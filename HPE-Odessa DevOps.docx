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tasks/documenttasks1.xml" ContentType="application/vnd.ms-office.documenttask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91F4EA6" w14:textId="77777777" w:rsidR="00687FB9" w:rsidRDefault="00687FB9" w:rsidP="00CF6212">
      <w:pPr>
        <w:pStyle w:val="BodyText"/>
        <w:ind w:left="4230" w:right="-1134"/>
      </w:pPr>
    </w:p>
    <w:p w14:paraId="711924BF" w14:textId="77777777" w:rsidR="00687FB9" w:rsidRDefault="00687FB9" w:rsidP="00687FB9">
      <w:pPr>
        <w:pStyle w:val="BodyText"/>
        <w:ind w:left="4230"/>
      </w:pPr>
    </w:p>
    <w:p w14:paraId="6CA3A98C" w14:textId="77777777" w:rsidR="00A32B27" w:rsidRDefault="003016A6" w:rsidP="00687FB9">
      <w:pPr>
        <w:pStyle w:val="BodyText"/>
        <w:ind w:left="4230"/>
      </w:pPr>
      <w:r>
        <w:rPr>
          <w:noProof/>
          <w:lang w:bidi="ar-SA"/>
        </w:rPr>
        <mc:AlternateContent>
          <mc:Choice Requires="wps">
            <w:drawing>
              <wp:anchor distT="0" distB="0" distL="114300" distR="114300" simplePos="0" relativeHeight="251658241" behindDoc="1" locked="1" layoutInCell="1" allowOverlap="1" wp14:anchorId="73C9C5A0" wp14:editId="1EAF77EC">
                <wp:simplePos x="0" y="0"/>
                <wp:positionH relativeFrom="page">
                  <wp:posOffset>0</wp:posOffset>
                </wp:positionH>
                <wp:positionV relativeFrom="page">
                  <wp:posOffset>0</wp:posOffset>
                </wp:positionV>
                <wp:extent cx="7772400" cy="3108960"/>
                <wp:effectExtent l="0" t="0" r="0" b="0"/>
                <wp:wrapNone/>
                <wp:docPr id="37" name="Rectangle 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772400" cy="3108960"/>
                        </a:xfrm>
                        <a:prstGeom prst="rect">
                          <a:avLst/>
                        </a:prstGeom>
                        <a:solidFill>
                          <a:srgbClr val="263846"/>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7034157" w14:textId="77777777" w:rsidR="00687FB9" w:rsidRDefault="00687FB9" w:rsidP="002E72FB">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3C9C5A0" id="Rectangle 37" o:spid="_x0000_s1026" style="position:absolute;left:0;text-align:left;margin-left:0;margin-top:0;width:612pt;height:244.8pt;z-index:-251658239;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" fillcolor="#263846" stroked="f">
                <v:textbox>
                  <w:txbxContent>
                    <w:p w14:paraId="67034157" w14:textId="77777777" w:rsidR="00687FB9" w:rsidRDefault="00687FB9" w:rsidP="002E72FB">
                      <w:pPr>
                        <w:jc w:val="center"/>
                      </w:pPr>
                    </w:p>
                  </w:txbxContent>
                </v:textbox>
                <w10:wrap anchorx="page" anchory="page"/>
                <w10:anchorlock/>
              </v:rect>
            </w:pict>
          </mc:Fallback>
        </mc:AlternateContent>
      </w:r>
    </w:p>
    <w:p w14:paraId="5DAC4AEE" w14:textId="77777777" w:rsidR="00A32B27" w:rsidRDefault="00A32B27">
      <w:pPr>
        <w:pStyle w:val="BodyText"/>
      </w:pPr>
    </w:p>
    <w:p w14:paraId="35C37C08" w14:textId="0831D870" w:rsidR="00A32B27" w:rsidRDefault="00000000">
      <w:pPr>
        <w:pStyle w:val="BodyText"/>
        <w:spacing w:before="8"/>
        <w:rPr>
          <w:sz w:val="28"/>
        </w:rPr>
      </w:pPr>
      <w:sdt>
        <w:sdtPr>
          <w:rPr>
            <w:rFonts w:ascii="Maison Neue Book" w:hAnsi="Maison Neue Book"/>
            <w:color w:val="FFFFFF" w:themeColor="background1"/>
            <w:sz w:val="64"/>
            <w:szCs w:val="64"/>
          </w:rPr>
          <w:alias w:val="Title"/>
          <w:tag w:val=""/>
          <w:id w:val="152118332"/>
          <w:placeholder>
            <w:docPart w:val="89693F0AC1BD4927AD37123A6749F49F"/>
          </w:placeholder>
          <w:dataBinding w:prefixMappings="xmlns:ns0='http://purl.org/dc/elements/1.1/' xmlns:ns1='http://schemas.openxmlformats.org/package/2006/metadata/core-properties' " w:xpath="/ns1:coreProperties[1]/ns0:title[1]" w:storeItemID="{6C3C8BC8-F283-45AE-878A-BAB7291924A1}"/>
          <w:text/>
        </w:sdtPr>
        <w:sdtContent>
          <w:r w:rsidR="00BD60C1">
            <w:rPr>
              <w:rFonts w:ascii="Maison Neue Book" w:hAnsi="Maison Neue Book"/>
              <w:color w:val="FFFFFF" w:themeColor="background1"/>
              <w:sz w:val="64"/>
              <w:szCs w:val="64"/>
            </w:rPr>
            <w:t>HPE-Odessa DevOps</w:t>
          </w:r>
        </w:sdtContent>
      </w:sdt>
    </w:p>
    <w:p w14:paraId="277A0424" w14:textId="77777777" w:rsidR="00A32B27" w:rsidRDefault="003D4F89">
      <w:pPr>
        <w:pStyle w:val="BodyText"/>
        <w:ind w:left="417"/>
      </w:pPr>
      <w:r>
        <w:rPr>
          <w:rFonts w:ascii="Maison Neue Book" w:hAnsi="Maison Neue Book"/>
          <w:noProof/>
          <w:color w:val="263746" w:themeColor="text2"/>
          <w:sz w:val="24"/>
          <w:szCs w:val="24"/>
          <w:lang w:bidi="ar-SA"/>
        </w:rPr>
        <mc:AlternateContent>
          <mc:Choice Requires="wpg">
            <w:drawing>
              <wp:anchor distT="0" distB="0" distL="114300" distR="114300" simplePos="0" relativeHeight="251658244" behindDoc="0" locked="1" layoutInCell="1" allowOverlap="1" wp14:anchorId="4C9868AF" wp14:editId="0DF4D426">
                <wp:simplePos x="0" y="0"/>
                <wp:positionH relativeFrom="page">
                  <wp:posOffset>5769610</wp:posOffset>
                </wp:positionH>
                <wp:positionV relativeFrom="page">
                  <wp:posOffset>2011680</wp:posOffset>
                </wp:positionV>
                <wp:extent cx="4965192" cy="7095744"/>
                <wp:effectExtent l="0" t="0" r="6985" b="0"/>
                <wp:wrapNone/>
                <wp:docPr id="7" name="Group 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4965192" cy="7095744"/>
                          <a:chOff x="8688" y="268"/>
                          <a:chExt cx="3340" cy="4772"/>
                        </a:xfrm>
                      </wpg:grpSpPr>
                      <wps:wsp>
                        <wps:cNvPr id="8" name="AutoShape 3"/>
                        <wps:cNvSpPr>
                          <a:spLocks/>
                        </wps:cNvSpPr>
                        <wps:spPr bwMode="auto">
                          <a:xfrm>
                            <a:off x="8688" y="268"/>
                            <a:ext cx="3340" cy="3420"/>
                          </a:xfrm>
                          <a:custGeom>
                            <a:avLst/>
                            <a:gdLst>
                              <a:gd name="T0" fmla="+- 0 10127 8688"/>
                              <a:gd name="T1" fmla="*/ T0 w 3340"/>
                              <a:gd name="T2" fmla="+- 0 282 268"/>
                              <a:gd name="T3" fmla="*/ 282 h 3420"/>
                              <a:gd name="T4" fmla="+- 0 9840 8688"/>
                              <a:gd name="T5" fmla="*/ T4 w 3340"/>
                              <a:gd name="T6" fmla="+- 0 343 268"/>
                              <a:gd name="T7" fmla="*/ 343 h 3420"/>
                              <a:gd name="T8" fmla="+- 0 9578 8688"/>
                              <a:gd name="T9" fmla="*/ T8 w 3340"/>
                              <a:gd name="T10" fmla="+- 0 447 268"/>
                              <a:gd name="T11" fmla="*/ 447 h 3420"/>
                              <a:gd name="T12" fmla="+- 0 9343 8688"/>
                              <a:gd name="T13" fmla="*/ T12 w 3340"/>
                              <a:gd name="T14" fmla="+- 0 593 268"/>
                              <a:gd name="T15" fmla="*/ 593 h 3420"/>
                              <a:gd name="T16" fmla="+- 0 9138 8688"/>
                              <a:gd name="T17" fmla="*/ T16 w 3340"/>
                              <a:gd name="T18" fmla="+- 0 777 268"/>
                              <a:gd name="T19" fmla="*/ 777 h 3420"/>
                              <a:gd name="T20" fmla="+- 0 8967 8688"/>
                              <a:gd name="T21" fmla="*/ T20 w 3340"/>
                              <a:gd name="T22" fmla="+- 0 994 268"/>
                              <a:gd name="T23" fmla="*/ 994 h 3420"/>
                              <a:gd name="T24" fmla="+- 0 8834 8688"/>
                              <a:gd name="T25" fmla="*/ T24 w 3340"/>
                              <a:gd name="T26" fmla="+- 0 1243 268"/>
                              <a:gd name="T27" fmla="*/ 1243 h 3420"/>
                              <a:gd name="T28" fmla="+- 0 8742 8688"/>
                              <a:gd name="T29" fmla="*/ T28 w 3340"/>
                              <a:gd name="T30" fmla="+- 0 1518 268"/>
                              <a:gd name="T31" fmla="*/ 1518 h 3420"/>
                              <a:gd name="T32" fmla="+- 0 8694 8688"/>
                              <a:gd name="T33" fmla="*/ T32 w 3340"/>
                              <a:gd name="T34" fmla="+- 0 1817 268"/>
                              <a:gd name="T35" fmla="*/ 1817 h 3420"/>
                              <a:gd name="T36" fmla="+- 0 8694 8688"/>
                              <a:gd name="T37" fmla="*/ T36 w 3340"/>
                              <a:gd name="T38" fmla="+- 0 2133 268"/>
                              <a:gd name="T39" fmla="*/ 2133 h 3420"/>
                              <a:gd name="T40" fmla="+- 0 8742 8688"/>
                              <a:gd name="T41" fmla="*/ T40 w 3340"/>
                              <a:gd name="T42" fmla="+- 0 2434 268"/>
                              <a:gd name="T43" fmla="*/ 2434 h 3420"/>
                              <a:gd name="T44" fmla="+- 0 8834 8688"/>
                              <a:gd name="T45" fmla="*/ T44 w 3340"/>
                              <a:gd name="T46" fmla="+- 0 2711 268"/>
                              <a:gd name="T47" fmla="*/ 2711 h 3420"/>
                              <a:gd name="T48" fmla="+- 0 8967 8688"/>
                              <a:gd name="T49" fmla="*/ T48 w 3340"/>
                              <a:gd name="T50" fmla="+- 0 2960 268"/>
                              <a:gd name="T51" fmla="*/ 2960 h 3420"/>
                              <a:gd name="T52" fmla="+- 0 9138 8688"/>
                              <a:gd name="T53" fmla="*/ T52 w 3340"/>
                              <a:gd name="T54" fmla="+- 0 3178 268"/>
                              <a:gd name="T55" fmla="*/ 3178 h 3420"/>
                              <a:gd name="T56" fmla="+- 0 9343 8688"/>
                              <a:gd name="T57" fmla="*/ T56 w 3340"/>
                              <a:gd name="T58" fmla="+- 0 3362 268"/>
                              <a:gd name="T59" fmla="*/ 3362 h 3420"/>
                              <a:gd name="T60" fmla="+- 0 9578 8688"/>
                              <a:gd name="T61" fmla="*/ T60 w 3340"/>
                              <a:gd name="T62" fmla="+- 0 3508 268"/>
                              <a:gd name="T63" fmla="*/ 3508 h 3420"/>
                              <a:gd name="T64" fmla="+- 0 9840 8688"/>
                              <a:gd name="T65" fmla="*/ T64 w 3340"/>
                              <a:gd name="T66" fmla="+- 0 3613 268"/>
                              <a:gd name="T67" fmla="*/ 3613 h 3420"/>
                              <a:gd name="T68" fmla="+- 0 10127 8688"/>
                              <a:gd name="T69" fmla="*/ T68 w 3340"/>
                              <a:gd name="T70" fmla="+- 0 3674 268"/>
                              <a:gd name="T71" fmla="*/ 3674 h 3420"/>
                              <a:gd name="T72" fmla="+- 0 10432 8688"/>
                              <a:gd name="T73" fmla="*/ T72 w 3340"/>
                              <a:gd name="T74" fmla="+- 0 3686 268"/>
                              <a:gd name="T75" fmla="*/ 3686 h 3420"/>
                              <a:gd name="T76" fmla="+- 0 10731 8688"/>
                              <a:gd name="T77" fmla="*/ T76 w 3340"/>
                              <a:gd name="T78" fmla="+- 0 3649 268"/>
                              <a:gd name="T79" fmla="*/ 3649 h 3420"/>
                              <a:gd name="T80" fmla="+- 0 11007 8688"/>
                              <a:gd name="T81" fmla="*/ T80 w 3340"/>
                              <a:gd name="T82" fmla="+- 0 3566 268"/>
                              <a:gd name="T83" fmla="*/ 3566 h 3420"/>
                              <a:gd name="T84" fmla="+- 0 11257 8688"/>
                              <a:gd name="T85" fmla="*/ T84 w 3340"/>
                              <a:gd name="T86" fmla="+- 0 3440 268"/>
                              <a:gd name="T87" fmla="*/ 3440 h 3420"/>
                              <a:gd name="T88" fmla="+- 0 11479 8688"/>
                              <a:gd name="T89" fmla="*/ T88 w 3340"/>
                              <a:gd name="T90" fmla="+- 0 3275 268"/>
                              <a:gd name="T91" fmla="*/ 3275 h 3420"/>
                              <a:gd name="T92" fmla="+- 0 11667 8688"/>
                              <a:gd name="T93" fmla="*/ T92 w 3340"/>
                              <a:gd name="T94" fmla="+- 0 3073 268"/>
                              <a:gd name="T95" fmla="*/ 3073 h 3420"/>
                              <a:gd name="T96" fmla="+- 0 10288 8688"/>
                              <a:gd name="T97" fmla="*/ T96 w 3340"/>
                              <a:gd name="T98" fmla="+- 0 2997 268"/>
                              <a:gd name="T99" fmla="*/ 2997 h 3420"/>
                              <a:gd name="T100" fmla="+- 0 10031 8688"/>
                              <a:gd name="T101" fmla="*/ T100 w 3340"/>
                              <a:gd name="T102" fmla="+- 0 2940 268"/>
                              <a:gd name="T103" fmla="*/ 2940 h 3420"/>
                              <a:gd name="T104" fmla="+- 0 9803 8688"/>
                              <a:gd name="T105" fmla="*/ T104 w 3340"/>
                              <a:gd name="T106" fmla="+- 0 2807 268"/>
                              <a:gd name="T107" fmla="*/ 2807 h 3420"/>
                              <a:gd name="T108" fmla="+- 0 9621 8688"/>
                              <a:gd name="T109" fmla="*/ T108 w 3340"/>
                              <a:gd name="T110" fmla="+- 0 2600 268"/>
                              <a:gd name="T111" fmla="*/ 2600 h 3420"/>
                              <a:gd name="T112" fmla="+- 0 9499 8688"/>
                              <a:gd name="T113" fmla="*/ T112 w 3340"/>
                              <a:gd name="T114" fmla="+- 0 2322 268"/>
                              <a:gd name="T115" fmla="*/ 2322 h 3420"/>
                              <a:gd name="T116" fmla="+- 0 9455 8688"/>
                              <a:gd name="T117" fmla="*/ T116 w 3340"/>
                              <a:gd name="T118" fmla="+- 0 1975 268"/>
                              <a:gd name="T119" fmla="*/ 1975 h 3420"/>
                              <a:gd name="T120" fmla="+- 0 9499 8688"/>
                              <a:gd name="T121" fmla="*/ T120 w 3340"/>
                              <a:gd name="T122" fmla="+- 0 1628 268"/>
                              <a:gd name="T123" fmla="*/ 1628 h 3420"/>
                              <a:gd name="T124" fmla="+- 0 9621 8688"/>
                              <a:gd name="T125" fmla="*/ T124 w 3340"/>
                              <a:gd name="T126" fmla="+- 0 1353 268"/>
                              <a:gd name="T127" fmla="*/ 1353 h 3420"/>
                              <a:gd name="T128" fmla="+- 0 9803 8688"/>
                              <a:gd name="T129" fmla="*/ T128 w 3340"/>
                              <a:gd name="T130" fmla="+- 0 1151 268"/>
                              <a:gd name="T131" fmla="*/ 1151 h 3420"/>
                              <a:gd name="T132" fmla="+- 0 10031 8688"/>
                              <a:gd name="T133" fmla="*/ T132 w 3340"/>
                              <a:gd name="T134" fmla="+- 0 1021 268"/>
                              <a:gd name="T135" fmla="*/ 1021 h 3420"/>
                              <a:gd name="T136" fmla="+- 0 10288 8688"/>
                              <a:gd name="T137" fmla="*/ T136 w 3340"/>
                              <a:gd name="T138" fmla="+- 0 965 268"/>
                              <a:gd name="T139" fmla="*/ 965 h 3420"/>
                              <a:gd name="T140" fmla="+- 0 11667 8688"/>
                              <a:gd name="T141" fmla="*/ T140 w 3340"/>
                              <a:gd name="T142" fmla="+- 0 882 268"/>
                              <a:gd name="T143" fmla="*/ 882 h 3420"/>
                              <a:gd name="T144" fmla="+- 0 11479 8688"/>
                              <a:gd name="T145" fmla="*/ T144 w 3340"/>
                              <a:gd name="T146" fmla="+- 0 681 268"/>
                              <a:gd name="T147" fmla="*/ 681 h 3420"/>
                              <a:gd name="T148" fmla="+- 0 11257 8688"/>
                              <a:gd name="T149" fmla="*/ T148 w 3340"/>
                              <a:gd name="T150" fmla="+- 0 516 268"/>
                              <a:gd name="T151" fmla="*/ 516 h 3420"/>
                              <a:gd name="T152" fmla="+- 0 11007 8688"/>
                              <a:gd name="T153" fmla="*/ T152 w 3340"/>
                              <a:gd name="T154" fmla="+- 0 390 268"/>
                              <a:gd name="T155" fmla="*/ 390 h 3420"/>
                              <a:gd name="T156" fmla="+- 0 10731 8688"/>
                              <a:gd name="T157" fmla="*/ T156 w 3340"/>
                              <a:gd name="T158" fmla="+- 0 307 268"/>
                              <a:gd name="T159" fmla="*/ 307 h 3420"/>
                              <a:gd name="T160" fmla="+- 0 10432 8688"/>
                              <a:gd name="T161" fmla="*/ T160 w 3340"/>
                              <a:gd name="T162" fmla="+- 0 270 268"/>
                              <a:gd name="T163" fmla="*/ 270 h 3420"/>
                              <a:gd name="T164" fmla="+- 0 10422 8688"/>
                              <a:gd name="T165" fmla="*/ T164 w 3340"/>
                              <a:gd name="T166" fmla="+- 0 965 268"/>
                              <a:gd name="T167" fmla="*/ 965 h 3420"/>
                              <a:gd name="T168" fmla="+- 0 10681 8688"/>
                              <a:gd name="T169" fmla="*/ T168 w 3340"/>
                              <a:gd name="T170" fmla="+- 0 1021 268"/>
                              <a:gd name="T171" fmla="*/ 1021 h 3420"/>
                              <a:gd name="T172" fmla="+- 0 10909 8688"/>
                              <a:gd name="T173" fmla="*/ T172 w 3340"/>
                              <a:gd name="T174" fmla="+- 0 1151 268"/>
                              <a:gd name="T175" fmla="*/ 1151 h 3420"/>
                              <a:gd name="T176" fmla="+- 0 11090 8688"/>
                              <a:gd name="T177" fmla="*/ T176 w 3340"/>
                              <a:gd name="T178" fmla="+- 0 1353 268"/>
                              <a:gd name="T179" fmla="*/ 1353 h 3420"/>
                              <a:gd name="T180" fmla="+- 0 11211 8688"/>
                              <a:gd name="T181" fmla="*/ T180 w 3340"/>
                              <a:gd name="T182" fmla="+- 0 1628 268"/>
                              <a:gd name="T183" fmla="*/ 1628 h 3420"/>
                              <a:gd name="T184" fmla="+- 0 11254 8688"/>
                              <a:gd name="T185" fmla="*/ T184 w 3340"/>
                              <a:gd name="T186" fmla="+- 0 1975 268"/>
                              <a:gd name="T187" fmla="*/ 1975 h 3420"/>
                              <a:gd name="T188" fmla="+- 0 11211 8688"/>
                              <a:gd name="T189" fmla="*/ T188 w 3340"/>
                              <a:gd name="T190" fmla="+- 0 2325 268"/>
                              <a:gd name="T191" fmla="*/ 2325 h 3420"/>
                              <a:gd name="T192" fmla="+- 0 11090 8688"/>
                              <a:gd name="T193" fmla="*/ T192 w 3340"/>
                              <a:gd name="T194" fmla="+- 0 2603 268"/>
                              <a:gd name="T195" fmla="*/ 2603 h 3420"/>
                              <a:gd name="T196" fmla="+- 0 10909 8688"/>
                              <a:gd name="T197" fmla="*/ T196 w 3340"/>
                              <a:gd name="T198" fmla="+- 0 2809 268"/>
                              <a:gd name="T199" fmla="*/ 2809 h 3420"/>
                              <a:gd name="T200" fmla="+- 0 10681 8688"/>
                              <a:gd name="T201" fmla="*/ T200 w 3340"/>
                              <a:gd name="T202" fmla="+- 0 2941 268"/>
                              <a:gd name="T203" fmla="*/ 2941 h 3420"/>
                              <a:gd name="T204" fmla="+- 0 10422 8688"/>
                              <a:gd name="T205" fmla="*/ T204 w 3340"/>
                              <a:gd name="T206" fmla="+- 0 2997 268"/>
                              <a:gd name="T207" fmla="*/ 2997 h 3420"/>
                              <a:gd name="T208" fmla="+- 0 11785 8688"/>
                              <a:gd name="T209" fmla="*/ T208 w 3340"/>
                              <a:gd name="T210" fmla="+- 0 2900 268"/>
                              <a:gd name="T211" fmla="*/ 2900 h 3420"/>
                              <a:gd name="T212" fmla="+- 0 11909 8688"/>
                              <a:gd name="T213" fmla="*/ T212 w 3340"/>
                              <a:gd name="T214" fmla="+- 0 2644 268"/>
                              <a:gd name="T215" fmla="*/ 2644 h 3420"/>
                              <a:gd name="T216" fmla="+- 0 11990 8688"/>
                              <a:gd name="T217" fmla="*/ T216 w 3340"/>
                              <a:gd name="T218" fmla="+- 0 2361 268"/>
                              <a:gd name="T219" fmla="*/ 2361 h 3420"/>
                              <a:gd name="T220" fmla="+- 0 12026 8688"/>
                              <a:gd name="T221" fmla="*/ T220 w 3340"/>
                              <a:gd name="T222" fmla="+- 0 2055 268"/>
                              <a:gd name="T223" fmla="*/ 2055 h 3420"/>
                              <a:gd name="T224" fmla="+- 0 12014 8688"/>
                              <a:gd name="T225" fmla="*/ T224 w 3340"/>
                              <a:gd name="T226" fmla="+- 0 1740 268"/>
                              <a:gd name="T227" fmla="*/ 1740 h 3420"/>
                              <a:gd name="T228" fmla="+- 0 11955 8688"/>
                              <a:gd name="T229" fmla="*/ T228 w 3340"/>
                              <a:gd name="T230" fmla="+- 0 1447 268"/>
                              <a:gd name="T231" fmla="*/ 1447 h 3420"/>
                              <a:gd name="T232" fmla="+- 0 11852 8688"/>
                              <a:gd name="T233" fmla="*/ T232 w 3340"/>
                              <a:gd name="T234" fmla="+- 0 1178 268"/>
                              <a:gd name="T235" fmla="*/ 1178 h 3420"/>
                              <a:gd name="T236" fmla="+- 0 11727 8688"/>
                              <a:gd name="T237" fmla="*/ T236 w 3340"/>
                              <a:gd name="T238" fmla="+- 0 963 268"/>
                              <a:gd name="T239" fmla="*/ 963 h 34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Lst>
                            <a:rect l="0" t="0" r="r" b="b"/>
                            <a:pathLst>
                              <a:path w="3340" h="3420">
                                <a:moveTo>
                                  <a:pt x="1667" y="0"/>
                                </a:moveTo>
                                <a:lnTo>
                                  <a:pt x="1589" y="2"/>
                                </a:lnTo>
                                <a:lnTo>
                                  <a:pt x="1513" y="7"/>
                                </a:lnTo>
                                <a:lnTo>
                                  <a:pt x="1439" y="14"/>
                                </a:lnTo>
                                <a:lnTo>
                                  <a:pt x="1365" y="25"/>
                                </a:lnTo>
                                <a:lnTo>
                                  <a:pt x="1293" y="39"/>
                                </a:lnTo>
                                <a:lnTo>
                                  <a:pt x="1222" y="55"/>
                                </a:lnTo>
                                <a:lnTo>
                                  <a:pt x="1152" y="75"/>
                                </a:lnTo>
                                <a:lnTo>
                                  <a:pt x="1084" y="97"/>
                                </a:lnTo>
                                <a:lnTo>
                                  <a:pt x="1018" y="122"/>
                                </a:lnTo>
                                <a:lnTo>
                                  <a:pt x="953" y="149"/>
                                </a:lnTo>
                                <a:lnTo>
                                  <a:pt x="890" y="179"/>
                                </a:lnTo>
                                <a:lnTo>
                                  <a:pt x="828" y="212"/>
                                </a:lnTo>
                                <a:lnTo>
                                  <a:pt x="769" y="248"/>
                                </a:lnTo>
                                <a:lnTo>
                                  <a:pt x="711" y="285"/>
                                </a:lnTo>
                                <a:lnTo>
                                  <a:pt x="655" y="325"/>
                                </a:lnTo>
                                <a:lnTo>
                                  <a:pt x="600" y="368"/>
                                </a:lnTo>
                                <a:lnTo>
                                  <a:pt x="548" y="413"/>
                                </a:lnTo>
                                <a:lnTo>
                                  <a:pt x="498" y="460"/>
                                </a:lnTo>
                                <a:lnTo>
                                  <a:pt x="450" y="509"/>
                                </a:lnTo>
                                <a:lnTo>
                                  <a:pt x="404" y="560"/>
                                </a:lnTo>
                                <a:lnTo>
                                  <a:pt x="360" y="614"/>
                                </a:lnTo>
                                <a:lnTo>
                                  <a:pt x="319" y="669"/>
                                </a:lnTo>
                                <a:lnTo>
                                  <a:pt x="279" y="726"/>
                                </a:lnTo>
                                <a:lnTo>
                                  <a:pt x="242" y="786"/>
                                </a:lnTo>
                                <a:lnTo>
                                  <a:pt x="208" y="847"/>
                                </a:lnTo>
                                <a:lnTo>
                                  <a:pt x="176" y="910"/>
                                </a:lnTo>
                                <a:lnTo>
                                  <a:pt x="146" y="975"/>
                                </a:lnTo>
                                <a:lnTo>
                                  <a:pt x="119" y="1041"/>
                                </a:lnTo>
                                <a:lnTo>
                                  <a:pt x="95" y="1109"/>
                                </a:lnTo>
                                <a:lnTo>
                                  <a:pt x="73" y="1179"/>
                                </a:lnTo>
                                <a:lnTo>
                                  <a:pt x="54" y="1250"/>
                                </a:lnTo>
                                <a:lnTo>
                                  <a:pt x="38" y="1323"/>
                                </a:lnTo>
                                <a:lnTo>
                                  <a:pt x="24" y="1397"/>
                                </a:lnTo>
                                <a:lnTo>
                                  <a:pt x="14" y="1472"/>
                                </a:lnTo>
                                <a:lnTo>
                                  <a:pt x="6" y="1549"/>
                                </a:lnTo>
                                <a:lnTo>
                                  <a:pt x="2" y="1627"/>
                                </a:lnTo>
                                <a:lnTo>
                                  <a:pt x="0" y="1707"/>
                                </a:lnTo>
                                <a:lnTo>
                                  <a:pt x="2" y="1787"/>
                                </a:lnTo>
                                <a:lnTo>
                                  <a:pt x="6" y="1865"/>
                                </a:lnTo>
                                <a:lnTo>
                                  <a:pt x="14" y="1942"/>
                                </a:lnTo>
                                <a:lnTo>
                                  <a:pt x="24" y="2018"/>
                                </a:lnTo>
                                <a:lnTo>
                                  <a:pt x="38" y="2093"/>
                                </a:lnTo>
                                <a:lnTo>
                                  <a:pt x="54" y="2166"/>
                                </a:lnTo>
                                <a:lnTo>
                                  <a:pt x="73" y="2238"/>
                                </a:lnTo>
                                <a:lnTo>
                                  <a:pt x="95" y="2308"/>
                                </a:lnTo>
                                <a:lnTo>
                                  <a:pt x="119" y="2376"/>
                                </a:lnTo>
                                <a:lnTo>
                                  <a:pt x="146" y="2443"/>
                                </a:lnTo>
                                <a:lnTo>
                                  <a:pt x="176" y="2508"/>
                                </a:lnTo>
                                <a:lnTo>
                                  <a:pt x="208" y="2571"/>
                                </a:lnTo>
                                <a:lnTo>
                                  <a:pt x="242" y="2632"/>
                                </a:lnTo>
                                <a:lnTo>
                                  <a:pt x="279" y="2692"/>
                                </a:lnTo>
                                <a:lnTo>
                                  <a:pt x="319" y="2750"/>
                                </a:lnTo>
                                <a:lnTo>
                                  <a:pt x="360" y="2805"/>
                                </a:lnTo>
                                <a:lnTo>
                                  <a:pt x="404" y="2859"/>
                                </a:lnTo>
                                <a:lnTo>
                                  <a:pt x="450" y="2910"/>
                                </a:lnTo>
                                <a:lnTo>
                                  <a:pt x="498" y="2960"/>
                                </a:lnTo>
                                <a:lnTo>
                                  <a:pt x="548" y="3007"/>
                                </a:lnTo>
                                <a:lnTo>
                                  <a:pt x="600" y="3052"/>
                                </a:lnTo>
                                <a:lnTo>
                                  <a:pt x="655" y="3094"/>
                                </a:lnTo>
                                <a:lnTo>
                                  <a:pt x="711" y="3134"/>
                                </a:lnTo>
                                <a:lnTo>
                                  <a:pt x="769" y="3172"/>
                                </a:lnTo>
                                <a:lnTo>
                                  <a:pt x="828" y="3208"/>
                                </a:lnTo>
                                <a:lnTo>
                                  <a:pt x="890" y="3240"/>
                                </a:lnTo>
                                <a:lnTo>
                                  <a:pt x="953" y="3271"/>
                                </a:lnTo>
                                <a:lnTo>
                                  <a:pt x="1018" y="3298"/>
                                </a:lnTo>
                                <a:lnTo>
                                  <a:pt x="1084" y="3323"/>
                                </a:lnTo>
                                <a:lnTo>
                                  <a:pt x="1152" y="3345"/>
                                </a:lnTo>
                                <a:lnTo>
                                  <a:pt x="1222" y="3365"/>
                                </a:lnTo>
                                <a:lnTo>
                                  <a:pt x="1293" y="3381"/>
                                </a:lnTo>
                                <a:lnTo>
                                  <a:pt x="1365" y="3395"/>
                                </a:lnTo>
                                <a:lnTo>
                                  <a:pt x="1439" y="3406"/>
                                </a:lnTo>
                                <a:lnTo>
                                  <a:pt x="1513" y="3413"/>
                                </a:lnTo>
                                <a:lnTo>
                                  <a:pt x="1589" y="3418"/>
                                </a:lnTo>
                                <a:lnTo>
                                  <a:pt x="1667" y="3420"/>
                                </a:lnTo>
                                <a:lnTo>
                                  <a:pt x="1744" y="3418"/>
                                </a:lnTo>
                                <a:lnTo>
                                  <a:pt x="1821" y="3413"/>
                                </a:lnTo>
                                <a:lnTo>
                                  <a:pt x="1896" y="3406"/>
                                </a:lnTo>
                                <a:lnTo>
                                  <a:pt x="1970" y="3395"/>
                                </a:lnTo>
                                <a:lnTo>
                                  <a:pt x="2043" y="3381"/>
                                </a:lnTo>
                                <a:lnTo>
                                  <a:pt x="2114" y="3365"/>
                                </a:lnTo>
                                <a:lnTo>
                                  <a:pt x="2184" y="3345"/>
                                </a:lnTo>
                                <a:lnTo>
                                  <a:pt x="2252" y="3323"/>
                                </a:lnTo>
                                <a:lnTo>
                                  <a:pt x="2319" y="3298"/>
                                </a:lnTo>
                                <a:lnTo>
                                  <a:pt x="2384" y="3271"/>
                                </a:lnTo>
                                <a:lnTo>
                                  <a:pt x="2448" y="3240"/>
                                </a:lnTo>
                                <a:lnTo>
                                  <a:pt x="2509" y="3208"/>
                                </a:lnTo>
                                <a:lnTo>
                                  <a:pt x="2569" y="3172"/>
                                </a:lnTo>
                                <a:lnTo>
                                  <a:pt x="2628" y="3134"/>
                                </a:lnTo>
                                <a:lnTo>
                                  <a:pt x="2684" y="3094"/>
                                </a:lnTo>
                                <a:lnTo>
                                  <a:pt x="2738" y="3052"/>
                                </a:lnTo>
                                <a:lnTo>
                                  <a:pt x="2791" y="3007"/>
                                </a:lnTo>
                                <a:lnTo>
                                  <a:pt x="2841" y="2960"/>
                                </a:lnTo>
                                <a:lnTo>
                                  <a:pt x="2889" y="2910"/>
                                </a:lnTo>
                                <a:lnTo>
                                  <a:pt x="2935" y="2859"/>
                                </a:lnTo>
                                <a:lnTo>
                                  <a:pt x="2979" y="2805"/>
                                </a:lnTo>
                                <a:lnTo>
                                  <a:pt x="3021" y="2750"/>
                                </a:lnTo>
                                <a:lnTo>
                                  <a:pt x="3033" y="2732"/>
                                </a:lnTo>
                                <a:lnTo>
                                  <a:pt x="1667" y="2732"/>
                                </a:lnTo>
                                <a:lnTo>
                                  <a:pt x="1600" y="2729"/>
                                </a:lnTo>
                                <a:lnTo>
                                  <a:pt x="1534" y="2722"/>
                                </a:lnTo>
                                <a:lnTo>
                                  <a:pt x="1469" y="2710"/>
                                </a:lnTo>
                                <a:lnTo>
                                  <a:pt x="1405" y="2693"/>
                                </a:lnTo>
                                <a:lnTo>
                                  <a:pt x="1343" y="2672"/>
                                </a:lnTo>
                                <a:lnTo>
                                  <a:pt x="1283" y="2645"/>
                                </a:lnTo>
                                <a:lnTo>
                                  <a:pt x="1225" y="2614"/>
                                </a:lnTo>
                                <a:lnTo>
                                  <a:pt x="1169" y="2579"/>
                                </a:lnTo>
                                <a:lnTo>
                                  <a:pt x="1115" y="2539"/>
                                </a:lnTo>
                                <a:lnTo>
                                  <a:pt x="1065" y="2494"/>
                                </a:lnTo>
                                <a:lnTo>
                                  <a:pt x="1017" y="2444"/>
                                </a:lnTo>
                                <a:lnTo>
                                  <a:pt x="973" y="2391"/>
                                </a:lnTo>
                                <a:lnTo>
                                  <a:pt x="933" y="2332"/>
                                </a:lnTo>
                                <a:lnTo>
                                  <a:pt x="896" y="2269"/>
                                </a:lnTo>
                                <a:lnTo>
                                  <a:pt x="863" y="2202"/>
                                </a:lnTo>
                                <a:lnTo>
                                  <a:pt x="835" y="2130"/>
                                </a:lnTo>
                                <a:lnTo>
                                  <a:pt x="811" y="2054"/>
                                </a:lnTo>
                                <a:lnTo>
                                  <a:pt x="792" y="1974"/>
                                </a:lnTo>
                                <a:lnTo>
                                  <a:pt x="779" y="1889"/>
                                </a:lnTo>
                                <a:lnTo>
                                  <a:pt x="770" y="1800"/>
                                </a:lnTo>
                                <a:lnTo>
                                  <a:pt x="767" y="1707"/>
                                </a:lnTo>
                                <a:lnTo>
                                  <a:pt x="770" y="1613"/>
                                </a:lnTo>
                                <a:lnTo>
                                  <a:pt x="779" y="1525"/>
                                </a:lnTo>
                                <a:lnTo>
                                  <a:pt x="792" y="1440"/>
                                </a:lnTo>
                                <a:lnTo>
                                  <a:pt x="811" y="1360"/>
                                </a:lnTo>
                                <a:lnTo>
                                  <a:pt x="835" y="1285"/>
                                </a:lnTo>
                                <a:lnTo>
                                  <a:pt x="863" y="1214"/>
                                </a:lnTo>
                                <a:lnTo>
                                  <a:pt x="896" y="1147"/>
                                </a:lnTo>
                                <a:lnTo>
                                  <a:pt x="933" y="1085"/>
                                </a:lnTo>
                                <a:lnTo>
                                  <a:pt x="973" y="1028"/>
                                </a:lnTo>
                                <a:lnTo>
                                  <a:pt x="1017" y="975"/>
                                </a:lnTo>
                                <a:lnTo>
                                  <a:pt x="1065" y="927"/>
                                </a:lnTo>
                                <a:lnTo>
                                  <a:pt x="1115" y="883"/>
                                </a:lnTo>
                                <a:lnTo>
                                  <a:pt x="1169" y="843"/>
                                </a:lnTo>
                                <a:lnTo>
                                  <a:pt x="1225" y="809"/>
                                </a:lnTo>
                                <a:lnTo>
                                  <a:pt x="1283" y="779"/>
                                </a:lnTo>
                                <a:lnTo>
                                  <a:pt x="1343" y="753"/>
                                </a:lnTo>
                                <a:lnTo>
                                  <a:pt x="1405" y="732"/>
                                </a:lnTo>
                                <a:lnTo>
                                  <a:pt x="1469" y="716"/>
                                </a:lnTo>
                                <a:lnTo>
                                  <a:pt x="1534" y="704"/>
                                </a:lnTo>
                                <a:lnTo>
                                  <a:pt x="1600" y="697"/>
                                </a:lnTo>
                                <a:lnTo>
                                  <a:pt x="1667" y="695"/>
                                </a:lnTo>
                                <a:lnTo>
                                  <a:pt x="3039" y="695"/>
                                </a:lnTo>
                                <a:lnTo>
                                  <a:pt x="3021" y="669"/>
                                </a:lnTo>
                                <a:lnTo>
                                  <a:pt x="2979" y="614"/>
                                </a:lnTo>
                                <a:lnTo>
                                  <a:pt x="2935" y="560"/>
                                </a:lnTo>
                                <a:lnTo>
                                  <a:pt x="2889" y="509"/>
                                </a:lnTo>
                                <a:lnTo>
                                  <a:pt x="2841" y="460"/>
                                </a:lnTo>
                                <a:lnTo>
                                  <a:pt x="2791" y="413"/>
                                </a:lnTo>
                                <a:lnTo>
                                  <a:pt x="2738" y="368"/>
                                </a:lnTo>
                                <a:lnTo>
                                  <a:pt x="2684" y="325"/>
                                </a:lnTo>
                                <a:lnTo>
                                  <a:pt x="2628" y="285"/>
                                </a:lnTo>
                                <a:lnTo>
                                  <a:pt x="2569" y="248"/>
                                </a:lnTo>
                                <a:lnTo>
                                  <a:pt x="2509" y="212"/>
                                </a:lnTo>
                                <a:lnTo>
                                  <a:pt x="2448" y="179"/>
                                </a:lnTo>
                                <a:lnTo>
                                  <a:pt x="2384" y="149"/>
                                </a:lnTo>
                                <a:lnTo>
                                  <a:pt x="2319" y="122"/>
                                </a:lnTo>
                                <a:lnTo>
                                  <a:pt x="2252" y="97"/>
                                </a:lnTo>
                                <a:lnTo>
                                  <a:pt x="2184" y="75"/>
                                </a:lnTo>
                                <a:lnTo>
                                  <a:pt x="2114" y="55"/>
                                </a:lnTo>
                                <a:lnTo>
                                  <a:pt x="2043" y="39"/>
                                </a:lnTo>
                                <a:lnTo>
                                  <a:pt x="1970" y="25"/>
                                </a:lnTo>
                                <a:lnTo>
                                  <a:pt x="1896" y="14"/>
                                </a:lnTo>
                                <a:lnTo>
                                  <a:pt x="1821" y="7"/>
                                </a:lnTo>
                                <a:lnTo>
                                  <a:pt x="1744" y="2"/>
                                </a:lnTo>
                                <a:lnTo>
                                  <a:pt x="1667" y="0"/>
                                </a:lnTo>
                                <a:close/>
                                <a:moveTo>
                                  <a:pt x="3039" y="695"/>
                                </a:moveTo>
                                <a:lnTo>
                                  <a:pt x="1667" y="695"/>
                                </a:lnTo>
                                <a:lnTo>
                                  <a:pt x="1734" y="697"/>
                                </a:lnTo>
                                <a:lnTo>
                                  <a:pt x="1801" y="704"/>
                                </a:lnTo>
                                <a:lnTo>
                                  <a:pt x="1866" y="716"/>
                                </a:lnTo>
                                <a:lnTo>
                                  <a:pt x="1930" y="732"/>
                                </a:lnTo>
                                <a:lnTo>
                                  <a:pt x="1993" y="753"/>
                                </a:lnTo>
                                <a:lnTo>
                                  <a:pt x="2053" y="779"/>
                                </a:lnTo>
                                <a:lnTo>
                                  <a:pt x="2111" y="809"/>
                                </a:lnTo>
                                <a:lnTo>
                                  <a:pt x="2167" y="843"/>
                                </a:lnTo>
                                <a:lnTo>
                                  <a:pt x="2221" y="883"/>
                                </a:lnTo>
                                <a:lnTo>
                                  <a:pt x="2271" y="927"/>
                                </a:lnTo>
                                <a:lnTo>
                                  <a:pt x="2318" y="975"/>
                                </a:lnTo>
                                <a:lnTo>
                                  <a:pt x="2362" y="1028"/>
                                </a:lnTo>
                                <a:lnTo>
                                  <a:pt x="2402" y="1085"/>
                                </a:lnTo>
                                <a:lnTo>
                                  <a:pt x="2439" y="1147"/>
                                </a:lnTo>
                                <a:lnTo>
                                  <a:pt x="2471" y="1214"/>
                                </a:lnTo>
                                <a:lnTo>
                                  <a:pt x="2499" y="1285"/>
                                </a:lnTo>
                                <a:lnTo>
                                  <a:pt x="2523" y="1360"/>
                                </a:lnTo>
                                <a:lnTo>
                                  <a:pt x="2541" y="1440"/>
                                </a:lnTo>
                                <a:lnTo>
                                  <a:pt x="2555" y="1525"/>
                                </a:lnTo>
                                <a:lnTo>
                                  <a:pt x="2563" y="1613"/>
                                </a:lnTo>
                                <a:lnTo>
                                  <a:pt x="2566" y="1707"/>
                                </a:lnTo>
                                <a:lnTo>
                                  <a:pt x="2563" y="1801"/>
                                </a:lnTo>
                                <a:lnTo>
                                  <a:pt x="2555" y="1891"/>
                                </a:lnTo>
                                <a:lnTo>
                                  <a:pt x="2541" y="1976"/>
                                </a:lnTo>
                                <a:lnTo>
                                  <a:pt x="2523" y="2057"/>
                                </a:lnTo>
                                <a:lnTo>
                                  <a:pt x="2499" y="2133"/>
                                </a:lnTo>
                                <a:lnTo>
                                  <a:pt x="2471" y="2205"/>
                                </a:lnTo>
                                <a:lnTo>
                                  <a:pt x="2439" y="2272"/>
                                </a:lnTo>
                                <a:lnTo>
                                  <a:pt x="2402" y="2335"/>
                                </a:lnTo>
                                <a:lnTo>
                                  <a:pt x="2362" y="2393"/>
                                </a:lnTo>
                                <a:lnTo>
                                  <a:pt x="2318" y="2447"/>
                                </a:lnTo>
                                <a:lnTo>
                                  <a:pt x="2271" y="2496"/>
                                </a:lnTo>
                                <a:lnTo>
                                  <a:pt x="2221" y="2541"/>
                                </a:lnTo>
                                <a:lnTo>
                                  <a:pt x="2167" y="2581"/>
                                </a:lnTo>
                                <a:lnTo>
                                  <a:pt x="2111" y="2616"/>
                                </a:lnTo>
                                <a:lnTo>
                                  <a:pt x="2053" y="2647"/>
                                </a:lnTo>
                                <a:lnTo>
                                  <a:pt x="1993" y="2673"/>
                                </a:lnTo>
                                <a:lnTo>
                                  <a:pt x="1930" y="2694"/>
                                </a:lnTo>
                                <a:lnTo>
                                  <a:pt x="1866" y="2710"/>
                                </a:lnTo>
                                <a:lnTo>
                                  <a:pt x="1801" y="2722"/>
                                </a:lnTo>
                                <a:lnTo>
                                  <a:pt x="1734" y="2729"/>
                                </a:lnTo>
                                <a:lnTo>
                                  <a:pt x="1667" y="2732"/>
                                </a:lnTo>
                                <a:lnTo>
                                  <a:pt x="3033" y="2732"/>
                                </a:lnTo>
                                <a:lnTo>
                                  <a:pt x="3060" y="2692"/>
                                </a:lnTo>
                                <a:lnTo>
                                  <a:pt x="3097" y="2632"/>
                                </a:lnTo>
                                <a:lnTo>
                                  <a:pt x="3132" y="2571"/>
                                </a:lnTo>
                                <a:lnTo>
                                  <a:pt x="3164" y="2508"/>
                                </a:lnTo>
                                <a:lnTo>
                                  <a:pt x="3194" y="2443"/>
                                </a:lnTo>
                                <a:lnTo>
                                  <a:pt x="3221" y="2376"/>
                                </a:lnTo>
                                <a:lnTo>
                                  <a:pt x="3245" y="2308"/>
                                </a:lnTo>
                                <a:lnTo>
                                  <a:pt x="3267" y="2238"/>
                                </a:lnTo>
                                <a:lnTo>
                                  <a:pt x="3286" y="2166"/>
                                </a:lnTo>
                                <a:lnTo>
                                  <a:pt x="3302" y="2093"/>
                                </a:lnTo>
                                <a:lnTo>
                                  <a:pt x="3316" y="2018"/>
                                </a:lnTo>
                                <a:lnTo>
                                  <a:pt x="3326" y="1942"/>
                                </a:lnTo>
                                <a:lnTo>
                                  <a:pt x="3334" y="1865"/>
                                </a:lnTo>
                                <a:lnTo>
                                  <a:pt x="3338" y="1787"/>
                                </a:lnTo>
                                <a:lnTo>
                                  <a:pt x="3340" y="1707"/>
                                </a:lnTo>
                                <a:lnTo>
                                  <a:pt x="3338" y="1627"/>
                                </a:lnTo>
                                <a:lnTo>
                                  <a:pt x="3334" y="1549"/>
                                </a:lnTo>
                                <a:lnTo>
                                  <a:pt x="3326" y="1472"/>
                                </a:lnTo>
                                <a:lnTo>
                                  <a:pt x="3316" y="1397"/>
                                </a:lnTo>
                                <a:lnTo>
                                  <a:pt x="3302" y="1323"/>
                                </a:lnTo>
                                <a:lnTo>
                                  <a:pt x="3286" y="1250"/>
                                </a:lnTo>
                                <a:lnTo>
                                  <a:pt x="3267" y="1179"/>
                                </a:lnTo>
                                <a:lnTo>
                                  <a:pt x="3245" y="1109"/>
                                </a:lnTo>
                                <a:lnTo>
                                  <a:pt x="3221" y="1041"/>
                                </a:lnTo>
                                <a:lnTo>
                                  <a:pt x="3194" y="975"/>
                                </a:lnTo>
                                <a:lnTo>
                                  <a:pt x="3164" y="910"/>
                                </a:lnTo>
                                <a:lnTo>
                                  <a:pt x="3132" y="847"/>
                                </a:lnTo>
                                <a:lnTo>
                                  <a:pt x="3097" y="786"/>
                                </a:lnTo>
                                <a:lnTo>
                                  <a:pt x="3060" y="726"/>
                                </a:lnTo>
                                <a:lnTo>
                                  <a:pt x="3039" y="695"/>
                                </a:lnTo>
                                <a:close/>
                              </a:path>
                            </a:pathLst>
                          </a:custGeom>
                          <a:solidFill>
                            <a:srgbClr val="00ABC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 name="Rectangle 4"/>
                        <wps:cNvSpPr>
                          <a:spLocks noChangeArrowheads="1"/>
                        </wps:cNvSpPr>
                        <wps:spPr bwMode="auto">
                          <a:xfrm>
                            <a:off x="8852" y="4539"/>
                            <a:ext cx="3013" cy="501"/>
                          </a:xfrm>
                          <a:prstGeom prst="rect">
                            <a:avLst/>
                          </a:prstGeom>
                          <a:solidFill>
                            <a:srgbClr val="00ABC7"/>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arto="http://schemas.microsoft.com/office/word/2006/arto" xmlns:a16="http://schemas.microsoft.com/office/drawing/2014/main" xmlns:pic="http://schemas.openxmlformats.org/drawingml/2006/picture" xmlns:a14="http://schemas.microsoft.com/office/drawing/2010/main" xmlns:a="http://schemas.openxmlformats.org/drawingml/2006/main" xmlns:w16du="http://schemas.microsoft.com/office/word/2023/wordml/word16du">
            <w:pict w14:anchorId="2B0C4758">
              <v:group id="Group 7" style="position:absolute;margin-left:454.3pt;margin-top:158.4pt;width:390.95pt;height:558.7pt;z-index:251658244;mso-position-horizontal-relative:page;mso-position-vertical-relative:page" coordsize="3340,4772" coordorigin="8688,268" o:spid="_x0000_s1026" w14:anchorId="68B226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">
                <o:lock v:ext="edit" aspectratio="t"/>
                <v:shape id="AutoShape 3" style="position:absolute;left:8688;top:268;width:3340;height:3420;visibility:visible;mso-wrap-style:square;v-text-anchor:top" coordsize="3340,3420" o:spid="_x0000_s1027" fillcolor="#00abc7" stroked="f" path="m1667,r-78,2l1513,7r-74,7l1365,25r-72,14l1222,55r-70,20l1084,97r-66,25l953,149r-63,30l828,212r-59,36l711,285r-56,40l600,368r-52,45l498,460r-48,49l404,560r-44,54l319,669r-40,57l242,786r-34,61l176,910r-30,65l119,1041r-24,68l73,1179r-19,71l38,1323r-14,74l14,1472r-8,77l2,1627,,1707r2,80l6,1865r8,77l24,2018r14,75l54,2166r19,72l95,2308r24,68l146,2443r30,65l208,2571r34,61l279,2692r40,58l360,2805r44,54l450,2910r48,50l548,3007r52,45l655,3094r56,40l769,3172r59,36l890,3240r63,31l1018,3298r66,25l1152,3345r70,20l1293,3381r72,14l1439,3406r74,7l1589,3418r78,2l1744,3418r77,-5l1896,3406r74,-11l2043,3381r71,-16l2184,3345r68,-22l2319,3298r65,-27l2448,3240r61,-32l2569,3172r59,-38l2684,3094r54,-42l2791,3007r50,-47l2889,2910r46,-51l2979,2805r42,-55l3033,2732r-1366,l1600,2729r-66,-7l1469,2710r-64,-17l1343,2672r-60,-27l1225,2614r-56,-35l1115,2539r-50,-45l1017,2444r-44,-53l933,2332r-37,-63l863,2202r-28,-72l811,2054r-19,-80l779,1889r-9,-89l767,1707r3,-94l779,1525r13,-85l811,1360r24,-75l863,1214r33,-67l933,1085r40,-57l1017,975r48,-48l1115,883r54,-40l1225,809r58,-30l1343,753r62,-21l1469,716r65,-12l1600,697r67,-2l3039,695r-18,-26l2979,614r-44,-54l2889,509r-48,-49l2791,413r-53,-45l2684,325r-56,-40l2569,248r-60,-36l2448,179r-64,-30l2319,122,2252,97,2184,75,2114,55,2043,39,1970,25,1896,14,1821,7,1744,2,1667,xm3039,695r-1372,l1734,697r67,7l1866,716r64,16l1993,753r60,26l2111,809r56,34l2221,883r50,44l2318,975r44,53l2402,1085r37,62l2471,1214r28,71l2523,1360r18,80l2555,1525r8,88l2566,1707r-3,94l2555,1891r-14,85l2523,2057r-24,76l2471,2205r-32,67l2402,2335r-40,58l2318,2447r-47,49l2221,2541r-54,40l2111,2616r-58,31l1993,2673r-63,21l1866,2710r-65,12l1734,2729r-67,3l3033,2732r27,-40l3097,2632r35,-61l3164,2508r30,-65l3221,2376r24,-68l3267,2238r19,-72l3302,2093r14,-75l3326,1942r8,-77l3338,1787r2,-80l3338,1627r-4,-78l3326,1472r-10,-75l3302,1323r-16,-73l3267,1179r-22,-70l3221,1041r-27,-66l3164,910r-32,-63l3097,786r-37,-60l3039,695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">
                  <v:path arrowok="t" o:connecttype="custom" o:connectlocs="1439,282;1152,343;890,447;655,593;450,777;279,994;146,1243;54,1518;6,1817;6,2133;54,2434;146,2711;279,2960;450,3178;655,3362;890,3508;1152,3613;1439,3674;1744,3686;2043,3649;2319,3566;2569,3440;2791,3275;2979,3073;1600,2997;1343,2940;1115,2807;933,2600;811,2322;767,1975;811,1628;933,1353;1115,1151;1343,1021;1600,965;2979,882;2791,681;2569,516;2319,390;2043,307;1744,270;1734,965;1993,1021;2221,1151;2402,1353;2523,1628;2566,1975;2523,2325;2402,2603;2221,2809;1993,2941;1734,2997;3097,2900;3221,2644;3302,2361;3338,2055;3326,1740;3267,1447;3164,1178;3039,963" o:connectangles="0,0,0,0,0,0,0,0,0,0,0,0,0,0,0,0,0,0,0,0,0,0,0,0,0,0,0,0,0,0,0,0,0,0,0,0,0,0,0,0,0,0,0,0,0,0,0,0,0,0,0,0,0,0,0,0,0,0,0,0"/>
                </v:shape>
                <v:rect id="Rectangle 4" style="position:absolute;left:8852;top:4539;width:3013;height:501;visibility:visible;mso-wrap-style:square;v-text-anchor:top" o:spid="_x0000_s1028" fillcolor="#00abc7"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"/>
                <w10:wrap anchorx="page" anchory="page"/>
                <w10:anchorlock/>
              </v:group>
            </w:pict>
          </mc:Fallback>
        </mc:AlternateContent>
      </w:r>
      <w:r w:rsidR="00743481">
        <w:rPr>
          <w:spacing w:val="20"/>
        </w:rPr>
        <w:t xml:space="preserve"> </w:t>
      </w:r>
      <w:r w:rsidR="00743481">
        <w:rPr>
          <w:spacing w:val="3"/>
        </w:rPr>
        <w:t xml:space="preserve"> </w:t>
      </w:r>
    </w:p>
    <w:p w14:paraId="0EFDACA0" w14:textId="77777777" w:rsidR="00274C69" w:rsidRDefault="00274C69">
      <w:pPr>
        <w:pStyle w:val="BodyText"/>
        <w:ind w:left="417"/>
      </w:pPr>
      <w:r>
        <w:rPr>
          <w:noProof/>
          <w:spacing w:val="8"/>
          <w:lang w:bidi="ar-SA"/>
        </w:rPr>
        <w:drawing>
          <wp:anchor distT="0" distB="0" distL="114300" distR="114300" simplePos="0" relativeHeight="251658242" behindDoc="0" locked="1" layoutInCell="1" allowOverlap="1" wp14:anchorId="047B6FBA" wp14:editId="5460B343">
            <wp:simplePos x="0" y="0"/>
            <wp:positionH relativeFrom="column">
              <wp:posOffset>0</wp:posOffset>
            </wp:positionH>
            <wp:positionV relativeFrom="page">
              <wp:posOffset>703580</wp:posOffset>
            </wp:positionV>
            <wp:extent cx="1536065" cy="474980"/>
            <wp:effectExtent l="0" t="0" r="6985" b="127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dessa_Teal_RGB.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536065" cy="474980"/>
                    </a:xfrm>
                    <a:prstGeom prst="rect">
                      <a:avLst/>
                    </a:prstGeom>
                  </pic:spPr>
                </pic:pic>
              </a:graphicData>
            </a:graphic>
            <wp14:sizeRelH relativeFrom="page">
              <wp14:pctWidth>0</wp14:pctWidth>
            </wp14:sizeRelH>
            <wp14:sizeRelV relativeFrom="page">
              <wp14:pctHeight>0</wp14:pctHeight>
            </wp14:sizeRelV>
          </wp:anchor>
        </w:drawing>
      </w:r>
    </w:p>
    <w:p w14:paraId="34D43DE8" w14:textId="77777777" w:rsidR="00274C69" w:rsidRDefault="00274C69">
      <w:pPr>
        <w:pStyle w:val="BodyText"/>
        <w:ind w:left="417"/>
      </w:pPr>
    </w:p>
    <w:p w14:paraId="4D57C792" w14:textId="77777777" w:rsidR="00274C69" w:rsidRDefault="00274C69">
      <w:pPr>
        <w:pStyle w:val="BodyText"/>
        <w:ind w:left="417"/>
      </w:pPr>
    </w:p>
    <w:p w14:paraId="3B900128" w14:textId="77777777" w:rsidR="00274C69" w:rsidRDefault="00274C69">
      <w:pPr>
        <w:pStyle w:val="BodyText"/>
        <w:ind w:left="417"/>
      </w:pPr>
    </w:p>
    <w:p w14:paraId="1E89428F" w14:textId="77777777" w:rsidR="00274C69" w:rsidRDefault="00274C69">
      <w:pPr>
        <w:pStyle w:val="BodyText"/>
        <w:ind w:left="417"/>
      </w:pPr>
    </w:p>
    <w:p w14:paraId="12CB386D" w14:textId="77777777" w:rsidR="00274C69" w:rsidRDefault="00274C69">
      <w:pPr>
        <w:pStyle w:val="BodyText"/>
        <w:ind w:left="417"/>
      </w:pPr>
    </w:p>
    <w:p w14:paraId="19406439" w14:textId="77777777" w:rsidR="00274C69" w:rsidRPr="00687FB9" w:rsidRDefault="00562085" w:rsidP="007F003F">
      <w:pPr>
        <w:pStyle w:val="BodyText"/>
        <w:rPr>
          <w:rFonts w:ascii="Maison Neue Book" w:hAnsi="Maison Neue Book"/>
          <w:color w:val="263746" w:themeColor="text2"/>
          <w:sz w:val="50"/>
          <w:szCs w:val="50"/>
        </w:rPr>
      </w:pPr>
      <w:r>
        <w:rPr>
          <w:noProof/>
          <w:lang w:bidi="ar-SA"/>
        </w:rPr>
        <mc:AlternateContent>
          <mc:Choice Requires="wps">
            <w:drawing>
              <wp:anchor distT="0" distB="0" distL="114300" distR="114300" simplePos="0" relativeHeight="251658240" behindDoc="0" locked="1" layoutInCell="1" allowOverlap="1" wp14:anchorId="77D3F100" wp14:editId="18D17B72">
                <wp:simplePos x="0" y="0"/>
                <wp:positionH relativeFrom="margin">
                  <wp:align>left</wp:align>
                </wp:positionH>
                <wp:positionV relativeFrom="page">
                  <wp:posOffset>2612390</wp:posOffset>
                </wp:positionV>
                <wp:extent cx="960120" cy="0"/>
                <wp:effectExtent l="0" t="19050" r="49530" b="38100"/>
                <wp:wrapTopAndBottom/>
                <wp:docPr id="2" name="Straight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60120" cy="0"/>
                        </a:xfrm>
                        <a:prstGeom prst="line">
                          <a:avLst/>
                        </a:prstGeom>
                        <a:noFill/>
                        <a:ln w="51029">
                          <a:solidFill>
                            <a:srgbClr val="00ABC8"/>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arto="http://schemas.microsoft.com/office/word/2006/arto" xmlns:a16="http://schemas.microsoft.com/office/drawing/2014/main" xmlns:pic="http://schemas.openxmlformats.org/drawingml/2006/picture" xmlns:a14="http://schemas.microsoft.com/office/drawing/2010/main" xmlns:a="http://schemas.openxmlformats.org/drawingml/2006/main" xmlns:w16du="http://schemas.microsoft.com/office/word/2023/wordml/word16du">
            <w:pict w14:anchorId="0266168E">
              <v:line id="Straight Connector 2" style="position:absolute;z-index:251658240;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page;mso-height-relative:page" o:spid="_x0000_s1026" strokecolor="#00abc8" strokeweight="1.41747mm" from="0,205.7pt" to="75.6pt,205.7pt" w14:anchorId="073496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">
                <w10:wrap type="topAndBottom" anchorx="margin" anchory="page"/>
                <w10:anchorlock/>
              </v:line>
            </w:pict>
          </mc:Fallback>
        </mc:AlternateContent>
      </w:r>
    </w:p>
    <w:p w14:paraId="5651A224" w14:textId="2A5E28CE" w:rsidR="000978F4" w:rsidRPr="00687FB9" w:rsidRDefault="00000000" w:rsidP="00763933">
      <w:pPr>
        <w:pStyle w:val="BodyText"/>
        <w:rPr>
          <w:rFonts w:ascii="Maison Neue Book" w:hAnsi="Maison Neue Book"/>
          <w:color w:val="263746" w:themeColor="text2"/>
          <w:sz w:val="18"/>
          <w:szCs w:val="18"/>
        </w:rPr>
      </w:pPr>
      <w:sdt>
        <w:sdtPr>
          <w:rPr>
            <w:rFonts w:ascii="Maison Neue Book" w:hAnsi="Maison Neue Book"/>
            <w:color w:val="263746" w:themeColor="text2"/>
            <w:sz w:val="36"/>
            <w:szCs w:val="36"/>
          </w:rPr>
          <w:alias w:val="Subtitle"/>
          <w:tag w:val=""/>
          <w:id w:val="1321456213"/>
          <w:placeholder>
            <w:docPart w:val="8578E5F50B7444E3AD2B30F9B1CE7C5E"/>
          </w:placeholder>
          <w:dataBinding w:prefixMappings="xmlns:ns0='http://purl.org/dc/elements/1.1/' xmlns:ns1='http://schemas.openxmlformats.org/package/2006/metadata/core-properties' " w:xpath="/ns1:coreProperties[1]/ns0:subject[1]" w:storeItemID="{6C3C8BC8-F283-45AE-878A-BAB7291924A1}"/>
          <w:text/>
        </w:sdtPr>
        <w:sdtContent>
          <w:r w:rsidR="00BD60C1">
            <w:rPr>
              <w:rFonts w:ascii="Maison Neue Book" w:hAnsi="Maison Neue Book"/>
              <w:color w:val="263746" w:themeColor="text2"/>
              <w:sz w:val="36"/>
              <w:szCs w:val="36"/>
            </w:rPr>
            <w:t>Release Deployment Guidelines</w:t>
          </w:r>
        </w:sdtContent>
      </w:sdt>
    </w:p>
    <w:p w14:paraId="14C62B34" w14:textId="77777777" w:rsidR="002E7DE2" w:rsidRPr="00687FB9" w:rsidRDefault="002E7DE2" w:rsidP="00763933">
      <w:pPr>
        <w:pStyle w:val="BodyText"/>
        <w:rPr>
          <w:rFonts w:ascii="Maison Neue Book" w:hAnsi="Maison Neue Book"/>
          <w:color w:val="263746" w:themeColor="text2"/>
          <w:sz w:val="24"/>
          <w:szCs w:val="24"/>
        </w:rPr>
      </w:pPr>
    </w:p>
    <w:p w14:paraId="1174217E" w14:textId="4606F686" w:rsidR="00274C69" w:rsidRPr="00687FB9" w:rsidRDefault="00763933" w:rsidP="00687FB9">
      <w:pPr>
        <w:pStyle w:val="BodyText"/>
        <w:rPr>
          <w:rFonts w:ascii="Maison Neue Book" w:hAnsi="Maison Neue Book"/>
          <w:color w:val="263746" w:themeColor="text2"/>
          <w:sz w:val="24"/>
          <w:szCs w:val="24"/>
        </w:rPr>
      </w:pPr>
      <w:r w:rsidRPr="00687FB9">
        <w:rPr>
          <w:rFonts w:ascii="Maison Neue Book" w:hAnsi="Maison Neue Book"/>
          <w:color w:val="263746" w:themeColor="text2"/>
          <w:sz w:val="24"/>
          <w:szCs w:val="24"/>
        </w:rPr>
        <w:fldChar w:fldCharType="begin"/>
      </w:r>
      <w:r w:rsidRPr="00687FB9">
        <w:rPr>
          <w:rFonts w:ascii="Maison Neue Book" w:hAnsi="Maison Neue Book"/>
          <w:color w:val="263746" w:themeColor="text2"/>
          <w:sz w:val="24"/>
          <w:szCs w:val="24"/>
        </w:rPr>
        <w:instrText xml:space="preserve"> DATE  \@ "MMMM d, yyyy"  \* MERGEFORMAT </w:instrText>
      </w:r>
      <w:r w:rsidRPr="00687FB9">
        <w:rPr>
          <w:rFonts w:ascii="Maison Neue Book" w:hAnsi="Maison Neue Book"/>
          <w:color w:val="263746" w:themeColor="text2"/>
          <w:sz w:val="24"/>
          <w:szCs w:val="24"/>
        </w:rPr>
        <w:fldChar w:fldCharType="separate"/>
      </w:r>
      <w:r w:rsidR="00E52A96">
        <w:rPr>
          <w:rFonts w:ascii="Maison Neue Book" w:hAnsi="Maison Neue Book"/>
          <w:noProof/>
          <w:color w:val="263746" w:themeColor="text2"/>
          <w:sz w:val="24"/>
          <w:szCs w:val="24"/>
        </w:rPr>
        <w:t>September 22, 2023</w:t>
      </w:r>
      <w:r w:rsidRPr="00687FB9">
        <w:rPr>
          <w:rFonts w:ascii="Maison Neue Book" w:hAnsi="Maison Neue Book"/>
          <w:color w:val="263746" w:themeColor="text2"/>
          <w:sz w:val="24"/>
          <w:szCs w:val="24"/>
        </w:rPr>
        <w:fldChar w:fldCharType="end"/>
      </w:r>
      <w:r w:rsidR="0016122F">
        <w:rPr>
          <w:noProof/>
          <w:lang w:bidi="ar-SA"/>
        </w:rPr>
        <mc:AlternateContent>
          <mc:Choice Requires="wps">
            <w:drawing>
              <wp:anchor distT="45720" distB="45720" distL="114300" distR="114300" simplePos="0" relativeHeight="251658243" behindDoc="0" locked="1" layoutInCell="1" allowOverlap="1" wp14:anchorId="3779945D" wp14:editId="4E3D865B">
                <wp:simplePos x="0" y="0"/>
                <wp:positionH relativeFrom="page">
                  <wp:posOffset>758825</wp:posOffset>
                </wp:positionH>
                <wp:positionV relativeFrom="page">
                  <wp:posOffset>9504045</wp:posOffset>
                </wp:positionV>
                <wp:extent cx="6446520" cy="1404620"/>
                <wp:effectExtent l="0" t="0" r="0" b="0"/>
                <wp:wrapNone/>
                <wp:docPr id="217" name="Text Box 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46520" cy="1404620"/>
                        </a:xfrm>
                        <a:prstGeom prst="rect">
                          <a:avLst/>
                        </a:prstGeom>
                        <a:noFill/>
                        <a:ln w="9525">
                          <a:noFill/>
                          <a:miter lim="800000"/>
                          <a:headEnd/>
                          <a:tailEnd/>
                        </a:ln>
                      </wps:spPr>
                      <wps:txbx>
                        <w:txbxContent>
                          <w:p w14:paraId="15A245FB" w14:textId="77777777" w:rsidR="00687FB9" w:rsidRPr="00687FB9" w:rsidRDefault="00687FB9" w:rsidP="00856B64">
                            <w:pPr>
                              <w:pStyle w:val="Footer"/>
                              <w:tabs>
                                <w:tab w:val="clear" w:pos="4680"/>
                                <w:tab w:val="clear" w:pos="9360"/>
                                <w:tab w:val="center" w:pos="5040"/>
                                <w:tab w:val="right" w:pos="9900"/>
                              </w:tabs>
                              <w:jc w:val="both"/>
                              <w:rPr>
                                <w:color w:val="263746" w:themeColor="text2"/>
                                <w:sz w:val="16"/>
                                <w:szCs w:val="16"/>
                              </w:rPr>
                            </w:pPr>
                            <w:r w:rsidRPr="00687FB9">
                              <w:rPr>
                                <w:color w:val="263746" w:themeColor="text2"/>
                                <w:sz w:val="16"/>
                                <w:szCs w:val="16"/>
                              </w:rPr>
                              <w:t>This document contains unpublished confidential and proprietary information of Odessa Technologies, Inc. No disclosure or use of any of these materials may be made without the express written consent of Odessa. ©1998-20</w:t>
                            </w:r>
                            <w:r w:rsidR="00AE3E7C">
                              <w:rPr>
                                <w:color w:val="263746" w:themeColor="text2"/>
                                <w:sz w:val="16"/>
                                <w:szCs w:val="16"/>
                              </w:rPr>
                              <w:t>20</w:t>
                            </w:r>
                            <w:r w:rsidRPr="00687FB9">
                              <w:rPr>
                                <w:color w:val="263746" w:themeColor="text2"/>
                                <w:sz w:val="16"/>
                                <w:szCs w:val="16"/>
                              </w:rPr>
                              <w:t xml:space="preserve"> Odessa Technologies, Inc. All Rights Reserved.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3779945D" id="_x0000_t202" coordsize="21600,21600" o:spt="202" path="m,l,21600r21600,l21600,xe">
                <v:stroke joinstyle="miter"/>
                <v:path gradientshapeok="t" o:connecttype="rect"/>
              </v:shapetype>
              <v:shape id="Text Box 217" o:spid="_x0000_s1027" type="#_x0000_t202" style="position:absolute;margin-left:59.75pt;margin-top:748.35pt;width:507.6pt;height:110.6pt;z-index:251658243;visibility:visible;mso-wrap-style:square;mso-width-percent:0;mso-height-percent:200;mso-wrap-distance-left:9pt;mso-wrap-distance-top:3.6pt;mso-wrap-distance-right:9pt;mso-wrap-distance-bottom:3.6pt;mso-position-horizontal:absolute;mso-position-horizontal-relative:page;mso-position-vertical:absolute;mso-position-vertical-relative:page;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" filled="f" stroked="f">
                <v:textbox style="mso-fit-shape-to-text:t">
                  <w:txbxContent>
                    <w:p w14:paraId="15A245FB" w14:textId="77777777" w:rsidR="00687FB9" w:rsidRPr="00687FB9" w:rsidRDefault="00687FB9" w:rsidP="00856B64">
                      <w:pPr>
                        <w:pStyle w:val="Footer"/>
                        <w:tabs>
                          <w:tab w:val="clear" w:pos="4680"/>
                          <w:tab w:val="clear" w:pos="9360"/>
                          <w:tab w:val="center" w:pos="5040"/>
                          <w:tab w:val="right" w:pos="9900"/>
                        </w:tabs>
                        <w:jc w:val="both"/>
                        <w:rPr>
                          <w:color w:val="263746" w:themeColor="text2"/>
                          <w:sz w:val="16"/>
                          <w:szCs w:val="16"/>
                        </w:rPr>
                      </w:pPr>
                      <w:r w:rsidRPr="00687FB9">
                        <w:rPr>
                          <w:color w:val="263746" w:themeColor="text2"/>
                          <w:sz w:val="16"/>
                          <w:szCs w:val="16"/>
                        </w:rPr>
                        <w:t>This document contains unpublished confidential and proprietary information of Odessa Technologies, Inc. No disclosure or use of any of these materials may be made without the express written consent of Odessa. ©1998-20</w:t>
                      </w:r>
                      <w:r w:rsidR="00AE3E7C">
                        <w:rPr>
                          <w:color w:val="263746" w:themeColor="text2"/>
                          <w:sz w:val="16"/>
                          <w:szCs w:val="16"/>
                        </w:rPr>
                        <w:t>20</w:t>
                      </w:r>
                      <w:r w:rsidRPr="00687FB9">
                        <w:rPr>
                          <w:color w:val="263746" w:themeColor="text2"/>
                          <w:sz w:val="16"/>
                          <w:szCs w:val="16"/>
                        </w:rPr>
                        <w:t xml:space="preserve"> Odessa Technologies, Inc. All Rights Reserved.</w:t>
                      </w:r>
                    </w:p>
                  </w:txbxContent>
                </v:textbox>
                <w10:wrap anchorx="page" anchory="page"/>
                <w10:anchorlock/>
              </v:shape>
            </w:pict>
          </mc:Fallback>
        </mc:AlternateContent>
      </w:r>
    </w:p>
    <w:p w14:paraId="2F3589B5" w14:textId="77777777" w:rsidR="00274C69" w:rsidRDefault="00274C69">
      <w:pPr>
        <w:pStyle w:val="BodyText"/>
        <w:ind w:left="417"/>
      </w:pPr>
    </w:p>
    <w:p w14:paraId="33F0C1AB" w14:textId="77777777" w:rsidR="00274C69" w:rsidRDefault="00274C69">
      <w:pPr>
        <w:pStyle w:val="BodyText"/>
        <w:ind w:left="417"/>
      </w:pPr>
    </w:p>
    <w:p w14:paraId="36427997" w14:textId="77777777" w:rsidR="00274C69" w:rsidRDefault="00274C69">
      <w:pPr>
        <w:pStyle w:val="BodyText"/>
        <w:ind w:left="417"/>
      </w:pPr>
    </w:p>
    <w:p w14:paraId="2F3F5FBC" w14:textId="77777777" w:rsidR="00274C69" w:rsidRDefault="00274C69">
      <w:pPr>
        <w:pStyle w:val="BodyText"/>
        <w:ind w:left="417"/>
      </w:pPr>
    </w:p>
    <w:p w14:paraId="2D488CE2" w14:textId="77777777" w:rsidR="00274C69" w:rsidRDefault="00274C69">
      <w:pPr>
        <w:pStyle w:val="BodyText"/>
        <w:ind w:left="417"/>
      </w:pPr>
    </w:p>
    <w:p w14:paraId="53518EEB" w14:textId="77777777" w:rsidR="00274C69" w:rsidRDefault="00274C69">
      <w:pPr>
        <w:pStyle w:val="BodyText"/>
        <w:ind w:left="417"/>
      </w:pPr>
    </w:p>
    <w:p w14:paraId="7AE4BEE2" w14:textId="77777777" w:rsidR="00274C69" w:rsidRDefault="00274C69">
      <w:pPr>
        <w:pStyle w:val="BodyText"/>
        <w:ind w:left="417"/>
      </w:pPr>
    </w:p>
    <w:p w14:paraId="347BEB6C" w14:textId="77777777" w:rsidR="00274C69" w:rsidRDefault="00274C69">
      <w:pPr>
        <w:pStyle w:val="BodyText"/>
        <w:ind w:left="417"/>
      </w:pPr>
    </w:p>
    <w:p w14:paraId="110369E0" w14:textId="77777777" w:rsidR="00274C69" w:rsidRDefault="00274C69">
      <w:pPr>
        <w:pStyle w:val="BodyText"/>
        <w:ind w:left="417"/>
      </w:pPr>
    </w:p>
    <w:p w14:paraId="4B016F78" w14:textId="77777777" w:rsidR="00274C69" w:rsidRDefault="00274C69">
      <w:pPr>
        <w:pStyle w:val="BodyText"/>
        <w:ind w:left="417"/>
      </w:pPr>
    </w:p>
    <w:p w14:paraId="111E382C" w14:textId="77777777" w:rsidR="00274C69" w:rsidRDefault="00274C69">
      <w:pPr>
        <w:pStyle w:val="BodyText"/>
        <w:ind w:left="417"/>
      </w:pPr>
    </w:p>
    <w:p w14:paraId="4F5DA0D6" w14:textId="77777777" w:rsidR="00274C69" w:rsidRDefault="00274C69">
      <w:pPr>
        <w:pStyle w:val="BodyText"/>
        <w:ind w:left="417"/>
      </w:pPr>
    </w:p>
    <w:p w14:paraId="55F01C10" w14:textId="77777777" w:rsidR="00274C69" w:rsidRDefault="00274C69">
      <w:pPr>
        <w:pStyle w:val="BodyText"/>
        <w:ind w:left="417"/>
      </w:pPr>
    </w:p>
    <w:p w14:paraId="77718859" w14:textId="77777777" w:rsidR="00274C69" w:rsidRDefault="00274C69">
      <w:pPr>
        <w:pStyle w:val="BodyText"/>
        <w:ind w:left="417"/>
      </w:pPr>
    </w:p>
    <w:p w14:paraId="5988A5CF" w14:textId="77777777" w:rsidR="00274C69" w:rsidRDefault="00274C69">
      <w:pPr>
        <w:pStyle w:val="BodyText"/>
        <w:ind w:left="417"/>
      </w:pPr>
    </w:p>
    <w:p w14:paraId="6A4DCA31" w14:textId="77777777" w:rsidR="00274C69" w:rsidRDefault="00274C69">
      <w:pPr>
        <w:pStyle w:val="BodyText"/>
        <w:ind w:left="417"/>
      </w:pPr>
    </w:p>
    <w:p w14:paraId="4552AB64" w14:textId="77777777" w:rsidR="004456C6" w:rsidRDefault="004456C6">
      <w:pPr>
        <w:rPr>
          <w:rFonts w:asciiTheme="minorHAnsi" w:hAnsiTheme="minorHAnsi"/>
          <w:szCs w:val="20"/>
        </w:rPr>
      </w:pPr>
      <w:r>
        <w:br w:type="page"/>
      </w:r>
    </w:p>
    <w:p w14:paraId="0F860342" w14:textId="77777777" w:rsidR="00274C69" w:rsidRDefault="00274C69" w:rsidP="00EB2435">
      <w:pPr>
        <w:pStyle w:val="BodyText"/>
      </w:pPr>
    </w:p>
    <w:p w14:paraId="2337ABFB" w14:textId="77777777" w:rsidR="00EE4A78" w:rsidRDefault="00EE4A78" w:rsidP="00EB2435">
      <w:pPr>
        <w:pStyle w:val="BodyText"/>
      </w:pPr>
    </w:p>
    <w:p w14:paraId="29CD8E15" w14:textId="77777777" w:rsidR="00FA2815" w:rsidRDefault="00FA2815" w:rsidP="00EB2435">
      <w:pPr>
        <w:pStyle w:val="BodyText"/>
      </w:pPr>
    </w:p>
    <w:p w14:paraId="4DD0838F" w14:textId="77777777" w:rsidR="00EB2435" w:rsidRDefault="004914EE" w:rsidP="004914EE">
      <w:pPr>
        <w:pStyle w:val="Heading2"/>
      </w:pPr>
      <w:bookmarkStart w:id="0" w:name="_Toc137050050"/>
      <w:r>
        <w:t>Document revision history.</w:t>
      </w:r>
      <w:bookmarkEnd w:id="0"/>
    </w:p>
    <w:tbl>
      <w:tblPr>
        <w:tblStyle w:val="ListTable4-Accent5"/>
        <w:tblW w:w="0" w:type="auto"/>
        <w:tblLook w:val="04A0" w:firstRow="1" w:lastRow="0" w:firstColumn="1" w:lastColumn="0" w:noHBand="0" w:noVBand="1"/>
      </w:tblPr>
      <w:tblGrid>
        <w:gridCol w:w="1980"/>
        <w:gridCol w:w="3962"/>
        <w:gridCol w:w="1149"/>
        <w:gridCol w:w="2817"/>
      </w:tblGrid>
      <w:tr w:rsidR="00715ED4" w14:paraId="0D51FE76" w14:textId="77777777" w:rsidTr="00AF499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Borders>
              <w:bottom w:val="nil"/>
            </w:tcBorders>
            <w:shd w:val="clear" w:color="auto" w:fill="263746" w:themeFill="text2"/>
          </w:tcPr>
          <w:p w14:paraId="5353ED2C" w14:textId="77777777" w:rsidR="00715ED4" w:rsidRPr="004914EE" w:rsidRDefault="00715ED4" w:rsidP="00EB2435">
            <w:pPr>
              <w:pStyle w:val="BodyText"/>
              <w:rPr>
                <w:color w:val="FFFFFF" w:themeColor="background1"/>
                <w:sz w:val="20"/>
              </w:rPr>
            </w:pPr>
            <w:r w:rsidRPr="004914EE">
              <w:rPr>
                <w:color w:val="FFFFFF" w:themeColor="background1"/>
                <w:sz w:val="20"/>
              </w:rPr>
              <w:t>Date</w:t>
            </w:r>
          </w:p>
        </w:tc>
        <w:tc>
          <w:tcPr>
            <w:tcW w:w="3970" w:type="dxa"/>
            <w:tcBorders>
              <w:bottom w:val="nil"/>
            </w:tcBorders>
            <w:shd w:val="clear" w:color="auto" w:fill="263746" w:themeFill="text2"/>
          </w:tcPr>
          <w:p w14:paraId="55BEA439" w14:textId="77777777" w:rsidR="00715ED4" w:rsidRPr="004914EE" w:rsidRDefault="00715ED4" w:rsidP="00EB2435">
            <w:pPr>
              <w:pStyle w:val="BodyText"/>
              <w:cnfStyle w:val="100000000000" w:firstRow="1" w:lastRow="0" w:firstColumn="0" w:lastColumn="0" w:oddVBand="0" w:evenVBand="0" w:oddHBand="0" w:evenHBand="0" w:firstRowFirstColumn="0" w:firstRowLastColumn="0" w:lastRowFirstColumn="0" w:lastRowLastColumn="0"/>
              <w:rPr>
                <w:color w:val="FFFFFF" w:themeColor="background1"/>
                <w:sz w:val="20"/>
              </w:rPr>
            </w:pPr>
            <w:r w:rsidRPr="004914EE">
              <w:rPr>
                <w:color w:val="FFFFFF" w:themeColor="background1"/>
                <w:sz w:val="20"/>
              </w:rPr>
              <w:t>Description</w:t>
            </w:r>
          </w:p>
        </w:tc>
        <w:tc>
          <w:tcPr>
            <w:tcW w:w="1150" w:type="dxa"/>
            <w:tcBorders>
              <w:bottom w:val="nil"/>
            </w:tcBorders>
            <w:shd w:val="clear" w:color="auto" w:fill="263746" w:themeFill="text2"/>
          </w:tcPr>
          <w:p w14:paraId="0DAF067C" w14:textId="77777777" w:rsidR="00715ED4" w:rsidRPr="004914EE" w:rsidRDefault="00715ED4" w:rsidP="00EB2435">
            <w:pPr>
              <w:pStyle w:val="BodyText"/>
              <w:cnfStyle w:val="100000000000" w:firstRow="1" w:lastRow="0" w:firstColumn="0" w:lastColumn="0" w:oddVBand="0" w:evenVBand="0" w:oddHBand="0" w:evenHBand="0" w:firstRowFirstColumn="0" w:firstRowLastColumn="0" w:lastRowFirstColumn="0" w:lastRowLastColumn="0"/>
              <w:rPr>
                <w:color w:val="FFFFFF" w:themeColor="background1"/>
                <w:sz w:val="20"/>
              </w:rPr>
            </w:pPr>
            <w:r w:rsidRPr="004914EE">
              <w:rPr>
                <w:color w:val="FFFFFF" w:themeColor="background1"/>
                <w:sz w:val="20"/>
              </w:rPr>
              <w:t>Version</w:t>
            </w:r>
          </w:p>
        </w:tc>
        <w:tc>
          <w:tcPr>
            <w:tcW w:w="2821" w:type="dxa"/>
            <w:tcBorders>
              <w:bottom w:val="nil"/>
            </w:tcBorders>
            <w:shd w:val="clear" w:color="auto" w:fill="263746" w:themeFill="text2"/>
          </w:tcPr>
          <w:p w14:paraId="0E988C7B" w14:textId="77777777" w:rsidR="00715ED4" w:rsidRPr="004914EE" w:rsidRDefault="00715ED4" w:rsidP="00EB2435">
            <w:pPr>
              <w:pStyle w:val="BodyText"/>
              <w:cnfStyle w:val="100000000000" w:firstRow="1" w:lastRow="0" w:firstColumn="0" w:lastColumn="0" w:oddVBand="0" w:evenVBand="0" w:oddHBand="0" w:evenHBand="0" w:firstRowFirstColumn="0" w:firstRowLastColumn="0" w:lastRowFirstColumn="0" w:lastRowLastColumn="0"/>
              <w:rPr>
                <w:color w:val="FFFFFF" w:themeColor="background1"/>
                <w:sz w:val="20"/>
              </w:rPr>
            </w:pPr>
            <w:r w:rsidRPr="004914EE">
              <w:rPr>
                <w:color w:val="FFFFFF" w:themeColor="background1"/>
                <w:sz w:val="20"/>
              </w:rPr>
              <w:t>Author</w:t>
            </w:r>
          </w:p>
        </w:tc>
      </w:tr>
      <w:tr w:rsidR="00715ED4" w14:paraId="33616897" w14:textId="77777777" w:rsidTr="009A36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Borders>
              <w:top w:val="nil"/>
              <w:left w:val="nil"/>
              <w:bottom w:val="nil"/>
            </w:tcBorders>
          </w:tcPr>
          <w:p w14:paraId="1D9BBC0D" w14:textId="260DA5D7" w:rsidR="00715ED4" w:rsidRPr="004914EE" w:rsidRDefault="00BD60C1" w:rsidP="00EB2435">
            <w:pPr>
              <w:pStyle w:val="BodyText"/>
              <w:rPr>
                <w:sz w:val="20"/>
              </w:rPr>
            </w:pPr>
            <w:r>
              <w:rPr>
                <w:sz w:val="20"/>
              </w:rPr>
              <w:t>10 Jan 2023</w:t>
            </w:r>
          </w:p>
        </w:tc>
        <w:tc>
          <w:tcPr>
            <w:tcW w:w="3970" w:type="dxa"/>
            <w:tcBorders>
              <w:top w:val="nil"/>
              <w:bottom w:val="nil"/>
            </w:tcBorders>
          </w:tcPr>
          <w:p w14:paraId="7A8A07A0" w14:textId="07445175" w:rsidR="00715ED4" w:rsidRPr="004914EE" w:rsidRDefault="00BD60C1" w:rsidP="00EB2435">
            <w:pPr>
              <w:pStyle w:val="BodyText"/>
              <w:cnfStyle w:val="000000100000" w:firstRow="0" w:lastRow="0" w:firstColumn="0" w:lastColumn="0" w:oddVBand="0" w:evenVBand="0" w:oddHBand="1" w:evenHBand="0" w:firstRowFirstColumn="0" w:firstRowLastColumn="0" w:lastRowFirstColumn="0" w:lastRowLastColumn="0"/>
              <w:rPr>
                <w:sz w:val="20"/>
              </w:rPr>
            </w:pPr>
            <w:r>
              <w:rPr>
                <w:sz w:val="20"/>
              </w:rPr>
              <w:t>Draft</w:t>
            </w:r>
          </w:p>
        </w:tc>
        <w:tc>
          <w:tcPr>
            <w:tcW w:w="1150" w:type="dxa"/>
            <w:tcBorders>
              <w:top w:val="nil"/>
              <w:bottom w:val="nil"/>
            </w:tcBorders>
          </w:tcPr>
          <w:p w14:paraId="1C537B37" w14:textId="77777777" w:rsidR="00715ED4" w:rsidRPr="004914EE" w:rsidRDefault="009A3610" w:rsidP="008E693A">
            <w:pPr>
              <w:pStyle w:val="BodyText"/>
              <w:ind w:firstLine="135"/>
              <w:cnfStyle w:val="000000100000" w:firstRow="0" w:lastRow="0" w:firstColumn="0" w:lastColumn="0" w:oddVBand="0" w:evenVBand="0" w:oddHBand="1" w:evenHBand="0" w:firstRowFirstColumn="0" w:firstRowLastColumn="0" w:lastRowFirstColumn="0" w:lastRowLastColumn="0"/>
              <w:rPr>
                <w:sz w:val="20"/>
              </w:rPr>
            </w:pPr>
            <w:r>
              <w:rPr>
                <w:sz w:val="20"/>
              </w:rPr>
              <w:t>1.0</w:t>
            </w:r>
          </w:p>
        </w:tc>
        <w:tc>
          <w:tcPr>
            <w:tcW w:w="2821" w:type="dxa"/>
            <w:tcBorders>
              <w:top w:val="nil"/>
              <w:bottom w:val="nil"/>
              <w:right w:val="nil"/>
            </w:tcBorders>
          </w:tcPr>
          <w:p w14:paraId="49AAAAA5" w14:textId="057A0748" w:rsidR="00715ED4" w:rsidRPr="004914EE" w:rsidRDefault="00BD60C1" w:rsidP="00EB2435">
            <w:pPr>
              <w:pStyle w:val="BodyText"/>
              <w:cnfStyle w:val="000000100000" w:firstRow="0" w:lastRow="0" w:firstColumn="0" w:lastColumn="0" w:oddVBand="0" w:evenVBand="0" w:oddHBand="1" w:evenHBand="0" w:firstRowFirstColumn="0" w:firstRowLastColumn="0" w:lastRowFirstColumn="0" w:lastRowLastColumn="0"/>
              <w:rPr>
                <w:sz w:val="20"/>
              </w:rPr>
            </w:pPr>
            <w:r>
              <w:rPr>
                <w:sz w:val="20"/>
              </w:rPr>
              <w:t>Avinesh Kumar Gupta</w:t>
            </w:r>
          </w:p>
        </w:tc>
      </w:tr>
      <w:tr w:rsidR="00715ED4" w14:paraId="7BAAD8AD" w14:textId="77777777" w:rsidTr="009A3610">
        <w:tc>
          <w:tcPr>
            <w:cnfStyle w:val="001000000000" w:firstRow="0" w:lastRow="0" w:firstColumn="1" w:lastColumn="0" w:oddVBand="0" w:evenVBand="0" w:oddHBand="0" w:evenHBand="0" w:firstRowFirstColumn="0" w:firstRowLastColumn="0" w:lastRowFirstColumn="0" w:lastRowLastColumn="0"/>
            <w:tcW w:w="1985" w:type="dxa"/>
            <w:tcBorders>
              <w:top w:val="nil"/>
              <w:left w:val="nil"/>
              <w:bottom w:val="nil"/>
            </w:tcBorders>
          </w:tcPr>
          <w:p w14:paraId="3AF62ADE" w14:textId="464A9ABD" w:rsidR="00715ED4" w:rsidRPr="004914EE" w:rsidRDefault="000B2094" w:rsidP="00EB2435">
            <w:pPr>
              <w:pStyle w:val="BodyText"/>
              <w:rPr>
                <w:sz w:val="20"/>
              </w:rPr>
            </w:pPr>
            <w:r>
              <w:rPr>
                <w:sz w:val="20"/>
              </w:rPr>
              <w:t>20 Apr 2023</w:t>
            </w:r>
          </w:p>
        </w:tc>
        <w:tc>
          <w:tcPr>
            <w:tcW w:w="3970" w:type="dxa"/>
            <w:tcBorders>
              <w:top w:val="nil"/>
              <w:bottom w:val="nil"/>
            </w:tcBorders>
          </w:tcPr>
          <w:p w14:paraId="10D76177" w14:textId="59A5E5A8" w:rsidR="00715ED4" w:rsidRPr="004914EE" w:rsidRDefault="000B2094" w:rsidP="00EB2435">
            <w:pPr>
              <w:pStyle w:val="BodyText"/>
              <w:cnfStyle w:val="000000000000" w:firstRow="0" w:lastRow="0" w:firstColumn="0" w:lastColumn="0" w:oddVBand="0" w:evenVBand="0" w:oddHBand="0" w:evenHBand="0" w:firstRowFirstColumn="0" w:firstRowLastColumn="0" w:lastRowFirstColumn="0" w:lastRowLastColumn="0"/>
              <w:rPr>
                <w:sz w:val="20"/>
              </w:rPr>
            </w:pPr>
            <w:r>
              <w:rPr>
                <w:sz w:val="20"/>
              </w:rPr>
              <w:t>Updated sections for Odessa Core</w:t>
            </w:r>
          </w:p>
        </w:tc>
        <w:tc>
          <w:tcPr>
            <w:tcW w:w="1150" w:type="dxa"/>
            <w:tcBorders>
              <w:top w:val="nil"/>
              <w:bottom w:val="nil"/>
            </w:tcBorders>
          </w:tcPr>
          <w:p w14:paraId="31C2CB67" w14:textId="28E53C4D" w:rsidR="00715ED4" w:rsidRPr="004914EE" w:rsidRDefault="000B2094" w:rsidP="008E693A">
            <w:pPr>
              <w:pStyle w:val="BodyText"/>
              <w:ind w:firstLine="135"/>
              <w:cnfStyle w:val="000000000000" w:firstRow="0" w:lastRow="0" w:firstColumn="0" w:lastColumn="0" w:oddVBand="0" w:evenVBand="0" w:oddHBand="0" w:evenHBand="0" w:firstRowFirstColumn="0" w:firstRowLastColumn="0" w:lastRowFirstColumn="0" w:lastRowLastColumn="0"/>
              <w:rPr>
                <w:sz w:val="20"/>
              </w:rPr>
            </w:pPr>
            <w:r>
              <w:rPr>
                <w:sz w:val="20"/>
              </w:rPr>
              <w:t>1.1</w:t>
            </w:r>
          </w:p>
        </w:tc>
        <w:tc>
          <w:tcPr>
            <w:tcW w:w="2821" w:type="dxa"/>
            <w:tcBorders>
              <w:top w:val="nil"/>
              <w:bottom w:val="nil"/>
              <w:right w:val="nil"/>
            </w:tcBorders>
          </w:tcPr>
          <w:p w14:paraId="1901F89A" w14:textId="0A59E7DD" w:rsidR="00715ED4" w:rsidRPr="004914EE" w:rsidRDefault="000B2094" w:rsidP="00EB2435">
            <w:pPr>
              <w:pStyle w:val="BodyText"/>
              <w:cnfStyle w:val="000000000000" w:firstRow="0" w:lastRow="0" w:firstColumn="0" w:lastColumn="0" w:oddVBand="0" w:evenVBand="0" w:oddHBand="0" w:evenHBand="0" w:firstRowFirstColumn="0" w:firstRowLastColumn="0" w:lastRowFirstColumn="0" w:lastRowLastColumn="0"/>
              <w:rPr>
                <w:sz w:val="20"/>
              </w:rPr>
            </w:pPr>
            <w:r>
              <w:rPr>
                <w:sz w:val="20"/>
              </w:rPr>
              <w:t>Avinesh Kumar Gupta</w:t>
            </w:r>
          </w:p>
        </w:tc>
      </w:tr>
      <w:tr w:rsidR="00715ED4" w14:paraId="2A149669" w14:textId="77777777" w:rsidTr="009A36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Borders>
              <w:top w:val="nil"/>
              <w:left w:val="nil"/>
              <w:bottom w:val="nil"/>
            </w:tcBorders>
          </w:tcPr>
          <w:p w14:paraId="64474F8B" w14:textId="065806E4" w:rsidR="00715ED4" w:rsidRPr="004914EE" w:rsidRDefault="007C65DC" w:rsidP="00EB2435">
            <w:pPr>
              <w:pStyle w:val="BodyText"/>
              <w:rPr>
                <w:sz w:val="20"/>
              </w:rPr>
            </w:pPr>
            <w:r>
              <w:rPr>
                <w:sz w:val="20"/>
              </w:rPr>
              <w:t>26 Apr 2023</w:t>
            </w:r>
          </w:p>
        </w:tc>
        <w:tc>
          <w:tcPr>
            <w:tcW w:w="3970" w:type="dxa"/>
            <w:tcBorders>
              <w:top w:val="nil"/>
              <w:bottom w:val="nil"/>
            </w:tcBorders>
          </w:tcPr>
          <w:p w14:paraId="1EC37A83" w14:textId="47CF1BAB" w:rsidR="00715ED4" w:rsidRPr="004914EE" w:rsidRDefault="00823E33" w:rsidP="00EB2435">
            <w:pPr>
              <w:pStyle w:val="BodyText"/>
              <w:cnfStyle w:val="000000100000" w:firstRow="0" w:lastRow="0" w:firstColumn="0" w:lastColumn="0" w:oddVBand="0" w:evenVBand="0" w:oddHBand="1" w:evenHBand="0" w:firstRowFirstColumn="0" w:firstRowLastColumn="0" w:lastRowFirstColumn="0" w:lastRowLastColumn="0"/>
              <w:rPr>
                <w:sz w:val="20"/>
              </w:rPr>
            </w:pPr>
            <w:r>
              <w:rPr>
                <w:sz w:val="20"/>
              </w:rPr>
              <w:t xml:space="preserve">Internal </w:t>
            </w:r>
            <w:r w:rsidR="00510953">
              <w:rPr>
                <w:sz w:val="20"/>
              </w:rPr>
              <w:t xml:space="preserve">Odessa </w:t>
            </w:r>
            <w:r>
              <w:rPr>
                <w:sz w:val="20"/>
              </w:rPr>
              <w:t>review</w:t>
            </w:r>
          </w:p>
        </w:tc>
        <w:tc>
          <w:tcPr>
            <w:tcW w:w="1150" w:type="dxa"/>
            <w:tcBorders>
              <w:top w:val="nil"/>
              <w:bottom w:val="nil"/>
            </w:tcBorders>
          </w:tcPr>
          <w:p w14:paraId="4C3FC676" w14:textId="65A22046" w:rsidR="00715ED4" w:rsidRPr="004914EE" w:rsidRDefault="00823E33" w:rsidP="008E693A">
            <w:pPr>
              <w:pStyle w:val="BodyText"/>
              <w:ind w:firstLine="135"/>
              <w:cnfStyle w:val="000000100000" w:firstRow="0" w:lastRow="0" w:firstColumn="0" w:lastColumn="0" w:oddVBand="0" w:evenVBand="0" w:oddHBand="1" w:evenHBand="0" w:firstRowFirstColumn="0" w:firstRowLastColumn="0" w:lastRowFirstColumn="0" w:lastRowLastColumn="0"/>
              <w:rPr>
                <w:sz w:val="20"/>
              </w:rPr>
            </w:pPr>
            <w:r>
              <w:rPr>
                <w:sz w:val="20"/>
              </w:rPr>
              <w:t>1.2</w:t>
            </w:r>
          </w:p>
        </w:tc>
        <w:tc>
          <w:tcPr>
            <w:tcW w:w="2821" w:type="dxa"/>
            <w:tcBorders>
              <w:top w:val="nil"/>
              <w:bottom w:val="nil"/>
              <w:right w:val="nil"/>
            </w:tcBorders>
          </w:tcPr>
          <w:p w14:paraId="45AD72A9" w14:textId="41D88271" w:rsidR="00715ED4" w:rsidRPr="004914EE" w:rsidRDefault="00510953" w:rsidP="00EB2435">
            <w:pPr>
              <w:pStyle w:val="BodyText"/>
              <w:cnfStyle w:val="000000100000" w:firstRow="0" w:lastRow="0" w:firstColumn="0" w:lastColumn="0" w:oddVBand="0" w:evenVBand="0" w:oddHBand="1" w:evenHBand="0" w:firstRowFirstColumn="0" w:firstRowLastColumn="0" w:lastRowFirstColumn="0" w:lastRowLastColumn="0"/>
              <w:rPr>
                <w:sz w:val="20"/>
              </w:rPr>
            </w:pPr>
            <w:r w:rsidRPr="00510953">
              <w:rPr>
                <w:sz w:val="20"/>
              </w:rPr>
              <w:t>Paranthaman</w:t>
            </w:r>
            <w:r w:rsidR="00823E33">
              <w:rPr>
                <w:sz w:val="20"/>
              </w:rPr>
              <w:t xml:space="preserve">, Ajay </w:t>
            </w:r>
            <w:r w:rsidR="00F10DE6">
              <w:rPr>
                <w:sz w:val="20"/>
              </w:rPr>
              <w:t xml:space="preserve">Sethi, </w:t>
            </w:r>
            <w:r w:rsidR="00823E33">
              <w:rPr>
                <w:sz w:val="20"/>
              </w:rPr>
              <w:t>and Jayanth</w:t>
            </w:r>
            <w:r w:rsidR="00F10DE6">
              <w:rPr>
                <w:sz w:val="20"/>
              </w:rPr>
              <w:t xml:space="preserve"> S</w:t>
            </w:r>
          </w:p>
        </w:tc>
      </w:tr>
      <w:tr w:rsidR="00823E33" w14:paraId="391DB0D7" w14:textId="77777777" w:rsidTr="009A3610">
        <w:tc>
          <w:tcPr>
            <w:cnfStyle w:val="001000000000" w:firstRow="0" w:lastRow="0" w:firstColumn="1" w:lastColumn="0" w:oddVBand="0" w:evenVBand="0" w:oddHBand="0" w:evenHBand="0" w:firstRowFirstColumn="0" w:firstRowLastColumn="0" w:lastRowFirstColumn="0" w:lastRowLastColumn="0"/>
            <w:tcW w:w="1985" w:type="dxa"/>
            <w:tcBorders>
              <w:top w:val="nil"/>
              <w:left w:val="nil"/>
              <w:bottom w:val="nil"/>
            </w:tcBorders>
          </w:tcPr>
          <w:p w14:paraId="671B75DD" w14:textId="202A2348" w:rsidR="00823E33" w:rsidRPr="004914EE" w:rsidRDefault="0080623A" w:rsidP="00EB2435">
            <w:pPr>
              <w:pStyle w:val="BodyText"/>
              <w:rPr>
                <w:sz w:val="20"/>
              </w:rPr>
            </w:pPr>
            <w:r>
              <w:rPr>
                <w:sz w:val="20"/>
              </w:rPr>
              <w:t>3 May 2023</w:t>
            </w:r>
          </w:p>
        </w:tc>
        <w:tc>
          <w:tcPr>
            <w:tcW w:w="3970" w:type="dxa"/>
            <w:tcBorders>
              <w:top w:val="nil"/>
              <w:bottom w:val="nil"/>
            </w:tcBorders>
          </w:tcPr>
          <w:p w14:paraId="23859F6A" w14:textId="53709521" w:rsidR="00823E33" w:rsidRDefault="00823E33" w:rsidP="00EB2435">
            <w:pPr>
              <w:pStyle w:val="BodyText"/>
              <w:cnfStyle w:val="000000000000" w:firstRow="0" w:lastRow="0" w:firstColumn="0" w:lastColumn="0" w:oddVBand="0" w:evenVBand="0" w:oddHBand="0" w:evenHBand="0" w:firstRowFirstColumn="0" w:firstRowLastColumn="0" w:lastRowFirstColumn="0" w:lastRowLastColumn="0"/>
              <w:rPr>
                <w:sz w:val="20"/>
              </w:rPr>
            </w:pPr>
            <w:r>
              <w:rPr>
                <w:sz w:val="20"/>
              </w:rPr>
              <w:t>HPE review</w:t>
            </w:r>
          </w:p>
        </w:tc>
        <w:tc>
          <w:tcPr>
            <w:tcW w:w="1150" w:type="dxa"/>
            <w:tcBorders>
              <w:top w:val="nil"/>
              <w:bottom w:val="nil"/>
            </w:tcBorders>
          </w:tcPr>
          <w:p w14:paraId="58417036" w14:textId="676C421D" w:rsidR="00823E33" w:rsidRDefault="00823E33" w:rsidP="008E693A">
            <w:pPr>
              <w:pStyle w:val="BodyText"/>
              <w:ind w:firstLine="135"/>
              <w:cnfStyle w:val="000000000000" w:firstRow="0" w:lastRow="0" w:firstColumn="0" w:lastColumn="0" w:oddVBand="0" w:evenVBand="0" w:oddHBand="0" w:evenHBand="0" w:firstRowFirstColumn="0" w:firstRowLastColumn="0" w:lastRowFirstColumn="0" w:lastRowLastColumn="0"/>
              <w:rPr>
                <w:sz w:val="20"/>
              </w:rPr>
            </w:pPr>
            <w:r>
              <w:rPr>
                <w:sz w:val="20"/>
              </w:rPr>
              <w:t>1.3</w:t>
            </w:r>
          </w:p>
        </w:tc>
        <w:tc>
          <w:tcPr>
            <w:tcW w:w="2821" w:type="dxa"/>
            <w:tcBorders>
              <w:top w:val="nil"/>
              <w:bottom w:val="nil"/>
              <w:right w:val="nil"/>
            </w:tcBorders>
          </w:tcPr>
          <w:p w14:paraId="617AA520" w14:textId="58853E91" w:rsidR="00823E33" w:rsidRDefault="000C3A2E" w:rsidP="00EB2435">
            <w:pPr>
              <w:pStyle w:val="BodyText"/>
              <w:cnfStyle w:val="000000000000" w:firstRow="0" w:lastRow="0" w:firstColumn="0" w:lastColumn="0" w:oddVBand="0" w:evenVBand="0" w:oddHBand="0" w:evenHBand="0" w:firstRowFirstColumn="0" w:firstRowLastColumn="0" w:lastRowFirstColumn="0" w:lastRowLastColumn="0"/>
              <w:rPr>
                <w:sz w:val="20"/>
              </w:rPr>
            </w:pPr>
            <w:r w:rsidRPr="005E0249">
              <w:rPr>
                <w:sz w:val="20"/>
              </w:rPr>
              <w:t>Vayman, William</w:t>
            </w:r>
            <w:r>
              <w:rPr>
                <w:sz w:val="20"/>
              </w:rPr>
              <w:t xml:space="preserve"> </w:t>
            </w:r>
            <w:r w:rsidRPr="00E679D4">
              <w:rPr>
                <w:sz w:val="20"/>
              </w:rPr>
              <w:t>Guruswamy, Felix</w:t>
            </w:r>
            <w:r>
              <w:rPr>
                <w:sz w:val="20"/>
              </w:rPr>
              <w:t xml:space="preserve">, and Microsoft (Chris Romp), Avinesh Gupta, </w:t>
            </w:r>
            <w:r w:rsidRPr="00510953">
              <w:rPr>
                <w:sz w:val="20"/>
              </w:rPr>
              <w:t>Paranthaman</w:t>
            </w:r>
            <w:r>
              <w:rPr>
                <w:sz w:val="20"/>
              </w:rPr>
              <w:t>, Ajay Sethi and Jayanth S</w:t>
            </w:r>
          </w:p>
        </w:tc>
      </w:tr>
      <w:tr w:rsidR="00680A31" w14:paraId="386BFB5D" w14:textId="77777777" w:rsidTr="009A36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Borders>
              <w:top w:val="nil"/>
              <w:left w:val="nil"/>
              <w:bottom w:val="nil"/>
            </w:tcBorders>
          </w:tcPr>
          <w:p w14:paraId="72DB0BE3" w14:textId="476C9637" w:rsidR="00680A31" w:rsidRPr="004914EE" w:rsidRDefault="0080623A" w:rsidP="00EB2435">
            <w:pPr>
              <w:pStyle w:val="BodyText"/>
              <w:rPr>
                <w:sz w:val="20"/>
              </w:rPr>
            </w:pPr>
            <w:r>
              <w:rPr>
                <w:sz w:val="20"/>
              </w:rPr>
              <w:t>3 May 2023</w:t>
            </w:r>
          </w:p>
        </w:tc>
        <w:tc>
          <w:tcPr>
            <w:tcW w:w="3970" w:type="dxa"/>
            <w:tcBorders>
              <w:top w:val="nil"/>
              <w:bottom w:val="nil"/>
            </w:tcBorders>
          </w:tcPr>
          <w:p w14:paraId="58640A2F" w14:textId="1FA88657" w:rsidR="00680A31" w:rsidRPr="004914EE" w:rsidRDefault="0080623A" w:rsidP="00EB2435">
            <w:pPr>
              <w:pStyle w:val="BodyText"/>
              <w:cnfStyle w:val="000000100000" w:firstRow="0" w:lastRow="0" w:firstColumn="0" w:lastColumn="0" w:oddVBand="0" w:evenVBand="0" w:oddHBand="1" w:evenHBand="0" w:firstRowFirstColumn="0" w:firstRowLastColumn="0" w:lastRowFirstColumn="0" w:lastRowLastColumn="0"/>
              <w:rPr>
                <w:sz w:val="20"/>
              </w:rPr>
            </w:pPr>
            <w:r>
              <w:rPr>
                <w:sz w:val="20"/>
              </w:rPr>
              <w:t>Review comment to implement self-hosted agent</w:t>
            </w:r>
          </w:p>
        </w:tc>
        <w:tc>
          <w:tcPr>
            <w:tcW w:w="1150" w:type="dxa"/>
            <w:tcBorders>
              <w:top w:val="nil"/>
              <w:bottom w:val="nil"/>
            </w:tcBorders>
          </w:tcPr>
          <w:p w14:paraId="10E79DB2" w14:textId="11BA774C" w:rsidR="00680A31" w:rsidRPr="004914EE" w:rsidRDefault="0080623A" w:rsidP="008E693A">
            <w:pPr>
              <w:pStyle w:val="BodyText"/>
              <w:ind w:firstLine="135"/>
              <w:cnfStyle w:val="000000100000" w:firstRow="0" w:lastRow="0" w:firstColumn="0" w:lastColumn="0" w:oddVBand="0" w:evenVBand="0" w:oddHBand="1" w:evenHBand="0" w:firstRowFirstColumn="0" w:firstRowLastColumn="0" w:lastRowFirstColumn="0" w:lastRowLastColumn="0"/>
              <w:rPr>
                <w:sz w:val="20"/>
              </w:rPr>
            </w:pPr>
            <w:r>
              <w:rPr>
                <w:sz w:val="20"/>
              </w:rPr>
              <w:t>1.4</w:t>
            </w:r>
          </w:p>
        </w:tc>
        <w:tc>
          <w:tcPr>
            <w:tcW w:w="2821" w:type="dxa"/>
            <w:tcBorders>
              <w:top w:val="nil"/>
              <w:bottom w:val="nil"/>
              <w:right w:val="nil"/>
            </w:tcBorders>
          </w:tcPr>
          <w:p w14:paraId="2099695E" w14:textId="7CD96176" w:rsidR="00680A31" w:rsidRPr="004914EE" w:rsidRDefault="000C3A2E" w:rsidP="00EB2435">
            <w:pPr>
              <w:pStyle w:val="BodyText"/>
              <w:cnfStyle w:val="000000100000" w:firstRow="0" w:lastRow="0" w:firstColumn="0" w:lastColumn="0" w:oddVBand="0" w:evenVBand="0" w:oddHBand="1" w:evenHBand="0" w:firstRowFirstColumn="0" w:firstRowLastColumn="0" w:lastRowFirstColumn="0" w:lastRowLastColumn="0"/>
              <w:rPr>
                <w:sz w:val="20"/>
              </w:rPr>
            </w:pPr>
            <w:r w:rsidRPr="005E0249">
              <w:rPr>
                <w:sz w:val="20"/>
              </w:rPr>
              <w:t>Vayman, William</w:t>
            </w:r>
            <w:r>
              <w:rPr>
                <w:sz w:val="20"/>
              </w:rPr>
              <w:t xml:space="preserve"> </w:t>
            </w:r>
            <w:r w:rsidRPr="00E679D4">
              <w:rPr>
                <w:sz w:val="20"/>
              </w:rPr>
              <w:t>Guruswamy, Felix</w:t>
            </w:r>
            <w:r>
              <w:rPr>
                <w:sz w:val="20"/>
              </w:rPr>
              <w:t xml:space="preserve">, and Microsoft (Chris Romp), Avinesh Gupta, </w:t>
            </w:r>
            <w:r w:rsidRPr="00510953">
              <w:rPr>
                <w:sz w:val="20"/>
              </w:rPr>
              <w:t>Paranthaman</w:t>
            </w:r>
            <w:r>
              <w:rPr>
                <w:sz w:val="20"/>
              </w:rPr>
              <w:t>, Ajay Sethi and Jayanth S</w:t>
            </w:r>
          </w:p>
        </w:tc>
      </w:tr>
      <w:tr w:rsidR="0080623A" w14:paraId="7775DB4C" w14:textId="77777777" w:rsidTr="009A3610">
        <w:tc>
          <w:tcPr>
            <w:cnfStyle w:val="001000000000" w:firstRow="0" w:lastRow="0" w:firstColumn="1" w:lastColumn="0" w:oddVBand="0" w:evenVBand="0" w:oddHBand="0" w:evenHBand="0" w:firstRowFirstColumn="0" w:firstRowLastColumn="0" w:lastRowFirstColumn="0" w:lastRowLastColumn="0"/>
            <w:tcW w:w="1985" w:type="dxa"/>
            <w:tcBorders>
              <w:top w:val="nil"/>
              <w:left w:val="nil"/>
              <w:bottom w:val="nil"/>
            </w:tcBorders>
          </w:tcPr>
          <w:p w14:paraId="374473E1" w14:textId="1B9943BD" w:rsidR="0080623A" w:rsidRDefault="0080623A" w:rsidP="00EB2435">
            <w:pPr>
              <w:pStyle w:val="BodyText"/>
              <w:rPr>
                <w:sz w:val="20"/>
              </w:rPr>
            </w:pPr>
            <w:r>
              <w:rPr>
                <w:sz w:val="20"/>
              </w:rPr>
              <w:t>8 May 2023</w:t>
            </w:r>
          </w:p>
        </w:tc>
        <w:tc>
          <w:tcPr>
            <w:tcW w:w="3970" w:type="dxa"/>
            <w:tcBorders>
              <w:top w:val="nil"/>
              <w:bottom w:val="nil"/>
            </w:tcBorders>
          </w:tcPr>
          <w:p w14:paraId="581E489E" w14:textId="1FBF862A" w:rsidR="0080623A" w:rsidRDefault="0080623A" w:rsidP="00EB2435">
            <w:pPr>
              <w:pStyle w:val="BodyText"/>
              <w:cnfStyle w:val="000000000000" w:firstRow="0" w:lastRow="0" w:firstColumn="0" w:lastColumn="0" w:oddVBand="0" w:evenVBand="0" w:oddHBand="0" w:evenHBand="0" w:firstRowFirstColumn="0" w:firstRowLastColumn="0" w:lastRowFirstColumn="0" w:lastRowLastColumn="0"/>
              <w:rPr>
                <w:sz w:val="20"/>
              </w:rPr>
            </w:pPr>
            <w:r>
              <w:rPr>
                <w:sz w:val="20"/>
              </w:rPr>
              <w:t>Final review</w:t>
            </w:r>
          </w:p>
        </w:tc>
        <w:tc>
          <w:tcPr>
            <w:tcW w:w="1150" w:type="dxa"/>
            <w:tcBorders>
              <w:top w:val="nil"/>
              <w:bottom w:val="nil"/>
            </w:tcBorders>
          </w:tcPr>
          <w:p w14:paraId="1CD4B2FD" w14:textId="53D7C1BA" w:rsidR="0080623A" w:rsidRDefault="0080623A" w:rsidP="008E693A">
            <w:pPr>
              <w:pStyle w:val="BodyText"/>
              <w:ind w:firstLine="135"/>
              <w:cnfStyle w:val="000000000000" w:firstRow="0" w:lastRow="0" w:firstColumn="0" w:lastColumn="0" w:oddVBand="0" w:evenVBand="0" w:oddHBand="0" w:evenHBand="0" w:firstRowFirstColumn="0" w:firstRowLastColumn="0" w:lastRowFirstColumn="0" w:lastRowLastColumn="0"/>
              <w:rPr>
                <w:sz w:val="20"/>
              </w:rPr>
            </w:pPr>
            <w:r>
              <w:rPr>
                <w:sz w:val="20"/>
              </w:rPr>
              <w:t>1.5</w:t>
            </w:r>
          </w:p>
        </w:tc>
        <w:tc>
          <w:tcPr>
            <w:tcW w:w="2821" w:type="dxa"/>
            <w:tcBorders>
              <w:top w:val="nil"/>
              <w:bottom w:val="nil"/>
              <w:right w:val="nil"/>
            </w:tcBorders>
          </w:tcPr>
          <w:p w14:paraId="26E3425E" w14:textId="624BC4CF" w:rsidR="0080623A" w:rsidRPr="004914EE" w:rsidRDefault="000C3A2E" w:rsidP="00EB2435">
            <w:pPr>
              <w:pStyle w:val="BodyText"/>
              <w:cnfStyle w:val="000000000000" w:firstRow="0" w:lastRow="0" w:firstColumn="0" w:lastColumn="0" w:oddVBand="0" w:evenVBand="0" w:oddHBand="0" w:evenHBand="0" w:firstRowFirstColumn="0" w:firstRowLastColumn="0" w:lastRowFirstColumn="0" w:lastRowLastColumn="0"/>
              <w:rPr>
                <w:sz w:val="20"/>
              </w:rPr>
            </w:pPr>
            <w:r w:rsidRPr="005E0249">
              <w:rPr>
                <w:sz w:val="20"/>
              </w:rPr>
              <w:t>Vayman, William</w:t>
            </w:r>
            <w:r>
              <w:rPr>
                <w:sz w:val="20"/>
              </w:rPr>
              <w:t xml:space="preserve"> </w:t>
            </w:r>
            <w:r w:rsidRPr="00E679D4">
              <w:rPr>
                <w:sz w:val="20"/>
              </w:rPr>
              <w:t>Guruswamy, Felix</w:t>
            </w:r>
            <w:r>
              <w:rPr>
                <w:sz w:val="20"/>
              </w:rPr>
              <w:t xml:space="preserve">, and Microsoft (Chris Romp), Avinesh Gupta, </w:t>
            </w:r>
            <w:r w:rsidRPr="00510953">
              <w:rPr>
                <w:sz w:val="20"/>
              </w:rPr>
              <w:t>Paranthaman</w:t>
            </w:r>
            <w:r>
              <w:rPr>
                <w:sz w:val="20"/>
              </w:rPr>
              <w:t>, Ajay Sethi and Jayanth S</w:t>
            </w:r>
          </w:p>
        </w:tc>
      </w:tr>
      <w:tr w:rsidR="001E77E9" w14:paraId="00EF9661" w14:textId="77777777" w:rsidTr="009A36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Borders>
              <w:top w:val="nil"/>
              <w:left w:val="nil"/>
              <w:bottom w:val="nil"/>
            </w:tcBorders>
          </w:tcPr>
          <w:p w14:paraId="76789999" w14:textId="1F1B7A62" w:rsidR="001E77E9" w:rsidRDefault="001E77E9" w:rsidP="00EB2435">
            <w:pPr>
              <w:pStyle w:val="BodyText"/>
              <w:rPr>
                <w:sz w:val="20"/>
              </w:rPr>
            </w:pPr>
            <w:r>
              <w:rPr>
                <w:sz w:val="20"/>
              </w:rPr>
              <w:t>8 May 2023</w:t>
            </w:r>
          </w:p>
        </w:tc>
        <w:tc>
          <w:tcPr>
            <w:tcW w:w="3970" w:type="dxa"/>
            <w:tcBorders>
              <w:top w:val="nil"/>
              <w:bottom w:val="nil"/>
            </w:tcBorders>
          </w:tcPr>
          <w:p w14:paraId="2C2233EE" w14:textId="77777777" w:rsidR="001E77E9" w:rsidRDefault="001E77E9" w:rsidP="00EB2435">
            <w:pPr>
              <w:pStyle w:val="BodyText"/>
              <w:cnfStyle w:val="000000100000" w:firstRow="0" w:lastRow="0" w:firstColumn="0" w:lastColumn="0" w:oddVBand="0" w:evenVBand="0" w:oddHBand="1" w:evenHBand="0" w:firstRowFirstColumn="0" w:firstRowLastColumn="0" w:lastRowFirstColumn="0" w:lastRowLastColumn="0"/>
              <w:rPr>
                <w:sz w:val="20"/>
              </w:rPr>
            </w:pPr>
            <w:r>
              <w:rPr>
                <w:sz w:val="20"/>
              </w:rPr>
              <w:t>Agreed solutions-</w:t>
            </w:r>
          </w:p>
          <w:p w14:paraId="4BFDCF80" w14:textId="77C1A558" w:rsidR="001E77E9" w:rsidRDefault="001E77E9" w:rsidP="00EB2435">
            <w:pPr>
              <w:pStyle w:val="BodyText"/>
              <w:cnfStyle w:val="000000100000" w:firstRow="0" w:lastRow="0" w:firstColumn="0" w:lastColumn="0" w:oddVBand="0" w:evenVBand="0" w:oddHBand="1" w:evenHBand="0" w:firstRowFirstColumn="0" w:firstRowLastColumn="0" w:lastRowFirstColumn="0" w:lastRowLastColumn="0"/>
              <w:rPr>
                <w:sz w:val="20"/>
              </w:rPr>
            </w:pPr>
            <w:r>
              <w:rPr>
                <w:sz w:val="20"/>
              </w:rPr>
              <w:t>Phase -1: Remote Script execution for VM deployment</w:t>
            </w:r>
            <w:r w:rsidR="00126074">
              <w:rPr>
                <w:sz w:val="20"/>
              </w:rPr>
              <w:t xml:space="preserve"> (refer section 3.1.4)</w:t>
            </w:r>
          </w:p>
          <w:p w14:paraId="0BA97EAB" w14:textId="2DE6E50A" w:rsidR="001E77E9" w:rsidRDefault="001E77E9" w:rsidP="00EB2435">
            <w:pPr>
              <w:pStyle w:val="BodyText"/>
              <w:cnfStyle w:val="000000100000" w:firstRow="0" w:lastRow="0" w:firstColumn="0" w:lastColumn="0" w:oddVBand="0" w:evenVBand="0" w:oddHBand="1" w:evenHBand="0" w:firstRowFirstColumn="0" w:firstRowLastColumn="0" w:lastRowFirstColumn="0" w:lastRowLastColumn="0"/>
              <w:rPr>
                <w:sz w:val="20"/>
              </w:rPr>
            </w:pPr>
            <w:r>
              <w:rPr>
                <w:sz w:val="20"/>
              </w:rPr>
              <w:t>Phase – 2: Use self-hosted agent for VM deployment</w:t>
            </w:r>
            <w:r w:rsidR="00126074">
              <w:rPr>
                <w:sz w:val="20"/>
              </w:rPr>
              <w:t xml:space="preserve"> (refer section 3.1.5)</w:t>
            </w:r>
          </w:p>
        </w:tc>
        <w:tc>
          <w:tcPr>
            <w:tcW w:w="1150" w:type="dxa"/>
            <w:tcBorders>
              <w:top w:val="nil"/>
              <w:bottom w:val="nil"/>
            </w:tcBorders>
          </w:tcPr>
          <w:p w14:paraId="006D11CF" w14:textId="78E19E6E" w:rsidR="001E77E9" w:rsidRDefault="001E77E9" w:rsidP="008E693A">
            <w:pPr>
              <w:pStyle w:val="BodyText"/>
              <w:ind w:firstLine="135"/>
              <w:cnfStyle w:val="000000100000" w:firstRow="0" w:lastRow="0" w:firstColumn="0" w:lastColumn="0" w:oddVBand="0" w:evenVBand="0" w:oddHBand="1" w:evenHBand="0" w:firstRowFirstColumn="0" w:firstRowLastColumn="0" w:lastRowFirstColumn="0" w:lastRowLastColumn="0"/>
              <w:rPr>
                <w:sz w:val="20"/>
              </w:rPr>
            </w:pPr>
            <w:r>
              <w:rPr>
                <w:sz w:val="20"/>
              </w:rPr>
              <w:t>1.6</w:t>
            </w:r>
          </w:p>
        </w:tc>
        <w:tc>
          <w:tcPr>
            <w:tcW w:w="2821" w:type="dxa"/>
            <w:tcBorders>
              <w:top w:val="nil"/>
              <w:bottom w:val="nil"/>
              <w:right w:val="nil"/>
            </w:tcBorders>
          </w:tcPr>
          <w:p w14:paraId="7350E1B3" w14:textId="23FF38CB" w:rsidR="001E77E9" w:rsidRPr="005E0249" w:rsidRDefault="001E77E9" w:rsidP="00EB2435">
            <w:pPr>
              <w:pStyle w:val="BodyText"/>
              <w:cnfStyle w:val="000000100000" w:firstRow="0" w:lastRow="0" w:firstColumn="0" w:lastColumn="0" w:oddVBand="0" w:evenVBand="0" w:oddHBand="1" w:evenHBand="0" w:firstRowFirstColumn="0" w:firstRowLastColumn="0" w:lastRowFirstColumn="0" w:lastRowLastColumn="0"/>
              <w:rPr>
                <w:sz w:val="20"/>
              </w:rPr>
            </w:pPr>
            <w:r w:rsidRPr="005E0249">
              <w:rPr>
                <w:sz w:val="20"/>
              </w:rPr>
              <w:t>Vayman, William</w:t>
            </w:r>
            <w:r>
              <w:rPr>
                <w:sz w:val="20"/>
              </w:rPr>
              <w:t xml:space="preserve"> </w:t>
            </w:r>
            <w:r w:rsidRPr="00E679D4">
              <w:rPr>
                <w:sz w:val="20"/>
              </w:rPr>
              <w:t>Guruswamy, Felix</w:t>
            </w:r>
            <w:r>
              <w:rPr>
                <w:sz w:val="20"/>
              </w:rPr>
              <w:t xml:space="preserve">, and Microsoft (Chris Romp), Avinesh Gupta, </w:t>
            </w:r>
            <w:r w:rsidRPr="00510953">
              <w:rPr>
                <w:sz w:val="20"/>
              </w:rPr>
              <w:t>Paranthaman</w:t>
            </w:r>
            <w:r>
              <w:rPr>
                <w:sz w:val="20"/>
              </w:rPr>
              <w:t>, Ajay Sethi and Jayanth S</w:t>
            </w:r>
          </w:p>
        </w:tc>
      </w:tr>
    </w:tbl>
    <w:p w14:paraId="2196EBD0" w14:textId="77777777" w:rsidR="000315A5" w:rsidRDefault="000315A5" w:rsidP="00071F76">
      <w:pPr>
        <w:pStyle w:val="Footer"/>
        <w:tabs>
          <w:tab w:val="clear" w:pos="4680"/>
          <w:tab w:val="clear" w:pos="9360"/>
          <w:tab w:val="center" w:pos="5040"/>
          <w:tab w:val="right" w:pos="9810"/>
        </w:tabs>
        <w:rPr>
          <w:color w:val="3F3F3F" w:themeColor="text1"/>
          <w:sz w:val="16"/>
          <w:szCs w:val="16"/>
        </w:rPr>
      </w:pPr>
    </w:p>
    <w:p w14:paraId="35E159EA" w14:textId="77777777" w:rsidR="000315A5" w:rsidRDefault="000315A5" w:rsidP="00071F76">
      <w:pPr>
        <w:pStyle w:val="Footer"/>
        <w:tabs>
          <w:tab w:val="clear" w:pos="4680"/>
          <w:tab w:val="clear" w:pos="9360"/>
          <w:tab w:val="center" w:pos="5040"/>
          <w:tab w:val="right" w:pos="9810"/>
        </w:tabs>
        <w:rPr>
          <w:color w:val="3F3F3F" w:themeColor="text1"/>
          <w:sz w:val="16"/>
          <w:szCs w:val="16"/>
        </w:rPr>
      </w:pPr>
    </w:p>
    <w:p w14:paraId="21432733" w14:textId="77777777" w:rsidR="000315A5" w:rsidRDefault="000315A5" w:rsidP="00071F76">
      <w:pPr>
        <w:pStyle w:val="Footer"/>
        <w:tabs>
          <w:tab w:val="clear" w:pos="4680"/>
          <w:tab w:val="clear" w:pos="9360"/>
          <w:tab w:val="center" w:pos="5040"/>
          <w:tab w:val="right" w:pos="9810"/>
        </w:tabs>
        <w:rPr>
          <w:color w:val="3F3F3F" w:themeColor="text1"/>
          <w:sz w:val="16"/>
          <w:szCs w:val="16"/>
        </w:rPr>
      </w:pPr>
    </w:p>
    <w:p w14:paraId="2843840E" w14:textId="77777777" w:rsidR="000315A5" w:rsidRDefault="000315A5" w:rsidP="00071F76">
      <w:pPr>
        <w:pStyle w:val="Footer"/>
        <w:tabs>
          <w:tab w:val="clear" w:pos="4680"/>
          <w:tab w:val="clear" w:pos="9360"/>
          <w:tab w:val="center" w:pos="5040"/>
          <w:tab w:val="right" w:pos="9810"/>
        </w:tabs>
        <w:rPr>
          <w:color w:val="3F3F3F" w:themeColor="text1"/>
          <w:sz w:val="16"/>
          <w:szCs w:val="16"/>
        </w:rPr>
      </w:pPr>
    </w:p>
    <w:p w14:paraId="412DCD3A" w14:textId="77777777" w:rsidR="000315A5" w:rsidRDefault="000315A5" w:rsidP="00071F76">
      <w:pPr>
        <w:pStyle w:val="Footer"/>
        <w:tabs>
          <w:tab w:val="clear" w:pos="4680"/>
          <w:tab w:val="clear" w:pos="9360"/>
          <w:tab w:val="center" w:pos="5040"/>
          <w:tab w:val="right" w:pos="9810"/>
        </w:tabs>
        <w:rPr>
          <w:color w:val="3F3F3F" w:themeColor="text1"/>
          <w:sz w:val="16"/>
          <w:szCs w:val="16"/>
        </w:rPr>
      </w:pPr>
    </w:p>
    <w:p w14:paraId="1526F022" w14:textId="77777777" w:rsidR="000315A5" w:rsidRDefault="000315A5" w:rsidP="00071F76">
      <w:pPr>
        <w:pStyle w:val="Footer"/>
        <w:tabs>
          <w:tab w:val="clear" w:pos="4680"/>
          <w:tab w:val="clear" w:pos="9360"/>
          <w:tab w:val="center" w:pos="5040"/>
          <w:tab w:val="right" w:pos="9810"/>
        </w:tabs>
        <w:rPr>
          <w:color w:val="3F3F3F" w:themeColor="text1"/>
          <w:sz w:val="16"/>
          <w:szCs w:val="16"/>
        </w:rPr>
      </w:pPr>
    </w:p>
    <w:p w14:paraId="11D6F576" w14:textId="77777777" w:rsidR="000315A5" w:rsidRDefault="000315A5" w:rsidP="00071F76">
      <w:pPr>
        <w:pStyle w:val="Footer"/>
        <w:tabs>
          <w:tab w:val="clear" w:pos="4680"/>
          <w:tab w:val="clear" w:pos="9360"/>
          <w:tab w:val="center" w:pos="5040"/>
          <w:tab w:val="right" w:pos="9810"/>
        </w:tabs>
        <w:rPr>
          <w:color w:val="3F3F3F" w:themeColor="text1"/>
          <w:sz w:val="16"/>
          <w:szCs w:val="16"/>
        </w:rPr>
      </w:pPr>
    </w:p>
    <w:p w14:paraId="7E9370AD" w14:textId="77777777" w:rsidR="000315A5" w:rsidRDefault="000315A5" w:rsidP="00071F76">
      <w:pPr>
        <w:pStyle w:val="Footer"/>
        <w:tabs>
          <w:tab w:val="clear" w:pos="4680"/>
          <w:tab w:val="clear" w:pos="9360"/>
          <w:tab w:val="center" w:pos="5040"/>
          <w:tab w:val="right" w:pos="9810"/>
        </w:tabs>
        <w:rPr>
          <w:color w:val="3F3F3F" w:themeColor="text1"/>
          <w:sz w:val="16"/>
          <w:szCs w:val="16"/>
        </w:rPr>
      </w:pPr>
    </w:p>
    <w:p w14:paraId="7956A19E" w14:textId="77777777" w:rsidR="000315A5" w:rsidRDefault="000315A5" w:rsidP="00071F76">
      <w:pPr>
        <w:pStyle w:val="Footer"/>
        <w:tabs>
          <w:tab w:val="clear" w:pos="4680"/>
          <w:tab w:val="clear" w:pos="9360"/>
          <w:tab w:val="center" w:pos="5040"/>
          <w:tab w:val="right" w:pos="9810"/>
        </w:tabs>
        <w:rPr>
          <w:color w:val="3F3F3F" w:themeColor="text1"/>
          <w:sz w:val="16"/>
          <w:szCs w:val="16"/>
        </w:rPr>
      </w:pPr>
    </w:p>
    <w:p w14:paraId="0B832582" w14:textId="77777777" w:rsidR="000315A5" w:rsidRDefault="000315A5" w:rsidP="00071F76">
      <w:pPr>
        <w:pStyle w:val="Footer"/>
        <w:tabs>
          <w:tab w:val="clear" w:pos="4680"/>
          <w:tab w:val="clear" w:pos="9360"/>
          <w:tab w:val="center" w:pos="5040"/>
          <w:tab w:val="right" w:pos="9810"/>
        </w:tabs>
        <w:rPr>
          <w:color w:val="3F3F3F" w:themeColor="text1"/>
          <w:sz w:val="16"/>
          <w:szCs w:val="16"/>
        </w:rPr>
      </w:pPr>
    </w:p>
    <w:p w14:paraId="4142B07D" w14:textId="77777777" w:rsidR="000315A5" w:rsidRDefault="000315A5" w:rsidP="00071F76">
      <w:pPr>
        <w:pStyle w:val="Footer"/>
        <w:tabs>
          <w:tab w:val="clear" w:pos="4680"/>
          <w:tab w:val="clear" w:pos="9360"/>
          <w:tab w:val="center" w:pos="5040"/>
          <w:tab w:val="right" w:pos="9810"/>
        </w:tabs>
        <w:rPr>
          <w:color w:val="3F3F3F" w:themeColor="text1"/>
          <w:sz w:val="16"/>
          <w:szCs w:val="16"/>
        </w:rPr>
      </w:pPr>
    </w:p>
    <w:p w14:paraId="36797118" w14:textId="77777777" w:rsidR="000315A5" w:rsidRDefault="000315A5" w:rsidP="00071F76">
      <w:pPr>
        <w:pStyle w:val="Footer"/>
        <w:tabs>
          <w:tab w:val="clear" w:pos="4680"/>
          <w:tab w:val="clear" w:pos="9360"/>
          <w:tab w:val="center" w:pos="5040"/>
          <w:tab w:val="right" w:pos="9810"/>
        </w:tabs>
        <w:rPr>
          <w:color w:val="3F3F3F" w:themeColor="text1"/>
          <w:sz w:val="16"/>
          <w:szCs w:val="16"/>
        </w:rPr>
      </w:pPr>
    </w:p>
    <w:p w14:paraId="6BF47CB5" w14:textId="77777777" w:rsidR="000315A5" w:rsidRDefault="000315A5" w:rsidP="00071F76">
      <w:pPr>
        <w:pStyle w:val="Footer"/>
        <w:tabs>
          <w:tab w:val="clear" w:pos="4680"/>
          <w:tab w:val="clear" w:pos="9360"/>
          <w:tab w:val="center" w:pos="5040"/>
          <w:tab w:val="right" w:pos="9810"/>
        </w:tabs>
        <w:rPr>
          <w:color w:val="3F3F3F" w:themeColor="text1"/>
          <w:sz w:val="16"/>
          <w:szCs w:val="16"/>
        </w:rPr>
      </w:pPr>
    </w:p>
    <w:p w14:paraId="1D61278A" w14:textId="77777777" w:rsidR="000315A5" w:rsidRDefault="000315A5" w:rsidP="00071F76">
      <w:pPr>
        <w:pStyle w:val="Footer"/>
        <w:tabs>
          <w:tab w:val="clear" w:pos="4680"/>
          <w:tab w:val="clear" w:pos="9360"/>
          <w:tab w:val="center" w:pos="5040"/>
          <w:tab w:val="right" w:pos="9810"/>
        </w:tabs>
        <w:rPr>
          <w:color w:val="3F3F3F" w:themeColor="text1"/>
          <w:sz w:val="16"/>
          <w:szCs w:val="16"/>
        </w:rPr>
      </w:pPr>
    </w:p>
    <w:p w14:paraId="33368F4F" w14:textId="77777777" w:rsidR="000315A5" w:rsidRDefault="000315A5" w:rsidP="00071F76">
      <w:pPr>
        <w:pStyle w:val="Footer"/>
        <w:tabs>
          <w:tab w:val="clear" w:pos="4680"/>
          <w:tab w:val="clear" w:pos="9360"/>
          <w:tab w:val="center" w:pos="5040"/>
          <w:tab w:val="right" w:pos="9810"/>
        </w:tabs>
        <w:rPr>
          <w:color w:val="3F3F3F" w:themeColor="text1"/>
          <w:sz w:val="16"/>
          <w:szCs w:val="16"/>
        </w:rPr>
      </w:pPr>
    </w:p>
    <w:p w14:paraId="4F2489B0" w14:textId="77777777" w:rsidR="000315A5" w:rsidRDefault="000315A5" w:rsidP="00071F76">
      <w:pPr>
        <w:pStyle w:val="Footer"/>
        <w:tabs>
          <w:tab w:val="clear" w:pos="4680"/>
          <w:tab w:val="clear" w:pos="9360"/>
          <w:tab w:val="center" w:pos="5040"/>
          <w:tab w:val="right" w:pos="9810"/>
        </w:tabs>
        <w:rPr>
          <w:color w:val="3F3F3F" w:themeColor="text1"/>
          <w:sz w:val="16"/>
          <w:szCs w:val="16"/>
        </w:rPr>
      </w:pPr>
    </w:p>
    <w:p w14:paraId="47C3036C" w14:textId="77777777" w:rsidR="000315A5" w:rsidRDefault="000315A5" w:rsidP="00071F76">
      <w:pPr>
        <w:pStyle w:val="Footer"/>
        <w:tabs>
          <w:tab w:val="clear" w:pos="4680"/>
          <w:tab w:val="clear" w:pos="9360"/>
          <w:tab w:val="center" w:pos="5040"/>
          <w:tab w:val="right" w:pos="9810"/>
        </w:tabs>
        <w:rPr>
          <w:color w:val="3F3F3F" w:themeColor="text1"/>
          <w:sz w:val="16"/>
          <w:szCs w:val="16"/>
        </w:rPr>
      </w:pPr>
    </w:p>
    <w:p w14:paraId="1F6721F3" w14:textId="77777777" w:rsidR="000315A5" w:rsidRDefault="000315A5" w:rsidP="00071F76">
      <w:pPr>
        <w:pStyle w:val="Footer"/>
        <w:tabs>
          <w:tab w:val="clear" w:pos="4680"/>
          <w:tab w:val="clear" w:pos="9360"/>
          <w:tab w:val="center" w:pos="5040"/>
          <w:tab w:val="right" w:pos="9810"/>
        </w:tabs>
        <w:rPr>
          <w:color w:val="3F3F3F" w:themeColor="text1"/>
          <w:sz w:val="16"/>
          <w:szCs w:val="16"/>
        </w:rPr>
      </w:pPr>
    </w:p>
    <w:p w14:paraId="528E2757" w14:textId="77777777" w:rsidR="000315A5" w:rsidRDefault="000315A5" w:rsidP="00071F76">
      <w:pPr>
        <w:pStyle w:val="Footer"/>
        <w:tabs>
          <w:tab w:val="clear" w:pos="4680"/>
          <w:tab w:val="clear" w:pos="9360"/>
          <w:tab w:val="center" w:pos="5040"/>
          <w:tab w:val="right" w:pos="9810"/>
        </w:tabs>
        <w:rPr>
          <w:color w:val="3F3F3F" w:themeColor="text1"/>
          <w:sz w:val="16"/>
          <w:szCs w:val="16"/>
        </w:rPr>
      </w:pPr>
    </w:p>
    <w:p w14:paraId="32881A0F" w14:textId="77777777" w:rsidR="000315A5" w:rsidRDefault="000315A5" w:rsidP="00071F76">
      <w:pPr>
        <w:pStyle w:val="Footer"/>
        <w:tabs>
          <w:tab w:val="clear" w:pos="4680"/>
          <w:tab w:val="clear" w:pos="9360"/>
          <w:tab w:val="center" w:pos="5040"/>
          <w:tab w:val="right" w:pos="9810"/>
        </w:tabs>
        <w:rPr>
          <w:color w:val="3F3F3F" w:themeColor="text1"/>
          <w:sz w:val="16"/>
          <w:szCs w:val="16"/>
        </w:rPr>
      </w:pPr>
    </w:p>
    <w:p w14:paraId="2A5C890B" w14:textId="77777777" w:rsidR="000315A5" w:rsidRDefault="000315A5" w:rsidP="00071F76">
      <w:pPr>
        <w:pStyle w:val="Footer"/>
        <w:tabs>
          <w:tab w:val="clear" w:pos="4680"/>
          <w:tab w:val="clear" w:pos="9360"/>
          <w:tab w:val="center" w:pos="5040"/>
          <w:tab w:val="right" w:pos="9810"/>
        </w:tabs>
        <w:rPr>
          <w:color w:val="3F3F3F" w:themeColor="text1"/>
          <w:sz w:val="16"/>
          <w:szCs w:val="16"/>
        </w:rPr>
      </w:pPr>
    </w:p>
    <w:p w14:paraId="3B022B6F" w14:textId="77777777" w:rsidR="000315A5" w:rsidRDefault="000315A5" w:rsidP="00071F76">
      <w:pPr>
        <w:pStyle w:val="Footer"/>
        <w:tabs>
          <w:tab w:val="clear" w:pos="4680"/>
          <w:tab w:val="clear" w:pos="9360"/>
          <w:tab w:val="center" w:pos="5040"/>
          <w:tab w:val="right" w:pos="9810"/>
        </w:tabs>
        <w:rPr>
          <w:color w:val="3F3F3F" w:themeColor="text1"/>
          <w:sz w:val="16"/>
          <w:szCs w:val="16"/>
        </w:rPr>
      </w:pPr>
    </w:p>
    <w:p w14:paraId="5D492341" w14:textId="77777777" w:rsidR="000315A5" w:rsidRDefault="000315A5" w:rsidP="00071F76">
      <w:pPr>
        <w:pStyle w:val="Footer"/>
        <w:tabs>
          <w:tab w:val="clear" w:pos="4680"/>
          <w:tab w:val="clear" w:pos="9360"/>
          <w:tab w:val="center" w:pos="5040"/>
          <w:tab w:val="right" w:pos="9810"/>
        </w:tabs>
        <w:rPr>
          <w:color w:val="3F3F3F" w:themeColor="text1"/>
          <w:sz w:val="16"/>
          <w:szCs w:val="16"/>
        </w:rPr>
      </w:pPr>
    </w:p>
    <w:p w14:paraId="59DA5DF6" w14:textId="77777777" w:rsidR="000315A5" w:rsidRDefault="000315A5" w:rsidP="00071F76">
      <w:pPr>
        <w:pStyle w:val="Footer"/>
        <w:tabs>
          <w:tab w:val="clear" w:pos="4680"/>
          <w:tab w:val="clear" w:pos="9360"/>
          <w:tab w:val="center" w:pos="5040"/>
          <w:tab w:val="right" w:pos="9810"/>
        </w:tabs>
        <w:rPr>
          <w:color w:val="3F3F3F" w:themeColor="text1"/>
          <w:sz w:val="16"/>
          <w:szCs w:val="16"/>
        </w:rPr>
      </w:pPr>
    </w:p>
    <w:p w14:paraId="29538F0B" w14:textId="77777777" w:rsidR="000315A5" w:rsidRDefault="000315A5" w:rsidP="00071F76">
      <w:pPr>
        <w:pStyle w:val="Footer"/>
        <w:tabs>
          <w:tab w:val="clear" w:pos="4680"/>
          <w:tab w:val="clear" w:pos="9360"/>
          <w:tab w:val="center" w:pos="5040"/>
          <w:tab w:val="right" w:pos="9810"/>
        </w:tabs>
        <w:rPr>
          <w:color w:val="3F3F3F" w:themeColor="text1"/>
          <w:sz w:val="16"/>
          <w:szCs w:val="16"/>
        </w:rPr>
      </w:pPr>
    </w:p>
    <w:p w14:paraId="6610DF0C" w14:textId="77777777" w:rsidR="0016122F" w:rsidRDefault="0016122F" w:rsidP="00D62185">
      <w:pPr>
        <w:pStyle w:val="BodyText"/>
      </w:pPr>
    </w:p>
    <w:bookmarkStart w:id="1" w:name="_Toc500105535" w:displacedByCustomXml="next"/>
    <w:bookmarkStart w:id="2" w:name="_Toc500105641" w:displacedByCustomXml="next"/>
    <w:bookmarkStart w:id="3" w:name="_Toc500106019" w:displacedByCustomXml="next"/>
    <w:sdt>
      <w:sdtPr>
        <w:rPr>
          <w:rFonts w:ascii="Calibri" w:eastAsia="Times New Roman" w:hAnsi="Calibri" w:cs="Times New Roman"/>
          <w:color w:val="534F4B" w:themeColor="accent6" w:themeShade="80"/>
          <w:sz w:val="21"/>
          <w:szCs w:val="22"/>
          <w:lang w:bidi="en-US"/>
        </w:rPr>
        <w:id w:val="-1285578025"/>
        <w:docPartObj>
          <w:docPartGallery w:val="Table of Contents"/>
          <w:docPartUnique/>
        </w:docPartObj>
      </w:sdtPr>
      <w:sdtEndPr>
        <w:rPr>
          <w:b/>
          <w:bCs/>
          <w:noProof/>
        </w:rPr>
      </w:sdtEndPr>
      <w:sdtContent>
        <w:p w14:paraId="32ED6C10" w14:textId="59D81080" w:rsidR="00CA3A68" w:rsidRDefault="006F68A6">
          <w:pPr>
            <w:pStyle w:val="TOCHeading"/>
          </w:pPr>
          <w:r>
            <w:t>Index</w:t>
          </w:r>
        </w:p>
        <w:p w14:paraId="4C0D8B24" w14:textId="065E5D0E" w:rsidR="00942E86" w:rsidRDefault="00CA3A68">
          <w:pPr>
            <w:pStyle w:val="TOC2"/>
            <w:tabs>
              <w:tab w:val="right" w:leader="dot" w:pos="9908"/>
            </w:tabs>
            <w:rPr>
              <w:rFonts w:asciiTheme="minorHAnsi" w:eastAsiaTheme="minorEastAsia" w:hAnsiTheme="minorHAnsi" w:cstheme="minorBidi"/>
              <w:noProof/>
              <w:color w:val="auto"/>
              <w:kern w:val="2"/>
              <w:sz w:val="22"/>
              <w:lang w:bidi="ar-SA"/>
              <w14:ligatures w14:val="standardContextual"/>
            </w:rPr>
          </w:pPr>
          <w:r>
            <w:fldChar w:fldCharType="begin"/>
          </w:r>
          <w:r>
            <w:instrText xml:space="preserve"> TOC \o "1-3" \h \z \u </w:instrText>
          </w:r>
          <w:r>
            <w:fldChar w:fldCharType="separate"/>
          </w:r>
          <w:hyperlink w:anchor="_Toc137050050" w:history="1">
            <w:r w:rsidR="00942E86" w:rsidRPr="00C17230">
              <w:rPr>
                <w:rStyle w:val="Hyperlink"/>
                <w:rFonts w:eastAsiaTheme="majorEastAsia"/>
                <w:noProof/>
              </w:rPr>
              <w:t>Document revision history.</w:t>
            </w:r>
            <w:r w:rsidR="00942E86">
              <w:rPr>
                <w:noProof/>
                <w:webHidden/>
              </w:rPr>
              <w:tab/>
            </w:r>
            <w:r w:rsidR="00942E86">
              <w:rPr>
                <w:noProof/>
                <w:webHidden/>
              </w:rPr>
              <w:fldChar w:fldCharType="begin"/>
            </w:r>
            <w:r w:rsidR="00942E86">
              <w:rPr>
                <w:noProof/>
                <w:webHidden/>
              </w:rPr>
              <w:instrText xml:space="preserve"> PAGEREF _Toc137050050 \h </w:instrText>
            </w:r>
            <w:r w:rsidR="00942E86">
              <w:rPr>
                <w:noProof/>
                <w:webHidden/>
              </w:rPr>
            </w:r>
            <w:r w:rsidR="00942E86">
              <w:rPr>
                <w:noProof/>
                <w:webHidden/>
              </w:rPr>
              <w:fldChar w:fldCharType="separate"/>
            </w:r>
            <w:r w:rsidR="00942E86">
              <w:rPr>
                <w:noProof/>
                <w:webHidden/>
              </w:rPr>
              <w:t>2</w:t>
            </w:r>
            <w:r w:rsidR="00942E86">
              <w:rPr>
                <w:noProof/>
                <w:webHidden/>
              </w:rPr>
              <w:fldChar w:fldCharType="end"/>
            </w:r>
          </w:hyperlink>
        </w:p>
        <w:p w14:paraId="3E9FD3E9" w14:textId="571424A5" w:rsidR="00942E86" w:rsidRDefault="00000000">
          <w:pPr>
            <w:pStyle w:val="TOC1"/>
            <w:tabs>
              <w:tab w:val="right" w:leader="dot" w:pos="9908"/>
            </w:tabs>
            <w:rPr>
              <w:rFonts w:asciiTheme="minorHAnsi" w:eastAsiaTheme="minorEastAsia" w:hAnsiTheme="minorHAnsi" w:cstheme="minorBidi"/>
              <w:noProof/>
              <w:color w:val="auto"/>
              <w:kern w:val="2"/>
              <w:sz w:val="22"/>
              <w:lang w:bidi="ar-SA"/>
              <w14:ligatures w14:val="standardContextual"/>
            </w:rPr>
          </w:pPr>
          <w:hyperlink w:anchor="_Toc137050051" w:history="1">
            <w:r w:rsidR="00942E86" w:rsidRPr="00C17230">
              <w:rPr>
                <w:rStyle w:val="Hyperlink"/>
                <w:rFonts w:eastAsiaTheme="majorEastAsia"/>
                <w:noProof/>
              </w:rPr>
              <w:t>1. Introduction</w:t>
            </w:r>
            <w:r w:rsidR="00942E86">
              <w:rPr>
                <w:noProof/>
                <w:webHidden/>
              </w:rPr>
              <w:tab/>
            </w:r>
            <w:r w:rsidR="00942E86">
              <w:rPr>
                <w:noProof/>
                <w:webHidden/>
              </w:rPr>
              <w:fldChar w:fldCharType="begin"/>
            </w:r>
            <w:r w:rsidR="00942E86">
              <w:rPr>
                <w:noProof/>
                <w:webHidden/>
              </w:rPr>
              <w:instrText xml:space="preserve"> PAGEREF _Toc137050051 \h </w:instrText>
            </w:r>
            <w:r w:rsidR="00942E86">
              <w:rPr>
                <w:noProof/>
                <w:webHidden/>
              </w:rPr>
            </w:r>
            <w:r w:rsidR="00942E86">
              <w:rPr>
                <w:noProof/>
                <w:webHidden/>
              </w:rPr>
              <w:fldChar w:fldCharType="separate"/>
            </w:r>
            <w:r w:rsidR="00942E86">
              <w:rPr>
                <w:noProof/>
                <w:webHidden/>
              </w:rPr>
              <w:t>9</w:t>
            </w:r>
            <w:r w:rsidR="00942E86">
              <w:rPr>
                <w:noProof/>
                <w:webHidden/>
              </w:rPr>
              <w:fldChar w:fldCharType="end"/>
            </w:r>
          </w:hyperlink>
        </w:p>
        <w:p w14:paraId="14915C20" w14:textId="101D1BE7" w:rsidR="00942E86" w:rsidRDefault="00000000">
          <w:pPr>
            <w:pStyle w:val="TOC2"/>
            <w:tabs>
              <w:tab w:val="right" w:leader="dot" w:pos="9908"/>
            </w:tabs>
            <w:rPr>
              <w:rFonts w:asciiTheme="minorHAnsi" w:eastAsiaTheme="minorEastAsia" w:hAnsiTheme="minorHAnsi" w:cstheme="minorBidi"/>
              <w:noProof/>
              <w:color w:val="auto"/>
              <w:kern w:val="2"/>
              <w:sz w:val="22"/>
              <w:lang w:bidi="ar-SA"/>
              <w14:ligatures w14:val="standardContextual"/>
            </w:rPr>
          </w:pPr>
          <w:hyperlink w:anchor="_Toc137050052" w:history="1">
            <w:r w:rsidR="00942E86" w:rsidRPr="00C17230">
              <w:rPr>
                <w:rStyle w:val="Hyperlink"/>
                <w:rFonts w:eastAsiaTheme="majorEastAsia"/>
                <w:noProof/>
              </w:rPr>
              <w:t>1.1 Overview</w:t>
            </w:r>
            <w:r w:rsidR="00942E86">
              <w:rPr>
                <w:noProof/>
                <w:webHidden/>
              </w:rPr>
              <w:tab/>
            </w:r>
            <w:r w:rsidR="00942E86">
              <w:rPr>
                <w:noProof/>
                <w:webHidden/>
              </w:rPr>
              <w:fldChar w:fldCharType="begin"/>
            </w:r>
            <w:r w:rsidR="00942E86">
              <w:rPr>
                <w:noProof/>
                <w:webHidden/>
              </w:rPr>
              <w:instrText xml:space="preserve"> PAGEREF _Toc137050052 \h </w:instrText>
            </w:r>
            <w:r w:rsidR="00942E86">
              <w:rPr>
                <w:noProof/>
                <w:webHidden/>
              </w:rPr>
            </w:r>
            <w:r w:rsidR="00942E86">
              <w:rPr>
                <w:noProof/>
                <w:webHidden/>
              </w:rPr>
              <w:fldChar w:fldCharType="separate"/>
            </w:r>
            <w:r w:rsidR="00942E86">
              <w:rPr>
                <w:noProof/>
                <w:webHidden/>
              </w:rPr>
              <w:t>9</w:t>
            </w:r>
            <w:r w:rsidR="00942E86">
              <w:rPr>
                <w:noProof/>
                <w:webHidden/>
              </w:rPr>
              <w:fldChar w:fldCharType="end"/>
            </w:r>
          </w:hyperlink>
        </w:p>
        <w:p w14:paraId="2788003B" w14:textId="3E7EB70D" w:rsidR="00942E86" w:rsidRDefault="00000000">
          <w:pPr>
            <w:pStyle w:val="TOC2"/>
            <w:tabs>
              <w:tab w:val="right" w:leader="dot" w:pos="9908"/>
            </w:tabs>
            <w:rPr>
              <w:rFonts w:asciiTheme="minorHAnsi" w:eastAsiaTheme="minorEastAsia" w:hAnsiTheme="minorHAnsi" w:cstheme="minorBidi"/>
              <w:noProof/>
              <w:color w:val="auto"/>
              <w:kern w:val="2"/>
              <w:sz w:val="22"/>
              <w:lang w:bidi="ar-SA"/>
              <w14:ligatures w14:val="standardContextual"/>
            </w:rPr>
          </w:pPr>
          <w:hyperlink w:anchor="_Toc137050053" w:history="1">
            <w:r w:rsidR="00942E86" w:rsidRPr="00C17230">
              <w:rPr>
                <w:rStyle w:val="Hyperlink"/>
                <w:rFonts w:eastAsiaTheme="majorEastAsia"/>
                <w:noProof/>
              </w:rPr>
              <w:t>1.2 Intended Audiences</w:t>
            </w:r>
            <w:r w:rsidR="00942E86">
              <w:rPr>
                <w:noProof/>
                <w:webHidden/>
              </w:rPr>
              <w:tab/>
            </w:r>
            <w:r w:rsidR="00942E86">
              <w:rPr>
                <w:noProof/>
                <w:webHidden/>
              </w:rPr>
              <w:fldChar w:fldCharType="begin"/>
            </w:r>
            <w:r w:rsidR="00942E86">
              <w:rPr>
                <w:noProof/>
                <w:webHidden/>
              </w:rPr>
              <w:instrText xml:space="preserve"> PAGEREF _Toc137050053 \h </w:instrText>
            </w:r>
            <w:r w:rsidR="00942E86">
              <w:rPr>
                <w:noProof/>
                <w:webHidden/>
              </w:rPr>
            </w:r>
            <w:r w:rsidR="00942E86">
              <w:rPr>
                <w:noProof/>
                <w:webHidden/>
              </w:rPr>
              <w:fldChar w:fldCharType="separate"/>
            </w:r>
            <w:r w:rsidR="00942E86">
              <w:rPr>
                <w:noProof/>
                <w:webHidden/>
              </w:rPr>
              <w:t>9</w:t>
            </w:r>
            <w:r w:rsidR="00942E86">
              <w:rPr>
                <w:noProof/>
                <w:webHidden/>
              </w:rPr>
              <w:fldChar w:fldCharType="end"/>
            </w:r>
          </w:hyperlink>
        </w:p>
        <w:p w14:paraId="277DB1A6" w14:textId="55BCC145" w:rsidR="00942E86" w:rsidRDefault="00000000">
          <w:pPr>
            <w:pStyle w:val="TOC2"/>
            <w:tabs>
              <w:tab w:val="right" w:leader="dot" w:pos="9908"/>
            </w:tabs>
            <w:rPr>
              <w:rFonts w:asciiTheme="minorHAnsi" w:eastAsiaTheme="minorEastAsia" w:hAnsiTheme="minorHAnsi" w:cstheme="minorBidi"/>
              <w:noProof/>
              <w:color w:val="auto"/>
              <w:kern w:val="2"/>
              <w:sz w:val="22"/>
              <w:lang w:bidi="ar-SA"/>
              <w14:ligatures w14:val="standardContextual"/>
            </w:rPr>
          </w:pPr>
          <w:hyperlink w:anchor="_Toc137050054" w:history="1">
            <w:r w:rsidR="00942E86" w:rsidRPr="00C17230">
              <w:rPr>
                <w:rStyle w:val="Hyperlink"/>
                <w:rFonts w:eastAsiaTheme="majorEastAsia"/>
                <w:noProof/>
              </w:rPr>
              <w:t>1.3 In Scope</w:t>
            </w:r>
            <w:r w:rsidR="00942E86">
              <w:rPr>
                <w:noProof/>
                <w:webHidden/>
              </w:rPr>
              <w:tab/>
            </w:r>
            <w:r w:rsidR="00942E86">
              <w:rPr>
                <w:noProof/>
                <w:webHidden/>
              </w:rPr>
              <w:fldChar w:fldCharType="begin"/>
            </w:r>
            <w:r w:rsidR="00942E86">
              <w:rPr>
                <w:noProof/>
                <w:webHidden/>
              </w:rPr>
              <w:instrText xml:space="preserve"> PAGEREF _Toc137050054 \h </w:instrText>
            </w:r>
            <w:r w:rsidR="00942E86">
              <w:rPr>
                <w:noProof/>
                <w:webHidden/>
              </w:rPr>
            </w:r>
            <w:r w:rsidR="00942E86">
              <w:rPr>
                <w:noProof/>
                <w:webHidden/>
              </w:rPr>
              <w:fldChar w:fldCharType="separate"/>
            </w:r>
            <w:r w:rsidR="00942E86">
              <w:rPr>
                <w:noProof/>
                <w:webHidden/>
              </w:rPr>
              <w:t>9</w:t>
            </w:r>
            <w:r w:rsidR="00942E86">
              <w:rPr>
                <w:noProof/>
                <w:webHidden/>
              </w:rPr>
              <w:fldChar w:fldCharType="end"/>
            </w:r>
          </w:hyperlink>
        </w:p>
        <w:p w14:paraId="1C14FB75" w14:textId="5E27A09F" w:rsidR="00942E86" w:rsidRDefault="00000000">
          <w:pPr>
            <w:pStyle w:val="TOC2"/>
            <w:tabs>
              <w:tab w:val="right" w:leader="dot" w:pos="9908"/>
            </w:tabs>
            <w:rPr>
              <w:rFonts w:asciiTheme="minorHAnsi" w:eastAsiaTheme="minorEastAsia" w:hAnsiTheme="minorHAnsi" w:cstheme="minorBidi"/>
              <w:noProof/>
              <w:color w:val="auto"/>
              <w:kern w:val="2"/>
              <w:sz w:val="22"/>
              <w:lang w:bidi="ar-SA"/>
              <w14:ligatures w14:val="standardContextual"/>
            </w:rPr>
          </w:pPr>
          <w:hyperlink w:anchor="_Toc137050055" w:history="1">
            <w:r w:rsidR="00942E86" w:rsidRPr="00C17230">
              <w:rPr>
                <w:rStyle w:val="Hyperlink"/>
                <w:rFonts w:eastAsiaTheme="majorEastAsia"/>
                <w:noProof/>
              </w:rPr>
              <w:t>1.4 Assumptions</w:t>
            </w:r>
            <w:r w:rsidR="00942E86">
              <w:rPr>
                <w:noProof/>
                <w:webHidden/>
              </w:rPr>
              <w:tab/>
            </w:r>
            <w:r w:rsidR="00942E86">
              <w:rPr>
                <w:noProof/>
                <w:webHidden/>
              </w:rPr>
              <w:fldChar w:fldCharType="begin"/>
            </w:r>
            <w:r w:rsidR="00942E86">
              <w:rPr>
                <w:noProof/>
                <w:webHidden/>
              </w:rPr>
              <w:instrText xml:space="preserve"> PAGEREF _Toc137050055 \h </w:instrText>
            </w:r>
            <w:r w:rsidR="00942E86">
              <w:rPr>
                <w:noProof/>
                <w:webHidden/>
              </w:rPr>
            </w:r>
            <w:r w:rsidR="00942E86">
              <w:rPr>
                <w:noProof/>
                <w:webHidden/>
              </w:rPr>
              <w:fldChar w:fldCharType="separate"/>
            </w:r>
            <w:r w:rsidR="00942E86">
              <w:rPr>
                <w:noProof/>
                <w:webHidden/>
              </w:rPr>
              <w:t>9</w:t>
            </w:r>
            <w:r w:rsidR="00942E86">
              <w:rPr>
                <w:noProof/>
                <w:webHidden/>
              </w:rPr>
              <w:fldChar w:fldCharType="end"/>
            </w:r>
          </w:hyperlink>
        </w:p>
        <w:p w14:paraId="6BFF7C49" w14:textId="3FE67AB7" w:rsidR="00942E86" w:rsidRDefault="00000000">
          <w:pPr>
            <w:pStyle w:val="TOC2"/>
            <w:tabs>
              <w:tab w:val="right" w:leader="dot" w:pos="9908"/>
            </w:tabs>
            <w:rPr>
              <w:rFonts w:asciiTheme="minorHAnsi" w:eastAsiaTheme="minorEastAsia" w:hAnsiTheme="minorHAnsi" w:cstheme="minorBidi"/>
              <w:noProof/>
              <w:color w:val="auto"/>
              <w:kern w:val="2"/>
              <w:sz w:val="22"/>
              <w:lang w:bidi="ar-SA"/>
              <w14:ligatures w14:val="standardContextual"/>
            </w:rPr>
          </w:pPr>
          <w:hyperlink w:anchor="_Toc137050056" w:history="1">
            <w:r w:rsidR="00942E86" w:rsidRPr="00C17230">
              <w:rPr>
                <w:rStyle w:val="Hyperlink"/>
                <w:rFonts w:eastAsiaTheme="majorEastAsia"/>
                <w:noProof/>
              </w:rPr>
              <w:t>1.5 Out of Scope</w:t>
            </w:r>
            <w:r w:rsidR="00942E86">
              <w:rPr>
                <w:noProof/>
                <w:webHidden/>
              </w:rPr>
              <w:tab/>
            </w:r>
            <w:r w:rsidR="00942E86">
              <w:rPr>
                <w:noProof/>
                <w:webHidden/>
              </w:rPr>
              <w:fldChar w:fldCharType="begin"/>
            </w:r>
            <w:r w:rsidR="00942E86">
              <w:rPr>
                <w:noProof/>
                <w:webHidden/>
              </w:rPr>
              <w:instrText xml:space="preserve"> PAGEREF _Toc137050056 \h </w:instrText>
            </w:r>
            <w:r w:rsidR="00942E86">
              <w:rPr>
                <w:noProof/>
                <w:webHidden/>
              </w:rPr>
            </w:r>
            <w:r w:rsidR="00942E86">
              <w:rPr>
                <w:noProof/>
                <w:webHidden/>
              </w:rPr>
              <w:fldChar w:fldCharType="separate"/>
            </w:r>
            <w:r w:rsidR="00942E86">
              <w:rPr>
                <w:noProof/>
                <w:webHidden/>
              </w:rPr>
              <w:t>10</w:t>
            </w:r>
            <w:r w:rsidR="00942E86">
              <w:rPr>
                <w:noProof/>
                <w:webHidden/>
              </w:rPr>
              <w:fldChar w:fldCharType="end"/>
            </w:r>
          </w:hyperlink>
        </w:p>
        <w:p w14:paraId="434FF2FB" w14:textId="1D10CFD3" w:rsidR="00942E86" w:rsidRDefault="00000000">
          <w:pPr>
            <w:pStyle w:val="TOC1"/>
            <w:tabs>
              <w:tab w:val="right" w:leader="dot" w:pos="9908"/>
            </w:tabs>
            <w:rPr>
              <w:rFonts w:asciiTheme="minorHAnsi" w:eastAsiaTheme="minorEastAsia" w:hAnsiTheme="minorHAnsi" w:cstheme="minorBidi"/>
              <w:noProof/>
              <w:color w:val="auto"/>
              <w:kern w:val="2"/>
              <w:sz w:val="22"/>
              <w:lang w:bidi="ar-SA"/>
              <w14:ligatures w14:val="standardContextual"/>
            </w:rPr>
          </w:pPr>
          <w:hyperlink w:anchor="_Toc137050057" w:history="1">
            <w:r w:rsidR="00942E86" w:rsidRPr="00C17230">
              <w:rPr>
                <w:rStyle w:val="Hyperlink"/>
                <w:rFonts w:eastAsiaTheme="majorEastAsia"/>
                <w:noProof/>
              </w:rPr>
              <w:t>2. Odessa Applications</w:t>
            </w:r>
            <w:r w:rsidR="00942E86">
              <w:rPr>
                <w:noProof/>
                <w:webHidden/>
              </w:rPr>
              <w:tab/>
            </w:r>
            <w:r w:rsidR="00942E86">
              <w:rPr>
                <w:noProof/>
                <w:webHidden/>
              </w:rPr>
              <w:fldChar w:fldCharType="begin"/>
            </w:r>
            <w:r w:rsidR="00942E86">
              <w:rPr>
                <w:noProof/>
                <w:webHidden/>
              </w:rPr>
              <w:instrText xml:space="preserve"> PAGEREF _Toc137050057 \h </w:instrText>
            </w:r>
            <w:r w:rsidR="00942E86">
              <w:rPr>
                <w:noProof/>
                <w:webHidden/>
              </w:rPr>
            </w:r>
            <w:r w:rsidR="00942E86">
              <w:rPr>
                <w:noProof/>
                <w:webHidden/>
              </w:rPr>
              <w:fldChar w:fldCharType="separate"/>
            </w:r>
            <w:r w:rsidR="00942E86">
              <w:rPr>
                <w:noProof/>
                <w:webHidden/>
              </w:rPr>
              <w:t>10</w:t>
            </w:r>
            <w:r w:rsidR="00942E86">
              <w:rPr>
                <w:noProof/>
                <w:webHidden/>
              </w:rPr>
              <w:fldChar w:fldCharType="end"/>
            </w:r>
          </w:hyperlink>
        </w:p>
        <w:p w14:paraId="6D2967C4" w14:textId="50D0F68E" w:rsidR="00942E86" w:rsidRDefault="00000000">
          <w:pPr>
            <w:pStyle w:val="TOC2"/>
            <w:tabs>
              <w:tab w:val="right" w:leader="dot" w:pos="9908"/>
            </w:tabs>
            <w:rPr>
              <w:rFonts w:asciiTheme="minorHAnsi" w:eastAsiaTheme="minorEastAsia" w:hAnsiTheme="minorHAnsi" w:cstheme="minorBidi"/>
              <w:noProof/>
              <w:color w:val="auto"/>
              <w:kern w:val="2"/>
              <w:sz w:val="22"/>
              <w:lang w:bidi="ar-SA"/>
              <w14:ligatures w14:val="standardContextual"/>
            </w:rPr>
          </w:pPr>
          <w:hyperlink w:anchor="_Toc137050058" w:history="1">
            <w:r w:rsidR="00942E86" w:rsidRPr="00C17230">
              <w:rPr>
                <w:rStyle w:val="Hyperlink"/>
                <w:rFonts w:eastAsiaTheme="majorEastAsia"/>
                <w:noProof/>
              </w:rPr>
              <w:t>2.1 DevOps Permissions</w:t>
            </w:r>
            <w:r w:rsidR="00942E86">
              <w:rPr>
                <w:noProof/>
                <w:webHidden/>
              </w:rPr>
              <w:tab/>
            </w:r>
            <w:r w:rsidR="00942E86">
              <w:rPr>
                <w:noProof/>
                <w:webHidden/>
              </w:rPr>
              <w:fldChar w:fldCharType="begin"/>
            </w:r>
            <w:r w:rsidR="00942E86">
              <w:rPr>
                <w:noProof/>
                <w:webHidden/>
              </w:rPr>
              <w:instrText xml:space="preserve"> PAGEREF _Toc137050058 \h </w:instrText>
            </w:r>
            <w:r w:rsidR="00942E86">
              <w:rPr>
                <w:noProof/>
                <w:webHidden/>
              </w:rPr>
            </w:r>
            <w:r w:rsidR="00942E86">
              <w:rPr>
                <w:noProof/>
                <w:webHidden/>
              </w:rPr>
              <w:fldChar w:fldCharType="separate"/>
            </w:r>
            <w:r w:rsidR="00942E86">
              <w:rPr>
                <w:noProof/>
                <w:webHidden/>
              </w:rPr>
              <w:t>10</w:t>
            </w:r>
            <w:r w:rsidR="00942E86">
              <w:rPr>
                <w:noProof/>
                <w:webHidden/>
              </w:rPr>
              <w:fldChar w:fldCharType="end"/>
            </w:r>
          </w:hyperlink>
        </w:p>
        <w:p w14:paraId="687EA936" w14:textId="20DCCA40" w:rsidR="00942E86" w:rsidRDefault="00000000">
          <w:pPr>
            <w:pStyle w:val="TOC3"/>
            <w:tabs>
              <w:tab w:val="left" w:pos="1100"/>
              <w:tab w:val="right" w:leader="dot" w:pos="9908"/>
            </w:tabs>
            <w:rPr>
              <w:rFonts w:asciiTheme="minorHAnsi" w:eastAsiaTheme="minorEastAsia" w:hAnsiTheme="minorHAnsi" w:cstheme="minorBidi"/>
              <w:noProof/>
              <w:color w:val="auto"/>
              <w:kern w:val="2"/>
              <w:sz w:val="22"/>
              <w:lang w:bidi="ar-SA"/>
              <w14:ligatures w14:val="standardContextual"/>
            </w:rPr>
          </w:pPr>
          <w:hyperlink w:anchor="_Toc137050059" w:history="1">
            <w:r w:rsidR="00942E86" w:rsidRPr="00C17230">
              <w:rPr>
                <w:rStyle w:val="Hyperlink"/>
                <w:rFonts w:eastAsiaTheme="majorEastAsia"/>
                <w:noProof/>
              </w:rPr>
              <w:t>2.1.1</w:t>
            </w:r>
            <w:r w:rsidR="00942E86">
              <w:rPr>
                <w:rFonts w:asciiTheme="minorHAnsi" w:eastAsiaTheme="minorEastAsia" w:hAnsiTheme="minorHAnsi" w:cstheme="minorBidi"/>
                <w:noProof/>
                <w:color w:val="auto"/>
                <w:kern w:val="2"/>
                <w:sz w:val="22"/>
                <w:lang w:bidi="ar-SA"/>
                <w14:ligatures w14:val="standardContextual"/>
              </w:rPr>
              <w:tab/>
            </w:r>
            <w:r w:rsidR="00942E86" w:rsidRPr="00C17230">
              <w:rPr>
                <w:rStyle w:val="Hyperlink"/>
                <w:rFonts w:eastAsiaTheme="majorEastAsia"/>
                <w:noProof/>
              </w:rPr>
              <w:t>Access on Odessa Azure Services/Resources</w:t>
            </w:r>
            <w:r w:rsidR="00942E86">
              <w:rPr>
                <w:noProof/>
                <w:webHidden/>
              </w:rPr>
              <w:tab/>
            </w:r>
            <w:r w:rsidR="00942E86">
              <w:rPr>
                <w:noProof/>
                <w:webHidden/>
              </w:rPr>
              <w:fldChar w:fldCharType="begin"/>
            </w:r>
            <w:r w:rsidR="00942E86">
              <w:rPr>
                <w:noProof/>
                <w:webHidden/>
              </w:rPr>
              <w:instrText xml:space="preserve"> PAGEREF _Toc137050059 \h </w:instrText>
            </w:r>
            <w:r w:rsidR="00942E86">
              <w:rPr>
                <w:noProof/>
                <w:webHidden/>
              </w:rPr>
            </w:r>
            <w:r w:rsidR="00942E86">
              <w:rPr>
                <w:noProof/>
                <w:webHidden/>
              </w:rPr>
              <w:fldChar w:fldCharType="separate"/>
            </w:r>
            <w:r w:rsidR="00942E86">
              <w:rPr>
                <w:noProof/>
                <w:webHidden/>
              </w:rPr>
              <w:t>10</w:t>
            </w:r>
            <w:r w:rsidR="00942E86">
              <w:rPr>
                <w:noProof/>
                <w:webHidden/>
              </w:rPr>
              <w:fldChar w:fldCharType="end"/>
            </w:r>
          </w:hyperlink>
        </w:p>
        <w:p w14:paraId="5E2E62BE" w14:textId="62EE66C6" w:rsidR="00942E86" w:rsidRDefault="00000000">
          <w:pPr>
            <w:pStyle w:val="TOC3"/>
            <w:tabs>
              <w:tab w:val="left" w:pos="1100"/>
              <w:tab w:val="right" w:leader="dot" w:pos="9908"/>
            </w:tabs>
            <w:rPr>
              <w:rFonts w:asciiTheme="minorHAnsi" w:eastAsiaTheme="minorEastAsia" w:hAnsiTheme="minorHAnsi" w:cstheme="minorBidi"/>
              <w:noProof/>
              <w:color w:val="auto"/>
              <w:kern w:val="2"/>
              <w:sz w:val="22"/>
              <w:lang w:bidi="ar-SA"/>
              <w14:ligatures w14:val="standardContextual"/>
            </w:rPr>
          </w:pPr>
          <w:hyperlink w:anchor="_Toc137050060" w:history="1">
            <w:r w:rsidR="00942E86" w:rsidRPr="00C17230">
              <w:rPr>
                <w:rStyle w:val="Hyperlink"/>
                <w:rFonts w:eastAsiaTheme="majorEastAsia"/>
                <w:noProof/>
              </w:rPr>
              <w:t>2.1.2</w:t>
            </w:r>
            <w:r w:rsidR="00942E86">
              <w:rPr>
                <w:rFonts w:asciiTheme="minorHAnsi" w:eastAsiaTheme="minorEastAsia" w:hAnsiTheme="minorHAnsi" w:cstheme="minorBidi"/>
                <w:noProof/>
                <w:color w:val="auto"/>
                <w:kern w:val="2"/>
                <w:sz w:val="22"/>
                <w:lang w:bidi="ar-SA"/>
                <w14:ligatures w14:val="standardContextual"/>
              </w:rPr>
              <w:tab/>
            </w:r>
            <w:r w:rsidR="00942E86" w:rsidRPr="00C17230">
              <w:rPr>
                <w:rStyle w:val="Hyperlink"/>
                <w:rFonts w:eastAsiaTheme="majorEastAsia"/>
                <w:noProof/>
              </w:rPr>
              <w:t>Access on Azure DevOps Project</w:t>
            </w:r>
            <w:r w:rsidR="00942E86">
              <w:rPr>
                <w:noProof/>
                <w:webHidden/>
              </w:rPr>
              <w:tab/>
            </w:r>
            <w:r w:rsidR="00942E86">
              <w:rPr>
                <w:noProof/>
                <w:webHidden/>
              </w:rPr>
              <w:fldChar w:fldCharType="begin"/>
            </w:r>
            <w:r w:rsidR="00942E86">
              <w:rPr>
                <w:noProof/>
                <w:webHidden/>
              </w:rPr>
              <w:instrText xml:space="preserve"> PAGEREF _Toc137050060 \h </w:instrText>
            </w:r>
            <w:r w:rsidR="00942E86">
              <w:rPr>
                <w:noProof/>
                <w:webHidden/>
              </w:rPr>
            </w:r>
            <w:r w:rsidR="00942E86">
              <w:rPr>
                <w:noProof/>
                <w:webHidden/>
              </w:rPr>
              <w:fldChar w:fldCharType="separate"/>
            </w:r>
            <w:r w:rsidR="00942E86">
              <w:rPr>
                <w:noProof/>
                <w:webHidden/>
              </w:rPr>
              <w:t>12</w:t>
            </w:r>
            <w:r w:rsidR="00942E86">
              <w:rPr>
                <w:noProof/>
                <w:webHidden/>
              </w:rPr>
              <w:fldChar w:fldCharType="end"/>
            </w:r>
          </w:hyperlink>
        </w:p>
        <w:p w14:paraId="348F02F8" w14:textId="445277F7" w:rsidR="00942E86" w:rsidRDefault="00000000">
          <w:pPr>
            <w:pStyle w:val="TOC2"/>
            <w:tabs>
              <w:tab w:val="right" w:leader="dot" w:pos="9908"/>
            </w:tabs>
            <w:rPr>
              <w:rFonts w:asciiTheme="minorHAnsi" w:eastAsiaTheme="minorEastAsia" w:hAnsiTheme="minorHAnsi" w:cstheme="minorBidi"/>
              <w:noProof/>
              <w:color w:val="auto"/>
              <w:kern w:val="2"/>
              <w:sz w:val="22"/>
              <w:lang w:bidi="ar-SA"/>
              <w14:ligatures w14:val="standardContextual"/>
            </w:rPr>
          </w:pPr>
          <w:hyperlink w:anchor="_Toc137050061" w:history="1">
            <w:r w:rsidR="00942E86" w:rsidRPr="00C17230">
              <w:rPr>
                <w:rStyle w:val="Hyperlink"/>
                <w:rFonts w:eastAsiaTheme="majorEastAsia"/>
                <w:noProof/>
              </w:rPr>
              <w:t>2.2 Odessa Azure Resource List</w:t>
            </w:r>
            <w:r w:rsidR="00942E86">
              <w:rPr>
                <w:noProof/>
                <w:webHidden/>
              </w:rPr>
              <w:tab/>
            </w:r>
            <w:r w:rsidR="00942E86">
              <w:rPr>
                <w:noProof/>
                <w:webHidden/>
              </w:rPr>
              <w:fldChar w:fldCharType="begin"/>
            </w:r>
            <w:r w:rsidR="00942E86">
              <w:rPr>
                <w:noProof/>
                <w:webHidden/>
              </w:rPr>
              <w:instrText xml:space="preserve"> PAGEREF _Toc137050061 \h </w:instrText>
            </w:r>
            <w:r w:rsidR="00942E86">
              <w:rPr>
                <w:noProof/>
                <w:webHidden/>
              </w:rPr>
            </w:r>
            <w:r w:rsidR="00942E86">
              <w:rPr>
                <w:noProof/>
                <w:webHidden/>
              </w:rPr>
              <w:fldChar w:fldCharType="separate"/>
            </w:r>
            <w:r w:rsidR="00942E86">
              <w:rPr>
                <w:noProof/>
                <w:webHidden/>
              </w:rPr>
              <w:t>12</w:t>
            </w:r>
            <w:r w:rsidR="00942E86">
              <w:rPr>
                <w:noProof/>
                <w:webHidden/>
              </w:rPr>
              <w:fldChar w:fldCharType="end"/>
            </w:r>
          </w:hyperlink>
        </w:p>
        <w:p w14:paraId="6D71A5CE" w14:textId="2F65995E" w:rsidR="00942E86" w:rsidRDefault="00000000">
          <w:pPr>
            <w:pStyle w:val="TOC2"/>
            <w:tabs>
              <w:tab w:val="left" w:pos="880"/>
              <w:tab w:val="right" w:leader="dot" w:pos="9908"/>
            </w:tabs>
            <w:rPr>
              <w:rFonts w:asciiTheme="minorHAnsi" w:eastAsiaTheme="minorEastAsia" w:hAnsiTheme="minorHAnsi" w:cstheme="minorBidi"/>
              <w:noProof/>
              <w:color w:val="auto"/>
              <w:kern w:val="2"/>
              <w:sz w:val="22"/>
              <w:lang w:bidi="ar-SA"/>
              <w14:ligatures w14:val="standardContextual"/>
            </w:rPr>
          </w:pPr>
          <w:hyperlink w:anchor="_Toc137050062" w:history="1">
            <w:r w:rsidR="00942E86" w:rsidRPr="00C17230">
              <w:rPr>
                <w:rStyle w:val="Hyperlink"/>
                <w:rFonts w:eastAsiaTheme="majorEastAsia"/>
                <w:noProof/>
              </w:rPr>
              <w:t>2.3</w:t>
            </w:r>
            <w:r w:rsidR="00942E86">
              <w:rPr>
                <w:rFonts w:asciiTheme="minorHAnsi" w:eastAsiaTheme="minorEastAsia" w:hAnsiTheme="minorHAnsi" w:cstheme="minorBidi"/>
                <w:noProof/>
                <w:color w:val="auto"/>
                <w:kern w:val="2"/>
                <w:sz w:val="22"/>
                <w:lang w:bidi="ar-SA"/>
                <w14:ligatures w14:val="standardContextual"/>
              </w:rPr>
              <w:tab/>
            </w:r>
            <w:r w:rsidR="00942E86" w:rsidRPr="00C17230">
              <w:rPr>
                <w:rStyle w:val="Hyperlink"/>
                <w:rFonts w:eastAsiaTheme="majorEastAsia"/>
                <w:noProof/>
              </w:rPr>
              <w:t>Azure DevOps Project Link</w:t>
            </w:r>
            <w:r w:rsidR="00942E86">
              <w:rPr>
                <w:noProof/>
                <w:webHidden/>
              </w:rPr>
              <w:tab/>
            </w:r>
            <w:r w:rsidR="00942E86">
              <w:rPr>
                <w:noProof/>
                <w:webHidden/>
              </w:rPr>
              <w:fldChar w:fldCharType="begin"/>
            </w:r>
            <w:r w:rsidR="00942E86">
              <w:rPr>
                <w:noProof/>
                <w:webHidden/>
              </w:rPr>
              <w:instrText xml:space="preserve"> PAGEREF _Toc137050062 \h </w:instrText>
            </w:r>
            <w:r w:rsidR="00942E86">
              <w:rPr>
                <w:noProof/>
                <w:webHidden/>
              </w:rPr>
            </w:r>
            <w:r w:rsidR="00942E86">
              <w:rPr>
                <w:noProof/>
                <w:webHidden/>
              </w:rPr>
              <w:fldChar w:fldCharType="separate"/>
            </w:r>
            <w:r w:rsidR="00942E86">
              <w:rPr>
                <w:noProof/>
                <w:webHidden/>
              </w:rPr>
              <w:t>12</w:t>
            </w:r>
            <w:r w:rsidR="00942E86">
              <w:rPr>
                <w:noProof/>
                <w:webHidden/>
              </w:rPr>
              <w:fldChar w:fldCharType="end"/>
            </w:r>
          </w:hyperlink>
        </w:p>
        <w:p w14:paraId="3BF2B524" w14:textId="056C7AC3" w:rsidR="00942E86" w:rsidRDefault="00000000">
          <w:pPr>
            <w:pStyle w:val="TOC3"/>
            <w:tabs>
              <w:tab w:val="right" w:leader="dot" w:pos="9908"/>
            </w:tabs>
            <w:rPr>
              <w:rFonts w:asciiTheme="minorHAnsi" w:eastAsiaTheme="minorEastAsia" w:hAnsiTheme="minorHAnsi" w:cstheme="minorBidi"/>
              <w:noProof/>
              <w:color w:val="auto"/>
              <w:kern w:val="2"/>
              <w:sz w:val="22"/>
              <w:lang w:bidi="ar-SA"/>
              <w14:ligatures w14:val="standardContextual"/>
            </w:rPr>
          </w:pPr>
          <w:hyperlink w:anchor="_Toc137050063" w:history="1">
            <w:r w:rsidR="00942E86" w:rsidRPr="00C17230">
              <w:rPr>
                <w:rStyle w:val="Hyperlink"/>
                <w:rFonts w:eastAsiaTheme="majorEastAsia"/>
                <w:noProof/>
              </w:rPr>
              <w:t>2.3.1 Organization Name</w:t>
            </w:r>
            <w:r w:rsidR="00942E86">
              <w:rPr>
                <w:noProof/>
                <w:webHidden/>
              </w:rPr>
              <w:tab/>
            </w:r>
            <w:r w:rsidR="00942E86">
              <w:rPr>
                <w:noProof/>
                <w:webHidden/>
              </w:rPr>
              <w:fldChar w:fldCharType="begin"/>
            </w:r>
            <w:r w:rsidR="00942E86">
              <w:rPr>
                <w:noProof/>
                <w:webHidden/>
              </w:rPr>
              <w:instrText xml:space="preserve"> PAGEREF _Toc137050063 \h </w:instrText>
            </w:r>
            <w:r w:rsidR="00942E86">
              <w:rPr>
                <w:noProof/>
                <w:webHidden/>
              </w:rPr>
            </w:r>
            <w:r w:rsidR="00942E86">
              <w:rPr>
                <w:noProof/>
                <w:webHidden/>
              </w:rPr>
              <w:fldChar w:fldCharType="separate"/>
            </w:r>
            <w:r w:rsidR="00942E86">
              <w:rPr>
                <w:noProof/>
                <w:webHidden/>
              </w:rPr>
              <w:t>12</w:t>
            </w:r>
            <w:r w:rsidR="00942E86">
              <w:rPr>
                <w:noProof/>
                <w:webHidden/>
              </w:rPr>
              <w:fldChar w:fldCharType="end"/>
            </w:r>
          </w:hyperlink>
        </w:p>
        <w:p w14:paraId="691BEFBB" w14:textId="62DD25AE" w:rsidR="00942E86" w:rsidRDefault="00000000">
          <w:pPr>
            <w:pStyle w:val="TOC3"/>
            <w:tabs>
              <w:tab w:val="right" w:leader="dot" w:pos="9908"/>
            </w:tabs>
            <w:rPr>
              <w:rFonts w:asciiTheme="minorHAnsi" w:eastAsiaTheme="minorEastAsia" w:hAnsiTheme="minorHAnsi" w:cstheme="minorBidi"/>
              <w:noProof/>
              <w:color w:val="auto"/>
              <w:kern w:val="2"/>
              <w:sz w:val="22"/>
              <w:lang w:bidi="ar-SA"/>
              <w14:ligatures w14:val="standardContextual"/>
            </w:rPr>
          </w:pPr>
          <w:hyperlink w:anchor="_Toc137050064" w:history="1">
            <w:r w:rsidR="00942E86" w:rsidRPr="00C17230">
              <w:rPr>
                <w:rStyle w:val="Hyperlink"/>
                <w:rFonts w:eastAsiaTheme="majorEastAsia"/>
                <w:noProof/>
              </w:rPr>
              <w:t>2.3.2 Azure DevOps Project Name</w:t>
            </w:r>
            <w:r w:rsidR="00942E86">
              <w:rPr>
                <w:noProof/>
                <w:webHidden/>
              </w:rPr>
              <w:tab/>
            </w:r>
            <w:r w:rsidR="00942E86">
              <w:rPr>
                <w:noProof/>
                <w:webHidden/>
              </w:rPr>
              <w:fldChar w:fldCharType="begin"/>
            </w:r>
            <w:r w:rsidR="00942E86">
              <w:rPr>
                <w:noProof/>
                <w:webHidden/>
              </w:rPr>
              <w:instrText xml:space="preserve"> PAGEREF _Toc137050064 \h </w:instrText>
            </w:r>
            <w:r w:rsidR="00942E86">
              <w:rPr>
                <w:noProof/>
                <w:webHidden/>
              </w:rPr>
            </w:r>
            <w:r w:rsidR="00942E86">
              <w:rPr>
                <w:noProof/>
                <w:webHidden/>
              </w:rPr>
              <w:fldChar w:fldCharType="separate"/>
            </w:r>
            <w:r w:rsidR="00942E86">
              <w:rPr>
                <w:noProof/>
                <w:webHidden/>
              </w:rPr>
              <w:t>12</w:t>
            </w:r>
            <w:r w:rsidR="00942E86">
              <w:rPr>
                <w:noProof/>
                <w:webHidden/>
              </w:rPr>
              <w:fldChar w:fldCharType="end"/>
            </w:r>
          </w:hyperlink>
        </w:p>
        <w:p w14:paraId="6FC8C7FA" w14:textId="39CA700F" w:rsidR="00942E86" w:rsidRDefault="00000000">
          <w:pPr>
            <w:pStyle w:val="TOC3"/>
            <w:tabs>
              <w:tab w:val="right" w:leader="dot" w:pos="9908"/>
            </w:tabs>
            <w:rPr>
              <w:rFonts w:asciiTheme="minorHAnsi" w:eastAsiaTheme="minorEastAsia" w:hAnsiTheme="minorHAnsi" w:cstheme="minorBidi"/>
              <w:noProof/>
              <w:color w:val="auto"/>
              <w:kern w:val="2"/>
              <w:sz w:val="22"/>
              <w:lang w:bidi="ar-SA"/>
              <w14:ligatures w14:val="standardContextual"/>
            </w:rPr>
          </w:pPr>
          <w:hyperlink w:anchor="_Toc137050065" w:history="1">
            <w:r w:rsidR="00942E86" w:rsidRPr="00C17230">
              <w:rPr>
                <w:rStyle w:val="Hyperlink"/>
                <w:rFonts w:eastAsiaTheme="majorEastAsia"/>
                <w:noProof/>
              </w:rPr>
              <w:t>2.3.3 Azure DevOps Project Link</w:t>
            </w:r>
            <w:r w:rsidR="00942E86">
              <w:rPr>
                <w:noProof/>
                <w:webHidden/>
              </w:rPr>
              <w:tab/>
            </w:r>
            <w:r w:rsidR="00942E86">
              <w:rPr>
                <w:noProof/>
                <w:webHidden/>
              </w:rPr>
              <w:fldChar w:fldCharType="begin"/>
            </w:r>
            <w:r w:rsidR="00942E86">
              <w:rPr>
                <w:noProof/>
                <w:webHidden/>
              </w:rPr>
              <w:instrText xml:space="preserve"> PAGEREF _Toc137050065 \h </w:instrText>
            </w:r>
            <w:r w:rsidR="00942E86">
              <w:rPr>
                <w:noProof/>
                <w:webHidden/>
              </w:rPr>
            </w:r>
            <w:r w:rsidR="00942E86">
              <w:rPr>
                <w:noProof/>
                <w:webHidden/>
              </w:rPr>
              <w:fldChar w:fldCharType="separate"/>
            </w:r>
            <w:r w:rsidR="00942E86">
              <w:rPr>
                <w:noProof/>
                <w:webHidden/>
              </w:rPr>
              <w:t>12</w:t>
            </w:r>
            <w:r w:rsidR="00942E86">
              <w:rPr>
                <w:noProof/>
                <w:webHidden/>
              </w:rPr>
              <w:fldChar w:fldCharType="end"/>
            </w:r>
          </w:hyperlink>
        </w:p>
        <w:p w14:paraId="04ACA302" w14:textId="600BC6C5" w:rsidR="00942E86" w:rsidRDefault="00000000">
          <w:pPr>
            <w:pStyle w:val="TOC3"/>
            <w:tabs>
              <w:tab w:val="right" w:leader="dot" w:pos="9908"/>
            </w:tabs>
            <w:rPr>
              <w:rFonts w:asciiTheme="minorHAnsi" w:eastAsiaTheme="minorEastAsia" w:hAnsiTheme="minorHAnsi" w:cstheme="minorBidi"/>
              <w:noProof/>
              <w:color w:val="auto"/>
              <w:kern w:val="2"/>
              <w:sz w:val="22"/>
              <w:lang w:bidi="ar-SA"/>
              <w14:ligatures w14:val="standardContextual"/>
            </w:rPr>
          </w:pPr>
          <w:hyperlink w:anchor="_Toc137050066" w:history="1">
            <w:r w:rsidR="00942E86" w:rsidRPr="00C17230">
              <w:rPr>
                <w:rStyle w:val="Hyperlink"/>
                <w:rFonts w:eastAsiaTheme="majorEastAsia"/>
                <w:noProof/>
              </w:rPr>
              <w:t>2.3.4 Azure DevOps Organization View</w:t>
            </w:r>
            <w:r w:rsidR="00942E86">
              <w:rPr>
                <w:noProof/>
                <w:webHidden/>
              </w:rPr>
              <w:tab/>
            </w:r>
            <w:r w:rsidR="00942E86">
              <w:rPr>
                <w:noProof/>
                <w:webHidden/>
              </w:rPr>
              <w:fldChar w:fldCharType="begin"/>
            </w:r>
            <w:r w:rsidR="00942E86">
              <w:rPr>
                <w:noProof/>
                <w:webHidden/>
              </w:rPr>
              <w:instrText xml:space="preserve"> PAGEREF _Toc137050066 \h </w:instrText>
            </w:r>
            <w:r w:rsidR="00942E86">
              <w:rPr>
                <w:noProof/>
                <w:webHidden/>
              </w:rPr>
            </w:r>
            <w:r w:rsidR="00942E86">
              <w:rPr>
                <w:noProof/>
                <w:webHidden/>
              </w:rPr>
              <w:fldChar w:fldCharType="separate"/>
            </w:r>
            <w:r w:rsidR="00942E86">
              <w:rPr>
                <w:noProof/>
                <w:webHidden/>
              </w:rPr>
              <w:t>12</w:t>
            </w:r>
            <w:r w:rsidR="00942E86">
              <w:rPr>
                <w:noProof/>
                <w:webHidden/>
              </w:rPr>
              <w:fldChar w:fldCharType="end"/>
            </w:r>
          </w:hyperlink>
        </w:p>
        <w:p w14:paraId="6DF62777" w14:textId="675E867B" w:rsidR="00942E86" w:rsidRDefault="00000000">
          <w:pPr>
            <w:pStyle w:val="TOC3"/>
            <w:tabs>
              <w:tab w:val="right" w:leader="dot" w:pos="9908"/>
            </w:tabs>
            <w:rPr>
              <w:rFonts w:asciiTheme="minorHAnsi" w:eastAsiaTheme="minorEastAsia" w:hAnsiTheme="minorHAnsi" w:cstheme="minorBidi"/>
              <w:noProof/>
              <w:color w:val="auto"/>
              <w:kern w:val="2"/>
              <w:sz w:val="22"/>
              <w:lang w:bidi="ar-SA"/>
              <w14:ligatures w14:val="standardContextual"/>
            </w:rPr>
          </w:pPr>
          <w:hyperlink w:anchor="_Toc137050067" w:history="1">
            <w:r w:rsidR="00942E86" w:rsidRPr="00C17230">
              <w:rPr>
                <w:rStyle w:val="Hyperlink"/>
                <w:rFonts w:eastAsiaTheme="majorEastAsia"/>
                <w:noProof/>
              </w:rPr>
              <w:t>2.3.5 Azure DevOps Project View</w:t>
            </w:r>
            <w:r w:rsidR="00942E86">
              <w:rPr>
                <w:noProof/>
                <w:webHidden/>
              </w:rPr>
              <w:tab/>
            </w:r>
            <w:r w:rsidR="00942E86">
              <w:rPr>
                <w:noProof/>
                <w:webHidden/>
              </w:rPr>
              <w:fldChar w:fldCharType="begin"/>
            </w:r>
            <w:r w:rsidR="00942E86">
              <w:rPr>
                <w:noProof/>
                <w:webHidden/>
              </w:rPr>
              <w:instrText xml:space="preserve"> PAGEREF _Toc137050067 \h </w:instrText>
            </w:r>
            <w:r w:rsidR="00942E86">
              <w:rPr>
                <w:noProof/>
                <w:webHidden/>
              </w:rPr>
            </w:r>
            <w:r w:rsidR="00942E86">
              <w:rPr>
                <w:noProof/>
                <w:webHidden/>
              </w:rPr>
              <w:fldChar w:fldCharType="separate"/>
            </w:r>
            <w:r w:rsidR="00942E86">
              <w:rPr>
                <w:noProof/>
                <w:webHidden/>
              </w:rPr>
              <w:t>13</w:t>
            </w:r>
            <w:r w:rsidR="00942E86">
              <w:rPr>
                <w:noProof/>
                <w:webHidden/>
              </w:rPr>
              <w:fldChar w:fldCharType="end"/>
            </w:r>
          </w:hyperlink>
        </w:p>
        <w:p w14:paraId="1754F2B9" w14:textId="36F0ABBE" w:rsidR="00942E86" w:rsidRDefault="00000000">
          <w:pPr>
            <w:pStyle w:val="TOC1"/>
            <w:tabs>
              <w:tab w:val="right" w:leader="dot" w:pos="9908"/>
            </w:tabs>
            <w:rPr>
              <w:rFonts w:asciiTheme="minorHAnsi" w:eastAsiaTheme="minorEastAsia" w:hAnsiTheme="minorHAnsi" w:cstheme="minorBidi"/>
              <w:noProof/>
              <w:color w:val="auto"/>
              <w:kern w:val="2"/>
              <w:sz w:val="22"/>
              <w:lang w:bidi="ar-SA"/>
              <w14:ligatures w14:val="standardContextual"/>
            </w:rPr>
          </w:pPr>
          <w:hyperlink w:anchor="_Toc137050068" w:history="1">
            <w:r w:rsidR="00942E86" w:rsidRPr="00C17230">
              <w:rPr>
                <w:rStyle w:val="Hyperlink"/>
                <w:rFonts w:eastAsiaTheme="majorEastAsia"/>
                <w:noProof/>
              </w:rPr>
              <w:t>3. DevOps Solution Design</w:t>
            </w:r>
            <w:r w:rsidR="00942E86">
              <w:rPr>
                <w:noProof/>
                <w:webHidden/>
              </w:rPr>
              <w:tab/>
            </w:r>
            <w:r w:rsidR="00942E86">
              <w:rPr>
                <w:noProof/>
                <w:webHidden/>
              </w:rPr>
              <w:fldChar w:fldCharType="begin"/>
            </w:r>
            <w:r w:rsidR="00942E86">
              <w:rPr>
                <w:noProof/>
                <w:webHidden/>
              </w:rPr>
              <w:instrText xml:space="preserve"> PAGEREF _Toc137050068 \h </w:instrText>
            </w:r>
            <w:r w:rsidR="00942E86">
              <w:rPr>
                <w:noProof/>
                <w:webHidden/>
              </w:rPr>
            </w:r>
            <w:r w:rsidR="00942E86">
              <w:rPr>
                <w:noProof/>
                <w:webHidden/>
              </w:rPr>
              <w:fldChar w:fldCharType="separate"/>
            </w:r>
            <w:r w:rsidR="00942E86">
              <w:rPr>
                <w:noProof/>
                <w:webHidden/>
              </w:rPr>
              <w:t>13</w:t>
            </w:r>
            <w:r w:rsidR="00942E86">
              <w:rPr>
                <w:noProof/>
                <w:webHidden/>
              </w:rPr>
              <w:fldChar w:fldCharType="end"/>
            </w:r>
          </w:hyperlink>
        </w:p>
        <w:p w14:paraId="30F06BAA" w14:textId="222A078A" w:rsidR="00942E86" w:rsidRDefault="00000000">
          <w:pPr>
            <w:pStyle w:val="TOC2"/>
            <w:tabs>
              <w:tab w:val="right" w:leader="dot" w:pos="9908"/>
            </w:tabs>
            <w:rPr>
              <w:rFonts w:asciiTheme="minorHAnsi" w:eastAsiaTheme="minorEastAsia" w:hAnsiTheme="minorHAnsi" w:cstheme="minorBidi"/>
              <w:noProof/>
              <w:color w:val="auto"/>
              <w:kern w:val="2"/>
              <w:sz w:val="22"/>
              <w:lang w:bidi="ar-SA"/>
              <w14:ligatures w14:val="standardContextual"/>
            </w:rPr>
          </w:pPr>
          <w:hyperlink w:anchor="_Toc137050069" w:history="1">
            <w:r w:rsidR="00942E86" w:rsidRPr="00C17230">
              <w:rPr>
                <w:rStyle w:val="Hyperlink"/>
                <w:rFonts w:eastAsiaTheme="majorEastAsia"/>
                <w:noProof/>
              </w:rPr>
              <w:t>3.1 Odessa Release Content</w:t>
            </w:r>
            <w:r w:rsidR="00942E86">
              <w:rPr>
                <w:noProof/>
                <w:webHidden/>
              </w:rPr>
              <w:tab/>
            </w:r>
            <w:r w:rsidR="00942E86">
              <w:rPr>
                <w:noProof/>
                <w:webHidden/>
              </w:rPr>
              <w:fldChar w:fldCharType="begin"/>
            </w:r>
            <w:r w:rsidR="00942E86">
              <w:rPr>
                <w:noProof/>
                <w:webHidden/>
              </w:rPr>
              <w:instrText xml:space="preserve"> PAGEREF _Toc137050069 \h </w:instrText>
            </w:r>
            <w:r w:rsidR="00942E86">
              <w:rPr>
                <w:noProof/>
                <w:webHidden/>
              </w:rPr>
            </w:r>
            <w:r w:rsidR="00942E86">
              <w:rPr>
                <w:noProof/>
                <w:webHidden/>
              </w:rPr>
              <w:fldChar w:fldCharType="separate"/>
            </w:r>
            <w:r w:rsidR="00942E86">
              <w:rPr>
                <w:noProof/>
                <w:webHidden/>
              </w:rPr>
              <w:t>13</w:t>
            </w:r>
            <w:r w:rsidR="00942E86">
              <w:rPr>
                <w:noProof/>
                <w:webHidden/>
              </w:rPr>
              <w:fldChar w:fldCharType="end"/>
            </w:r>
          </w:hyperlink>
        </w:p>
        <w:p w14:paraId="125F250A" w14:textId="396383FD" w:rsidR="00942E86" w:rsidRDefault="00000000">
          <w:pPr>
            <w:pStyle w:val="TOC3"/>
            <w:tabs>
              <w:tab w:val="right" w:leader="dot" w:pos="9908"/>
            </w:tabs>
            <w:rPr>
              <w:rFonts w:asciiTheme="minorHAnsi" w:eastAsiaTheme="minorEastAsia" w:hAnsiTheme="minorHAnsi" w:cstheme="minorBidi"/>
              <w:noProof/>
              <w:color w:val="auto"/>
              <w:kern w:val="2"/>
              <w:sz w:val="22"/>
              <w:lang w:bidi="ar-SA"/>
              <w14:ligatures w14:val="standardContextual"/>
            </w:rPr>
          </w:pPr>
          <w:hyperlink w:anchor="_Toc137050070" w:history="1">
            <w:r w:rsidR="00942E86" w:rsidRPr="00C17230">
              <w:rPr>
                <w:rStyle w:val="Hyperlink"/>
                <w:rFonts w:eastAsiaTheme="majorEastAsia"/>
                <w:noProof/>
              </w:rPr>
              <w:t xml:space="preserve">3.1.1 Release Content Template </w:t>
            </w:r>
            <w:r w:rsidR="00942E86" w:rsidRPr="00C17230">
              <w:rPr>
                <w:rStyle w:val="Hyperlink"/>
                <w:rFonts w:eastAsiaTheme="majorEastAsia"/>
                <w:b/>
                <w:bCs/>
                <w:noProof/>
              </w:rPr>
              <w:t>Sample</w:t>
            </w:r>
            <w:r w:rsidR="00942E86">
              <w:rPr>
                <w:noProof/>
                <w:webHidden/>
              </w:rPr>
              <w:tab/>
            </w:r>
            <w:r w:rsidR="00942E86">
              <w:rPr>
                <w:noProof/>
                <w:webHidden/>
              </w:rPr>
              <w:fldChar w:fldCharType="begin"/>
            </w:r>
            <w:r w:rsidR="00942E86">
              <w:rPr>
                <w:noProof/>
                <w:webHidden/>
              </w:rPr>
              <w:instrText xml:space="preserve"> PAGEREF _Toc137050070 \h </w:instrText>
            </w:r>
            <w:r w:rsidR="00942E86">
              <w:rPr>
                <w:noProof/>
                <w:webHidden/>
              </w:rPr>
            </w:r>
            <w:r w:rsidR="00942E86">
              <w:rPr>
                <w:noProof/>
                <w:webHidden/>
              </w:rPr>
              <w:fldChar w:fldCharType="separate"/>
            </w:r>
            <w:r w:rsidR="00942E86">
              <w:rPr>
                <w:noProof/>
                <w:webHidden/>
              </w:rPr>
              <w:t>14</w:t>
            </w:r>
            <w:r w:rsidR="00942E86">
              <w:rPr>
                <w:noProof/>
                <w:webHidden/>
              </w:rPr>
              <w:fldChar w:fldCharType="end"/>
            </w:r>
          </w:hyperlink>
        </w:p>
        <w:p w14:paraId="671CA0A9" w14:textId="69962996" w:rsidR="00942E86" w:rsidRDefault="00000000">
          <w:pPr>
            <w:pStyle w:val="TOC3"/>
            <w:tabs>
              <w:tab w:val="right" w:leader="dot" w:pos="9908"/>
            </w:tabs>
            <w:rPr>
              <w:rFonts w:asciiTheme="minorHAnsi" w:eastAsiaTheme="minorEastAsia" w:hAnsiTheme="minorHAnsi" w:cstheme="minorBidi"/>
              <w:noProof/>
              <w:color w:val="auto"/>
              <w:kern w:val="2"/>
              <w:sz w:val="22"/>
              <w:lang w:bidi="ar-SA"/>
              <w14:ligatures w14:val="standardContextual"/>
            </w:rPr>
          </w:pPr>
          <w:hyperlink w:anchor="_Toc137050071" w:history="1">
            <w:r w:rsidR="00942E86" w:rsidRPr="00C17230">
              <w:rPr>
                <w:rStyle w:val="Hyperlink"/>
                <w:rFonts w:eastAsiaTheme="majorEastAsia"/>
                <w:noProof/>
              </w:rPr>
              <w:t>3.1.2 Type of deployable contents</w:t>
            </w:r>
            <w:r w:rsidR="00942E86">
              <w:rPr>
                <w:noProof/>
                <w:webHidden/>
              </w:rPr>
              <w:tab/>
            </w:r>
            <w:r w:rsidR="00942E86">
              <w:rPr>
                <w:noProof/>
                <w:webHidden/>
              </w:rPr>
              <w:fldChar w:fldCharType="begin"/>
            </w:r>
            <w:r w:rsidR="00942E86">
              <w:rPr>
                <w:noProof/>
                <w:webHidden/>
              </w:rPr>
              <w:instrText xml:space="preserve"> PAGEREF _Toc137050071 \h </w:instrText>
            </w:r>
            <w:r w:rsidR="00942E86">
              <w:rPr>
                <w:noProof/>
                <w:webHidden/>
              </w:rPr>
            </w:r>
            <w:r w:rsidR="00942E86">
              <w:rPr>
                <w:noProof/>
                <w:webHidden/>
              </w:rPr>
              <w:fldChar w:fldCharType="separate"/>
            </w:r>
            <w:r w:rsidR="00942E86">
              <w:rPr>
                <w:noProof/>
                <w:webHidden/>
              </w:rPr>
              <w:t>21</w:t>
            </w:r>
            <w:r w:rsidR="00942E86">
              <w:rPr>
                <w:noProof/>
                <w:webHidden/>
              </w:rPr>
              <w:fldChar w:fldCharType="end"/>
            </w:r>
          </w:hyperlink>
        </w:p>
        <w:p w14:paraId="504C5DCB" w14:textId="5971D06A" w:rsidR="00942E86" w:rsidRDefault="00000000">
          <w:pPr>
            <w:pStyle w:val="TOC3"/>
            <w:tabs>
              <w:tab w:val="right" w:leader="dot" w:pos="9908"/>
            </w:tabs>
            <w:rPr>
              <w:rFonts w:asciiTheme="minorHAnsi" w:eastAsiaTheme="minorEastAsia" w:hAnsiTheme="minorHAnsi" w:cstheme="minorBidi"/>
              <w:noProof/>
              <w:color w:val="auto"/>
              <w:kern w:val="2"/>
              <w:sz w:val="22"/>
              <w:lang w:bidi="ar-SA"/>
              <w14:ligatures w14:val="standardContextual"/>
            </w:rPr>
          </w:pPr>
          <w:hyperlink w:anchor="_Toc137050072" w:history="1">
            <w:r w:rsidR="00942E86" w:rsidRPr="00C17230">
              <w:rPr>
                <w:rStyle w:val="Hyperlink"/>
                <w:rFonts w:eastAsiaTheme="majorEastAsia"/>
                <w:noProof/>
              </w:rPr>
              <w:t>3.1.3 Pre-requisites Configurations</w:t>
            </w:r>
            <w:r w:rsidR="00942E86">
              <w:rPr>
                <w:noProof/>
                <w:webHidden/>
              </w:rPr>
              <w:tab/>
            </w:r>
            <w:r w:rsidR="00942E86">
              <w:rPr>
                <w:noProof/>
                <w:webHidden/>
              </w:rPr>
              <w:fldChar w:fldCharType="begin"/>
            </w:r>
            <w:r w:rsidR="00942E86">
              <w:rPr>
                <w:noProof/>
                <w:webHidden/>
              </w:rPr>
              <w:instrText xml:space="preserve"> PAGEREF _Toc137050072 \h </w:instrText>
            </w:r>
            <w:r w:rsidR="00942E86">
              <w:rPr>
                <w:noProof/>
                <w:webHidden/>
              </w:rPr>
            </w:r>
            <w:r w:rsidR="00942E86">
              <w:rPr>
                <w:noProof/>
                <w:webHidden/>
              </w:rPr>
              <w:fldChar w:fldCharType="separate"/>
            </w:r>
            <w:r w:rsidR="00942E86">
              <w:rPr>
                <w:noProof/>
                <w:webHidden/>
              </w:rPr>
              <w:t>22</w:t>
            </w:r>
            <w:r w:rsidR="00942E86">
              <w:rPr>
                <w:noProof/>
                <w:webHidden/>
              </w:rPr>
              <w:fldChar w:fldCharType="end"/>
            </w:r>
          </w:hyperlink>
        </w:p>
        <w:p w14:paraId="1CB70BE4" w14:textId="4345C8D7" w:rsidR="00942E86" w:rsidRDefault="00000000">
          <w:pPr>
            <w:pStyle w:val="TOC3"/>
            <w:tabs>
              <w:tab w:val="right" w:leader="dot" w:pos="9908"/>
            </w:tabs>
            <w:rPr>
              <w:rFonts w:asciiTheme="minorHAnsi" w:eastAsiaTheme="minorEastAsia" w:hAnsiTheme="minorHAnsi" w:cstheme="minorBidi"/>
              <w:noProof/>
              <w:color w:val="auto"/>
              <w:kern w:val="2"/>
              <w:sz w:val="22"/>
              <w:lang w:bidi="ar-SA"/>
              <w14:ligatures w14:val="standardContextual"/>
            </w:rPr>
          </w:pPr>
          <w:hyperlink w:anchor="_Toc137050073" w:history="1">
            <w:r w:rsidR="00942E86" w:rsidRPr="00C17230">
              <w:rPr>
                <w:rStyle w:val="Hyperlink"/>
                <w:rFonts w:eastAsiaTheme="majorEastAsia"/>
                <w:noProof/>
              </w:rPr>
              <w:t>3.1.4 Release Content Artifacts</w:t>
            </w:r>
            <w:r w:rsidR="00942E86">
              <w:rPr>
                <w:noProof/>
                <w:webHidden/>
              </w:rPr>
              <w:tab/>
            </w:r>
            <w:r w:rsidR="00942E86">
              <w:rPr>
                <w:noProof/>
                <w:webHidden/>
              </w:rPr>
              <w:fldChar w:fldCharType="begin"/>
            </w:r>
            <w:r w:rsidR="00942E86">
              <w:rPr>
                <w:noProof/>
                <w:webHidden/>
              </w:rPr>
              <w:instrText xml:space="preserve"> PAGEREF _Toc137050073 \h </w:instrText>
            </w:r>
            <w:r w:rsidR="00942E86">
              <w:rPr>
                <w:noProof/>
                <w:webHidden/>
              </w:rPr>
            </w:r>
            <w:r w:rsidR="00942E86">
              <w:rPr>
                <w:noProof/>
                <w:webHidden/>
              </w:rPr>
              <w:fldChar w:fldCharType="separate"/>
            </w:r>
            <w:r w:rsidR="00942E86">
              <w:rPr>
                <w:noProof/>
                <w:webHidden/>
              </w:rPr>
              <w:t>22</w:t>
            </w:r>
            <w:r w:rsidR="00942E86">
              <w:rPr>
                <w:noProof/>
                <w:webHidden/>
              </w:rPr>
              <w:fldChar w:fldCharType="end"/>
            </w:r>
          </w:hyperlink>
        </w:p>
        <w:p w14:paraId="354FE6D2" w14:textId="65AAF12F" w:rsidR="00942E86" w:rsidRDefault="00000000">
          <w:pPr>
            <w:pStyle w:val="TOC3"/>
            <w:tabs>
              <w:tab w:val="right" w:leader="dot" w:pos="9908"/>
            </w:tabs>
            <w:rPr>
              <w:rFonts w:asciiTheme="minorHAnsi" w:eastAsiaTheme="minorEastAsia" w:hAnsiTheme="minorHAnsi" w:cstheme="minorBidi"/>
              <w:noProof/>
              <w:color w:val="auto"/>
              <w:kern w:val="2"/>
              <w:sz w:val="22"/>
              <w:lang w:bidi="ar-SA"/>
              <w14:ligatures w14:val="standardContextual"/>
            </w:rPr>
          </w:pPr>
          <w:hyperlink w:anchor="_Toc137050074" w:history="1">
            <w:r w:rsidR="00942E86" w:rsidRPr="00C17230">
              <w:rPr>
                <w:rStyle w:val="Hyperlink"/>
                <w:rFonts w:eastAsiaTheme="majorEastAsia"/>
                <w:noProof/>
              </w:rPr>
              <w:t>3.1.4 The Consolidated view of Azure Service Types Used by DevOps Pipeline</w:t>
            </w:r>
            <w:r w:rsidR="00942E86">
              <w:rPr>
                <w:noProof/>
                <w:webHidden/>
              </w:rPr>
              <w:tab/>
            </w:r>
            <w:r w:rsidR="00942E86">
              <w:rPr>
                <w:noProof/>
                <w:webHidden/>
              </w:rPr>
              <w:fldChar w:fldCharType="begin"/>
            </w:r>
            <w:r w:rsidR="00942E86">
              <w:rPr>
                <w:noProof/>
                <w:webHidden/>
              </w:rPr>
              <w:instrText xml:space="preserve"> PAGEREF _Toc137050074 \h </w:instrText>
            </w:r>
            <w:r w:rsidR="00942E86">
              <w:rPr>
                <w:noProof/>
                <w:webHidden/>
              </w:rPr>
            </w:r>
            <w:r w:rsidR="00942E86">
              <w:rPr>
                <w:noProof/>
                <w:webHidden/>
              </w:rPr>
              <w:fldChar w:fldCharType="separate"/>
            </w:r>
            <w:r w:rsidR="00942E86">
              <w:rPr>
                <w:noProof/>
                <w:webHidden/>
              </w:rPr>
              <w:t>22</w:t>
            </w:r>
            <w:r w:rsidR="00942E86">
              <w:rPr>
                <w:noProof/>
                <w:webHidden/>
              </w:rPr>
              <w:fldChar w:fldCharType="end"/>
            </w:r>
          </w:hyperlink>
        </w:p>
        <w:p w14:paraId="5556DA95" w14:textId="4C5E830B" w:rsidR="00942E86" w:rsidRDefault="00000000">
          <w:pPr>
            <w:pStyle w:val="TOC3"/>
            <w:tabs>
              <w:tab w:val="right" w:leader="dot" w:pos="9908"/>
            </w:tabs>
            <w:rPr>
              <w:rFonts w:asciiTheme="minorHAnsi" w:eastAsiaTheme="minorEastAsia" w:hAnsiTheme="minorHAnsi" w:cstheme="minorBidi"/>
              <w:noProof/>
              <w:color w:val="auto"/>
              <w:kern w:val="2"/>
              <w:sz w:val="22"/>
              <w:lang w:bidi="ar-SA"/>
              <w14:ligatures w14:val="standardContextual"/>
            </w:rPr>
          </w:pPr>
          <w:hyperlink w:anchor="_Toc137050075" w:history="1">
            <w:r w:rsidR="00942E86" w:rsidRPr="00C17230">
              <w:rPr>
                <w:rStyle w:val="Hyperlink"/>
                <w:rFonts w:eastAsiaTheme="majorEastAsia"/>
                <w:noProof/>
              </w:rPr>
              <w:t>3.1.5 Azure DevOps - All Pipeline Structure</w:t>
            </w:r>
            <w:r w:rsidR="00942E86">
              <w:rPr>
                <w:noProof/>
                <w:webHidden/>
              </w:rPr>
              <w:tab/>
            </w:r>
            <w:r w:rsidR="00942E86">
              <w:rPr>
                <w:noProof/>
                <w:webHidden/>
              </w:rPr>
              <w:fldChar w:fldCharType="begin"/>
            </w:r>
            <w:r w:rsidR="00942E86">
              <w:rPr>
                <w:noProof/>
                <w:webHidden/>
              </w:rPr>
              <w:instrText xml:space="preserve"> PAGEREF _Toc137050075 \h </w:instrText>
            </w:r>
            <w:r w:rsidR="00942E86">
              <w:rPr>
                <w:noProof/>
                <w:webHidden/>
              </w:rPr>
            </w:r>
            <w:r w:rsidR="00942E86">
              <w:rPr>
                <w:noProof/>
                <w:webHidden/>
              </w:rPr>
              <w:fldChar w:fldCharType="separate"/>
            </w:r>
            <w:r w:rsidR="00942E86">
              <w:rPr>
                <w:noProof/>
                <w:webHidden/>
              </w:rPr>
              <w:t>23</w:t>
            </w:r>
            <w:r w:rsidR="00942E86">
              <w:rPr>
                <w:noProof/>
                <w:webHidden/>
              </w:rPr>
              <w:fldChar w:fldCharType="end"/>
            </w:r>
          </w:hyperlink>
        </w:p>
        <w:p w14:paraId="000C6D3C" w14:textId="3D89650C" w:rsidR="00942E86" w:rsidRDefault="00000000">
          <w:pPr>
            <w:pStyle w:val="TOC1"/>
            <w:tabs>
              <w:tab w:val="right" w:leader="dot" w:pos="9908"/>
            </w:tabs>
            <w:rPr>
              <w:rFonts w:asciiTheme="minorHAnsi" w:eastAsiaTheme="minorEastAsia" w:hAnsiTheme="minorHAnsi" w:cstheme="minorBidi"/>
              <w:noProof/>
              <w:color w:val="auto"/>
              <w:kern w:val="2"/>
              <w:sz w:val="22"/>
              <w:lang w:bidi="ar-SA"/>
              <w14:ligatures w14:val="standardContextual"/>
            </w:rPr>
          </w:pPr>
          <w:hyperlink w:anchor="_Toc137050076" w:history="1">
            <w:r w:rsidR="00942E86" w:rsidRPr="00C17230">
              <w:rPr>
                <w:rStyle w:val="Hyperlink"/>
                <w:rFonts w:eastAsiaTheme="majorEastAsia"/>
                <w:noProof/>
              </w:rPr>
              <w:t>4. Artifact Details</w:t>
            </w:r>
            <w:r w:rsidR="00942E86">
              <w:rPr>
                <w:noProof/>
                <w:webHidden/>
              </w:rPr>
              <w:tab/>
            </w:r>
            <w:r w:rsidR="00942E86">
              <w:rPr>
                <w:noProof/>
                <w:webHidden/>
              </w:rPr>
              <w:fldChar w:fldCharType="begin"/>
            </w:r>
            <w:r w:rsidR="00942E86">
              <w:rPr>
                <w:noProof/>
                <w:webHidden/>
              </w:rPr>
              <w:instrText xml:space="preserve"> PAGEREF _Toc137050076 \h </w:instrText>
            </w:r>
            <w:r w:rsidR="00942E86">
              <w:rPr>
                <w:noProof/>
                <w:webHidden/>
              </w:rPr>
            </w:r>
            <w:r w:rsidR="00942E86">
              <w:rPr>
                <w:noProof/>
                <w:webHidden/>
              </w:rPr>
              <w:fldChar w:fldCharType="separate"/>
            </w:r>
            <w:r w:rsidR="00942E86">
              <w:rPr>
                <w:noProof/>
                <w:webHidden/>
              </w:rPr>
              <w:t>24</w:t>
            </w:r>
            <w:r w:rsidR="00942E86">
              <w:rPr>
                <w:noProof/>
                <w:webHidden/>
              </w:rPr>
              <w:fldChar w:fldCharType="end"/>
            </w:r>
          </w:hyperlink>
        </w:p>
        <w:p w14:paraId="77C747DF" w14:textId="4CD59A94" w:rsidR="00942E86" w:rsidRDefault="00000000">
          <w:pPr>
            <w:pStyle w:val="TOC2"/>
            <w:tabs>
              <w:tab w:val="right" w:leader="dot" w:pos="9908"/>
            </w:tabs>
            <w:rPr>
              <w:rFonts w:asciiTheme="minorHAnsi" w:eastAsiaTheme="minorEastAsia" w:hAnsiTheme="minorHAnsi" w:cstheme="minorBidi"/>
              <w:noProof/>
              <w:color w:val="auto"/>
              <w:kern w:val="2"/>
              <w:sz w:val="22"/>
              <w:lang w:bidi="ar-SA"/>
              <w14:ligatures w14:val="standardContextual"/>
            </w:rPr>
          </w:pPr>
          <w:hyperlink w:anchor="_Toc137050077" w:history="1">
            <w:r w:rsidR="00942E86" w:rsidRPr="00C17230">
              <w:rPr>
                <w:rStyle w:val="Hyperlink"/>
                <w:rFonts w:eastAsiaTheme="majorEastAsia"/>
                <w:noProof/>
              </w:rPr>
              <w:t>4.1 Artifact Feed Names for All Applications</w:t>
            </w:r>
            <w:r w:rsidR="00942E86">
              <w:rPr>
                <w:noProof/>
                <w:webHidden/>
              </w:rPr>
              <w:tab/>
            </w:r>
            <w:r w:rsidR="00942E86">
              <w:rPr>
                <w:noProof/>
                <w:webHidden/>
              </w:rPr>
              <w:fldChar w:fldCharType="begin"/>
            </w:r>
            <w:r w:rsidR="00942E86">
              <w:rPr>
                <w:noProof/>
                <w:webHidden/>
              </w:rPr>
              <w:instrText xml:space="preserve"> PAGEREF _Toc137050077 \h </w:instrText>
            </w:r>
            <w:r w:rsidR="00942E86">
              <w:rPr>
                <w:noProof/>
                <w:webHidden/>
              </w:rPr>
            </w:r>
            <w:r w:rsidR="00942E86">
              <w:rPr>
                <w:noProof/>
                <w:webHidden/>
              </w:rPr>
              <w:fldChar w:fldCharType="separate"/>
            </w:r>
            <w:r w:rsidR="00942E86">
              <w:rPr>
                <w:noProof/>
                <w:webHidden/>
              </w:rPr>
              <w:t>24</w:t>
            </w:r>
            <w:r w:rsidR="00942E86">
              <w:rPr>
                <w:noProof/>
                <w:webHidden/>
              </w:rPr>
              <w:fldChar w:fldCharType="end"/>
            </w:r>
          </w:hyperlink>
        </w:p>
        <w:p w14:paraId="331D353E" w14:textId="4D6ABFD1" w:rsidR="00942E86" w:rsidRDefault="00000000">
          <w:pPr>
            <w:pStyle w:val="TOC2"/>
            <w:tabs>
              <w:tab w:val="right" w:leader="dot" w:pos="9908"/>
            </w:tabs>
            <w:rPr>
              <w:rFonts w:asciiTheme="minorHAnsi" w:eastAsiaTheme="minorEastAsia" w:hAnsiTheme="minorHAnsi" w:cstheme="minorBidi"/>
              <w:noProof/>
              <w:color w:val="auto"/>
              <w:kern w:val="2"/>
              <w:sz w:val="22"/>
              <w:lang w:bidi="ar-SA"/>
              <w14:ligatures w14:val="standardContextual"/>
            </w:rPr>
          </w:pPr>
          <w:hyperlink w:anchor="_Toc137050078" w:history="1">
            <w:r w:rsidR="00942E86" w:rsidRPr="00C17230">
              <w:rPr>
                <w:rStyle w:val="Hyperlink"/>
                <w:rFonts w:eastAsiaTheme="majorEastAsia"/>
                <w:noProof/>
              </w:rPr>
              <w:t>4.2 Package Naming Conventions</w:t>
            </w:r>
            <w:r w:rsidR="00942E86">
              <w:rPr>
                <w:noProof/>
                <w:webHidden/>
              </w:rPr>
              <w:tab/>
            </w:r>
            <w:r w:rsidR="00942E86">
              <w:rPr>
                <w:noProof/>
                <w:webHidden/>
              </w:rPr>
              <w:fldChar w:fldCharType="begin"/>
            </w:r>
            <w:r w:rsidR="00942E86">
              <w:rPr>
                <w:noProof/>
                <w:webHidden/>
              </w:rPr>
              <w:instrText xml:space="preserve"> PAGEREF _Toc137050078 \h </w:instrText>
            </w:r>
            <w:r w:rsidR="00942E86">
              <w:rPr>
                <w:noProof/>
                <w:webHidden/>
              </w:rPr>
            </w:r>
            <w:r w:rsidR="00942E86">
              <w:rPr>
                <w:noProof/>
                <w:webHidden/>
              </w:rPr>
              <w:fldChar w:fldCharType="separate"/>
            </w:r>
            <w:r w:rsidR="00942E86">
              <w:rPr>
                <w:noProof/>
                <w:webHidden/>
              </w:rPr>
              <w:t>24</w:t>
            </w:r>
            <w:r w:rsidR="00942E86">
              <w:rPr>
                <w:noProof/>
                <w:webHidden/>
              </w:rPr>
              <w:fldChar w:fldCharType="end"/>
            </w:r>
          </w:hyperlink>
        </w:p>
        <w:p w14:paraId="02905D20" w14:textId="2DC499E5" w:rsidR="00942E86" w:rsidRDefault="00000000">
          <w:pPr>
            <w:pStyle w:val="TOC3"/>
            <w:tabs>
              <w:tab w:val="right" w:leader="dot" w:pos="9908"/>
            </w:tabs>
            <w:rPr>
              <w:rFonts w:asciiTheme="minorHAnsi" w:eastAsiaTheme="minorEastAsia" w:hAnsiTheme="minorHAnsi" w:cstheme="minorBidi"/>
              <w:noProof/>
              <w:color w:val="auto"/>
              <w:kern w:val="2"/>
              <w:sz w:val="22"/>
              <w:lang w:bidi="ar-SA"/>
              <w14:ligatures w14:val="standardContextual"/>
            </w:rPr>
          </w:pPr>
          <w:hyperlink w:anchor="_Toc137050079" w:history="1">
            <w:r w:rsidR="00942E86" w:rsidRPr="00C17230">
              <w:rPr>
                <w:rStyle w:val="Hyperlink"/>
                <w:rFonts w:eastAsiaTheme="majorEastAsia"/>
                <w:noProof/>
              </w:rPr>
              <w:t>4.2.1 Core</w:t>
            </w:r>
            <w:r w:rsidR="00942E86">
              <w:rPr>
                <w:noProof/>
                <w:webHidden/>
              </w:rPr>
              <w:tab/>
            </w:r>
            <w:r w:rsidR="00942E86">
              <w:rPr>
                <w:noProof/>
                <w:webHidden/>
              </w:rPr>
              <w:fldChar w:fldCharType="begin"/>
            </w:r>
            <w:r w:rsidR="00942E86">
              <w:rPr>
                <w:noProof/>
                <w:webHidden/>
              </w:rPr>
              <w:instrText xml:space="preserve"> PAGEREF _Toc137050079 \h </w:instrText>
            </w:r>
            <w:r w:rsidR="00942E86">
              <w:rPr>
                <w:noProof/>
                <w:webHidden/>
              </w:rPr>
            </w:r>
            <w:r w:rsidR="00942E86">
              <w:rPr>
                <w:noProof/>
                <w:webHidden/>
              </w:rPr>
              <w:fldChar w:fldCharType="separate"/>
            </w:r>
            <w:r w:rsidR="00942E86">
              <w:rPr>
                <w:noProof/>
                <w:webHidden/>
              </w:rPr>
              <w:t>25</w:t>
            </w:r>
            <w:r w:rsidR="00942E86">
              <w:rPr>
                <w:noProof/>
                <w:webHidden/>
              </w:rPr>
              <w:fldChar w:fldCharType="end"/>
            </w:r>
          </w:hyperlink>
        </w:p>
        <w:p w14:paraId="775140AE" w14:textId="748C9BBB" w:rsidR="00942E86" w:rsidRDefault="00000000">
          <w:pPr>
            <w:pStyle w:val="TOC3"/>
            <w:tabs>
              <w:tab w:val="right" w:leader="dot" w:pos="9908"/>
            </w:tabs>
            <w:rPr>
              <w:rFonts w:asciiTheme="minorHAnsi" w:eastAsiaTheme="minorEastAsia" w:hAnsiTheme="minorHAnsi" w:cstheme="minorBidi"/>
              <w:noProof/>
              <w:color w:val="auto"/>
              <w:kern w:val="2"/>
              <w:sz w:val="22"/>
              <w:lang w:bidi="ar-SA"/>
              <w14:ligatures w14:val="standardContextual"/>
            </w:rPr>
          </w:pPr>
          <w:hyperlink w:anchor="_Toc137050080" w:history="1">
            <w:r w:rsidR="00942E86" w:rsidRPr="00C17230">
              <w:rPr>
                <w:rStyle w:val="Hyperlink"/>
                <w:rFonts w:eastAsiaTheme="majorEastAsia"/>
                <w:noProof/>
              </w:rPr>
              <w:t>4.2.2 ReportBuilder</w:t>
            </w:r>
            <w:r w:rsidR="00942E86">
              <w:rPr>
                <w:noProof/>
                <w:webHidden/>
              </w:rPr>
              <w:tab/>
            </w:r>
            <w:r w:rsidR="00942E86">
              <w:rPr>
                <w:noProof/>
                <w:webHidden/>
              </w:rPr>
              <w:fldChar w:fldCharType="begin"/>
            </w:r>
            <w:r w:rsidR="00942E86">
              <w:rPr>
                <w:noProof/>
                <w:webHidden/>
              </w:rPr>
              <w:instrText xml:space="preserve"> PAGEREF _Toc137050080 \h </w:instrText>
            </w:r>
            <w:r w:rsidR="00942E86">
              <w:rPr>
                <w:noProof/>
                <w:webHidden/>
              </w:rPr>
            </w:r>
            <w:r w:rsidR="00942E86">
              <w:rPr>
                <w:noProof/>
                <w:webHidden/>
              </w:rPr>
              <w:fldChar w:fldCharType="separate"/>
            </w:r>
            <w:r w:rsidR="00942E86">
              <w:rPr>
                <w:noProof/>
                <w:webHidden/>
              </w:rPr>
              <w:t>26</w:t>
            </w:r>
            <w:r w:rsidR="00942E86">
              <w:rPr>
                <w:noProof/>
                <w:webHidden/>
              </w:rPr>
              <w:fldChar w:fldCharType="end"/>
            </w:r>
          </w:hyperlink>
        </w:p>
        <w:p w14:paraId="032B4BED" w14:textId="51C7E211" w:rsidR="00942E86" w:rsidRDefault="00000000">
          <w:pPr>
            <w:pStyle w:val="TOC3"/>
            <w:tabs>
              <w:tab w:val="right" w:leader="dot" w:pos="9908"/>
            </w:tabs>
            <w:rPr>
              <w:rFonts w:asciiTheme="minorHAnsi" w:eastAsiaTheme="minorEastAsia" w:hAnsiTheme="minorHAnsi" w:cstheme="minorBidi"/>
              <w:noProof/>
              <w:color w:val="auto"/>
              <w:kern w:val="2"/>
              <w:sz w:val="22"/>
              <w:lang w:bidi="ar-SA"/>
              <w14:ligatures w14:val="standardContextual"/>
            </w:rPr>
          </w:pPr>
          <w:hyperlink w:anchor="_Toc137050081" w:history="1">
            <w:r w:rsidR="00942E86" w:rsidRPr="00C17230">
              <w:rPr>
                <w:rStyle w:val="Hyperlink"/>
                <w:rFonts w:eastAsiaTheme="majorEastAsia"/>
                <w:noProof/>
              </w:rPr>
              <w:t>4.2.3 DataWarehouse</w:t>
            </w:r>
            <w:r w:rsidR="00942E86">
              <w:rPr>
                <w:noProof/>
                <w:webHidden/>
              </w:rPr>
              <w:tab/>
            </w:r>
            <w:r w:rsidR="00942E86">
              <w:rPr>
                <w:noProof/>
                <w:webHidden/>
              </w:rPr>
              <w:fldChar w:fldCharType="begin"/>
            </w:r>
            <w:r w:rsidR="00942E86">
              <w:rPr>
                <w:noProof/>
                <w:webHidden/>
              </w:rPr>
              <w:instrText xml:space="preserve"> PAGEREF _Toc137050081 \h </w:instrText>
            </w:r>
            <w:r w:rsidR="00942E86">
              <w:rPr>
                <w:noProof/>
                <w:webHidden/>
              </w:rPr>
            </w:r>
            <w:r w:rsidR="00942E86">
              <w:rPr>
                <w:noProof/>
                <w:webHidden/>
              </w:rPr>
              <w:fldChar w:fldCharType="separate"/>
            </w:r>
            <w:r w:rsidR="00942E86">
              <w:rPr>
                <w:noProof/>
                <w:webHidden/>
              </w:rPr>
              <w:t>26</w:t>
            </w:r>
            <w:r w:rsidR="00942E86">
              <w:rPr>
                <w:noProof/>
                <w:webHidden/>
              </w:rPr>
              <w:fldChar w:fldCharType="end"/>
            </w:r>
          </w:hyperlink>
        </w:p>
        <w:p w14:paraId="2F0C7F1E" w14:textId="6AFACC58" w:rsidR="00942E86" w:rsidRDefault="00000000">
          <w:pPr>
            <w:pStyle w:val="TOC3"/>
            <w:tabs>
              <w:tab w:val="right" w:leader="dot" w:pos="9908"/>
            </w:tabs>
            <w:rPr>
              <w:rFonts w:asciiTheme="minorHAnsi" w:eastAsiaTheme="minorEastAsia" w:hAnsiTheme="minorHAnsi" w:cstheme="minorBidi"/>
              <w:noProof/>
              <w:color w:val="auto"/>
              <w:kern w:val="2"/>
              <w:sz w:val="22"/>
              <w:lang w:bidi="ar-SA"/>
              <w14:ligatures w14:val="standardContextual"/>
            </w:rPr>
          </w:pPr>
          <w:hyperlink w:anchor="_Toc137050082" w:history="1">
            <w:r w:rsidR="00942E86" w:rsidRPr="00C17230">
              <w:rPr>
                <w:rStyle w:val="Hyperlink"/>
                <w:rFonts w:eastAsiaTheme="majorEastAsia"/>
                <w:noProof/>
              </w:rPr>
              <w:t>4.2.4 PartnerPortal</w:t>
            </w:r>
            <w:r w:rsidR="00942E86">
              <w:rPr>
                <w:noProof/>
                <w:webHidden/>
              </w:rPr>
              <w:tab/>
            </w:r>
            <w:r w:rsidR="00942E86">
              <w:rPr>
                <w:noProof/>
                <w:webHidden/>
              </w:rPr>
              <w:fldChar w:fldCharType="begin"/>
            </w:r>
            <w:r w:rsidR="00942E86">
              <w:rPr>
                <w:noProof/>
                <w:webHidden/>
              </w:rPr>
              <w:instrText xml:space="preserve"> PAGEREF _Toc137050082 \h </w:instrText>
            </w:r>
            <w:r w:rsidR="00942E86">
              <w:rPr>
                <w:noProof/>
                <w:webHidden/>
              </w:rPr>
            </w:r>
            <w:r w:rsidR="00942E86">
              <w:rPr>
                <w:noProof/>
                <w:webHidden/>
              </w:rPr>
              <w:fldChar w:fldCharType="separate"/>
            </w:r>
            <w:r w:rsidR="00942E86">
              <w:rPr>
                <w:noProof/>
                <w:webHidden/>
              </w:rPr>
              <w:t>27</w:t>
            </w:r>
            <w:r w:rsidR="00942E86">
              <w:rPr>
                <w:noProof/>
                <w:webHidden/>
              </w:rPr>
              <w:fldChar w:fldCharType="end"/>
            </w:r>
          </w:hyperlink>
        </w:p>
        <w:p w14:paraId="0D756856" w14:textId="0DE51AB4" w:rsidR="00942E86" w:rsidRDefault="00000000">
          <w:pPr>
            <w:pStyle w:val="TOC3"/>
            <w:tabs>
              <w:tab w:val="right" w:leader="dot" w:pos="9908"/>
            </w:tabs>
            <w:rPr>
              <w:rFonts w:asciiTheme="minorHAnsi" w:eastAsiaTheme="minorEastAsia" w:hAnsiTheme="minorHAnsi" w:cstheme="minorBidi"/>
              <w:noProof/>
              <w:color w:val="auto"/>
              <w:kern w:val="2"/>
              <w:sz w:val="22"/>
              <w:lang w:bidi="ar-SA"/>
              <w14:ligatures w14:val="standardContextual"/>
            </w:rPr>
          </w:pPr>
          <w:hyperlink w:anchor="_Toc137050083" w:history="1">
            <w:r w:rsidR="00942E86" w:rsidRPr="00C17230">
              <w:rPr>
                <w:rStyle w:val="Hyperlink"/>
                <w:rFonts w:eastAsiaTheme="majorEastAsia"/>
                <w:noProof/>
              </w:rPr>
              <w:t>4.2.5 DataHub</w:t>
            </w:r>
            <w:r w:rsidR="00942E86">
              <w:rPr>
                <w:noProof/>
                <w:webHidden/>
              </w:rPr>
              <w:tab/>
            </w:r>
            <w:r w:rsidR="00942E86">
              <w:rPr>
                <w:noProof/>
                <w:webHidden/>
              </w:rPr>
              <w:fldChar w:fldCharType="begin"/>
            </w:r>
            <w:r w:rsidR="00942E86">
              <w:rPr>
                <w:noProof/>
                <w:webHidden/>
              </w:rPr>
              <w:instrText xml:space="preserve"> PAGEREF _Toc137050083 \h </w:instrText>
            </w:r>
            <w:r w:rsidR="00942E86">
              <w:rPr>
                <w:noProof/>
                <w:webHidden/>
              </w:rPr>
            </w:r>
            <w:r w:rsidR="00942E86">
              <w:rPr>
                <w:noProof/>
                <w:webHidden/>
              </w:rPr>
              <w:fldChar w:fldCharType="separate"/>
            </w:r>
            <w:r w:rsidR="00942E86">
              <w:rPr>
                <w:noProof/>
                <w:webHidden/>
              </w:rPr>
              <w:t>27</w:t>
            </w:r>
            <w:r w:rsidR="00942E86">
              <w:rPr>
                <w:noProof/>
                <w:webHidden/>
              </w:rPr>
              <w:fldChar w:fldCharType="end"/>
            </w:r>
          </w:hyperlink>
        </w:p>
        <w:p w14:paraId="6C306BD4" w14:textId="24B0FBE9" w:rsidR="00942E86" w:rsidRDefault="00000000">
          <w:pPr>
            <w:pStyle w:val="TOC2"/>
            <w:tabs>
              <w:tab w:val="right" w:leader="dot" w:pos="9908"/>
            </w:tabs>
            <w:rPr>
              <w:rFonts w:asciiTheme="minorHAnsi" w:eastAsiaTheme="minorEastAsia" w:hAnsiTheme="minorHAnsi" w:cstheme="minorBidi"/>
              <w:noProof/>
              <w:color w:val="auto"/>
              <w:kern w:val="2"/>
              <w:sz w:val="22"/>
              <w:lang w:bidi="ar-SA"/>
              <w14:ligatures w14:val="standardContextual"/>
            </w:rPr>
          </w:pPr>
          <w:hyperlink w:anchor="_Toc137050084" w:history="1">
            <w:r w:rsidR="00942E86" w:rsidRPr="00C17230">
              <w:rPr>
                <w:rStyle w:val="Hyperlink"/>
                <w:rFonts w:eastAsiaTheme="majorEastAsia"/>
                <w:noProof/>
              </w:rPr>
              <w:t>4.3 Artifact Details</w:t>
            </w:r>
            <w:r w:rsidR="00942E86">
              <w:rPr>
                <w:noProof/>
                <w:webHidden/>
              </w:rPr>
              <w:tab/>
            </w:r>
            <w:r w:rsidR="00942E86">
              <w:rPr>
                <w:noProof/>
                <w:webHidden/>
              </w:rPr>
              <w:fldChar w:fldCharType="begin"/>
            </w:r>
            <w:r w:rsidR="00942E86">
              <w:rPr>
                <w:noProof/>
                <w:webHidden/>
              </w:rPr>
              <w:instrText xml:space="preserve"> PAGEREF _Toc137050084 \h </w:instrText>
            </w:r>
            <w:r w:rsidR="00942E86">
              <w:rPr>
                <w:noProof/>
                <w:webHidden/>
              </w:rPr>
            </w:r>
            <w:r w:rsidR="00942E86">
              <w:rPr>
                <w:noProof/>
                <w:webHidden/>
              </w:rPr>
              <w:fldChar w:fldCharType="separate"/>
            </w:r>
            <w:r w:rsidR="00942E86">
              <w:rPr>
                <w:noProof/>
                <w:webHidden/>
              </w:rPr>
              <w:t>28</w:t>
            </w:r>
            <w:r w:rsidR="00942E86">
              <w:rPr>
                <w:noProof/>
                <w:webHidden/>
              </w:rPr>
              <w:fldChar w:fldCharType="end"/>
            </w:r>
          </w:hyperlink>
        </w:p>
        <w:p w14:paraId="18A593E3" w14:textId="65AC4FC5" w:rsidR="00942E86" w:rsidRDefault="00000000">
          <w:pPr>
            <w:pStyle w:val="TOC3"/>
            <w:tabs>
              <w:tab w:val="right" w:leader="dot" w:pos="9908"/>
            </w:tabs>
            <w:rPr>
              <w:rFonts w:asciiTheme="minorHAnsi" w:eastAsiaTheme="minorEastAsia" w:hAnsiTheme="minorHAnsi" w:cstheme="minorBidi"/>
              <w:noProof/>
              <w:color w:val="auto"/>
              <w:kern w:val="2"/>
              <w:sz w:val="22"/>
              <w:lang w:bidi="ar-SA"/>
              <w14:ligatures w14:val="standardContextual"/>
            </w:rPr>
          </w:pPr>
          <w:hyperlink w:anchor="_Toc137050085" w:history="1">
            <w:r w:rsidR="00942E86" w:rsidRPr="00C17230">
              <w:rPr>
                <w:rStyle w:val="Hyperlink"/>
                <w:rFonts w:eastAsiaTheme="majorEastAsia"/>
                <w:noProof/>
              </w:rPr>
              <w:t xml:space="preserve">4.3.1 </w:t>
            </w:r>
            <w:r w:rsidR="00942E86" w:rsidRPr="00C17230">
              <w:rPr>
                <w:rStyle w:val="Hyperlink"/>
                <w:rFonts w:eastAsiaTheme="majorEastAsia"/>
                <w:b/>
                <w:bCs/>
                <w:noProof/>
              </w:rPr>
              <w:t>Core</w:t>
            </w:r>
            <w:r w:rsidR="00942E86">
              <w:rPr>
                <w:noProof/>
                <w:webHidden/>
              </w:rPr>
              <w:tab/>
            </w:r>
            <w:r w:rsidR="00942E86">
              <w:rPr>
                <w:noProof/>
                <w:webHidden/>
              </w:rPr>
              <w:fldChar w:fldCharType="begin"/>
            </w:r>
            <w:r w:rsidR="00942E86">
              <w:rPr>
                <w:noProof/>
                <w:webHidden/>
              </w:rPr>
              <w:instrText xml:space="preserve"> PAGEREF _Toc137050085 \h </w:instrText>
            </w:r>
            <w:r w:rsidR="00942E86">
              <w:rPr>
                <w:noProof/>
                <w:webHidden/>
              </w:rPr>
            </w:r>
            <w:r w:rsidR="00942E86">
              <w:rPr>
                <w:noProof/>
                <w:webHidden/>
              </w:rPr>
              <w:fldChar w:fldCharType="separate"/>
            </w:r>
            <w:r w:rsidR="00942E86">
              <w:rPr>
                <w:noProof/>
                <w:webHidden/>
              </w:rPr>
              <w:t>28</w:t>
            </w:r>
            <w:r w:rsidR="00942E86">
              <w:rPr>
                <w:noProof/>
                <w:webHidden/>
              </w:rPr>
              <w:fldChar w:fldCharType="end"/>
            </w:r>
          </w:hyperlink>
        </w:p>
        <w:p w14:paraId="23272649" w14:textId="1D1E3839" w:rsidR="00942E86" w:rsidRDefault="00000000">
          <w:pPr>
            <w:pStyle w:val="TOC3"/>
            <w:tabs>
              <w:tab w:val="right" w:leader="dot" w:pos="9908"/>
            </w:tabs>
            <w:rPr>
              <w:rFonts w:asciiTheme="minorHAnsi" w:eastAsiaTheme="minorEastAsia" w:hAnsiTheme="minorHAnsi" w:cstheme="minorBidi"/>
              <w:noProof/>
              <w:color w:val="auto"/>
              <w:kern w:val="2"/>
              <w:sz w:val="22"/>
              <w:lang w:bidi="ar-SA"/>
              <w14:ligatures w14:val="standardContextual"/>
            </w:rPr>
          </w:pPr>
          <w:hyperlink w:anchor="_Toc137050086" w:history="1">
            <w:r w:rsidR="00942E86" w:rsidRPr="00C17230">
              <w:rPr>
                <w:rStyle w:val="Hyperlink"/>
                <w:rFonts w:eastAsiaTheme="majorEastAsia"/>
                <w:noProof/>
              </w:rPr>
              <w:t>4.3.2 ReportBuilder</w:t>
            </w:r>
            <w:r w:rsidR="00942E86">
              <w:rPr>
                <w:noProof/>
                <w:webHidden/>
              </w:rPr>
              <w:tab/>
            </w:r>
            <w:r w:rsidR="00942E86">
              <w:rPr>
                <w:noProof/>
                <w:webHidden/>
              </w:rPr>
              <w:fldChar w:fldCharType="begin"/>
            </w:r>
            <w:r w:rsidR="00942E86">
              <w:rPr>
                <w:noProof/>
                <w:webHidden/>
              </w:rPr>
              <w:instrText xml:space="preserve"> PAGEREF _Toc137050086 \h </w:instrText>
            </w:r>
            <w:r w:rsidR="00942E86">
              <w:rPr>
                <w:noProof/>
                <w:webHidden/>
              </w:rPr>
            </w:r>
            <w:r w:rsidR="00942E86">
              <w:rPr>
                <w:noProof/>
                <w:webHidden/>
              </w:rPr>
              <w:fldChar w:fldCharType="separate"/>
            </w:r>
            <w:r w:rsidR="00942E86">
              <w:rPr>
                <w:noProof/>
                <w:webHidden/>
              </w:rPr>
              <w:t>28</w:t>
            </w:r>
            <w:r w:rsidR="00942E86">
              <w:rPr>
                <w:noProof/>
                <w:webHidden/>
              </w:rPr>
              <w:fldChar w:fldCharType="end"/>
            </w:r>
          </w:hyperlink>
        </w:p>
        <w:p w14:paraId="2FF4888D" w14:textId="59B63C2D" w:rsidR="00942E86" w:rsidRDefault="00000000">
          <w:pPr>
            <w:pStyle w:val="TOC3"/>
            <w:tabs>
              <w:tab w:val="right" w:leader="dot" w:pos="9908"/>
            </w:tabs>
            <w:rPr>
              <w:rFonts w:asciiTheme="minorHAnsi" w:eastAsiaTheme="minorEastAsia" w:hAnsiTheme="minorHAnsi" w:cstheme="minorBidi"/>
              <w:noProof/>
              <w:color w:val="auto"/>
              <w:kern w:val="2"/>
              <w:sz w:val="22"/>
              <w:lang w:bidi="ar-SA"/>
              <w14:ligatures w14:val="standardContextual"/>
            </w:rPr>
          </w:pPr>
          <w:hyperlink w:anchor="_Toc137050087" w:history="1">
            <w:r w:rsidR="00942E86" w:rsidRPr="00C17230">
              <w:rPr>
                <w:rStyle w:val="Hyperlink"/>
                <w:rFonts w:eastAsiaTheme="majorEastAsia"/>
                <w:noProof/>
              </w:rPr>
              <w:t>4.3.3 DataWarehouse</w:t>
            </w:r>
            <w:r w:rsidR="00942E86">
              <w:rPr>
                <w:noProof/>
                <w:webHidden/>
              </w:rPr>
              <w:tab/>
            </w:r>
            <w:r w:rsidR="00942E86">
              <w:rPr>
                <w:noProof/>
                <w:webHidden/>
              </w:rPr>
              <w:fldChar w:fldCharType="begin"/>
            </w:r>
            <w:r w:rsidR="00942E86">
              <w:rPr>
                <w:noProof/>
                <w:webHidden/>
              </w:rPr>
              <w:instrText xml:space="preserve"> PAGEREF _Toc137050087 \h </w:instrText>
            </w:r>
            <w:r w:rsidR="00942E86">
              <w:rPr>
                <w:noProof/>
                <w:webHidden/>
              </w:rPr>
            </w:r>
            <w:r w:rsidR="00942E86">
              <w:rPr>
                <w:noProof/>
                <w:webHidden/>
              </w:rPr>
              <w:fldChar w:fldCharType="separate"/>
            </w:r>
            <w:r w:rsidR="00942E86">
              <w:rPr>
                <w:noProof/>
                <w:webHidden/>
              </w:rPr>
              <w:t>29</w:t>
            </w:r>
            <w:r w:rsidR="00942E86">
              <w:rPr>
                <w:noProof/>
                <w:webHidden/>
              </w:rPr>
              <w:fldChar w:fldCharType="end"/>
            </w:r>
          </w:hyperlink>
        </w:p>
        <w:p w14:paraId="53274E61" w14:textId="5BF75077" w:rsidR="00942E86" w:rsidRDefault="00000000">
          <w:pPr>
            <w:pStyle w:val="TOC3"/>
            <w:tabs>
              <w:tab w:val="right" w:leader="dot" w:pos="9908"/>
            </w:tabs>
            <w:rPr>
              <w:rFonts w:asciiTheme="minorHAnsi" w:eastAsiaTheme="minorEastAsia" w:hAnsiTheme="minorHAnsi" w:cstheme="minorBidi"/>
              <w:noProof/>
              <w:color w:val="auto"/>
              <w:kern w:val="2"/>
              <w:sz w:val="22"/>
              <w:lang w:bidi="ar-SA"/>
              <w14:ligatures w14:val="standardContextual"/>
            </w:rPr>
          </w:pPr>
          <w:hyperlink w:anchor="_Toc137050088" w:history="1">
            <w:r w:rsidR="00942E86" w:rsidRPr="00C17230">
              <w:rPr>
                <w:rStyle w:val="Hyperlink"/>
                <w:rFonts w:eastAsiaTheme="majorEastAsia"/>
                <w:noProof/>
              </w:rPr>
              <w:t>4.3.4 PartnerPortal</w:t>
            </w:r>
            <w:r w:rsidR="00942E86">
              <w:rPr>
                <w:noProof/>
                <w:webHidden/>
              </w:rPr>
              <w:tab/>
            </w:r>
            <w:r w:rsidR="00942E86">
              <w:rPr>
                <w:noProof/>
                <w:webHidden/>
              </w:rPr>
              <w:fldChar w:fldCharType="begin"/>
            </w:r>
            <w:r w:rsidR="00942E86">
              <w:rPr>
                <w:noProof/>
                <w:webHidden/>
              </w:rPr>
              <w:instrText xml:space="preserve"> PAGEREF _Toc137050088 \h </w:instrText>
            </w:r>
            <w:r w:rsidR="00942E86">
              <w:rPr>
                <w:noProof/>
                <w:webHidden/>
              </w:rPr>
            </w:r>
            <w:r w:rsidR="00942E86">
              <w:rPr>
                <w:noProof/>
                <w:webHidden/>
              </w:rPr>
              <w:fldChar w:fldCharType="separate"/>
            </w:r>
            <w:r w:rsidR="00942E86">
              <w:rPr>
                <w:noProof/>
                <w:webHidden/>
              </w:rPr>
              <w:t>29</w:t>
            </w:r>
            <w:r w:rsidR="00942E86">
              <w:rPr>
                <w:noProof/>
                <w:webHidden/>
              </w:rPr>
              <w:fldChar w:fldCharType="end"/>
            </w:r>
          </w:hyperlink>
        </w:p>
        <w:p w14:paraId="25F6D22E" w14:textId="2CDCD87F" w:rsidR="00942E86" w:rsidRDefault="00000000">
          <w:pPr>
            <w:pStyle w:val="TOC3"/>
            <w:tabs>
              <w:tab w:val="right" w:leader="dot" w:pos="9908"/>
            </w:tabs>
            <w:rPr>
              <w:rFonts w:asciiTheme="minorHAnsi" w:eastAsiaTheme="minorEastAsia" w:hAnsiTheme="minorHAnsi" w:cstheme="minorBidi"/>
              <w:noProof/>
              <w:color w:val="auto"/>
              <w:kern w:val="2"/>
              <w:sz w:val="22"/>
              <w:lang w:bidi="ar-SA"/>
              <w14:ligatures w14:val="standardContextual"/>
            </w:rPr>
          </w:pPr>
          <w:hyperlink w:anchor="_Toc137050089" w:history="1">
            <w:r w:rsidR="00942E86" w:rsidRPr="00C17230">
              <w:rPr>
                <w:rStyle w:val="Hyperlink"/>
                <w:rFonts w:eastAsiaTheme="majorEastAsia"/>
                <w:noProof/>
              </w:rPr>
              <w:t>4.3.5 Datahub</w:t>
            </w:r>
            <w:r w:rsidR="00942E86">
              <w:rPr>
                <w:noProof/>
                <w:webHidden/>
              </w:rPr>
              <w:tab/>
            </w:r>
            <w:r w:rsidR="00942E86">
              <w:rPr>
                <w:noProof/>
                <w:webHidden/>
              </w:rPr>
              <w:fldChar w:fldCharType="begin"/>
            </w:r>
            <w:r w:rsidR="00942E86">
              <w:rPr>
                <w:noProof/>
                <w:webHidden/>
              </w:rPr>
              <w:instrText xml:space="preserve"> PAGEREF _Toc137050089 \h </w:instrText>
            </w:r>
            <w:r w:rsidR="00942E86">
              <w:rPr>
                <w:noProof/>
                <w:webHidden/>
              </w:rPr>
            </w:r>
            <w:r w:rsidR="00942E86">
              <w:rPr>
                <w:noProof/>
                <w:webHidden/>
              </w:rPr>
              <w:fldChar w:fldCharType="separate"/>
            </w:r>
            <w:r w:rsidR="00942E86">
              <w:rPr>
                <w:noProof/>
                <w:webHidden/>
              </w:rPr>
              <w:t>29</w:t>
            </w:r>
            <w:r w:rsidR="00942E86">
              <w:rPr>
                <w:noProof/>
                <w:webHidden/>
              </w:rPr>
              <w:fldChar w:fldCharType="end"/>
            </w:r>
          </w:hyperlink>
        </w:p>
        <w:p w14:paraId="08E9FA9E" w14:textId="2878CD88" w:rsidR="00942E86" w:rsidRDefault="00000000">
          <w:pPr>
            <w:pStyle w:val="TOC1"/>
            <w:tabs>
              <w:tab w:val="right" w:leader="dot" w:pos="9908"/>
            </w:tabs>
            <w:rPr>
              <w:rFonts w:asciiTheme="minorHAnsi" w:eastAsiaTheme="minorEastAsia" w:hAnsiTheme="minorHAnsi" w:cstheme="minorBidi"/>
              <w:noProof/>
              <w:color w:val="auto"/>
              <w:kern w:val="2"/>
              <w:sz w:val="22"/>
              <w:lang w:bidi="ar-SA"/>
              <w14:ligatures w14:val="standardContextual"/>
            </w:rPr>
          </w:pPr>
          <w:hyperlink w:anchor="_Toc137050090" w:history="1">
            <w:r w:rsidR="00942E86" w:rsidRPr="00C17230">
              <w:rPr>
                <w:rStyle w:val="Hyperlink"/>
                <w:rFonts w:eastAsiaTheme="majorEastAsia"/>
                <w:noProof/>
              </w:rPr>
              <w:t>5. Odessa Core Pipeline Setup</w:t>
            </w:r>
            <w:r w:rsidR="00942E86">
              <w:rPr>
                <w:noProof/>
                <w:webHidden/>
              </w:rPr>
              <w:tab/>
            </w:r>
            <w:r w:rsidR="00942E86">
              <w:rPr>
                <w:noProof/>
                <w:webHidden/>
              </w:rPr>
              <w:fldChar w:fldCharType="begin"/>
            </w:r>
            <w:r w:rsidR="00942E86">
              <w:rPr>
                <w:noProof/>
                <w:webHidden/>
              </w:rPr>
              <w:instrText xml:space="preserve"> PAGEREF _Toc137050090 \h </w:instrText>
            </w:r>
            <w:r w:rsidR="00942E86">
              <w:rPr>
                <w:noProof/>
                <w:webHidden/>
              </w:rPr>
            </w:r>
            <w:r w:rsidR="00942E86">
              <w:rPr>
                <w:noProof/>
                <w:webHidden/>
              </w:rPr>
              <w:fldChar w:fldCharType="separate"/>
            </w:r>
            <w:r w:rsidR="00942E86">
              <w:rPr>
                <w:noProof/>
                <w:webHidden/>
              </w:rPr>
              <w:t>30</w:t>
            </w:r>
            <w:r w:rsidR="00942E86">
              <w:rPr>
                <w:noProof/>
                <w:webHidden/>
              </w:rPr>
              <w:fldChar w:fldCharType="end"/>
            </w:r>
          </w:hyperlink>
        </w:p>
        <w:p w14:paraId="134032F4" w14:textId="62243727" w:rsidR="00942E86" w:rsidRDefault="00000000">
          <w:pPr>
            <w:pStyle w:val="TOC2"/>
            <w:tabs>
              <w:tab w:val="right" w:leader="dot" w:pos="9908"/>
            </w:tabs>
            <w:rPr>
              <w:rFonts w:asciiTheme="minorHAnsi" w:eastAsiaTheme="minorEastAsia" w:hAnsiTheme="minorHAnsi" w:cstheme="minorBidi"/>
              <w:noProof/>
              <w:color w:val="auto"/>
              <w:kern w:val="2"/>
              <w:sz w:val="22"/>
              <w:lang w:bidi="ar-SA"/>
              <w14:ligatures w14:val="standardContextual"/>
            </w:rPr>
          </w:pPr>
          <w:hyperlink w:anchor="_Toc137050091" w:history="1">
            <w:r w:rsidR="00942E86" w:rsidRPr="00C17230">
              <w:rPr>
                <w:rStyle w:val="Hyperlink"/>
                <w:rFonts w:eastAsiaTheme="majorEastAsia"/>
                <w:noProof/>
              </w:rPr>
              <w:t>5.1 Pipeline Setup – DEV</w:t>
            </w:r>
            <w:r w:rsidR="00942E86">
              <w:rPr>
                <w:noProof/>
                <w:webHidden/>
              </w:rPr>
              <w:tab/>
            </w:r>
            <w:r w:rsidR="00942E86">
              <w:rPr>
                <w:noProof/>
                <w:webHidden/>
              </w:rPr>
              <w:fldChar w:fldCharType="begin"/>
            </w:r>
            <w:r w:rsidR="00942E86">
              <w:rPr>
                <w:noProof/>
                <w:webHidden/>
              </w:rPr>
              <w:instrText xml:space="preserve"> PAGEREF _Toc137050091 \h </w:instrText>
            </w:r>
            <w:r w:rsidR="00942E86">
              <w:rPr>
                <w:noProof/>
                <w:webHidden/>
              </w:rPr>
            </w:r>
            <w:r w:rsidR="00942E86">
              <w:rPr>
                <w:noProof/>
                <w:webHidden/>
              </w:rPr>
              <w:fldChar w:fldCharType="separate"/>
            </w:r>
            <w:r w:rsidR="00942E86">
              <w:rPr>
                <w:noProof/>
                <w:webHidden/>
              </w:rPr>
              <w:t>30</w:t>
            </w:r>
            <w:r w:rsidR="00942E86">
              <w:rPr>
                <w:noProof/>
                <w:webHidden/>
              </w:rPr>
              <w:fldChar w:fldCharType="end"/>
            </w:r>
          </w:hyperlink>
        </w:p>
        <w:p w14:paraId="20EF6CEB" w14:textId="7592098D" w:rsidR="00942E86" w:rsidRDefault="00000000">
          <w:pPr>
            <w:pStyle w:val="TOC3"/>
            <w:tabs>
              <w:tab w:val="right" w:leader="dot" w:pos="9908"/>
            </w:tabs>
            <w:rPr>
              <w:rFonts w:asciiTheme="minorHAnsi" w:eastAsiaTheme="minorEastAsia" w:hAnsiTheme="minorHAnsi" w:cstheme="minorBidi"/>
              <w:noProof/>
              <w:color w:val="auto"/>
              <w:kern w:val="2"/>
              <w:sz w:val="22"/>
              <w:lang w:bidi="ar-SA"/>
              <w14:ligatures w14:val="standardContextual"/>
            </w:rPr>
          </w:pPr>
          <w:hyperlink w:anchor="_Toc137050092" w:history="1">
            <w:r w:rsidR="00942E86" w:rsidRPr="00C17230">
              <w:rPr>
                <w:rStyle w:val="Hyperlink"/>
                <w:rFonts w:eastAsiaTheme="majorEastAsia"/>
                <w:noProof/>
              </w:rPr>
              <w:t>5.1.1 Prerequisite Configuration/Permissions for DEV</w:t>
            </w:r>
            <w:r w:rsidR="00942E86">
              <w:rPr>
                <w:noProof/>
                <w:webHidden/>
              </w:rPr>
              <w:tab/>
            </w:r>
            <w:r w:rsidR="00942E86">
              <w:rPr>
                <w:noProof/>
                <w:webHidden/>
              </w:rPr>
              <w:fldChar w:fldCharType="begin"/>
            </w:r>
            <w:r w:rsidR="00942E86">
              <w:rPr>
                <w:noProof/>
                <w:webHidden/>
              </w:rPr>
              <w:instrText xml:space="preserve"> PAGEREF _Toc137050092 \h </w:instrText>
            </w:r>
            <w:r w:rsidR="00942E86">
              <w:rPr>
                <w:noProof/>
                <w:webHidden/>
              </w:rPr>
            </w:r>
            <w:r w:rsidR="00942E86">
              <w:rPr>
                <w:noProof/>
                <w:webHidden/>
              </w:rPr>
              <w:fldChar w:fldCharType="separate"/>
            </w:r>
            <w:r w:rsidR="00942E86">
              <w:rPr>
                <w:noProof/>
                <w:webHidden/>
              </w:rPr>
              <w:t>30</w:t>
            </w:r>
            <w:r w:rsidR="00942E86">
              <w:rPr>
                <w:noProof/>
                <w:webHidden/>
              </w:rPr>
              <w:fldChar w:fldCharType="end"/>
            </w:r>
          </w:hyperlink>
        </w:p>
        <w:p w14:paraId="1C3248A4" w14:textId="1BF5D0B2" w:rsidR="00942E86" w:rsidRDefault="00000000">
          <w:pPr>
            <w:pStyle w:val="TOC3"/>
            <w:tabs>
              <w:tab w:val="right" w:leader="dot" w:pos="9908"/>
            </w:tabs>
            <w:rPr>
              <w:rFonts w:asciiTheme="minorHAnsi" w:eastAsiaTheme="minorEastAsia" w:hAnsiTheme="minorHAnsi" w:cstheme="minorBidi"/>
              <w:noProof/>
              <w:color w:val="auto"/>
              <w:kern w:val="2"/>
              <w:sz w:val="22"/>
              <w:lang w:bidi="ar-SA"/>
              <w14:ligatures w14:val="standardContextual"/>
            </w:rPr>
          </w:pPr>
          <w:hyperlink w:anchor="_Toc137050093" w:history="1">
            <w:r w:rsidR="00942E86" w:rsidRPr="00C17230">
              <w:rPr>
                <w:rStyle w:val="Hyperlink"/>
                <w:rFonts w:eastAsiaTheme="majorEastAsia"/>
                <w:b/>
                <w:noProof/>
              </w:rPr>
              <w:t>5</w:t>
            </w:r>
            <w:r w:rsidR="00942E86" w:rsidRPr="00C17230">
              <w:rPr>
                <w:rStyle w:val="Hyperlink"/>
                <w:rFonts w:eastAsiaTheme="majorEastAsia"/>
                <w:b/>
                <w:bCs/>
                <w:noProof/>
              </w:rPr>
              <w:t>.1.2 Enable Remote Execution from DevOps Pipeline within Report Server VM</w:t>
            </w:r>
            <w:r w:rsidR="00942E86">
              <w:rPr>
                <w:noProof/>
                <w:webHidden/>
              </w:rPr>
              <w:tab/>
            </w:r>
            <w:r w:rsidR="00942E86">
              <w:rPr>
                <w:noProof/>
                <w:webHidden/>
              </w:rPr>
              <w:fldChar w:fldCharType="begin"/>
            </w:r>
            <w:r w:rsidR="00942E86">
              <w:rPr>
                <w:noProof/>
                <w:webHidden/>
              </w:rPr>
              <w:instrText xml:space="preserve"> PAGEREF _Toc137050093 \h </w:instrText>
            </w:r>
            <w:r w:rsidR="00942E86">
              <w:rPr>
                <w:noProof/>
                <w:webHidden/>
              </w:rPr>
            </w:r>
            <w:r w:rsidR="00942E86">
              <w:rPr>
                <w:noProof/>
                <w:webHidden/>
              </w:rPr>
              <w:fldChar w:fldCharType="separate"/>
            </w:r>
            <w:r w:rsidR="00942E86">
              <w:rPr>
                <w:noProof/>
                <w:webHidden/>
              </w:rPr>
              <w:t>32</w:t>
            </w:r>
            <w:r w:rsidR="00942E86">
              <w:rPr>
                <w:noProof/>
                <w:webHidden/>
              </w:rPr>
              <w:fldChar w:fldCharType="end"/>
            </w:r>
          </w:hyperlink>
        </w:p>
        <w:p w14:paraId="50198A2D" w14:textId="24866D13" w:rsidR="00942E86" w:rsidRDefault="00000000">
          <w:pPr>
            <w:pStyle w:val="TOC3"/>
            <w:tabs>
              <w:tab w:val="right" w:leader="dot" w:pos="9908"/>
            </w:tabs>
            <w:rPr>
              <w:rFonts w:asciiTheme="minorHAnsi" w:eastAsiaTheme="minorEastAsia" w:hAnsiTheme="minorHAnsi" w:cstheme="minorBidi"/>
              <w:noProof/>
              <w:color w:val="auto"/>
              <w:kern w:val="2"/>
              <w:sz w:val="22"/>
              <w:lang w:bidi="ar-SA"/>
              <w14:ligatures w14:val="standardContextual"/>
            </w:rPr>
          </w:pPr>
          <w:hyperlink w:anchor="_Toc137050094" w:history="1">
            <w:r w:rsidR="00942E86" w:rsidRPr="00C17230">
              <w:rPr>
                <w:rStyle w:val="Hyperlink"/>
                <w:rFonts w:eastAsiaTheme="majorEastAsia"/>
                <w:noProof/>
              </w:rPr>
              <w:t>5.1.3 Automated Pipeline Deployment Workflow</w:t>
            </w:r>
            <w:r w:rsidR="00942E86">
              <w:rPr>
                <w:noProof/>
                <w:webHidden/>
              </w:rPr>
              <w:tab/>
            </w:r>
            <w:r w:rsidR="00942E86">
              <w:rPr>
                <w:noProof/>
                <w:webHidden/>
              </w:rPr>
              <w:fldChar w:fldCharType="begin"/>
            </w:r>
            <w:r w:rsidR="00942E86">
              <w:rPr>
                <w:noProof/>
                <w:webHidden/>
              </w:rPr>
              <w:instrText xml:space="preserve"> PAGEREF _Toc137050094 \h </w:instrText>
            </w:r>
            <w:r w:rsidR="00942E86">
              <w:rPr>
                <w:noProof/>
                <w:webHidden/>
              </w:rPr>
            </w:r>
            <w:r w:rsidR="00942E86">
              <w:rPr>
                <w:noProof/>
                <w:webHidden/>
              </w:rPr>
              <w:fldChar w:fldCharType="separate"/>
            </w:r>
            <w:r w:rsidR="00942E86">
              <w:rPr>
                <w:noProof/>
                <w:webHidden/>
              </w:rPr>
              <w:t>35</w:t>
            </w:r>
            <w:r w:rsidR="00942E86">
              <w:rPr>
                <w:noProof/>
                <w:webHidden/>
              </w:rPr>
              <w:fldChar w:fldCharType="end"/>
            </w:r>
          </w:hyperlink>
        </w:p>
        <w:p w14:paraId="7ED6CEF0" w14:textId="31BD959B" w:rsidR="00942E86" w:rsidRDefault="00000000">
          <w:pPr>
            <w:pStyle w:val="TOC3"/>
            <w:tabs>
              <w:tab w:val="right" w:leader="dot" w:pos="9908"/>
            </w:tabs>
            <w:rPr>
              <w:rFonts w:asciiTheme="minorHAnsi" w:eastAsiaTheme="minorEastAsia" w:hAnsiTheme="minorHAnsi" w:cstheme="minorBidi"/>
              <w:noProof/>
              <w:color w:val="auto"/>
              <w:kern w:val="2"/>
              <w:sz w:val="22"/>
              <w:lang w:bidi="ar-SA"/>
              <w14:ligatures w14:val="standardContextual"/>
            </w:rPr>
          </w:pPr>
          <w:hyperlink w:anchor="_Toc137050095" w:history="1">
            <w:r w:rsidR="00942E86" w:rsidRPr="00C17230">
              <w:rPr>
                <w:rStyle w:val="Hyperlink"/>
                <w:rFonts w:eastAsiaTheme="majorEastAsia"/>
                <w:noProof/>
              </w:rPr>
              <w:t>5.1.4 Release Pipeline Setup</w:t>
            </w:r>
            <w:r w:rsidR="00942E86">
              <w:rPr>
                <w:noProof/>
                <w:webHidden/>
              </w:rPr>
              <w:tab/>
            </w:r>
            <w:r w:rsidR="00942E86">
              <w:rPr>
                <w:noProof/>
                <w:webHidden/>
              </w:rPr>
              <w:fldChar w:fldCharType="begin"/>
            </w:r>
            <w:r w:rsidR="00942E86">
              <w:rPr>
                <w:noProof/>
                <w:webHidden/>
              </w:rPr>
              <w:instrText xml:space="preserve"> PAGEREF _Toc137050095 \h </w:instrText>
            </w:r>
            <w:r w:rsidR="00942E86">
              <w:rPr>
                <w:noProof/>
                <w:webHidden/>
              </w:rPr>
            </w:r>
            <w:r w:rsidR="00942E86">
              <w:rPr>
                <w:noProof/>
                <w:webHidden/>
              </w:rPr>
              <w:fldChar w:fldCharType="separate"/>
            </w:r>
            <w:r w:rsidR="00942E86">
              <w:rPr>
                <w:noProof/>
                <w:webHidden/>
              </w:rPr>
              <w:t>36</w:t>
            </w:r>
            <w:r w:rsidR="00942E86">
              <w:rPr>
                <w:noProof/>
                <w:webHidden/>
              </w:rPr>
              <w:fldChar w:fldCharType="end"/>
            </w:r>
          </w:hyperlink>
        </w:p>
        <w:p w14:paraId="11CDD14A" w14:textId="28086F5C" w:rsidR="00942E86" w:rsidRDefault="00000000">
          <w:pPr>
            <w:pStyle w:val="TOC2"/>
            <w:tabs>
              <w:tab w:val="right" w:leader="dot" w:pos="9908"/>
            </w:tabs>
            <w:rPr>
              <w:rFonts w:asciiTheme="minorHAnsi" w:eastAsiaTheme="minorEastAsia" w:hAnsiTheme="minorHAnsi" w:cstheme="minorBidi"/>
              <w:noProof/>
              <w:color w:val="auto"/>
              <w:kern w:val="2"/>
              <w:sz w:val="22"/>
              <w:lang w:bidi="ar-SA"/>
              <w14:ligatures w14:val="standardContextual"/>
            </w:rPr>
          </w:pPr>
          <w:hyperlink w:anchor="_Toc137050096" w:history="1">
            <w:r w:rsidR="00942E86" w:rsidRPr="00C17230">
              <w:rPr>
                <w:rStyle w:val="Hyperlink"/>
                <w:rFonts w:eastAsiaTheme="majorEastAsia"/>
                <w:noProof/>
              </w:rPr>
              <w:t>5.2 Pipeline Setup – ITG (</w:t>
            </w:r>
            <w:r w:rsidR="00942E86" w:rsidRPr="00C17230">
              <w:rPr>
                <w:rStyle w:val="Hyperlink"/>
                <w:rFonts w:eastAsiaTheme="majorEastAsia"/>
                <w:noProof/>
                <w:highlight w:val="yellow"/>
              </w:rPr>
              <w:t>HPE owned</w:t>
            </w:r>
            <w:r w:rsidR="00942E86" w:rsidRPr="00C17230">
              <w:rPr>
                <w:rStyle w:val="Hyperlink"/>
                <w:rFonts w:eastAsiaTheme="majorEastAsia"/>
                <w:noProof/>
              </w:rPr>
              <w:t>)</w:t>
            </w:r>
            <w:r w:rsidR="00942E86">
              <w:rPr>
                <w:noProof/>
                <w:webHidden/>
              </w:rPr>
              <w:tab/>
            </w:r>
            <w:r w:rsidR="00942E86">
              <w:rPr>
                <w:noProof/>
                <w:webHidden/>
              </w:rPr>
              <w:fldChar w:fldCharType="begin"/>
            </w:r>
            <w:r w:rsidR="00942E86">
              <w:rPr>
                <w:noProof/>
                <w:webHidden/>
              </w:rPr>
              <w:instrText xml:space="preserve"> PAGEREF _Toc137050096 \h </w:instrText>
            </w:r>
            <w:r w:rsidR="00942E86">
              <w:rPr>
                <w:noProof/>
                <w:webHidden/>
              </w:rPr>
            </w:r>
            <w:r w:rsidR="00942E86">
              <w:rPr>
                <w:noProof/>
                <w:webHidden/>
              </w:rPr>
              <w:fldChar w:fldCharType="separate"/>
            </w:r>
            <w:r w:rsidR="00942E86">
              <w:rPr>
                <w:noProof/>
                <w:webHidden/>
              </w:rPr>
              <w:t>38</w:t>
            </w:r>
            <w:r w:rsidR="00942E86">
              <w:rPr>
                <w:noProof/>
                <w:webHidden/>
              </w:rPr>
              <w:fldChar w:fldCharType="end"/>
            </w:r>
          </w:hyperlink>
        </w:p>
        <w:p w14:paraId="1FE2C05A" w14:textId="1124BB9A" w:rsidR="00942E86" w:rsidRDefault="00000000">
          <w:pPr>
            <w:pStyle w:val="TOC3"/>
            <w:tabs>
              <w:tab w:val="right" w:leader="dot" w:pos="9908"/>
            </w:tabs>
            <w:rPr>
              <w:rFonts w:asciiTheme="minorHAnsi" w:eastAsiaTheme="minorEastAsia" w:hAnsiTheme="minorHAnsi" w:cstheme="minorBidi"/>
              <w:noProof/>
              <w:color w:val="auto"/>
              <w:kern w:val="2"/>
              <w:sz w:val="22"/>
              <w:lang w:bidi="ar-SA"/>
              <w14:ligatures w14:val="standardContextual"/>
            </w:rPr>
          </w:pPr>
          <w:hyperlink w:anchor="_Toc137050097" w:history="1">
            <w:r w:rsidR="00942E86" w:rsidRPr="00C17230">
              <w:rPr>
                <w:rStyle w:val="Hyperlink"/>
                <w:rFonts w:eastAsiaTheme="majorEastAsia"/>
                <w:noProof/>
              </w:rPr>
              <w:t>5.2.1 Prerequisite Configuration/Permissions for ITG</w:t>
            </w:r>
            <w:r w:rsidR="00942E86">
              <w:rPr>
                <w:noProof/>
                <w:webHidden/>
              </w:rPr>
              <w:tab/>
            </w:r>
            <w:r w:rsidR="00942E86">
              <w:rPr>
                <w:noProof/>
                <w:webHidden/>
              </w:rPr>
              <w:fldChar w:fldCharType="begin"/>
            </w:r>
            <w:r w:rsidR="00942E86">
              <w:rPr>
                <w:noProof/>
                <w:webHidden/>
              </w:rPr>
              <w:instrText xml:space="preserve"> PAGEREF _Toc137050097 \h </w:instrText>
            </w:r>
            <w:r w:rsidR="00942E86">
              <w:rPr>
                <w:noProof/>
                <w:webHidden/>
              </w:rPr>
            </w:r>
            <w:r w:rsidR="00942E86">
              <w:rPr>
                <w:noProof/>
                <w:webHidden/>
              </w:rPr>
              <w:fldChar w:fldCharType="separate"/>
            </w:r>
            <w:r w:rsidR="00942E86">
              <w:rPr>
                <w:noProof/>
                <w:webHidden/>
              </w:rPr>
              <w:t>38</w:t>
            </w:r>
            <w:r w:rsidR="00942E86">
              <w:rPr>
                <w:noProof/>
                <w:webHidden/>
              </w:rPr>
              <w:fldChar w:fldCharType="end"/>
            </w:r>
          </w:hyperlink>
        </w:p>
        <w:p w14:paraId="58FA0693" w14:textId="7D87C841" w:rsidR="00942E86" w:rsidRDefault="00000000">
          <w:pPr>
            <w:pStyle w:val="TOC3"/>
            <w:tabs>
              <w:tab w:val="right" w:leader="dot" w:pos="9908"/>
            </w:tabs>
            <w:rPr>
              <w:rFonts w:asciiTheme="minorHAnsi" w:eastAsiaTheme="minorEastAsia" w:hAnsiTheme="minorHAnsi" w:cstheme="minorBidi"/>
              <w:noProof/>
              <w:color w:val="auto"/>
              <w:kern w:val="2"/>
              <w:sz w:val="22"/>
              <w:lang w:bidi="ar-SA"/>
              <w14:ligatures w14:val="standardContextual"/>
            </w:rPr>
          </w:pPr>
          <w:hyperlink w:anchor="_Toc137050098" w:history="1">
            <w:r w:rsidR="00942E86" w:rsidRPr="00C17230">
              <w:rPr>
                <w:rStyle w:val="Hyperlink"/>
                <w:rFonts w:eastAsiaTheme="majorEastAsia"/>
                <w:b/>
                <w:noProof/>
              </w:rPr>
              <w:t>5</w:t>
            </w:r>
            <w:r w:rsidR="00942E86" w:rsidRPr="00C17230">
              <w:rPr>
                <w:rStyle w:val="Hyperlink"/>
                <w:rFonts w:eastAsiaTheme="majorEastAsia"/>
                <w:b/>
                <w:bCs/>
                <w:noProof/>
              </w:rPr>
              <w:t>.2.2 Enable Remote Execution from DevOps Pipeline within Report Server VM</w:t>
            </w:r>
            <w:r w:rsidR="00942E86">
              <w:rPr>
                <w:noProof/>
                <w:webHidden/>
              </w:rPr>
              <w:tab/>
            </w:r>
            <w:r w:rsidR="00942E86">
              <w:rPr>
                <w:noProof/>
                <w:webHidden/>
              </w:rPr>
              <w:fldChar w:fldCharType="begin"/>
            </w:r>
            <w:r w:rsidR="00942E86">
              <w:rPr>
                <w:noProof/>
                <w:webHidden/>
              </w:rPr>
              <w:instrText xml:space="preserve"> PAGEREF _Toc137050098 \h </w:instrText>
            </w:r>
            <w:r w:rsidR="00942E86">
              <w:rPr>
                <w:noProof/>
                <w:webHidden/>
              </w:rPr>
            </w:r>
            <w:r w:rsidR="00942E86">
              <w:rPr>
                <w:noProof/>
                <w:webHidden/>
              </w:rPr>
              <w:fldChar w:fldCharType="separate"/>
            </w:r>
            <w:r w:rsidR="00942E86">
              <w:rPr>
                <w:noProof/>
                <w:webHidden/>
              </w:rPr>
              <w:t>40</w:t>
            </w:r>
            <w:r w:rsidR="00942E86">
              <w:rPr>
                <w:noProof/>
                <w:webHidden/>
              </w:rPr>
              <w:fldChar w:fldCharType="end"/>
            </w:r>
          </w:hyperlink>
        </w:p>
        <w:p w14:paraId="0ADB12FE" w14:textId="7A5454B0" w:rsidR="00942E86" w:rsidRDefault="00000000">
          <w:pPr>
            <w:pStyle w:val="TOC3"/>
            <w:tabs>
              <w:tab w:val="right" w:leader="dot" w:pos="9908"/>
            </w:tabs>
            <w:rPr>
              <w:rFonts w:asciiTheme="minorHAnsi" w:eastAsiaTheme="minorEastAsia" w:hAnsiTheme="minorHAnsi" w:cstheme="minorBidi"/>
              <w:noProof/>
              <w:color w:val="auto"/>
              <w:kern w:val="2"/>
              <w:sz w:val="22"/>
              <w:lang w:bidi="ar-SA"/>
              <w14:ligatures w14:val="standardContextual"/>
            </w:rPr>
          </w:pPr>
          <w:hyperlink w:anchor="_Toc137050099" w:history="1">
            <w:r w:rsidR="00942E86" w:rsidRPr="00C17230">
              <w:rPr>
                <w:rStyle w:val="Hyperlink"/>
                <w:rFonts w:eastAsiaTheme="majorEastAsia"/>
                <w:noProof/>
              </w:rPr>
              <w:t>5.2.3 Automated Pipeline Deployment workflow</w:t>
            </w:r>
            <w:r w:rsidR="00942E86">
              <w:rPr>
                <w:noProof/>
                <w:webHidden/>
              </w:rPr>
              <w:tab/>
            </w:r>
            <w:r w:rsidR="00942E86">
              <w:rPr>
                <w:noProof/>
                <w:webHidden/>
              </w:rPr>
              <w:fldChar w:fldCharType="begin"/>
            </w:r>
            <w:r w:rsidR="00942E86">
              <w:rPr>
                <w:noProof/>
                <w:webHidden/>
              </w:rPr>
              <w:instrText xml:space="preserve"> PAGEREF _Toc137050099 \h </w:instrText>
            </w:r>
            <w:r w:rsidR="00942E86">
              <w:rPr>
                <w:noProof/>
                <w:webHidden/>
              </w:rPr>
            </w:r>
            <w:r w:rsidR="00942E86">
              <w:rPr>
                <w:noProof/>
                <w:webHidden/>
              </w:rPr>
              <w:fldChar w:fldCharType="separate"/>
            </w:r>
            <w:r w:rsidR="00942E86">
              <w:rPr>
                <w:noProof/>
                <w:webHidden/>
              </w:rPr>
              <w:t>43</w:t>
            </w:r>
            <w:r w:rsidR="00942E86">
              <w:rPr>
                <w:noProof/>
                <w:webHidden/>
              </w:rPr>
              <w:fldChar w:fldCharType="end"/>
            </w:r>
          </w:hyperlink>
        </w:p>
        <w:p w14:paraId="117448BB" w14:textId="2F92CD34" w:rsidR="00942E86" w:rsidRDefault="00000000">
          <w:pPr>
            <w:pStyle w:val="TOC3"/>
            <w:tabs>
              <w:tab w:val="right" w:leader="dot" w:pos="9908"/>
            </w:tabs>
            <w:rPr>
              <w:rFonts w:asciiTheme="minorHAnsi" w:eastAsiaTheme="minorEastAsia" w:hAnsiTheme="minorHAnsi" w:cstheme="minorBidi"/>
              <w:noProof/>
              <w:color w:val="auto"/>
              <w:kern w:val="2"/>
              <w:sz w:val="22"/>
              <w:lang w:bidi="ar-SA"/>
              <w14:ligatures w14:val="standardContextual"/>
            </w:rPr>
          </w:pPr>
          <w:hyperlink w:anchor="_Toc137050100" w:history="1">
            <w:r w:rsidR="00942E86" w:rsidRPr="00C17230">
              <w:rPr>
                <w:rStyle w:val="Hyperlink"/>
                <w:rFonts w:eastAsiaTheme="majorEastAsia"/>
                <w:noProof/>
              </w:rPr>
              <w:t>5.2.4 Release Pipeline Setup</w:t>
            </w:r>
            <w:r w:rsidR="00942E86">
              <w:rPr>
                <w:noProof/>
                <w:webHidden/>
              </w:rPr>
              <w:tab/>
            </w:r>
            <w:r w:rsidR="00942E86">
              <w:rPr>
                <w:noProof/>
                <w:webHidden/>
              </w:rPr>
              <w:fldChar w:fldCharType="begin"/>
            </w:r>
            <w:r w:rsidR="00942E86">
              <w:rPr>
                <w:noProof/>
                <w:webHidden/>
              </w:rPr>
              <w:instrText xml:space="preserve"> PAGEREF _Toc137050100 \h </w:instrText>
            </w:r>
            <w:r w:rsidR="00942E86">
              <w:rPr>
                <w:noProof/>
                <w:webHidden/>
              </w:rPr>
            </w:r>
            <w:r w:rsidR="00942E86">
              <w:rPr>
                <w:noProof/>
                <w:webHidden/>
              </w:rPr>
              <w:fldChar w:fldCharType="separate"/>
            </w:r>
            <w:r w:rsidR="00942E86">
              <w:rPr>
                <w:noProof/>
                <w:webHidden/>
              </w:rPr>
              <w:t>45</w:t>
            </w:r>
            <w:r w:rsidR="00942E86">
              <w:rPr>
                <w:noProof/>
                <w:webHidden/>
              </w:rPr>
              <w:fldChar w:fldCharType="end"/>
            </w:r>
          </w:hyperlink>
        </w:p>
        <w:p w14:paraId="3516F916" w14:textId="1423AB9A" w:rsidR="00942E86" w:rsidRDefault="00000000">
          <w:pPr>
            <w:pStyle w:val="TOC2"/>
            <w:tabs>
              <w:tab w:val="right" w:leader="dot" w:pos="9908"/>
            </w:tabs>
            <w:rPr>
              <w:rFonts w:asciiTheme="minorHAnsi" w:eastAsiaTheme="minorEastAsia" w:hAnsiTheme="minorHAnsi" w:cstheme="minorBidi"/>
              <w:noProof/>
              <w:color w:val="auto"/>
              <w:kern w:val="2"/>
              <w:sz w:val="22"/>
              <w:lang w:bidi="ar-SA"/>
              <w14:ligatures w14:val="standardContextual"/>
            </w:rPr>
          </w:pPr>
          <w:hyperlink w:anchor="_Toc137050101" w:history="1">
            <w:r w:rsidR="00942E86" w:rsidRPr="00C17230">
              <w:rPr>
                <w:rStyle w:val="Hyperlink"/>
                <w:rFonts w:eastAsiaTheme="majorEastAsia"/>
                <w:noProof/>
              </w:rPr>
              <w:t>5.3 Pipeline Setup – STG (</w:t>
            </w:r>
            <w:r w:rsidR="00942E86" w:rsidRPr="00C17230">
              <w:rPr>
                <w:rStyle w:val="Hyperlink"/>
                <w:rFonts w:eastAsiaTheme="majorEastAsia"/>
                <w:noProof/>
                <w:highlight w:val="yellow"/>
              </w:rPr>
              <w:t>HPE Owned</w:t>
            </w:r>
            <w:r w:rsidR="00942E86" w:rsidRPr="00C17230">
              <w:rPr>
                <w:rStyle w:val="Hyperlink"/>
                <w:rFonts w:eastAsiaTheme="majorEastAsia"/>
                <w:noProof/>
              </w:rPr>
              <w:t>)</w:t>
            </w:r>
            <w:r w:rsidR="00942E86">
              <w:rPr>
                <w:noProof/>
                <w:webHidden/>
              </w:rPr>
              <w:tab/>
            </w:r>
            <w:r w:rsidR="00942E86">
              <w:rPr>
                <w:noProof/>
                <w:webHidden/>
              </w:rPr>
              <w:fldChar w:fldCharType="begin"/>
            </w:r>
            <w:r w:rsidR="00942E86">
              <w:rPr>
                <w:noProof/>
                <w:webHidden/>
              </w:rPr>
              <w:instrText xml:space="preserve"> PAGEREF _Toc137050101 \h </w:instrText>
            </w:r>
            <w:r w:rsidR="00942E86">
              <w:rPr>
                <w:noProof/>
                <w:webHidden/>
              </w:rPr>
            </w:r>
            <w:r w:rsidR="00942E86">
              <w:rPr>
                <w:noProof/>
                <w:webHidden/>
              </w:rPr>
              <w:fldChar w:fldCharType="separate"/>
            </w:r>
            <w:r w:rsidR="00942E86">
              <w:rPr>
                <w:noProof/>
                <w:webHidden/>
              </w:rPr>
              <w:t>46</w:t>
            </w:r>
            <w:r w:rsidR="00942E86">
              <w:rPr>
                <w:noProof/>
                <w:webHidden/>
              </w:rPr>
              <w:fldChar w:fldCharType="end"/>
            </w:r>
          </w:hyperlink>
        </w:p>
        <w:p w14:paraId="4D5EA1F3" w14:textId="7EBE3E26" w:rsidR="00942E86" w:rsidRDefault="00000000">
          <w:pPr>
            <w:pStyle w:val="TOC3"/>
            <w:tabs>
              <w:tab w:val="right" w:leader="dot" w:pos="9908"/>
            </w:tabs>
            <w:rPr>
              <w:rFonts w:asciiTheme="minorHAnsi" w:eastAsiaTheme="minorEastAsia" w:hAnsiTheme="minorHAnsi" w:cstheme="minorBidi"/>
              <w:noProof/>
              <w:color w:val="auto"/>
              <w:kern w:val="2"/>
              <w:sz w:val="22"/>
              <w:lang w:bidi="ar-SA"/>
              <w14:ligatures w14:val="standardContextual"/>
            </w:rPr>
          </w:pPr>
          <w:hyperlink w:anchor="_Toc137050102" w:history="1">
            <w:r w:rsidR="00942E86" w:rsidRPr="00C17230">
              <w:rPr>
                <w:rStyle w:val="Hyperlink"/>
                <w:rFonts w:eastAsiaTheme="majorEastAsia"/>
                <w:noProof/>
              </w:rPr>
              <w:t>5.3.1 Prerequisite Configuration/Permissions for STG</w:t>
            </w:r>
            <w:r w:rsidR="00942E86">
              <w:rPr>
                <w:noProof/>
                <w:webHidden/>
              </w:rPr>
              <w:tab/>
            </w:r>
            <w:r w:rsidR="00942E86">
              <w:rPr>
                <w:noProof/>
                <w:webHidden/>
              </w:rPr>
              <w:fldChar w:fldCharType="begin"/>
            </w:r>
            <w:r w:rsidR="00942E86">
              <w:rPr>
                <w:noProof/>
                <w:webHidden/>
              </w:rPr>
              <w:instrText xml:space="preserve"> PAGEREF _Toc137050102 \h </w:instrText>
            </w:r>
            <w:r w:rsidR="00942E86">
              <w:rPr>
                <w:noProof/>
                <w:webHidden/>
              </w:rPr>
            </w:r>
            <w:r w:rsidR="00942E86">
              <w:rPr>
                <w:noProof/>
                <w:webHidden/>
              </w:rPr>
              <w:fldChar w:fldCharType="separate"/>
            </w:r>
            <w:r w:rsidR="00942E86">
              <w:rPr>
                <w:noProof/>
                <w:webHidden/>
              </w:rPr>
              <w:t>46</w:t>
            </w:r>
            <w:r w:rsidR="00942E86">
              <w:rPr>
                <w:noProof/>
                <w:webHidden/>
              </w:rPr>
              <w:fldChar w:fldCharType="end"/>
            </w:r>
          </w:hyperlink>
        </w:p>
        <w:p w14:paraId="4277C2C4" w14:textId="6E1F6BC7" w:rsidR="00942E86" w:rsidRDefault="00000000">
          <w:pPr>
            <w:pStyle w:val="TOC3"/>
            <w:tabs>
              <w:tab w:val="right" w:leader="dot" w:pos="9908"/>
            </w:tabs>
            <w:rPr>
              <w:rFonts w:asciiTheme="minorHAnsi" w:eastAsiaTheme="minorEastAsia" w:hAnsiTheme="minorHAnsi" w:cstheme="minorBidi"/>
              <w:noProof/>
              <w:color w:val="auto"/>
              <w:kern w:val="2"/>
              <w:sz w:val="22"/>
              <w:lang w:bidi="ar-SA"/>
              <w14:ligatures w14:val="standardContextual"/>
            </w:rPr>
          </w:pPr>
          <w:hyperlink w:anchor="_Toc137050103" w:history="1">
            <w:r w:rsidR="00942E86" w:rsidRPr="00C17230">
              <w:rPr>
                <w:rStyle w:val="Hyperlink"/>
                <w:rFonts w:eastAsiaTheme="majorEastAsia"/>
                <w:b/>
                <w:noProof/>
              </w:rPr>
              <w:t>5</w:t>
            </w:r>
            <w:r w:rsidR="00942E86" w:rsidRPr="00C17230">
              <w:rPr>
                <w:rStyle w:val="Hyperlink"/>
                <w:rFonts w:eastAsiaTheme="majorEastAsia"/>
                <w:b/>
                <w:bCs/>
                <w:noProof/>
              </w:rPr>
              <w:t>.3.2 Enable Remote Execution from DevOps Pipeline within Report Server VM</w:t>
            </w:r>
            <w:r w:rsidR="00942E86">
              <w:rPr>
                <w:noProof/>
                <w:webHidden/>
              </w:rPr>
              <w:tab/>
            </w:r>
            <w:r w:rsidR="00942E86">
              <w:rPr>
                <w:noProof/>
                <w:webHidden/>
              </w:rPr>
              <w:fldChar w:fldCharType="begin"/>
            </w:r>
            <w:r w:rsidR="00942E86">
              <w:rPr>
                <w:noProof/>
                <w:webHidden/>
              </w:rPr>
              <w:instrText xml:space="preserve"> PAGEREF _Toc137050103 \h </w:instrText>
            </w:r>
            <w:r w:rsidR="00942E86">
              <w:rPr>
                <w:noProof/>
                <w:webHidden/>
              </w:rPr>
            </w:r>
            <w:r w:rsidR="00942E86">
              <w:rPr>
                <w:noProof/>
                <w:webHidden/>
              </w:rPr>
              <w:fldChar w:fldCharType="separate"/>
            </w:r>
            <w:r w:rsidR="00942E86">
              <w:rPr>
                <w:noProof/>
                <w:webHidden/>
              </w:rPr>
              <w:t>48</w:t>
            </w:r>
            <w:r w:rsidR="00942E86">
              <w:rPr>
                <w:noProof/>
                <w:webHidden/>
              </w:rPr>
              <w:fldChar w:fldCharType="end"/>
            </w:r>
          </w:hyperlink>
        </w:p>
        <w:p w14:paraId="0777AABB" w14:textId="50D146B3" w:rsidR="00942E86" w:rsidRDefault="00000000">
          <w:pPr>
            <w:pStyle w:val="TOC3"/>
            <w:tabs>
              <w:tab w:val="right" w:leader="dot" w:pos="9908"/>
            </w:tabs>
            <w:rPr>
              <w:rFonts w:asciiTheme="minorHAnsi" w:eastAsiaTheme="minorEastAsia" w:hAnsiTheme="minorHAnsi" w:cstheme="minorBidi"/>
              <w:noProof/>
              <w:color w:val="auto"/>
              <w:kern w:val="2"/>
              <w:sz w:val="22"/>
              <w:lang w:bidi="ar-SA"/>
              <w14:ligatures w14:val="standardContextual"/>
            </w:rPr>
          </w:pPr>
          <w:hyperlink w:anchor="_Toc137050104" w:history="1">
            <w:r w:rsidR="00942E86" w:rsidRPr="00C17230">
              <w:rPr>
                <w:rStyle w:val="Hyperlink"/>
                <w:rFonts w:eastAsiaTheme="majorEastAsia"/>
                <w:noProof/>
              </w:rPr>
              <w:t>5.3.3 Automated Pipeline Deployment workflow</w:t>
            </w:r>
            <w:r w:rsidR="00942E86">
              <w:rPr>
                <w:noProof/>
                <w:webHidden/>
              </w:rPr>
              <w:tab/>
            </w:r>
            <w:r w:rsidR="00942E86">
              <w:rPr>
                <w:noProof/>
                <w:webHidden/>
              </w:rPr>
              <w:fldChar w:fldCharType="begin"/>
            </w:r>
            <w:r w:rsidR="00942E86">
              <w:rPr>
                <w:noProof/>
                <w:webHidden/>
              </w:rPr>
              <w:instrText xml:space="preserve"> PAGEREF _Toc137050104 \h </w:instrText>
            </w:r>
            <w:r w:rsidR="00942E86">
              <w:rPr>
                <w:noProof/>
                <w:webHidden/>
              </w:rPr>
            </w:r>
            <w:r w:rsidR="00942E86">
              <w:rPr>
                <w:noProof/>
                <w:webHidden/>
              </w:rPr>
              <w:fldChar w:fldCharType="separate"/>
            </w:r>
            <w:r w:rsidR="00942E86">
              <w:rPr>
                <w:noProof/>
                <w:webHidden/>
              </w:rPr>
              <w:t>51</w:t>
            </w:r>
            <w:r w:rsidR="00942E86">
              <w:rPr>
                <w:noProof/>
                <w:webHidden/>
              </w:rPr>
              <w:fldChar w:fldCharType="end"/>
            </w:r>
          </w:hyperlink>
        </w:p>
        <w:p w14:paraId="14DD6D07" w14:textId="4DABA967" w:rsidR="00942E86" w:rsidRDefault="00000000">
          <w:pPr>
            <w:pStyle w:val="TOC3"/>
            <w:tabs>
              <w:tab w:val="right" w:leader="dot" w:pos="9908"/>
            </w:tabs>
            <w:rPr>
              <w:rFonts w:asciiTheme="minorHAnsi" w:eastAsiaTheme="minorEastAsia" w:hAnsiTheme="minorHAnsi" w:cstheme="minorBidi"/>
              <w:noProof/>
              <w:color w:val="auto"/>
              <w:kern w:val="2"/>
              <w:sz w:val="22"/>
              <w:lang w:bidi="ar-SA"/>
              <w14:ligatures w14:val="standardContextual"/>
            </w:rPr>
          </w:pPr>
          <w:hyperlink w:anchor="_Toc137050105" w:history="1">
            <w:r w:rsidR="00942E86" w:rsidRPr="00C17230">
              <w:rPr>
                <w:rStyle w:val="Hyperlink"/>
                <w:rFonts w:eastAsiaTheme="majorEastAsia"/>
                <w:noProof/>
              </w:rPr>
              <w:t>5.3.4 Release Pipeline Setup</w:t>
            </w:r>
            <w:r w:rsidR="00942E86">
              <w:rPr>
                <w:noProof/>
                <w:webHidden/>
              </w:rPr>
              <w:tab/>
            </w:r>
            <w:r w:rsidR="00942E86">
              <w:rPr>
                <w:noProof/>
                <w:webHidden/>
              </w:rPr>
              <w:fldChar w:fldCharType="begin"/>
            </w:r>
            <w:r w:rsidR="00942E86">
              <w:rPr>
                <w:noProof/>
                <w:webHidden/>
              </w:rPr>
              <w:instrText xml:space="preserve"> PAGEREF _Toc137050105 \h </w:instrText>
            </w:r>
            <w:r w:rsidR="00942E86">
              <w:rPr>
                <w:noProof/>
                <w:webHidden/>
              </w:rPr>
            </w:r>
            <w:r w:rsidR="00942E86">
              <w:rPr>
                <w:noProof/>
                <w:webHidden/>
              </w:rPr>
              <w:fldChar w:fldCharType="separate"/>
            </w:r>
            <w:r w:rsidR="00942E86">
              <w:rPr>
                <w:noProof/>
                <w:webHidden/>
              </w:rPr>
              <w:t>52</w:t>
            </w:r>
            <w:r w:rsidR="00942E86">
              <w:rPr>
                <w:noProof/>
                <w:webHidden/>
              </w:rPr>
              <w:fldChar w:fldCharType="end"/>
            </w:r>
          </w:hyperlink>
        </w:p>
        <w:p w14:paraId="0DAC55A6" w14:textId="6E92CABD" w:rsidR="00942E86" w:rsidRDefault="00000000">
          <w:pPr>
            <w:pStyle w:val="TOC1"/>
            <w:tabs>
              <w:tab w:val="right" w:leader="dot" w:pos="9908"/>
            </w:tabs>
            <w:rPr>
              <w:rFonts w:asciiTheme="minorHAnsi" w:eastAsiaTheme="minorEastAsia" w:hAnsiTheme="minorHAnsi" w:cstheme="minorBidi"/>
              <w:noProof/>
              <w:color w:val="auto"/>
              <w:kern w:val="2"/>
              <w:sz w:val="22"/>
              <w:lang w:bidi="ar-SA"/>
              <w14:ligatures w14:val="standardContextual"/>
            </w:rPr>
          </w:pPr>
          <w:hyperlink w:anchor="_Toc137050106" w:history="1">
            <w:r w:rsidR="00942E86" w:rsidRPr="00C17230">
              <w:rPr>
                <w:rStyle w:val="Hyperlink"/>
                <w:rFonts w:eastAsiaTheme="majorEastAsia"/>
                <w:noProof/>
              </w:rPr>
              <w:t>6. Gold Config - Core Pipeline Setup</w:t>
            </w:r>
            <w:r w:rsidR="00942E86">
              <w:rPr>
                <w:noProof/>
                <w:webHidden/>
              </w:rPr>
              <w:tab/>
            </w:r>
            <w:r w:rsidR="00942E86">
              <w:rPr>
                <w:noProof/>
                <w:webHidden/>
              </w:rPr>
              <w:fldChar w:fldCharType="begin"/>
            </w:r>
            <w:r w:rsidR="00942E86">
              <w:rPr>
                <w:noProof/>
                <w:webHidden/>
              </w:rPr>
              <w:instrText xml:space="preserve"> PAGEREF _Toc137050106 \h </w:instrText>
            </w:r>
            <w:r w:rsidR="00942E86">
              <w:rPr>
                <w:noProof/>
                <w:webHidden/>
              </w:rPr>
            </w:r>
            <w:r w:rsidR="00942E86">
              <w:rPr>
                <w:noProof/>
                <w:webHidden/>
              </w:rPr>
              <w:fldChar w:fldCharType="separate"/>
            </w:r>
            <w:r w:rsidR="00942E86">
              <w:rPr>
                <w:noProof/>
                <w:webHidden/>
              </w:rPr>
              <w:t>53</w:t>
            </w:r>
            <w:r w:rsidR="00942E86">
              <w:rPr>
                <w:noProof/>
                <w:webHidden/>
              </w:rPr>
              <w:fldChar w:fldCharType="end"/>
            </w:r>
          </w:hyperlink>
        </w:p>
        <w:p w14:paraId="275E8C4F" w14:textId="2E82F471" w:rsidR="00942E86" w:rsidRDefault="00000000">
          <w:pPr>
            <w:pStyle w:val="TOC2"/>
            <w:tabs>
              <w:tab w:val="right" w:leader="dot" w:pos="9908"/>
            </w:tabs>
            <w:rPr>
              <w:rFonts w:asciiTheme="minorHAnsi" w:eastAsiaTheme="minorEastAsia" w:hAnsiTheme="minorHAnsi" w:cstheme="minorBidi"/>
              <w:noProof/>
              <w:color w:val="auto"/>
              <w:kern w:val="2"/>
              <w:sz w:val="22"/>
              <w:lang w:bidi="ar-SA"/>
              <w14:ligatures w14:val="standardContextual"/>
            </w:rPr>
          </w:pPr>
          <w:hyperlink w:anchor="_Toc137050107" w:history="1">
            <w:r w:rsidR="00942E86" w:rsidRPr="00C17230">
              <w:rPr>
                <w:rStyle w:val="Hyperlink"/>
                <w:rFonts w:eastAsiaTheme="majorEastAsia"/>
                <w:noProof/>
              </w:rPr>
              <w:t>6.1 Prerequisite Configuration/Permissions</w:t>
            </w:r>
            <w:r w:rsidR="00942E86">
              <w:rPr>
                <w:noProof/>
                <w:webHidden/>
              </w:rPr>
              <w:tab/>
            </w:r>
            <w:r w:rsidR="00942E86">
              <w:rPr>
                <w:noProof/>
                <w:webHidden/>
              </w:rPr>
              <w:fldChar w:fldCharType="begin"/>
            </w:r>
            <w:r w:rsidR="00942E86">
              <w:rPr>
                <w:noProof/>
                <w:webHidden/>
              </w:rPr>
              <w:instrText xml:space="preserve"> PAGEREF _Toc137050107 \h </w:instrText>
            </w:r>
            <w:r w:rsidR="00942E86">
              <w:rPr>
                <w:noProof/>
                <w:webHidden/>
              </w:rPr>
            </w:r>
            <w:r w:rsidR="00942E86">
              <w:rPr>
                <w:noProof/>
                <w:webHidden/>
              </w:rPr>
              <w:fldChar w:fldCharType="separate"/>
            </w:r>
            <w:r w:rsidR="00942E86">
              <w:rPr>
                <w:noProof/>
                <w:webHidden/>
              </w:rPr>
              <w:t>53</w:t>
            </w:r>
            <w:r w:rsidR="00942E86">
              <w:rPr>
                <w:noProof/>
                <w:webHidden/>
              </w:rPr>
              <w:fldChar w:fldCharType="end"/>
            </w:r>
          </w:hyperlink>
        </w:p>
        <w:p w14:paraId="713985B8" w14:textId="088080B7" w:rsidR="00942E86" w:rsidRDefault="00000000">
          <w:pPr>
            <w:pStyle w:val="TOC2"/>
            <w:tabs>
              <w:tab w:val="right" w:leader="dot" w:pos="9908"/>
            </w:tabs>
            <w:rPr>
              <w:rFonts w:asciiTheme="minorHAnsi" w:eastAsiaTheme="minorEastAsia" w:hAnsiTheme="minorHAnsi" w:cstheme="minorBidi"/>
              <w:noProof/>
              <w:color w:val="auto"/>
              <w:kern w:val="2"/>
              <w:sz w:val="22"/>
              <w:lang w:bidi="ar-SA"/>
              <w14:ligatures w14:val="standardContextual"/>
            </w:rPr>
          </w:pPr>
          <w:hyperlink w:anchor="_Toc137050108" w:history="1">
            <w:r w:rsidR="00942E86" w:rsidRPr="00C17230">
              <w:rPr>
                <w:rStyle w:val="Hyperlink"/>
                <w:rFonts w:eastAsiaTheme="majorEastAsia"/>
                <w:noProof/>
              </w:rPr>
              <w:t>6.2 Automated Pipeline Deployment Workflow</w:t>
            </w:r>
            <w:r w:rsidR="00942E86">
              <w:rPr>
                <w:noProof/>
                <w:webHidden/>
              </w:rPr>
              <w:tab/>
            </w:r>
            <w:r w:rsidR="00942E86">
              <w:rPr>
                <w:noProof/>
                <w:webHidden/>
              </w:rPr>
              <w:fldChar w:fldCharType="begin"/>
            </w:r>
            <w:r w:rsidR="00942E86">
              <w:rPr>
                <w:noProof/>
                <w:webHidden/>
              </w:rPr>
              <w:instrText xml:space="preserve"> PAGEREF _Toc137050108 \h </w:instrText>
            </w:r>
            <w:r w:rsidR="00942E86">
              <w:rPr>
                <w:noProof/>
                <w:webHidden/>
              </w:rPr>
            </w:r>
            <w:r w:rsidR="00942E86">
              <w:rPr>
                <w:noProof/>
                <w:webHidden/>
              </w:rPr>
              <w:fldChar w:fldCharType="separate"/>
            </w:r>
            <w:r w:rsidR="00942E86">
              <w:rPr>
                <w:noProof/>
                <w:webHidden/>
              </w:rPr>
              <w:t>55</w:t>
            </w:r>
            <w:r w:rsidR="00942E86">
              <w:rPr>
                <w:noProof/>
                <w:webHidden/>
              </w:rPr>
              <w:fldChar w:fldCharType="end"/>
            </w:r>
          </w:hyperlink>
        </w:p>
        <w:p w14:paraId="46CBC793" w14:textId="4D779B4B" w:rsidR="00942E86" w:rsidRDefault="00000000">
          <w:pPr>
            <w:pStyle w:val="TOC2"/>
            <w:tabs>
              <w:tab w:val="right" w:leader="dot" w:pos="9908"/>
            </w:tabs>
            <w:rPr>
              <w:rFonts w:asciiTheme="minorHAnsi" w:eastAsiaTheme="minorEastAsia" w:hAnsiTheme="minorHAnsi" w:cstheme="minorBidi"/>
              <w:noProof/>
              <w:color w:val="auto"/>
              <w:kern w:val="2"/>
              <w:sz w:val="22"/>
              <w:lang w:bidi="ar-SA"/>
              <w14:ligatures w14:val="standardContextual"/>
            </w:rPr>
          </w:pPr>
          <w:hyperlink w:anchor="_Toc137050109" w:history="1">
            <w:r w:rsidR="00942E86" w:rsidRPr="00C17230">
              <w:rPr>
                <w:rStyle w:val="Hyperlink"/>
                <w:rFonts w:eastAsiaTheme="majorEastAsia"/>
                <w:noProof/>
              </w:rPr>
              <w:t>6.3 Pipeline Setup</w:t>
            </w:r>
            <w:r w:rsidR="00942E86">
              <w:rPr>
                <w:noProof/>
                <w:webHidden/>
              </w:rPr>
              <w:tab/>
            </w:r>
            <w:r w:rsidR="00942E86">
              <w:rPr>
                <w:noProof/>
                <w:webHidden/>
              </w:rPr>
              <w:fldChar w:fldCharType="begin"/>
            </w:r>
            <w:r w:rsidR="00942E86">
              <w:rPr>
                <w:noProof/>
                <w:webHidden/>
              </w:rPr>
              <w:instrText xml:space="preserve"> PAGEREF _Toc137050109 \h </w:instrText>
            </w:r>
            <w:r w:rsidR="00942E86">
              <w:rPr>
                <w:noProof/>
                <w:webHidden/>
              </w:rPr>
            </w:r>
            <w:r w:rsidR="00942E86">
              <w:rPr>
                <w:noProof/>
                <w:webHidden/>
              </w:rPr>
              <w:fldChar w:fldCharType="separate"/>
            </w:r>
            <w:r w:rsidR="00942E86">
              <w:rPr>
                <w:noProof/>
                <w:webHidden/>
              </w:rPr>
              <w:t>56</w:t>
            </w:r>
            <w:r w:rsidR="00942E86">
              <w:rPr>
                <w:noProof/>
                <w:webHidden/>
              </w:rPr>
              <w:fldChar w:fldCharType="end"/>
            </w:r>
          </w:hyperlink>
        </w:p>
        <w:p w14:paraId="12B42341" w14:textId="12873356" w:rsidR="00942E86" w:rsidRDefault="00000000">
          <w:pPr>
            <w:pStyle w:val="TOC3"/>
            <w:tabs>
              <w:tab w:val="right" w:leader="dot" w:pos="9908"/>
            </w:tabs>
            <w:rPr>
              <w:rFonts w:asciiTheme="minorHAnsi" w:eastAsiaTheme="minorEastAsia" w:hAnsiTheme="minorHAnsi" w:cstheme="minorBidi"/>
              <w:noProof/>
              <w:color w:val="auto"/>
              <w:kern w:val="2"/>
              <w:sz w:val="22"/>
              <w:lang w:bidi="ar-SA"/>
              <w14:ligatures w14:val="standardContextual"/>
            </w:rPr>
          </w:pPr>
          <w:hyperlink w:anchor="_Toc137050110" w:history="1">
            <w:r w:rsidR="00942E86" w:rsidRPr="00C17230">
              <w:rPr>
                <w:rStyle w:val="Hyperlink"/>
                <w:rFonts w:eastAsiaTheme="majorEastAsia"/>
                <w:b/>
                <w:bCs/>
                <w:noProof/>
              </w:rPr>
              <w:t xml:space="preserve">6.3.1 Pipeline - </w:t>
            </w:r>
            <w:r w:rsidR="00942E86" w:rsidRPr="00C17230">
              <w:rPr>
                <w:rStyle w:val="Hyperlink"/>
                <w:rFonts w:eastAsiaTheme="majorEastAsia"/>
                <w:noProof/>
              </w:rPr>
              <w:t>Odessa Core Config w Artifacts</w:t>
            </w:r>
            <w:r w:rsidR="00942E86">
              <w:rPr>
                <w:noProof/>
                <w:webHidden/>
              </w:rPr>
              <w:tab/>
            </w:r>
            <w:r w:rsidR="00942E86">
              <w:rPr>
                <w:noProof/>
                <w:webHidden/>
              </w:rPr>
              <w:fldChar w:fldCharType="begin"/>
            </w:r>
            <w:r w:rsidR="00942E86">
              <w:rPr>
                <w:noProof/>
                <w:webHidden/>
              </w:rPr>
              <w:instrText xml:space="preserve"> PAGEREF _Toc137050110 \h </w:instrText>
            </w:r>
            <w:r w:rsidR="00942E86">
              <w:rPr>
                <w:noProof/>
                <w:webHidden/>
              </w:rPr>
            </w:r>
            <w:r w:rsidR="00942E86">
              <w:rPr>
                <w:noProof/>
                <w:webHidden/>
              </w:rPr>
              <w:fldChar w:fldCharType="separate"/>
            </w:r>
            <w:r w:rsidR="00942E86">
              <w:rPr>
                <w:noProof/>
                <w:webHidden/>
              </w:rPr>
              <w:t>56</w:t>
            </w:r>
            <w:r w:rsidR="00942E86">
              <w:rPr>
                <w:noProof/>
                <w:webHidden/>
              </w:rPr>
              <w:fldChar w:fldCharType="end"/>
            </w:r>
          </w:hyperlink>
        </w:p>
        <w:p w14:paraId="23B927B7" w14:textId="56B6F480" w:rsidR="00942E86" w:rsidRDefault="00000000">
          <w:pPr>
            <w:pStyle w:val="TOC3"/>
            <w:tabs>
              <w:tab w:val="right" w:leader="dot" w:pos="9908"/>
            </w:tabs>
            <w:rPr>
              <w:rFonts w:asciiTheme="minorHAnsi" w:eastAsiaTheme="minorEastAsia" w:hAnsiTheme="minorHAnsi" w:cstheme="minorBidi"/>
              <w:noProof/>
              <w:color w:val="auto"/>
              <w:kern w:val="2"/>
              <w:sz w:val="22"/>
              <w:lang w:bidi="ar-SA"/>
              <w14:ligatures w14:val="standardContextual"/>
            </w:rPr>
          </w:pPr>
          <w:hyperlink w:anchor="_Toc137050111" w:history="1">
            <w:r w:rsidR="00942E86" w:rsidRPr="00C17230">
              <w:rPr>
                <w:rStyle w:val="Hyperlink"/>
                <w:rFonts w:eastAsiaTheme="majorEastAsia"/>
                <w:noProof/>
              </w:rPr>
              <w:t>6.3.2 Pipeline</w:t>
            </w:r>
            <w:r w:rsidR="00942E86" w:rsidRPr="00C17230">
              <w:rPr>
                <w:rStyle w:val="Hyperlink"/>
                <w:rFonts w:eastAsiaTheme="majorEastAsia"/>
                <w:b/>
                <w:bCs/>
                <w:noProof/>
              </w:rPr>
              <w:t xml:space="preserve"> - </w:t>
            </w:r>
            <w:r w:rsidR="00942E86" w:rsidRPr="00C17230">
              <w:rPr>
                <w:rStyle w:val="Hyperlink"/>
                <w:rFonts w:eastAsiaTheme="majorEastAsia"/>
                <w:noProof/>
              </w:rPr>
              <w:t>Restart Core Config App Services</w:t>
            </w:r>
            <w:r w:rsidR="00942E86">
              <w:rPr>
                <w:noProof/>
                <w:webHidden/>
              </w:rPr>
              <w:tab/>
            </w:r>
            <w:r w:rsidR="00942E86">
              <w:rPr>
                <w:noProof/>
                <w:webHidden/>
              </w:rPr>
              <w:fldChar w:fldCharType="begin"/>
            </w:r>
            <w:r w:rsidR="00942E86">
              <w:rPr>
                <w:noProof/>
                <w:webHidden/>
              </w:rPr>
              <w:instrText xml:space="preserve"> PAGEREF _Toc137050111 \h </w:instrText>
            </w:r>
            <w:r w:rsidR="00942E86">
              <w:rPr>
                <w:noProof/>
                <w:webHidden/>
              </w:rPr>
            </w:r>
            <w:r w:rsidR="00942E86">
              <w:rPr>
                <w:noProof/>
                <w:webHidden/>
              </w:rPr>
              <w:fldChar w:fldCharType="separate"/>
            </w:r>
            <w:r w:rsidR="00942E86">
              <w:rPr>
                <w:noProof/>
                <w:webHidden/>
              </w:rPr>
              <w:t>56</w:t>
            </w:r>
            <w:r w:rsidR="00942E86">
              <w:rPr>
                <w:noProof/>
                <w:webHidden/>
              </w:rPr>
              <w:fldChar w:fldCharType="end"/>
            </w:r>
          </w:hyperlink>
        </w:p>
        <w:p w14:paraId="11356CAD" w14:textId="03631DEF" w:rsidR="00942E86" w:rsidRDefault="00000000">
          <w:pPr>
            <w:pStyle w:val="TOC1"/>
            <w:tabs>
              <w:tab w:val="right" w:leader="dot" w:pos="9908"/>
            </w:tabs>
            <w:rPr>
              <w:rFonts w:asciiTheme="minorHAnsi" w:eastAsiaTheme="minorEastAsia" w:hAnsiTheme="minorHAnsi" w:cstheme="minorBidi"/>
              <w:noProof/>
              <w:color w:val="auto"/>
              <w:kern w:val="2"/>
              <w:sz w:val="22"/>
              <w:lang w:bidi="ar-SA"/>
              <w14:ligatures w14:val="standardContextual"/>
            </w:rPr>
          </w:pPr>
          <w:hyperlink w:anchor="_Toc137050112" w:history="1">
            <w:r w:rsidR="00942E86" w:rsidRPr="00C17230">
              <w:rPr>
                <w:rStyle w:val="Hyperlink"/>
                <w:rFonts w:eastAsiaTheme="majorEastAsia"/>
                <w:noProof/>
              </w:rPr>
              <w:t>7. Report Builder Pipeline Setup</w:t>
            </w:r>
            <w:r w:rsidR="00942E86">
              <w:rPr>
                <w:noProof/>
                <w:webHidden/>
              </w:rPr>
              <w:tab/>
            </w:r>
            <w:r w:rsidR="00942E86">
              <w:rPr>
                <w:noProof/>
                <w:webHidden/>
              </w:rPr>
              <w:fldChar w:fldCharType="begin"/>
            </w:r>
            <w:r w:rsidR="00942E86">
              <w:rPr>
                <w:noProof/>
                <w:webHidden/>
              </w:rPr>
              <w:instrText xml:space="preserve"> PAGEREF _Toc137050112 \h </w:instrText>
            </w:r>
            <w:r w:rsidR="00942E86">
              <w:rPr>
                <w:noProof/>
                <w:webHidden/>
              </w:rPr>
            </w:r>
            <w:r w:rsidR="00942E86">
              <w:rPr>
                <w:noProof/>
                <w:webHidden/>
              </w:rPr>
              <w:fldChar w:fldCharType="separate"/>
            </w:r>
            <w:r w:rsidR="00942E86">
              <w:rPr>
                <w:noProof/>
                <w:webHidden/>
              </w:rPr>
              <w:t>56</w:t>
            </w:r>
            <w:r w:rsidR="00942E86">
              <w:rPr>
                <w:noProof/>
                <w:webHidden/>
              </w:rPr>
              <w:fldChar w:fldCharType="end"/>
            </w:r>
          </w:hyperlink>
        </w:p>
        <w:p w14:paraId="4996F07B" w14:textId="123A7EF3" w:rsidR="00942E86" w:rsidRDefault="00000000">
          <w:pPr>
            <w:pStyle w:val="TOC2"/>
            <w:tabs>
              <w:tab w:val="right" w:leader="dot" w:pos="9908"/>
            </w:tabs>
            <w:rPr>
              <w:rFonts w:asciiTheme="minorHAnsi" w:eastAsiaTheme="minorEastAsia" w:hAnsiTheme="minorHAnsi" w:cstheme="minorBidi"/>
              <w:noProof/>
              <w:color w:val="auto"/>
              <w:kern w:val="2"/>
              <w:sz w:val="22"/>
              <w:lang w:bidi="ar-SA"/>
              <w14:ligatures w14:val="standardContextual"/>
            </w:rPr>
          </w:pPr>
          <w:hyperlink w:anchor="_Toc137050113" w:history="1">
            <w:r w:rsidR="00942E86" w:rsidRPr="00C17230">
              <w:rPr>
                <w:rStyle w:val="Hyperlink"/>
                <w:rFonts w:eastAsiaTheme="majorEastAsia"/>
                <w:noProof/>
              </w:rPr>
              <w:t>7.1 Pipeline Setup – DEV</w:t>
            </w:r>
            <w:r w:rsidR="00942E86">
              <w:rPr>
                <w:noProof/>
                <w:webHidden/>
              </w:rPr>
              <w:tab/>
            </w:r>
            <w:r w:rsidR="00942E86">
              <w:rPr>
                <w:noProof/>
                <w:webHidden/>
              </w:rPr>
              <w:fldChar w:fldCharType="begin"/>
            </w:r>
            <w:r w:rsidR="00942E86">
              <w:rPr>
                <w:noProof/>
                <w:webHidden/>
              </w:rPr>
              <w:instrText xml:space="preserve"> PAGEREF _Toc137050113 \h </w:instrText>
            </w:r>
            <w:r w:rsidR="00942E86">
              <w:rPr>
                <w:noProof/>
                <w:webHidden/>
              </w:rPr>
            </w:r>
            <w:r w:rsidR="00942E86">
              <w:rPr>
                <w:noProof/>
                <w:webHidden/>
              </w:rPr>
              <w:fldChar w:fldCharType="separate"/>
            </w:r>
            <w:r w:rsidR="00942E86">
              <w:rPr>
                <w:noProof/>
                <w:webHidden/>
              </w:rPr>
              <w:t>56</w:t>
            </w:r>
            <w:r w:rsidR="00942E86">
              <w:rPr>
                <w:noProof/>
                <w:webHidden/>
              </w:rPr>
              <w:fldChar w:fldCharType="end"/>
            </w:r>
          </w:hyperlink>
        </w:p>
        <w:p w14:paraId="3E946B09" w14:textId="7ABA5D7F" w:rsidR="00942E86" w:rsidRDefault="00000000">
          <w:pPr>
            <w:pStyle w:val="TOC3"/>
            <w:tabs>
              <w:tab w:val="right" w:leader="dot" w:pos="9908"/>
            </w:tabs>
            <w:rPr>
              <w:rFonts w:asciiTheme="minorHAnsi" w:eastAsiaTheme="minorEastAsia" w:hAnsiTheme="minorHAnsi" w:cstheme="minorBidi"/>
              <w:noProof/>
              <w:color w:val="auto"/>
              <w:kern w:val="2"/>
              <w:sz w:val="22"/>
              <w:lang w:bidi="ar-SA"/>
              <w14:ligatures w14:val="standardContextual"/>
            </w:rPr>
          </w:pPr>
          <w:hyperlink w:anchor="_Toc137050114" w:history="1">
            <w:r w:rsidR="00942E86" w:rsidRPr="00C17230">
              <w:rPr>
                <w:rStyle w:val="Hyperlink"/>
                <w:rFonts w:eastAsiaTheme="majorEastAsia"/>
                <w:noProof/>
              </w:rPr>
              <w:t>7.1.1 Prerequisite Configuration/Permissions for DEV</w:t>
            </w:r>
            <w:r w:rsidR="00942E86">
              <w:rPr>
                <w:noProof/>
                <w:webHidden/>
              </w:rPr>
              <w:tab/>
            </w:r>
            <w:r w:rsidR="00942E86">
              <w:rPr>
                <w:noProof/>
                <w:webHidden/>
              </w:rPr>
              <w:fldChar w:fldCharType="begin"/>
            </w:r>
            <w:r w:rsidR="00942E86">
              <w:rPr>
                <w:noProof/>
                <w:webHidden/>
              </w:rPr>
              <w:instrText xml:space="preserve"> PAGEREF _Toc137050114 \h </w:instrText>
            </w:r>
            <w:r w:rsidR="00942E86">
              <w:rPr>
                <w:noProof/>
                <w:webHidden/>
              </w:rPr>
            </w:r>
            <w:r w:rsidR="00942E86">
              <w:rPr>
                <w:noProof/>
                <w:webHidden/>
              </w:rPr>
              <w:fldChar w:fldCharType="separate"/>
            </w:r>
            <w:r w:rsidR="00942E86">
              <w:rPr>
                <w:noProof/>
                <w:webHidden/>
              </w:rPr>
              <w:t>56</w:t>
            </w:r>
            <w:r w:rsidR="00942E86">
              <w:rPr>
                <w:noProof/>
                <w:webHidden/>
              </w:rPr>
              <w:fldChar w:fldCharType="end"/>
            </w:r>
          </w:hyperlink>
        </w:p>
        <w:p w14:paraId="5EDB15A1" w14:textId="3A321564" w:rsidR="00942E86" w:rsidRDefault="00000000">
          <w:pPr>
            <w:pStyle w:val="TOC3"/>
            <w:tabs>
              <w:tab w:val="right" w:leader="dot" w:pos="9908"/>
            </w:tabs>
            <w:rPr>
              <w:rFonts w:asciiTheme="minorHAnsi" w:eastAsiaTheme="minorEastAsia" w:hAnsiTheme="minorHAnsi" w:cstheme="minorBidi"/>
              <w:noProof/>
              <w:color w:val="auto"/>
              <w:kern w:val="2"/>
              <w:sz w:val="22"/>
              <w:lang w:bidi="ar-SA"/>
              <w14:ligatures w14:val="standardContextual"/>
            </w:rPr>
          </w:pPr>
          <w:hyperlink w:anchor="_Toc137050115" w:history="1">
            <w:r w:rsidR="00942E86" w:rsidRPr="00C17230">
              <w:rPr>
                <w:rStyle w:val="Hyperlink"/>
                <w:rFonts w:eastAsiaTheme="majorEastAsia"/>
                <w:noProof/>
              </w:rPr>
              <w:t>7.1.2 Automated Pipeline Deployment Workflow</w:t>
            </w:r>
            <w:r w:rsidR="00942E86">
              <w:rPr>
                <w:noProof/>
                <w:webHidden/>
              </w:rPr>
              <w:tab/>
            </w:r>
            <w:r w:rsidR="00942E86">
              <w:rPr>
                <w:noProof/>
                <w:webHidden/>
              </w:rPr>
              <w:fldChar w:fldCharType="begin"/>
            </w:r>
            <w:r w:rsidR="00942E86">
              <w:rPr>
                <w:noProof/>
                <w:webHidden/>
              </w:rPr>
              <w:instrText xml:space="preserve"> PAGEREF _Toc137050115 \h </w:instrText>
            </w:r>
            <w:r w:rsidR="00942E86">
              <w:rPr>
                <w:noProof/>
                <w:webHidden/>
              </w:rPr>
            </w:r>
            <w:r w:rsidR="00942E86">
              <w:rPr>
                <w:noProof/>
                <w:webHidden/>
              </w:rPr>
              <w:fldChar w:fldCharType="separate"/>
            </w:r>
            <w:r w:rsidR="00942E86">
              <w:rPr>
                <w:noProof/>
                <w:webHidden/>
              </w:rPr>
              <w:t>58</w:t>
            </w:r>
            <w:r w:rsidR="00942E86">
              <w:rPr>
                <w:noProof/>
                <w:webHidden/>
              </w:rPr>
              <w:fldChar w:fldCharType="end"/>
            </w:r>
          </w:hyperlink>
        </w:p>
        <w:p w14:paraId="15D9A7C5" w14:textId="675CE151" w:rsidR="00942E86" w:rsidRDefault="00000000">
          <w:pPr>
            <w:pStyle w:val="TOC3"/>
            <w:tabs>
              <w:tab w:val="right" w:leader="dot" w:pos="9908"/>
            </w:tabs>
            <w:rPr>
              <w:rFonts w:asciiTheme="minorHAnsi" w:eastAsiaTheme="minorEastAsia" w:hAnsiTheme="minorHAnsi" w:cstheme="minorBidi"/>
              <w:noProof/>
              <w:color w:val="auto"/>
              <w:kern w:val="2"/>
              <w:sz w:val="22"/>
              <w:lang w:bidi="ar-SA"/>
              <w14:ligatures w14:val="standardContextual"/>
            </w:rPr>
          </w:pPr>
          <w:hyperlink w:anchor="_Toc137050116" w:history="1">
            <w:r w:rsidR="00942E86" w:rsidRPr="00C17230">
              <w:rPr>
                <w:rStyle w:val="Hyperlink"/>
                <w:rFonts w:eastAsiaTheme="majorEastAsia"/>
                <w:noProof/>
              </w:rPr>
              <w:t>7.1.3 Release Pipeline Setup</w:t>
            </w:r>
            <w:r w:rsidR="00942E86">
              <w:rPr>
                <w:noProof/>
                <w:webHidden/>
              </w:rPr>
              <w:tab/>
            </w:r>
            <w:r w:rsidR="00942E86">
              <w:rPr>
                <w:noProof/>
                <w:webHidden/>
              </w:rPr>
              <w:fldChar w:fldCharType="begin"/>
            </w:r>
            <w:r w:rsidR="00942E86">
              <w:rPr>
                <w:noProof/>
                <w:webHidden/>
              </w:rPr>
              <w:instrText xml:space="preserve"> PAGEREF _Toc137050116 \h </w:instrText>
            </w:r>
            <w:r w:rsidR="00942E86">
              <w:rPr>
                <w:noProof/>
                <w:webHidden/>
              </w:rPr>
            </w:r>
            <w:r w:rsidR="00942E86">
              <w:rPr>
                <w:noProof/>
                <w:webHidden/>
              </w:rPr>
              <w:fldChar w:fldCharType="separate"/>
            </w:r>
            <w:r w:rsidR="00942E86">
              <w:rPr>
                <w:noProof/>
                <w:webHidden/>
              </w:rPr>
              <w:t>59</w:t>
            </w:r>
            <w:r w:rsidR="00942E86">
              <w:rPr>
                <w:noProof/>
                <w:webHidden/>
              </w:rPr>
              <w:fldChar w:fldCharType="end"/>
            </w:r>
          </w:hyperlink>
        </w:p>
        <w:p w14:paraId="5A05E1B8" w14:textId="5E408ABD" w:rsidR="00942E86" w:rsidRDefault="00000000">
          <w:pPr>
            <w:pStyle w:val="TOC2"/>
            <w:tabs>
              <w:tab w:val="left" w:pos="880"/>
              <w:tab w:val="right" w:leader="dot" w:pos="9908"/>
            </w:tabs>
            <w:rPr>
              <w:rFonts w:asciiTheme="minorHAnsi" w:eastAsiaTheme="minorEastAsia" w:hAnsiTheme="minorHAnsi" w:cstheme="minorBidi"/>
              <w:noProof/>
              <w:color w:val="auto"/>
              <w:kern w:val="2"/>
              <w:sz w:val="22"/>
              <w:lang w:bidi="ar-SA"/>
              <w14:ligatures w14:val="standardContextual"/>
            </w:rPr>
          </w:pPr>
          <w:hyperlink w:anchor="_Toc137050117" w:history="1">
            <w:r w:rsidR="00942E86" w:rsidRPr="00C17230">
              <w:rPr>
                <w:rStyle w:val="Hyperlink"/>
                <w:rFonts w:eastAsiaTheme="majorEastAsia"/>
                <w:noProof/>
              </w:rPr>
              <w:t>7.2</w:t>
            </w:r>
            <w:r w:rsidR="00942E86">
              <w:rPr>
                <w:rFonts w:asciiTheme="minorHAnsi" w:eastAsiaTheme="minorEastAsia" w:hAnsiTheme="minorHAnsi" w:cstheme="minorBidi"/>
                <w:noProof/>
                <w:color w:val="auto"/>
                <w:kern w:val="2"/>
                <w:sz w:val="22"/>
                <w:lang w:bidi="ar-SA"/>
                <w14:ligatures w14:val="standardContextual"/>
              </w:rPr>
              <w:tab/>
            </w:r>
            <w:r w:rsidR="00942E86" w:rsidRPr="00C17230">
              <w:rPr>
                <w:rStyle w:val="Hyperlink"/>
                <w:rFonts w:eastAsiaTheme="majorEastAsia"/>
                <w:noProof/>
              </w:rPr>
              <w:t>Pipeline Setup – ITG (</w:t>
            </w:r>
            <w:r w:rsidR="00942E86" w:rsidRPr="00C17230">
              <w:rPr>
                <w:rStyle w:val="Hyperlink"/>
                <w:rFonts w:eastAsiaTheme="majorEastAsia"/>
                <w:noProof/>
                <w:highlight w:val="yellow"/>
              </w:rPr>
              <w:t>HPE owned</w:t>
            </w:r>
            <w:r w:rsidR="00942E86" w:rsidRPr="00C17230">
              <w:rPr>
                <w:rStyle w:val="Hyperlink"/>
                <w:rFonts w:eastAsiaTheme="majorEastAsia"/>
                <w:noProof/>
              </w:rPr>
              <w:t>)</w:t>
            </w:r>
            <w:r w:rsidR="00942E86">
              <w:rPr>
                <w:noProof/>
                <w:webHidden/>
              </w:rPr>
              <w:tab/>
            </w:r>
            <w:r w:rsidR="00942E86">
              <w:rPr>
                <w:noProof/>
                <w:webHidden/>
              </w:rPr>
              <w:fldChar w:fldCharType="begin"/>
            </w:r>
            <w:r w:rsidR="00942E86">
              <w:rPr>
                <w:noProof/>
                <w:webHidden/>
              </w:rPr>
              <w:instrText xml:space="preserve"> PAGEREF _Toc137050117 \h </w:instrText>
            </w:r>
            <w:r w:rsidR="00942E86">
              <w:rPr>
                <w:noProof/>
                <w:webHidden/>
              </w:rPr>
            </w:r>
            <w:r w:rsidR="00942E86">
              <w:rPr>
                <w:noProof/>
                <w:webHidden/>
              </w:rPr>
              <w:fldChar w:fldCharType="separate"/>
            </w:r>
            <w:r w:rsidR="00942E86">
              <w:rPr>
                <w:noProof/>
                <w:webHidden/>
              </w:rPr>
              <w:t>60</w:t>
            </w:r>
            <w:r w:rsidR="00942E86">
              <w:rPr>
                <w:noProof/>
                <w:webHidden/>
              </w:rPr>
              <w:fldChar w:fldCharType="end"/>
            </w:r>
          </w:hyperlink>
        </w:p>
        <w:p w14:paraId="2EB12FAE" w14:textId="68542E32" w:rsidR="00942E86" w:rsidRDefault="00000000">
          <w:pPr>
            <w:pStyle w:val="TOC3"/>
            <w:tabs>
              <w:tab w:val="right" w:leader="dot" w:pos="9908"/>
            </w:tabs>
            <w:rPr>
              <w:rFonts w:asciiTheme="minorHAnsi" w:eastAsiaTheme="minorEastAsia" w:hAnsiTheme="minorHAnsi" w:cstheme="minorBidi"/>
              <w:noProof/>
              <w:color w:val="auto"/>
              <w:kern w:val="2"/>
              <w:sz w:val="22"/>
              <w:lang w:bidi="ar-SA"/>
              <w14:ligatures w14:val="standardContextual"/>
            </w:rPr>
          </w:pPr>
          <w:hyperlink w:anchor="_Toc137050118" w:history="1">
            <w:r w:rsidR="00942E86" w:rsidRPr="00C17230">
              <w:rPr>
                <w:rStyle w:val="Hyperlink"/>
                <w:rFonts w:eastAsiaTheme="majorEastAsia"/>
                <w:noProof/>
              </w:rPr>
              <w:t>7.2.1 Prerequisite Configuration/Permissions for ITG</w:t>
            </w:r>
            <w:r w:rsidR="00942E86">
              <w:rPr>
                <w:noProof/>
                <w:webHidden/>
              </w:rPr>
              <w:tab/>
            </w:r>
            <w:r w:rsidR="00942E86">
              <w:rPr>
                <w:noProof/>
                <w:webHidden/>
              </w:rPr>
              <w:fldChar w:fldCharType="begin"/>
            </w:r>
            <w:r w:rsidR="00942E86">
              <w:rPr>
                <w:noProof/>
                <w:webHidden/>
              </w:rPr>
              <w:instrText xml:space="preserve"> PAGEREF _Toc137050118 \h </w:instrText>
            </w:r>
            <w:r w:rsidR="00942E86">
              <w:rPr>
                <w:noProof/>
                <w:webHidden/>
              </w:rPr>
            </w:r>
            <w:r w:rsidR="00942E86">
              <w:rPr>
                <w:noProof/>
                <w:webHidden/>
              </w:rPr>
              <w:fldChar w:fldCharType="separate"/>
            </w:r>
            <w:r w:rsidR="00942E86">
              <w:rPr>
                <w:noProof/>
                <w:webHidden/>
              </w:rPr>
              <w:t>60</w:t>
            </w:r>
            <w:r w:rsidR="00942E86">
              <w:rPr>
                <w:noProof/>
                <w:webHidden/>
              </w:rPr>
              <w:fldChar w:fldCharType="end"/>
            </w:r>
          </w:hyperlink>
        </w:p>
        <w:p w14:paraId="5E7EE5E6" w14:textId="5F49C51F" w:rsidR="00942E86" w:rsidRDefault="00000000">
          <w:pPr>
            <w:pStyle w:val="TOC3"/>
            <w:tabs>
              <w:tab w:val="right" w:leader="dot" w:pos="9908"/>
            </w:tabs>
            <w:rPr>
              <w:rFonts w:asciiTheme="minorHAnsi" w:eastAsiaTheme="minorEastAsia" w:hAnsiTheme="minorHAnsi" w:cstheme="minorBidi"/>
              <w:noProof/>
              <w:color w:val="auto"/>
              <w:kern w:val="2"/>
              <w:sz w:val="22"/>
              <w:lang w:bidi="ar-SA"/>
              <w14:ligatures w14:val="standardContextual"/>
            </w:rPr>
          </w:pPr>
          <w:hyperlink w:anchor="_Toc137050119" w:history="1">
            <w:r w:rsidR="00942E86" w:rsidRPr="00C17230">
              <w:rPr>
                <w:rStyle w:val="Hyperlink"/>
                <w:rFonts w:eastAsiaTheme="majorEastAsia"/>
                <w:noProof/>
              </w:rPr>
              <w:t>7.2.2 Automated Pipeline Deployment Workflow</w:t>
            </w:r>
            <w:r w:rsidR="00942E86">
              <w:rPr>
                <w:noProof/>
                <w:webHidden/>
              </w:rPr>
              <w:tab/>
            </w:r>
            <w:r w:rsidR="00942E86">
              <w:rPr>
                <w:noProof/>
                <w:webHidden/>
              </w:rPr>
              <w:fldChar w:fldCharType="begin"/>
            </w:r>
            <w:r w:rsidR="00942E86">
              <w:rPr>
                <w:noProof/>
                <w:webHidden/>
              </w:rPr>
              <w:instrText xml:space="preserve"> PAGEREF _Toc137050119 \h </w:instrText>
            </w:r>
            <w:r w:rsidR="00942E86">
              <w:rPr>
                <w:noProof/>
                <w:webHidden/>
              </w:rPr>
            </w:r>
            <w:r w:rsidR="00942E86">
              <w:rPr>
                <w:noProof/>
                <w:webHidden/>
              </w:rPr>
              <w:fldChar w:fldCharType="separate"/>
            </w:r>
            <w:r w:rsidR="00942E86">
              <w:rPr>
                <w:noProof/>
                <w:webHidden/>
              </w:rPr>
              <w:t>62</w:t>
            </w:r>
            <w:r w:rsidR="00942E86">
              <w:rPr>
                <w:noProof/>
                <w:webHidden/>
              </w:rPr>
              <w:fldChar w:fldCharType="end"/>
            </w:r>
          </w:hyperlink>
        </w:p>
        <w:p w14:paraId="45469187" w14:textId="0BDF6DC6" w:rsidR="00942E86" w:rsidRDefault="00000000">
          <w:pPr>
            <w:pStyle w:val="TOC3"/>
            <w:tabs>
              <w:tab w:val="left" w:pos="1100"/>
              <w:tab w:val="right" w:leader="dot" w:pos="9908"/>
            </w:tabs>
            <w:rPr>
              <w:rFonts w:asciiTheme="minorHAnsi" w:eastAsiaTheme="minorEastAsia" w:hAnsiTheme="minorHAnsi" w:cstheme="minorBidi"/>
              <w:noProof/>
              <w:color w:val="auto"/>
              <w:kern w:val="2"/>
              <w:sz w:val="22"/>
              <w:lang w:bidi="ar-SA"/>
              <w14:ligatures w14:val="standardContextual"/>
            </w:rPr>
          </w:pPr>
          <w:hyperlink w:anchor="_Toc137050120" w:history="1">
            <w:r w:rsidR="00942E86" w:rsidRPr="00C17230">
              <w:rPr>
                <w:rStyle w:val="Hyperlink"/>
                <w:rFonts w:eastAsiaTheme="majorEastAsia"/>
                <w:noProof/>
              </w:rPr>
              <w:t>7.2.3</w:t>
            </w:r>
            <w:r w:rsidR="00942E86">
              <w:rPr>
                <w:rFonts w:asciiTheme="minorHAnsi" w:eastAsiaTheme="minorEastAsia" w:hAnsiTheme="minorHAnsi" w:cstheme="minorBidi"/>
                <w:noProof/>
                <w:color w:val="auto"/>
                <w:kern w:val="2"/>
                <w:sz w:val="22"/>
                <w:lang w:bidi="ar-SA"/>
                <w14:ligatures w14:val="standardContextual"/>
              </w:rPr>
              <w:tab/>
            </w:r>
            <w:r w:rsidR="00942E86" w:rsidRPr="00C17230">
              <w:rPr>
                <w:rStyle w:val="Hyperlink"/>
                <w:rFonts w:eastAsiaTheme="majorEastAsia"/>
                <w:noProof/>
              </w:rPr>
              <w:t>Release Pipeline Setup</w:t>
            </w:r>
            <w:r w:rsidR="00942E86">
              <w:rPr>
                <w:noProof/>
                <w:webHidden/>
              </w:rPr>
              <w:tab/>
            </w:r>
            <w:r w:rsidR="00942E86">
              <w:rPr>
                <w:noProof/>
                <w:webHidden/>
              </w:rPr>
              <w:fldChar w:fldCharType="begin"/>
            </w:r>
            <w:r w:rsidR="00942E86">
              <w:rPr>
                <w:noProof/>
                <w:webHidden/>
              </w:rPr>
              <w:instrText xml:space="preserve"> PAGEREF _Toc137050120 \h </w:instrText>
            </w:r>
            <w:r w:rsidR="00942E86">
              <w:rPr>
                <w:noProof/>
                <w:webHidden/>
              </w:rPr>
            </w:r>
            <w:r w:rsidR="00942E86">
              <w:rPr>
                <w:noProof/>
                <w:webHidden/>
              </w:rPr>
              <w:fldChar w:fldCharType="separate"/>
            </w:r>
            <w:r w:rsidR="00942E86">
              <w:rPr>
                <w:noProof/>
                <w:webHidden/>
              </w:rPr>
              <w:t>62</w:t>
            </w:r>
            <w:r w:rsidR="00942E86">
              <w:rPr>
                <w:noProof/>
                <w:webHidden/>
              </w:rPr>
              <w:fldChar w:fldCharType="end"/>
            </w:r>
          </w:hyperlink>
        </w:p>
        <w:p w14:paraId="3F49D43D" w14:textId="42753DE9" w:rsidR="00942E86" w:rsidRDefault="00000000">
          <w:pPr>
            <w:pStyle w:val="TOC2"/>
            <w:tabs>
              <w:tab w:val="right" w:leader="dot" w:pos="9908"/>
            </w:tabs>
            <w:rPr>
              <w:rFonts w:asciiTheme="minorHAnsi" w:eastAsiaTheme="minorEastAsia" w:hAnsiTheme="minorHAnsi" w:cstheme="minorBidi"/>
              <w:noProof/>
              <w:color w:val="auto"/>
              <w:kern w:val="2"/>
              <w:sz w:val="22"/>
              <w:lang w:bidi="ar-SA"/>
              <w14:ligatures w14:val="standardContextual"/>
            </w:rPr>
          </w:pPr>
          <w:hyperlink w:anchor="_Toc137050121" w:history="1">
            <w:r w:rsidR="00942E86" w:rsidRPr="00C17230">
              <w:rPr>
                <w:rStyle w:val="Hyperlink"/>
                <w:rFonts w:eastAsiaTheme="majorEastAsia"/>
                <w:noProof/>
              </w:rPr>
              <w:t>7.3 Pipeline Setup – STG (</w:t>
            </w:r>
            <w:r w:rsidR="00942E86" w:rsidRPr="00C17230">
              <w:rPr>
                <w:rStyle w:val="Hyperlink"/>
                <w:rFonts w:eastAsiaTheme="majorEastAsia"/>
                <w:noProof/>
                <w:highlight w:val="yellow"/>
              </w:rPr>
              <w:t>HPE owned</w:t>
            </w:r>
            <w:r w:rsidR="00942E86" w:rsidRPr="00C17230">
              <w:rPr>
                <w:rStyle w:val="Hyperlink"/>
                <w:rFonts w:eastAsiaTheme="majorEastAsia"/>
                <w:noProof/>
              </w:rPr>
              <w:t>)</w:t>
            </w:r>
            <w:r w:rsidR="00942E86">
              <w:rPr>
                <w:noProof/>
                <w:webHidden/>
              </w:rPr>
              <w:tab/>
            </w:r>
            <w:r w:rsidR="00942E86">
              <w:rPr>
                <w:noProof/>
                <w:webHidden/>
              </w:rPr>
              <w:fldChar w:fldCharType="begin"/>
            </w:r>
            <w:r w:rsidR="00942E86">
              <w:rPr>
                <w:noProof/>
                <w:webHidden/>
              </w:rPr>
              <w:instrText xml:space="preserve"> PAGEREF _Toc137050121 \h </w:instrText>
            </w:r>
            <w:r w:rsidR="00942E86">
              <w:rPr>
                <w:noProof/>
                <w:webHidden/>
              </w:rPr>
            </w:r>
            <w:r w:rsidR="00942E86">
              <w:rPr>
                <w:noProof/>
                <w:webHidden/>
              </w:rPr>
              <w:fldChar w:fldCharType="separate"/>
            </w:r>
            <w:r w:rsidR="00942E86">
              <w:rPr>
                <w:noProof/>
                <w:webHidden/>
              </w:rPr>
              <w:t>62</w:t>
            </w:r>
            <w:r w:rsidR="00942E86">
              <w:rPr>
                <w:noProof/>
                <w:webHidden/>
              </w:rPr>
              <w:fldChar w:fldCharType="end"/>
            </w:r>
          </w:hyperlink>
        </w:p>
        <w:p w14:paraId="0E600D18" w14:textId="31700711" w:rsidR="00942E86" w:rsidRDefault="00000000">
          <w:pPr>
            <w:pStyle w:val="TOC3"/>
            <w:tabs>
              <w:tab w:val="right" w:leader="dot" w:pos="9908"/>
            </w:tabs>
            <w:rPr>
              <w:rFonts w:asciiTheme="minorHAnsi" w:eastAsiaTheme="minorEastAsia" w:hAnsiTheme="minorHAnsi" w:cstheme="minorBidi"/>
              <w:noProof/>
              <w:color w:val="auto"/>
              <w:kern w:val="2"/>
              <w:sz w:val="22"/>
              <w:lang w:bidi="ar-SA"/>
              <w14:ligatures w14:val="standardContextual"/>
            </w:rPr>
          </w:pPr>
          <w:hyperlink w:anchor="_Toc137050122" w:history="1">
            <w:r w:rsidR="00942E86" w:rsidRPr="00C17230">
              <w:rPr>
                <w:rStyle w:val="Hyperlink"/>
                <w:rFonts w:eastAsiaTheme="majorEastAsia"/>
                <w:noProof/>
              </w:rPr>
              <w:t>7.3.1 Prerequisite Configuration/Permissions for STG</w:t>
            </w:r>
            <w:r w:rsidR="00942E86">
              <w:rPr>
                <w:noProof/>
                <w:webHidden/>
              </w:rPr>
              <w:tab/>
            </w:r>
            <w:r w:rsidR="00942E86">
              <w:rPr>
                <w:noProof/>
                <w:webHidden/>
              </w:rPr>
              <w:fldChar w:fldCharType="begin"/>
            </w:r>
            <w:r w:rsidR="00942E86">
              <w:rPr>
                <w:noProof/>
                <w:webHidden/>
              </w:rPr>
              <w:instrText xml:space="preserve"> PAGEREF _Toc137050122 \h </w:instrText>
            </w:r>
            <w:r w:rsidR="00942E86">
              <w:rPr>
                <w:noProof/>
                <w:webHidden/>
              </w:rPr>
            </w:r>
            <w:r w:rsidR="00942E86">
              <w:rPr>
                <w:noProof/>
                <w:webHidden/>
              </w:rPr>
              <w:fldChar w:fldCharType="separate"/>
            </w:r>
            <w:r w:rsidR="00942E86">
              <w:rPr>
                <w:noProof/>
                <w:webHidden/>
              </w:rPr>
              <w:t>62</w:t>
            </w:r>
            <w:r w:rsidR="00942E86">
              <w:rPr>
                <w:noProof/>
                <w:webHidden/>
              </w:rPr>
              <w:fldChar w:fldCharType="end"/>
            </w:r>
          </w:hyperlink>
        </w:p>
        <w:p w14:paraId="15E2F889" w14:textId="62512F19" w:rsidR="00942E86" w:rsidRDefault="00000000">
          <w:pPr>
            <w:pStyle w:val="TOC3"/>
            <w:tabs>
              <w:tab w:val="right" w:leader="dot" w:pos="9908"/>
            </w:tabs>
            <w:rPr>
              <w:rFonts w:asciiTheme="minorHAnsi" w:eastAsiaTheme="minorEastAsia" w:hAnsiTheme="minorHAnsi" w:cstheme="minorBidi"/>
              <w:noProof/>
              <w:color w:val="auto"/>
              <w:kern w:val="2"/>
              <w:sz w:val="22"/>
              <w:lang w:bidi="ar-SA"/>
              <w14:ligatures w14:val="standardContextual"/>
            </w:rPr>
          </w:pPr>
          <w:hyperlink w:anchor="_Toc137050123" w:history="1">
            <w:r w:rsidR="00942E86" w:rsidRPr="00C17230">
              <w:rPr>
                <w:rStyle w:val="Hyperlink"/>
                <w:rFonts w:eastAsiaTheme="majorEastAsia"/>
                <w:b/>
                <w:bCs/>
                <w:noProof/>
              </w:rPr>
              <w:t>7.3.2 Enable Remote Execution from DevOps Pipeline within RDL Service VM</w:t>
            </w:r>
            <w:r w:rsidR="00942E86">
              <w:rPr>
                <w:noProof/>
                <w:webHidden/>
              </w:rPr>
              <w:tab/>
            </w:r>
            <w:r w:rsidR="00942E86">
              <w:rPr>
                <w:noProof/>
                <w:webHidden/>
              </w:rPr>
              <w:fldChar w:fldCharType="begin"/>
            </w:r>
            <w:r w:rsidR="00942E86">
              <w:rPr>
                <w:noProof/>
                <w:webHidden/>
              </w:rPr>
              <w:instrText xml:space="preserve"> PAGEREF _Toc137050123 \h </w:instrText>
            </w:r>
            <w:r w:rsidR="00942E86">
              <w:rPr>
                <w:noProof/>
                <w:webHidden/>
              </w:rPr>
            </w:r>
            <w:r w:rsidR="00942E86">
              <w:rPr>
                <w:noProof/>
                <w:webHidden/>
              </w:rPr>
              <w:fldChar w:fldCharType="separate"/>
            </w:r>
            <w:r w:rsidR="00942E86">
              <w:rPr>
                <w:noProof/>
                <w:webHidden/>
              </w:rPr>
              <w:t>64</w:t>
            </w:r>
            <w:r w:rsidR="00942E86">
              <w:rPr>
                <w:noProof/>
                <w:webHidden/>
              </w:rPr>
              <w:fldChar w:fldCharType="end"/>
            </w:r>
          </w:hyperlink>
        </w:p>
        <w:p w14:paraId="3F6556B1" w14:textId="5E76A47F" w:rsidR="00942E86" w:rsidRDefault="00000000">
          <w:pPr>
            <w:pStyle w:val="TOC3"/>
            <w:tabs>
              <w:tab w:val="right" w:leader="dot" w:pos="9908"/>
            </w:tabs>
            <w:rPr>
              <w:rFonts w:asciiTheme="minorHAnsi" w:eastAsiaTheme="minorEastAsia" w:hAnsiTheme="minorHAnsi" w:cstheme="minorBidi"/>
              <w:noProof/>
              <w:color w:val="auto"/>
              <w:kern w:val="2"/>
              <w:sz w:val="22"/>
              <w:lang w:bidi="ar-SA"/>
              <w14:ligatures w14:val="standardContextual"/>
            </w:rPr>
          </w:pPr>
          <w:hyperlink w:anchor="_Toc137050124" w:history="1">
            <w:r w:rsidR="00942E86" w:rsidRPr="00C17230">
              <w:rPr>
                <w:rStyle w:val="Hyperlink"/>
                <w:rFonts w:eastAsiaTheme="majorEastAsia"/>
                <w:noProof/>
              </w:rPr>
              <w:t>7.3.3 Automated Pipeline Deployment Workflow</w:t>
            </w:r>
            <w:r w:rsidR="00942E86">
              <w:rPr>
                <w:noProof/>
                <w:webHidden/>
              </w:rPr>
              <w:tab/>
            </w:r>
            <w:r w:rsidR="00942E86">
              <w:rPr>
                <w:noProof/>
                <w:webHidden/>
              </w:rPr>
              <w:fldChar w:fldCharType="begin"/>
            </w:r>
            <w:r w:rsidR="00942E86">
              <w:rPr>
                <w:noProof/>
                <w:webHidden/>
              </w:rPr>
              <w:instrText xml:space="preserve"> PAGEREF _Toc137050124 \h </w:instrText>
            </w:r>
            <w:r w:rsidR="00942E86">
              <w:rPr>
                <w:noProof/>
                <w:webHidden/>
              </w:rPr>
            </w:r>
            <w:r w:rsidR="00942E86">
              <w:rPr>
                <w:noProof/>
                <w:webHidden/>
              </w:rPr>
              <w:fldChar w:fldCharType="separate"/>
            </w:r>
            <w:r w:rsidR="00942E86">
              <w:rPr>
                <w:noProof/>
                <w:webHidden/>
              </w:rPr>
              <w:t>68</w:t>
            </w:r>
            <w:r w:rsidR="00942E86">
              <w:rPr>
                <w:noProof/>
                <w:webHidden/>
              </w:rPr>
              <w:fldChar w:fldCharType="end"/>
            </w:r>
          </w:hyperlink>
        </w:p>
        <w:p w14:paraId="2DBBA39C" w14:textId="2825A7B0" w:rsidR="00942E86" w:rsidRDefault="00000000">
          <w:pPr>
            <w:pStyle w:val="TOC3"/>
            <w:tabs>
              <w:tab w:val="right" w:leader="dot" w:pos="9908"/>
            </w:tabs>
            <w:rPr>
              <w:rFonts w:asciiTheme="minorHAnsi" w:eastAsiaTheme="minorEastAsia" w:hAnsiTheme="minorHAnsi" w:cstheme="minorBidi"/>
              <w:noProof/>
              <w:color w:val="auto"/>
              <w:kern w:val="2"/>
              <w:sz w:val="22"/>
              <w:lang w:bidi="ar-SA"/>
              <w14:ligatures w14:val="standardContextual"/>
            </w:rPr>
          </w:pPr>
          <w:hyperlink w:anchor="_Toc137050125" w:history="1">
            <w:r w:rsidR="00942E86" w:rsidRPr="00C17230">
              <w:rPr>
                <w:rStyle w:val="Hyperlink"/>
                <w:rFonts w:eastAsiaTheme="majorEastAsia"/>
                <w:noProof/>
              </w:rPr>
              <w:t>7.3.4 Release Pipeline Setup</w:t>
            </w:r>
            <w:r w:rsidR="00942E86">
              <w:rPr>
                <w:noProof/>
                <w:webHidden/>
              </w:rPr>
              <w:tab/>
            </w:r>
            <w:r w:rsidR="00942E86">
              <w:rPr>
                <w:noProof/>
                <w:webHidden/>
              </w:rPr>
              <w:fldChar w:fldCharType="begin"/>
            </w:r>
            <w:r w:rsidR="00942E86">
              <w:rPr>
                <w:noProof/>
                <w:webHidden/>
              </w:rPr>
              <w:instrText xml:space="preserve"> PAGEREF _Toc137050125 \h </w:instrText>
            </w:r>
            <w:r w:rsidR="00942E86">
              <w:rPr>
                <w:noProof/>
                <w:webHidden/>
              </w:rPr>
            </w:r>
            <w:r w:rsidR="00942E86">
              <w:rPr>
                <w:noProof/>
                <w:webHidden/>
              </w:rPr>
              <w:fldChar w:fldCharType="separate"/>
            </w:r>
            <w:r w:rsidR="00942E86">
              <w:rPr>
                <w:noProof/>
                <w:webHidden/>
              </w:rPr>
              <w:t>69</w:t>
            </w:r>
            <w:r w:rsidR="00942E86">
              <w:rPr>
                <w:noProof/>
                <w:webHidden/>
              </w:rPr>
              <w:fldChar w:fldCharType="end"/>
            </w:r>
          </w:hyperlink>
        </w:p>
        <w:p w14:paraId="12807350" w14:textId="1417F0A4" w:rsidR="00942E86" w:rsidRDefault="00000000">
          <w:pPr>
            <w:pStyle w:val="TOC1"/>
            <w:tabs>
              <w:tab w:val="right" w:leader="dot" w:pos="9908"/>
            </w:tabs>
            <w:rPr>
              <w:rFonts w:asciiTheme="minorHAnsi" w:eastAsiaTheme="minorEastAsia" w:hAnsiTheme="minorHAnsi" w:cstheme="minorBidi"/>
              <w:noProof/>
              <w:color w:val="auto"/>
              <w:kern w:val="2"/>
              <w:sz w:val="22"/>
              <w:lang w:bidi="ar-SA"/>
              <w14:ligatures w14:val="standardContextual"/>
            </w:rPr>
          </w:pPr>
          <w:hyperlink w:anchor="_Toc137050126" w:history="1">
            <w:r w:rsidR="00942E86" w:rsidRPr="00C17230">
              <w:rPr>
                <w:rStyle w:val="Hyperlink"/>
                <w:rFonts w:eastAsiaTheme="majorEastAsia"/>
                <w:noProof/>
              </w:rPr>
              <w:t>8. Data warehouse/Insights Pipeline Setup</w:t>
            </w:r>
            <w:r w:rsidR="00942E86">
              <w:rPr>
                <w:noProof/>
                <w:webHidden/>
              </w:rPr>
              <w:tab/>
            </w:r>
            <w:r w:rsidR="00942E86">
              <w:rPr>
                <w:noProof/>
                <w:webHidden/>
              </w:rPr>
              <w:fldChar w:fldCharType="begin"/>
            </w:r>
            <w:r w:rsidR="00942E86">
              <w:rPr>
                <w:noProof/>
                <w:webHidden/>
              </w:rPr>
              <w:instrText xml:space="preserve"> PAGEREF _Toc137050126 \h </w:instrText>
            </w:r>
            <w:r w:rsidR="00942E86">
              <w:rPr>
                <w:noProof/>
                <w:webHidden/>
              </w:rPr>
            </w:r>
            <w:r w:rsidR="00942E86">
              <w:rPr>
                <w:noProof/>
                <w:webHidden/>
              </w:rPr>
              <w:fldChar w:fldCharType="separate"/>
            </w:r>
            <w:r w:rsidR="00942E86">
              <w:rPr>
                <w:noProof/>
                <w:webHidden/>
              </w:rPr>
              <w:t>70</w:t>
            </w:r>
            <w:r w:rsidR="00942E86">
              <w:rPr>
                <w:noProof/>
                <w:webHidden/>
              </w:rPr>
              <w:fldChar w:fldCharType="end"/>
            </w:r>
          </w:hyperlink>
        </w:p>
        <w:p w14:paraId="64D47D28" w14:textId="6C4E9A8E" w:rsidR="00942E86" w:rsidRDefault="00000000">
          <w:pPr>
            <w:pStyle w:val="TOC2"/>
            <w:tabs>
              <w:tab w:val="right" w:leader="dot" w:pos="9908"/>
            </w:tabs>
            <w:rPr>
              <w:rFonts w:asciiTheme="minorHAnsi" w:eastAsiaTheme="minorEastAsia" w:hAnsiTheme="minorHAnsi" w:cstheme="minorBidi"/>
              <w:noProof/>
              <w:color w:val="auto"/>
              <w:kern w:val="2"/>
              <w:sz w:val="22"/>
              <w:lang w:bidi="ar-SA"/>
              <w14:ligatures w14:val="standardContextual"/>
            </w:rPr>
          </w:pPr>
          <w:hyperlink w:anchor="_Toc137050127" w:history="1">
            <w:r w:rsidR="00942E86" w:rsidRPr="00C17230">
              <w:rPr>
                <w:rStyle w:val="Hyperlink"/>
                <w:rFonts w:eastAsiaTheme="majorEastAsia"/>
                <w:noProof/>
              </w:rPr>
              <w:t>8.1 Pipeline Setup – DEV</w:t>
            </w:r>
            <w:r w:rsidR="00942E86">
              <w:rPr>
                <w:noProof/>
                <w:webHidden/>
              </w:rPr>
              <w:tab/>
            </w:r>
            <w:r w:rsidR="00942E86">
              <w:rPr>
                <w:noProof/>
                <w:webHidden/>
              </w:rPr>
              <w:fldChar w:fldCharType="begin"/>
            </w:r>
            <w:r w:rsidR="00942E86">
              <w:rPr>
                <w:noProof/>
                <w:webHidden/>
              </w:rPr>
              <w:instrText xml:space="preserve"> PAGEREF _Toc137050127 \h </w:instrText>
            </w:r>
            <w:r w:rsidR="00942E86">
              <w:rPr>
                <w:noProof/>
                <w:webHidden/>
              </w:rPr>
            </w:r>
            <w:r w:rsidR="00942E86">
              <w:rPr>
                <w:noProof/>
                <w:webHidden/>
              </w:rPr>
              <w:fldChar w:fldCharType="separate"/>
            </w:r>
            <w:r w:rsidR="00942E86">
              <w:rPr>
                <w:noProof/>
                <w:webHidden/>
              </w:rPr>
              <w:t>70</w:t>
            </w:r>
            <w:r w:rsidR="00942E86">
              <w:rPr>
                <w:noProof/>
                <w:webHidden/>
              </w:rPr>
              <w:fldChar w:fldCharType="end"/>
            </w:r>
          </w:hyperlink>
        </w:p>
        <w:p w14:paraId="46D2511B" w14:textId="66480D4D" w:rsidR="00942E86" w:rsidRDefault="00000000">
          <w:pPr>
            <w:pStyle w:val="TOC3"/>
            <w:tabs>
              <w:tab w:val="right" w:leader="dot" w:pos="9908"/>
            </w:tabs>
            <w:rPr>
              <w:rFonts w:asciiTheme="minorHAnsi" w:eastAsiaTheme="minorEastAsia" w:hAnsiTheme="minorHAnsi" w:cstheme="minorBidi"/>
              <w:noProof/>
              <w:color w:val="auto"/>
              <w:kern w:val="2"/>
              <w:sz w:val="22"/>
              <w:lang w:bidi="ar-SA"/>
              <w14:ligatures w14:val="standardContextual"/>
            </w:rPr>
          </w:pPr>
          <w:hyperlink w:anchor="_Toc137050128" w:history="1">
            <w:r w:rsidR="00942E86" w:rsidRPr="00C17230">
              <w:rPr>
                <w:rStyle w:val="Hyperlink"/>
                <w:rFonts w:eastAsiaTheme="majorEastAsia"/>
                <w:noProof/>
              </w:rPr>
              <w:t>8.1.1 Prerequisite Configuration/Permissions for DEV</w:t>
            </w:r>
            <w:r w:rsidR="00942E86">
              <w:rPr>
                <w:noProof/>
                <w:webHidden/>
              </w:rPr>
              <w:tab/>
            </w:r>
            <w:r w:rsidR="00942E86">
              <w:rPr>
                <w:noProof/>
                <w:webHidden/>
              </w:rPr>
              <w:fldChar w:fldCharType="begin"/>
            </w:r>
            <w:r w:rsidR="00942E86">
              <w:rPr>
                <w:noProof/>
                <w:webHidden/>
              </w:rPr>
              <w:instrText xml:space="preserve"> PAGEREF _Toc137050128 \h </w:instrText>
            </w:r>
            <w:r w:rsidR="00942E86">
              <w:rPr>
                <w:noProof/>
                <w:webHidden/>
              </w:rPr>
            </w:r>
            <w:r w:rsidR="00942E86">
              <w:rPr>
                <w:noProof/>
                <w:webHidden/>
              </w:rPr>
              <w:fldChar w:fldCharType="separate"/>
            </w:r>
            <w:r w:rsidR="00942E86">
              <w:rPr>
                <w:noProof/>
                <w:webHidden/>
              </w:rPr>
              <w:t>70</w:t>
            </w:r>
            <w:r w:rsidR="00942E86">
              <w:rPr>
                <w:noProof/>
                <w:webHidden/>
              </w:rPr>
              <w:fldChar w:fldCharType="end"/>
            </w:r>
          </w:hyperlink>
        </w:p>
        <w:p w14:paraId="0D7E5007" w14:textId="647F614C" w:rsidR="00942E86" w:rsidRDefault="00000000">
          <w:pPr>
            <w:pStyle w:val="TOC3"/>
            <w:tabs>
              <w:tab w:val="right" w:leader="dot" w:pos="9908"/>
            </w:tabs>
            <w:rPr>
              <w:rFonts w:asciiTheme="minorHAnsi" w:eastAsiaTheme="minorEastAsia" w:hAnsiTheme="minorHAnsi" w:cstheme="minorBidi"/>
              <w:noProof/>
              <w:color w:val="auto"/>
              <w:kern w:val="2"/>
              <w:sz w:val="22"/>
              <w:lang w:bidi="ar-SA"/>
              <w14:ligatures w14:val="standardContextual"/>
            </w:rPr>
          </w:pPr>
          <w:hyperlink w:anchor="_Toc137050129" w:history="1">
            <w:r w:rsidR="00942E86" w:rsidRPr="00C17230">
              <w:rPr>
                <w:rStyle w:val="Hyperlink"/>
                <w:rFonts w:eastAsiaTheme="majorEastAsia"/>
                <w:b/>
                <w:bCs/>
                <w:noProof/>
              </w:rPr>
              <w:t>8.1.2 Enable Remote Execution from DevOps Pipeline within DWH VM</w:t>
            </w:r>
            <w:r w:rsidR="00942E86">
              <w:rPr>
                <w:noProof/>
                <w:webHidden/>
              </w:rPr>
              <w:tab/>
            </w:r>
            <w:r w:rsidR="00942E86">
              <w:rPr>
                <w:noProof/>
                <w:webHidden/>
              </w:rPr>
              <w:fldChar w:fldCharType="begin"/>
            </w:r>
            <w:r w:rsidR="00942E86">
              <w:rPr>
                <w:noProof/>
                <w:webHidden/>
              </w:rPr>
              <w:instrText xml:space="preserve"> PAGEREF _Toc137050129 \h </w:instrText>
            </w:r>
            <w:r w:rsidR="00942E86">
              <w:rPr>
                <w:noProof/>
                <w:webHidden/>
              </w:rPr>
            </w:r>
            <w:r w:rsidR="00942E86">
              <w:rPr>
                <w:noProof/>
                <w:webHidden/>
              </w:rPr>
              <w:fldChar w:fldCharType="separate"/>
            </w:r>
            <w:r w:rsidR="00942E86">
              <w:rPr>
                <w:noProof/>
                <w:webHidden/>
              </w:rPr>
              <w:t>71</w:t>
            </w:r>
            <w:r w:rsidR="00942E86">
              <w:rPr>
                <w:noProof/>
                <w:webHidden/>
              </w:rPr>
              <w:fldChar w:fldCharType="end"/>
            </w:r>
          </w:hyperlink>
        </w:p>
        <w:p w14:paraId="41D0E081" w14:textId="44BD949A" w:rsidR="00942E86" w:rsidRDefault="00000000">
          <w:pPr>
            <w:pStyle w:val="TOC3"/>
            <w:tabs>
              <w:tab w:val="right" w:leader="dot" w:pos="9908"/>
            </w:tabs>
            <w:rPr>
              <w:rFonts w:asciiTheme="minorHAnsi" w:eastAsiaTheme="minorEastAsia" w:hAnsiTheme="minorHAnsi" w:cstheme="minorBidi"/>
              <w:noProof/>
              <w:color w:val="auto"/>
              <w:kern w:val="2"/>
              <w:sz w:val="22"/>
              <w:lang w:bidi="ar-SA"/>
              <w14:ligatures w14:val="standardContextual"/>
            </w:rPr>
          </w:pPr>
          <w:hyperlink w:anchor="_Toc137050130" w:history="1">
            <w:r w:rsidR="00942E86" w:rsidRPr="00C17230">
              <w:rPr>
                <w:rStyle w:val="Hyperlink"/>
                <w:rFonts w:eastAsiaTheme="majorEastAsia"/>
                <w:noProof/>
              </w:rPr>
              <w:t>8.1.3 Automated Pipeline Deployment Workflow</w:t>
            </w:r>
            <w:r w:rsidR="00942E86">
              <w:rPr>
                <w:noProof/>
                <w:webHidden/>
              </w:rPr>
              <w:tab/>
            </w:r>
            <w:r w:rsidR="00942E86">
              <w:rPr>
                <w:noProof/>
                <w:webHidden/>
              </w:rPr>
              <w:fldChar w:fldCharType="begin"/>
            </w:r>
            <w:r w:rsidR="00942E86">
              <w:rPr>
                <w:noProof/>
                <w:webHidden/>
              </w:rPr>
              <w:instrText xml:space="preserve"> PAGEREF _Toc137050130 \h </w:instrText>
            </w:r>
            <w:r w:rsidR="00942E86">
              <w:rPr>
                <w:noProof/>
                <w:webHidden/>
              </w:rPr>
            </w:r>
            <w:r w:rsidR="00942E86">
              <w:rPr>
                <w:noProof/>
                <w:webHidden/>
              </w:rPr>
              <w:fldChar w:fldCharType="separate"/>
            </w:r>
            <w:r w:rsidR="00942E86">
              <w:rPr>
                <w:noProof/>
                <w:webHidden/>
              </w:rPr>
              <w:t>75</w:t>
            </w:r>
            <w:r w:rsidR="00942E86">
              <w:rPr>
                <w:noProof/>
                <w:webHidden/>
              </w:rPr>
              <w:fldChar w:fldCharType="end"/>
            </w:r>
          </w:hyperlink>
        </w:p>
        <w:p w14:paraId="0541850A" w14:textId="3DFA01BF" w:rsidR="00942E86" w:rsidRDefault="00000000">
          <w:pPr>
            <w:pStyle w:val="TOC3"/>
            <w:tabs>
              <w:tab w:val="right" w:leader="dot" w:pos="9908"/>
            </w:tabs>
            <w:rPr>
              <w:rFonts w:asciiTheme="minorHAnsi" w:eastAsiaTheme="minorEastAsia" w:hAnsiTheme="minorHAnsi" w:cstheme="minorBidi"/>
              <w:noProof/>
              <w:color w:val="auto"/>
              <w:kern w:val="2"/>
              <w:sz w:val="22"/>
              <w:lang w:bidi="ar-SA"/>
              <w14:ligatures w14:val="standardContextual"/>
            </w:rPr>
          </w:pPr>
          <w:hyperlink w:anchor="_Toc137050131" w:history="1">
            <w:r w:rsidR="00942E86" w:rsidRPr="00C17230">
              <w:rPr>
                <w:rStyle w:val="Hyperlink"/>
                <w:rFonts w:eastAsiaTheme="majorEastAsia"/>
                <w:noProof/>
              </w:rPr>
              <w:t>8.1.4 Release Pipeline Setup</w:t>
            </w:r>
            <w:r w:rsidR="00942E86">
              <w:rPr>
                <w:noProof/>
                <w:webHidden/>
              </w:rPr>
              <w:tab/>
            </w:r>
            <w:r w:rsidR="00942E86">
              <w:rPr>
                <w:noProof/>
                <w:webHidden/>
              </w:rPr>
              <w:fldChar w:fldCharType="begin"/>
            </w:r>
            <w:r w:rsidR="00942E86">
              <w:rPr>
                <w:noProof/>
                <w:webHidden/>
              </w:rPr>
              <w:instrText xml:space="preserve"> PAGEREF _Toc137050131 \h </w:instrText>
            </w:r>
            <w:r w:rsidR="00942E86">
              <w:rPr>
                <w:noProof/>
                <w:webHidden/>
              </w:rPr>
            </w:r>
            <w:r w:rsidR="00942E86">
              <w:rPr>
                <w:noProof/>
                <w:webHidden/>
              </w:rPr>
              <w:fldChar w:fldCharType="separate"/>
            </w:r>
            <w:r w:rsidR="00942E86">
              <w:rPr>
                <w:noProof/>
                <w:webHidden/>
              </w:rPr>
              <w:t>76</w:t>
            </w:r>
            <w:r w:rsidR="00942E86">
              <w:rPr>
                <w:noProof/>
                <w:webHidden/>
              </w:rPr>
              <w:fldChar w:fldCharType="end"/>
            </w:r>
          </w:hyperlink>
        </w:p>
        <w:p w14:paraId="3D9991BF" w14:textId="0C4F62AF" w:rsidR="00942E86" w:rsidRDefault="00000000">
          <w:pPr>
            <w:pStyle w:val="TOC2"/>
            <w:tabs>
              <w:tab w:val="right" w:leader="dot" w:pos="9908"/>
            </w:tabs>
            <w:rPr>
              <w:rFonts w:asciiTheme="minorHAnsi" w:eastAsiaTheme="minorEastAsia" w:hAnsiTheme="minorHAnsi" w:cstheme="minorBidi"/>
              <w:noProof/>
              <w:color w:val="auto"/>
              <w:kern w:val="2"/>
              <w:sz w:val="22"/>
              <w:lang w:bidi="ar-SA"/>
              <w14:ligatures w14:val="standardContextual"/>
            </w:rPr>
          </w:pPr>
          <w:hyperlink w:anchor="_Toc137050132" w:history="1">
            <w:r w:rsidR="00942E86" w:rsidRPr="00C17230">
              <w:rPr>
                <w:rStyle w:val="Hyperlink"/>
                <w:rFonts w:eastAsiaTheme="majorEastAsia"/>
                <w:noProof/>
              </w:rPr>
              <w:t>8.2 Pipeline Setup – ITG (</w:t>
            </w:r>
            <w:r w:rsidR="00942E86" w:rsidRPr="00C17230">
              <w:rPr>
                <w:rStyle w:val="Hyperlink"/>
                <w:rFonts w:eastAsiaTheme="majorEastAsia"/>
                <w:noProof/>
                <w:highlight w:val="yellow"/>
              </w:rPr>
              <w:t>HPE owned</w:t>
            </w:r>
            <w:r w:rsidR="00942E86" w:rsidRPr="00C17230">
              <w:rPr>
                <w:rStyle w:val="Hyperlink"/>
                <w:rFonts w:eastAsiaTheme="majorEastAsia"/>
                <w:noProof/>
              </w:rPr>
              <w:t>)</w:t>
            </w:r>
            <w:r w:rsidR="00942E86">
              <w:rPr>
                <w:noProof/>
                <w:webHidden/>
              </w:rPr>
              <w:tab/>
            </w:r>
            <w:r w:rsidR="00942E86">
              <w:rPr>
                <w:noProof/>
                <w:webHidden/>
              </w:rPr>
              <w:fldChar w:fldCharType="begin"/>
            </w:r>
            <w:r w:rsidR="00942E86">
              <w:rPr>
                <w:noProof/>
                <w:webHidden/>
              </w:rPr>
              <w:instrText xml:space="preserve"> PAGEREF _Toc137050132 \h </w:instrText>
            </w:r>
            <w:r w:rsidR="00942E86">
              <w:rPr>
                <w:noProof/>
                <w:webHidden/>
              </w:rPr>
            </w:r>
            <w:r w:rsidR="00942E86">
              <w:rPr>
                <w:noProof/>
                <w:webHidden/>
              </w:rPr>
              <w:fldChar w:fldCharType="separate"/>
            </w:r>
            <w:r w:rsidR="00942E86">
              <w:rPr>
                <w:noProof/>
                <w:webHidden/>
              </w:rPr>
              <w:t>77</w:t>
            </w:r>
            <w:r w:rsidR="00942E86">
              <w:rPr>
                <w:noProof/>
                <w:webHidden/>
              </w:rPr>
              <w:fldChar w:fldCharType="end"/>
            </w:r>
          </w:hyperlink>
        </w:p>
        <w:p w14:paraId="4779204E" w14:textId="75FB235F" w:rsidR="00942E86" w:rsidRDefault="00000000">
          <w:pPr>
            <w:pStyle w:val="TOC3"/>
            <w:tabs>
              <w:tab w:val="right" w:leader="dot" w:pos="9908"/>
            </w:tabs>
            <w:rPr>
              <w:rFonts w:asciiTheme="minorHAnsi" w:eastAsiaTheme="minorEastAsia" w:hAnsiTheme="minorHAnsi" w:cstheme="minorBidi"/>
              <w:noProof/>
              <w:color w:val="auto"/>
              <w:kern w:val="2"/>
              <w:sz w:val="22"/>
              <w:lang w:bidi="ar-SA"/>
              <w14:ligatures w14:val="standardContextual"/>
            </w:rPr>
          </w:pPr>
          <w:hyperlink w:anchor="_Toc137050133" w:history="1">
            <w:r w:rsidR="00942E86" w:rsidRPr="00C17230">
              <w:rPr>
                <w:rStyle w:val="Hyperlink"/>
                <w:rFonts w:eastAsiaTheme="majorEastAsia"/>
                <w:noProof/>
              </w:rPr>
              <w:t>8.2.1 Prerequisite Configuration/Permissions for ITG</w:t>
            </w:r>
            <w:r w:rsidR="00942E86">
              <w:rPr>
                <w:noProof/>
                <w:webHidden/>
              </w:rPr>
              <w:tab/>
            </w:r>
            <w:r w:rsidR="00942E86">
              <w:rPr>
                <w:noProof/>
                <w:webHidden/>
              </w:rPr>
              <w:fldChar w:fldCharType="begin"/>
            </w:r>
            <w:r w:rsidR="00942E86">
              <w:rPr>
                <w:noProof/>
                <w:webHidden/>
              </w:rPr>
              <w:instrText xml:space="preserve"> PAGEREF _Toc137050133 \h </w:instrText>
            </w:r>
            <w:r w:rsidR="00942E86">
              <w:rPr>
                <w:noProof/>
                <w:webHidden/>
              </w:rPr>
            </w:r>
            <w:r w:rsidR="00942E86">
              <w:rPr>
                <w:noProof/>
                <w:webHidden/>
              </w:rPr>
              <w:fldChar w:fldCharType="separate"/>
            </w:r>
            <w:r w:rsidR="00942E86">
              <w:rPr>
                <w:noProof/>
                <w:webHidden/>
              </w:rPr>
              <w:t>77</w:t>
            </w:r>
            <w:r w:rsidR="00942E86">
              <w:rPr>
                <w:noProof/>
                <w:webHidden/>
              </w:rPr>
              <w:fldChar w:fldCharType="end"/>
            </w:r>
          </w:hyperlink>
        </w:p>
        <w:p w14:paraId="0CD93AF6" w14:textId="238F12A7" w:rsidR="00942E86" w:rsidRDefault="00000000">
          <w:pPr>
            <w:pStyle w:val="TOC3"/>
            <w:tabs>
              <w:tab w:val="right" w:leader="dot" w:pos="9908"/>
            </w:tabs>
            <w:rPr>
              <w:rFonts w:asciiTheme="minorHAnsi" w:eastAsiaTheme="minorEastAsia" w:hAnsiTheme="minorHAnsi" w:cstheme="minorBidi"/>
              <w:noProof/>
              <w:color w:val="auto"/>
              <w:kern w:val="2"/>
              <w:sz w:val="22"/>
              <w:lang w:bidi="ar-SA"/>
              <w14:ligatures w14:val="standardContextual"/>
            </w:rPr>
          </w:pPr>
          <w:hyperlink w:anchor="_Toc137050134" w:history="1">
            <w:r w:rsidR="00942E86" w:rsidRPr="00C17230">
              <w:rPr>
                <w:rStyle w:val="Hyperlink"/>
                <w:rFonts w:eastAsiaTheme="majorEastAsia"/>
                <w:b/>
                <w:bCs/>
                <w:noProof/>
              </w:rPr>
              <w:t>8.2.1 Enable Remote Execution from DevOps Pipeline within DWH VM</w:t>
            </w:r>
            <w:r w:rsidR="00942E86">
              <w:rPr>
                <w:noProof/>
                <w:webHidden/>
              </w:rPr>
              <w:tab/>
            </w:r>
            <w:r w:rsidR="00942E86">
              <w:rPr>
                <w:noProof/>
                <w:webHidden/>
              </w:rPr>
              <w:fldChar w:fldCharType="begin"/>
            </w:r>
            <w:r w:rsidR="00942E86">
              <w:rPr>
                <w:noProof/>
                <w:webHidden/>
              </w:rPr>
              <w:instrText xml:space="preserve"> PAGEREF _Toc137050134 \h </w:instrText>
            </w:r>
            <w:r w:rsidR="00942E86">
              <w:rPr>
                <w:noProof/>
                <w:webHidden/>
              </w:rPr>
            </w:r>
            <w:r w:rsidR="00942E86">
              <w:rPr>
                <w:noProof/>
                <w:webHidden/>
              </w:rPr>
              <w:fldChar w:fldCharType="separate"/>
            </w:r>
            <w:r w:rsidR="00942E86">
              <w:rPr>
                <w:noProof/>
                <w:webHidden/>
              </w:rPr>
              <w:t>78</w:t>
            </w:r>
            <w:r w:rsidR="00942E86">
              <w:rPr>
                <w:noProof/>
                <w:webHidden/>
              </w:rPr>
              <w:fldChar w:fldCharType="end"/>
            </w:r>
          </w:hyperlink>
        </w:p>
        <w:p w14:paraId="04B7B50E" w14:textId="577EABB5" w:rsidR="00942E86" w:rsidRDefault="00000000">
          <w:pPr>
            <w:pStyle w:val="TOC3"/>
            <w:tabs>
              <w:tab w:val="right" w:leader="dot" w:pos="9908"/>
            </w:tabs>
            <w:rPr>
              <w:rFonts w:asciiTheme="minorHAnsi" w:eastAsiaTheme="minorEastAsia" w:hAnsiTheme="minorHAnsi" w:cstheme="minorBidi"/>
              <w:noProof/>
              <w:color w:val="auto"/>
              <w:kern w:val="2"/>
              <w:sz w:val="22"/>
              <w:lang w:bidi="ar-SA"/>
              <w14:ligatures w14:val="standardContextual"/>
            </w:rPr>
          </w:pPr>
          <w:hyperlink w:anchor="_Toc137050135" w:history="1">
            <w:r w:rsidR="00942E86" w:rsidRPr="00C17230">
              <w:rPr>
                <w:rStyle w:val="Hyperlink"/>
                <w:rFonts w:eastAsiaTheme="majorEastAsia"/>
                <w:noProof/>
              </w:rPr>
              <w:t>8.2.3 Automated Pipeline Deployment Workflow</w:t>
            </w:r>
            <w:r w:rsidR="00942E86">
              <w:rPr>
                <w:noProof/>
                <w:webHidden/>
              </w:rPr>
              <w:tab/>
            </w:r>
            <w:r w:rsidR="00942E86">
              <w:rPr>
                <w:noProof/>
                <w:webHidden/>
              </w:rPr>
              <w:fldChar w:fldCharType="begin"/>
            </w:r>
            <w:r w:rsidR="00942E86">
              <w:rPr>
                <w:noProof/>
                <w:webHidden/>
              </w:rPr>
              <w:instrText xml:space="preserve"> PAGEREF _Toc137050135 \h </w:instrText>
            </w:r>
            <w:r w:rsidR="00942E86">
              <w:rPr>
                <w:noProof/>
                <w:webHidden/>
              </w:rPr>
            </w:r>
            <w:r w:rsidR="00942E86">
              <w:rPr>
                <w:noProof/>
                <w:webHidden/>
              </w:rPr>
              <w:fldChar w:fldCharType="separate"/>
            </w:r>
            <w:r w:rsidR="00942E86">
              <w:rPr>
                <w:noProof/>
                <w:webHidden/>
              </w:rPr>
              <w:t>82</w:t>
            </w:r>
            <w:r w:rsidR="00942E86">
              <w:rPr>
                <w:noProof/>
                <w:webHidden/>
              </w:rPr>
              <w:fldChar w:fldCharType="end"/>
            </w:r>
          </w:hyperlink>
        </w:p>
        <w:p w14:paraId="16A98AB8" w14:textId="5A187715" w:rsidR="00942E86" w:rsidRDefault="00000000">
          <w:pPr>
            <w:pStyle w:val="TOC3"/>
            <w:tabs>
              <w:tab w:val="right" w:leader="dot" w:pos="9908"/>
            </w:tabs>
            <w:rPr>
              <w:rFonts w:asciiTheme="minorHAnsi" w:eastAsiaTheme="minorEastAsia" w:hAnsiTheme="minorHAnsi" w:cstheme="minorBidi"/>
              <w:noProof/>
              <w:color w:val="auto"/>
              <w:kern w:val="2"/>
              <w:sz w:val="22"/>
              <w:lang w:bidi="ar-SA"/>
              <w14:ligatures w14:val="standardContextual"/>
            </w:rPr>
          </w:pPr>
          <w:hyperlink w:anchor="_Toc137050136" w:history="1">
            <w:r w:rsidR="00942E86" w:rsidRPr="00C17230">
              <w:rPr>
                <w:rStyle w:val="Hyperlink"/>
                <w:rFonts w:eastAsiaTheme="majorEastAsia"/>
                <w:noProof/>
              </w:rPr>
              <w:t>8.2.4 Release Pipeline Setup</w:t>
            </w:r>
            <w:r w:rsidR="00942E86">
              <w:rPr>
                <w:noProof/>
                <w:webHidden/>
              </w:rPr>
              <w:tab/>
            </w:r>
            <w:r w:rsidR="00942E86">
              <w:rPr>
                <w:noProof/>
                <w:webHidden/>
              </w:rPr>
              <w:fldChar w:fldCharType="begin"/>
            </w:r>
            <w:r w:rsidR="00942E86">
              <w:rPr>
                <w:noProof/>
                <w:webHidden/>
              </w:rPr>
              <w:instrText xml:space="preserve"> PAGEREF _Toc137050136 \h </w:instrText>
            </w:r>
            <w:r w:rsidR="00942E86">
              <w:rPr>
                <w:noProof/>
                <w:webHidden/>
              </w:rPr>
            </w:r>
            <w:r w:rsidR="00942E86">
              <w:rPr>
                <w:noProof/>
                <w:webHidden/>
              </w:rPr>
              <w:fldChar w:fldCharType="separate"/>
            </w:r>
            <w:r w:rsidR="00942E86">
              <w:rPr>
                <w:noProof/>
                <w:webHidden/>
              </w:rPr>
              <w:t>83</w:t>
            </w:r>
            <w:r w:rsidR="00942E86">
              <w:rPr>
                <w:noProof/>
                <w:webHidden/>
              </w:rPr>
              <w:fldChar w:fldCharType="end"/>
            </w:r>
          </w:hyperlink>
        </w:p>
        <w:p w14:paraId="013B63E7" w14:textId="65301680" w:rsidR="00942E86" w:rsidRDefault="00000000">
          <w:pPr>
            <w:pStyle w:val="TOC2"/>
            <w:tabs>
              <w:tab w:val="right" w:leader="dot" w:pos="9908"/>
            </w:tabs>
            <w:rPr>
              <w:rFonts w:asciiTheme="minorHAnsi" w:eastAsiaTheme="minorEastAsia" w:hAnsiTheme="minorHAnsi" w:cstheme="minorBidi"/>
              <w:noProof/>
              <w:color w:val="auto"/>
              <w:kern w:val="2"/>
              <w:sz w:val="22"/>
              <w:lang w:bidi="ar-SA"/>
              <w14:ligatures w14:val="standardContextual"/>
            </w:rPr>
          </w:pPr>
          <w:hyperlink w:anchor="_Toc137050137" w:history="1">
            <w:r w:rsidR="00942E86" w:rsidRPr="00C17230">
              <w:rPr>
                <w:rStyle w:val="Hyperlink"/>
                <w:rFonts w:eastAsiaTheme="majorEastAsia"/>
                <w:noProof/>
              </w:rPr>
              <w:t>8.3 Pipeline Setup – STG (</w:t>
            </w:r>
            <w:r w:rsidR="00942E86" w:rsidRPr="00C17230">
              <w:rPr>
                <w:rStyle w:val="Hyperlink"/>
                <w:rFonts w:eastAsiaTheme="majorEastAsia"/>
                <w:noProof/>
                <w:highlight w:val="yellow"/>
              </w:rPr>
              <w:t>HPE owned</w:t>
            </w:r>
            <w:r w:rsidR="00942E86" w:rsidRPr="00C17230">
              <w:rPr>
                <w:rStyle w:val="Hyperlink"/>
                <w:rFonts w:eastAsiaTheme="majorEastAsia"/>
                <w:noProof/>
              </w:rPr>
              <w:t>)</w:t>
            </w:r>
            <w:r w:rsidR="00942E86">
              <w:rPr>
                <w:noProof/>
                <w:webHidden/>
              </w:rPr>
              <w:tab/>
            </w:r>
            <w:r w:rsidR="00942E86">
              <w:rPr>
                <w:noProof/>
                <w:webHidden/>
              </w:rPr>
              <w:fldChar w:fldCharType="begin"/>
            </w:r>
            <w:r w:rsidR="00942E86">
              <w:rPr>
                <w:noProof/>
                <w:webHidden/>
              </w:rPr>
              <w:instrText xml:space="preserve"> PAGEREF _Toc137050137 \h </w:instrText>
            </w:r>
            <w:r w:rsidR="00942E86">
              <w:rPr>
                <w:noProof/>
                <w:webHidden/>
              </w:rPr>
            </w:r>
            <w:r w:rsidR="00942E86">
              <w:rPr>
                <w:noProof/>
                <w:webHidden/>
              </w:rPr>
              <w:fldChar w:fldCharType="separate"/>
            </w:r>
            <w:r w:rsidR="00942E86">
              <w:rPr>
                <w:noProof/>
                <w:webHidden/>
              </w:rPr>
              <w:t>83</w:t>
            </w:r>
            <w:r w:rsidR="00942E86">
              <w:rPr>
                <w:noProof/>
                <w:webHidden/>
              </w:rPr>
              <w:fldChar w:fldCharType="end"/>
            </w:r>
          </w:hyperlink>
        </w:p>
        <w:p w14:paraId="5E744B17" w14:textId="201A330C" w:rsidR="00942E86" w:rsidRDefault="00000000">
          <w:pPr>
            <w:pStyle w:val="TOC3"/>
            <w:tabs>
              <w:tab w:val="right" w:leader="dot" w:pos="9908"/>
            </w:tabs>
            <w:rPr>
              <w:rFonts w:asciiTheme="minorHAnsi" w:eastAsiaTheme="minorEastAsia" w:hAnsiTheme="minorHAnsi" w:cstheme="minorBidi"/>
              <w:noProof/>
              <w:color w:val="auto"/>
              <w:kern w:val="2"/>
              <w:sz w:val="22"/>
              <w:lang w:bidi="ar-SA"/>
              <w14:ligatures w14:val="standardContextual"/>
            </w:rPr>
          </w:pPr>
          <w:hyperlink w:anchor="_Toc137050138" w:history="1">
            <w:r w:rsidR="00942E86" w:rsidRPr="00C17230">
              <w:rPr>
                <w:rStyle w:val="Hyperlink"/>
                <w:rFonts w:eastAsiaTheme="majorEastAsia"/>
                <w:noProof/>
              </w:rPr>
              <w:t>8.3.1 Prerequisite Configuration/Permissions for STG</w:t>
            </w:r>
            <w:r w:rsidR="00942E86">
              <w:rPr>
                <w:noProof/>
                <w:webHidden/>
              </w:rPr>
              <w:tab/>
            </w:r>
            <w:r w:rsidR="00942E86">
              <w:rPr>
                <w:noProof/>
                <w:webHidden/>
              </w:rPr>
              <w:fldChar w:fldCharType="begin"/>
            </w:r>
            <w:r w:rsidR="00942E86">
              <w:rPr>
                <w:noProof/>
                <w:webHidden/>
              </w:rPr>
              <w:instrText xml:space="preserve"> PAGEREF _Toc137050138 \h </w:instrText>
            </w:r>
            <w:r w:rsidR="00942E86">
              <w:rPr>
                <w:noProof/>
                <w:webHidden/>
              </w:rPr>
            </w:r>
            <w:r w:rsidR="00942E86">
              <w:rPr>
                <w:noProof/>
                <w:webHidden/>
              </w:rPr>
              <w:fldChar w:fldCharType="separate"/>
            </w:r>
            <w:r w:rsidR="00942E86">
              <w:rPr>
                <w:noProof/>
                <w:webHidden/>
              </w:rPr>
              <w:t>83</w:t>
            </w:r>
            <w:r w:rsidR="00942E86">
              <w:rPr>
                <w:noProof/>
                <w:webHidden/>
              </w:rPr>
              <w:fldChar w:fldCharType="end"/>
            </w:r>
          </w:hyperlink>
        </w:p>
        <w:p w14:paraId="2E7197B6" w14:textId="0DD67E5F" w:rsidR="00942E86" w:rsidRDefault="00000000">
          <w:pPr>
            <w:pStyle w:val="TOC3"/>
            <w:tabs>
              <w:tab w:val="right" w:leader="dot" w:pos="9908"/>
            </w:tabs>
            <w:rPr>
              <w:rFonts w:asciiTheme="minorHAnsi" w:eastAsiaTheme="minorEastAsia" w:hAnsiTheme="minorHAnsi" w:cstheme="minorBidi"/>
              <w:noProof/>
              <w:color w:val="auto"/>
              <w:kern w:val="2"/>
              <w:sz w:val="22"/>
              <w:lang w:bidi="ar-SA"/>
              <w14:ligatures w14:val="standardContextual"/>
            </w:rPr>
          </w:pPr>
          <w:hyperlink w:anchor="_Toc137050139" w:history="1">
            <w:r w:rsidR="00942E86" w:rsidRPr="00C17230">
              <w:rPr>
                <w:rStyle w:val="Hyperlink"/>
                <w:rFonts w:eastAsiaTheme="majorEastAsia"/>
                <w:b/>
                <w:bCs/>
                <w:noProof/>
              </w:rPr>
              <w:t>8.3.2 Enable Remote Execution from DevOps Pipeline within DWH VM</w:t>
            </w:r>
            <w:r w:rsidR="00942E86">
              <w:rPr>
                <w:noProof/>
                <w:webHidden/>
              </w:rPr>
              <w:tab/>
            </w:r>
            <w:r w:rsidR="00942E86">
              <w:rPr>
                <w:noProof/>
                <w:webHidden/>
              </w:rPr>
              <w:fldChar w:fldCharType="begin"/>
            </w:r>
            <w:r w:rsidR="00942E86">
              <w:rPr>
                <w:noProof/>
                <w:webHidden/>
              </w:rPr>
              <w:instrText xml:space="preserve"> PAGEREF _Toc137050139 \h </w:instrText>
            </w:r>
            <w:r w:rsidR="00942E86">
              <w:rPr>
                <w:noProof/>
                <w:webHidden/>
              </w:rPr>
            </w:r>
            <w:r w:rsidR="00942E86">
              <w:rPr>
                <w:noProof/>
                <w:webHidden/>
              </w:rPr>
              <w:fldChar w:fldCharType="separate"/>
            </w:r>
            <w:r w:rsidR="00942E86">
              <w:rPr>
                <w:noProof/>
                <w:webHidden/>
              </w:rPr>
              <w:t>85</w:t>
            </w:r>
            <w:r w:rsidR="00942E86">
              <w:rPr>
                <w:noProof/>
                <w:webHidden/>
              </w:rPr>
              <w:fldChar w:fldCharType="end"/>
            </w:r>
          </w:hyperlink>
        </w:p>
        <w:p w14:paraId="56D5E4B4" w14:textId="3D6277E3" w:rsidR="00942E86" w:rsidRDefault="00000000">
          <w:pPr>
            <w:pStyle w:val="TOC3"/>
            <w:tabs>
              <w:tab w:val="right" w:leader="dot" w:pos="9908"/>
            </w:tabs>
            <w:rPr>
              <w:rFonts w:asciiTheme="minorHAnsi" w:eastAsiaTheme="minorEastAsia" w:hAnsiTheme="minorHAnsi" w:cstheme="minorBidi"/>
              <w:noProof/>
              <w:color w:val="auto"/>
              <w:kern w:val="2"/>
              <w:sz w:val="22"/>
              <w:lang w:bidi="ar-SA"/>
              <w14:ligatures w14:val="standardContextual"/>
            </w:rPr>
          </w:pPr>
          <w:hyperlink w:anchor="_Toc137050140" w:history="1">
            <w:r w:rsidR="00942E86" w:rsidRPr="00C17230">
              <w:rPr>
                <w:rStyle w:val="Hyperlink"/>
                <w:rFonts w:eastAsiaTheme="majorEastAsia"/>
                <w:noProof/>
              </w:rPr>
              <w:t>8.3.3 Automated Pipeline Deployment Workflow</w:t>
            </w:r>
            <w:r w:rsidR="00942E86">
              <w:rPr>
                <w:noProof/>
                <w:webHidden/>
              </w:rPr>
              <w:tab/>
            </w:r>
            <w:r w:rsidR="00942E86">
              <w:rPr>
                <w:noProof/>
                <w:webHidden/>
              </w:rPr>
              <w:fldChar w:fldCharType="begin"/>
            </w:r>
            <w:r w:rsidR="00942E86">
              <w:rPr>
                <w:noProof/>
                <w:webHidden/>
              </w:rPr>
              <w:instrText xml:space="preserve"> PAGEREF _Toc137050140 \h </w:instrText>
            </w:r>
            <w:r w:rsidR="00942E86">
              <w:rPr>
                <w:noProof/>
                <w:webHidden/>
              </w:rPr>
            </w:r>
            <w:r w:rsidR="00942E86">
              <w:rPr>
                <w:noProof/>
                <w:webHidden/>
              </w:rPr>
              <w:fldChar w:fldCharType="separate"/>
            </w:r>
            <w:r w:rsidR="00942E86">
              <w:rPr>
                <w:noProof/>
                <w:webHidden/>
              </w:rPr>
              <w:t>88</w:t>
            </w:r>
            <w:r w:rsidR="00942E86">
              <w:rPr>
                <w:noProof/>
                <w:webHidden/>
              </w:rPr>
              <w:fldChar w:fldCharType="end"/>
            </w:r>
          </w:hyperlink>
        </w:p>
        <w:p w14:paraId="66B3A115" w14:textId="332CB31C" w:rsidR="00942E86" w:rsidRDefault="00000000">
          <w:pPr>
            <w:pStyle w:val="TOC3"/>
            <w:tabs>
              <w:tab w:val="right" w:leader="dot" w:pos="9908"/>
            </w:tabs>
            <w:rPr>
              <w:rFonts w:asciiTheme="minorHAnsi" w:eastAsiaTheme="minorEastAsia" w:hAnsiTheme="minorHAnsi" w:cstheme="minorBidi"/>
              <w:noProof/>
              <w:color w:val="auto"/>
              <w:kern w:val="2"/>
              <w:sz w:val="22"/>
              <w:lang w:bidi="ar-SA"/>
              <w14:ligatures w14:val="standardContextual"/>
            </w:rPr>
          </w:pPr>
          <w:hyperlink w:anchor="_Toc137050141" w:history="1">
            <w:r w:rsidR="00942E86" w:rsidRPr="00C17230">
              <w:rPr>
                <w:rStyle w:val="Hyperlink"/>
                <w:rFonts w:eastAsiaTheme="majorEastAsia"/>
                <w:noProof/>
              </w:rPr>
              <w:t>8.3.4 Release Pipeline Setup</w:t>
            </w:r>
            <w:r w:rsidR="00942E86">
              <w:rPr>
                <w:noProof/>
                <w:webHidden/>
              </w:rPr>
              <w:tab/>
            </w:r>
            <w:r w:rsidR="00942E86">
              <w:rPr>
                <w:noProof/>
                <w:webHidden/>
              </w:rPr>
              <w:fldChar w:fldCharType="begin"/>
            </w:r>
            <w:r w:rsidR="00942E86">
              <w:rPr>
                <w:noProof/>
                <w:webHidden/>
              </w:rPr>
              <w:instrText xml:space="preserve"> PAGEREF _Toc137050141 \h </w:instrText>
            </w:r>
            <w:r w:rsidR="00942E86">
              <w:rPr>
                <w:noProof/>
                <w:webHidden/>
              </w:rPr>
            </w:r>
            <w:r w:rsidR="00942E86">
              <w:rPr>
                <w:noProof/>
                <w:webHidden/>
              </w:rPr>
              <w:fldChar w:fldCharType="separate"/>
            </w:r>
            <w:r w:rsidR="00942E86">
              <w:rPr>
                <w:noProof/>
                <w:webHidden/>
              </w:rPr>
              <w:t>89</w:t>
            </w:r>
            <w:r w:rsidR="00942E86">
              <w:rPr>
                <w:noProof/>
                <w:webHidden/>
              </w:rPr>
              <w:fldChar w:fldCharType="end"/>
            </w:r>
          </w:hyperlink>
        </w:p>
        <w:p w14:paraId="14379EB7" w14:textId="6D6C7E17" w:rsidR="00942E86" w:rsidRDefault="00000000">
          <w:pPr>
            <w:pStyle w:val="TOC1"/>
            <w:tabs>
              <w:tab w:val="right" w:leader="dot" w:pos="9908"/>
            </w:tabs>
            <w:rPr>
              <w:rFonts w:asciiTheme="minorHAnsi" w:eastAsiaTheme="minorEastAsia" w:hAnsiTheme="minorHAnsi" w:cstheme="minorBidi"/>
              <w:noProof/>
              <w:color w:val="auto"/>
              <w:kern w:val="2"/>
              <w:sz w:val="22"/>
              <w:lang w:bidi="ar-SA"/>
              <w14:ligatures w14:val="standardContextual"/>
            </w:rPr>
          </w:pPr>
          <w:hyperlink w:anchor="_Toc137050142" w:history="1">
            <w:r w:rsidR="00942E86" w:rsidRPr="00C17230">
              <w:rPr>
                <w:rStyle w:val="Hyperlink"/>
                <w:rFonts w:eastAsiaTheme="majorEastAsia"/>
                <w:noProof/>
              </w:rPr>
              <w:t>9. Partner Portal Pipeline Setup</w:t>
            </w:r>
            <w:r w:rsidR="00942E86">
              <w:rPr>
                <w:noProof/>
                <w:webHidden/>
              </w:rPr>
              <w:tab/>
            </w:r>
            <w:r w:rsidR="00942E86">
              <w:rPr>
                <w:noProof/>
                <w:webHidden/>
              </w:rPr>
              <w:fldChar w:fldCharType="begin"/>
            </w:r>
            <w:r w:rsidR="00942E86">
              <w:rPr>
                <w:noProof/>
                <w:webHidden/>
              </w:rPr>
              <w:instrText xml:space="preserve"> PAGEREF _Toc137050142 \h </w:instrText>
            </w:r>
            <w:r w:rsidR="00942E86">
              <w:rPr>
                <w:noProof/>
                <w:webHidden/>
              </w:rPr>
            </w:r>
            <w:r w:rsidR="00942E86">
              <w:rPr>
                <w:noProof/>
                <w:webHidden/>
              </w:rPr>
              <w:fldChar w:fldCharType="separate"/>
            </w:r>
            <w:r w:rsidR="00942E86">
              <w:rPr>
                <w:noProof/>
                <w:webHidden/>
              </w:rPr>
              <w:t>89</w:t>
            </w:r>
            <w:r w:rsidR="00942E86">
              <w:rPr>
                <w:noProof/>
                <w:webHidden/>
              </w:rPr>
              <w:fldChar w:fldCharType="end"/>
            </w:r>
          </w:hyperlink>
        </w:p>
        <w:p w14:paraId="34D07E2A" w14:textId="0458C38F" w:rsidR="00942E86" w:rsidRDefault="00000000">
          <w:pPr>
            <w:pStyle w:val="TOC2"/>
            <w:tabs>
              <w:tab w:val="right" w:leader="dot" w:pos="9908"/>
            </w:tabs>
            <w:rPr>
              <w:rFonts w:asciiTheme="minorHAnsi" w:eastAsiaTheme="minorEastAsia" w:hAnsiTheme="minorHAnsi" w:cstheme="minorBidi"/>
              <w:noProof/>
              <w:color w:val="auto"/>
              <w:kern w:val="2"/>
              <w:sz w:val="22"/>
              <w:lang w:bidi="ar-SA"/>
              <w14:ligatures w14:val="standardContextual"/>
            </w:rPr>
          </w:pPr>
          <w:hyperlink w:anchor="_Toc137050143" w:history="1">
            <w:r w:rsidR="00942E86" w:rsidRPr="00C17230">
              <w:rPr>
                <w:rStyle w:val="Hyperlink"/>
                <w:rFonts w:eastAsiaTheme="majorEastAsia"/>
                <w:noProof/>
              </w:rPr>
              <w:t>9.1 Pipeline Setup – DEV</w:t>
            </w:r>
            <w:r w:rsidR="00942E86">
              <w:rPr>
                <w:noProof/>
                <w:webHidden/>
              </w:rPr>
              <w:tab/>
            </w:r>
            <w:r w:rsidR="00942E86">
              <w:rPr>
                <w:noProof/>
                <w:webHidden/>
              </w:rPr>
              <w:fldChar w:fldCharType="begin"/>
            </w:r>
            <w:r w:rsidR="00942E86">
              <w:rPr>
                <w:noProof/>
                <w:webHidden/>
              </w:rPr>
              <w:instrText xml:space="preserve"> PAGEREF _Toc137050143 \h </w:instrText>
            </w:r>
            <w:r w:rsidR="00942E86">
              <w:rPr>
                <w:noProof/>
                <w:webHidden/>
              </w:rPr>
            </w:r>
            <w:r w:rsidR="00942E86">
              <w:rPr>
                <w:noProof/>
                <w:webHidden/>
              </w:rPr>
              <w:fldChar w:fldCharType="separate"/>
            </w:r>
            <w:r w:rsidR="00942E86">
              <w:rPr>
                <w:noProof/>
                <w:webHidden/>
              </w:rPr>
              <w:t>89</w:t>
            </w:r>
            <w:r w:rsidR="00942E86">
              <w:rPr>
                <w:noProof/>
                <w:webHidden/>
              </w:rPr>
              <w:fldChar w:fldCharType="end"/>
            </w:r>
          </w:hyperlink>
        </w:p>
        <w:p w14:paraId="3D84E720" w14:textId="3B8B96E3" w:rsidR="00942E86" w:rsidRDefault="00000000">
          <w:pPr>
            <w:pStyle w:val="TOC3"/>
            <w:tabs>
              <w:tab w:val="right" w:leader="dot" w:pos="9908"/>
            </w:tabs>
            <w:rPr>
              <w:rFonts w:asciiTheme="minorHAnsi" w:eastAsiaTheme="minorEastAsia" w:hAnsiTheme="minorHAnsi" w:cstheme="minorBidi"/>
              <w:noProof/>
              <w:color w:val="auto"/>
              <w:kern w:val="2"/>
              <w:sz w:val="22"/>
              <w:lang w:bidi="ar-SA"/>
              <w14:ligatures w14:val="standardContextual"/>
            </w:rPr>
          </w:pPr>
          <w:hyperlink w:anchor="_Toc137050144" w:history="1">
            <w:r w:rsidR="00942E86" w:rsidRPr="00C17230">
              <w:rPr>
                <w:rStyle w:val="Hyperlink"/>
                <w:rFonts w:eastAsiaTheme="majorEastAsia"/>
                <w:noProof/>
              </w:rPr>
              <w:t>9.1.1 Prerequisite Configuration/Permissions</w:t>
            </w:r>
            <w:r w:rsidR="00942E86">
              <w:rPr>
                <w:noProof/>
                <w:webHidden/>
              </w:rPr>
              <w:tab/>
            </w:r>
            <w:r w:rsidR="00942E86">
              <w:rPr>
                <w:noProof/>
                <w:webHidden/>
              </w:rPr>
              <w:fldChar w:fldCharType="begin"/>
            </w:r>
            <w:r w:rsidR="00942E86">
              <w:rPr>
                <w:noProof/>
                <w:webHidden/>
              </w:rPr>
              <w:instrText xml:space="preserve"> PAGEREF _Toc137050144 \h </w:instrText>
            </w:r>
            <w:r w:rsidR="00942E86">
              <w:rPr>
                <w:noProof/>
                <w:webHidden/>
              </w:rPr>
            </w:r>
            <w:r w:rsidR="00942E86">
              <w:rPr>
                <w:noProof/>
                <w:webHidden/>
              </w:rPr>
              <w:fldChar w:fldCharType="separate"/>
            </w:r>
            <w:r w:rsidR="00942E86">
              <w:rPr>
                <w:noProof/>
                <w:webHidden/>
              </w:rPr>
              <w:t>89</w:t>
            </w:r>
            <w:r w:rsidR="00942E86">
              <w:rPr>
                <w:noProof/>
                <w:webHidden/>
              </w:rPr>
              <w:fldChar w:fldCharType="end"/>
            </w:r>
          </w:hyperlink>
        </w:p>
        <w:p w14:paraId="2EA3969C" w14:textId="04C38055" w:rsidR="00942E86" w:rsidRDefault="00000000">
          <w:pPr>
            <w:pStyle w:val="TOC3"/>
            <w:tabs>
              <w:tab w:val="right" w:leader="dot" w:pos="9908"/>
            </w:tabs>
            <w:rPr>
              <w:rFonts w:asciiTheme="minorHAnsi" w:eastAsiaTheme="minorEastAsia" w:hAnsiTheme="minorHAnsi" w:cstheme="minorBidi"/>
              <w:noProof/>
              <w:color w:val="auto"/>
              <w:kern w:val="2"/>
              <w:sz w:val="22"/>
              <w:lang w:bidi="ar-SA"/>
              <w14:ligatures w14:val="standardContextual"/>
            </w:rPr>
          </w:pPr>
          <w:hyperlink w:anchor="_Toc137050145" w:history="1">
            <w:r w:rsidR="00942E86" w:rsidRPr="00C17230">
              <w:rPr>
                <w:rStyle w:val="Hyperlink"/>
                <w:rFonts w:eastAsiaTheme="majorEastAsia"/>
                <w:b/>
                <w:noProof/>
              </w:rPr>
              <w:t>9</w:t>
            </w:r>
            <w:r w:rsidR="00942E86" w:rsidRPr="00C17230">
              <w:rPr>
                <w:rStyle w:val="Hyperlink"/>
                <w:rFonts w:eastAsiaTheme="majorEastAsia"/>
                <w:b/>
                <w:bCs/>
                <w:noProof/>
              </w:rPr>
              <w:t>.1.2 Enable Remote Execution from DevOps Pipeline within Report Server VM</w:t>
            </w:r>
            <w:r w:rsidR="00942E86">
              <w:rPr>
                <w:noProof/>
                <w:webHidden/>
              </w:rPr>
              <w:tab/>
            </w:r>
            <w:r w:rsidR="00942E86">
              <w:rPr>
                <w:noProof/>
                <w:webHidden/>
              </w:rPr>
              <w:fldChar w:fldCharType="begin"/>
            </w:r>
            <w:r w:rsidR="00942E86">
              <w:rPr>
                <w:noProof/>
                <w:webHidden/>
              </w:rPr>
              <w:instrText xml:space="preserve"> PAGEREF _Toc137050145 \h </w:instrText>
            </w:r>
            <w:r w:rsidR="00942E86">
              <w:rPr>
                <w:noProof/>
                <w:webHidden/>
              </w:rPr>
            </w:r>
            <w:r w:rsidR="00942E86">
              <w:rPr>
                <w:noProof/>
                <w:webHidden/>
              </w:rPr>
              <w:fldChar w:fldCharType="separate"/>
            </w:r>
            <w:r w:rsidR="00942E86">
              <w:rPr>
                <w:noProof/>
                <w:webHidden/>
              </w:rPr>
              <w:t>92</w:t>
            </w:r>
            <w:r w:rsidR="00942E86">
              <w:rPr>
                <w:noProof/>
                <w:webHidden/>
              </w:rPr>
              <w:fldChar w:fldCharType="end"/>
            </w:r>
          </w:hyperlink>
        </w:p>
        <w:p w14:paraId="54D5AC4C" w14:textId="3780BA41" w:rsidR="00942E86" w:rsidRDefault="00000000">
          <w:pPr>
            <w:pStyle w:val="TOC3"/>
            <w:tabs>
              <w:tab w:val="right" w:leader="dot" w:pos="9908"/>
            </w:tabs>
            <w:rPr>
              <w:rFonts w:asciiTheme="minorHAnsi" w:eastAsiaTheme="minorEastAsia" w:hAnsiTheme="minorHAnsi" w:cstheme="minorBidi"/>
              <w:noProof/>
              <w:color w:val="auto"/>
              <w:kern w:val="2"/>
              <w:sz w:val="22"/>
              <w:lang w:bidi="ar-SA"/>
              <w14:ligatures w14:val="standardContextual"/>
            </w:rPr>
          </w:pPr>
          <w:hyperlink w:anchor="_Toc137050146" w:history="1">
            <w:r w:rsidR="00942E86" w:rsidRPr="00C17230">
              <w:rPr>
                <w:rStyle w:val="Hyperlink"/>
                <w:rFonts w:eastAsiaTheme="majorEastAsia"/>
                <w:noProof/>
              </w:rPr>
              <w:t>9.1.3 Automated Pipeline Deployment Workflow</w:t>
            </w:r>
            <w:r w:rsidR="00942E86">
              <w:rPr>
                <w:noProof/>
                <w:webHidden/>
              </w:rPr>
              <w:tab/>
            </w:r>
            <w:r w:rsidR="00942E86">
              <w:rPr>
                <w:noProof/>
                <w:webHidden/>
              </w:rPr>
              <w:fldChar w:fldCharType="begin"/>
            </w:r>
            <w:r w:rsidR="00942E86">
              <w:rPr>
                <w:noProof/>
                <w:webHidden/>
              </w:rPr>
              <w:instrText xml:space="preserve"> PAGEREF _Toc137050146 \h </w:instrText>
            </w:r>
            <w:r w:rsidR="00942E86">
              <w:rPr>
                <w:noProof/>
                <w:webHidden/>
              </w:rPr>
            </w:r>
            <w:r w:rsidR="00942E86">
              <w:rPr>
                <w:noProof/>
                <w:webHidden/>
              </w:rPr>
              <w:fldChar w:fldCharType="separate"/>
            </w:r>
            <w:r w:rsidR="00942E86">
              <w:rPr>
                <w:noProof/>
                <w:webHidden/>
              </w:rPr>
              <w:t>95</w:t>
            </w:r>
            <w:r w:rsidR="00942E86">
              <w:rPr>
                <w:noProof/>
                <w:webHidden/>
              </w:rPr>
              <w:fldChar w:fldCharType="end"/>
            </w:r>
          </w:hyperlink>
        </w:p>
        <w:p w14:paraId="243FC058" w14:textId="16A67283" w:rsidR="00942E86" w:rsidRDefault="00000000">
          <w:pPr>
            <w:pStyle w:val="TOC3"/>
            <w:tabs>
              <w:tab w:val="right" w:leader="dot" w:pos="9908"/>
            </w:tabs>
            <w:rPr>
              <w:rFonts w:asciiTheme="minorHAnsi" w:eastAsiaTheme="minorEastAsia" w:hAnsiTheme="minorHAnsi" w:cstheme="minorBidi"/>
              <w:noProof/>
              <w:color w:val="auto"/>
              <w:kern w:val="2"/>
              <w:sz w:val="22"/>
              <w:lang w:bidi="ar-SA"/>
              <w14:ligatures w14:val="standardContextual"/>
            </w:rPr>
          </w:pPr>
          <w:hyperlink w:anchor="_Toc137050147" w:history="1">
            <w:r w:rsidR="00942E86" w:rsidRPr="00C17230">
              <w:rPr>
                <w:rStyle w:val="Hyperlink"/>
                <w:rFonts w:eastAsiaTheme="majorEastAsia"/>
                <w:noProof/>
              </w:rPr>
              <w:t>9.1.4 Release Pipeline Setup</w:t>
            </w:r>
            <w:r w:rsidR="00942E86">
              <w:rPr>
                <w:noProof/>
                <w:webHidden/>
              </w:rPr>
              <w:tab/>
            </w:r>
            <w:r w:rsidR="00942E86">
              <w:rPr>
                <w:noProof/>
                <w:webHidden/>
              </w:rPr>
              <w:fldChar w:fldCharType="begin"/>
            </w:r>
            <w:r w:rsidR="00942E86">
              <w:rPr>
                <w:noProof/>
                <w:webHidden/>
              </w:rPr>
              <w:instrText xml:space="preserve"> PAGEREF _Toc137050147 \h </w:instrText>
            </w:r>
            <w:r w:rsidR="00942E86">
              <w:rPr>
                <w:noProof/>
                <w:webHidden/>
              </w:rPr>
            </w:r>
            <w:r w:rsidR="00942E86">
              <w:rPr>
                <w:noProof/>
                <w:webHidden/>
              </w:rPr>
              <w:fldChar w:fldCharType="separate"/>
            </w:r>
            <w:r w:rsidR="00942E86">
              <w:rPr>
                <w:noProof/>
                <w:webHidden/>
              </w:rPr>
              <w:t>96</w:t>
            </w:r>
            <w:r w:rsidR="00942E86">
              <w:rPr>
                <w:noProof/>
                <w:webHidden/>
              </w:rPr>
              <w:fldChar w:fldCharType="end"/>
            </w:r>
          </w:hyperlink>
        </w:p>
        <w:p w14:paraId="3CC2B68D" w14:textId="00811D00" w:rsidR="00942E86" w:rsidRDefault="00000000">
          <w:pPr>
            <w:pStyle w:val="TOC2"/>
            <w:tabs>
              <w:tab w:val="right" w:leader="dot" w:pos="9908"/>
            </w:tabs>
            <w:rPr>
              <w:rFonts w:asciiTheme="minorHAnsi" w:eastAsiaTheme="minorEastAsia" w:hAnsiTheme="minorHAnsi" w:cstheme="minorBidi"/>
              <w:noProof/>
              <w:color w:val="auto"/>
              <w:kern w:val="2"/>
              <w:sz w:val="22"/>
              <w:lang w:bidi="ar-SA"/>
              <w14:ligatures w14:val="standardContextual"/>
            </w:rPr>
          </w:pPr>
          <w:hyperlink w:anchor="_Toc137050148" w:history="1">
            <w:r w:rsidR="00942E86" w:rsidRPr="00C17230">
              <w:rPr>
                <w:rStyle w:val="Hyperlink"/>
                <w:rFonts w:eastAsiaTheme="majorEastAsia"/>
                <w:noProof/>
              </w:rPr>
              <w:t>9.2 Pipeline Setup – ITG (</w:t>
            </w:r>
            <w:r w:rsidR="00942E86" w:rsidRPr="00C17230">
              <w:rPr>
                <w:rStyle w:val="Hyperlink"/>
                <w:rFonts w:eastAsiaTheme="majorEastAsia"/>
                <w:noProof/>
                <w:highlight w:val="yellow"/>
              </w:rPr>
              <w:t>HPE owned</w:t>
            </w:r>
            <w:r w:rsidR="00942E86" w:rsidRPr="00C17230">
              <w:rPr>
                <w:rStyle w:val="Hyperlink"/>
                <w:rFonts w:eastAsiaTheme="majorEastAsia"/>
                <w:noProof/>
              </w:rPr>
              <w:t>)</w:t>
            </w:r>
            <w:r w:rsidR="00942E86">
              <w:rPr>
                <w:noProof/>
                <w:webHidden/>
              </w:rPr>
              <w:tab/>
            </w:r>
            <w:r w:rsidR="00942E86">
              <w:rPr>
                <w:noProof/>
                <w:webHidden/>
              </w:rPr>
              <w:fldChar w:fldCharType="begin"/>
            </w:r>
            <w:r w:rsidR="00942E86">
              <w:rPr>
                <w:noProof/>
                <w:webHidden/>
              </w:rPr>
              <w:instrText xml:space="preserve"> PAGEREF _Toc137050148 \h </w:instrText>
            </w:r>
            <w:r w:rsidR="00942E86">
              <w:rPr>
                <w:noProof/>
                <w:webHidden/>
              </w:rPr>
            </w:r>
            <w:r w:rsidR="00942E86">
              <w:rPr>
                <w:noProof/>
                <w:webHidden/>
              </w:rPr>
              <w:fldChar w:fldCharType="separate"/>
            </w:r>
            <w:r w:rsidR="00942E86">
              <w:rPr>
                <w:noProof/>
                <w:webHidden/>
              </w:rPr>
              <w:t>98</w:t>
            </w:r>
            <w:r w:rsidR="00942E86">
              <w:rPr>
                <w:noProof/>
                <w:webHidden/>
              </w:rPr>
              <w:fldChar w:fldCharType="end"/>
            </w:r>
          </w:hyperlink>
        </w:p>
        <w:p w14:paraId="14E21D1C" w14:textId="503646C4" w:rsidR="00942E86" w:rsidRDefault="00000000">
          <w:pPr>
            <w:pStyle w:val="TOC3"/>
            <w:tabs>
              <w:tab w:val="right" w:leader="dot" w:pos="9908"/>
            </w:tabs>
            <w:rPr>
              <w:rFonts w:asciiTheme="minorHAnsi" w:eastAsiaTheme="minorEastAsia" w:hAnsiTheme="minorHAnsi" w:cstheme="minorBidi"/>
              <w:noProof/>
              <w:color w:val="auto"/>
              <w:kern w:val="2"/>
              <w:sz w:val="22"/>
              <w:lang w:bidi="ar-SA"/>
              <w14:ligatures w14:val="standardContextual"/>
            </w:rPr>
          </w:pPr>
          <w:hyperlink w:anchor="_Toc137050149" w:history="1">
            <w:r w:rsidR="00942E86" w:rsidRPr="00C17230">
              <w:rPr>
                <w:rStyle w:val="Hyperlink"/>
                <w:rFonts w:eastAsiaTheme="majorEastAsia"/>
                <w:noProof/>
              </w:rPr>
              <w:t>9.2.1 Prerequisite Configuration/Permissions</w:t>
            </w:r>
            <w:r w:rsidR="00942E86">
              <w:rPr>
                <w:noProof/>
                <w:webHidden/>
              </w:rPr>
              <w:tab/>
            </w:r>
            <w:r w:rsidR="00942E86">
              <w:rPr>
                <w:noProof/>
                <w:webHidden/>
              </w:rPr>
              <w:fldChar w:fldCharType="begin"/>
            </w:r>
            <w:r w:rsidR="00942E86">
              <w:rPr>
                <w:noProof/>
                <w:webHidden/>
              </w:rPr>
              <w:instrText xml:space="preserve"> PAGEREF _Toc137050149 \h </w:instrText>
            </w:r>
            <w:r w:rsidR="00942E86">
              <w:rPr>
                <w:noProof/>
                <w:webHidden/>
              </w:rPr>
            </w:r>
            <w:r w:rsidR="00942E86">
              <w:rPr>
                <w:noProof/>
                <w:webHidden/>
              </w:rPr>
              <w:fldChar w:fldCharType="separate"/>
            </w:r>
            <w:r w:rsidR="00942E86">
              <w:rPr>
                <w:noProof/>
                <w:webHidden/>
              </w:rPr>
              <w:t>98</w:t>
            </w:r>
            <w:r w:rsidR="00942E86">
              <w:rPr>
                <w:noProof/>
                <w:webHidden/>
              </w:rPr>
              <w:fldChar w:fldCharType="end"/>
            </w:r>
          </w:hyperlink>
        </w:p>
        <w:p w14:paraId="41838580" w14:textId="6F158ED0" w:rsidR="00942E86" w:rsidRDefault="00000000">
          <w:pPr>
            <w:pStyle w:val="TOC3"/>
            <w:tabs>
              <w:tab w:val="right" w:leader="dot" w:pos="9908"/>
            </w:tabs>
            <w:rPr>
              <w:rFonts w:asciiTheme="minorHAnsi" w:eastAsiaTheme="minorEastAsia" w:hAnsiTheme="minorHAnsi" w:cstheme="minorBidi"/>
              <w:noProof/>
              <w:color w:val="auto"/>
              <w:kern w:val="2"/>
              <w:sz w:val="22"/>
              <w:lang w:bidi="ar-SA"/>
              <w14:ligatures w14:val="standardContextual"/>
            </w:rPr>
          </w:pPr>
          <w:hyperlink w:anchor="_Toc137050150" w:history="1">
            <w:r w:rsidR="00942E86" w:rsidRPr="00C17230">
              <w:rPr>
                <w:rStyle w:val="Hyperlink"/>
                <w:rFonts w:eastAsiaTheme="majorEastAsia"/>
                <w:b/>
                <w:bCs/>
                <w:noProof/>
              </w:rPr>
              <w:t>9.2.2 Enable Remote Execution from DevOps Pipeline within Report Server VM</w:t>
            </w:r>
            <w:r w:rsidR="00942E86">
              <w:rPr>
                <w:noProof/>
                <w:webHidden/>
              </w:rPr>
              <w:tab/>
            </w:r>
            <w:r w:rsidR="00942E86">
              <w:rPr>
                <w:noProof/>
                <w:webHidden/>
              </w:rPr>
              <w:fldChar w:fldCharType="begin"/>
            </w:r>
            <w:r w:rsidR="00942E86">
              <w:rPr>
                <w:noProof/>
                <w:webHidden/>
              </w:rPr>
              <w:instrText xml:space="preserve"> PAGEREF _Toc137050150 \h </w:instrText>
            </w:r>
            <w:r w:rsidR="00942E86">
              <w:rPr>
                <w:noProof/>
                <w:webHidden/>
              </w:rPr>
            </w:r>
            <w:r w:rsidR="00942E86">
              <w:rPr>
                <w:noProof/>
                <w:webHidden/>
              </w:rPr>
              <w:fldChar w:fldCharType="separate"/>
            </w:r>
            <w:r w:rsidR="00942E86">
              <w:rPr>
                <w:noProof/>
                <w:webHidden/>
              </w:rPr>
              <w:t>100</w:t>
            </w:r>
            <w:r w:rsidR="00942E86">
              <w:rPr>
                <w:noProof/>
                <w:webHidden/>
              </w:rPr>
              <w:fldChar w:fldCharType="end"/>
            </w:r>
          </w:hyperlink>
        </w:p>
        <w:p w14:paraId="6DA56088" w14:textId="3E4F3F10" w:rsidR="00942E86" w:rsidRDefault="00000000">
          <w:pPr>
            <w:pStyle w:val="TOC3"/>
            <w:tabs>
              <w:tab w:val="right" w:leader="dot" w:pos="9908"/>
            </w:tabs>
            <w:rPr>
              <w:rFonts w:asciiTheme="minorHAnsi" w:eastAsiaTheme="minorEastAsia" w:hAnsiTheme="minorHAnsi" w:cstheme="minorBidi"/>
              <w:noProof/>
              <w:color w:val="auto"/>
              <w:kern w:val="2"/>
              <w:sz w:val="22"/>
              <w:lang w:bidi="ar-SA"/>
              <w14:ligatures w14:val="standardContextual"/>
            </w:rPr>
          </w:pPr>
          <w:hyperlink w:anchor="_Toc137050151" w:history="1">
            <w:r w:rsidR="00942E86" w:rsidRPr="00C17230">
              <w:rPr>
                <w:rStyle w:val="Hyperlink"/>
                <w:rFonts w:eastAsiaTheme="majorEastAsia"/>
                <w:noProof/>
              </w:rPr>
              <w:t>9.2.3 Automated Pipeline Deployment Workflow</w:t>
            </w:r>
            <w:r w:rsidR="00942E86">
              <w:rPr>
                <w:noProof/>
                <w:webHidden/>
              </w:rPr>
              <w:tab/>
            </w:r>
            <w:r w:rsidR="00942E86">
              <w:rPr>
                <w:noProof/>
                <w:webHidden/>
              </w:rPr>
              <w:fldChar w:fldCharType="begin"/>
            </w:r>
            <w:r w:rsidR="00942E86">
              <w:rPr>
                <w:noProof/>
                <w:webHidden/>
              </w:rPr>
              <w:instrText xml:space="preserve"> PAGEREF _Toc137050151 \h </w:instrText>
            </w:r>
            <w:r w:rsidR="00942E86">
              <w:rPr>
                <w:noProof/>
                <w:webHidden/>
              </w:rPr>
            </w:r>
            <w:r w:rsidR="00942E86">
              <w:rPr>
                <w:noProof/>
                <w:webHidden/>
              </w:rPr>
              <w:fldChar w:fldCharType="separate"/>
            </w:r>
            <w:r w:rsidR="00942E86">
              <w:rPr>
                <w:noProof/>
                <w:webHidden/>
              </w:rPr>
              <w:t>104</w:t>
            </w:r>
            <w:r w:rsidR="00942E86">
              <w:rPr>
                <w:noProof/>
                <w:webHidden/>
              </w:rPr>
              <w:fldChar w:fldCharType="end"/>
            </w:r>
          </w:hyperlink>
        </w:p>
        <w:p w14:paraId="7C7523DC" w14:textId="004B7125" w:rsidR="00942E86" w:rsidRDefault="00000000">
          <w:pPr>
            <w:pStyle w:val="TOC3"/>
            <w:tabs>
              <w:tab w:val="right" w:leader="dot" w:pos="9908"/>
            </w:tabs>
            <w:rPr>
              <w:rFonts w:asciiTheme="minorHAnsi" w:eastAsiaTheme="minorEastAsia" w:hAnsiTheme="minorHAnsi" w:cstheme="minorBidi"/>
              <w:noProof/>
              <w:color w:val="auto"/>
              <w:kern w:val="2"/>
              <w:sz w:val="22"/>
              <w:lang w:bidi="ar-SA"/>
              <w14:ligatures w14:val="standardContextual"/>
            </w:rPr>
          </w:pPr>
          <w:hyperlink w:anchor="_Toc137050152" w:history="1">
            <w:r w:rsidR="00942E86" w:rsidRPr="00C17230">
              <w:rPr>
                <w:rStyle w:val="Hyperlink"/>
                <w:rFonts w:eastAsiaTheme="majorEastAsia"/>
                <w:noProof/>
              </w:rPr>
              <w:t>9.2.4 Release Pipeline Setup</w:t>
            </w:r>
            <w:r w:rsidR="00942E86">
              <w:rPr>
                <w:noProof/>
                <w:webHidden/>
              </w:rPr>
              <w:tab/>
            </w:r>
            <w:r w:rsidR="00942E86">
              <w:rPr>
                <w:noProof/>
                <w:webHidden/>
              </w:rPr>
              <w:fldChar w:fldCharType="begin"/>
            </w:r>
            <w:r w:rsidR="00942E86">
              <w:rPr>
                <w:noProof/>
                <w:webHidden/>
              </w:rPr>
              <w:instrText xml:space="preserve"> PAGEREF _Toc137050152 \h </w:instrText>
            </w:r>
            <w:r w:rsidR="00942E86">
              <w:rPr>
                <w:noProof/>
                <w:webHidden/>
              </w:rPr>
            </w:r>
            <w:r w:rsidR="00942E86">
              <w:rPr>
                <w:noProof/>
                <w:webHidden/>
              </w:rPr>
              <w:fldChar w:fldCharType="separate"/>
            </w:r>
            <w:r w:rsidR="00942E86">
              <w:rPr>
                <w:noProof/>
                <w:webHidden/>
              </w:rPr>
              <w:t>105</w:t>
            </w:r>
            <w:r w:rsidR="00942E86">
              <w:rPr>
                <w:noProof/>
                <w:webHidden/>
              </w:rPr>
              <w:fldChar w:fldCharType="end"/>
            </w:r>
          </w:hyperlink>
        </w:p>
        <w:p w14:paraId="34EDA2D6" w14:textId="756F63AE" w:rsidR="00942E86" w:rsidRDefault="00000000">
          <w:pPr>
            <w:pStyle w:val="TOC2"/>
            <w:tabs>
              <w:tab w:val="right" w:leader="dot" w:pos="9908"/>
            </w:tabs>
            <w:rPr>
              <w:rFonts w:asciiTheme="minorHAnsi" w:eastAsiaTheme="minorEastAsia" w:hAnsiTheme="minorHAnsi" w:cstheme="minorBidi"/>
              <w:noProof/>
              <w:color w:val="auto"/>
              <w:kern w:val="2"/>
              <w:sz w:val="22"/>
              <w:lang w:bidi="ar-SA"/>
              <w14:ligatures w14:val="standardContextual"/>
            </w:rPr>
          </w:pPr>
          <w:hyperlink w:anchor="_Toc137050153" w:history="1">
            <w:r w:rsidR="00942E86" w:rsidRPr="00C17230">
              <w:rPr>
                <w:rStyle w:val="Hyperlink"/>
                <w:rFonts w:eastAsiaTheme="majorEastAsia"/>
                <w:noProof/>
              </w:rPr>
              <w:t>9.3 Pipeline Setup – STG (</w:t>
            </w:r>
            <w:r w:rsidR="00942E86" w:rsidRPr="00C17230">
              <w:rPr>
                <w:rStyle w:val="Hyperlink"/>
                <w:rFonts w:eastAsiaTheme="majorEastAsia"/>
                <w:noProof/>
                <w:highlight w:val="yellow"/>
              </w:rPr>
              <w:t>HPE owned</w:t>
            </w:r>
            <w:r w:rsidR="00942E86" w:rsidRPr="00C17230">
              <w:rPr>
                <w:rStyle w:val="Hyperlink"/>
                <w:rFonts w:eastAsiaTheme="majorEastAsia"/>
                <w:noProof/>
              </w:rPr>
              <w:t>)</w:t>
            </w:r>
            <w:r w:rsidR="00942E86">
              <w:rPr>
                <w:noProof/>
                <w:webHidden/>
              </w:rPr>
              <w:tab/>
            </w:r>
            <w:r w:rsidR="00942E86">
              <w:rPr>
                <w:noProof/>
                <w:webHidden/>
              </w:rPr>
              <w:fldChar w:fldCharType="begin"/>
            </w:r>
            <w:r w:rsidR="00942E86">
              <w:rPr>
                <w:noProof/>
                <w:webHidden/>
              </w:rPr>
              <w:instrText xml:space="preserve"> PAGEREF _Toc137050153 \h </w:instrText>
            </w:r>
            <w:r w:rsidR="00942E86">
              <w:rPr>
                <w:noProof/>
                <w:webHidden/>
              </w:rPr>
            </w:r>
            <w:r w:rsidR="00942E86">
              <w:rPr>
                <w:noProof/>
                <w:webHidden/>
              </w:rPr>
              <w:fldChar w:fldCharType="separate"/>
            </w:r>
            <w:r w:rsidR="00942E86">
              <w:rPr>
                <w:noProof/>
                <w:webHidden/>
              </w:rPr>
              <w:t>106</w:t>
            </w:r>
            <w:r w:rsidR="00942E86">
              <w:rPr>
                <w:noProof/>
                <w:webHidden/>
              </w:rPr>
              <w:fldChar w:fldCharType="end"/>
            </w:r>
          </w:hyperlink>
        </w:p>
        <w:p w14:paraId="1B8CC595" w14:textId="3FB6ABDC" w:rsidR="00942E86" w:rsidRDefault="00000000">
          <w:pPr>
            <w:pStyle w:val="TOC3"/>
            <w:tabs>
              <w:tab w:val="right" w:leader="dot" w:pos="9908"/>
            </w:tabs>
            <w:rPr>
              <w:rFonts w:asciiTheme="minorHAnsi" w:eastAsiaTheme="minorEastAsia" w:hAnsiTheme="minorHAnsi" w:cstheme="minorBidi"/>
              <w:noProof/>
              <w:color w:val="auto"/>
              <w:kern w:val="2"/>
              <w:sz w:val="22"/>
              <w:lang w:bidi="ar-SA"/>
              <w14:ligatures w14:val="standardContextual"/>
            </w:rPr>
          </w:pPr>
          <w:hyperlink w:anchor="_Toc137050154" w:history="1">
            <w:r w:rsidR="00942E86" w:rsidRPr="00C17230">
              <w:rPr>
                <w:rStyle w:val="Hyperlink"/>
                <w:rFonts w:eastAsiaTheme="majorEastAsia"/>
                <w:noProof/>
              </w:rPr>
              <w:t>9.3.1 Prerequisite Configuration/Permissions</w:t>
            </w:r>
            <w:r w:rsidR="00942E86">
              <w:rPr>
                <w:noProof/>
                <w:webHidden/>
              </w:rPr>
              <w:tab/>
            </w:r>
            <w:r w:rsidR="00942E86">
              <w:rPr>
                <w:noProof/>
                <w:webHidden/>
              </w:rPr>
              <w:fldChar w:fldCharType="begin"/>
            </w:r>
            <w:r w:rsidR="00942E86">
              <w:rPr>
                <w:noProof/>
                <w:webHidden/>
              </w:rPr>
              <w:instrText xml:space="preserve"> PAGEREF _Toc137050154 \h </w:instrText>
            </w:r>
            <w:r w:rsidR="00942E86">
              <w:rPr>
                <w:noProof/>
                <w:webHidden/>
              </w:rPr>
            </w:r>
            <w:r w:rsidR="00942E86">
              <w:rPr>
                <w:noProof/>
                <w:webHidden/>
              </w:rPr>
              <w:fldChar w:fldCharType="separate"/>
            </w:r>
            <w:r w:rsidR="00942E86">
              <w:rPr>
                <w:noProof/>
                <w:webHidden/>
              </w:rPr>
              <w:t>106</w:t>
            </w:r>
            <w:r w:rsidR="00942E86">
              <w:rPr>
                <w:noProof/>
                <w:webHidden/>
              </w:rPr>
              <w:fldChar w:fldCharType="end"/>
            </w:r>
          </w:hyperlink>
        </w:p>
        <w:p w14:paraId="0284B6CE" w14:textId="6EA96EC1" w:rsidR="00942E86" w:rsidRDefault="00000000">
          <w:pPr>
            <w:pStyle w:val="TOC3"/>
            <w:tabs>
              <w:tab w:val="right" w:leader="dot" w:pos="9908"/>
            </w:tabs>
            <w:rPr>
              <w:rFonts w:asciiTheme="minorHAnsi" w:eastAsiaTheme="minorEastAsia" w:hAnsiTheme="minorHAnsi" w:cstheme="minorBidi"/>
              <w:noProof/>
              <w:color w:val="auto"/>
              <w:kern w:val="2"/>
              <w:sz w:val="22"/>
              <w:lang w:bidi="ar-SA"/>
              <w14:ligatures w14:val="standardContextual"/>
            </w:rPr>
          </w:pPr>
          <w:hyperlink w:anchor="_Toc137050155" w:history="1">
            <w:r w:rsidR="00942E86" w:rsidRPr="00C17230">
              <w:rPr>
                <w:rStyle w:val="Hyperlink"/>
                <w:rFonts w:eastAsiaTheme="majorEastAsia"/>
                <w:b/>
                <w:bCs/>
                <w:noProof/>
              </w:rPr>
              <w:t>9.3.2 Enable Remote Execution from DevOps Pipeline within Report Server VM</w:t>
            </w:r>
            <w:r w:rsidR="00942E86">
              <w:rPr>
                <w:noProof/>
                <w:webHidden/>
              </w:rPr>
              <w:tab/>
            </w:r>
            <w:r w:rsidR="00942E86">
              <w:rPr>
                <w:noProof/>
                <w:webHidden/>
              </w:rPr>
              <w:fldChar w:fldCharType="begin"/>
            </w:r>
            <w:r w:rsidR="00942E86">
              <w:rPr>
                <w:noProof/>
                <w:webHidden/>
              </w:rPr>
              <w:instrText xml:space="preserve"> PAGEREF _Toc137050155 \h </w:instrText>
            </w:r>
            <w:r w:rsidR="00942E86">
              <w:rPr>
                <w:noProof/>
                <w:webHidden/>
              </w:rPr>
            </w:r>
            <w:r w:rsidR="00942E86">
              <w:rPr>
                <w:noProof/>
                <w:webHidden/>
              </w:rPr>
              <w:fldChar w:fldCharType="separate"/>
            </w:r>
            <w:r w:rsidR="00942E86">
              <w:rPr>
                <w:noProof/>
                <w:webHidden/>
              </w:rPr>
              <w:t>108</w:t>
            </w:r>
            <w:r w:rsidR="00942E86">
              <w:rPr>
                <w:noProof/>
                <w:webHidden/>
              </w:rPr>
              <w:fldChar w:fldCharType="end"/>
            </w:r>
          </w:hyperlink>
        </w:p>
        <w:p w14:paraId="3865AFDD" w14:textId="1AD3DF24" w:rsidR="00942E86" w:rsidRDefault="00000000">
          <w:pPr>
            <w:pStyle w:val="TOC3"/>
            <w:tabs>
              <w:tab w:val="right" w:leader="dot" w:pos="9908"/>
            </w:tabs>
            <w:rPr>
              <w:rFonts w:asciiTheme="minorHAnsi" w:eastAsiaTheme="minorEastAsia" w:hAnsiTheme="minorHAnsi" w:cstheme="minorBidi"/>
              <w:noProof/>
              <w:color w:val="auto"/>
              <w:kern w:val="2"/>
              <w:sz w:val="22"/>
              <w:lang w:bidi="ar-SA"/>
              <w14:ligatures w14:val="standardContextual"/>
            </w:rPr>
          </w:pPr>
          <w:hyperlink w:anchor="_Toc137050156" w:history="1">
            <w:r w:rsidR="00942E86" w:rsidRPr="00C17230">
              <w:rPr>
                <w:rStyle w:val="Hyperlink"/>
                <w:rFonts w:eastAsiaTheme="majorEastAsia"/>
                <w:noProof/>
              </w:rPr>
              <w:t>9.3.3 Automated Pipeline Deployment Workflow</w:t>
            </w:r>
            <w:r w:rsidR="00942E86">
              <w:rPr>
                <w:noProof/>
                <w:webHidden/>
              </w:rPr>
              <w:tab/>
            </w:r>
            <w:r w:rsidR="00942E86">
              <w:rPr>
                <w:noProof/>
                <w:webHidden/>
              </w:rPr>
              <w:fldChar w:fldCharType="begin"/>
            </w:r>
            <w:r w:rsidR="00942E86">
              <w:rPr>
                <w:noProof/>
                <w:webHidden/>
              </w:rPr>
              <w:instrText xml:space="preserve"> PAGEREF _Toc137050156 \h </w:instrText>
            </w:r>
            <w:r w:rsidR="00942E86">
              <w:rPr>
                <w:noProof/>
                <w:webHidden/>
              </w:rPr>
            </w:r>
            <w:r w:rsidR="00942E86">
              <w:rPr>
                <w:noProof/>
                <w:webHidden/>
              </w:rPr>
              <w:fldChar w:fldCharType="separate"/>
            </w:r>
            <w:r w:rsidR="00942E86">
              <w:rPr>
                <w:noProof/>
                <w:webHidden/>
              </w:rPr>
              <w:t>111</w:t>
            </w:r>
            <w:r w:rsidR="00942E86">
              <w:rPr>
                <w:noProof/>
                <w:webHidden/>
              </w:rPr>
              <w:fldChar w:fldCharType="end"/>
            </w:r>
          </w:hyperlink>
        </w:p>
        <w:p w14:paraId="30187F84" w14:textId="76319B79" w:rsidR="00942E86" w:rsidRDefault="00000000">
          <w:pPr>
            <w:pStyle w:val="TOC3"/>
            <w:tabs>
              <w:tab w:val="right" w:leader="dot" w:pos="9908"/>
            </w:tabs>
            <w:rPr>
              <w:rFonts w:asciiTheme="minorHAnsi" w:eastAsiaTheme="minorEastAsia" w:hAnsiTheme="minorHAnsi" w:cstheme="minorBidi"/>
              <w:noProof/>
              <w:color w:val="auto"/>
              <w:kern w:val="2"/>
              <w:sz w:val="22"/>
              <w:lang w:bidi="ar-SA"/>
              <w14:ligatures w14:val="standardContextual"/>
            </w:rPr>
          </w:pPr>
          <w:hyperlink w:anchor="_Toc137050157" w:history="1">
            <w:r w:rsidR="00942E86" w:rsidRPr="00C17230">
              <w:rPr>
                <w:rStyle w:val="Hyperlink"/>
                <w:rFonts w:eastAsiaTheme="majorEastAsia"/>
                <w:noProof/>
              </w:rPr>
              <w:t>9.3.4 Release Pipeline Setup</w:t>
            </w:r>
            <w:r w:rsidR="00942E86">
              <w:rPr>
                <w:noProof/>
                <w:webHidden/>
              </w:rPr>
              <w:tab/>
            </w:r>
            <w:r w:rsidR="00942E86">
              <w:rPr>
                <w:noProof/>
                <w:webHidden/>
              </w:rPr>
              <w:fldChar w:fldCharType="begin"/>
            </w:r>
            <w:r w:rsidR="00942E86">
              <w:rPr>
                <w:noProof/>
                <w:webHidden/>
              </w:rPr>
              <w:instrText xml:space="preserve"> PAGEREF _Toc137050157 \h </w:instrText>
            </w:r>
            <w:r w:rsidR="00942E86">
              <w:rPr>
                <w:noProof/>
                <w:webHidden/>
              </w:rPr>
            </w:r>
            <w:r w:rsidR="00942E86">
              <w:rPr>
                <w:noProof/>
                <w:webHidden/>
              </w:rPr>
              <w:fldChar w:fldCharType="separate"/>
            </w:r>
            <w:r w:rsidR="00942E86">
              <w:rPr>
                <w:noProof/>
                <w:webHidden/>
              </w:rPr>
              <w:t>112</w:t>
            </w:r>
            <w:r w:rsidR="00942E86">
              <w:rPr>
                <w:noProof/>
                <w:webHidden/>
              </w:rPr>
              <w:fldChar w:fldCharType="end"/>
            </w:r>
          </w:hyperlink>
        </w:p>
        <w:p w14:paraId="36E0A759" w14:textId="4C265C6E" w:rsidR="00942E86" w:rsidRDefault="00000000">
          <w:pPr>
            <w:pStyle w:val="TOC1"/>
            <w:tabs>
              <w:tab w:val="right" w:leader="dot" w:pos="9908"/>
            </w:tabs>
            <w:rPr>
              <w:rFonts w:asciiTheme="minorHAnsi" w:eastAsiaTheme="minorEastAsia" w:hAnsiTheme="minorHAnsi" w:cstheme="minorBidi"/>
              <w:noProof/>
              <w:color w:val="auto"/>
              <w:kern w:val="2"/>
              <w:sz w:val="22"/>
              <w:lang w:bidi="ar-SA"/>
              <w14:ligatures w14:val="standardContextual"/>
            </w:rPr>
          </w:pPr>
          <w:hyperlink w:anchor="_Toc137050158" w:history="1">
            <w:r w:rsidR="00942E86" w:rsidRPr="00C17230">
              <w:rPr>
                <w:rStyle w:val="Hyperlink"/>
                <w:rFonts w:eastAsiaTheme="majorEastAsia"/>
                <w:noProof/>
              </w:rPr>
              <w:t>10. Data Hub Pipeline Setup</w:t>
            </w:r>
            <w:r w:rsidR="00942E86">
              <w:rPr>
                <w:noProof/>
                <w:webHidden/>
              </w:rPr>
              <w:tab/>
            </w:r>
            <w:r w:rsidR="00942E86">
              <w:rPr>
                <w:noProof/>
                <w:webHidden/>
              </w:rPr>
              <w:fldChar w:fldCharType="begin"/>
            </w:r>
            <w:r w:rsidR="00942E86">
              <w:rPr>
                <w:noProof/>
                <w:webHidden/>
              </w:rPr>
              <w:instrText xml:space="preserve"> PAGEREF _Toc137050158 \h </w:instrText>
            </w:r>
            <w:r w:rsidR="00942E86">
              <w:rPr>
                <w:noProof/>
                <w:webHidden/>
              </w:rPr>
            </w:r>
            <w:r w:rsidR="00942E86">
              <w:rPr>
                <w:noProof/>
                <w:webHidden/>
              </w:rPr>
              <w:fldChar w:fldCharType="separate"/>
            </w:r>
            <w:r w:rsidR="00942E86">
              <w:rPr>
                <w:noProof/>
                <w:webHidden/>
              </w:rPr>
              <w:t>113</w:t>
            </w:r>
            <w:r w:rsidR="00942E86">
              <w:rPr>
                <w:noProof/>
                <w:webHidden/>
              </w:rPr>
              <w:fldChar w:fldCharType="end"/>
            </w:r>
          </w:hyperlink>
        </w:p>
        <w:p w14:paraId="6380C43E" w14:textId="1DA1DA4D" w:rsidR="00942E86" w:rsidRDefault="00000000">
          <w:pPr>
            <w:pStyle w:val="TOC2"/>
            <w:tabs>
              <w:tab w:val="right" w:leader="dot" w:pos="9908"/>
            </w:tabs>
            <w:rPr>
              <w:rFonts w:asciiTheme="minorHAnsi" w:eastAsiaTheme="minorEastAsia" w:hAnsiTheme="minorHAnsi" w:cstheme="minorBidi"/>
              <w:noProof/>
              <w:color w:val="auto"/>
              <w:kern w:val="2"/>
              <w:sz w:val="22"/>
              <w:lang w:bidi="ar-SA"/>
              <w14:ligatures w14:val="standardContextual"/>
            </w:rPr>
          </w:pPr>
          <w:hyperlink w:anchor="_Toc137050159" w:history="1">
            <w:r w:rsidR="00942E86" w:rsidRPr="00C17230">
              <w:rPr>
                <w:rStyle w:val="Hyperlink"/>
                <w:rFonts w:eastAsiaTheme="majorEastAsia"/>
                <w:noProof/>
              </w:rPr>
              <w:t>10.1 Pipeline Setup – DEV</w:t>
            </w:r>
            <w:r w:rsidR="00942E86">
              <w:rPr>
                <w:noProof/>
                <w:webHidden/>
              </w:rPr>
              <w:tab/>
            </w:r>
            <w:r w:rsidR="00942E86">
              <w:rPr>
                <w:noProof/>
                <w:webHidden/>
              </w:rPr>
              <w:fldChar w:fldCharType="begin"/>
            </w:r>
            <w:r w:rsidR="00942E86">
              <w:rPr>
                <w:noProof/>
                <w:webHidden/>
              </w:rPr>
              <w:instrText xml:space="preserve"> PAGEREF _Toc137050159 \h </w:instrText>
            </w:r>
            <w:r w:rsidR="00942E86">
              <w:rPr>
                <w:noProof/>
                <w:webHidden/>
              </w:rPr>
            </w:r>
            <w:r w:rsidR="00942E86">
              <w:rPr>
                <w:noProof/>
                <w:webHidden/>
              </w:rPr>
              <w:fldChar w:fldCharType="separate"/>
            </w:r>
            <w:r w:rsidR="00942E86">
              <w:rPr>
                <w:noProof/>
                <w:webHidden/>
              </w:rPr>
              <w:t>113</w:t>
            </w:r>
            <w:r w:rsidR="00942E86">
              <w:rPr>
                <w:noProof/>
                <w:webHidden/>
              </w:rPr>
              <w:fldChar w:fldCharType="end"/>
            </w:r>
          </w:hyperlink>
        </w:p>
        <w:p w14:paraId="5DF5603A" w14:textId="3CF3947B" w:rsidR="00942E86" w:rsidRDefault="00000000">
          <w:pPr>
            <w:pStyle w:val="TOC3"/>
            <w:tabs>
              <w:tab w:val="right" w:leader="dot" w:pos="9908"/>
            </w:tabs>
            <w:rPr>
              <w:rFonts w:asciiTheme="minorHAnsi" w:eastAsiaTheme="minorEastAsia" w:hAnsiTheme="minorHAnsi" w:cstheme="minorBidi"/>
              <w:noProof/>
              <w:color w:val="auto"/>
              <w:kern w:val="2"/>
              <w:sz w:val="22"/>
              <w:lang w:bidi="ar-SA"/>
              <w14:ligatures w14:val="standardContextual"/>
            </w:rPr>
          </w:pPr>
          <w:hyperlink w:anchor="_Toc137050160" w:history="1">
            <w:r w:rsidR="00942E86" w:rsidRPr="00C17230">
              <w:rPr>
                <w:rStyle w:val="Hyperlink"/>
                <w:rFonts w:eastAsiaTheme="majorEastAsia"/>
                <w:noProof/>
              </w:rPr>
              <w:t>10.1.1 Prerequisite Configuration/Permissions for DEV</w:t>
            </w:r>
            <w:r w:rsidR="00942E86">
              <w:rPr>
                <w:noProof/>
                <w:webHidden/>
              </w:rPr>
              <w:tab/>
            </w:r>
            <w:r w:rsidR="00942E86">
              <w:rPr>
                <w:noProof/>
                <w:webHidden/>
              </w:rPr>
              <w:fldChar w:fldCharType="begin"/>
            </w:r>
            <w:r w:rsidR="00942E86">
              <w:rPr>
                <w:noProof/>
                <w:webHidden/>
              </w:rPr>
              <w:instrText xml:space="preserve"> PAGEREF _Toc137050160 \h </w:instrText>
            </w:r>
            <w:r w:rsidR="00942E86">
              <w:rPr>
                <w:noProof/>
                <w:webHidden/>
              </w:rPr>
            </w:r>
            <w:r w:rsidR="00942E86">
              <w:rPr>
                <w:noProof/>
                <w:webHidden/>
              </w:rPr>
              <w:fldChar w:fldCharType="separate"/>
            </w:r>
            <w:r w:rsidR="00942E86">
              <w:rPr>
                <w:noProof/>
                <w:webHidden/>
              </w:rPr>
              <w:t>113</w:t>
            </w:r>
            <w:r w:rsidR="00942E86">
              <w:rPr>
                <w:noProof/>
                <w:webHidden/>
              </w:rPr>
              <w:fldChar w:fldCharType="end"/>
            </w:r>
          </w:hyperlink>
        </w:p>
        <w:p w14:paraId="29798BE1" w14:textId="21972F86" w:rsidR="00942E86" w:rsidRDefault="00000000">
          <w:pPr>
            <w:pStyle w:val="TOC3"/>
            <w:tabs>
              <w:tab w:val="right" w:leader="dot" w:pos="9908"/>
            </w:tabs>
            <w:rPr>
              <w:rFonts w:asciiTheme="minorHAnsi" w:eastAsiaTheme="minorEastAsia" w:hAnsiTheme="minorHAnsi" w:cstheme="minorBidi"/>
              <w:noProof/>
              <w:color w:val="auto"/>
              <w:kern w:val="2"/>
              <w:sz w:val="22"/>
              <w:lang w:bidi="ar-SA"/>
              <w14:ligatures w14:val="standardContextual"/>
            </w:rPr>
          </w:pPr>
          <w:hyperlink w:anchor="_Toc137050161" w:history="1">
            <w:r w:rsidR="00942E86" w:rsidRPr="00C17230">
              <w:rPr>
                <w:rStyle w:val="Hyperlink"/>
                <w:rFonts w:eastAsiaTheme="majorEastAsia"/>
                <w:b/>
                <w:noProof/>
              </w:rPr>
              <w:t>10</w:t>
            </w:r>
            <w:r w:rsidR="00942E86" w:rsidRPr="00C17230">
              <w:rPr>
                <w:rStyle w:val="Hyperlink"/>
                <w:rFonts w:eastAsiaTheme="majorEastAsia"/>
                <w:b/>
                <w:bCs/>
                <w:noProof/>
              </w:rPr>
              <w:t>.1.2 Enable Remote Execution from DevOps Pipeline within Data Hub VM</w:t>
            </w:r>
            <w:r w:rsidR="00942E86">
              <w:rPr>
                <w:noProof/>
                <w:webHidden/>
              </w:rPr>
              <w:tab/>
            </w:r>
            <w:r w:rsidR="00942E86">
              <w:rPr>
                <w:noProof/>
                <w:webHidden/>
              </w:rPr>
              <w:fldChar w:fldCharType="begin"/>
            </w:r>
            <w:r w:rsidR="00942E86">
              <w:rPr>
                <w:noProof/>
                <w:webHidden/>
              </w:rPr>
              <w:instrText xml:space="preserve"> PAGEREF _Toc137050161 \h </w:instrText>
            </w:r>
            <w:r w:rsidR="00942E86">
              <w:rPr>
                <w:noProof/>
                <w:webHidden/>
              </w:rPr>
            </w:r>
            <w:r w:rsidR="00942E86">
              <w:rPr>
                <w:noProof/>
                <w:webHidden/>
              </w:rPr>
              <w:fldChar w:fldCharType="separate"/>
            </w:r>
            <w:r w:rsidR="00942E86">
              <w:rPr>
                <w:noProof/>
                <w:webHidden/>
              </w:rPr>
              <w:t>114</w:t>
            </w:r>
            <w:r w:rsidR="00942E86">
              <w:rPr>
                <w:noProof/>
                <w:webHidden/>
              </w:rPr>
              <w:fldChar w:fldCharType="end"/>
            </w:r>
          </w:hyperlink>
        </w:p>
        <w:p w14:paraId="36F8056A" w14:textId="48882F6C" w:rsidR="00942E86" w:rsidRDefault="00000000">
          <w:pPr>
            <w:pStyle w:val="TOC3"/>
            <w:tabs>
              <w:tab w:val="right" w:leader="dot" w:pos="9908"/>
            </w:tabs>
            <w:rPr>
              <w:rFonts w:asciiTheme="minorHAnsi" w:eastAsiaTheme="minorEastAsia" w:hAnsiTheme="minorHAnsi" w:cstheme="minorBidi"/>
              <w:noProof/>
              <w:color w:val="auto"/>
              <w:kern w:val="2"/>
              <w:sz w:val="22"/>
              <w:lang w:bidi="ar-SA"/>
              <w14:ligatures w14:val="standardContextual"/>
            </w:rPr>
          </w:pPr>
          <w:hyperlink w:anchor="_Toc137050162" w:history="1">
            <w:r w:rsidR="00942E86" w:rsidRPr="00C17230">
              <w:rPr>
                <w:rStyle w:val="Hyperlink"/>
                <w:rFonts w:eastAsiaTheme="majorEastAsia"/>
                <w:noProof/>
              </w:rPr>
              <w:t>10.1.3 Automated Pipeline Deployment Workflow</w:t>
            </w:r>
            <w:r w:rsidR="00942E86">
              <w:rPr>
                <w:noProof/>
                <w:webHidden/>
              </w:rPr>
              <w:tab/>
            </w:r>
            <w:r w:rsidR="00942E86">
              <w:rPr>
                <w:noProof/>
                <w:webHidden/>
              </w:rPr>
              <w:fldChar w:fldCharType="begin"/>
            </w:r>
            <w:r w:rsidR="00942E86">
              <w:rPr>
                <w:noProof/>
                <w:webHidden/>
              </w:rPr>
              <w:instrText xml:space="preserve"> PAGEREF _Toc137050162 \h </w:instrText>
            </w:r>
            <w:r w:rsidR="00942E86">
              <w:rPr>
                <w:noProof/>
                <w:webHidden/>
              </w:rPr>
            </w:r>
            <w:r w:rsidR="00942E86">
              <w:rPr>
                <w:noProof/>
                <w:webHidden/>
              </w:rPr>
              <w:fldChar w:fldCharType="separate"/>
            </w:r>
            <w:r w:rsidR="00942E86">
              <w:rPr>
                <w:noProof/>
                <w:webHidden/>
              </w:rPr>
              <w:t>118</w:t>
            </w:r>
            <w:r w:rsidR="00942E86">
              <w:rPr>
                <w:noProof/>
                <w:webHidden/>
              </w:rPr>
              <w:fldChar w:fldCharType="end"/>
            </w:r>
          </w:hyperlink>
        </w:p>
        <w:p w14:paraId="63F482B5" w14:textId="18A0AA73" w:rsidR="00942E86" w:rsidRDefault="00000000">
          <w:pPr>
            <w:pStyle w:val="TOC3"/>
            <w:tabs>
              <w:tab w:val="right" w:leader="dot" w:pos="9908"/>
            </w:tabs>
            <w:rPr>
              <w:rFonts w:asciiTheme="minorHAnsi" w:eastAsiaTheme="minorEastAsia" w:hAnsiTheme="minorHAnsi" w:cstheme="minorBidi"/>
              <w:noProof/>
              <w:color w:val="auto"/>
              <w:kern w:val="2"/>
              <w:sz w:val="22"/>
              <w:lang w:bidi="ar-SA"/>
              <w14:ligatures w14:val="standardContextual"/>
            </w:rPr>
          </w:pPr>
          <w:hyperlink w:anchor="_Toc137050163" w:history="1">
            <w:r w:rsidR="00942E86" w:rsidRPr="00C17230">
              <w:rPr>
                <w:rStyle w:val="Hyperlink"/>
                <w:rFonts w:eastAsiaTheme="majorEastAsia"/>
                <w:noProof/>
              </w:rPr>
              <w:t>10.1.4 Release Pipeline Setup</w:t>
            </w:r>
            <w:r w:rsidR="00942E86">
              <w:rPr>
                <w:noProof/>
                <w:webHidden/>
              </w:rPr>
              <w:tab/>
            </w:r>
            <w:r w:rsidR="00942E86">
              <w:rPr>
                <w:noProof/>
                <w:webHidden/>
              </w:rPr>
              <w:fldChar w:fldCharType="begin"/>
            </w:r>
            <w:r w:rsidR="00942E86">
              <w:rPr>
                <w:noProof/>
                <w:webHidden/>
              </w:rPr>
              <w:instrText xml:space="preserve"> PAGEREF _Toc137050163 \h </w:instrText>
            </w:r>
            <w:r w:rsidR="00942E86">
              <w:rPr>
                <w:noProof/>
                <w:webHidden/>
              </w:rPr>
            </w:r>
            <w:r w:rsidR="00942E86">
              <w:rPr>
                <w:noProof/>
                <w:webHidden/>
              </w:rPr>
              <w:fldChar w:fldCharType="separate"/>
            </w:r>
            <w:r w:rsidR="00942E86">
              <w:rPr>
                <w:noProof/>
                <w:webHidden/>
              </w:rPr>
              <w:t>119</w:t>
            </w:r>
            <w:r w:rsidR="00942E86">
              <w:rPr>
                <w:noProof/>
                <w:webHidden/>
              </w:rPr>
              <w:fldChar w:fldCharType="end"/>
            </w:r>
          </w:hyperlink>
        </w:p>
        <w:p w14:paraId="3647335E" w14:textId="22579B25" w:rsidR="00942E86" w:rsidRDefault="00000000">
          <w:pPr>
            <w:pStyle w:val="TOC2"/>
            <w:tabs>
              <w:tab w:val="right" w:leader="dot" w:pos="9908"/>
            </w:tabs>
            <w:rPr>
              <w:rFonts w:asciiTheme="minorHAnsi" w:eastAsiaTheme="minorEastAsia" w:hAnsiTheme="minorHAnsi" w:cstheme="minorBidi"/>
              <w:noProof/>
              <w:color w:val="auto"/>
              <w:kern w:val="2"/>
              <w:sz w:val="22"/>
              <w:lang w:bidi="ar-SA"/>
              <w14:ligatures w14:val="standardContextual"/>
            </w:rPr>
          </w:pPr>
          <w:hyperlink w:anchor="_Toc137050164" w:history="1">
            <w:r w:rsidR="00942E86" w:rsidRPr="00C17230">
              <w:rPr>
                <w:rStyle w:val="Hyperlink"/>
                <w:rFonts w:eastAsiaTheme="majorEastAsia"/>
                <w:noProof/>
              </w:rPr>
              <w:t>10.2 Pipeline Setup – ITG (</w:t>
            </w:r>
            <w:r w:rsidR="00942E86" w:rsidRPr="00C17230">
              <w:rPr>
                <w:rStyle w:val="Hyperlink"/>
                <w:rFonts w:eastAsiaTheme="majorEastAsia"/>
                <w:noProof/>
                <w:highlight w:val="yellow"/>
              </w:rPr>
              <w:t>HPE owned</w:t>
            </w:r>
            <w:r w:rsidR="00942E86" w:rsidRPr="00C17230">
              <w:rPr>
                <w:rStyle w:val="Hyperlink"/>
                <w:rFonts w:eastAsiaTheme="majorEastAsia"/>
                <w:noProof/>
              </w:rPr>
              <w:t>)</w:t>
            </w:r>
            <w:r w:rsidR="00942E86">
              <w:rPr>
                <w:noProof/>
                <w:webHidden/>
              </w:rPr>
              <w:tab/>
            </w:r>
            <w:r w:rsidR="00942E86">
              <w:rPr>
                <w:noProof/>
                <w:webHidden/>
              </w:rPr>
              <w:fldChar w:fldCharType="begin"/>
            </w:r>
            <w:r w:rsidR="00942E86">
              <w:rPr>
                <w:noProof/>
                <w:webHidden/>
              </w:rPr>
              <w:instrText xml:space="preserve"> PAGEREF _Toc137050164 \h </w:instrText>
            </w:r>
            <w:r w:rsidR="00942E86">
              <w:rPr>
                <w:noProof/>
                <w:webHidden/>
              </w:rPr>
            </w:r>
            <w:r w:rsidR="00942E86">
              <w:rPr>
                <w:noProof/>
                <w:webHidden/>
              </w:rPr>
              <w:fldChar w:fldCharType="separate"/>
            </w:r>
            <w:r w:rsidR="00942E86">
              <w:rPr>
                <w:noProof/>
                <w:webHidden/>
              </w:rPr>
              <w:t>120</w:t>
            </w:r>
            <w:r w:rsidR="00942E86">
              <w:rPr>
                <w:noProof/>
                <w:webHidden/>
              </w:rPr>
              <w:fldChar w:fldCharType="end"/>
            </w:r>
          </w:hyperlink>
        </w:p>
        <w:p w14:paraId="648A8047" w14:textId="51909E86" w:rsidR="00942E86" w:rsidRDefault="00000000">
          <w:pPr>
            <w:pStyle w:val="TOC3"/>
            <w:tabs>
              <w:tab w:val="right" w:leader="dot" w:pos="9908"/>
            </w:tabs>
            <w:rPr>
              <w:rFonts w:asciiTheme="minorHAnsi" w:eastAsiaTheme="minorEastAsia" w:hAnsiTheme="minorHAnsi" w:cstheme="minorBidi"/>
              <w:noProof/>
              <w:color w:val="auto"/>
              <w:kern w:val="2"/>
              <w:sz w:val="22"/>
              <w:lang w:bidi="ar-SA"/>
              <w14:ligatures w14:val="standardContextual"/>
            </w:rPr>
          </w:pPr>
          <w:hyperlink w:anchor="_Toc137050165" w:history="1">
            <w:r w:rsidR="00942E86" w:rsidRPr="00C17230">
              <w:rPr>
                <w:rStyle w:val="Hyperlink"/>
                <w:rFonts w:eastAsiaTheme="majorEastAsia"/>
                <w:noProof/>
              </w:rPr>
              <w:t>10.2.1 Prerequisite Configuration/Permissions for ITG</w:t>
            </w:r>
            <w:r w:rsidR="00942E86">
              <w:rPr>
                <w:noProof/>
                <w:webHidden/>
              </w:rPr>
              <w:tab/>
            </w:r>
            <w:r w:rsidR="00942E86">
              <w:rPr>
                <w:noProof/>
                <w:webHidden/>
              </w:rPr>
              <w:fldChar w:fldCharType="begin"/>
            </w:r>
            <w:r w:rsidR="00942E86">
              <w:rPr>
                <w:noProof/>
                <w:webHidden/>
              </w:rPr>
              <w:instrText xml:space="preserve"> PAGEREF _Toc137050165 \h </w:instrText>
            </w:r>
            <w:r w:rsidR="00942E86">
              <w:rPr>
                <w:noProof/>
                <w:webHidden/>
              </w:rPr>
            </w:r>
            <w:r w:rsidR="00942E86">
              <w:rPr>
                <w:noProof/>
                <w:webHidden/>
              </w:rPr>
              <w:fldChar w:fldCharType="separate"/>
            </w:r>
            <w:r w:rsidR="00942E86">
              <w:rPr>
                <w:noProof/>
                <w:webHidden/>
              </w:rPr>
              <w:t>120</w:t>
            </w:r>
            <w:r w:rsidR="00942E86">
              <w:rPr>
                <w:noProof/>
                <w:webHidden/>
              </w:rPr>
              <w:fldChar w:fldCharType="end"/>
            </w:r>
          </w:hyperlink>
        </w:p>
        <w:p w14:paraId="3068098C" w14:textId="1C89C8C8" w:rsidR="00942E86" w:rsidRDefault="00000000">
          <w:pPr>
            <w:pStyle w:val="TOC3"/>
            <w:tabs>
              <w:tab w:val="right" w:leader="dot" w:pos="9908"/>
            </w:tabs>
            <w:rPr>
              <w:rFonts w:asciiTheme="minorHAnsi" w:eastAsiaTheme="minorEastAsia" w:hAnsiTheme="minorHAnsi" w:cstheme="minorBidi"/>
              <w:noProof/>
              <w:color w:val="auto"/>
              <w:kern w:val="2"/>
              <w:sz w:val="22"/>
              <w:lang w:bidi="ar-SA"/>
              <w14:ligatures w14:val="standardContextual"/>
            </w:rPr>
          </w:pPr>
          <w:hyperlink w:anchor="_Toc137050166" w:history="1">
            <w:r w:rsidR="00942E86" w:rsidRPr="00C17230">
              <w:rPr>
                <w:rStyle w:val="Hyperlink"/>
                <w:rFonts w:eastAsiaTheme="majorEastAsia"/>
                <w:b/>
                <w:noProof/>
              </w:rPr>
              <w:t>10</w:t>
            </w:r>
            <w:r w:rsidR="00942E86" w:rsidRPr="00C17230">
              <w:rPr>
                <w:rStyle w:val="Hyperlink"/>
                <w:rFonts w:eastAsiaTheme="majorEastAsia"/>
                <w:b/>
                <w:bCs/>
                <w:noProof/>
              </w:rPr>
              <w:t>.2.2 Enable Remote Execution from DevOps Pipeline within Data Hub VM</w:t>
            </w:r>
            <w:r w:rsidR="00942E86">
              <w:rPr>
                <w:noProof/>
                <w:webHidden/>
              </w:rPr>
              <w:tab/>
            </w:r>
            <w:r w:rsidR="00942E86">
              <w:rPr>
                <w:noProof/>
                <w:webHidden/>
              </w:rPr>
              <w:fldChar w:fldCharType="begin"/>
            </w:r>
            <w:r w:rsidR="00942E86">
              <w:rPr>
                <w:noProof/>
                <w:webHidden/>
              </w:rPr>
              <w:instrText xml:space="preserve"> PAGEREF _Toc137050166 \h </w:instrText>
            </w:r>
            <w:r w:rsidR="00942E86">
              <w:rPr>
                <w:noProof/>
                <w:webHidden/>
              </w:rPr>
            </w:r>
            <w:r w:rsidR="00942E86">
              <w:rPr>
                <w:noProof/>
                <w:webHidden/>
              </w:rPr>
              <w:fldChar w:fldCharType="separate"/>
            </w:r>
            <w:r w:rsidR="00942E86">
              <w:rPr>
                <w:noProof/>
                <w:webHidden/>
              </w:rPr>
              <w:t>122</w:t>
            </w:r>
            <w:r w:rsidR="00942E86">
              <w:rPr>
                <w:noProof/>
                <w:webHidden/>
              </w:rPr>
              <w:fldChar w:fldCharType="end"/>
            </w:r>
          </w:hyperlink>
        </w:p>
        <w:p w14:paraId="22430CF6" w14:textId="76C270F2" w:rsidR="00942E86" w:rsidRDefault="00000000">
          <w:pPr>
            <w:pStyle w:val="TOC3"/>
            <w:tabs>
              <w:tab w:val="right" w:leader="dot" w:pos="9908"/>
            </w:tabs>
            <w:rPr>
              <w:rFonts w:asciiTheme="minorHAnsi" w:eastAsiaTheme="minorEastAsia" w:hAnsiTheme="minorHAnsi" w:cstheme="minorBidi"/>
              <w:noProof/>
              <w:color w:val="auto"/>
              <w:kern w:val="2"/>
              <w:sz w:val="22"/>
              <w:lang w:bidi="ar-SA"/>
              <w14:ligatures w14:val="standardContextual"/>
            </w:rPr>
          </w:pPr>
          <w:hyperlink w:anchor="_Toc137050167" w:history="1">
            <w:r w:rsidR="00942E86" w:rsidRPr="00C17230">
              <w:rPr>
                <w:rStyle w:val="Hyperlink"/>
                <w:rFonts w:eastAsiaTheme="majorEastAsia"/>
                <w:noProof/>
              </w:rPr>
              <w:t>10.2.3 Automated Pipeline Deployment Workflow</w:t>
            </w:r>
            <w:r w:rsidR="00942E86">
              <w:rPr>
                <w:noProof/>
                <w:webHidden/>
              </w:rPr>
              <w:tab/>
            </w:r>
            <w:r w:rsidR="00942E86">
              <w:rPr>
                <w:noProof/>
                <w:webHidden/>
              </w:rPr>
              <w:fldChar w:fldCharType="begin"/>
            </w:r>
            <w:r w:rsidR="00942E86">
              <w:rPr>
                <w:noProof/>
                <w:webHidden/>
              </w:rPr>
              <w:instrText xml:space="preserve"> PAGEREF _Toc137050167 \h </w:instrText>
            </w:r>
            <w:r w:rsidR="00942E86">
              <w:rPr>
                <w:noProof/>
                <w:webHidden/>
              </w:rPr>
            </w:r>
            <w:r w:rsidR="00942E86">
              <w:rPr>
                <w:noProof/>
                <w:webHidden/>
              </w:rPr>
              <w:fldChar w:fldCharType="separate"/>
            </w:r>
            <w:r w:rsidR="00942E86">
              <w:rPr>
                <w:noProof/>
                <w:webHidden/>
              </w:rPr>
              <w:t>125</w:t>
            </w:r>
            <w:r w:rsidR="00942E86">
              <w:rPr>
                <w:noProof/>
                <w:webHidden/>
              </w:rPr>
              <w:fldChar w:fldCharType="end"/>
            </w:r>
          </w:hyperlink>
        </w:p>
        <w:p w14:paraId="01550FB0" w14:textId="7EF1D1AF" w:rsidR="00942E86" w:rsidRDefault="00000000">
          <w:pPr>
            <w:pStyle w:val="TOC3"/>
            <w:tabs>
              <w:tab w:val="right" w:leader="dot" w:pos="9908"/>
            </w:tabs>
            <w:rPr>
              <w:rFonts w:asciiTheme="minorHAnsi" w:eastAsiaTheme="minorEastAsia" w:hAnsiTheme="minorHAnsi" w:cstheme="minorBidi"/>
              <w:noProof/>
              <w:color w:val="auto"/>
              <w:kern w:val="2"/>
              <w:sz w:val="22"/>
              <w:lang w:bidi="ar-SA"/>
              <w14:ligatures w14:val="standardContextual"/>
            </w:rPr>
          </w:pPr>
          <w:hyperlink w:anchor="_Toc137050168" w:history="1">
            <w:r w:rsidR="00942E86" w:rsidRPr="00C17230">
              <w:rPr>
                <w:rStyle w:val="Hyperlink"/>
                <w:rFonts w:eastAsiaTheme="majorEastAsia"/>
                <w:noProof/>
              </w:rPr>
              <w:t>10.2.4 Release Pipeline Setup</w:t>
            </w:r>
            <w:r w:rsidR="00942E86">
              <w:rPr>
                <w:noProof/>
                <w:webHidden/>
              </w:rPr>
              <w:tab/>
            </w:r>
            <w:r w:rsidR="00942E86">
              <w:rPr>
                <w:noProof/>
                <w:webHidden/>
              </w:rPr>
              <w:fldChar w:fldCharType="begin"/>
            </w:r>
            <w:r w:rsidR="00942E86">
              <w:rPr>
                <w:noProof/>
                <w:webHidden/>
              </w:rPr>
              <w:instrText xml:space="preserve"> PAGEREF _Toc137050168 \h </w:instrText>
            </w:r>
            <w:r w:rsidR="00942E86">
              <w:rPr>
                <w:noProof/>
                <w:webHidden/>
              </w:rPr>
            </w:r>
            <w:r w:rsidR="00942E86">
              <w:rPr>
                <w:noProof/>
                <w:webHidden/>
              </w:rPr>
              <w:fldChar w:fldCharType="separate"/>
            </w:r>
            <w:r w:rsidR="00942E86">
              <w:rPr>
                <w:noProof/>
                <w:webHidden/>
              </w:rPr>
              <w:t>126</w:t>
            </w:r>
            <w:r w:rsidR="00942E86">
              <w:rPr>
                <w:noProof/>
                <w:webHidden/>
              </w:rPr>
              <w:fldChar w:fldCharType="end"/>
            </w:r>
          </w:hyperlink>
        </w:p>
        <w:p w14:paraId="37479001" w14:textId="121B7D44" w:rsidR="00942E86" w:rsidRDefault="00000000">
          <w:pPr>
            <w:pStyle w:val="TOC2"/>
            <w:tabs>
              <w:tab w:val="right" w:leader="dot" w:pos="9908"/>
            </w:tabs>
            <w:rPr>
              <w:rFonts w:asciiTheme="minorHAnsi" w:eastAsiaTheme="minorEastAsia" w:hAnsiTheme="minorHAnsi" w:cstheme="minorBidi"/>
              <w:noProof/>
              <w:color w:val="auto"/>
              <w:kern w:val="2"/>
              <w:sz w:val="22"/>
              <w:lang w:bidi="ar-SA"/>
              <w14:ligatures w14:val="standardContextual"/>
            </w:rPr>
          </w:pPr>
          <w:hyperlink w:anchor="_Toc137050169" w:history="1">
            <w:r w:rsidR="00942E86" w:rsidRPr="00C17230">
              <w:rPr>
                <w:rStyle w:val="Hyperlink"/>
                <w:rFonts w:eastAsiaTheme="majorEastAsia"/>
                <w:noProof/>
              </w:rPr>
              <w:t>10.3 Pipeline Setup – STG (</w:t>
            </w:r>
            <w:r w:rsidR="00942E86" w:rsidRPr="00C17230">
              <w:rPr>
                <w:rStyle w:val="Hyperlink"/>
                <w:rFonts w:eastAsiaTheme="majorEastAsia"/>
                <w:noProof/>
                <w:highlight w:val="yellow"/>
              </w:rPr>
              <w:t>HPE owned</w:t>
            </w:r>
            <w:r w:rsidR="00942E86" w:rsidRPr="00C17230">
              <w:rPr>
                <w:rStyle w:val="Hyperlink"/>
                <w:rFonts w:eastAsiaTheme="majorEastAsia"/>
                <w:noProof/>
              </w:rPr>
              <w:t>)</w:t>
            </w:r>
            <w:r w:rsidR="00942E86">
              <w:rPr>
                <w:noProof/>
                <w:webHidden/>
              </w:rPr>
              <w:tab/>
            </w:r>
            <w:r w:rsidR="00942E86">
              <w:rPr>
                <w:noProof/>
                <w:webHidden/>
              </w:rPr>
              <w:fldChar w:fldCharType="begin"/>
            </w:r>
            <w:r w:rsidR="00942E86">
              <w:rPr>
                <w:noProof/>
                <w:webHidden/>
              </w:rPr>
              <w:instrText xml:space="preserve"> PAGEREF _Toc137050169 \h </w:instrText>
            </w:r>
            <w:r w:rsidR="00942E86">
              <w:rPr>
                <w:noProof/>
                <w:webHidden/>
              </w:rPr>
            </w:r>
            <w:r w:rsidR="00942E86">
              <w:rPr>
                <w:noProof/>
                <w:webHidden/>
              </w:rPr>
              <w:fldChar w:fldCharType="separate"/>
            </w:r>
            <w:r w:rsidR="00942E86">
              <w:rPr>
                <w:noProof/>
                <w:webHidden/>
              </w:rPr>
              <w:t>126</w:t>
            </w:r>
            <w:r w:rsidR="00942E86">
              <w:rPr>
                <w:noProof/>
                <w:webHidden/>
              </w:rPr>
              <w:fldChar w:fldCharType="end"/>
            </w:r>
          </w:hyperlink>
        </w:p>
        <w:p w14:paraId="4F6C51A0" w14:textId="342C175D" w:rsidR="00942E86" w:rsidRDefault="00000000">
          <w:pPr>
            <w:pStyle w:val="TOC3"/>
            <w:tabs>
              <w:tab w:val="right" w:leader="dot" w:pos="9908"/>
            </w:tabs>
            <w:rPr>
              <w:rFonts w:asciiTheme="minorHAnsi" w:eastAsiaTheme="minorEastAsia" w:hAnsiTheme="minorHAnsi" w:cstheme="minorBidi"/>
              <w:noProof/>
              <w:color w:val="auto"/>
              <w:kern w:val="2"/>
              <w:sz w:val="22"/>
              <w:lang w:bidi="ar-SA"/>
              <w14:ligatures w14:val="standardContextual"/>
            </w:rPr>
          </w:pPr>
          <w:hyperlink w:anchor="_Toc137050170" w:history="1">
            <w:r w:rsidR="00942E86" w:rsidRPr="00C17230">
              <w:rPr>
                <w:rStyle w:val="Hyperlink"/>
                <w:rFonts w:eastAsiaTheme="majorEastAsia"/>
                <w:noProof/>
              </w:rPr>
              <w:t>10.3.1 Prerequisite Configuration/Permissions for STG</w:t>
            </w:r>
            <w:r w:rsidR="00942E86">
              <w:rPr>
                <w:noProof/>
                <w:webHidden/>
              </w:rPr>
              <w:tab/>
            </w:r>
            <w:r w:rsidR="00942E86">
              <w:rPr>
                <w:noProof/>
                <w:webHidden/>
              </w:rPr>
              <w:fldChar w:fldCharType="begin"/>
            </w:r>
            <w:r w:rsidR="00942E86">
              <w:rPr>
                <w:noProof/>
                <w:webHidden/>
              </w:rPr>
              <w:instrText xml:space="preserve"> PAGEREF _Toc137050170 \h </w:instrText>
            </w:r>
            <w:r w:rsidR="00942E86">
              <w:rPr>
                <w:noProof/>
                <w:webHidden/>
              </w:rPr>
            </w:r>
            <w:r w:rsidR="00942E86">
              <w:rPr>
                <w:noProof/>
                <w:webHidden/>
              </w:rPr>
              <w:fldChar w:fldCharType="separate"/>
            </w:r>
            <w:r w:rsidR="00942E86">
              <w:rPr>
                <w:noProof/>
                <w:webHidden/>
              </w:rPr>
              <w:t>126</w:t>
            </w:r>
            <w:r w:rsidR="00942E86">
              <w:rPr>
                <w:noProof/>
                <w:webHidden/>
              </w:rPr>
              <w:fldChar w:fldCharType="end"/>
            </w:r>
          </w:hyperlink>
        </w:p>
        <w:p w14:paraId="09845593" w14:textId="28170253" w:rsidR="00942E86" w:rsidRDefault="00000000">
          <w:pPr>
            <w:pStyle w:val="TOC3"/>
            <w:tabs>
              <w:tab w:val="right" w:leader="dot" w:pos="9908"/>
            </w:tabs>
            <w:rPr>
              <w:rFonts w:asciiTheme="minorHAnsi" w:eastAsiaTheme="minorEastAsia" w:hAnsiTheme="minorHAnsi" w:cstheme="minorBidi"/>
              <w:noProof/>
              <w:color w:val="auto"/>
              <w:kern w:val="2"/>
              <w:sz w:val="22"/>
              <w:lang w:bidi="ar-SA"/>
              <w14:ligatures w14:val="standardContextual"/>
            </w:rPr>
          </w:pPr>
          <w:hyperlink w:anchor="_Toc137050171" w:history="1">
            <w:r w:rsidR="00942E86" w:rsidRPr="00C17230">
              <w:rPr>
                <w:rStyle w:val="Hyperlink"/>
                <w:rFonts w:eastAsiaTheme="majorEastAsia"/>
                <w:b/>
                <w:noProof/>
              </w:rPr>
              <w:t>10</w:t>
            </w:r>
            <w:r w:rsidR="00942E86" w:rsidRPr="00C17230">
              <w:rPr>
                <w:rStyle w:val="Hyperlink"/>
                <w:rFonts w:eastAsiaTheme="majorEastAsia"/>
                <w:b/>
                <w:bCs/>
                <w:noProof/>
              </w:rPr>
              <w:t>.3.2 Enable Remote Execution from DevOps Pipeline within Data Hub VM</w:t>
            </w:r>
            <w:r w:rsidR="00942E86">
              <w:rPr>
                <w:noProof/>
                <w:webHidden/>
              </w:rPr>
              <w:tab/>
            </w:r>
            <w:r w:rsidR="00942E86">
              <w:rPr>
                <w:noProof/>
                <w:webHidden/>
              </w:rPr>
              <w:fldChar w:fldCharType="begin"/>
            </w:r>
            <w:r w:rsidR="00942E86">
              <w:rPr>
                <w:noProof/>
                <w:webHidden/>
              </w:rPr>
              <w:instrText xml:space="preserve"> PAGEREF _Toc137050171 \h </w:instrText>
            </w:r>
            <w:r w:rsidR="00942E86">
              <w:rPr>
                <w:noProof/>
                <w:webHidden/>
              </w:rPr>
            </w:r>
            <w:r w:rsidR="00942E86">
              <w:rPr>
                <w:noProof/>
                <w:webHidden/>
              </w:rPr>
              <w:fldChar w:fldCharType="separate"/>
            </w:r>
            <w:r w:rsidR="00942E86">
              <w:rPr>
                <w:noProof/>
                <w:webHidden/>
              </w:rPr>
              <w:t>128</w:t>
            </w:r>
            <w:r w:rsidR="00942E86">
              <w:rPr>
                <w:noProof/>
                <w:webHidden/>
              </w:rPr>
              <w:fldChar w:fldCharType="end"/>
            </w:r>
          </w:hyperlink>
        </w:p>
        <w:p w14:paraId="34D391D7" w14:textId="10DBC362" w:rsidR="00942E86" w:rsidRDefault="00000000">
          <w:pPr>
            <w:pStyle w:val="TOC3"/>
            <w:tabs>
              <w:tab w:val="right" w:leader="dot" w:pos="9908"/>
            </w:tabs>
            <w:rPr>
              <w:rFonts w:asciiTheme="minorHAnsi" w:eastAsiaTheme="minorEastAsia" w:hAnsiTheme="minorHAnsi" w:cstheme="minorBidi"/>
              <w:noProof/>
              <w:color w:val="auto"/>
              <w:kern w:val="2"/>
              <w:sz w:val="22"/>
              <w:lang w:bidi="ar-SA"/>
              <w14:ligatures w14:val="standardContextual"/>
            </w:rPr>
          </w:pPr>
          <w:hyperlink w:anchor="_Toc137050172" w:history="1">
            <w:r w:rsidR="00942E86" w:rsidRPr="00C17230">
              <w:rPr>
                <w:rStyle w:val="Hyperlink"/>
                <w:rFonts w:eastAsiaTheme="majorEastAsia"/>
                <w:noProof/>
              </w:rPr>
              <w:t>10.3.3 Automated Pipeline Deployment Workflow</w:t>
            </w:r>
            <w:r w:rsidR="00942E86">
              <w:rPr>
                <w:noProof/>
                <w:webHidden/>
              </w:rPr>
              <w:tab/>
            </w:r>
            <w:r w:rsidR="00942E86">
              <w:rPr>
                <w:noProof/>
                <w:webHidden/>
              </w:rPr>
              <w:fldChar w:fldCharType="begin"/>
            </w:r>
            <w:r w:rsidR="00942E86">
              <w:rPr>
                <w:noProof/>
                <w:webHidden/>
              </w:rPr>
              <w:instrText xml:space="preserve"> PAGEREF _Toc137050172 \h </w:instrText>
            </w:r>
            <w:r w:rsidR="00942E86">
              <w:rPr>
                <w:noProof/>
                <w:webHidden/>
              </w:rPr>
            </w:r>
            <w:r w:rsidR="00942E86">
              <w:rPr>
                <w:noProof/>
                <w:webHidden/>
              </w:rPr>
              <w:fldChar w:fldCharType="separate"/>
            </w:r>
            <w:r w:rsidR="00942E86">
              <w:rPr>
                <w:noProof/>
                <w:webHidden/>
              </w:rPr>
              <w:t>131</w:t>
            </w:r>
            <w:r w:rsidR="00942E86">
              <w:rPr>
                <w:noProof/>
                <w:webHidden/>
              </w:rPr>
              <w:fldChar w:fldCharType="end"/>
            </w:r>
          </w:hyperlink>
        </w:p>
        <w:p w14:paraId="338EA9BE" w14:textId="6DAB7C00" w:rsidR="00942E86" w:rsidRDefault="00000000">
          <w:pPr>
            <w:pStyle w:val="TOC3"/>
            <w:tabs>
              <w:tab w:val="right" w:leader="dot" w:pos="9908"/>
            </w:tabs>
            <w:rPr>
              <w:rFonts w:asciiTheme="minorHAnsi" w:eastAsiaTheme="minorEastAsia" w:hAnsiTheme="minorHAnsi" w:cstheme="minorBidi"/>
              <w:noProof/>
              <w:color w:val="auto"/>
              <w:kern w:val="2"/>
              <w:sz w:val="22"/>
              <w:lang w:bidi="ar-SA"/>
              <w14:ligatures w14:val="standardContextual"/>
            </w:rPr>
          </w:pPr>
          <w:hyperlink w:anchor="_Toc137050173" w:history="1">
            <w:r w:rsidR="00942E86" w:rsidRPr="00C17230">
              <w:rPr>
                <w:rStyle w:val="Hyperlink"/>
                <w:rFonts w:eastAsiaTheme="majorEastAsia"/>
                <w:noProof/>
              </w:rPr>
              <w:t>10.3.4 Release Pipeline Setup</w:t>
            </w:r>
            <w:r w:rsidR="00942E86">
              <w:rPr>
                <w:noProof/>
                <w:webHidden/>
              </w:rPr>
              <w:tab/>
            </w:r>
            <w:r w:rsidR="00942E86">
              <w:rPr>
                <w:noProof/>
                <w:webHidden/>
              </w:rPr>
              <w:fldChar w:fldCharType="begin"/>
            </w:r>
            <w:r w:rsidR="00942E86">
              <w:rPr>
                <w:noProof/>
                <w:webHidden/>
              </w:rPr>
              <w:instrText xml:space="preserve"> PAGEREF _Toc137050173 \h </w:instrText>
            </w:r>
            <w:r w:rsidR="00942E86">
              <w:rPr>
                <w:noProof/>
                <w:webHidden/>
              </w:rPr>
            </w:r>
            <w:r w:rsidR="00942E86">
              <w:rPr>
                <w:noProof/>
                <w:webHidden/>
              </w:rPr>
              <w:fldChar w:fldCharType="separate"/>
            </w:r>
            <w:r w:rsidR="00942E86">
              <w:rPr>
                <w:noProof/>
                <w:webHidden/>
              </w:rPr>
              <w:t>132</w:t>
            </w:r>
            <w:r w:rsidR="00942E86">
              <w:rPr>
                <w:noProof/>
                <w:webHidden/>
              </w:rPr>
              <w:fldChar w:fldCharType="end"/>
            </w:r>
          </w:hyperlink>
        </w:p>
        <w:p w14:paraId="0312A030" w14:textId="06EA57A3" w:rsidR="00942E86" w:rsidRDefault="00000000">
          <w:pPr>
            <w:pStyle w:val="TOC1"/>
            <w:tabs>
              <w:tab w:val="right" w:leader="dot" w:pos="9908"/>
            </w:tabs>
            <w:rPr>
              <w:rFonts w:asciiTheme="minorHAnsi" w:eastAsiaTheme="minorEastAsia" w:hAnsiTheme="minorHAnsi" w:cstheme="minorBidi"/>
              <w:noProof/>
              <w:color w:val="auto"/>
              <w:kern w:val="2"/>
              <w:sz w:val="22"/>
              <w:lang w:bidi="ar-SA"/>
              <w14:ligatures w14:val="standardContextual"/>
            </w:rPr>
          </w:pPr>
          <w:hyperlink w:anchor="_Toc137050174" w:history="1">
            <w:r w:rsidR="00942E86" w:rsidRPr="00C17230">
              <w:rPr>
                <w:rStyle w:val="Hyperlink"/>
                <w:rFonts w:eastAsiaTheme="majorEastAsia"/>
                <w:noProof/>
              </w:rPr>
              <w:t xml:space="preserve">11. Steps for Creating/Updating Azure Key Vault </w:t>
            </w:r>
            <w:r w:rsidR="00942E86" w:rsidRPr="00C17230">
              <w:rPr>
                <w:rStyle w:val="Hyperlink"/>
                <w:rFonts w:eastAsiaTheme="majorEastAsia"/>
                <w:b/>
                <w:bCs/>
                <w:noProof/>
              </w:rPr>
              <w:t>Secrets</w:t>
            </w:r>
            <w:r w:rsidR="00942E86">
              <w:rPr>
                <w:noProof/>
                <w:webHidden/>
              </w:rPr>
              <w:tab/>
            </w:r>
            <w:r w:rsidR="00942E86">
              <w:rPr>
                <w:noProof/>
                <w:webHidden/>
              </w:rPr>
              <w:fldChar w:fldCharType="begin"/>
            </w:r>
            <w:r w:rsidR="00942E86">
              <w:rPr>
                <w:noProof/>
                <w:webHidden/>
              </w:rPr>
              <w:instrText xml:space="preserve"> PAGEREF _Toc137050174 \h </w:instrText>
            </w:r>
            <w:r w:rsidR="00942E86">
              <w:rPr>
                <w:noProof/>
                <w:webHidden/>
              </w:rPr>
            </w:r>
            <w:r w:rsidR="00942E86">
              <w:rPr>
                <w:noProof/>
                <w:webHidden/>
              </w:rPr>
              <w:fldChar w:fldCharType="separate"/>
            </w:r>
            <w:r w:rsidR="00942E86">
              <w:rPr>
                <w:noProof/>
                <w:webHidden/>
              </w:rPr>
              <w:t>132</w:t>
            </w:r>
            <w:r w:rsidR="00942E86">
              <w:rPr>
                <w:noProof/>
                <w:webHidden/>
              </w:rPr>
              <w:fldChar w:fldCharType="end"/>
            </w:r>
          </w:hyperlink>
        </w:p>
        <w:p w14:paraId="7C9813D2" w14:textId="44433D1F" w:rsidR="00942E86" w:rsidRDefault="00000000">
          <w:pPr>
            <w:pStyle w:val="TOC2"/>
            <w:tabs>
              <w:tab w:val="right" w:leader="dot" w:pos="9908"/>
            </w:tabs>
            <w:rPr>
              <w:rFonts w:asciiTheme="minorHAnsi" w:eastAsiaTheme="minorEastAsia" w:hAnsiTheme="minorHAnsi" w:cstheme="minorBidi"/>
              <w:noProof/>
              <w:color w:val="auto"/>
              <w:kern w:val="2"/>
              <w:sz w:val="22"/>
              <w:lang w:bidi="ar-SA"/>
              <w14:ligatures w14:val="standardContextual"/>
            </w:rPr>
          </w:pPr>
          <w:hyperlink w:anchor="_Toc137050175" w:history="1">
            <w:r w:rsidR="00942E86" w:rsidRPr="00C17230">
              <w:rPr>
                <w:rStyle w:val="Hyperlink"/>
                <w:rFonts w:eastAsiaTheme="majorEastAsia"/>
                <w:noProof/>
              </w:rPr>
              <w:t>11.1 Sample for Creating new Secret –</w:t>
            </w:r>
            <w:r w:rsidR="00942E86">
              <w:rPr>
                <w:noProof/>
                <w:webHidden/>
              </w:rPr>
              <w:tab/>
            </w:r>
            <w:r w:rsidR="00942E86">
              <w:rPr>
                <w:noProof/>
                <w:webHidden/>
              </w:rPr>
              <w:fldChar w:fldCharType="begin"/>
            </w:r>
            <w:r w:rsidR="00942E86">
              <w:rPr>
                <w:noProof/>
                <w:webHidden/>
              </w:rPr>
              <w:instrText xml:space="preserve"> PAGEREF _Toc137050175 \h </w:instrText>
            </w:r>
            <w:r w:rsidR="00942E86">
              <w:rPr>
                <w:noProof/>
                <w:webHidden/>
              </w:rPr>
            </w:r>
            <w:r w:rsidR="00942E86">
              <w:rPr>
                <w:noProof/>
                <w:webHidden/>
              </w:rPr>
              <w:fldChar w:fldCharType="separate"/>
            </w:r>
            <w:r w:rsidR="00942E86">
              <w:rPr>
                <w:noProof/>
                <w:webHidden/>
              </w:rPr>
              <w:t>132</w:t>
            </w:r>
            <w:r w:rsidR="00942E86">
              <w:rPr>
                <w:noProof/>
                <w:webHidden/>
              </w:rPr>
              <w:fldChar w:fldCharType="end"/>
            </w:r>
          </w:hyperlink>
        </w:p>
        <w:p w14:paraId="713D5CF2" w14:textId="038068A7" w:rsidR="00942E86" w:rsidRDefault="00000000">
          <w:pPr>
            <w:pStyle w:val="TOC2"/>
            <w:tabs>
              <w:tab w:val="right" w:leader="dot" w:pos="9908"/>
            </w:tabs>
            <w:rPr>
              <w:rFonts w:asciiTheme="minorHAnsi" w:eastAsiaTheme="minorEastAsia" w:hAnsiTheme="minorHAnsi" w:cstheme="minorBidi"/>
              <w:noProof/>
              <w:color w:val="auto"/>
              <w:kern w:val="2"/>
              <w:sz w:val="22"/>
              <w:lang w:bidi="ar-SA"/>
              <w14:ligatures w14:val="standardContextual"/>
            </w:rPr>
          </w:pPr>
          <w:hyperlink w:anchor="_Toc137050176" w:history="1">
            <w:r w:rsidR="00942E86" w:rsidRPr="00C17230">
              <w:rPr>
                <w:rStyle w:val="Hyperlink"/>
                <w:rFonts w:eastAsiaTheme="majorEastAsia"/>
                <w:noProof/>
              </w:rPr>
              <w:t>11.2 Sample for Updating an existing Secret –</w:t>
            </w:r>
            <w:r w:rsidR="00942E86">
              <w:rPr>
                <w:noProof/>
                <w:webHidden/>
              </w:rPr>
              <w:tab/>
            </w:r>
            <w:r w:rsidR="00942E86">
              <w:rPr>
                <w:noProof/>
                <w:webHidden/>
              </w:rPr>
              <w:fldChar w:fldCharType="begin"/>
            </w:r>
            <w:r w:rsidR="00942E86">
              <w:rPr>
                <w:noProof/>
                <w:webHidden/>
              </w:rPr>
              <w:instrText xml:space="preserve"> PAGEREF _Toc137050176 \h </w:instrText>
            </w:r>
            <w:r w:rsidR="00942E86">
              <w:rPr>
                <w:noProof/>
                <w:webHidden/>
              </w:rPr>
            </w:r>
            <w:r w:rsidR="00942E86">
              <w:rPr>
                <w:noProof/>
                <w:webHidden/>
              </w:rPr>
              <w:fldChar w:fldCharType="separate"/>
            </w:r>
            <w:r w:rsidR="00942E86">
              <w:rPr>
                <w:noProof/>
                <w:webHidden/>
              </w:rPr>
              <w:t>134</w:t>
            </w:r>
            <w:r w:rsidR="00942E86">
              <w:rPr>
                <w:noProof/>
                <w:webHidden/>
              </w:rPr>
              <w:fldChar w:fldCharType="end"/>
            </w:r>
          </w:hyperlink>
        </w:p>
        <w:p w14:paraId="5A2391D8" w14:textId="184152D6" w:rsidR="00942E86" w:rsidRDefault="00000000">
          <w:pPr>
            <w:pStyle w:val="TOC1"/>
            <w:tabs>
              <w:tab w:val="right" w:leader="dot" w:pos="9908"/>
            </w:tabs>
            <w:rPr>
              <w:rFonts w:asciiTheme="minorHAnsi" w:eastAsiaTheme="minorEastAsia" w:hAnsiTheme="minorHAnsi" w:cstheme="minorBidi"/>
              <w:noProof/>
              <w:color w:val="auto"/>
              <w:kern w:val="2"/>
              <w:sz w:val="22"/>
              <w:lang w:bidi="ar-SA"/>
              <w14:ligatures w14:val="standardContextual"/>
            </w:rPr>
          </w:pPr>
          <w:hyperlink w:anchor="_Toc137050177" w:history="1">
            <w:r w:rsidR="00942E86" w:rsidRPr="00C17230">
              <w:rPr>
                <w:rStyle w:val="Hyperlink"/>
                <w:rFonts w:eastAsiaTheme="majorEastAsia"/>
                <w:noProof/>
              </w:rPr>
              <w:t>12. Steps for Creating/Updating Azure App Configuration Keys</w:t>
            </w:r>
            <w:r w:rsidR="00942E86">
              <w:rPr>
                <w:noProof/>
                <w:webHidden/>
              </w:rPr>
              <w:tab/>
            </w:r>
            <w:r w:rsidR="00942E86">
              <w:rPr>
                <w:noProof/>
                <w:webHidden/>
              </w:rPr>
              <w:fldChar w:fldCharType="begin"/>
            </w:r>
            <w:r w:rsidR="00942E86">
              <w:rPr>
                <w:noProof/>
                <w:webHidden/>
              </w:rPr>
              <w:instrText xml:space="preserve"> PAGEREF _Toc137050177 \h </w:instrText>
            </w:r>
            <w:r w:rsidR="00942E86">
              <w:rPr>
                <w:noProof/>
                <w:webHidden/>
              </w:rPr>
            </w:r>
            <w:r w:rsidR="00942E86">
              <w:rPr>
                <w:noProof/>
                <w:webHidden/>
              </w:rPr>
              <w:fldChar w:fldCharType="separate"/>
            </w:r>
            <w:r w:rsidR="00942E86">
              <w:rPr>
                <w:noProof/>
                <w:webHidden/>
              </w:rPr>
              <w:t>137</w:t>
            </w:r>
            <w:r w:rsidR="00942E86">
              <w:rPr>
                <w:noProof/>
                <w:webHidden/>
              </w:rPr>
              <w:fldChar w:fldCharType="end"/>
            </w:r>
          </w:hyperlink>
        </w:p>
        <w:p w14:paraId="219EF4E5" w14:textId="38A3F736" w:rsidR="00942E86" w:rsidRDefault="00000000">
          <w:pPr>
            <w:pStyle w:val="TOC2"/>
            <w:tabs>
              <w:tab w:val="right" w:leader="dot" w:pos="9908"/>
            </w:tabs>
            <w:rPr>
              <w:rFonts w:asciiTheme="minorHAnsi" w:eastAsiaTheme="minorEastAsia" w:hAnsiTheme="minorHAnsi" w:cstheme="minorBidi"/>
              <w:noProof/>
              <w:color w:val="auto"/>
              <w:kern w:val="2"/>
              <w:sz w:val="22"/>
              <w:lang w:bidi="ar-SA"/>
              <w14:ligatures w14:val="standardContextual"/>
            </w:rPr>
          </w:pPr>
          <w:hyperlink w:anchor="_Toc137050178" w:history="1">
            <w:r w:rsidR="00942E86" w:rsidRPr="00C17230">
              <w:rPr>
                <w:rStyle w:val="Hyperlink"/>
                <w:rFonts w:eastAsiaTheme="majorEastAsia"/>
                <w:noProof/>
              </w:rPr>
              <w:t>12.1 Sample for Creating new Key –</w:t>
            </w:r>
            <w:r w:rsidR="00942E86">
              <w:rPr>
                <w:noProof/>
                <w:webHidden/>
              </w:rPr>
              <w:tab/>
            </w:r>
            <w:r w:rsidR="00942E86">
              <w:rPr>
                <w:noProof/>
                <w:webHidden/>
              </w:rPr>
              <w:fldChar w:fldCharType="begin"/>
            </w:r>
            <w:r w:rsidR="00942E86">
              <w:rPr>
                <w:noProof/>
                <w:webHidden/>
              </w:rPr>
              <w:instrText xml:space="preserve"> PAGEREF _Toc137050178 \h </w:instrText>
            </w:r>
            <w:r w:rsidR="00942E86">
              <w:rPr>
                <w:noProof/>
                <w:webHidden/>
              </w:rPr>
            </w:r>
            <w:r w:rsidR="00942E86">
              <w:rPr>
                <w:noProof/>
                <w:webHidden/>
              </w:rPr>
              <w:fldChar w:fldCharType="separate"/>
            </w:r>
            <w:r w:rsidR="00942E86">
              <w:rPr>
                <w:noProof/>
                <w:webHidden/>
              </w:rPr>
              <w:t>138</w:t>
            </w:r>
            <w:r w:rsidR="00942E86">
              <w:rPr>
                <w:noProof/>
                <w:webHidden/>
              </w:rPr>
              <w:fldChar w:fldCharType="end"/>
            </w:r>
          </w:hyperlink>
        </w:p>
        <w:p w14:paraId="6A25BE78" w14:textId="4064C57B" w:rsidR="00942E86" w:rsidRDefault="00000000">
          <w:pPr>
            <w:pStyle w:val="TOC3"/>
            <w:tabs>
              <w:tab w:val="right" w:leader="dot" w:pos="9908"/>
            </w:tabs>
            <w:rPr>
              <w:rFonts w:asciiTheme="minorHAnsi" w:eastAsiaTheme="minorEastAsia" w:hAnsiTheme="minorHAnsi" w:cstheme="minorBidi"/>
              <w:noProof/>
              <w:color w:val="auto"/>
              <w:kern w:val="2"/>
              <w:sz w:val="22"/>
              <w:lang w:bidi="ar-SA"/>
              <w14:ligatures w14:val="standardContextual"/>
            </w:rPr>
          </w:pPr>
          <w:hyperlink w:anchor="_Toc137050179" w:history="1">
            <w:r w:rsidR="00942E86" w:rsidRPr="00C17230">
              <w:rPr>
                <w:rStyle w:val="Hyperlink"/>
                <w:rFonts w:eastAsiaTheme="majorEastAsia"/>
                <w:noProof/>
              </w:rPr>
              <w:t>12.1.1 Key-value</w:t>
            </w:r>
            <w:r w:rsidR="00942E86">
              <w:rPr>
                <w:noProof/>
                <w:webHidden/>
              </w:rPr>
              <w:tab/>
            </w:r>
            <w:r w:rsidR="00942E86">
              <w:rPr>
                <w:noProof/>
                <w:webHidden/>
              </w:rPr>
              <w:fldChar w:fldCharType="begin"/>
            </w:r>
            <w:r w:rsidR="00942E86">
              <w:rPr>
                <w:noProof/>
                <w:webHidden/>
              </w:rPr>
              <w:instrText xml:space="preserve"> PAGEREF _Toc137050179 \h </w:instrText>
            </w:r>
            <w:r w:rsidR="00942E86">
              <w:rPr>
                <w:noProof/>
                <w:webHidden/>
              </w:rPr>
            </w:r>
            <w:r w:rsidR="00942E86">
              <w:rPr>
                <w:noProof/>
                <w:webHidden/>
              </w:rPr>
              <w:fldChar w:fldCharType="separate"/>
            </w:r>
            <w:r w:rsidR="00942E86">
              <w:rPr>
                <w:noProof/>
                <w:webHidden/>
              </w:rPr>
              <w:t>139</w:t>
            </w:r>
            <w:r w:rsidR="00942E86">
              <w:rPr>
                <w:noProof/>
                <w:webHidden/>
              </w:rPr>
              <w:fldChar w:fldCharType="end"/>
            </w:r>
          </w:hyperlink>
        </w:p>
        <w:p w14:paraId="4508F429" w14:textId="7DC4E6DD" w:rsidR="00942E86" w:rsidRDefault="00000000">
          <w:pPr>
            <w:pStyle w:val="TOC3"/>
            <w:tabs>
              <w:tab w:val="right" w:leader="dot" w:pos="9908"/>
            </w:tabs>
            <w:rPr>
              <w:rFonts w:asciiTheme="minorHAnsi" w:eastAsiaTheme="minorEastAsia" w:hAnsiTheme="minorHAnsi" w:cstheme="minorBidi"/>
              <w:noProof/>
              <w:color w:val="auto"/>
              <w:kern w:val="2"/>
              <w:sz w:val="22"/>
              <w:lang w:bidi="ar-SA"/>
              <w14:ligatures w14:val="standardContextual"/>
            </w:rPr>
          </w:pPr>
          <w:hyperlink w:anchor="_Toc137050180" w:history="1">
            <w:r w:rsidR="00942E86" w:rsidRPr="00C17230">
              <w:rPr>
                <w:rStyle w:val="Hyperlink"/>
                <w:rFonts w:eastAsiaTheme="majorEastAsia"/>
                <w:noProof/>
              </w:rPr>
              <w:t>12.1.2 Key Vault reference</w:t>
            </w:r>
            <w:r w:rsidR="00942E86">
              <w:rPr>
                <w:noProof/>
                <w:webHidden/>
              </w:rPr>
              <w:tab/>
            </w:r>
            <w:r w:rsidR="00942E86">
              <w:rPr>
                <w:noProof/>
                <w:webHidden/>
              </w:rPr>
              <w:fldChar w:fldCharType="begin"/>
            </w:r>
            <w:r w:rsidR="00942E86">
              <w:rPr>
                <w:noProof/>
                <w:webHidden/>
              </w:rPr>
              <w:instrText xml:space="preserve"> PAGEREF _Toc137050180 \h </w:instrText>
            </w:r>
            <w:r w:rsidR="00942E86">
              <w:rPr>
                <w:noProof/>
                <w:webHidden/>
              </w:rPr>
            </w:r>
            <w:r w:rsidR="00942E86">
              <w:rPr>
                <w:noProof/>
                <w:webHidden/>
              </w:rPr>
              <w:fldChar w:fldCharType="separate"/>
            </w:r>
            <w:r w:rsidR="00942E86">
              <w:rPr>
                <w:noProof/>
                <w:webHidden/>
              </w:rPr>
              <w:t>139</w:t>
            </w:r>
            <w:r w:rsidR="00942E86">
              <w:rPr>
                <w:noProof/>
                <w:webHidden/>
              </w:rPr>
              <w:fldChar w:fldCharType="end"/>
            </w:r>
          </w:hyperlink>
        </w:p>
        <w:p w14:paraId="038B9853" w14:textId="6D66BF10" w:rsidR="00942E86" w:rsidRDefault="00000000">
          <w:pPr>
            <w:pStyle w:val="TOC2"/>
            <w:tabs>
              <w:tab w:val="right" w:leader="dot" w:pos="9908"/>
            </w:tabs>
            <w:rPr>
              <w:rFonts w:asciiTheme="minorHAnsi" w:eastAsiaTheme="minorEastAsia" w:hAnsiTheme="minorHAnsi" w:cstheme="minorBidi"/>
              <w:noProof/>
              <w:color w:val="auto"/>
              <w:kern w:val="2"/>
              <w:sz w:val="22"/>
              <w:lang w:bidi="ar-SA"/>
              <w14:ligatures w14:val="standardContextual"/>
            </w:rPr>
          </w:pPr>
          <w:hyperlink w:anchor="_Toc137050181" w:history="1">
            <w:r w:rsidR="00942E86" w:rsidRPr="00C17230">
              <w:rPr>
                <w:rStyle w:val="Hyperlink"/>
                <w:rFonts w:eastAsiaTheme="majorEastAsia"/>
                <w:noProof/>
              </w:rPr>
              <w:t>12.2 Sample for Updating an existing key –</w:t>
            </w:r>
            <w:r w:rsidR="00942E86">
              <w:rPr>
                <w:noProof/>
                <w:webHidden/>
              </w:rPr>
              <w:tab/>
            </w:r>
            <w:r w:rsidR="00942E86">
              <w:rPr>
                <w:noProof/>
                <w:webHidden/>
              </w:rPr>
              <w:fldChar w:fldCharType="begin"/>
            </w:r>
            <w:r w:rsidR="00942E86">
              <w:rPr>
                <w:noProof/>
                <w:webHidden/>
              </w:rPr>
              <w:instrText xml:space="preserve"> PAGEREF _Toc137050181 \h </w:instrText>
            </w:r>
            <w:r w:rsidR="00942E86">
              <w:rPr>
                <w:noProof/>
                <w:webHidden/>
              </w:rPr>
            </w:r>
            <w:r w:rsidR="00942E86">
              <w:rPr>
                <w:noProof/>
                <w:webHidden/>
              </w:rPr>
              <w:fldChar w:fldCharType="separate"/>
            </w:r>
            <w:r w:rsidR="00942E86">
              <w:rPr>
                <w:noProof/>
                <w:webHidden/>
              </w:rPr>
              <w:t>140</w:t>
            </w:r>
            <w:r w:rsidR="00942E86">
              <w:rPr>
                <w:noProof/>
                <w:webHidden/>
              </w:rPr>
              <w:fldChar w:fldCharType="end"/>
            </w:r>
          </w:hyperlink>
        </w:p>
        <w:p w14:paraId="1D5F49F3" w14:textId="0615B057" w:rsidR="00942E86" w:rsidRDefault="00000000">
          <w:pPr>
            <w:pStyle w:val="TOC3"/>
            <w:tabs>
              <w:tab w:val="right" w:leader="dot" w:pos="9908"/>
            </w:tabs>
            <w:rPr>
              <w:rFonts w:asciiTheme="minorHAnsi" w:eastAsiaTheme="minorEastAsia" w:hAnsiTheme="minorHAnsi" w:cstheme="minorBidi"/>
              <w:noProof/>
              <w:color w:val="auto"/>
              <w:kern w:val="2"/>
              <w:sz w:val="22"/>
              <w:lang w:bidi="ar-SA"/>
              <w14:ligatures w14:val="standardContextual"/>
            </w:rPr>
          </w:pPr>
          <w:hyperlink w:anchor="_Toc137050182" w:history="1">
            <w:r w:rsidR="00942E86" w:rsidRPr="00C17230">
              <w:rPr>
                <w:rStyle w:val="Hyperlink"/>
                <w:rFonts w:eastAsiaTheme="majorEastAsia"/>
                <w:noProof/>
              </w:rPr>
              <w:t>12.1.1 Update Key-value</w:t>
            </w:r>
            <w:r w:rsidR="00942E86">
              <w:rPr>
                <w:noProof/>
                <w:webHidden/>
              </w:rPr>
              <w:tab/>
            </w:r>
            <w:r w:rsidR="00942E86">
              <w:rPr>
                <w:noProof/>
                <w:webHidden/>
              </w:rPr>
              <w:fldChar w:fldCharType="begin"/>
            </w:r>
            <w:r w:rsidR="00942E86">
              <w:rPr>
                <w:noProof/>
                <w:webHidden/>
              </w:rPr>
              <w:instrText xml:space="preserve"> PAGEREF _Toc137050182 \h </w:instrText>
            </w:r>
            <w:r w:rsidR="00942E86">
              <w:rPr>
                <w:noProof/>
                <w:webHidden/>
              </w:rPr>
            </w:r>
            <w:r w:rsidR="00942E86">
              <w:rPr>
                <w:noProof/>
                <w:webHidden/>
              </w:rPr>
              <w:fldChar w:fldCharType="separate"/>
            </w:r>
            <w:r w:rsidR="00942E86">
              <w:rPr>
                <w:noProof/>
                <w:webHidden/>
              </w:rPr>
              <w:t>140</w:t>
            </w:r>
            <w:r w:rsidR="00942E86">
              <w:rPr>
                <w:noProof/>
                <w:webHidden/>
              </w:rPr>
              <w:fldChar w:fldCharType="end"/>
            </w:r>
          </w:hyperlink>
        </w:p>
        <w:p w14:paraId="6BA49FAE" w14:textId="42BC67AE" w:rsidR="00942E86" w:rsidRDefault="00000000">
          <w:pPr>
            <w:pStyle w:val="TOC3"/>
            <w:tabs>
              <w:tab w:val="right" w:leader="dot" w:pos="9908"/>
            </w:tabs>
            <w:rPr>
              <w:rFonts w:asciiTheme="minorHAnsi" w:eastAsiaTheme="minorEastAsia" w:hAnsiTheme="minorHAnsi" w:cstheme="minorBidi"/>
              <w:noProof/>
              <w:color w:val="auto"/>
              <w:kern w:val="2"/>
              <w:sz w:val="22"/>
              <w:lang w:bidi="ar-SA"/>
              <w14:ligatures w14:val="standardContextual"/>
            </w:rPr>
          </w:pPr>
          <w:hyperlink w:anchor="_Toc137050183" w:history="1">
            <w:r w:rsidR="00942E86" w:rsidRPr="00C17230">
              <w:rPr>
                <w:rStyle w:val="Hyperlink"/>
                <w:rFonts w:eastAsiaTheme="majorEastAsia"/>
                <w:noProof/>
              </w:rPr>
              <w:t>12.1.2 Update Key Vault reference</w:t>
            </w:r>
            <w:r w:rsidR="00942E86">
              <w:rPr>
                <w:noProof/>
                <w:webHidden/>
              </w:rPr>
              <w:tab/>
            </w:r>
            <w:r w:rsidR="00942E86">
              <w:rPr>
                <w:noProof/>
                <w:webHidden/>
              </w:rPr>
              <w:fldChar w:fldCharType="begin"/>
            </w:r>
            <w:r w:rsidR="00942E86">
              <w:rPr>
                <w:noProof/>
                <w:webHidden/>
              </w:rPr>
              <w:instrText xml:space="preserve"> PAGEREF _Toc137050183 \h </w:instrText>
            </w:r>
            <w:r w:rsidR="00942E86">
              <w:rPr>
                <w:noProof/>
                <w:webHidden/>
              </w:rPr>
            </w:r>
            <w:r w:rsidR="00942E86">
              <w:rPr>
                <w:noProof/>
                <w:webHidden/>
              </w:rPr>
              <w:fldChar w:fldCharType="separate"/>
            </w:r>
            <w:r w:rsidR="00942E86">
              <w:rPr>
                <w:noProof/>
                <w:webHidden/>
              </w:rPr>
              <w:t>141</w:t>
            </w:r>
            <w:r w:rsidR="00942E86">
              <w:rPr>
                <w:noProof/>
                <w:webHidden/>
              </w:rPr>
              <w:fldChar w:fldCharType="end"/>
            </w:r>
          </w:hyperlink>
        </w:p>
        <w:p w14:paraId="258EBD17" w14:textId="4356A89B" w:rsidR="00942E86" w:rsidRDefault="00000000">
          <w:pPr>
            <w:pStyle w:val="TOC1"/>
            <w:tabs>
              <w:tab w:val="right" w:leader="dot" w:pos="9908"/>
            </w:tabs>
            <w:rPr>
              <w:rFonts w:asciiTheme="minorHAnsi" w:eastAsiaTheme="minorEastAsia" w:hAnsiTheme="minorHAnsi" w:cstheme="minorBidi"/>
              <w:noProof/>
              <w:color w:val="auto"/>
              <w:kern w:val="2"/>
              <w:sz w:val="22"/>
              <w:lang w:bidi="ar-SA"/>
              <w14:ligatures w14:val="standardContextual"/>
            </w:rPr>
          </w:pPr>
          <w:hyperlink w:anchor="_Toc137050184" w:history="1">
            <w:r w:rsidR="00942E86" w:rsidRPr="00C17230">
              <w:rPr>
                <w:rStyle w:val="Hyperlink"/>
                <w:rFonts w:eastAsiaTheme="majorEastAsia"/>
                <w:noProof/>
              </w:rPr>
              <w:t>13. Odessa Core Deployment</w:t>
            </w:r>
            <w:r w:rsidR="00942E86">
              <w:rPr>
                <w:noProof/>
                <w:webHidden/>
              </w:rPr>
              <w:tab/>
            </w:r>
            <w:r w:rsidR="00942E86">
              <w:rPr>
                <w:noProof/>
                <w:webHidden/>
              </w:rPr>
              <w:fldChar w:fldCharType="begin"/>
            </w:r>
            <w:r w:rsidR="00942E86">
              <w:rPr>
                <w:noProof/>
                <w:webHidden/>
              </w:rPr>
              <w:instrText xml:space="preserve"> PAGEREF _Toc137050184 \h </w:instrText>
            </w:r>
            <w:r w:rsidR="00942E86">
              <w:rPr>
                <w:noProof/>
                <w:webHidden/>
              </w:rPr>
            </w:r>
            <w:r w:rsidR="00942E86">
              <w:rPr>
                <w:noProof/>
                <w:webHidden/>
              </w:rPr>
              <w:fldChar w:fldCharType="separate"/>
            </w:r>
            <w:r w:rsidR="00942E86">
              <w:rPr>
                <w:noProof/>
                <w:webHidden/>
              </w:rPr>
              <w:t>141</w:t>
            </w:r>
            <w:r w:rsidR="00942E86">
              <w:rPr>
                <w:noProof/>
                <w:webHidden/>
              </w:rPr>
              <w:fldChar w:fldCharType="end"/>
            </w:r>
          </w:hyperlink>
        </w:p>
        <w:p w14:paraId="6FF8DDF7" w14:textId="0279EA3F" w:rsidR="00942E86" w:rsidRDefault="00000000">
          <w:pPr>
            <w:pStyle w:val="TOC2"/>
            <w:tabs>
              <w:tab w:val="right" w:leader="dot" w:pos="9908"/>
            </w:tabs>
            <w:rPr>
              <w:rFonts w:asciiTheme="minorHAnsi" w:eastAsiaTheme="minorEastAsia" w:hAnsiTheme="minorHAnsi" w:cstheme="minorBidi"/>
              <w:noProof/>
              <w:color w:val="auto"/>
              <w:kern w:val="2"/>
              <w:sz w:val="22"/>
              <w:lang w:bidi="ar-SA"/>
              <w14:ligatures w14:val="standardContextual"/>
            </w:rPr>
          </w:pPr>
          <w:hyperlink w:anchor="_Toc137050185" w:history="1">
            <w:r w:rsidR="00942E86" w:rsidRPr="00C17230">
              <w:rPr>
                <w:rStyle w:val="Hyperlink"/>
                <w:rFonts w:eastAsiaTheme="majorEastAsia"/>
                <w:noProof/>
              </w:rPr>
              <w:t>13.1 Automated and Manual Release Tasks</w:t>
            </w:r>
            <w:r w:rsidR="00942E86">
              <w:rPr>
                <w:noProof/>
                <w:webHidden/>
              </w:rPr>
              <w:tab/>
            </w:r>
            <w:r w:rsidR="00942E86">
              <w:rPr>
                <w:noProof/>
                <w:webHidden/>
              </w:rPr>
              <w:fldChar w:fldCharType="begin"/>
            </w:r>
            <w:r w:rsidR="00942E86">
              <w:rPr>
                <w:noProof/>
                <w:webHidden/>
              </w:rPr>
              <w:instrText xml:space="preserve"> PAGEREF _Toc137050185 \h </w:instrText>
            </w:r>
            <w:r w:rsidR="00942E86">
              <w:rPr>
                <w:noProof/>
                <w:webHidden/>
              </w:rPr>
            </w:r>
            <w:r w:rsidR="00942E86">
              <w:rPr>
                <w:noProof/>
                <w:webHidden/>
              </w:rPr>
              <w:fldChar w:fldCharType="separate"/>
            </w:r>
            <w:r w:rsidR="00942E86">
              <w:rPr>
                <w:noProof/>
                <w:webHidden/>
              </w:rPr>
              <w:t>141</w:t>
            </w:r>
            <w:r w:rsidR="00942E86">
              <w:rPr>
                <w:noProof/>
                <w:webHidden/>
              </w:rPr>
              <w:fldChar w:fldCharType="end"/>
            </w:r>
          </w:hyperlink>
        </w:p>
        <w:p w14:paraId="396838ED" w14:textId="26338DCE" w:rsidR="00942E86" w:rsidRDefault="00000000">
          <w:pPr>
            <w:pStyle w:val="TOC2"/>
            <w:tabs>
              <w:tab w:val="right" w:leader="dot" w:pos="9908"/>
            </w:tabs>
            <w:rPr>
              <w:rFonts w:asciiTheme="minorHAnsi" w:eastAsiaTheme="minorEastAsia" w:hAnsiTheme="minorHAnsi" w:cstheme="minorBidi"/>
              <w:noProof/>
              <w:color w:val="auto"/>
              <w:kern w:val="2"/>
              <w:sz w:val="22"/>
              <w:lang w:bidi="ar-SA"/>
              <w14:ligatures w14:val="standardContextual"/>
            </w:rPr>
          </w:pPr>
          <w:hyperlink w:anchor="_Toc137050186" w:history="1">
            <w:r w:rsidR="00942E86" w:rsidRPr="00C17230">
              <w:rPr>
                <w:rStyle w:val="Hyperlink"/>
                <w:rFonts w:eastAsiaTheme="majorEastAsia"/>
                <w:noProof/>
              </w:rPr>
              <w:t>13.2 Steps for – Validate Audit Jobs Completion</w:t>
            </w:r>
            <w:r w:rsidR="00942E86">
              <w:rPr>
                <w:noProof/>
                <w:webHidden/>
              </w:rPr>
              <w:tab/>
            </w:r>
            <w:r w:rsidR="00942E86">
              <w:rPr>
                <w:noProof/>
                <w:webHidden/>
              </w:rPr>
              <w:fldChar w:fldCharType="begin"/>
            </w:r>
            <w:r w:rsidR="00942E86">
              <w:rPr>
                <w:noProof/>
                <w:webHidden/>
              </w:rPr>
              <w:instrText xml:space="preserve"> PAGEREF _Toc137050186 \h </w:instrText>
            </w:r>
            <w:r w:rsidR="00942E86">
              <w:rPr>
                <w:noProof/>
                <w:webHidden/>
              </w:rPr>
            </w:r>
            <w:r w:rsidR="00942E86">
              <w:rPr>
                <w:noProof/>
                <w:webHidden/>
              </w:rPr>
              <w:fldChar w:fldCharType="separate"/>
            </w:r>
            <w:r w:rsidR="00942E86">
              <w:rPr>
                <w:noProof/>
                <w:webHidden/>
              </w:rPr>
              <w:t>142</w:t>
            </w:r>
            <w:r w:rsidR="00942E86">
              <w:rPr>
                <w:noProof/>
                <w:webHidden/>
              </w:rPr>
              <w:fldChar w:fldCharType="end"/>
            </w:r>
          </w:hyperlink>
        </w:p>
        <w:p w14:paraId="6E5CC106" w14:textId="53085A83" w:rsidR="00942E86" w:rsidRDefault="00000000">
          <w:pPr>
            <w:pStyle w:val="TOC2"/>
            <w:tabs>
              <w:tab w:val="right" w:leader="dot" w:pos="9908"/>
            </w:tabs>
            <w:rPr>
              <w:rFonts w:asciiTheme="minorHAnsi" w:eastAsiaTheme="minorEastAsia" w:hAnsiTheme="minorHAnsi" w:cstheme="minorBidi"/>
              <w:noProof/>
              <w:color w:val="auto"/>
              <w:kern w:val="2"/>
              <w:sz w:val="22"/>
              <w:lang w:bidi="ar-SA"/>
              <w14:ligatures w14:val="standardContextual"/>
            </w:rPr>
          </w:pPr>
          <w:hyperlink w:anchor="_Toc137050187" w:history="1">
            <w:r w:rsidR="00942E86" w:rsidRPr="00C17230">
              <w:rPr>
                <w:rStyle w:val="Hyperlink"/>
                <w:rFonts w:eastAsiaTheme="majorEastAsia"/>
                <w:noProof/>
              </w:rPr>
              <w:t>13.3 Steps for - Create Release</w:t>
            </w:r>
            <w:r w:rsidR="00942E86">
              <w:rPr>
                <w:noProof/>
                <w:webHidden/>
              </w:rPr>
              <w:tab/>
            </w:r>
            <w:r w:rsidR="00942E86">
              <w:rPr>
                <w:noProof/>
                <w:webHidden/>
              </w:rPr>
              <w:fldChar w:fldCharType="begin"/>
            </w:r>
            <w:r w:rsidR="00942E86">
              <w:rPr>
                <w:noProof/>
                <w:webHidden/>
              </w:rPr>
              <w:instrText xml:space="preserve"> PAGEREF _Toc137050187 \h </w:instrText>
            </w:r>
            <w:r w:rsidR="00942E86">
              <w:rPr>
                <w:noProof/>
                <w:webHidden/>
              </w:rPr>
            </w:r>
            <w:r w:rsidR="00942E86">
              <w:rPr>
                <w:noProof/>
                <w:webHidden/>
              </w:rPr>
              <w:fldChar w:fldCharType="separate"/>
            </w:r>
            <w:r w:rsidR="00942E86">
              <w:rPr>
                <w:noProof/>
                <w:webHidden/>
              </w:rPr>
              <w:t>142</w:t>
            </w:r>
            <w:r w:rsidR="00942E86">
              <w:rPr>
                <w:noProof/>
                <w:webHidden/>
              </w:rPr>
              <w:fldChar w:fldCharType="end"/>
            </w:r>
          </w:hyperlink>
        </w:p>
        <w:p w14:paraId="7765F6B7" w14:textId="667F8445" w:rsidR="00942E86" w:rsidRDefault="00000000">
          <w:pPr>
            <w:pStyle w:val="TOC2"/>
            <w:tabs>
              <w:tab w:val="right" w:leader="dot" w:pos="9908"/>
            </w:tabs>
            <w:rPr>
              <w:rFonts w:asciiTheme="minorHAnsi" w:eastAsiaTheme="minorEastAsia" w:hAnsiTheme="minorHAnsi" w:cstheme="minorBidi"/>
              <w:noProof/>
              <w:color w:val="auto"/>
              <w:kern w:val="2"/>
              <w:sz w:val="22"/>
              <w:lang w:bidi="ar-SA"/>
              <w14:ligatures w14:val="standardContextual"/>
            </w:rPr>
          </w:pPr>
          <w:hyperlink w:anchor="_Toc137050188" w:history="1">
            <w:r w:rsidR="00942E86" w:rsidRPr="00C17230">
              <w:rPr>
                <w:rStyle w:val="Hyperlink"/>
                <w:rFonts w:eastAsiaTheme="majorEastAsia"/>
                <w:noProof/>
              </w:rPr>
              <w:t>13.4 Steps for – Deploy Core Components</w:t>
            </w:r>
            <w:r w:rsidR="00942E86">
              <w:rPr>
                <w:noProof/>
                <w:webHidden/>
              </w:rPr>
              <w:tab/>
            </w:r>
            <w:r w:rsidR="00942E86">
              <w:rPr>
                <w:noProof/>
                <w:webHidden/>
              </w:rPr>
              <w:fldChar w:fldCharType="begin"/>
            </w:r>
            <w:r w:rsidR="00942E86">
              <w:rPr>
                <w:noProof/>
                <w:webHidden/>
              </w:rPr>
              <w:instrText xml:space="preserve"> PAGEREF _Toc137050188 \h </w:instrText>
            </w:r>
            <w:r w:rsidR="00942E86">
              <w:rPr>
                <w:noProof/>
                <w:webHidden/>
              </w:rPr>
            </w:r>
            <w:r w:rsidR="00942E86">
              <w:rPr>
                <w:noProof/>
                <w:webHidden/>
              </w:rPr>
              <w:fldChar w:fldCharType="separate"/>
            </w:r>
            <w:r w:rsidR="00942E86">
              <w:rPr>
                <w:noProof/>
                <w:webHidden/>
              </w:rPr>
              <w:t>143</w:t>
            </w:r>
            <w:r w:rsidR="00942E86">
              <w:rPr>
                <w:noProof/>
                <w:webHidden/>
              </w:rPr>
              <w:fldChar w:fldCharType="end"/>
            </w:r>
          </w:hyperlink>
        </w:p>
        <w:p w14:paraId="1DB6CE48" w14:textId="18A4C47F" w:rsidR="00942E86" w:rsidRDefault="00000000">
          <w:pPr>
            <w:pStyle w:val="TOC2"/>
            <w:tabs>
              <w:tab w:val="right" w:leader="dot" w:pos="9908"/>
            </w:tabs>
            <w:rPr>
              <w:rFonts w:asciiTheme="minorHAnsi" w:eastAsiaTheme="minorEastAsia" w:hAnsiTheme="minorHAnsi" w:cstheme="minorBidi"/>
              <w:noProof/>
              <w:color w:val="auto"/>
              <w:kern w:val="2"/>
              <w:sz w:val="22"/>
              <w:lang w:bidi="ar-SA"/>
              <w14:ligatures w14:val="standardContextual"/>
            </w:rPr>
          </w:pPr>
          <w:hyperlink w:anchor="_Toc137050189" w:history="1">
            <w:r w:rsidR="00942E86" w:rsidRPr="00C17230">
              <w:rPr>
                <w:rStyle w:val="Hyperlink"/>
                <w:rFonts w:eastAsiaTheme="majorEastAsia"/>
                <w:noProof/>
              </w:rPr>
              <w:t>13.5 Steps for – Update Config Changes</w:t>
            </w:r>
            <w:r w:rsidR="00942E86">
              <w:rPr>
                <w:noProof/>
                <w:webHidden/>
              </w:rPr>
              <w:tab/>
            </w:r>
            <w:r w:rsidR="00942E86">
              <w:rPr>
                <w:noProof/>
                <w:webHidden/>
              </w:rPr>
              <w:fldChar w:fldCharType="begin"/>
            </w:r>
            <w:r w:rsidR="00942E86">
              <w:rPr>
                <w:noProof/>
                <w:webHidden/>
              </w:rPr>
              <w:instrText xml:space="preserve"> PAGEREF _Toc137050189 \h </w:instrText>
            </w:r>
            <w:r w:rsidR="00942E86">
              <w:rPr>
                <w:noProof/>
                <w:webHidden/>
              </w:rPr>
            </w:r>
            <w:r w:rsidR="00942E86">
              <w:rPr>
                <w:noProof/>
                <w:webHidden/>
              </w:rPr>
              <w:fldChar w:fldCharType="separate"/>
            </w:r>
            <w:r w:rsidR="00942E86">
              <w:rPr>
                <w:noProof/>
                <w:webHidden/>
              </w:rPr>
              <w:t>144</w:t>
            </w:r>
            <w:r w:rsidR="00942E86">
              <w:rPr>
                <w:noProof/>
                <w:webHidden/>
              </w:rPr>
              <w:fldChar w:fldCharType="end"/>
            </w:r>
          </w:hyperlink>
        </w:p>
        <w:p w14:paraId="0914671E" w14:textId="231DF284" w:rsidR="00942E86" w:rsidRDefault="00000000">
          <w:pPr>
            <w:pStyle w:val="TOC2"/>
            <w:tabs>
              <w:tab w:val="right" w:leader="dot" w:pos="9908"/>
            </w:tabs>
            <w:rPr>
              <w:rFonts w:asciiTheme="minorHAnsi" w:eastAsiaTheme="minorEastAsia" w:hAnsiTheme="minorHAnsi" w:cstheme="minorBidi"/>
              <w:noProof/>
              <w:color w:val="auto"/>
              <w:kern w:val="2"/>
              <w:sz w:val="22"/>
              <w:lang w:bidi="ar-SA"/>
              <w14:ligatures w14:val="standardContextual"/>
            </w:rPr>
          </w:pPr>
          <w:hyperlink w:anchor="_Toc137050190" w:history="1">
            <w:r w:rsidR="00942E86" w:rsidRPr="00C17230">
              <w:rPr>
                <w:rStyle w:val="Hyperlink"/>
                <w:rFonts w:eastAsiaTheme="majorEastAsia"/>
                <w:noProof/>
              </w:rPr>
              <w:t>13.6 Steps for – Restart Core Services</w:t>
            </w:r>
            <w:r w:rsidR="00942E86">
              <w:rPr>
                <w:noProof/>
                <w:webHidden/>
              </w:rPr>
              <w:tab/>
            </w:r>
            <w:r w:rsidR="00942E86">
              <w:rPr>
                <w:noProof/>
                <w:webHidden/>
              </w:rPr>
              <w:fldChar w:fldCharType="begin"/>
            </w:r>
            <w:r w:rsidR="00942E86">
              <w:rPr>
                <w:noProof/>
                <w:webHidden/>
              </w:rPr>
              <w:instrText xml:space="preserve"> PAGEREF _Toc137050190 \h </w:instrText>
            </w:r>
            <w:r w:rsidR="00942E86">
              <w:rPr>
                <w:noProof/>
                <w:webHidden/>
              </w:rPr>
            </w:r>
            <w:r w:rsidR="00942E86">
              <w:rPr>
                <w:noProof/>
                <w:webHidden/>
              </w:rPr>
              <w:fldChar w:fldCharType="separate"/>
            </w:r>
            <w:r w:rsidR="00942E86">
              <w:rPr>
                <w:noProof/>
                <w:webHidden/>
              </w:rPr>
              <w:t>145</w:t>
            </w:r>
            <w:r w:rsidR="00942E86">
              <w:rPr>
                <w:noProof/>
                <w:webHidden/>
              </w:rPr>
              <w:fldChar w:fldCharType="end"/>
            </w:r>
          </w:hyperlink>
        </w:p>
        <w:p w14:paraId="6EC49DE5" w14:textId="177A5BA7" w:rsidR="00942E86" w:rsidRDefault="00000000">
          <w:pPr>
            <w:pStyle w:val="TOC2"/>
            <w:tabs>
              <w:tab w:val="right" w:leader="dot" w:pos="9908"/>
            </w:tabs>
            <w:rPr>
              <w:rFonts w:asciiTheme="minorHAnsi" w:eastAsiaTheme="minorEastAsia" w:hAnsiTheme="minorHAnsi" w:cstheme="minorBidi"/>
              <w:noProof/>
              <w:color w:val="auto"/>
              <w:kern w:val="2"/>
              <w:sz w:val="22"/>
              <w:lang w:bidi="ar-SA"/>
              <w14:ligatures w14:val="standardContextual"/>
            </w:rPr>
          </w:pPr>
          <w:hyperlink w:anchor="_Toc137050191" w:history="1">
            <w:r w:rsidR="00942E86" w:rsidRPr="00C17230">
              <w:rPr>
                <w:rStyle w:val="Hyperlink"/>
                <w:rFonts w:eastAsiaTheme="majorEastAsia"/>
                <w:noProof/>
              </w:rPr>
              <w:t>13.7 Steps for - Uploading Business Configuration</w:t>
            </w:r>
            <w:r w:rsidR="00942E86">
              <w:rPr>
                <w:noProof/>
                <w:webHidden/>
              </w:rPr>
              <w:tab/>
            </w:r>
            <w:r w:rsidR="00942E86">
              <w:rPr>
                <w:noProof/>
                <w:webHidden/>
              </w:rPr>
              <w:fldChar w:fldCharType="begin"/>
            </w:r>
            <w:r w:rsidR="00942E86">
              <w:rPr>
                <w:noProof/>
                <w:webHidden/>
              </w:rPr>
              <w:instrText xml:space="preserve"> PAGEREF _Toc137050191 \h </w:instrText>
            </w:r>
            <w:r w:rsidR="00942E86">
              <w:rPr>
                <w:noProof/>
                <w:webHidden/>
              </w:rPr>
            </w:r>
            <w:r w:rsidR="00942E86">
              <w:rPr>
                <w:noProof/>
                <w:webHidden/>
              </w:rPr>
              <w:fldChar w:fldCharType="separate"/>
            </w:r>
            <w:r w:rsidR="00942E86">
              <w:rPr>
                <w:noProof/>
                <w:webHidden/>
              </w:rPr>
              <w:t>145</w:t>
            </w:r>
            <w:r w:rsidR="00942E86">
              <w:rPr>
                <w:noProof/>
                <w:webHidden/>
              </w:rPr>
              <w:fldChar w:fldCharType="end"/>
            </w:r>
          </w:hyperlink>
        </w:p>
        <w:p w14:paraId="07EA5CA5" w14:textId="2C8759D7" w:rsidR="00942E86" w:rsidRDefault="00000000">
          <w:pPr>
            <w:pStyle w:val="TOC2"/>
            <w:tabs>
              <w:tab w:val="right" w:leader="dot" w:pos="9908"/>
            </w:tabs>
            <w:rPr>
              <w:rFonts w:asciiTheme="minorHAnsi" w:eastAsiaTheme="minorEastAsia" w:hAnsiTheme="minorHAnsi" w:cstheme="minorBidi"/>
              <w:noProof/>
              <w:color w:val="auto"/>
              <w:kern w:val="2"/>
              <w:sz w:val="22"/>
              <w:lang w:bidi="ar-SA"/>
              <w14:ligatures w14:val="standardContextual"/>
            </w:rPr>
          </w:pPr>
          <w:hyperlink w:anchor="_Toc137050192" w:history="1">
            <w:r w:rsidR="00942E86" w:rsidRPr="00C17230">
              <w:rPr>
                <w:rStyle w:val="Hyperlink"/>
                <w:rFonts w:eastAsiaTheme="majorEastAsia"/>
                <w:noProof/>
              </w:rPr>
              <w:t>13.8 Steps for - Uploading RBS.</w:t>
            </w:r>
            <w:r w:rsidR="00942E86">
              <w:rPr>
                <w:noProof/>
                <w:webHidden/>
              </w:rPr>
              <w:tab/>
            </w:r>
            <w:r w:rsidR="00942E86">
              <w:rPr>
                <w:noProof/>
                <w:webHidden/>
              </w:rPr>
              <w:fldChar w:fldCharType="begin"/>
            </w:r>
            <w:r w:rsidR="00942E86">
              <w:rPr>
                <w:noProof/>
                <w:webHidden/>
              </w:rPr>
              <w:instrText xml:space="preserve"> PAGEREF _Toc137050192 \h </w:instrText>
            </w:r>
            <w:r w:rsidR="00942E86">
              <w:rPr>
                <w:noProof/>
                <w:webHidden/>
              </w:rPr>
            </w:r>
            <w:r w:rsidR="00942E86">
              <w:rPr>
                <w:noProof/>
                <w:webHidden/>
              </w:rPr>
              <w:fldChar w:fldCharType="separate"/>
            </w:r>
            <w:r w:rsidR="00942E86">
              <w:rPr>
                <w:noProof/>
                <w:webHidden/>
              </w:rPr>
              <w:t>146</w:t>
            </w:r>
            <w:r w:rsidR="00942E86">
              <w:rPr>
                <w:noProof/>
                <w:webHidden/>
              </w:rPr>
              <w:fldChar w:fldCharType="end"/>
            </w:r>
          </w:hyperlink>
        </w:p>
        <w:p w14:paraId="44F0E28F" w14:textId="3AB6235C" w:rsidR="00942E86" w:rsidRDefault="00000000">
          <w:pPr>
            <w:pStyle w:val="TOC2"/>
            <w:tabs>
              <w:tab w:val="right" w:leader="dot" w:pos="9908"/>
            </w:tabs>
            <w:rPr>
              <w:rFonts w:asciiTheme="minorHAnsi" w:eastAsiaTheme="minorEastAsia" w:hAnsiTheme="minorHAnsi" w:cstheme="minorBidi"/>
              <w:noProof/>
              <w:color w:val="auto"/>
              <w:kern w:val="2"/>
              <w:sz w:val="22"/>
              <w:lang w:bidi="ar-SA"/>
              <w14:ligatures w14:val="standardContextual"/>
            </w:rPr>
          </w:pPr>
          <w:hyperlink w:anchor="_Toc137050193" w:history="1">
            <w:r w:rsidR="00942E86" w:rsidRPr="00C17230">
              <w:rPr>
                <w:rStyle w:val="Hyperlink"/>
                <w:rFonts w:eastAsiaTheme="majorEastAsia"/>
                <w:noProof/>
              </w:rPr>
              <w:t>13.9 Steps for - Executing Workflow Setup</w:t>
            </w:r>
            <w:r w:rsidR="00942E86">
              <w:rPr>
                <w:noProof/>
                <w:webHidden/>
              </w:rPr>
              <w:tab/>
            </w:r>
            <w:r w:rsidR="00942E86">
              <w:rPr>
                <w:noProof/>
                <w:webHidden/>
              </w:rPr>
              <w:fldChar w:fldCharType="begin"/>
            </w:r>
            <w:r w:rsidR="00942E86">
              <w:rPr>
                <w:noProof/>
                <w:webHidden/>
              </w:rPr>
              <w:instrText xml:space="preserve"> PAGEREF _Toc137050193 \h </w:instrText>
            </w:r>
            <w:r w:rsidR="00942E86">
              <w:rPr>
                <w:noProof/>
                <w:webHidden/>
              </w:rPr>
            </w:r>
            <w:r w:rsidR="00942E86">
              <w:rPr>
                <w:noProof/>
                <w:webHidden/>
              </w:rPr>
              <w:fldChar w:fldCharType="separate"/>
            </w:r>
            <w:r w:rsidR="00942E86">
              <w:rPr>
                <w:noProof/>
                <w:webHidden/>
              </w:rPr>
              <w:t>147</w:t>
            </w:r>
            <w:r w:rsidR="00942E86">
              <w:rPr>
                <w:noProof/>
                <w:webHidden/>
              </w:rPr>
              <w:fldChar w:fldCharType="end"/>
            </w:r>
          </w:hyperlink>
        </w:p>
        <w:p w14:paraId="68305FC3" w14:textId="06C4D002" w:rsidR="00942E86" w:rsidRDefault="00000000">
          <w:pPr>
            <w:pStyle w:val="TOC2"/>
            <w:tabs>
              <w:tab w:val="right" w:leader="dot" w:pos="9908"/>
            </w:tabs>
            <w:rPr>
              <w:rFonts w:asciiTheme="minorHAnsi" w:eastAsiaTheme="minorEastAsia" w:hAnsiTheme="minorHAnsi" w:cstheme="minorBidi"/>
              <w:noProof/>
              <w:color w:val="auto"/>
              <w:kern w:val="2"/>
              <w:sz w:val="22"/>
              <w:lang w:bidi="ar-SA"/>
              <w14:ligatures w14:val="standardContextual"/>
            </w:rPr>
          </w:pPr>
          <w:hyperlink w:anchor="_Toc137050194" w:history="1">
            <w:r w:rsidR="00942E86" w:rsidRPr="00C17230">
              <w:rPr>
                <w:rStyle w:val="Hyperlink"/>
                <w:rFonts w:eastAsiaTheme="majorEastAsia"/>
                <w:noProof/>
              </w:rPr>
              <w:t>13.10 Steps for - Execute Extract SP in Main and Replica DB</w:t>
            </w:r>
            <w:r w:rsidR="00942E86">
              <w:rPr>
                <w:noProof/>
                <w:webHidden/>
              </w:rPr>
              <w:tab/>
            </w:r>
            <w:r w:rsidR="00942E86">
              <w:rPr>
                <w:noProof/>
                <w:webHidden/>
              </w:rPr>
              <w:fldChar w:fldCharType="begin"/>
            </w:r>
            <w:r w:rsidR="00942E86">
              <w:rPr>
                <w:noProof/>
                <w:webHidden/>
              </w:rPr>
              <w:instrText xml:space="preserve"> PAGEREF _Toc137050194 \h </w:instrText>
            </w:r>
            <w:r w:rsidR="00942E86">
              <w:rPr>
                <w:noProof/>
                <w:webHidden/>
              </w:rPr>
            </w:r>
            <w:r w:rsidR="00942E86">
              <w:rPr>
                <w:noProof/>
                <w:webHidden/>
              </w:rPr>
              <w:fldChar w:fldCharType="separate"/>
            </w:r>
            <w:r w:rsidR="00942E86">
              <w:rPr>
                <w:noProof/>
                <w:webHidden/>
              </w:rPr>
              <w:t>148</w:t>
            </w:r>
            <w:r w:rsidR="00942E86">
              <w:rPr>
                <w:noProof/>
                <w:webHidden/>
              </w:rPr>
              <w:fldChar w:fldCharType="end"/>
            </w:r>
          </w:hyperlink>
        </w:p>
        <w:p w14:paraId="22D6B78C" w14:textId="36DC9F31" w:rsidR="00942E86" w:rsidRDefault="00000000">
          <w:pPr>
            <w:pStyle w:val="TOC3"/>
            <w:tabs>
              <w:tab w:val="right" w:leader="dot" w:pos="9908"/>
            </w:tabs>
            <w:rPr>
              <w:rFonts w:asciiTheme="minorHAnsi" w:eastAsiaTheme="minorEastAsia" w:hAnsiTheme="minorHAnsi" w:cstheme="minorBidi"/>
              <w:noProof/>
              <w:color w:val="auto"/>
              <w:kern w:val="2"/>
              <w:sz w:val="22"/>
              <w:lang w:bidi="ar-SA"/>
              <w14:ligatures w14:val="standardContextual"/>
            </w:rPr>
          </w:pPr>
          <w:hyperlink w:anchor="_Toc137050195" w:history="1">
            <w:r w:rsidR="00942E86" w:rsidRPr="00C17230">
              <w:rPr>
                <w:rStyle w:val="Hyperlink"/>
                <w:rFonts w:eastAsiaTheme="majorEastAsia"/>
                <w:noProof/>
              </w:rPr>
              <w:t>13.10.1 Main DB</w:t>
            </w:r>
            <w:r w:rsidR="00942E86">
              <w:rPr>
                <w:noProof/>
                <w:webHidden/>
              </w:rPr>
              <w:tab/>
            </w:r>
            <w:r w:rsidR="00942E86">
              <w:rPr>
                <w:noProof/>
                <w:webHidden/>
              </w:rPr>
              <w:fldChar w:fldCharType="begin"/>
            </w:r>
            <w:r w:rsidR="00942E86">
              <w:rPr>
                <w:noProof/>
                <w:webHidden/>
              </w:rPr>
              <w:instrText xml:space="preserve"> PAGEREF _Toc137050195 \h </w:instrText>
            </w:r>
            <w:r w:rsidR="00942E86">
              <w:rPr>
                <w:noProof/>
                <w:webHidden/>
              </w:rPr>
            </w:r>
            <w:r w:rsidR="00942E86">
              <w:rPr>
                <w:noProof/>
                <w:webHidden/>
              </w:rPr>
              <w:fldChar w:fldCharType="separate"/>
            </w:r>
            <w:r w:rsidR="00942E86">
              <w:rPr>
                <w:noProof/>
                <w:webHidden/>
              </w:rPr>
              <w:t>148</w:t>
            </w:r>
            <w:r w:rsidR="00942E86">
              <w:rPr>
                <w:noProof/>
                <w:webHidden/>
              </w:rPr>
              <w:fldChar w:fldCharType="end"/>
            </w:r>
          </w:hyperlink>
        </w:p>
        <w:p w14:paraId="224C4B6E" w14:textId="226D1C05" w:rsidR="00942E86" w:rsidRDefault="00000000">
          <w:pPr>
            <w:pStyle w:val="TOC3"/>
            <w:tabs>
              <w:tab w:val="left" w:pos="1320"/>
              <w:tab w:val="right" w:leader="dot" w:pos="9908"/>
            </w:tabs>
            <w:rPr>
              <w:rFonts w:asciiTheme="minorHAnsi" w:eastAsiaTheme="minorEastAsia" w:hAnsiTheme="minorHAnsi" w:cstheme="minorBidi"/>
              <w:noProof/>
              <w:color w:val="auto"/>
              <w:kern w:val="2"/>
              <w:sz w:val="22"/>
              <w:lang w:bidi="ar-SA"/>
              <w14:ligatures w14:val="standardContextual"/>
            </w:rPr>
          </w:pPr>
          <w:hyperlink w:anchor="_Toc137050196" w:history="1">
            <w:r w:rsidR="00942E86" w:rsidRPr="00C17230">
              <w:rPr>
                <w:rStyle w:val="Hyperlink"/>
                <w:rFonts w:eastAsiaTheme="majorEastAsia"/>
                <w:noProof/>
              </w:rPr>
              <w:t>13.10.2</w:t>
            </w:r>
            <w:r w:rsidR="00942E86">
              <w:rPr>
                <w:rFonts w:asciiTheme="minorHAnsi" w:eastAsiaTheme="minorEastAsia" w:hAnsiTheme="minorHAnsi" w:cstheme="minorBidi"/>
                <w:noProof/>
                <w:color w:val="auto"/>
                <w:kern w:val="2"/>
                <w:sz w:val="22"/>
                <w:lang w:bidi="ar-SA"/>
                <w14:ligatures w14:val="standardContextual"/>
              </w:rPr>
              <w:tab/>
            </w:r>
            <w:r w:rsidR="00942E86" w:rsidRPr="00C17230">
              <w:rPr>
                <w:rStyle w:val="Hyperlink"/>
                <w:rFonts w:eastAsiaTheme="majorEastAsia"/>
                <w:noProof/>
              </w:rPr>
              <w:t>Replica DB</w:t>
            </w:r>
            <w:r w:rsidR="00942E86">
              <w:rPr>
                <w:noProof/>
                <w:webHidden/>
              </w:rPr>
              <w:tab/>
            </w:r>
            <w:r w:rsidR="00942E86">
              <w:rPr>
                <w:noProof/>
                <w:webHidden/>
              </w:rPr>
              <w:fldChar w:fldCharType="begin"/>
            </w:r>
            <w:r w:rsidR="00942E86">
              <w:rPr>
                <w:noProof/>
                <w:webHidden/>
              </w:rPr>
              <w:instrText xml:space="preserve"> PAGEREF _Toc137050196 \h </w:instrText>
            </w:r>
            <w:r w:rsidR="00942E86">
              <w:rPr>
                <w:noProof/>
                <w:webHidden/>
              </w:rPr>
            </w:r>
            <w:r w:rsidR="00942E86">
              <w:rPr>
                <w:noProof/>
                <w:webHidden/>
              </w:rPr>
              <w:fldChar w:fldCharType="separate"/>
            </w:r>
            <w:r w:rsidR="00942E86">
              <w:rPr>
                <w:noProof/>
                <w:webHidden/>
              </w:rPr>
              <w:t>149</w:t>
            </w:r>
            <w:r w:rsidR="00942E86">
              <w:rPr>
                <w:noProof/>
                <w:webHidden/>
              </w:rPr>
              <w:fldChar w:fldCharType="end"/>
            </w:r>
          </w:hyperlink>
        </w:p>
        <w:p w14:paraId="63F67F12" w14:textId="3FDCE09A" w:rsidR="00942E86" w:rsidRDefault="00000000">
          <w:pPr>
            <w:pStyle w:val="TOC1"/>
            <w:tabs>
              <w:tab w:val="right" w:leader="dot" w:pos="9908"/>
            </w:tabs>
            <w:rPr>
              <w:rFonts w:asciiTheme="minorHAnsi" w:eastAsiaTheme="minorEastAsia" w:hAnsiTheme="minorHAnsi" w:cstheme="minorBidi"/>
              <w:noProof/>
              <w:color w:val="auto"/>
              <w:kern w:val="2"/>
              <w:sz w:val="22"/>
              <w:lang w:bidi="ar-SA"/>
              <w14:ligatures w14:val="standardContextual"/>
            </w:rPr>
          </w:pPr>
          <w:hyperlink w:anchor="_Toc137050197" w:history="1">
            <w:r w:rsidR="00942E86" w:rsidRPr="00C17230">
              <w:rPr>
                <w:rStyle w:val="Hyperlink"/>
                <w:rFonts w:eastAsiaTheme="majorEastAsia"/>
                <w:noProof/>
              </w:rPr>
              <w:t>14. Golden Config – Core Deployment</w:t>
            </w:r>
            <w:r w:rsidR="00942E86">
              <w:rPr>
                <w:noProof/>
                <w:webHidden/>
              </w:rPr>
              <w:tab/>
            </w:r>
            <w:r w:rsidR="00942E86">
              <w:rPr>
                <w:noProof/>
                <w:webHidden/>
              </w:rPr>
              <w:fldChar w:fldCharType="begin"/>
            </w:r>
            <w:r w:rsidR="00942E86">
              <w:rPr>
                <w:noProof/>
                <w:webHidden/>
              </w:rPr>
              <w:instrText xml:space="preserve"> PAGEREF _Toc137050197 \h </w:instrText>
            </w:r>
            <w:r w:rsidR="00942E86">
              <w:rPr>
                <w:noProof/>
                <w:webHidden/>
              </w:rPr>
            </w:r>
            <w:r w:rsidR="00942E86">
              <w:rPr>
                <w:noProof/>
                <w:webHidden/>
              </w:rPr>
              <w:fldChar w:fldCharType="separate"/>
            </w:r>
            <w:r w:rsidR="00942E86">
              <w:rPr>
                <w:noProof/>
                <w:webHidden/>
              </w:rPr>
              <w:t>151</w:t>
            </w:r>
            <w:r w:rsidR="00942E86">
              <w:rPr>
                <w:noProof/>
                <w:webHidden/>
              </w:rPr>
              <w:fldChar w:fldCharType="end"/>
            </w:r>
          </w:hyperlink>
        </w:p>
        <w:p w14:paraId="0275B3A7" w14:textId="5AB4FDC6" w:rsidR="00942E86" w:rsidRDefault="00000000">
          <w:pPr>
            <w:pStyle w:val="TOC2"/>
            <w:tabs>
              <w:tab w:val="right" w:leader="dot" w:pos="9908"/>
            </w:tabs>
            <w:rPr>
              <w:rFonts w:asciiTheme="minorHAnsi" w:eastAsiaTheme="minorEastAsia" w:hAnsiTheme="minorHAnsi" w:cstheme="minorBidi"/>
              <w:noProof/>
              <w:color w:val="auto"/>
              <w:kern w:val="2"/>
              <w:sz w:val="22"/>
              <w:lang w:bidi="ar-SA"/>
              <w14:ligatures w14:val="standardContextual"/>
            </w:rPr>
          </w:pPr>
          <w:hyperlink w:anchor="_Toc137050198" w:history="1">
            <w:r w:rsidR="00942E86" w:rsidRPr="00C17230">
              <w:rPr>
                <w:rStyle w:val="Hyperlink"/>
                <w:rFonts w:eastAsiaTheme="majorEastAsia"/>
                <w:noProof/>
              </w:rPr>
              <w:t>14.1 Automated and Manual Release Tasks</w:t>
            </w:r>
            <w:r w:rsidR="00942E86">
              <w:rPr>
                <w:noProof/>
                <w:webHidden/>
              </w:rPr>
              <w:tab/>
            </w:r>
            <w:r w:rsidR="00942E86">
              <w:rPr>
                <w:noProof/>
                <w:webHidden/>
              </w:rPr>
              <w:fldChar w:fldCharType="begin"/>
            </w:r>
            <w:r w:rsidR="00942E86">
              <w:rPr>
                <w:noProof/>
                <w:webHidden/>
              </w:rPr>
              <w:instrText xml:space="preserve"> PAGEREF _Toc137050198 \h </w:instrText>
            </w:r>
            <w:r w:rsidR="00942E86">
              <w:rPr>
                <w:noProof/>
                <w:webHidden/>
              </w:rPr>
            </w:r>
            <w:r w:rsidR="00942E86">
              <w:rPr>
                <w:noProof/>
                <w:webHidden/>
              </w:rPr>
              <w:fldChar w:fldCharType="separate"/>
            </w:r>
            <w:r w:rsidR="00942E86">
              <w:rPr>
                <w:noProof/>
                <w:webHidden/>
              </w:rPr>
              <w:t>151</w:t>
            </w:r>
            <w:r w:rsidR="00942E86">
              <w:rPr>
                <w:noProof/>
                <w:webHidden/>
              </w:rPr>
              <w:fldChar w:fldCharType="end"/>
            </w:r>
          </w:hyperlink>
        </w:p>
        <w:p w14:paraId="7879C689" w14:textId="602D0F0C" w:rsidR="00942E86" w:rsidRDefault="00000000">
          <w:pPr>
            <w:pStyle w:val="TOC2"/>
            <w:tabs>
              <w:tab w:val="right" w:leader="dot" w:pos="9908"/>
            </w:tabs>
            <w:rPr>
              <w:rFonts w:asciiTheme="minorHAnsi" w:eastAsiaTheme="minorEastAsia" w:hAnsiTheme="minorHAnsi" w:cstheme="minorBidi"/>
              <w:noProof/>
              <w:color w:val="auto"/>
              <w:kern w:val="2"/>
              <w:sz w:val="22"/>
              <w:lang w:bidi="ar-SA"/>
              <w14:ligatures w14:val="standardContextual"/>
            </w:rPr>
          </w:pPr>
          <w:hyperlink w:anchor="_Toc137050199" w:history="1">
            <w:r w:rsidR="00942E86" w:rsidRPr="00C17230">
              <w:rPr>
                <w:rStyle w:val="Hyperlink"/>
                <w:rFonts w:eastAsiaTheme="majorEastAsia"/>
                <w:noProof/>
              </w:rPr>
              <w:t>14.2 Steps for - Create Release</w:t>
            </w:r>
            <w:r w:rsidR="00942E86">
              <w:rPr>
                <w:noProof/>
                <w:webHidden/>
              </w:rPr>
              <w:tab/>
            </w:r>
            <w:r w:rsidR="00942E86">
              <w:rPr>
                <w:noProof/>
                <w:webHidden/>
              </w:rPr>
              <w:fldChar w:fldCharType="begin"/>
            </w:r>
            <w:r w:rsidR="00942E86">
              <w:rPr>
                <w:noProof/>
                <w:webHidden/>
              </w:rPr>
              <w:instrText xml:space="preserve"> PAGEREF _Toc137050199 \h </w:instrText>
            </w:r>
            <w:r w:rsidR="00942E86">
              <w:rPr>
                <w:noProof/>
                <w:webHidden/>
              </w:rPr>
            </w:r>
            <w:r w:rsidR="00942E86">
              <w:rPr>
                <w:noProof/>
                <w:webHidden/>
              </w:rPr>
              <w:fldChar w:fldCharType="separate"/>
            </w:r>
            <w:r w:rsidR="00942E86">
              <w:rPr>
                <w:noProof/>
                <w:webHidden/>
              </w:rPr>
              <w:t>152</w:t>
            </w:r>
            <w:r w:rsidR="00942E86">
              <w:rPr>
                <w:noProof/>
                <w:webHidden/>
              </w:rPr>
              <w:fldChar w:fldCharType="end"/>
            </w:r>
          </w:hyperlink>
        </w:p>
        <w:p w14:paraId="72C270CD" w14:textId="78C4D1D0" w:rsidR="00942E86" w:rsidRDefault="00000000">
          <w:pPr>
            <w:pStyle w:val="TOC2"/>
            <w:tabs>
              <w:tab w:val="right" w:leader="dot" w:pos="9908"/>
            </w:tabs>
            <w:rPr>
              <w:rFonts w:asciiTheme="minorHAnsi" w:eastAsiaTheme="minorEastAsia" w:hAnsiTheme="minorHAnsi" w:cstheme="minorBidi"/>
              <w:noProof/>
              <w:color w:val="auto"/>
              <w:kern w:val="2"/>
              <w:sz w:val="22"/>
              <w:lang w:bidi="ar-SA"/>
              <w14:ligatures w14:val="standardContextual"/>
            </w:rPr>
          </w:pPr>
          <w:hyperlink w:anchor="_Toc137050200" w:history="1">
            <w:r w:rsidR="00942E86" w:rsidRPr="00C17230">
              <w:rPr>
                <w:rStyle w:val="Hyperlink"/>
                <w:rFonts w:eastAsiaTheme="majorEastAsia"/>
                <w:noProof/>
              </w:rPr>
              <w:t>14.3 Steps for – Deploy GoldConfig-Core Components</w:t>
            </w:r>
            <w:r w:rsidR="00942E86">
              <w:rPr>
                <w:noProof/>
                <w:webHidden/>
              </w:rPr>
              <w:tab/>
            </w:r>
            <w:r w:rsidR="00942E86">
              <w:rPr>
                <w:noProof/>
                <w:webHidden/>
              </w:rPr>
              <w:fldChar w:fldCharType="begin"/>
            </w:r>
            <w:r w:rsidR="00942E86">
              <w:rPr>
                <w:noProof/>
                <w:webHidden/>
              </w:rPr>
              <w:instrText xml:space="preserve"> PAGEREF _Toc137050200 \h </w:instrText>
            </w:r>
            <w:r w:rsidR="00942E86">
              <w:rPr>
                <w:noProof/>
                <w:webHidden/>
              </w:rPr>
            </w:r>
            <w:r w:rsidR="00942E86">
              <w:rPr>
                <w:noProof/>
                <w:webHidden/>
              </w:rPr>
              <w:fldChar w:fldCharType="separate"/>
            </w:r>
            <w:r w:rsidR="00942E86">
              <w:rPr>
                <w:noProof/>
                <w:webHidden/>
              </w:rPr>
              <w:t>153</w:t>
            </w:r>
            <w:r w:rsidR="00942E86">
              <w:rPr>
                <w:noProof/>
                <w:webHidden/>
              </w:rPr>
              <w:fldChar w:fldCharType="end"/>
            </w:r>
          </w:hyperlink>
        </w:p>
        <w:p w14:paraId="286E6322" w14:textId="76550E08" w:rsidR="00942E86" w:rsidRDefault="00000000">
          <w:pPr>
            <w:pStyle w:val="TOC2"/>
            <w:tabs>
              <w:tab w:val="right" w:leader="dot" w:pos="9908"/>
            </w:tabs>
            <w:rPr>
              <w:rFonts w:asciiTheme="minorHAnsi" w:eastAsiaTheme="minorEastAsia" w:hAnsiTheme="minorHAnsi" w:cstheme="minorBidi"/>
              <w:noProof/>
              <w:color w:val="auto"/>
              <w:kern w:val="2"/>
              <w:sz w:val="22"/>
              <w:lang w:bidi="ar-SA"/>
              <w14:ligatures w14:val="standardContextual"/>
            </w:rPr>
          </w:pPr>
          <w:hyperlink w:anchor="_Toc137050201" w:history="1">
            <w:r w:rsidR="00942E86" w:rsidRPr="00C17230">
              <w:rPr>
                <w:rStyle w:val="Hyperlink"/>
                <w:rFonts w:eastAsiaTheme="majorEastAsia"/>
                <w:noProof/>
              </w:rPr>
              <w:t>14.4 Steps for – Update Config Changes</w:t>
            </w:r>
            <w:r w:rsidR="00942E86">
              <w:rPr>
                <w:noProof/>
                <w:webHidden/>
              </w:rPr>
              <w:tab/>
            </w:r>
            <w:r w:rsidR="00942E86">
              <w:rPr>
                <w:noProof/>
                <w:webHidden/>
              </w:rPr>
              <w:fldChar w:fldCharType="begin"/>
            </w:r>
            <w:r w:rsidR="00942E86">
              <w:rPr>
                <w:noProof/>
                <w:webHidden/>
              </w:rPr>
              <w:instrText xml:space="preserve"> PAGEREF _Toc137050201 \h </w:instrText>
            </w:r>
            <w:r w:rsidR="00942E86">
              <w:rPr>
                <w:noProof/>
                <w:webHidden/>
              </w:rPr>
            </w:r>
            <w:r w:rsidR="00942E86">
              <w:rPr>
                <w:noProof/>
                <w:webHidden/>
              </w:rPr>
              <w:fldChar w:fldCharType="separate"/>
            </w:r>
            <w:r w:rsidR="00942E86">
              <w:rPr>
                <w:noProof/>
                <w:webHidden/>
              </w:rPr>
              <w:t>154</w:t>
            </w:r>
            <w:r w:rsidR="00942E86">
              <w:rPr>
                <w:noProof/>
                <w:webHidden/>
              </w:rPr>
              <w:fldChar w:fldCharType="end"/>
            </w:r>
          </w:hyperlink>
        </w:p>
        <w:p w14:paraId="2DDDD02A" w14:textId="43CC9BB8" w:rsidR="00942E86" w:rsidRDefault="00000000">
          <w:pPr>
            <w:pStyle w:val="TOC2"/>
            <w:tabs>
              <w:tab w:val="right" w:leader="dot" w:pos="9908"/>
            </w:tabs>
            <w:rPr>
              <w:rFonts w:asciiTheme="minorHAnsi" w:eastAsiaTheme="minorEastAsia" w:hAnsiTheme="minorHAnsi" w:cstheme="minorBidi"/>
              <w:noProof/>
              <w:color w:val="auto"/>
              <w:kern w:val="2"/>
              <w:sz w:val="22"/>
              <w:lang w:bidi="ar-SA"/>
              <w14:ligatures w14:val="standardContextual"/>
            </w:rPr>
          </w:pPr>
          <w:hyperlink w:anchor="_Toc137050202" w:history="1">
            <w:r w:rsidR="00942E86" w:rsidRPr="00C17230">
              <w:rPr>
                <w:rStyle w:val="Hyperlink"/>
                <w:rFonts w:eastAsiaTheme="majorEastAsia"/>
                <w:noProof/>
              </w:rPr>
              <w:t>14.5 Steps for – Restart Core Config Services</w:t>
            </w:r>
            <w:r w:rsidR="00942E86">
              <w:rPr>
                <w:noProof/>
                <w:webHidden/>
              </w:rPr>
              <w:tab/>
            </w:r>
            <w:r w:rsidR="00942E86">
              <w:rPr>
                <w:noProof/>
                <w:webHidden/>
              </w:rPr>
              <w:fldChar w:fldCharType="begin"/>
            </w:r>
            <w:r w:rsidR="00942E86">
              <w:rPr>
                <w:noProof/>
                <w:webHidden/>
              </w:rPr>
              <w:instrText xml:space="preserve"> PAGEREF _Toc137050202 \h </w:instrText>
            </w:r>
            <w:r w:rsidR="00942E86">
              <w:rPr>
                <w:noProof/>
                <w:webHidden/>
              </w:rPr>
            </w:r>
            <w:r w:rsidR="00942E86">
              <w:rPr>
                <w:noProof/>
                <w:webHidden/>
              </w:rPr>
              <w:fldChar w:fldCharType="separate"/>
            </w:r>
            <w:r w:rsidR="00942E86">
              <w:rPr>
                <w:noProof/>
                <w:webHidden/>
              </w:rPr>
              <w:t>154</w:t>
            </w:r>
            <w:r w:rsidR="00942E86">
              <w:rPr>
                <w:noProof/>
                <w:webHidden/>
              </w:rPr>
              <w:fldChar w:fldCharType="end"/>
            </w:r>
          </w:hyperlink>
        </w:p>
        <w:p w14:paraId="3187B9AB" w14:textId="401E233F" w:rsidR="00942E86" w:rsidRDefault="00000000">
          <w:pPr>
            <w:pStyle w:val="TOC2"/>
            <w:tabs>
              <w:tab w:val="right" w:leader="dot" w:pos="9908"/>
            </w:tabs>
            <w:rPr>
              <w:rFonts w:asciiTheme="minorHAnsi" w:eastAsiaTheme="minorEastAsia" w:hAnsiTheme="minorHAnsi" w:cstheme="minorBidi"/>
              <w:noProof/>
              <w:color w:val="auto"/>
              <w:kern w:val="2"/>
              <w:sz w:val="22"/>
              <w:lang w:bidi="ar-SA"/>
              <w14:ligatures w14:val="standardContextual"/>
            </w:rPr>
          </w:pPr>
          <w:hyperlink w:anchor="_Toc137050203" w:history="1">
            <w:r w:rsidR="00942E86" w:rsidRPr="00C17230">
              <w:rPr>
                <w:rStyle w:val="Hyperlink"/>
                <w:rFonts w:eastAsiaTheme="majorEastAsia"/>
                <w:noProof/>
              </w:rPr>
              <w:t>14.6 Steps for - Uploading Business Configuration</w:t>
            </w:r>
            <w:r w:rsidR="00942E86">
              <w:rPr>
                <w:noProof/>
                <w:webHidden/>
              </w:rPr>
              <w:tab/>
            </w:r>
            <w:r w:rsidR="00942E86">
              <w:rPr>
                <w:noProof/>
                <w:webHidden/>
              </w:rPr>
              <w:fldChar w:fldCharType="begin"/>
            </w:r>
            <w:r w:rsidR="00942E86">
              <w:rPr>
                <w:noProof/>
                <w:webHidden/>
              </w:rPr>
              <w:instrText xml:space="preserve"> PAGEREF _Toc137050203 \h </w:instrText>
            </w:r>
            <w:r w:rsidR="00942E86">
              <w:rPr>
                <w:noProof/>
                <w:webHidden/>
              </w:rPr>
            </w:r>
            <w:r w:rsidR="00942E86">
              <w:rPr>
                <w:noProof/>
                <w:webHidden/>
              </w:rPr>
              <w:fldChar w:fldCharType="separate"/>
            </w:r>
            <w:r w:rsidR="00942E86">
              <w:rPr>
                <w:noProof/>
                <w:webHidden/>
              </w:rPr>
              <w:t>155</w:t>
            </w:r>
            <w:r w:rsidR="00942E86">
              <w:rPr>
                <w:noProof/>
                <w:webHidden/>
              </w:rPr>
              <w:fldChar w:fldCharType="end"/>
            </w:r>
          </w:hyperlink>
        </w:p>
        <w:p w14:paraId="3EEAA9DE" w14:textId="65D63FB6" w:rsidR="00942E86" w:rsidRDefault="00000000">
          <w:pPr>
            <w:pStyle w:val="TOC2"/>
            <w:tabs>
              <w:tab w:val="right" w:leader="dot" w:pos="9908"/>
            </w:tabs>
            <w:rPr>
              <w:rFonts w:asciiTheme="minorHAnsi" w:eastAsiaTheme="minorEastAsia" w:hAnsiTheme="minorHAnsi" w:cstheme="minorBidi"/>
              <w:noProof/>
              <w:color w:val="auto"/>
              <w:kern w:val="2"/>
              <w:sz w:val="22"/>
              <w:lang w:bidi="ar-SA"/>
              <w14:ligatures w14:val="standardContextual"/>
            </w:rPr>
          </w:pPr>
          <w:hyperlink w:anchor="_Toc137050204" w:history="1">
            <w:r w:rsidR="00942E86" w:rsidRPr="00C17230">
              <w:rPr>
                <w:rStyle w:val="Hyperlink"/>
                <w:rFonts w:eastAsiaTheme="majorEastAsia"/>
                <w:noProof/>
              </w:rPr>
              <w:t>14.7 Steps for - Uploading RBS</w:t>
            </w:r>
            <w:r w:rsidR="00942E86">
              <w:rPr>
                <w:noProof/>
                <w:webHidden/>
              </w:rPr>
              <w:tab/>
            </w:r>
            <w:r w:rsidR="00942E86">
              <w:rPr>
                <w:noProof/>
                <w:webHidden/>
              </w:rPr>
              <w:fldChar w:fldCharType="begin"/>
            </w:r>
            <w:r w:rsidR="00942E86">
              <w:rPr>
                <w:noProof/>
                <w:webHidden/>
              </w:rPr>
              <w:instrText xml:space="preserve"> PAGEREF _Toc137050204 \h </w:instrText>
            </w:r>
            <w:r w:rsidR="00942E86">
              <w:rPr>
                <w:noProof/>
                <w:webHidden/>
              </w:rPr>
            </w:r>
            <w:r w:rsidR="00942E86">
              <w:rPr>
                <w:noProof/>
                <w:webHidden/>
              </w:rPr>
              <w:fldChar w:fldCharType="separate"/>
            </w:r>
            <w:r w:rsidR="00942E86">
              <w:rPr>
                <w:noProof/>
                <w:webHidden/>
              </w:rPr>
              <w:t>156</w:t>
            </w:r>
            <w:r w:rsidR="00942E86">
              <w:rPr>
                <w:noProof/>
                <w:webHidden/>
              </w:rPr>
              <w:fldChar w:fldCharType="end"/>
            </w:r>
          </w:hyperlink>
        </w:p>
        <w:p w14:paraId="4B836DD5" w14:textId="78A2C02E" w:rsidR="00942E86" w:rsidRDefault="00000000">
          <w:pPr>
            <w:pStyle w:val="TOC2"/>
            <w:tabs>
              <w:tab w:val="right" w:leader="dot" w:pos="9908"/>
            </w:tabs>
            <w:rPr>
              <w:rFonts w:asciiTheme="minorHAnsi" w:eastAsiaTheme="minorEastAsia" w:hAnsiTheme="minorHAnsi" w:cstheme="minorBidi"/>
              <w:noProof/>
              <w:color w:val="auto"/>
              <w:kern w:val="2"/>
              <w:sz w:val="22"/>
              <w:lang w:bidi="ar-SA"/>
              <w14:ligatures w14:val="standardContextual"/>
            </w:rPr>
          </w:pPr>
          <w:hyperlink w:anchor="_Toc137050205" w:history="1">
            <w:r w:rsidR="00942E86" w:rsidRPr="00C17230">
              <w:rPr>
                <w:rStyle w:val="Hyperlink"/>
                <w:rFonts w:eastAsiaTheme="majorEastAsia"/>
                <w:noProof/>
              </w:rPr>
              <w:t>14.8 Steps for - Executing Workflow Setup</w:t>
            </w:r>
            <w:r w:rsidR="00942E86">
              <w:rPr>
                <w:noProof/>
                <w:webHidden/>
              </w:rPr>
              <w:tab/>
            </w:r>
            <w:r w:rsidR="00942E86">
              <w:rPr>
                <w:noProof/>
                <w:webHidden/>
              </w:rPr>
              <w:fldChar w:fldCharType="begin"/>
            </w:r>
            <w:r w:rsidR="00942E86">
              <w:rPr>
                <w:noProof/>
                <w:webHidden/>
              </w:rPr>
              <w:instrText xml:space="preserve"> PAGEREF _Toc137050205 \h </w:instrText>
            </w:r>
            <w:r w:rsidR="00942E86">
              <w:rPr>
                <w:noProof/>
                <w:webHidden/>
              </w:rPr>
            </w:r>
            <w:r w:rsidR="00942E86">
              <w:rPr>
                <w:noProof/>
                <w:webHidden/>
              </w:rPr>
              <w:fldChar w:fldCharType="separate"/>
            </w:r>
            <w:r w:rsidR="00942E86">
              <w:rPr>
                <w:noProof/>
                <w:webHidden/>
              </w:rPr>
              <w:t>157</w:t>
            </w:r>
            <w:r w:rsidR="00942E86">
              <w:rPr>
                <w:noProof/>
                <w:webHidden/>
              </w:rPr>
              <w:fldChar w:fldCharType="end"/>
            </w:r>
          </w:hyperlink>
        </w:p>
        <w:p w14:paraId="0C196976" w14:textId="5E7D1D3D" w:rsidR="00942E86" w:rsidRDefault="00000000">
          <w:pPr>
            <w:pStyle w:val="TOC2"/>
            <w:tabs>
              <w:tab w:val="right" w:leader="dot" w:pos="9908"/>
            </w:tabs>
            <w:rPr>
              <w:rFonts w:asciiTheme="minorHAnsi" w:eastAsiaTheme="minorEastAsia" w:hAnsiTheme="minorHAnsi" w:cstheme="minorBidi"/>
              <w:noProof/>
              <w:color w:val="auto"/>
              <w:kern w:val="2"/>
              <w:sz w:val="22"/>
              <w:lang w:bidi="ar-SA"/>
              <w14:ligatures w14:val="standardContextual"/>
            </w:rPr>
          </w:pPr>
          <w:hyperlink w:anchor="_Toc137050206" w:history="1">
            <w:r w:rsidR="00942E86" w:rsidRPr="00C17230">
              <w:rPr>
                <w:rStyle w:val="Hyperlink"/>
                <w:rFonts w:eastAsiaTheme="majorEastAsia"/>
                <w:noProof/>
              </w:rPr>
              <w:t>14.9 Steps for - Execute Extract SP in Main and Replica DB</w:t>
            </w:r>
            <w:r w:rsidR="00942E86">
              <w:rPr>
                <w:noProof/>
                <w:webHidden/>
              </w:rPr>
              <w:tab/>
            </w:r>
            <w:r w:rsidR="00942E86">
              <w:rPr>
                <w:noProof/>
                <w:webHidden/>
              </w:rPr>
              <w:fldChar w:fldCharType="begin"/>
            </w:r>
            <w:r w:rsidR="00942E86">
              <w:rPr>
                <w:noProof/>
                <w:webHidden/>
              </w:rPr>
              <w:instrText xml:space="preserve"> PAGEREF _Toc137050206 \h </w:instrText>
            </w:r>
            <w:r w:rsidR="00942E86">
              <w:rPr>
                <w:noProof/>
                <w:webHidden/>
              </w:rPr>
            </w:r>
            <w:r w:rsidR="00942E86">
              <w:rPr>
                <w:noProof/>
                <w:webHidden/>
              </w:rPr>
              <w:fldChar w:fldCharType="separate"/>
            </w:r>
            <w:r w:rsidR="00942E86">
              <w:rPr>
                <w:noProof/>
                <w:webHidden/>
              </w:rPr>
              <w:t>158</w:t>
            </w:r>
            <w:r w:rsidR="00942E86">
              <w:rPr>
                <w:noProof/>
                <w:webHidden/>
              </w:rPr>
              <w:fldChar w:fldCharType="end"/>
            </w:r>
          </w:hyperlink>
        </w:p>
        <w:p w14:paraId="45EF889E" w14:textId="7844D407" w:rsidR="00942E86" w:rsidRDefault="00000000">
          <w:pPr>
            <w:pStyle w:val="TOC3"/>
            <w:tabs>
              <w:tab w:val="right" w:leader="dot" w:pos="9908"/>
            </w:tabs>
            <w:rPr>
              <w:rFonts w:asciiTheme="minorHAnsi" w:eastAsiaTheme="minorEastAsia" w:hAnsiTheme="minorHAnsi" w:cstheme="minorBidi"/>
              <w:noProof/>
              <w:color w:val="auto"/>
              <w:kern w:val="2"/>
              <w:sz w:val="22"/>
              <w:lang w:bidi="ar-SA"/>
              <w14:ligatures w14:val="standardContextual"/>
            </w:rPr>
          </w:pPr>
          <w:hyperlink w:anchor="_Toc137050207" w:history="1">
            <w:r w:rsidR="00942E86" w:rsidRPr="00C17230">
              <w:rPr>
                <w:rStyle w:val="Hyperlink"/>
                <w:rFonts w:eastAsiaTheme="majorEastAsia"/>
                <w:noProof/>
              </w:rPr>
              <w:t>14.9.1 Main DB</w:t>
            </w:r>
            <w:r w:rsidR="00942E86">
              <w:rPr>
                <w:noProof/>
                <w:webHidden/>
              </w:rPr>
              <w:tab/>
            </w:r>
            <w:r w:rsidR="00942E86">
              <w:rPr>
                <w:noProof/>
                <w:webHidden/>
              </w:rPr>
              <w:fldChar w:fldCharType="begin"/>
            </w:r>
            <w:r w:rsidR="00942E86">
              <w:rPr>
                <w:noProof/>
                <w:webHidden/>
              </w:rPr>
              <w:instrText xml:space="preserve"> PAGEREF _Toc137050207 \h </w:instrText>
            </w:r>
            <w:r w:rsidR="00942E86">
              <w:rPr>
                <w:noProof/>
                <w:webHidden/>
              </w:rPr>
            </w:r>
            <w:r w:rsidR="00942E86">
              <w:rPr>
                <w:noProof/>
                <w:webHidden/>
              </w:rPr>
              <w:fldChar w:fldCharType="separate"/>
            </w:r>
            <w:r w:rsidR="00942E86">
              <w:rPr>
                <w:noProof/>
                <w:webHidden/>
              </w:rPr>
              <w:t>158</w:t>
            </w:r>
            <w:r w:rsidR="00942E86">
              <w:rPr>
                <w:noProof/>
                <w:webHidden/>
              </w:rPr>
              <w:fldChar w:fldCharType="end"/>
            </w:r>
          </w:hyperlink>
        </w:p>
        <w:p w14:paraId="1158EA72" w14:textId="56F22AB3" w:rsidR="00942E86" w:rsidRDefault="00000000">
          <w:pPr>
            <w:pStyle w:val="TOC3"/>
            <w:tabs>
              <w:tab w:val="left" w:pos="1320"/>
              <w:tab w:val="right" w:leader="dot" w:pos="9908"/>
            </w:tabs>
            <w:rPr>
              <w:rFonts w:asciiTheme="minorHAnsi" w:eastAsiaTheme="minorEastAsia" w:hAnsiTheme="minorHAnsi" w:cstheme="minorBidi"/>
              <w:noProof/>
              <w:color w:val="auto"/>
              <w:kern w:val="2"/>
              <w:sz w:val="22"/>
              <w:lang w:bidi="ar-SA"/>
              <w14:ligatures w14:val="standardContextual"/>
            </w:rPr>
          </w:pPr>
          <w:hyperlink w:anchor="_Toc137050208" w:history="1">
            <w:r w:rsidR="00942E86" w:rsidRPr="00C17230">
              <w:rPr>
                <w:rStyle w:val="Hyperlink"/>
                <w:rFonts w:eastAsiaTheme="majorEastAsia"/>
                <w:noProof/>
              </w:rPr>
              <w:t>14.9.2</w:t>
            </w:r>
            <w:r w:rsidR="00942E86">
              <w:rPr>
                <w:rFonts w:asciiTheme="minorHAnsi" w:eastAsiaTheme="minorEastAsia" w:hAnsiTheme="minorHAnsi" w:cstheme="minorBidi"/>
                <w:noProof/>
                <w:color w:val="auto"/>
                <w:kern w:val="2"/>
                <w:sz w:val="22"/>
                <w:lang w:bidi="ar-SA"/>
                <w14:ligatures w14:val="standardContextual"/>
              </w:rPr>
              <w:tab/>
            </w:r>
            <w:r w:rsidR="00942E86" w:rsidRPr="00C17230">
              <w:rPr>
                <w:rStyle w:val="Hyperlink"/>
                <w:rFonts w:eastAsiaTheme="majorEastAsia"/>
                <w:noProof/>
              </w:rPr>
              <w:t>Replica DB</w:t>
            </w:r>
            <w:r w:rsidR="00942E86">
              <w:rPr>
                <w:noProof/>
                <w:webHidden/>
              </w:rPr>
              <w:tab/>
            </w:r>
            <w:r w:rsidR="00942E86">
              <w:rPr>
                <w:noProof/>
                <w:webHidden/>
              </w:rPr>
              <w:fldChar w:fldCharType="begin"/>
            </w:r>
            <w:r w:rsidR="00942E86">
              <w:rPr>
                <w:noProof/>
                <w:webHidden/>
              </w:rPr>
              <w:instrText xml:space="preserve"> PAGEREF _Toc137050208 \h </w:instrText>
            </w:r>
            <w:r w:rsidR="00942E86">
              <w:rPr>
                <w:noProof/>
                <w:webHidden/>
              </w:rPr>
            </w:r>
            <w:r w:rsidR="00942E86">
              <w:rPr>
                <w:noProof/>
                <w:webHidden/>
              </w:rPr>
              <w:fldChar w:fldCharType="separate"/>
            </w:r>
            <w:r w:rsidR="00942E86">
              <w:rPr>
                <w:noProof/>
                <w:webHidden/>
              </w:rPr>
              <w:t>159</w:t>
            </w:r>
            <w:r w:rsidR="00942E86">
              <w:rPr>
                <w:noProof/>
                <w:webHidden/>
              </w:rPr>
              <w:fldChar w:fldCharType="end"/>
            </w:r>
          </w:hyperlink>
        </w:p>
        <w:p w14:paraId="1B26D11D" w14:textId="490036F1" w:rsidR="00942E86" w:rsidRDefault="00000000">
          <w:pPr>
            <w:pStyle w:val="TOC1"/>
            <w:tabs>
              <w:tab w:val="right" w:leader="dot" w:pos="9908"/>
            </w:tabs>
            <w:rPr>
              <w:rFonts w:asciiTheme="minorHAnsi" w:eastAsiaTheme="minorEastAsia" w:hAnsiTheme="minorHAnsi" w:cstheme="minorBidi"/>
              <w:noProof/>
              <w:color w:val="auto"/>
              <w:kern w:val="2"/>
              <w:sz w:val="22"/>
              <w:lang w:bidi="ar-SA"/>
              <w14:ligatures w14:val="standardContextual"/>
            </w:rPr>
          </w:pPr>
          <w:hyperlink w:anchor="_Toc137050209" w:history="1">
            <w:r w:rsidR="00942E86" w:rsidRPr="00C17230">
              <w:rPr>
                <w:rStyle w:val="Hyperlink"/>
                <w:rFonts w:eastAsiaTheme="majorEastAsia"/>
                <w:noProof/>
              </w:rPr>
              <w:t>15. Report Builder Deployment</w:t>
            </w:r>
            <w:r w:rsidR="00942E86">
              <w:rPr>
                <w:noProof/>
                <w:webHidden/>
              </w:rPr>
              <w:tab/>
            </w:r>
            <w:r w:rsidR="00942E86">
              <w:rPr>
                <w:noProof/>
                <w:webHidden/>
              </w:rPr>
              <w:fldChar w:fldCharType="begin"/>
            </w:r>
            <w:r w:rsidR="00942E86">
              <w:rPr>
                <w:noProof/>
                <w:webHidden/>
              </w:rPr>
              <w:instrText xml:space="preserve"> PAGEREF _Toc137050209 \h </w:instrText>
            </w:r>
            <w:r w:rsidR="00942E86">
              <w:rPr>
                <w:noProof/>
                <w:webHidden/>
              </w:rPr>
            </w:r>
            <w:r w:rsidR="00942E86">
              <w:rPr>
                <w:noProof/>
                <w:webHidden/>
              </w:rPr>
              <w:fldChar w:fldCharType="separate"/>
            </w:r>
            <w:r w:rsidR="00942E86">
              <w:rPr>
                <w:noProof/>
                <w:webHidden/>
              </w:rPr>
              <w:t>161</w:t>
            </w:r>
            <w:r w:rsidR="00942E86">
              <w:rPr>
                <w:noProof/>
                <w:webHidden/>
              </w:rPr>
              <w:fldChar w:fldCharType="end"/>
            </w:r>
          </w:hyperlink>
        </w:p>
        <w:p w14:paraId="3B30F3C4" w14:textId="25B44E1A" w:rsidR="00942E86" w:rsidRDefault="00000000">
          <w:pPr>
            <w:pStyle w:val="TOC2"/>
            <w:tabs>
              <w:tab w:val="right" w:leader="dot" w:pos="9908"/>
            </w:tabs>
            <w:rPr>
              <w:rFonts w:asciiTheme="minorHAnsi" w:eastAsiaTheme="minorEastAsia" w:hAnsiTheme="minorHAnsi" w:cstheme="minorBidi"/>
              <w:noProof/>
              <w:color w:val="auto"/>
              <w:kern w:val="2"/>
              <w:sz w:val="22"/>
              <w:lang w:bidi="ar-SA"/>
              <w14:ligatures w14:val="standardContextual"/>
            </w:rPr>
          </w:pPr>
          <w:hyperlink w:anchor="_Toc137050210" w:history="1">
            <w:r w:rsidR="00942E86" w:rsidRPr="00C17230">
              <w:rPr>
                <w:rStyle w:val="Hyperlink"/>
                <w:rFonts w:eastAsiaTheme="majorEastAsia"/>
                <w:noProof/>
              </w:rPr>
              <w:t>15.1 Automated and Manual Release Tasks</w:t>
            </w:r>
            <w:r w:rsidR="00942E86">
              <w:rPr>
                <w:noProof/>
                <w:webHidden/>
              </w:rPr>
              <w:tab/>
            </w:r>
            <w:r w:rsidR="00942E86">
              <w:rPr>
                <w:noProof/>
                <w:webHidden/>
              </w:rPr>
              <w:fldChar w:fldCharType="begin"/>
            </w:r>
            <w:r w:rsidR="00942E86">
              <w:rPr>
                <w:noProof/>
                <w:webHidden/>
              </w:rPr>
              <w:instrText xml:space="preserve"> PAGEREF _Toc137050210 \h </w:instrText>
            </w:r>
            <w:r w:rsidR="00942E86">
              <w:rPr>
                <w:noProof/>
                <w:webHidden/>
              </w:rPr>
            </w:r>
            <w:r w:rsidR="00942E86">
              <w:rPr>
                <w:noProof/>
                <w:webHidden/>
              </w:rPr>
              <w:fldChar w:fldCharType="separate"/>
            </w:r>
            <w:r w:rsidR="00942E86">
              <w:rPr>
                <w:noProof/>
                <w:webHidden/>
              </w:rPr>
              <w:t>161</w:t>
            </w:r>
            <w:r w:rsidR="00942E86">
              <w:rPr>
                <w:noProof/>
                <w:webHidden/>
              </w:rPr>
              <w:fldChar w:fldCharType="end"/>
            </w:r>
          </w:hyperlink>
        </w:p>
        <w:p w14:paraId="600482D0" w14:textId="07C0A3A5" w:rsidR="00942E86" w:rsidRDefault="00000000">
          <w:pPr>
            <w:pStyle w:val="TOC2"/>
            <w:tabs>
              <w:tab w:val="right" w:leader="dot" w:pos="9908"/>
            </w:tabs>
            <w:rPr>
              <w:rFonts w:asciiTheme="minorHAnsi" w:eastAsiaTheme="minorEastAsia" w:hAnsiTheme="minorHAnsi" w:cstheme="minorBidi"/>
              <w:noProof/>
              <w:color w:val="auto"/>
              <w:kern w:val="2"/>
              <w:sz w:val="22"/>
              <w:lang w:bidi="ar-SA"/>
              <w14:ligatures w14:val="standardContextual"/>
            </w:rPr>
          </w:pPr>
          <w:hyperlink w:anchor="_Toc137050211" w:history="1">
            <w:r w:rsidR="00942E86" w:rsidRPr="00C17230">
              <w:rPr>
                <w:rStyle w:val="Hyperlink"/>
                <w:rFonts w:eastAsiaTheme="majorEastAsia"/>
                <w:noProof/>
              </w:rPr>
              <w:t>15.2 Steps for - Create Release</w:t>
            </w:r>
            <w:r w:rsidR="00942E86">
              <w:rPr>
                <w:noProof/>
                <w:webHidden/>
              </w:rPr>
              <w:tab/>
            </w:r>
            <w:r w:rsidR="00942E86">
              <w:rPr>
                <w:noProof/>
                <w:webHidden/>
              </w:rPr>
              <w:fldChar w:fldCharType="begin"/>
            </w:r>
            <w:r w:rsidR="00942E86">
              <w:rPr>
                <w:noProof/>
                <w:webHidden/>
              </w:rPr>
              <w:instrText xml:space="preserve"> PAGEREF _Toc137050211 \h </w:instrText>
            </w:r>
            <w:r w:rsidR="00942E86">
              <w:rPr>
                <w:noProof/>
                <w:webHidden/>
              </w:rPr>
            </w:r>
            <w:r w:rsidR="00942E86">
              <w:rPr>
                <w:noProof/>
                <w:webHidden/>
              </w:rPr>
              <w:fldChar w:fldCharType="separate"/>
            </w:r>
            <w:r w:rsidR="00942E86">
              <w:rPr>
                <w:noProof/>
                <w:webHidden/>
              </w:rPr>
              <w:t>161</w:t>
            </w:r>
            <w:r w:rsidR="00942E86">
              <w:rPr>
                <w:noProof/>
                <w:webHidden/>
              </w:rPr>
              <w:fldChar w:fldCharType="end"/>
            </w:r>
          </w:hyperlink>
        </w:p>
        <w:p w14:paraId="281B52E2" w14:textId="3B92D831" w:rsidR="00942E86" w:rsidRDefault="00000000">
          <w:pPr>
            <w:pStyle w:val="TOC2"/>
            <w:tabs>
              <w:tab w:val="right" w:leader="dot" w:pos="9908"/>
            </w:tabs>
            <w:rPr>
              <w:rFonts w:asciiTheme="minorHAnsi" w:eastAsiaTheme="minorEastAsia" w:hAnsiTheme="minorHAnsi" w:cstheme="minorBidi"/>
              <w:noProof/>
              <w:color w:val="auto"/>
              <w:kern w:val="2"/>
              <w:sz w:val="22"/>
              <w:lang w:bidi="ar-SA"/>
              <w14:ligatures w14:val="standardContextual"/>
            </w:rPr>
          </w:pPr>
          <w:hyperlink w:anchor="_Toc137050212" w:history="1">
            <w:r w:rsidR="00942E86" w:rsidRPr="00C17230">
              <w:rPr>
                <w:rStyle w:val="Hyperlink"/>
                <w:rFonts w:eastAsiaTheme="majorEastAsia"/>
                <w:noProof/>
              </w:rPr>
              <w:t>15.3 Steps for – Deploy ReportBuilder Components</w:t>
            </w:r>
            <w:r w:rsidR="00942E86">
              <w:rPr>
                <w:noProof/>
                <w:webHidden/>
              </w:rPr>
              <w:tab/>
            </w:r>
            <w:r w:rsidR="00942E86">
              <w:rPr>
                <w:noProof/>
                <w:webHidden/>
              </w:rPr>
              <w:fldChar w:fldCharType="begin"/>
            </w:r>
            <w:r w:rsidR="00942E86">
              <w:rPr>
                <w:noProof/>
                <w:webHidden/>
              </w:rPr>
              <w:instrText xml:space="preserve"> PAGEREF _Toc137050212 \h </w:instrText>
            </w:r>
            <w:r w:rsidR="00942E86">
              <w:rPr>
                <w:noProof/>
                <w:webHidden/>
              </w:rPr>
            </w:r>
            <w:r w:rsidR="00942E86">
              <w:rPr>
                <w:noProof/>
                <w:webHidden/>
              </w:rPr>
              <w:fldChar w:fldCharType="separate"/>
            </w:r>
            <w:r w:rsidR="00942E86">
              <w:rPr>
                <w:noProof/>
                <w:webHidden/>
              </w:rPr>
              <w:t>162</w:t>
            </w:r>
            <w:r w:rsidR="00942E86">
              <w:rPr>
                <w:noProof/>
                <w:webHidden/>
              </w:rPr>
              <w:fldChar w:fldCharType="end"/>
            </w:r>
          </w:hyperlink>
        </w:p>
        <w:p w14:paraId="3B478277" w14:textId="70362B13" w:rsidR="00942E86" w:rsidRDefault="00000000">
          <w:pPr>
            <w:pStyle w:val="TOC2"/>
            <w:tabs>
              <w:tab w:val="right" w:leader="dot" w:pos="9908"/>
            </w:tabs>
            <w:rPr>
              <w:rFonts w:asciiTheme="minorHAnsi" w:eastAsiaTheme="minorEastAsia" w:hAnsiTheme="minorHAnsi" w:cstheme="minorBidi"/>
              <w:noProof/>
              <w:color w:val="auto"/>
              <w:kern w:val="2"/>
              <w:sz w:val="22"/>
              <w:lang w:bidi="ar-SA"/>
              <w14:ligatures w14:val="standardContextual"/>
            </w:rPr>
          </w:pPr>
          <w:hyperlink w:anchor="_Toc137050213" w:history="1">
            <w:r w:rsidR="00942E86" w:rsidRPr="00C17230">
              <w:rPr>
                <w:rStyle w:val="Hyperlink"/>
                <w:rFonts w:eastAsiaTheme="majorEastAsia"/>
                <w:noProof/>
              </w:rPr>
              <w:t>15.4 Steps for – Update Config Changes</w:t>
            </w:r>
            <w:r w:rsidR="00942E86">
              <w:rPr>
                <w:noProof/>
                <w:webHidden/>
              </w:rPr>
              <w:tab/>
            </w:r>
            <w:r w:rsidR="00942E86">
              <w:rPr>
                <w:noProof/>
                <w:webHidden/>
              </w:rPr>
              <w:fldChar w:fldCharType="begin"/>
            </w:r>
            <w:r w:rsidR="00942E86">
              <w:rPr>
                <w:noProof/>
                <w:webHidden/>
              </w:rPr>
              <w:instrText xml:space="preserve"> PAGEREF _Toc137050213 \h </w:instrText>
            </w:r>
            <w:r w:rsidR="00942E86">
              <w:rPr>
                <w:noProof/>
                <w:webHidden/>
              </w:rPr>
            </w:r>
            <w:r w:rsidR="00942E86">
              <w:rPr>
                <w:noProof/>
                <w:webHidden/>
              </w:rPr>
              <w:fldChar w:fldCharType="separate"/>
            </w:r>
            <w:r w:rsidR="00942E86">
              <w:rPr>
                <w:noProof/>
                <w:webHidden/>
              </w:rPr>
              <w:t>163</w:t>
            </w:r>
            <w:r w:rsidR="00942E86">
              <w:rPr>
                <w:noProof/>
                <w:webHidden/>
              </w:rPr>
              <w:fldChar w:fldCharType="end"/>
            </w:r>
          </w:hyperlink>
        </w:p>
        <w:p w14:paraId="4164EB51" w14:textId="5C386635" w:rsidR="00942E86" w:rsidRDefault="00000000">
          <w:pPr>
            <w:pStyle w:val="TOC2"/>
            <w:tabs>
              <w:tab w:val="right" w:leader="dot" w:pos="9908"/>
            </w:tabs>
            <w:rPr>
              <w:rFonts w:asciiTheme="minorHAnsi" w:eastAsiaTheme="minorEastAsia" w:hAnsiTheme="minorHAnsi" w:cstheme="minorBidi"/>
              <w:noProof/>
              <w:color w:val="auto"/>
              <w:kern w:val="2"/>
              <w:sz w:val="22"/>
              <w:lang w:bidi="ar-SA"/>
              <w14:ligatures w14:val="standardContextual"/>
            </w:rPr>
          </w:pPr>
          <w:hyperlink w:anchor="_Toc137050214" w:history="1">
            <w:r w:rsidR="00942E86" w:rsidRPr="00C17230">
              <w:rPr>
                <w:rStyle w:val="Hyperlink"/>
                <w:rFonts w:eastAsiaTheme="majorEastAsia"/>
                <w:noProof/>
              </w:rPr>
              <w:t>15.5 Steps for – Restart ReportBuilder Services</w:t>
            </w:r>
            <w:r w:rsidR="00942E86">
              <w:rPr>
                <w:noProof/>
                <w:webHidden/>
              </w:rPr>
              <w:tab/>
            </w:r>
            <w:r w:rsidR="00942E86">
              <w:rPr>
                <w:noProof/>
                <w:webHidden/>
              </w:rPr>
              <w:fldChar w:fldCharType="begin"/>
            </w:r>
            <w:r w:rsidR="00942E86">
              <w:rPr>
                <w:noProof/>
                <w:webHidden/>
              </w:rPr>
              <w:instrText xml:space="preserve"> PAGEREF _Toc137050214 \h </w:instrText>
            </w:r>
            <w:r w:rsidR="00942E86">
              <w:rPr>
                <w:noProof/>
                <w:webHidden/>
              </w:rPr>
            </w:r>
            <w:r w:rsidR="00942E86">
              <w:rPr>
                <w:noProof/>
                <w:webHidden/>
              </w:rPr>
              <w:fldChar w:fldCharType="separate"/>
            </w:r>
            <w:r w:rsidR="00942E86">
              <w:rPr>
                <w:noProof/>
                <w:webHidden/>
              </w:rPr>
              <w:t>164</w:t>
            </w:r>
            <w:r w:rsidR="00942E86">
              <w:rPr>
                <w:noProof/>
                <w:webHidden/>
              </w:rPr>
              <w:fldChar w:fldCharType="end"/>
            </w:r>
          </w:hyperlink>
        </w:p>
        <w:p w14:paraId="57A46554" w14:textId="27B1114E" w:rsidR="00942E86" w:rsidRDefault="00000000">
          <w:pPr>
            <w:pStyle w:val="TOC1"/>
            <w:tabs>
              <w:tab w:val="right" w:leader="dot" w:pos="9908"/>
            </w:tabs>
            <w:rPr>
              <w:rFonts w:asciiTheme="minorHAnsi" w:eastAsiaTheme="minorEastAsia" w:hAnsiTheme="minorHAnsi" w:cstheme="minorBidi"/>
              <w:noProof/>
              <w:color w:val="auto"/>
              <w:kern w:val="2"/>
              <w:sz w:val="22"/>
              <w:lang w:bidi="ar-SA"/>
              <w14:ligatures w14:val="standardContextual"/>
            </w:rPr>
          </w:pPr>
          <w:hyperlink w:anchor="_Toc137050215" w:history="1">
            <w:r w:rsidR="00942E86" w:rsidRPr="00C17230">
              <w:rPr>
                <w:rStyle w:val="Hyperlink"/>
                <w:rFonts w:eastAsiaTheme="majorEastAsia"/>
                <w:noProof/>
              </w:rPr>
              <w:t>16. Data Warehouse Deployment</w:t>
            </w:r>
            <w:r w:rsidR="00942E86">
              <w:rPr>
                <w:noProof/>
                <w:webHidden/>
              </w:rPr>
              <w:tab/>
            </w:r>
            <w:r w:rsidR="00942E86">
              <w:rPr>
                <w:noProof/>
                <w:webHidden/>
              </w:rPr>
              <w:fldChar w:fldCharType="begin"/>
            </w:r>
            <w:r w:rsidR="00942E86">
              <w:rPr>
                <w:noProof/>
                <w:webHidden/>
              </w:rPr>
              <w:instrText xml:space="preserve"> PAGEREF _Toc137050215 \h </w:instrText>
            </w:r>
            <w:r w:rsidR="00942E86">
              <w:rPr>
                <w:noProof/>
                <w:webHidden/>
              </w:rPr>
            </w:r>
            <w:r w:rsidR="00942E86">
              <w:rPr>
                <w:noProof/>
                <w:webHidden/>
              </w:rPr>
              <w:fldChar w:fldCharType="separate"/>
            </w:r>
            <w:r w:rsidR="00942E86">
              <w:rPr>
                <w:noProof/>
                <w:webHidden/>
              </w:rPr>
              <w:t>164</w:t>
            </w:r>
            <w:r w:rsidR="00942E86">
              <w:rPr>
                <w:noProof/>
                <w:webHidden/>
              </w:rPr>
              <w:fldChar w:fldCharType="end"/>
            </w:r>
          </w:hyperlink>
        </w:p>
        <w:p w14:paraId="58D03EBA" w14:textId="0E732502" w:rsidR="00942E86" w:rsidRDefault="00000000">
          <w:pPr>
            <w:pStyle w:val="TOC2"/>
            <w:tabs>
              <w:tab w:val="right" w:leader="dot" w:pos="9908"/>
            </w:tabs>
            <w:rPr>
              <w:rFonts w:asciiTheme="minorHAnsi" w:eastAsiaTheme="minorEastAsia" w:hAnsiTheme="minorHAnsi" w:cstheme="minorBidi"/>
              <w:noProof/>
              <w:color w:val="auto"/>
              <w:kern w:val="2"/>
              <w:sz w:val="22"/>
              <w:lang w:bidi="ar-SA"/>
              <w14:ligatures w14:val="standardContextual"/>
            </w:rPr>
          </w:pPr>
          <w:hyperlink w:anchor="_Toc137050216" w:history="1">
            <w:r w:rsidR="00942E86" w:rsidRPr="00C17230">
              <w:rPr>
                <w:rStyle w:val="Hyperlink"/>
                <w:rFonts w:eastAsiaTheme="majorEastAsia"/>
                <w:noProof/>
              </w:rPr>
              <w:t>16.1 Automated and Manual Release Tasks</w:t>
            </w:r>
            <w:r w:rsidR="00942E86">
              <w:rPr>
                <w:noProof/>
                <w:webHidden/>
              </w:rPr>
              <w:tab/>
            </w:r>
            <w:r w:rsidR="00942E86">
              <w:rPr>
                <w:noProof/>
                <w:webHidden/>
              </w:rPr>
              <w:fldChar w:fldCharType="begin"/>
            </w:r>
            <w:r w:rsidR="00942E86">
              <w:rPr>
                <w:noProof/>
                <w:webHidden/>
              </w:rPr>
              <w:instrText xml:space="preserve"> PAGEREF _Toc137050216 \h </w:instrText>
            </w:r>
            <w:r w:rsidR="00942E86">
              <w:rPr>
                <w:noProof/>
                <w:webHidden/>
              </w:rPr>
            </w:r>
            <w:r w:rsidR="00942E86">
              <w:rPr>
                <w:noProof/>
                <w:webHidden/>
              </w:rPr>
              <w:fldChar w:fldCharType="separate"/>
            </w:r>
            <w:r w:rsidR="00942E86">
              <w:rPr>
                <w:noProof/>
                <w:webHidden/>
              </w:rPr>
              <w:t>165</w:t>
            </w:r>
            <w:r w:rsidR="00942E86">
              <w:rPr>
                <w:noProof/>
                <w:webHidden/>
              </w:rPr>
              <w:fldChar w:fldCharType="end"/>
            </w:r>
          </w:hyperlink>
        </w:p>
        <w:p w14:paraId="48033F09" w14:textId="7FA275C8" w:rsidR="00942E86" w:rsidRDefault="00000000">
          <w:pPr>
            <w:pStyle w:val="TOC2"/>
            <w:tabs>
              <w:tab w:val="right" w:leader="dot" w:pos="9908"/>
            </w:tabs>
            <w:rPr>
              <w:rFonts w:asciiTheme="minorHAnsi" w:eastAsiaTheme="minorEastAsia" w:hAnsiTheme="minorHAnsi" w:cstheme="minorBidi"/>
              <w:noProof/>
              <w:color w:val="auto"/>
              <w:kern w:val="2"/>
              <w:sz w:val="22"/>
              <w:lang w:bidi="ar-SA"/>
              <w14:ligatures w14:val="standardContextual"/>
            </w:rPr>
          </w:pPr>
          <w:hyperlink w:anchor="_Toc137050217" w:history="1">
            <w:r w:rsidR="00942E86" w:rsidRPr="00C17230">
              <w:rPr>
                <w:rStyle w:val="Hyperlink"/>
                <w:rFonts w:eastAsiaTheme="majorEastAsia"/>
                <w:noProof/>
              </w:rPr>
              <w:t>16.2 Steps for – Run Measure Jobs from odessacore</w:t>
            </w:r>
            <w:r w:rsidR="00942E86">
              <w:rPr>
                <w:noProof/>
                <w:webHidden/>
              </w:rPr>
              <w:tab/>
            </w:r>
            <w:r w:rsidR="00942E86">
              <w:rPr>
                <w:noProof/>
                <w:webHidden/>
              </w:rPr>
              <w:fldChar w:fldCharType="begin"/>
            </w:r>
            <w:r w:rsidR="00942E86">
              <w:rPr>
                <w:noProof/>
                <w:webHidden/>
              </w:rPr>
              <w:instrText xml:space="preserve"> PAGEREF _Toc137050217 \h </w:instrText>
            </w:r>
            <w:r w:rsidR="00942E86">
              <w:rPr>
                <w:noProof/>
                <w:webHidden/>
              </w:rPr>
            </w:r>
            <w:r w:rsidR="00942E86">
              <w:rPr>
                <w:noProof/>
                <w:webHidden/>
              </w:rPr>
              <w:fldChar w:fldCharType="separate"/>
            </w:r>
            <w:r w:rsidR="00942E86">
              <w:rPr>
                <w:noProof/>
                <w:webHidden/>
              </w:rPr>
              <w:t>165</w:t>
            </w:r>
            <w:r w:rsidR="00942E86">
              <w:rPr>
                <w:noProof/>
                <w:webHidden/>
              </w:rPr>
              <w:fldChar w:fldCharType="end"/>
            </w:r>
          </w:hyperlink>
        </w:p>
        <w:p w14:paraId="3F961177" w14:textId="3ADE2FA6" w:rsidR="00942E86" w:rsidRDefault="00000000">
          <w:pPr>
            <w:pStyle w:val="TOC2"/>
            <w:tabs>
              <w:tab w:val="right" w:leader="dot" w:pos="9908"/>
            </w:tabs>
            <w:rPr>
              <w:rFonts w:asciiTheme="minorHAnsi" w:eastAsiaTheme="minorEastAsia" w:hAnsiTheme="minorHAnsi" w:cstheme="minorBidi"/>
              <w:noProof/>
              <w:color w:val="auto"/>
              <w:kern w:val="2"/>
              <w:sz w:val="22"/>
              <w:lang w:bidi="ar-SA"/>
              <w14:ligatures w14:val="standardContextual"/>
            </w:rPr>
          </w:pPr>
          <w:hyperlink w:anchor="_Toc137050218" w:history="1">
            <w:r w:rsidR="00942E86" w:rsidRPr="00C17230">
              <w:rPr>
                <w:rStyle w:val="Hyperlink"/>
                <w:rFonts w:eastAsiaTheme="majorEastAsia"/>
                <w:noProof/>
              </w:rPr>
              <w:t>16.3 Steps for - Create Release</w:t>
            </w:r>
            <w:r w:rsidR="00942E86">
              <w:rPr>
                <w:noProof/>
                <w:webHidden/>
              </w:rPr>
              <w:tab/>
            </w:r>
            <w:r w:rsidR="00942E86">
              <w:rPr>
                <w:noProof/>
                <w:webHidden/>
              </w:rPr>
              <w:fldChar w:fldCharType="begin"/>
            </w:r>
            <w:r w:rsidR="00942E86">
              <w:rPr>
                <w:noProof/>
                <w:webHidden/>
              </w:rPr>
              <w:instrText xml:space="preserve"> PAGEREF _Toc137050218 \h </w:instrText>
            </w:r>
            <w:r w:rsidR="00942E86">
              <w:rPr>
                <w:noProof/>
                <w:webHidden/>
              </w:rPr>
            </w:r>
            <w:r w:rsidR="00942E86">
              <w:rPr>
                <w:noProof/>
                <w:webHidden/>
              </w:rPr>
              <w:fldChar w:fldCharType="separate"/>
            </w:r>
            <w:r w:rsidR="00942E86">
              <w:rPr>
                <w:noProof/>
                <w:webHidden/>
              </w:rPr>
              <w:t>167</w:t>
            </w:r>
            <w:r w:rsidR="00942E86">
              <w:rPr>
                <w:noProof/>
                <w:webHidden/>
              </w:rPr>
              <w:fldChar w:fldCharType="end"/>
            </w:r>
          </w:hyperlink>
        </w:p>
        <w:p w14:paraId="7B28C9DC" w14:textId="09CA4165" w:rsidR="00942E86" w:rsidRDefault="00000000">
          <w:pPr>
            <w:pStyle w:val="TOC2"/>
            <w:tabs>
              <w:tab w:val="right" w:leader="dot" w:pos="9908"/>
            </w:tabs>
            <w:rPr>
              <w:rFonts w:asciiTheme="minorHAnsi" w:eastAsiaTheme="minorEastAsia" w:hAnsiTheme="minorHAnsi" w:cstheme="minorBidi"/>
              <w:noProof/>
              <w:color w:val="auto"/>
              <w:kern w:val="2"/>
              <w:sz w:val="22"/>
              <w:lang w:bidi="ar-SA"/>
              <w14:ligatures w14:val="standardContextual"/>
            </w:rPr>
          </w:pPr>
          <w:hyperlink w:anchor="_Toc137050219" w:history="1">
            <w:r w:rsidR="00942E86" w:rsidRPr="00C17230">
              <w:rPr>
                <w:rStyle w:val="Hyperlink"/>
                <w:rFonts w:eastAsiaTheme="majorEastAsia"/>
                <w:noProof/>
              </w:rPr>
              <w:t>16.4 Steps for – Deploy DWH Components</w:t>
            </w:r>
            <w:r w:rsidR="00942E86">
              <w:rPr>
                <w:noProof/>
                <w:webHidden/>
              </w:rPr>
              <w:tab/>
            </w:r>
            <w:r w:rsidR="00942E86">
              <w:rPr>
                <w:noProof/>
                <w:webHidden/>
              </w:rPr>
              <w:fldChar w:fldCharType="begin"/>
            </w:r>
            <w:r w:rsidR="00942E86">
              <w:rPr>
                <w:noProof/>
                <w:webHidden/>
              </w:rPr>
              <w:instrText xml:space="preserve"> PAGEREF _Toc137050219 \h </w:instrText>
            </w:r>
            <w:r w:rsidR="00942E86">
              <w:rPr>
                <w:noProof/>
                <w:webHidden/>
              </w:rPr>
            </w:r>
            <w:r w:rsidR="00942E86">
              <w:rPr>
                <w:noProof/>
                <w:webHidden/>
              </w:rPr>
              <w:fldChar w:fldCharType="separate"/>
            </w:r>
            <w:r w:rsidR="00942E86">
              <w:rPr>
                <w:noProof/>
                <w:webHidden/>
              </w:rPr>
              <w:t>168</w:t>
            </w:r>
            <w:r w:rsidR="00942E86">
              <w:rPr>
                <w:noProof/>
                <w:webHidden/>
              </w:rPr>
              <w:fldChar w:fldCharType="end"/>
            </w:r>
          </w:hyperlink>
        </w:p>
        <w:p w14:paraId="66D4EFA3" w14:textId="2B0BFAF0" w:rsidR="00942E86" w:rsidRDefault="00000000">
          <w:pPr>
            <w:pStyle w:val="TOC2"/>
            <w:tabs>
              <w:tab w:val="right" w:leader="dot" w:pos="9908"/>
            </w:tabs>
            <w:rPr>
              <w:rFonts w:asciiTheme="minorHAnsi" w:eastAsiaTheme="minorEastAsia" w:hAnsiTheme="minorHAnsi" w:cstheme="minorBidi"/>
              <w:noProof/>
              <w:color w:val="auto"/>
              <w:kern w:val="2"/>
              <w:sz w:val="22"/>
              <w:lang w:bidi="ar-SA"/>
              <w14:ligatures w14:val="standardContextual"/>
            </w:rPr>
          </w:pPr>
          <w:hyperlink w:anchor="_Toc137050220" w:history="1">
            <w:r w:rsidR="00942E86" w:rsidRPr="00C17230">
              <w:rPr>
                <w:rStyle w:val="Hyperlink"/>
                <w:rFonts w:eastAsiaTheme="majorEastAsia"/>
                <w:noProof/>
              </w:rPr>
              <w:t>16.5 Steps for – Update Config Changes</w:t>
            </w:r>
            <w:r w:rsidR="00942E86">
              <w:rPr>
                <w:noProof/>
                <w:webHidden/>
              </w:rPr>
              <w:tab/>
            </w:r>
            <w:r w:rsidR="00942E86">
              <w:rPr>
                <w:noProof/>
                <w:webHidden/>
              </w:rPr>
              <w:fldChar w:fldCharType="begin"/>
            </w:r>
            <w:r w:rsidR="00942E86">
              <w:rPr>
                <w:noProof/>
                <w:webHidden/>
              </w:rPr>
              <w:instrText xml:space="preserve"> PAGEREF _Toc137050220 \h </w:instrText>
            </w:r>
            <w:r w:rsidR="00942E86">
              <w:rPr>
                <w:noProof/>
                <w:webHidden/>
              </w:rPr>
            </w:r>
            <w:r w:rsidR="00942E86">
              <w:rPr>
                <w:noProof/>
                <w:webHidden/>
              </w:rPr>
              <w:fldChar w:fldCharType="separate"/>
            </w:r>
            <w:r w:rsidR="00942E86">
              <w:rPr>
                <w:noProof/>
                <w:webHidden/>
              </w:rPr>
              <w:t>169</w:t>
            </w:r>
            <w:r w:rsidR="00942E86">
              <w:rPr>
                <w:noProof/>
                <w:webHidden/>
              </w:rPr>
              <w:fldChar w:fldCharType="end"/>
            </w:r>
          </w:hyperlink>
        </w:p>
        <w:p w14:paraId="11FA1DA7" w14:textId="34F11ECE" w:rsidR="00942E86" w:rsidRDefault="00000000">
          <w:pPr>
            <w:pStyle w:val="TOC2"/>
            <w:tabs>
              <w:tab w:val="right" w:leader="dot" w:pos="9908"/>
            </w:tabs>
            <w:rPr>
              <w:rFonts w:asciiTheme="minorHAnsi" w:eastAsiaTheme="minorEastAsia" w:hAnsiTheme="minorHAnsi" w:cstheme="minorBidi"/>
              <w:noProof/>
              <w:color w:val="auto"/>
              <w:kern w:val="2"/>
              <w:sz w:val="22"/>
              <w:lang w:bidi="ar-SA"/>
              <w14:ligatures w14:val="standardContextual"/>
            </w:rPr>
          </w:pPr>
          <w:hyperlink w:anchor="_Toc137050221" w:history="1">
            <w:r w:rsidR="00942E86" w:rsidRPr="00C17230">
              <w:rPr>
                <w:rStyle w:val="Hyperlink"/>
                <w:rFonts w:eastAsiaTheme="majorEastAsia"/>
                <w:noProof/>
              </w:rPr>
              <w:t>16.6 Steps for – Run ETL</w:t>
            </w:r>
            <w:r w:rsidR="00942E86">
              <w:rPr>
                <w:noProof/>
                <w:webHidden/>
              </w:rPr>
              <w:tab/>
            </w:r>
            <w:r w:rsidR="00942E86">
              <w:rPr>
                <w:noProof/>
                <w:webHidden/>
              </w:rPr>
              <w:fldChar w:fldCharType="begin"/>
            </w:r>
            <w:r w:rsidR="00942E86">
              <w:rPr>
                <w:noProof/>
                <w:webHidden/>
              </w:rPr>
              <w:instrText xml:space="preserve"> PAGEREF _Toc137050221 \h </w:instrText>
            </w:r>
            <w:r w:rsidR="00942E86">
              <w:rPr>
                <w:noProof/>
                <w:webHidden/>
              </w:rPr>
            </w:r>
            <w:r w:rsidR="00942E86">
              <w:rPr>
                <w:noProof/>
                <w:webHidden/>
              </w:rPr>
              <w:fldChar w:fldCharType="separate"/>
            </w:r>
            <w:r w:rsidR="00942E86">
              <w:rPr>
                <w:noProof/>
                <w:webHidden/>
              </w:rPr>
              <w:t>170</w:t>
            </w:r>
            <w:r w:rsidR="00942E86">
              <w:rPr>
                <w:noProof/>
                <w:webHidden/>
              </w:rPr>
              <w:fldChar w:fldCharType="end"/>
            </w:r>
          </w:hyperlink>
        </w:p>
        <w:p w14:paraId="4350568D" w14:textId="396186D6" w:rsidR="00942E86" w:rsidRDefault="00000000">
          <w:pPr>
            <w:pStyle w:val="TOC2"/>
            <w:tabs>
              <w:tab w:val="right" w:leader="dot" w:pos="9908"/>
            </w:tabs>
            <w:rPr>
              <w:rFonts w:asciiTheme="minorHAnsi" w:eastAsiaTheme="minorEastAsia" w:hAnsiTheme="minorHAnsi" w:cstheme="minorBidi"/>
              <w:noProof/>
              <w:color w:val="auto"/>
              <w:kern w:val="2"/>
              <w:sz w:val="22"/>
              <w:lang w:bidi="ar-SA"/>
              <w14:ligatures w14:val="standardContextual"/>
            </w:rPr>
          </w:pPr>
          <w:hyperlink w:anchor="_Toc137050222" w:history="1">
            <w:r w:rsidR="00942E86" w:rsidRPr="00C17230">
              <w:rPr>
                <w:rStyle w:val="Hyperlink"/>
                <w:rFonts w:eastAsiaTheme="majorEastAsia"/>
                <w:noProof/>
              </w:rPr>
              <w:t>16.7 Non-Production (Data Repopulation) Workflow Diagram</w:t>
            </w:r>
            <w:r w:rsidR="00942E86">
              <w:rPr>
                <w:noProof/>
                <w:webHidden/>
              </w:rPr>
              <w:tab/>
            </w:r>
            <w:r w:rsidR="00942E86">
              <w:rPr>
                <w:noProof/>
                <w:webHidden/>
              </w:rPr>
              <w:fldChar w:fldCharType="begin"/>
            </w:r>
            <w:r w:rsidR="00942E86">
              <w:rPr>
                <w:noProof/>
                <w:webHidden/>
              </w:rPr>
              <w:instrText xml:space="preserve"> PAGEREF _Toc137050222 \h </w:instrText>
            </w:r>
            <w:r w:rsidR="00942E86">
              <w:rPr>
                <w:noProof/>
                <w:webHidden/>
              </w:rPr>
            </w:r>
            <w:r w:rsidR="00942E86">
              <w:rPr>
                <w:noProof/>
                <w:webHidden/>
              </w:rPr>
              <w:fldChar w:fldCharType="separate"/>
            </w:r>
            <w:r w:rsidR="00942E86">
              <w:rPr>
                <w:noProof/>
                <w:webHidden/>
              </w:rPr>
              <w:t>171</w:t>
            </w:r>
            <w:r w:rsidR="00942E86">
              <w:rPr>
                <w:noProof/>
                <w:webHidden/>
              </w:rPr>
              <w:fldChar w:fldCharType="end"/>
            </w:r>
          </w:hyperlink>
        </w:p>
        <w:p w14:paraId="7C15329D" w14:textId="0BEDB684" w:rsidR="00942E86" w:rsidRDefault="00000000">
          <w:pPr>
            <w:pStyle w:val="TOC2"/>
            <w:tabs>
              <w:tab w:val="right" w:leader="dot" w:pos="9908"/>
            </w:tabs>
            <w:rPr>
              <w:rFonts w:asciiTheme="minorHAnsi" w:eastAsiaTheme="minorEastAsia" w:hAnsiTheme="minorHAnsi" w:cstheme="minorBidi"/>
              <w:noProof/>
              <w:color w:val="auto"/>
              <w:kern w:val="2"/>
              <w:sz w:val="22"/>
              <w:lang w:bidi="ar-SA"/>
              <w14:ligatures w14:val="standardContextual"/>
            </w:rPr>
          </w:pPr>
          <w:hyperlink w:anchor="_Toc137050223" w:history="1">
            <w:r w:rsidR="00942E86" w:rsidRPr="00C17230">
              <w:rPr>
                <w:rStyle w:val="Hyperlink"/>
                <w:rFonts w:eastAsiaTheme="majorEastAsia"/>
                <w:noProof/>
              </w:rPr>
              <w:t>16.8 Steps for – Upload Documents</w:t>
            </w:r>
            <w:r w:rsidR="00942E86">
              <w:rPr>
                <w:noProof/>
                <w:webHidden/>
              </w:rPr>
              <w:tab/>
            </w:r>
            <w:r w:rsidR="00942E86">
              <w:rPr>
                <w:noProof/>
                <w:webHidden/>
              </w:rPr>
              <w:fldChar w:fldCharType="begin"/>
            </w:r>
            <w:r w:rsidR="00942E86">
              <w:rPr>
                <w:noProof/>
                <w:webHidden/>
              </w:rPr>
              <w:instrText xml:space="preserve"> PAGEREF _Toc137050223 \h </w:instrText>
            </w:r>
            <w:r w:rsidR="00942E86">
              <w:rPr>
                <w:noProof/>
                <w:webHidden/>
              </w:rPr>
            </w:r>
            <w:r w:rsidR="00942E86">
              <w:rPr>
                <w:noProof/>
                <w:webHidden/>
              </w:rPr>
              <w:fldChar w:fldCharType="separate"/>
            </w:r>
            <w:r w:rsidR="00942E86">
              <w:rPr>
                <w:noProof/>
                <w:webHidden/>
              </w:rPr>
              <w:t>172</w:t>
            </w:r>
            <w:r w:rsidR="00942E86">
              <w:rPr>
                <w:noProof/>
                <w:webHidden/>
              </w:rPr>
              <w:fldChar w:fldCharType="end"/>
            </w:r>
          </w:hyperlink>
        </w:p>
        <w:p w14:paraId="5443B79B" w14:textId="07188A7D" w:rsidR="00942E86" w:rsidRDefault="00000000">
          <w:pPr>
            <w:pStyle w:val="TOC1"/>
            <w:tabs>
              <w:tab w:val="right" w:leader="dot" w:pos="9908"/>
            </w:tabs>
            <w:rPr>
              <w:rFonts w:asciiTheme="minorHAnsi" w:eastAsiaTheme="minorEastAsia" w:hAnsiTheme="minorHAnsi" w:cstheme="minorBidi"/>
              <w:noProof/>
              <w:color w:val="auto"/>
              <w:kern w:val="2"/>
              <w:sz w:val="22"/>
              <w:lang w:bidi="ar-SA"/>
              <w14:ligatures w14:val="standardContextual"/>
            </w:rPr>
          </w:pPr>
          <w:hyperlink w:anchor="_Toc137050224" w:history="1">
            <w:r w:rsidR="00942E86" w:rsidRPr="00C17230">
              <w:rPr>
                <w:rStyle w:val="Hyperlink"/>
                <w:rFonts w:eastAsiaTheme="majorEastAsia"/>
                <w:noProof/>
              </w:rPr>
              <w:t>17. Partner Portal Deployment</w:t>
            </w:r>
            <w:r w:rsidR="00942E86">
              <w:rPr>
                <w:noProof/>
                <w:webHidden/>
              </w:rPr>
              <w:tab/>
            </w:r>
            <w:r w:rsidR="00942E86">
              <w:rPr>
                <w:noProof/>
                <w:webHidden/>
              </w:rPr>
              <w:fldChar w:fldCharType="begin"/>
            </w:r>
            <w:r w:rsidR="00942E86">
              <w:rPr>
                <w:noProof/>
                <w:webHidden/>
              </w:rPr>
              <w:instrText xml:space="preserve"> PAGEREF _Toc137050224 \h </w:instrText>
            </w:r>
            <w:r w:rsidR="00942E86">
              <w:rPr>
                <w:noProof/>
                <w:webHidden/>
              </w:rPr>
            </w:r>
            <w:r w:rsidR="00942E86">
              <w:rPr>
                <w:noProof/>
                <w:webHidden/>
              </w:rPr>
              <w:fldChar w:fldCharType="separate"/>
            </w:r>
            <w:r w:rsidR="00942E86">
              <w:rPr>
                <w:noProof/>
                <w:webHidden/>
              </w:rPr>
              <w:t>172</w:t>
            </w:r>
            <w:r w:rsidR="00942E86">
              <w:rPr>
                <w:noProof/>
                <w:webHidden/>
              </w:rPr>
              <w:fldChar w:fldCharType="end"/>
            </w:r>
          </w:hyperlink>
        </w:p>
        <w:p w14:paraId="44E797D7" w14:textId="4B6BCA39" w:rsidR="00942E86" w:rsidRDefault="00000000">
          <w:pPr>
            <w:pStyle w:val="TOC2"/>
            <w:tabs>
              <w:tab w:val="right" w:leader="dot" w:pos="9908"/>
            </w:tabs>
            <w:rPr>
              <w:rFonts w:asciiTheme="minorHAnsi" w:eastAsiaTheme="minorEastAsia" w:hAnsiTheme="minorHAnsi" w:cstheme="minorBidi"/>
              <w:noProof/>
              <w:color w:val="auto"/>
              <w:kern w:val="2"/>
              <w:sz w:val="22"/>
              <w:lang w:bidi="ar-SA"/>
              <w14:ligatures w14:val="standardContextual"/>
            </w:rPr>
          </w:pPr>
          <w:hyperlink w:anchor="_Toc137050225" w:history="1">
            <w:r w:rsidR="00942E86" w:rsidRPr="00C17230">
              <w:rPr>
                <w:rStyle w:val="Hyperlink"/>
                <w:rFonts w:eastAsiaTheme="majorEastAsia"/>
                <w:noProof/>
              </w:rPr>
              <w:t>17.1 Automated and Manual Release Tasks</w:t>
            </w:r>
            <w:r w:rsidR="00942E86">
              <w:rPr>
                <w:noProof/>
                <w:webHidden/>
              </w:rPr>
              <w:tab/>
            </w:r>
            <w:r w:rsidR="00942E86">
              <w:rPr>
                <w:noProof/>
                <w:webHidden/>
              </w:rPr>
              <w:fldChar w:fldCharType="begin"/>
            </w:r>
            <w:r w:rsidR="00942E86">
              <w:rPr>
                <w:noProof/>
                <w:webHidden/>
              </w:rPr>
              <w:instrText xml:space="preserve"> PAGEREF _Toc137050225 \h </w:instrText>
            </w:r>
            <w:r w:rsidR="00942E86">
              <w:rPr>
                <w:noProof/>
                <w:webHidden/>
              </w:rPr>
            </w:r>
            <w:r w:rsidR="00942E86">
              <w:rPr>
                <w:noProof/>
                <w:webHidden/>
              </w:rPr>
              <w:fldChar w:fldCharType="separate"/>
            </w:r>
            <w:r w:rsidR="00942E86">
              <w:rPr>
                <w:noProof/>
                <w:webHidden/>
              </w:rPr>
              <w:t>173</w:t>
            </w:r>
            <w:r w:rsidR="00942E86">
              <w:rPr>
                <w:noProof/>
                <w:webHidden/>
              </w:rPr>
              <w:fldChar w:fldCharType="end"/>
            </w:r>
          </w:hyperlink>
        </w:p>
        <w:p w14:paraId="03B8E77B" w14:textId="5A33B45F" w:rsidR="00942E86" w:rsidRDefault="00000000">
          <w:pPr>
            <w:pStyle w:val="TOC2"/>
            <w:tabs>
              <w:tab w:val="right" w:leader="dot" w:pos="9908"/>
            </w:tabs>
            <w:rPr>
              <w:rFonts w:asciiTheme="minorHAnsi" w:eastAsiaTheme="minorEastAsia" w:hAnsiTheme="minorHAnsi" w:cstheme="minorBidi"/>
              <w:noProof/>
              <w:color w:val="auto"/>
              <w:kern w:val="2"/>
              <w:sz w:val="22"/>
              <w:lang w:bidi="ar-SA"/>
              <w14:ligatures w14:val="standardContextual"/>
            </w:rPr>
          </w:pPr>
          <w:hyperlink w:anchor="_Toc137050226" w:history="1">
            <w:r w:rsidR="00942E86" w:rsidRPr="00C17230">
              <w:rPr>
                <w:rStyle w:val="Hyperlink"/>
                <w:rFonts w:eastAsiaTheme="majorEastAsia"/>
                <w:noProof/>
              </w:rPr>
              <w:t>17.2 Steps for – Validate Jobs Completion</w:t>
            </w:r>
            <w:r w:rsidR="00942E86">
              <w:rPr>
                <w:noProof/>
                <w:webHidden/>
              </w:rPr>
              <w:tab/>
            </w:r>
            <w:r w:rsidR="00942E86">
              <w:rPr>
                <w:noProof/>
                <w:webHidden/>
              </w:rPr>
              <w:fldChar w:fldCharType="begin"/>
            </w:r>
            <w:r w:rsidR="00942E86">
              <w:rPr>
                <w:noProof/>
                <w:webHidden/>
              </w:rPr>
              <w:instrText xml:space="preserve"> PAGEREF _Toc137050226 \h </w:instrText>
            </w:r>
            <w:r w:rsidR="00942E86">
              <w:rPr>
                <w:noProof/>
                <w:webHidden/>
              </w:rPr>
            </w:r>
            <w:r w:rsidR="00942E86">
              <w:rPr>
                <w:noProof/>
                <w:webHidden/>
              </w:rPr>
              <w:fldChar w:fldCharType="separate"/>
            </w:r>
            <w:r w:rsidR="00942E86">
              <w:rPr>
                <w:noProof/>
                <w:webHidden/>
              </w:rPr>
              <w:t>173</w:t>
            </w:r>
            <w:r w:rsidR="00942E86">
              <w:rPr>
                <w:noProof/>
                <w:webHidden/>
              </w:rPr>
              <w:fldChar w:fldCharType="end"/>
            </w:r>
          </w:hyperlink>
        </w:p>
        <w:p w14:paraId="6794FB06" w14:textId="1FAA2E8A" w:rsidR="00942E86" w:rsidRDefault="00000000">
          <w:pPr>
            <w:pStyle w:val="TOC2"/>
            <w:tabs>
              <w:tab w:val="right" w:leader="dot" w:pos="9908"/>
            </w:tabs>
            <w:rPr>
              <w:rFonts w:asciiTheme="minorHAnsi" w:eastAsiaTheme="minorEastAsia" w:hAnsiTheme="minorHAnsi" w:cstheme="minorBidi"/>
              <w:noProof/>
              <w:color w:val="auto"/>
              <w:kern w:val="2"/>
              <w:sz w:val="22"/>
              <w:lang w:bidi="ar-SA"/>
              <w14:ligatures w14:val="standardContextual"/>
            </w:rPr>
          </w:pPr>
          <w:hyperlink w:anchor="_Toc137050227" w:history="1">
            <w:r w:rsidR="00942E86" w:rsidRPr="00C17230">
              <w:rPr>
                <w:rStyle w:val="Hyperlink"/>
                <w:rFonts w:eastAsiaTheme="majorEastAsia"/>
                <w:noProof/>
              </w:rPr>
              <w:t>17.3 Steps for - Create Release</w:t>
            </w:r>
            <w:r w:rsidR="00942E86">
              <w:rPr>
                <w:noProof/>
                <w:webHidden/>
              </w:rPr>
              <w:tab/>
            </w:r>
            <w:r w:rsidR="00942E86">
              <w:rPr>
                <w:noProof/>
                <w:webHidden/>
              </w:rPr>
              <w:fldChar w:fldCharType="begin"/>
            </w:r>
            <w:r w:rsidR="00942E86">
              <w:rPr>
                <w:noProof/>
                <w:webHidden/>
              </w:rPr>
              <w:instrText xml:space="preserve"> PAGEREF _Toc137050227 \h </w:instrText>
            </w:r>
            <w:r w:rsidR="00942E86">
              <w:rPr>
                <w:noProof/>
                <w:webHidden/>
              </w:rPr>
            </w:r>
            <w:r w:rsidR="00942E86">
              <w:rPr>
                <w:noProof/>
                <w:webHidden/>
              </w:rPr>
              <w:fldChar w:fldCharType="separate"/>
            </w:r>
            <w:r w:rsidR="00942E86">
              <w:rPr>
                <w:noProof/>
                <w:webHidden/>
              </w:rPr>
              <w:t>173</w:t>
            </w:r>
            <w:r w:rsidR="00942E86">
              <w:rPr>
                <w:noProof/>
                <w:webHidden/>
              </w:rPr>
              <w:fldChar w:fldCharType="end"/>
            </w:r>
          </w:hyperlink>
        </w:p>
        <w:p w14:paraId="596F0EDD" w14:textId="7FB2849A" w:rsidR="00942E86" w:rsidRDefault="00000000">
          <w:pPr>
            <w:pStyle w:val="TOC2"/>
            <w:tabs>
              <w:tab w:val="right" w:leader="dot" w:pos="9908"/>
            </w:tabs>
            <w:rPr>
              <w:rFonts w:asciiTheme="minorHAnsi" w:eastAsiaTheme="minorEastAsia" w:hAnsiTheme="minorHAnsi" w:cstheme="minorBidi"/>
              <w:noProof/>
              <w:color w:val="auto"/>
              <w:kern w:val="2"/>
              <w:sz w:val="22"/>
              <w:lang w:bidi="ar-SA"/>
              <w14:ligatures w14:val="standardContextual"/>
            </w:rPr>
          </w:pPr>
          <w:hyperlink w:anchor="_Toc137050228" w:history="1">
            <w:r w:rsidR="00942E86" w:rsidRPr="00C17230">
              <w:rPr>
                <w:rStyle w:val="Hyperlink"/>
                <w:rFonts w:eastAsiaTheme="majorEastAsia"/>
                <w:noProof/>
              </w:rPr>
              <w:t>17.4 Steps for – Deploy Partner Portal Components</w:t>
            </w:r>
            <w:r w:rsidR="00942E86">
              <w:rPr>
                <w:noProof/>
                <w:webHidden/>
              </w:rPr>
              <w:tab/>
            </w:r>
            <w:r w:rsidR="00942E86">
              <w:rPr>
                <w:noProof/>
                <w:webHidden/>
              </w:rPr>
              <w:fldChar w:fldCharType="begin"/>
            </w:r>
            <w:r w:rsidR="00942E86">
              <w:rPr>
                <w:noProof/>
                <w:webHidden/>
              </w:rPr>
              <w:instrText xml:space="preserve"> PAGEREF _Toc137050228 \h </w:instrText>
            </w:r>
            <w:r w:rsidR="00942E86">
              <w:rPr>
                <w:noProof/>
                <w:webHidden/>
              </w:rPr>
            </w:r>
            <w:r w:rsidR="00942E86">
              <w:rPr>
                <w:noProof/>
                <w:webHidden/>
              </w:rPr>
              <w:fldChar w:fldCharType="separate"/>
            </w:r>
            <w:r w:rsidR="00942E86">
              <w:rPr>
                <w:noProof/>
                <w:webHidden/>
              </w:rPr>
              <w:t>174</w:t>
            </w:r>
            <w:r w:rsidR="00942E86">
              <w:rPr>
                <w:noProof/>
                <w:webHidden/>
              </w:rPr>
              <w:fldChar w:fldCharType="end"/>
            </w:r>
          </w:hyperlink>
        </w:p>
        <w:p w14:paraId="149A0D87" w14:textId="309AB6C8" w:rsidR="00942E86" w:rsidRDefault="00000000">
          <w:pPr>
            <w:pStyle w:val="TOC2"/>
            <w:tabs>
              <w:tab w:val="right" w:leader="dot" w:pos="9908"/>
            </w:tabs>
            <w:rPr>
              <w:rFonts w:asciiTheme="minorHAnsi" w:eastAsiaTheme="minorEastAsia" w:hAnsiTheme="minorHAnsi" w:cstheme="minorBidi"/>
              <w:noProof/>
              <w:color w:val="auto"/>
              <w:kern w:val="2"/>
              <w:sz w:val="22"/>
              <w:lang w:bidi="ar-SA"/>
              <w14:ligatures w14:val="standardContextual"/>
            </w:rPr>
          </w:pPr>
          <w:hyperlink w:anchor="_Toc137050229" w:history="1">
            <w:r w:rsidR="00942E86" w:rsidRPr="00C17230">
              <w:rPr>
                <w:rStyle w:val="Hyperlink"/>
                <w:rFonts w:eastAsiaTheme="majorEastAsia"/>
                <w:noProof/>
              </w:rPr>
              <w:t>17.5 Steps for – Update Config Changes</w:t>
            </w:r>
            <w:r w:rsidR="00942E86">
              <w:rPr>
                <w:noProof/>
                <w:webHidden/>
              </w:rPr>
              <w:tab/>
            </w:r>
            <w:r w:rsidR="00942E86">
              <w:rPr>
                <w:noProof/>
                <w:webHidden/>
              </w:rPr>
              <w:fldChar w:fldCharType="begin"/>
            </w:r>
            <w:r w:rsidR="00942E86">
              <w:rPr>
                <w:noProof/>
                <w:webHidden/>
              </w:rPr>
              <w:instrText xml:space="preserve"> PAGEREF _Toc137050229 \h </w:instrText>
            </w:r>
            <w:r w:rsidR="00942E86">
              <w:rPr>
                <w:noProof/>
                <w:webHidden/>
              </w:rPr>
            </w:r>
            <w:r w:rsidR="00942E86">
              <w:rPr>
                <w:noProof/>
                <w:webHidden/>
              </w:rPr>
              <w:fldChar w:fldCharType="separate"/>
            </w:r>
            <w:r w:rsidR="00942E86">
              <w:rPr>
                <w:noProof/>
                <w:webHidden/>
              </w:rPr>
              <w:t>175</w:t>
            </w:r>
            <w:r w:rsidR="00942E86">
              <w:rPr>
                <w:noProof/>
                <w:webHidden/>
              </w:rPr>
              <w:fldChar w:fldCharType="end"/>
            </w:r>
          </w:hyperlink>
        </w:p>
        <w:p w14:paraId="7505B454" w14:textId="1F9FECFF" w:rsidR="00942E86" w:rsidRDefault="00000000">
          <w:pPr>
            <w:pStyle w:val="TOC2"/>
            <w:tabs>
              <w:tab w:val="right" w:leader="dot" w:pos="9908"/>
            </w:tabs>
            <w:rPr>
              <w:rFonts w:asciiTheme="minorHAnsi" w:eastAsiaTheme="minorEastAsia" w:hAnsiTheme="minorHAnsi" w:cstheme="minorBidi"/>
              <w:noProof/>
              <w:color w:val="auto"/>
              <w:kern w:val="2"/>
              <w:sz w:val="22"/>
              <w:lang w:bidi="ar-SA"/>
              <w14:ligatures w14:val="standardContextual"/>
            </w:rPr>
          </w:pPr>
          <w:hyperlink w:anchor="_Toc137050230" w:history="1">
            <w:r w:rsidR="00942E86" w:rsidRPr="00C17230">
              <w:rPr>
                <w:rStyle w:val="Hyperlink"/>
                <w:rFonts w:eastAsiaTheme="majorEastAsia"/>
                <w:noProof/>
              </w:rPr>
              <w:t>17.6 Steps for – Restart Partner Portal Services</w:t>
            </w:r>
            <w:r w:rsidR="00942E86">
              <w:rPr>
                <w:noProof/>
                <w:webHidden/>
              </w:rPr>
              <w:tab/>
            </w:r>
            <w:r w:rsidR="00942E86">
              <w:rPr>
                <w:noProof/>
                <w:webHidden/>
              </w:rPr>
              <w:fldChar w:fldCharType="begin"/>
            </w:r>
            <w:r w:rsidR="00942E86">
              <w:rPr>
                <w:noProof/>
                <w:webHidden/>
              </w:rPr>
              <w:instrText xml:space="preserve"> PAGEREF _Toc137050230 \h </w:instrText>
            </w:r>
            <w:r w:rsidR="00942E86">
              <w:rPr>
                <w:noProof/>
                <w:webHidden/>
              </w:rPr>
            </w:r>
            <w:r w:rsidR="00942E86">
              <w:rPr>
                <w:noProof/>
                <w:webHidden/>
              </w:rPr>
              <w:fldChar w:fldCharType="separate"/>
            </w:r>
            <w:r w:rsidR="00942E86">
              <w:rPr>
                <w:noProof/>
                <w:webHidden/>
              </w:rPr>
              <w:t>176</w:t>
            </w:r>
            <w:r w:rsidR="00942E86">
              <w:rPr>
                <w:noProof/>
                <w:webHidden/>
              </w:rPr>
              <w:fldChar w:fldCharType="end"/>
            </w:r>
          </w:hyperlink>
        </w:p>
        <w:p w14:paraId="76E3F4DF" w14:textId="024E1CBA" w:rsidR="00942E86" w:rsidRDefault="00000000">
          <w:pPr>
            <w:pStyle w:val="TOC1"/>
            <w:tabs>
              <w:tab w:val="right" w:leader="dot" w:pos="9908"/>
            </w:tabs>
            <w:rPr>
              <w:rFonts w:asciiTheme="minorHAnsi" w:eastAsiaTheme="minorEastAsia" w:hAnsiTheme="minorHAnsi" w:cstheme="minorBidi"/>
              <w:noProof/>
              <w:color w:val="auto"/>
              <w:kern w:val="2"/>
              <w:sz w:val="22"/>
              <w:lang w:bidi="ar-SA"/>
              <w14:ligatures w14:val="standardContextual"/>
            </w:rPr>
          </w:pPr>
          <w:hyperlink w:anchor="_Toc137050231" w:history="1">
            <w:r w:rsidR="00942E86" w:rsidRPr="00C17230">
              <w:rPr>
                <w:rStyle w:val="Hyperlink"/>
                <w:rFonts w:eastAsiaTheme="majorEastAsia"/>
                <w:noProof/>
              </w:rPr>
              <w:t>18. Gold Config – Partner Portal Pipeline Setup</w:t>
            </w:r>
            <w:r w:rsidR="00942E86">
              <w:rPr>
                <w:noProof/>
                <w:webHidden/>
              </w:rPr>
              <w:tab/>
            </w:r>
            <w:r w:rsidR="00942E86">
              <w:rPr>
                <w:noProof/>
                <w:webHidden/>
              </w:rPr>
              <w:fldChar w:fldCharType="begin"/>
            </w:r>
            <w:r w:rsidR="00942E86">
              <w:rPr>
                <w:noProof/>
                <w:webHidden/>
              </w:rPr>
              <w:instrText xml:space="preserve"> PAGEREF _Toc137050231 \h </w:instrText>
            </w:r>
            <w:r w:rsidR="00942E86">
              <w:rPr>
                <w:noProof/>
                <w:webHidden/>
              </w:rPr>
            </w:r>
            <w:r w:rsidR="00942E86">
              <w:rPr>
                <w:noProof/>
                <w:webHidden/>
              </w:rPr>
              <w:fldChar w:fldCharType="separate"/>
            </w:r>
            <w:r w:rsidR="00942E86">
              <w:rPr>
                <w:noProof/>
                <w:webHidden/>
              </w:rPr>
              <w:t>177</w:t>
            </w:r>
            <w:r w:rsidR="00942E86">
              <w:rPr>
                <w:noProof/>
                <w:webHidden/>
              </w:rPr>
              <w:fldChar w:fldCharType="end"/>
            </w:r>
          </w:hyperlink>
        </w:p>
        <w:p w14:paraId="223600AE" w14:textId="5645E58D" w:rsidR="00942E86" w:rsidRDefault="00000000">
          <w:pPr>
            <w:pStyle w:val="TOC2"/>
            <w:tabs>
              <w:tab w:val="right" w:leader="dot" w:pos="9908"/>
            </w:tabs>
            <w:rPr>
              <w:rFonts w:asciiTheme="minorHAnsi" w:eastAsiaTheme="minorEastAsia" w:hAnsiTheme="minorHAnsi" w:cstheme="minorBidi"/>
              <w:noProof/>
              <w:color w:val="auto"/>
              <w:kern w:val="2"/>
              <w:sz w:val="22"/>
              <w:lang w:bidi="ar-SA"/>
              <w14:ligatures w14:val="standardContextual"/>
            </w:rPr>
          </w:pPr>
          <w:hyperlink w:anchor="_Toc137050232" w:history="1">
            <w:r w:rsidR="00942E86" w:rsidRPr="00C17230">
              <w:rPr>
                <w:rStyle w:val="Hyperlink"/>
                <w:rFonts w:eastAsiaTheme="majorEastAsia"/>
                <w:noProof/>
              </w:rPr>
              <w:t>18.1 Prerequisite Configuration/Permissions</w:t>
            </w:r>
            <w:r w:rsidR="00942E86">
              <w:rPr>
                <w:noProof/>
                <w:webHidden/>
              </w:rPr>
              <w:tab/>
            </w:r>
            <w:r w:rsidR="00942E86">
              <w:rPr>
                <w:noProof/>
                <w:webHidden/>
              </w:rPr>
              <w:fldChar w:fldCharType="begin"/>
            </w:r>
            <w:r w:rsidR="00942E86">
              <w:rPr>
                <w:noProof/>
                <w:webHidden/>
              </w:rPr>
              <w:instrText xml:space="preserve"> PAGEREF _Toc137050232 \h </w:instrText>
            </w:r>
            <w:r w:rsidR="00942E86">
              <w:rPr>
                <w:noProof/>
                <w:webHidden/>
              </w:rPr>
            </w:r>
            <w:r w:rsidR="00942E86">
              <w:rPr>
                <w:noProof/>
                <w:webHidden/>
              </w:rPr>
              <w:fldChar w:fldCharType="separate"/>
            </w:r>
            <w:r w:rsidR="00942E86">
              <w:rPr>
                <w:noProof/>
                <w:webHidden/>
              </w:rPr>
              <w:t>177</w:t>
            </w:r>
            <w:r w:rsidR="00942E86">
              <w:rPr>
                <w:noProof/>
                <w:webHidden/>
              </w:rPr>
              <w:fldChar w:fldCharType="end"/>
            </w:r>
          </w:hyperlink>
        </w:p>
        <w:p w14:paraId="0CC4DBD2" w14:textId="620CF444" w:rsidR="00942E86" w:rsidRDefault="00000000">
          <w:pPr>
            <w:pStyle w:val="TOC2"/>
            <w:tabs>
              <w:tab w:val="right" w:leader="dot" w:pos="9908"/>
            </w:tabs>
            <w:rPr>
              <w:rFonts w:asciiTheme="minorHAnsi" w:eastAsiaTheme="minorEastAsia" w:hAnsiTheme="minorHAnsi" w:cstheme="minorBidi"/>
              <w:noProof/>
              <w:color w:val="auto"/>
              <w:kern w:val="2"/>
              <w:sz w:val="22"/>
              <w:lang w:bidi="ar-SA"/>
              <w14:ligatures w14:val="standardContextual"/>
            </w:rPr>
          </w:pPr>
          <w:hyperlink w:anchor="_Toc137050233" w:history="1">
            <w:r w:rsidR="00942E86" w:rsidRPr="00C17230">
              <w:rPr>
                <w:rStyle w:val="Hyperlink"/>
                <w:rFonts w:eastAsiaTheme="majorEastAsia"/>
                <w:noProof/>
              </w:rPr>
              <w:t>18.2 Automated Pipeline Deployment Workflow</w:t>
            </w:r>
            <w:r w:rsidR="00942E86">
              <w:rPr>
                <w:noProof/>
                <w:webHidden/>
              </w:rPr>
              <w:tab/>
            </w:r>
            <w:r w:rsidR="00942E86">
              <w:rPr>
                <w:noProof/>
                <w:webHidden/>
              </w:rPr>
              <w:fldChar w:fldCharType="begin"/>
            </w:r>
            <w:r w:rsidR="00942E86">
              <w:rPr>
                <w:noProof/>
                <w:webHidden/>
              </w:rPr>
              <w:instrText xml:space="preserve"> PAGEREF _Toc137050233 \h </w:instrText>
            </w:r>
            <w:r w:rsidR="00942E86">
              <w:rPr>
                <w:noProof/>
                <w:webHidden/>
              </w:rPr>
            </w:r>
            <w:r w:rsidR="00942E86">
              <w:rPr>
                <w:noProof/>
                <w:webHidden/>
              </w:rPr>
              <w:fldChar w:fldCharType="separate"/>
            </w:r>
            <w:r w:rsidR="00942E86">
              <w:rPr>
                <w:noProof/>
                <w:webHidden/>
              </w:rPr>
              <w:t>178</w:t>
            </w:r>
            <w:r w:rsidR="00942E86">
              <w:rPr>
                <w:noProof/>
                <w:webHidden/>
              </w:rPr>
              <w:fldChar w:fldCharType="end"/>
            </w:r>
          </w:hyperlink>
        </w:p>
        <w:p w14:paraId="7731BB23" w14:textId="088A141C" w:rsidR="00942E86" w:rsidRDefault="00000000">
          <w:pPr>
            <w:pStyle w:val="TOC2"/>
            <w:tabs>
              <w:tab w:val="right" w:leader="dot" w:pos="9908"/>
            </w:tabs>
            <w:rPr>
              <w:rFonts w:asciiTheme="minorHAnsi" w:eastAsiaTheme="minorEastAsia" w:hAnsiTheme="minorHAnsi" w:cstheme="minorBidi"/>
              <w:noProof/>
              <w:color w:val="auto"/>
              <w:kern w:val="2"/>
              <w:sz w:val="22"/>
              <w:lang w:bidi="ar-SA"/>
              <w14:ligatures w14:val="standardContextual"/>
            </w:rPr>
          </w:pPr>
          <w:hyperlink w:anchor="_Toc137050234" w:history="1">
            <w:r w:rsidR="00942E86" w:rsidRPr="00C17230">
              <w:rPr>
                <w:rStyle w:val="Hyperlink"/>
                <w:rFonts w:eastAsiaTheme="majorEastAsia"/>
                <w:noProof/>
              </w:rPr>
              <w:t>18.3 Pipeline Setup</w:t>
            </w:r>
            <w:r w:rsidR="00942E86">
              <w:rPr>
                <w:noProof/>
                <w:webHidden/>
              </w:rPr>
              <w:tab/>
            </w:r>
            <w:r w:rsidR="00942E86">
              <w:rPr>
                <w:noProof/>
                <w:webHidden/>
              </w:rPr>
              <w:fldChar w:fldCharType="begin"/>
            </w:r>
            <w:r w:rsidR="00942E86">
              <w:rPr>
                <w:noProof/>
                <w:webHidden/>
              </w:rPr>
              <w:instrText xml:space="preserve"> PAGEREF _Toc137050234 \h </w:instrText>
            </w:r>
            <w:r w:rsidR="00942E86">
              <w:rPr>
                <w:noProof/>
                <w:webHidden/>
              </w:rPr>
            </w:r>
            <w:r w:rsidR="00942E86">
              <w:rPr>
                <w:noProof/>
                <w:webHidden/>
              </w:rPr>
              <w:fldChar w:fldCharType="separate"/>
            </w:r>
            <w:r w:rsidR="00942E86">
              <w:rPr>
                <w:noProof/>
                <w:webHidden/>
              </w:rPr>
              <w:t>178</w:t>
            </w:r>
            <w:r w:rsidR="00942E86">
              <w:rPr>
                <w:noProof/>
                <w:webHidden/>
              </w:rPr>
              <w:fldChar w:fldCharType="end"/>
            </w:r>
          </w:hyperlink>
        </w:p>
        <w:p w14:paraId="49E5223A" w14:textId="4AB46C84" w:rsidR="00942E86" w:rsidRDefault="00000000">
          <w:pPr>
            <w:pStyle w:val="TOC3"/>
            <w:tabs>
              <w:tab w:val="right" w:leader="dot" w:pos="9908"/>
            </w:tabs>
            <w:rPr>
              <w:rFonts w:asciiTheme="minorHAnsi" w:eastAsiaTheme="minorEastAsia" w:hAnsiTheme="minorHAnsi" w:cstheme="minorBidi"/>
              <w:noProof/>
              <w:color w:val="auto"/>
              <w:kern w:val="2"/>
              <w:sz w:val="22"/>
              <w:lang w:bidi="ar-SA"/>
              <w14:ligatures w14:val="standardContextual"/>
            </w:rPr>
          </w:pPr>
          <w:hyperlink w:anchor="_Toc137050235" w:history="1">
            <w:r w:rsidR="00942E86" w:rsidRPr="00C17230">
              <w:rPr>
                <w:rStyle w:val="Hyperlink"/>
                <w:rFonts w:eastAsiaTheme="majorEastAsia"/>
                <w:b/>
                <w:bCs/>
                <w:noProof/>
              </w:rPr>
              <w:t xml:space="preserve">18.3.1 Pipeline - </w:t>
            </w:r>
            <w:r w:rsidR="00942E86" w:rsidRPr="00C17230">
              <w:rPr>
                <w:rStyle w:val="Hyperlink"/>
                <w:rFonts w:eastAsiaTheme="majorEastAsia"/>
                <w:noProof/>
              </w:rPr>
              <w:t>Odessa Partner Portal Config w Artifacts</w:t>
            </w:r>
            <w:r w:rsidR="00942E86">
              <w:rPr>
                <w:noProof/>
                <w:webHidden/>
              </w:rPr>
              <w:tab/>
            </w:r>
            <w:r w:rsidR="00942E86">
              <w:rPr>
                <w:noProof/>
                <w:webHidden/>
              </w:rPr>
              <w:fldChar w:fldCharType="begin"/>
            </w:r>
            <w:r w:rsidR="00942E86">
              <w:rPr>
                <w:noProof/>
                <w:webHidden/>
              </w:rPr>
              <w:instrText xml:space="preserve"> PAGEREF _Toc137050235 \h </w:instrText>
            </w:r>
            <w:r w:rsidR="00942E86">
              <w:rPr>
                <w:noProof/>
                <w:webHidden/>
              </w:rPr>
            </w:r>
            <w:r w:rsidR="00942E86">
              <w:rPr>
                <w:noProof/>
                <w:webHidden/>
              </w:rPr>
              <w:fldChar w:fldCharType="separate"/>
            </w:r>
            <w:r w:rsidR="00942E86">
              <w:rPr>
                <w:noProof/>
                <w:webHidden/>
              </w:rPr>
              <w:t>178</w:t>
            </w:r>
            <w:r w:rsidR="00942E86">
              <w:rPr>
                <w:noProof/>
                <w:webHidden/>
              </w:rPr>
              <w:fldChar w:fldCharType="end"/>
            </w:r>
          </w:hyperlink>
        </w:p>
        <w:p w14:paraId="765EF64A" w14:textId="4B70E6FC" w:rsidR="00942E86" w:rsidRDefault="00000000">
          <w:pPr>
            <w:pStyle w:val="TOC1"/>
            <w:tabs>
              <w:tab w:val="right" w:leader="dot" w:pos="9908"/>
            </w:tabs>
            <w:rPr>
              <w:rFonts w:asciiTheme="minorHAnsi" w:eastAsiaTheme="minorEastAsia" w:hAnsiTheme="minorHAnsi" w:cstheme="minorBidi"/>
              <w:noProof/>
              <w:color w:val="auto"/>
              <w:kern w:val="2"/>
              <w:sz w:val="22"/>
              <w:lang w:bidi="ar-SA"/>
              <w14:ligatures w14:val="standardContextual"/>
            </w:rPr>
          </w:pPr>
          <w:hyperlink w:anchor="_Toc137050236" w:history="1">
            <w:r w:rsidR="00942E86" w:rsidRPr="00C17230">
              <w:rPr>
                <w:rStyle w:val="Hyperlink"/>
                <w:rFonts w:eastAsiaTheme="majorEastAsia"/>
                <w:noProof/>
              </w:rPr>
              <w:t>19. Golden Config – Partner Portal Deployment</w:t>
            </w:r>
            <w:r w:rsidR="00942E86">
              <w:rPr>
                <w:noProof/>
                <w:webHidden/>
              </w:rPr>
              <w:tab/>
            </w:r>
            <w:r w:rsidR="00942E86">
              <w:rPr>
                <w:noProof/>
                <w:webHidden/>
              </w:rPr>
              <w:fldChar w:fldCharType="begin"/>
            </w:r>
            <w:r w:rsidR="00942E86">
              <w:rPr>
                <w:noProof/>
                <w:webHidden/>
              </w:rPr>
              <w:instrText xml:space="preserve"> PAGEREF _Toc137050236 \h </w:instrText>
            </w:r>
            <w:r w:rsidR="00942E86">
              <w:rPr>
                <w:noProof/>
                <w:webHidden/>
              </w:rPr>
            </w:r>
            <w:r w:rsidR="00942E86">
              <w:rPr>
                <w:noProof/>
                <w:webHidden/>
              </w:rPr>
              <w:fldChar w:fldCharType="separate"/>
            </w:r>
            <w:r w:rsidR="00942E86">
              <w:rPr>
                <w:noProof/>
                <w:webHidden/>
              </w:rPr>
              <w:t>179</w:t>
            </w:r>
            <w:r w:rsidR="00942E86">
              <w:rPr>
                <w:noProof/>
                <w:webHidden/>
              </w:rPr>
              <w:fldChar w:fldCharType="end"/>
            </w:r>
          </w:hyperlink>
        </w:p>
        <w:p w14:paraId="341B7250" w14:textId="358A9E86" w:rsidR="00942E86" w:rsidRDefault="00000000">
          <w:pPr>
            <w:pStyle w:val="TOC2"/>
            <w:tabs>
              <w:tab w:val="right" w:leader="dot" w:pos="9908"/>
            </w:tabs>
            <w:rPr>
              <w:rFonts w:asciiTheme="minorHAnsi" w:eastAsiaTheme="minorEastAsia" w:hAnsiTheme="minorHAnsi" w:cstheme="minorBidi"/>
              <w:noProof/>
              <w:color w:val="auto"/>
              <w:kern w:val="2"/>
              <w:sz w:val="22"/>
              <w:lang w:bidi="ar-SA"/>
              <w14:ligatures w14:val="standardContextual"/>
            </w:rPr>
          </w:pPr>
          <w:hyperlink w:anchor="_Toc137050237" w:history="1">
            <w:r w:rsidR="00942E86" w:rsidRPr="00C17230">
              <w:rPr>
                <w:rStyle w:val="Hyperlink"/>
                <w:rFonts w:eastAsiaTheme="majorEastAsia"/>
                <w:noProof/>
              </w:rPr>
              <w:t>19.1 Gold configuration deployment steps</w:t>
            </w:r>
            <w:r w:rsidR="00942E86">
              <w:rPr>
                <w:noProof/>
                <w:webHidden/>
              </w:rPr>
              <w:tab/>
            </w:r>
            <w:r w:rsidR="00942E86">
              <w:rPr>
                <w:noProof/>
                <w:webHidden/>
              </w:rPr>
              <w:fldChar w:fldCharType="begin"/>
            </w:r>
            <w:r w:rsidR="00942E86">
              <w:rPr>
                <w:noProof/>
                <w:webHidden/>
              </w:rPr>
              <w:instrText xml:space="preserve"> PAGEREF _Toc137050237 \h </w:instrText>
            </w:r>
            <w:r w:rsidR="00942E86">
              <w:rPr>
                <w:noProof/>
                <w:webHidden/>
              </w:rPr>
            </w:r>
            <w:r w:rsidR="00942E86">
              <w:rPr>
                <w:noProof/>
                <w:webHidden/>
              </w:rPr>
              <w:fldChar w:fldCharType="separate"/>
            </w:r>
            <w:r w:rsidR="00942E86">
              <w:rPr>
                <w:noProof/>
                <w:webHidden/>
              </w:rPr>
              <w:t>179</w:t>
            </w:r>
            <w:r w:rsidR="00942E86">
              <w:rPr>
                <w:noProof/>
                <w:webHidden/>
              </w:rPr>
              <w:fldChar w:fldCharType="end"/>
            </w:r>
          </w:hyperlink>
        </w:p>
        <w:p w14:paraId="1BFD439A" w14:textId="167256DC" w:rsidR="00942E86" w:rsidRDefault="00000000">
          <w:pPr>
            <w:pStyle w:val="TOC3"/>
            <w:tabs>
              <w:tab w:val="right" w:leader="dot" w:pos="9908"/>
            </w:tabs>
            <w:rPr>
              <w:rFonts w:asciiTheme="minorHAnsi" w:eastAsiaTheme="minorEastAsia" w:hAnsiTheme="minorHAnsi" w:cstheme="minorBidi"/>
              <w:noProof/>
              <w:color w:val="auto"/>
              <w:kern w:val="2"/>
              <w:sz w:val="22"/>
              <w:lang w:bidi="ar-SA"/>
              <w14:ligatures w14:val="standardContextual"/>
            </w:rPr>
          </w:pPr>
          <w:hyperlink w:anchor="_Toc137050238" w:history="1">
            <w:r w:rsidR="00942E86" w:rsidRPr="00C17230">
              <w:rPr>
                <w:rStyle w:val="Hyperlink"/>
                <w:rFonts w:eastAsiaTheme="majorEastAsia"/>
                <w:noProof/>
              </w:rPr>
              <w:t>19.1.1 Deploy Gold Config – Partner Portal component.</w:t>
            </w:r>
            <w:r w:rsidR="00942E86">
              <w:rPr>
                <w:noProof/>
                <w:webHidden/>
              </w:rPr>
              <w:tab/>
            </w:r>
            <w:r w:rsidR="00942E86">
              <w:rPr>
                <w:noProof/>
                <w:webHidden/>
              </w:rPr>
              <w:fldChar w:fldCharType="begin"/>
            </w:r>
            <w:r w:rsidR="00942E86">
              <w:rPr>
                <w:noProof/>
                <w:webHidden/>
              </w:rPr>
              <w:instrText xml:space="preserve"> PAGEREF _Toc137050238 \h </w:instrText>
            </w:r>
            <w:r w:rsidR="00942E86">
              <w:rPr>
                <w:noProof/>
                <w:webHidden/>
              </w:rPr>
            </w:r>
            <w:r w:rsidR="00942E86">
              <w:rPr>
                <w:noProof/>
                <w:webHidden/>
              </w:rPr>
              <w:fldChar w:fldCharType="separate"/>
            </w:r>
            <w:r w:rsidR="00942E86">
              <w:rPr>
                <w:noProof/>
                <w:webHidden/>
              </w:rPr>
              <w:t>180</w:t>
            </w:r>
            <w:r w:rsidR="00942E86">
              <w:rPr>
                <w:noProof/>
                <w:webHidden/>
              </w:rPr>
              <w:fldChar w:fldCharType="end"/>
            </w:r>
          </w:hyperlink>
        </w:p>
        <w:p w14:paraId="5E172AEF" w14:textId="5338BDB9" w:rsidR="00942E86" w:rsidRDefault="00000000">
          <w:pPr>
            <w:pStyle w:val="TOC3"/>
            <w:tabs>
              <w:tab w:val="right" w:leader="dot" w:pos="9908"/>
            </w:tabs>
            <w:rPr>
              <w:rFonts w:asciiTheme="minorHAnsi" w:eastAsiaTheme="minorEastAsia" w:hAnsiTheme="minorHAnsi" w:cstheme="minorBidi"/>
              <w:noProof/>
              <w:color w:val="auto"/>
              <w:kern w:val="2"/>
              <w:sz w:val="22"/>
              <w:lang w:bidi="ar-SA"/>
              <w14:ligatures w14:val="standardContextual"/>
            </w:rPr>
          </w:pPr>
          <w:hyperlink w:anchor="_Toc137050239" w:history="1">
            <w:r w:rsidR="00942E86" w:rsidRPr="00C17230">
              <w:rPr>
                <w:rStyle w:val="Hyperlink"/>
                <w:rFonts w:eastAsiaTheme="majorEastAsia"/>
                <w:noProof/>
              </w:rPr>
              <w:t>19.1.2 Release version verification</w:t>
            </w:r>
            <w:r w:rsidR="00942E86">
              <w:rPr>
                <w:noProof/>
                <w:webHidden/>
              </w:rPr>
              <w:tab/>
            </w:r>
            <w:r w:rsidR="00942E86">
              <w:rPr>
                <w:noProof/>
                <w:webHidden/>
              </w:rPr>
              <w:fldChar w:fldCharType="begin"/>
            </w:r>
            <w:r w:rsidR="00942E86">
              <w:rPr>
                <w:noProof/>
                <w:webHidden/>
              </w:rPr>
              <w:instrText xml:space="preserve"> PAGEREF _Toc137050239 \h </w:instrText>
            </w:r>
            <w:r w:rsidR="00942E86">
              <w:rPr>
                <w:noProof/>
                <w:webHidden/>
              </w:rPr>
            </w:r>
            <w:r w:rsidR="00942E86">
              <w:rPr>
                <w:noProof/>
                <w:webHidden/>
              </w:rPr>
              <w:fldChar w:fldCharType="separate"/>
            </w:r>
            <w:r w:rsidR="00942E86">
              <w:rPr>
                <w:noProof/>
                <w:webHidden/>
              </w:rPr>
              <w:t>181</w:t>
            </w:r>
            <w:r w:rsidR="00942E86">
              <w:rPr>
                <w:noProof/>
                <w:webHidden/>
              </w:rPr>
              <w:fldChar w:fldCharType="end"/>
            </w:r>
          </w:hyperlink>
        </w:p>
        <w:p w14:paraId="39D6F14F" w14:textId="031135DD" w:rsidR="00942E86" w:rsidRDefault="00000000">
          <w:pPr>
            <w:pStyle w:val="TOC1"/>
            <w:tabs>
              <w:tab w:val="right" w:leader="dot" w:pos="9908"/>
            </w:tabs>
            <w:rPr>
              <w:rFonts w:asciiTheme="minorHAnsi" w:eastAsiaTheme="minorEastAsia" w:hAnsiTheme="minorHAnsi" w:cstheme="minorBidi"/>
              <w:noProof/>
              <w:color w:val="auto"/>
              <w:kern w:val="2"/>
              <w:sz w:val="22"/>
              <w:lang w:bidi="ar-SA"/>
              <w14:ligatures w14:val="standardContextual"/>
            </w:rPr>
          </w:pPr>
          <w:hyperlink w:anchor="_Toc137050240" w:history="1">
            <w:r w:rsidR="00942E86" w:rsidRPr="00C17230">
              <w:rPr>
                <w:rStyle w:val="Hyperlink"/>
                <w:rFonts w:eastAsiaTheme="majorEastAsia"/>
                <w:noProof/>
              </w:rPr>
              <w:t>20. Data Hub Deployment</w:t>
            </w:r>
            <w:r w:rsidR="00942E86">
              <w:rPr>
                <w:noProof/>
                <w:webHidden/>
              </w:rPr>
              <w:tab/>
            </w:r>
            <w:r w:rsidR="00942E86">
              <w:rPr>
                <w:noProof/>
                <w:webHidden/>
              </w:rPr>
              <w:fldChar w:fldCharType="begin"/>
            </w:r>
            <w:r w:rsidR="00942E86">
              <w:rPr>
                <w:noProof/>
                <w:webHidden/>
              </w:rPr>
              <w:instrText xml:space="preserve"> PAGEREF _Toc137050240 \h </w:instrText>
            </w:r>
            <w:r w:rsidR="00942E86">
              <w:rPr>
                <w:noProof/>
                <w:webHidden/>
              </w:rPr>
            </w:r>
            <w:r w:rsidR="00942E86">
              <w:rPr>
                <w:noProof/>
                <w:webHidden/>
              </w:rPr>
              <w:fldChar w:fldCharType="separate"/>
            </w:r>
            <w:r w:rsidR="00942E86">
              <w:rPr>
                <w:noProof/>
                <w:webHidden/>
              </w:rPr>
              <w:t>182</w:t>
            </w:r>
            <w:r w:rsidR="00942E86">
              <w:rPr>
                <w:noProof/>
                <w:webHidden/>
              </w:rPr>
              <w:fldChar w:fldCharType="end"/>
            </w:r>
          </w:hyperlink>
        </w:p>
        <w:p w14:paraId="05F43F6A" w14:textId="58C47EBE" w:rsidR="00942E86" w:rsidRDefault="00000000">
          <w:pPr>
            <w:pStyle w:val="TOC2"/>
            <w:tabs>
              <w:tab w:val="right" w:leader="dot" w:pos="9908"/>
            </w:tabs>
            <w:rPr>
              <w:rFonts w:asciiTheme="minorHAnsi" w:eastAsiaTheme="minorEastAsia" w:hAnsiTheme="minorHAnsi" w:cstheme="minorBidi"/>
              <w:noProof/>
              <w:color w:val="auto"/>
              <w:kern w:val="2"/>
              <w:sz w:val="22"/>
              <w:lang w:bidi="ar-SA"/>
              <w14:ligatures w14:val="standardContextual"/>
            </w:rPr>
          </w:pPr>
          <w:hyperlink w:anchor="_Toc137050241" w:history="1">
            <w:r w:rsidR="00942E86" w:rsidRPr="00C17230">
              <w:rPr>
                <w:rStyle w:val="Hyperlink"/>
                <w:rFonts w:eastAsiaTheme="majorEastAsia"/>
                <w:noProof/>
              </w:rPr>
              <w:t>20.1 Data hub deployment steps</w:t>
            </w:r>
            <w:r w:rsidR="00942E86">
              <w:rPr>
                <w:noProof/>
                <w:webHidden/>
              </w:rPr>
              <w:tab/>
            </w:r>
            <w:r w:rsidR="00942E86">
              <w:rPr>
                <w:noProof/>
                <w:webHidden/>
              </w:rPr>
              <w:fldChar w:fldCharType="begin"/>
            </w:r>
            <w:r w:rsidR="00942E86">
              <w:rPr>
                <w:noProof/>
                <w:webHidden/>
              </w:rPr>
              <w:instrText xml:space="preserve"> PAGEREF _Toc137050241 \h </w:instrText>
            </w:r>
            <w:r w:rsidR="00942E86">
              <w:rPr>
                <w:noProof/>
                <w:webHidden/>
              </w:rPr>
            </w:r>
            <w:r w:rsidR="00942E86">
              <w:rPr>
                <w:noProof/>
                <w:webHidden/>
              </w:rPr>
              <w:fldChar w:fldCharType="separate"/>
            </w:r>
            <w:r w:rsidR="00942E86">
              <w:rPr>
                <w:noProof/>
                <w:webHidden/>
              </w:rPr>
              <w:t>182</w:t>
            </w:r>
            <w:r w:rsidR="00942E86">
              <w:rPr>
                <w:noProof/>
                <w:webHidden/>
              </w:rPr>
              <w:fldChar w:fldCharType="end"/>
            </w:r>
          </w:hyperlink>
        </w:p>
        <w:p w14:paraId="06318593" w14:textId="47F7D74D" w:rsidR="00942E86" w:rsidRDefault="00000000">
          <w:pPr>
            <w:pStyle w:val="TOC1"/>
            <w:tabs>
              <w:tab w:val="right" w:leader="dot" w:pos="9908"/>
            </w:tabs>
            <w:rPr>
              <w:rFonts w:asciiTheme="minorHAnsi" w:eastAsiaTheme="minorEastAsia" w:hAnsiTheme="minorHAnsi" w:cstheme="minorBidi"/>
              <w:noProof/>
              <w:color w:val="auto"/>
              <w:kern w:val="2"/>
              <w:sz w:val="22"/>
              <w:lang w:bidi="ar-SA"/>
              <w14:ligatures w14:val="standardContextual"/>
            </w:rPr>
          </w:pPr>
          <w:hyperlink w:anchor="_Toc137050242" w:history="1">
            <w:r w:rsidR="00942E86" w:rsidRPr="00C17230">
              <w:rPr>
                <w:rStyle w:val="Hyperlink"/>
                <w:rFonts w:eastAsiaTheme="majorEastAsia"/>
                <w:noProof/>
              </w:rPr>
              <w:t>21. Annexure</w:t>
            </w:r>
            <w:r w:rsidR="00942E86">
              <w:rPr>
                <w:noProof/>
                <w:webHidden/>
              </w:rPr>
              <w:tab/>
            </w:r>
            <w:r w:rsidR="00942E86">
              <w:rPr>
                <w:noProof/>
                <w:webHidden/>
              </w:rPr>
              <w:fldChar w:fldCharType="begin"/>
            </w:r>
            <w:r w:rsidR="00942E86">
              <w:rPr>
                <w:noProof/>
                <w:webHidden/>
              </w:rPr>
              <w:instrText xml:space="preserve"> PAGEREF _Toc137050242 \h </w:instrText>
            </w:r>
            <w:r w:rsidR="00942E86">
              <w:rPr>
                <w:noProof/>
                <w:webHidden/>
              </w:rPr>
            </w:r>
            <w:r w:rsidR="00942E86">
              <w:rPr>
                <w:noProof/>
                <w:webHidden/>
              </w:rPr>
              <w:fldChar w:fldCharType="separate"/>
            </w:r>
            <w:r w:rsidR="00942E86">
              <w:rPr>
                <w:noProof/>
                <w:webHidden/>
              </w:rPr>
              <w:t>182</w:t>
            </w:r>
            <w:r w:rsidR="00942E86">
              <w:rPr>
                <w:noProof/>
                <w:webHidden/>
              </w:rPr>
              <w:fldChar w:fldCharType="end"/>
            </w:r>
          </w:hyperlink>
        </w:p>
        <w:p w14:paraId="34DE177E" w14:textId="7FCD9CAD" w:rsidR="00942E86" w:rsidRDefault="00000000">
          <w:pPr>
            <w:pStyle w:val="TOC2"/>
            <w:tabs>
              <w:tab w:val="right" w:leader="dot" w:pos="9908"/>
            </w:tabs>
            <w:rPr>
              <w:rFonts w:asciiTheme="minorHAnsi" w:eastAsiaTheme="minorEastAsia" w:hAnsiTheme="minorHAnsi" w:cstheme="minorBidi"/>
              <w:noProof/>
              <w:color w:val="auto"/>
              <w:kern w:val="2"/>
              <w:sz w:val="22"/>
              <w:lang w:bidi="ar-SA"/>
              <w14:ligatures w14:val="standardContextual"/>
            </w:rPr>
          </w:pPr>
          <w:hyperlink w:anchor="_Toc137050243" w:history="1">
            <w:r w:rsidR="00942E86" w:rsidRPr="00C17230">
              <w:rPr>
                <w:rStyle w:val="Hyperlink"/>
                <w:rFonts w:eastAsiaTheme="majorEastAsia"/>
                <w:noProof/>
              </w:rPr>
              <w:t>21.1 Notations</w:t>
            </w:r>
            <w:r w:rsidR="00942E86">
              <w:rPr>
                <w:noProof/>
                <w:webHidden/>
              </w:rPr>
              <w:tab/>
            </w:r>
            <w:r w:rsidR="00942E86">
              <w:rPr>
                <w:noProof/>
                <w:webHidden/>
              </w:rPr>
              <w:fldChar w:fldCharType="begin"/>
            </w:r>
            <w:r w:rsidR="00942E86">
              <w:rPr>
                <w:noProof/>
                <w:webHidden/>
              </w:rPr>
              <w:instrText xml:space="preserve"> PAGEREF _Toc137050243 \h </w:instrText>
            </w:r>
            <w:r w:rsidR="00942E86">
              <w:rPr>
                <w:noProof/>
                <w:webHidden/>
              </w:rPr>
            </w:r>
            <w:r w:rsidR="00942E86">
              <w:rPr>
                <w:noProof/>
                <w:webHidden/>
              </w:rPr>
              <w:fldChar w:fldCharType="separate"/>
            </w:r>
            <w:r w:rsidR="00942E86">
              <w:rPr>
                <w:noProof/>
                <w:webHidden/>
              </w:rPr>
              <w:t>182</w:t>
            </w:r>
            <w:r w:rsidR="00942E86">
              <w:rPr>
                <w:noProof/>
                <w:webHidden/>
              </w:rPr>
              <w:fldChar w:fldCharType="end"/>
            </w:r>
          </w:hyperlink>
        </w:p>
        <w:p w14:paraId="4738145D" w14:textId="6A662C52" w:rsidR="00942E86" w:rsidRDefault="00000000">
          <w:pPr>
            <w:pStyle w:val="TOC2"/>
            <w:tabs>
              <w:tab w:val="right" w:leader="dot" w:pos="9908"/>
            </w:tabs>
            <w:rPr>
              <w:rFonts w:asciiTheme="minorHAnsi" w:eastAsiaTheme="minorEastAsia" w:hAnsiTheme="minorHAnsi" w:cstheme="minorBidi"/>
              <w:noProof/>
              <w:color w:val="auto"/>
              <w:kern w:val="2"/>
              <w:sz w:val="22"/>
              <w:lang w:bidi="ar-SA"/>
              <w14:ligatures w14:val="standardContextual"/>
            </w:rPr>
          </w:pPr>
          <w:hyperlink w:anchor="_Toc137050244" w:history="1">
            <w:r w:rsidR="00942E86" w:rsidRPr="00C17230">
              <w:rPr>
                <w:rStyle w:val="Hyperlink"/>
                <w:rFonts w:eastAsiaTheme="majorEastAsia"/>
                <w:noProof/>
              </w:rPr>
              <w:t>21.6 Datahub– Resource Mapping</w:t>
            </w:r>
            <w:r w:rsidR="00942E86">
              <w:rPr>
                <w:noProof/>
                <w:webHidden/>
              </w:rPr>
              <w:tab/>
            </w:r>
            <w:r w:rsidR="00942E86">
              <w:rPr>
                <w:noProof/>
                <w:webHidden/>
              </w:rPr>
              <w:fldChar w:fldCharType="begin"/>
            </w:r>
            <w:r w:rsidR="00942E86">
              <w:rPr>
                <w:noProof/>
                <w:webHidden/>
              </w:rPr>
              <w:instrText xml:space="preserve"> PAGEREF _Toc137050244 \h </w:instrText>
            </w:r>
            <w:r w:rsidR="00942E86">
              <w:rPr>
                <w:noProof/>
                <w:webHidden/>
              </w:rPr>
            </w:r>
            <w:r w:rsidR="00942E86">
              <w:rPr>
                <w:noProof/>
                <w:webHidden/>
              </w:rPr>
              <w:fldChar w:fldCharType="separate"/>
            </w:r>
            <w:r w:rsidR="00942E86">
              <w:rPr>
                <w:noProof/>
                <w:webHidden/>
              </w:rPr>
              <w:t>183</w:t>
            </w:r>
            <w:r w:rsidR="00942E86">
              <w:rPr>
                <w:noProof/>
                <w:webHidden/>
              </w:rPr>
              <w:fldChar w:fldCharType="end"/>
            </w:r>
          </w:hyperlink>
        </w:p>
        <w:p w14:paraId="4D721A96" w14:textId="353ADB24" w:rsidR="00942E86" w:rsidRDefault="00000000">
          <w:pPr>
            <w:pStyle w:val="TOC1"/>
            <w:tabs>
              <w:tab w:val="right" w:leader="dot" w:pos="9908"/>
            </w:tabs>
            <w:rPr>
              <w:rFonts w:asciiTheme="minorHAnsi" w:eastAsiaTheme="minorEastAsia" w:hAnsiTheme="minorHAnsi" w:cstheme="minorBidi"/>
              <w:noProof/>
              <w:color w:val="auto"/>
              <w:kern w:val="2"/>
              <w:sz w:val="22"/>
              <w:lang w:bidi="ar-SA"/>
              <w14:ligatures w14:val="standardContextual"/>
            </w:rPr>
          </w:pPr>
          <w:hyperlink w:anchor="_Toc137050245" w:history="1">
            <w:r w:rsidR="00942E86" w:rsidRPr="00C17230">
              <w:rPr>
                <w:rStyle w:val="Hyperlink"/>
                <w:rFonts w:eastAsiaTheme="majorEastAsia"/>
                <w:noProof/>
              </w:rPr>
              <w:t>22. References</w:t>
            </w:r>
            <w:r w:rsidR="00942E86">
              <w:rPr>
                <w:noProof/>
                <w:webHidden/>
              </w:rPr>
              <w:tab/>
            </w:r>
            <w:r w:rsidR="00942E86">
              <w:rPr>
                <w:noProof/>
                <w:webHidden/>
              </w:rPr>
              <w:fldChar w:fldCharType="begin"/>
            </w:r>
            <w:r w:rsidR="00942E86">
              <w:rPr>
                <w:noProof/>
                <w:webHidden/>
              </w:rPr>
              <w:instrText xml:space="preserve"> PAGEREF _Toc137050245 \h </w:instrText>
            </w:r>
            <w:r w:rsidR="00942E86">
              <w:rPr>
                <w:noProof/>
                <w:webHidden/>
              </w:rPr>
            </w:r>
            <w:r w:rsidR="00942E86">
              <w:rPr>
                <w:noProof/>
                <w:webHidden/>
              </w:rPr>
              <w:fldChar w:fldCharType="separate"/>
            </w:r>
            <w:r w:rsidR="00942E86">
              <w:rPr>
                <w:noProof/>
                <w:webHidden/>
              </w:rPr>
              <w:t>183</w:t>
            </w:r>
            <w:r w:rsidR="00942E86">
              <w:rPr>
                <w:noProof/>
                <w:webHidden/>
              </w:rPr>
              <w:fldChar w:fldCharType="end"/>
            </w:r>
          </w:hyperlink>
        </w:p>
        <w:p w14:paraId="59576878" w14:textId="2D72CE6D" w:rsidR="00CA3A68" w:rsidRDefault="00CA3A68">
          <w:r>
            <w:rPr>
              <w:b/>
              <w:bCs/>
              <w:noProof/>
            </w:rPr>
            <w:fldChar w:fldCharType="end"/>
          </w:r>
        </w:p>
      </w:sdtContent>
    </w:sdt>
    <w:p w14:paraId="0C802979" w14:textId="77777777" w:rsidR="00C12EF9" w:rsidRDefault="00C12EF9" w:rsidP="00C12EF9"/>
    <w:p w14:paraId="2BC3AF58" w14:textId="77777777" w:rsidR="00EE4A78" w:rsidRDefault="00EE4A78" w:rsidP="00C12EF9"/>
    <w:p w14:paraId="0D2A9924" w14:textId="77777777" w:rsidR="00EE4A78" w:rsidRDefault="00EE4A78" w:rsidP="00C12EF9"/>
    <w:p w14:paraId="3641A935" w14:textId="77777777" w:rsidR="00EE4A78" w:rsidRDefault="00EE4A78" w:rsidP="00C12EF9"/>
    <w:p w14:paraId="100539C3" w14:textId="77777777" w:rsidR="00EE4A78" w:rsidRDefault="00EE4A78" w:rsidP="00C12EF9"/>
    <w:p w14:paraId="3385A9B5" w14:textId="77777777" w:rsidR="00EE4A78" w:rsidRDefault="00EE4A78" w:rsidP="00C12EF9"/>
    <w:p w14:paraId="29CC639D" w14:textId="77777777" w:rsidR="00EE4A78" w:rsidRDefault="00EE4A78" w:rsidP="00C12EF9"/>
    <w:p w14:paraId="2116563A" w14:textId="77777777" w:rsidR="00EE4A78" w:rsidRDefault="00EE4A78" w:rsidP="00C12EF9"/>
    <w:p w14:paraId="70F6C0E4" w14:textId="77777777" w:rsidR="00EE4A78" w:rsidRDefault="00EE4A78" w:rsidP="00C12EF9"/>
    <w:p w14:paraId="4552D227" w14:textId="77777777" w:rsidR="00EE4A78" w:rsidRDefault="00EE4A78" w:rsidP="00C12EF9"/>
    <w:p w14:paraId="15550E98" w14:textId="77777777" w:rsidR="00EE4A78" w:rsidRDefault="00EE4A78" w:rsidP="00C12EF9"/>
    <w:p w14:paraId="7B1D8A53" w14:textId="77777777" w:rsidR="00EE4A78" w:rsidRDefault="00EE4A78" w:rsidP="00C12EF9"/>
    <w:p w14:paraId="37507954" w14:textId="77777777" w:rsidR="00EE4A78" w:rsidRDefault="00EE4A78" w:rsidP="00C12EF9"/>
    <w:p w14:paraId="254B6A01" w14:textId="77777777" w:rsidR="00EE4A78" w:rsidRDefault="00EE4A78" w:rsidP="00C12EF9"/>
    <w:p w14:paraId="592E5DB6" w14:textId="77777777" w:rsidR="00EE4A78" w:rsidRDefault="00EE4A78" w:rsidP="00C12EF9"/>
    <w:p w14:paraId="62CDF58B" w14:textId="77777777" w:rsidR="00EE4A78" w:rsidRDefault="00EE4A78" w:rsidP="00C12EF9"/>
    <w:p w14:paraId="1251BAF4" w14:textId="77777777" w:rsidR="00EE4A78" w:rsidRDefault="00EE4A78" w:rsidP="00C12EF9"/>
    <w:p w14:paraId="647DD3DE" w14:textId="77777777" w:rsidR="00EE4A78" w:rsidRDefault="00EE4A78" w:rsidP="00C12EF9"/>
    <w:p w14:paraId="4A35D273" w14:textId="77777777" w:rsidR="00EE4A78" w:rsidRDefault="00EE4A78" w:rsidP="00C12EF9"/>
    <w:p w14:paraId="0DD767B6" w14:textId="77777777" w:rsidR="00EE4A78" w:rsidRDefault="00EE4A78" w:rsidP="00C12EF9"/>
    <w:p w14:paraId="1BB2741B" w14:textId="77777777" w:rsidR="00EE4A78" w:rsidRDefault="00EE4A78" w:rsidP="00C12EF9"/>
    <w:p w14:paraId="281CF21F" w14:textId="77777777" w:rsidR="00EE4A78" w:rsidRDefault="00EE4A78" w:rsidP="00C12EF9"/>
    <w:p w14:paraId="79815F95" w14:textId="77777777" w:rsidR="00EE4A78" w:rsidRDefault="00EE4A78" w:rsidP="00C12EF9"/>
    <w:p w14:paraId="733CCC8A" w14:textId="77777777" w:rsidR="00EE4A78" w:rsidRDefault="00EE4A78" w:rsidP="00C12EF9"/>
    <w:p w14:paraId="7E7FBC3F" w14:textId="77777777" w:rsidR="00EE4A78" w:rsidRDefault="00EE4A78" w:rsidP="00C12EF9"/>
    <w:p w14:paraId="0565AF4E" w14:textId="77777777" w:rsidR="00EE4A78" w:rsidRDefault="00EE4A78" w:rsidP="00C12EF9"/>
    <w:p w14:paraId="290304E6" w14:textId="77777777" w:rsidR="00EE4A78" w:rsidRDefault="00EE4A78" w:rsidP="00C12EF9"/>
    <w:p w14:paraId="73DFC2EB" w14:textId="77777777" w:rsidR="00EE4A78" w:rsidRDefault="00EE4A78" w:rsidP="00C12EF9"/>
    <w:p w14:paraId="6A45A9A1" w14:textId="77777777" w:rsidR="00EE4A78" w:rsidRDefault="00EE4A78" w:rsidP="00C12EF9"/>
    <w:p w14:paraId="0D8973DC" w14:textId="77777777" w:rsidR="00EE4A78" w:rsidRDefault="00EE4A78" w:rsidP="00C12EF9"/>
    <w:p w14:paraId="6D2E87C0" w14:textId="77777777" w:rsidR="00EE4A78" w:rsidRDefault="00EE4A78" w:rsidP="00C12EF9"/>
    <w:p w14:paraId="2D1ABFDF" w14:textId="77777777" w:rsidR="00EE4A78" w:rsidRDefault="00EE4A78" w:rsidP="00C12EF9"/>
    <w:p w14:paraId="763F8FDF" w14:textId="77777777" w:rsidR="00EE4A78" w:rsidRDefault="00EE4A78" w:rsidP="00C12EF9"/>
    <w:p w14:paraId="7F7F513F" w14:textId="77777777" w:rsidR="00EE4A78" w:rsidRDefault="00EE4A78" w:rsidP="00C12EF9"/>
    <w:p w14:paraId="525CEC2D" w14:textId="77777777" w:rsidR="00EE4A78" w:rsidRDefault="00EE4A78" w:rsidP="00C12EF9"/>
    <w:p w14:paraId="51DD51CA" w14:textId="77777777" w:rsidR="00EE4A78" w:rsidRDefault="00EE4A78" w:rsidP="00C12EF9"/>
    <w:p w14:paraId="32978B40" w14:textId="77777777" w:rsidR="00EE4A78" w:rsidRDefault="00EE4A78" w:rsidP="00C12EF9"/>
    <w:p w14:paraId="7AC5DA0F" w14:textId="77777777" w:rsidR="00EE4A78" w:rsidRDefault="00EE4A78" w:rsidP="00C12EF9"/>
    <w:p w14:paraId="134B5A0D" w14:textId="77777777" w:rsidR="00EE4A78" w:rsidRDefault="00EE4A78" w:rsidP="00C12EF9"/>
    <w:p w14:paraId="4CCA6E14" w14:textId="77777777" w:rsidR="00EE4A78" w:rsidRDefault="00EE4A78" w:rsidP="00C12EF9"/>
    <w:p w14:paraId="0CEDC871" w14:textId="77777777" w:rsidR="000315A5" w:rsidRDefault="000315A5" w:rsidP="00C12EF9"/>
    <w:p w14:paraId="192F3BFE" w14:textId="77777777" w:rsidR="000315A5" w:rsidRDefault="000315A5" w:rsidP="00C12EF9"/>
    <w:p w14:paraId="441D47CE" w14:textId="65F306CD" w:rsidR="00274C69" w:rsidRPr="00D77ADA" w:rsidRDefault="00D77ADA" w:rsidP="006138F6">
      <w:pPr>
        <w:pStyle w:val="Heading1"/>
      </w:pPr>
      <w:bookmarkStart w:id="4" w:name="_Toc500106582"/>
      <w:bookmarkStart w:id="5" w:name="_Toc137050051"/>
      <w:r w:rsidRPr="00D77ADA">
        <w:t>1</w:t>
      </w:r>
      <w:r w:rsidR="00BB094C">
        <w:t>. Introduction</w:t>
      </w:r>
      <w:bookmarkEnd w:id="3"/>
      <w:bookmarkEnd w:id="2"/>
      <w:bookmarkEnd w:id="1"/>
      <w:bookmarkEnd w:id="4"/>
      <w:bookmarkEnd w:id="5"/>
    </w:p>
    <w:p w14:paraId="32587D15" w14:textId="7244EDCC" w:rsidR="00D77ADA" w:rsidRPr="00D77ADA" w:rsidRDefault="00BB094C" w:rsidP="005F754B">
      <w:pPr>
        <w:pStyle w:val="Heading2"/>
      </w:pPr>
      <w:bookmarkStart w:id="6" w:name="_Toc500105536"/>
      <w:bookmarkStart w:id="7" w:name="_Toc500105642"/>
      <w:bookmarkStart w:id="8" w:name="_Toc500106020"/>
      <w:bookmarkStart w:id="9" w:name="_Toc500106583"/>
      <w:bookmarkStart w:id="10" w:name="_Toc137050052"/>
      <w:r>
        <w:t xml:space="preserve">1.1 </w:t>
      </w:r>
      <w:r w:rsidRPr="005F754B">
        <w:t>Overview</w:t>
      </w:r>
      <w:bookmarkEnd w:id="6"/>
      <w:bookmarkEnd w:id="7"/>
      <w:bookmarkEnd w:id="8"/>
      <w:bookmarkEnd w:id="9"/>
      <w:bookmarkEnd w:id="10"/>
    </w:p>
    <w:p w14:paraId="5F5853EA" w14:textId="1C03F4D2" w:rsidR="00BB094C" w:rsidRDefault="00BB094C" w:rsidP="00BB094C">
      <w:r>
        <w:t xml:space="preserve">This document explains the step-by-step information about deploying Odessa applications in HPE </w:t>
      </w:r>
      <w:r w:rsidR="00DF4A34">
        <w:t xml:space="preserve">DEV </w:t>
      </w:r>
      <w:r>
        <w:t>Azure environment.</w:t>
      </w:r>
    </w:p>
    <w:p w14:paraId="27379C2E" w14:textId="77777777" w:rsidR="00BB094C" w:rsidRDefault="00BB094C" w:rsidP="00BB094C"/>
    <w:p w14:paraId="19F05093" w14:textId="5BC95A73" w:rsidR="00BB094C" w:rsidRDefault="00BB094C" w:rsidP="00BB094C">
      <w:r>
        <w:t xml:space="preserve">The following contents have been covered as part of this document – </w:t>
      </w:r>
    </w:p>
    <w:p w14:paraId="3E3EC016" w14:textId="77777777" w:rsidR="00E5185B" w:rsidRDefault="00E5185B" w:rsidP="00BB094C"/>
    <w:p w14:paraId="3C5ED49A" w14:textId="7970C715" w:rsidR="00BB094C" w:rsidRDefault="00BB094C" w:rsidP="00F241CE">
      <w:pPr>
        <w:pStyle w:val="ListParagraph"/>
        <w:numPr>
          <w:ilvl w:val="0"/>
          <w:numId w:val="2"/>
        </w:numPr>
      </w:pPr>
      <w:r>
        <w:t>List of Odessa applications</w:t>
      </w:r>
    </w:p>
    <w:p w14:paraId="3F33E721" w14:textId="707C6DC5" w:rsidR="00BB094C" w:rsidRDefault="008523BF" w:rsidP="00F241CE">
      <w:pPr>
        <w:pStyle w:val="ListParagraph"/>
        <w:numPr>
          <w:ilvl w:val="0"/>
          <w:numId w:val="2"/>
        </w:numPr>
      </w:pPr>
      <w:r>
        <w:t>DevOps Solution Design</w:t>
      </w:r>
    </w:p>
    <w:p w14:paraId="2A32D2A5" w14:textId="2DC6D0DF" w:rsidR="00BB094C" w:rsidRDefault="00BB094C" w:rsidP="00F241CE">
      <w:pPr>
        <w:pStyle w:val="ListParagraph"/>
        <w:numPr>
          <w:ilvl w:val="0"/>
          <w:numId w:val="2"/>
        </w:numPr>
      </w:pPr>
      <w:r>
        <w:t>Best practices used for each Azure resource</w:t>
      </w:r>
      <w:r w:rsidR="00DF4A34">
        <w:t xml:space="preserve"> used for deployment.</w:t>
      </w:r>
    </w:p>
    <w:p w14:paraId="74AA65F1" w14:textId="1D9AA130" w:rsidR="00BB094C" w:rsidRDefault="00BB094C" w:rsidP="00F241CE">
      <w:pPr>
        <w:pStyle w:val="ListParagraph"/>
        <w:numPr>
          <w:ilvl w:val="0"/>
          <w:numId w:val="2"/>
        </w:numPr>
      </w:pPr>
      <w:r>
        <w:t>Automated and Manual components for each application (Hybrid deployment model)</w:t>
      </w:r>
    </w:p>
    <w:p w14:paraId="78FA9454" w14:textId="50FF28CC" w:rsidR="00BB094C" w:rsidRDefault="00BB094C" w:rsidP="00F241CE">
      <w:pPr>
        <w:pStyle w:val="ListParagraph"/>
        <w:numPr>
          <w:ilvl w:val="0"/>
          <w:numId w:val="2"/>
        </w:numPr>
      </w:pPr>
      <w:r>
        <w:t>Deployment checklist for each Odessa applications</w:t>
      </w:r>
    </w:p>
    <w:p w14:paraId="0C83E94B" w14:textId="59098654" w:rsidR="00DF4A34" w:rsidRDefault="00DF4A34" w:rsidP="00F241CE">
      <w:pPr>
        <w:pStyle w:val="ListParagraph"/>
        <w:numPr>
          <w:ilvl w:val="0"/>
          <w:numId w:val="2"/>
        </w:numPr>
      </w:pPr>
      <w:r>
        <w:t>New environment setup for DevOps pipelines</w:t>
      </w:r>
    </w:p>
    <w:p w14:paraId="03656F5F" w14:textId="77777777" w:rsidR="00DF4A34" w:rsidRDefault="00DF4A34" w:rsidP="00DF4A34"/>
    <w:p w14:paraId="0AF26F3A" w14:textId="23A30E22" w:rsidR="00DF4A34" w:rsidRDefault="005F754B" w:rsidP="005F754B">
      <w:pPr>
        <w:pStyle w:val="Heading2"/>
      </w:pPr>
      <w:bookmarkStart w:id="11" w:name="_Toc137050053"/>
      <w:r>
        <w:t>1.2 Intended Audiences</w:t>
      </w:r>
      <w:bookmarkEnd w:id="11"/>
    </w:p>
    <w:p w14:paraId="58A7295C" w14:textId="14DBD839" w:rsidR="005F754B" w:rsidRDefault="005F754B" w:rsidP="005F754B">
      <w:pPr>
        <w:pStyle w:val="BodyText"/>
      </w:pPr>
      <w:r>
        <w:t xml:space="preserve">The intended audiences for this </w:t>
      </w:r>
      <w:r w:rsidR="00D34803">
        <w:t>document</w:t>
      </w:r>
      <w:r>
        <w:t xml:space="preserve"> are the Odessa </w:t>
      </w:r>
      <w:r w:rsidRPr="008C6EEB">
        <w:t xml:space="preserve">release management team and </w:t>
      </w:r>
      <w:r>
        <w:t>the HPE release</w:t>
      </w:r>
      <w:r w:rsidRPr="008C6EEB">
        <w:t xml:space="preserve"> management team</w:t>
      </w:r>
      <w:r w:rsidRPr="004B1E77">
        <w:t>.</w:t>
      </w:r>
    </w:p>
    <w:p w14:paraId="284555B2" w14:textId="77777777" w:rsidR="005F754B" w:rsidRDefault="005F754B" w:rsidP="005F754B">
      <w:pPr>
        <w:pStyle w:val="BodyText"/>
      </w:pPr>
    </w:p>
    <w:p w14:paraId="1F0D04D8" w14:textId="797E4D2C" w:rsidR="00154ED8" w:rsidRDefault="00154ED8" w:rsidP="00154ED8">
      <w:pPr>
        <w:pStyle w:val="Heading2"/>
      </w:pPr>
      <w:bookmarkStart w:id="12" w:name="_Toc137050054"/>
      <w:r>
        <w:t>1.3 In Scope</w:t>
      </w:r>
      <w:bookmarkEnd w:id="12"/>
    </w:p>
    <w:p w14:paraId="1B136180" w14:textId="34DB201D" w:rsidR="0050064E" w:rsidRDefault="00154ED8" w:rsidP="00F241CE">
      <w:pPr>
        <w:pStyle w:val="ListParagraph"/>
        <w:numPr>
          <w:ilvl w:val="0"/>
          <w:numId w:val="3"/>
        </w:numPr>
      </w:pPr>
      <w:r>
        <w:t>Odessa provides and uploads the deployable release artifacts over HPE Azure storage container in DEV environment.</w:t>
      </w:r>
    </w:p>
    <w:p w14:paraId="40D42BAA" w14:textId="1B45A58E" w:rsidR="00713B37" w:rsidRDefault="00713B37" w:rsidP="00F241CE">
      <w:pPr>
        <w:pStyle w:val="ListParagraph"/>
        <w:numPr>
          <w:ilvl w:val="0"/>
          <w:numId w:val="3"/>
        </w:numPr>
      </w:pPr>
      <w:r>
        <w:t>Odessa to setup DevOps pipeline in HPE DEV environment.</w:t>
      </w:r>
    </w:p>
    <w:p w14:paraId="24F99878" w14:textId="77777777" w:rsidR="00D275F9" w:rsidRDefault="00D275F9" w:rsidP="00D275F9">
      <w:pPr>
        <w:pStyle w:val="ListParagraph"/>
        <w:ind w:left="720"/>
      </w:pPr>
    </w:p>
    <w:p w14:paraId="46307142" w14:textId="7BEBAB31" w:rsidR="00154ED8" w:rsidRDefault="00154ED8" w:rsidP="00154ED8">
      <w:pPr>
        <w:pStyle w:val="Heading2"/>
      </w:pPr>
      <w:bookmarkStart w:id="13" w:name="_Toc137050055"/>
      <w:r>
        <w:t>1.4 Assumptions</w:t>
      </w:r>
      <w:bookmarkEnd w:id="13"/>
    </w:p>
    <w:p w14:paraId="5B22AE25" w14:textId="4629E72B" w:rsidR="002757A6" w:rsidRDefault="00154ED8" w:rsidP="00F241CE">
      <w:pPr>
        <w:pStyle w:val="ListParagraph"/>
        <w:numPr>
          <w:ilvl w:val="0"/>
          <w:numId w:val="14"/>
        </w:numPr>
      </w:pPr>
      <w:r>
        <w:t xml:space="preserve">HPE provides necessary access </w:t>
      </w:r>
      <w:r w:rsidR="002757A6">
        <w:t>to</w:t>
      </w:r>
      <w:r>
        <w:t xml:space="preserve"> </w:t>
      </w:r>
      <w:r w:rsidR="002757A6">
        <w:t xml:space="preserve">the following </w:t>
      </w:r>
      <w:r>
        <w:t xml:space="preserve">Azure storage </w:t>
      </w:r>
      <w:r w:rsidR="009F07D6">
        <w:t>containers.</w:t>
      </w:r>
    </w:p>
    <w:p w14:paraId="60ABEE83" w14:textId="77777777" w:rsidR="002757A6" w:rsidRDefault="002757A6" w:rsidP="002757A6">
      <w:pPr>
        <w:pStyle w:val="ListParagraph"/>
        <w:ind w:left="720"/>
      </w:pPr>
    </w:p>
    <w:p w14:paraId="322998A7" w14:textId="77777777" w:rsidR="00E5185B" w:rsidRDefault="00E5185B" w:rsidP="002757A6">
      <w:pPr>
        <w:pStyle w:val="ListParagraph"/>
        <w:ind w:left="720"/>
      </w:pPr>
    </w:p>
    <w:tbl>
      <w:tblPr>
        <w:tblW w:w="10408" w:type="dxa"/>
        <w:tblCellMar>
          <w:left w:w="0" w:type="dxa"/>
          <w:right w:w="0" w:type="dxa"/>
        </w:tblCellMar>
        <w:tblLook w:val="0420" w:firstRow="1" w:lastRow="0" w:firstColumn="0" w:lastColumn="0" w:noHBand="0" w:noVBand="1"/>
      </w:tblPr>
      <w:tblGrid>
        <w:gridCol w:w="5204"/>
        <w:gridCol w:w="5204"/>
      </w:tblGrid>
      <w:tr w:rsidR="003F6971" w:rsidRPr="003F6971" w14:paraId="293C66D1" w14:textId="77777777" w:rsidTr="00E5185B">
        <w:trPr>
          <w:trHeight w:val="553"/>
        </w:trPr>
        <w:tc>
          <w:tcPr>
            <w:tcW w:w="5204"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hideMark/>
          </w:tcPr>
          <w:p w14:paraId="2F96487D" w14:textId="77777777" w:rsidR="003F6971" w:rsidRPr="003F6971" w:rsidRDefault="003F6971" w:rsidP="00D9554E">
            <w:pPr>
              <w:pStyle w:val="ListParagraph"/>
              <w:ind w:left="720"/>
              <w:jc w:val="center"/>
              <w:rPr>
                <w:color w:val="FFFFFF" w:themeColor="background1"/>
              </w:rPr>
            </w:pPr>
            <w:r w:rsidRPr="003F6971">
              <w:rPr>
                <w:b/>
                <w:bCs/>
                <w:color w:val="FFFFFF" w:themeColor="background1"/>
              </w:rPr>
              <w:t>Storage Container</w:t>
            </w:r>
          </w:p>
        </w:tc>
        <w:tc>
          <w:tcPr>
            <w:tcW w:w="5204"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hideMark/>
          </w:tcPr>
          <w:p w14:paraId="33679E9B" w14:textId="77777777" w:rsidR="003F6971" w:rsidRPr="003F6971" w:rsidRDefault="003F6971" w:rsidP="00D9554E">
            <w:pPr>
              <w:pStyle w:val="ListParagraph"/>
              <w:ind w:left="720"/>
              <w:jc w:val="center"/>
              <w:rPr>
                <w:color w:val="FFFFFF" w:themeColor="background1"/>
              </w:rPr>
            </w:pPr>
            <w:r w:rsidRPr="003F6971">
              <w:rPr>
                <w:b/>
                <w:bCs/>
                <w:color w:val="FFFFFF" w:themeColor="background1"/>
              </w:rPr>
              <w:t>Purpose</w:t>
            </w:r>
          </w:p>
        </w:tc>
      </w:tr>
      <w:tr w:rsidR="003F6971" w:rsidRPr="003F6971" w14:paraId="06327A08" w14:textId="77777777" w:rsidTr="00E5185B">
        <w:trPr>
          <w:trHeight w:val="408"/>
        </w:trPr>
        <w:tc>
          <w:tcPr>
            <w:tcW w:w="5204"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0D4136D9" w14:textId="77777777" w:rsidR="003F6971" w:rsidRPr="003F6971" w:rsidRDefault="003F6971" w:rsidP="003F6971">
            <w:pPr>
              <w:pStyle w:val="ListParagraph"/>
              <w:ind w:left="720"/>
            </w:pPr>
            <w:proofErr w:type="spellStart"/>
            <w:r w:rsidRPr="003F6971">
              <w:t>stodessacoreblobdev</w:t>
            </w:r>
            <w:proofErr w:type="spellEnd"/>
            <w:r w:rsidRPr="003F6971">
              <w:t>/release-content</w:t>
            </w:r>
          </w:p>
        </w:tc>
        <w:tc>
          <w:tcPr>
            <w:tcW w:w="5204"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19E1CAEC" w14:textId="77777777" w:rsidR="003F6971" w:rsidRPr="003F6971" w:rsidRDefault="003F6971" w:rsidP="003F6971">
            <w:pPr>
              <w:pStyle w:val="ListParagraph"/>
              <w:ind w:left="720"/>
            </w:pPr>
            <w:r w:rsidRPr="003F6971">
              <w:t>Odessa team uploads release content artifacts</w:t>
            </w:r>
          </w:p>
        </w:tc>
      </w:tr>
      <w:tr w:rsidR="003F6971" w:rsidRPr="003F6971" w14:paraId="08CE2E1C" w14:textId="77777777" w:rsidTr="00E5185B">
        <w:trPr>
          <w:trHeight w:val="1078"/>
        </w:trPr>
        <w:tc>
          <w:tcPr>
            <w:tcW w:w="5204"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59804485" w14:textId="77777777" w:rsidR="003F6971" w:rsidRPr="003F6971" w:rsidRDefault="003F6971" w:rsidP="003F6971">
            <w:pPr>
              <w:pStyle w:val="ListParagraph"/>
              <w:ind w:left="720"/>
            </w:pPr>
            <w:proofErr w:type="spellStart"/>
            <w:r w:rsidRPr="003F6971">
              <w:lastRenderedPageBreak/>
              <w:t>stodessacoreblobdev</w:t>
            </w:r>
            <w:proofErr w:type="spellEnd"/>
            <w:r w:rsidRPr="003F6971">
              <w:t>/dumps</w:t>
            </w:r>
          </w:p>
        </w:tc>
        <w:tc>
          <w:tcPr>
            <w:tcW w:w="5204"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28D18453" w14:textId="77777777" w:rsidR="003F6971" w:rsidRPr="003F6971" w:rsidRDefault="003F6971" w:rsidP="003F6971">
            <w:pPr>
              <w:pStyle w:val="ListParagraph"/>
              <w:ind w:left="720"/>
            </w:pPr>
            <w:r w:rsidRPr="003F6971">
              <w:t>HPE DevOps team uploads dumps like logs/</w:t>
            </w:r>
            <w:proofErr w:type="spellStart"/>
            <w:r w:rsidRPr="003F6971">
              <w:t>db</w:t>
            </w:r>
            <w:proofErr w:type="spellEnd"/>
            <w:r w:rsidRPr="003F6971">
              <w:t xml:space="preserve"> backups within this container. The Odessa team should be able to access data from this container.</w:t>
            </w:r>
          </w:p>
        </w:tc>
      </w:tr>
    </w:tbl>
    <w:p w14:paraId="69E70381" w14:textId="77777777" w:rsidR="003F6971" w:rsidRDefault="003F6971" w:rsidP="002757A6">
      <w:pPr>
        <w:pStyle w:val="ListParagraph"/>
        <w:ind w:left="720"/>
      </w:pPr>
    </w:p>
    <w:p w14:paraId="32BCBD15" w14:textId="77777777" w:rsidR="003F6971" w:rsidRDefault="003F6971" w:rsidP="002757A6">
      <w:pPr>
        <w:pStyle w:val="ListParagraph"/>
        <w:ind w:left="720"/>
      </w:pPr>
    </w:p>
    <w:p w14:paraId="6A46385E" w14:textId="0C20B3FD" w:rsidR="0050497F" w:rsidRDefault="0050497F" w:rsidP="00F241CE">
      <w:pPr>
        <w:pStyle w:val="ListParagraph"/>
        <w:numPr>
          <w:ilvl w:val="0"/>
          <w:numId w:val="14"/>
        </w:numPr>
      </w:pPr>
      <w:r>
        <w:t>VM scale-set is configured by HPE</w:t>
      </w:r>
      <w:r w:rsidR="00DB25D5">
        <w:t xml:space="preserve"> azure </w:t>
      </w:r>
      <w:r w:rsidR="00337756">
        <w:t>team.</w:t>
      </w:r>
    </w:p>
    <w:p w14:paraId="2AE1447C" w14:textId="77777777" w:rsidR="00154ED8" w:rsidRDefault="00154ED8" w:rsidP="005F754B">
      <w:pPr>
        <w:pStyle w:val="BodyText"/>
      </w:pPr>
    </w:p>
    <w:p w14:paraId="0B12C545" w14:textId="0B4569CA" w:rsidR="005F754B" w:rsidRDefault="003046DB" w:rsidP="003046DB">
      <w:pPr>
        <w:pStyle w:val="Heading2"/>
      </w:pPr>
      <w:bookmarkStart w:id="14" w:name="_Toc137050056"/>
      <w:r>
        <w:t>1.</w:t>
      </w:r>
      <w:r w:rsidR="00844DFC">
        <w:t>5</w:t>
      </w:r>
      <w:r>
        <w:t xml:space="preserve"> Out of Scope</w:t>
      </w:r>
      <w:bookmarkEnd w:id="14"/>
    </w:p>
    <w:p w14:paraId="40EEF8E4" w14:textId="6A4F31DB" w:rsidR="003046DB" w:rsidRDefault="00092093" w:rsidP="00F241CE">
      <w:pPr>
        <w:pStyle w:val="ListParagraph"/>
        <w:numPr>
          <w:ilvl w:val="0"/>
          <w:numId w:val="3"/>
        </w:numPr>
      </w:pPr>
      <w:r>
        <w:t>HPE Azure infrastructure setup</w:t>
      </w:r>
    </w:p>
    <w:p w14:paraId="41C5C356" w14:textId="1370FFDD" w:rsidR="00092093" w:rsidRDefault="00092093" w:rsidP="00F241CE">
      <w:pPr>
        <w:pStyle w:val="ListParagraph"/>
        <w:numPr>
          <w:ilvl w:val="0"/>
          <w:numId w:val="3"/>
        </w:numPr>
      </w:pPr>
      <w:r>
        <w:t>Azure DevOps organization creation</w:t>
      </w:r>
    </w:p>
    <w:p w14:paraId="3A5CDCAA" w14:textId="14291ECD" w:rsidR="00092093" w:rsidRDefault="00092093" w:rsidP="00F241CE">
      <w:pPr>
        <w:pStyle w:val="ListParagraph"/>
        <w:numPr>
          <w:ilvl w:val="0"/>
          <w:numId w:val="3"/>
        </w:numPr>
      </w:pPr>
      <w:r>
        <w:t>Azure DevOps project creation</w:t>
      </w:r>
    </w:p>
    <w:p w14:paraId="7EB79864" w14:textId="70A57EAE" w:rsidR="00092093" w:rsidRDefault="00092093" w:rsidP="00F241CE">
      <w:pPr>
        <w:pStyle w:val="ListParagraph"/>
        <w:numPr>
          <w:ilvl w:val="0"/>
          <w:numId w:val="3"/>
        </w:numPr>
      </w:pPr>
      <w:r>
        <w:t>Granting permission on Azure resources</w:t>
      </w:r>
    </w:p>
    <w:p w14:paraId="475A0C86" w14:textId="385DCBCE" w:rsidR="001077DB" w:rsidRDefault="001077DB" w:rsidP="00F241CE">
      <w:pPr>
        <w:pStyle w:val="ListParagraph"/>
        <w:numPr>
          <w:ilvl w:val="0"/>
          <w:numId w:val="3"/>
        </w:numPr>
      </w:pPr>
      <w:r>
        <w:t>Setting up DevOps pipeline for Odessa Applications in higher environments (ITG, STG, Production and DR)</w:t>
      </w:r>
    </w:p>
    <w:p w14:paraId="5CF8BCF5" w14:textId="6B780B43" w:rsidR="00A605B6" w:rsidRDefault="00A605B6" w:rsidP="00CA3A68">
      <w:pPr>
        <w:pStyle w:val="Heading1"/>
      </w:pPr>
      <w:bookmarkStart w:id="15" w:name="_Toc137050057"/>
      <w:r w:rsidRPr="00A605B6">
        <w:t>2. Odessa Applications</w:t>
      </w:r>
      <w:bookmarkEnd w:id="15"/>
    </w:p>
    <w:p w14:paraId="4A074990" w14:textId="77777777" w:rsidR="00A605B6" w:rsidRDefault="00A605B6" w:rsidP="00A605B6"/>
    <w:p w14:paraId="086C6907" w14:textId="35800F1B" w:rsidR="00A605B6" w:rsidRDefault="00E540EC" w:rsidP="00A605B6">
      <w:r>
        <w:t>This document covers the following Odessa applications to deploy in Azure HPE environment.</w:t>
      </w:r>
    </w:p>
    <w:p w14:paraId="2BDAD889" w14:textId="77777777" w:rsidR="00E540EC" w:rsidRDefault="00E540EC" w:rsidP="00A605B6"/>
    <w:p w14:paraId="1101DDD9" w14:textId="5500ED32" w:rsidR="00E540EC" w:rsidRDefault="00E540EC" w:rsidP="00F241CE">
      <w:pPr>
        <w:pStyle w:val="ListParagraph"/>
        <w:numPr>
          <w:ilvl w:val="0"/>
          <w:numId w:val="4"/>
        </w:numPr>
      </w:pPr>
      <w:r>
        <w:t>Odessa Core</w:t>
      </w:r>
      <w:r w:rsidR="001520CF">
        <w:t xml:space="preserve"> </w:t>
      </w:r>
    </w:p>
    <w:p w14:paraId="761F4CBA" w14:textId="462C805E" w:rsidR="009A59D3" w:rsidRDefault="009A59D3" w:rsidP="00F66D6F">
      <w:pPr>
        <w:pStyle w:val="ListParagraph"/>
        <w:numPr>
          <w:ilvl w:val="2"/>
          <w:numId w:val="4"/>
        </w:numPr>
      </w:pPr>
      <w:commentRangeStart w:id="16"/>
      <w:r>
        <w:t xml:space="preserve">Gold Config </w:t>
      </w:r>
      <w:r w:rsidR="00F66D6F">
        <w:t>–</w:t>
      </w:r>
      <w:r>
        <w:t xml:space="preserve"> Cor</w:t>
      </w:r>
      <w:r w:rsidR="00F66D6F">
        <w:t>e</w:t>
      </w:r>
    </w:p>
    <w:p w14:paraId="1497E922" w14:textId="762F401C" w:rsidR="00E540EC" w:rsidRDefault="00E540EC" w:rsidP="00F241CE">
      <w:pPr>
        <w:pStyle w:val="ListParagraph"/>
        <w:numPr>
          <w:ilvl w:val="0"/>
          <w:numId w:val="4"/>
        </w:numPr>
      </w:pPr>
      <w:r>
        <w:t>Partner Portal</w:t>
      </w:r>
    </w:p>
    <w:p w14:paraId="6C2812B9" w14:textId="3EF37F48" w:rsidR="001165B3" w:rsidRDefault="001165B3" w:rsidP="00F66D6F">
      <w:pPr>
        <w:pStyle w:val="ListParagraph"/>
        <w:numPr>
          <w:ilvl w:val="1"/>
          <w:numId w:val="4"/>
        </w:numPr>
      </w:pPr>
      <w:r>
        <w:t>Gold Config – Partner Portal</w:t>
      </w:r>
      <w:commentRangeEnd w:id="16"/>
      <w:r w:rsidR="00550BBA">
        <w:rPr>
          <w:rStyle w:val="CommentReference"/>
          <w:rFonts w:ascii="Calibri" w:hAnsi="Calibri"/>
        </w:rPr>
        <w:commentReference w:id="16"/>
      </w:r>
    </w:p>
    <w:p w14:paraId="28742E5E" w14:textId="68208F5A" w:rsidR="00E540EC" w:rsidRDefault="00E540EC" w:rsidP="00F241CE">
      <w:pPr>
        <w:pStyle w:val="ListParagraph"/>
        <w:numPr>
          <w:ilvl w:val="0"/>
          <w:numId w:val="4"/>
        </w:numPr>
      </w:pPr>
      <w:r>
        <w:t>Report Builder</w:t>
      </w:r>
    </w:p>
    <w:p w14:paraId="5C14F659" w14:textId="66B482CE" w:rsidR="00E540EC" w:rsidRDefault="00E540EC" w:rsidP="00F241CE">
      <w:pPr>
        <w:pStyle w:val="ListParagraph"/>
        <w:numPr>
          <w:ilvl w:val="0"/>
          <w:numId w:val="4"/>
        </w:numPr>
      </w:pPr>
      <w:r>
        <w:t>Data warehouse (insights)</w:t>
      </w:r>
    </w:p>
    <w:p w14:paraId="5E6878DF" w14:textId="78A3108A" w:rsidR="00E540EC" w:rsidRDefault="00E540EC" w:rsidP="00F241CE">
      <w:pPr>
        <w:pStyle w:val="ListParagraph"/>
        <w:numPr>
          <w:ilvl w:val="0"/>
          <w:numId w:val="4"/>
        </w:numPr>
      </w:pPr>
      <w:r>
        <w:t>Data Hub</w:t>
      </w:r>
    </w:p>
    <w:p w14:paraId="24CE4FD5" w14:textId="77777777" w:rsidR="009228E6" w:rsidRDefault="009228E6" w:rsidP="007A4B41"/>
    <w:p w14:paraId="18E28CC7" w14:textId="1FFDD561" w:rsidR="009228E6" w:rsidRDefault="009228E6" w:rsidP="009228E6">
      <w:pPr>
        <w:pStyle w:val="Heading2"/>
      </w:pPr>
      <w:bookmarkStart w:id="17" w:name="_Toc137050058"/>
      <w:r>
        <w:t xml:space="preserve">2.1 </w:t>
      </w:r>
      <w:r w:rsidR="00787A67">
        <w:t>DevOps Permissions</w:t>
      </w:r>
      <w:bookmarkEnd w:id="17"/>
    </w:p>
    <w:p w14:paraId="48B17D35" w14:textId="686702C0" w:rsidR="00467E4B" w:rsidRDefault="00787A67" w:rsidP="00787A67">
      <w:r>
        <w:t xml:space="preserve">DevOps team member should have </w:t>
      </w:r>
      <w:r w:rsidR="00467E4B">
        <w:t>access in following two areas –</w:t>
      </w:r>
    </w:p>
    <w:p w14:paraId="2C0E3252" w14:textId="77777777" w:rsidR="00467E4B" w:rsidRDefault="00467E4B" w:rsidP="00787A67"/>
    <w:p w14:paraId="0AEA54CE" w14:textId="43E889BB" w:rsidR="00467E4B" w:rsidRDefault="00AE09E2" w:rsidP="003312D6">
      <w:pPr>
        <w:pStyle w:val="ListParagraph"/>
        <w:numPr>
          <w:ilvl w:val="0"/>
          <w:numId w:val="42"/>
        </w:numPr>
      </w:pPr>
      <w:r>
        <w:t xml:space="preserve">Access on </w:t>
      </w:r>
      <w:r w:rsidR="00467E4B">
        <w:t>Odessa Azure Service</w:t>
      </w:r>
      <w:r>
        <w:t>s/Resources</w:t>
      </w:r>
    </w:p>
    <w:p w14:paraId="6C17514B" w14:textId="213C22BB" w:rsidR="00467E4B" w:rsidRDefault="00AE09E2" w:rsidP="003312D6">
      <w:pPr>
        <w:pStyle w:val="ListParagraph"/>
        <w:numPr>
          <w:ilvl w:val="0"/>
          <w:numId w:val="42"/>
        </w:numPr>
      </w:pPr>
      <w:r>
        <w:t xml:space="preserve">Access on </w:t>
      </w:r>
      <w:r w:rsidR="00467E4B">
        <w:t>Azure DevOps Project</w:t>
      </w:r>
    </w:p>
    <w:p w14:paraId="08678950" w14:textId="77777777" w:rsidR="00467E4B" w:rsidRDefault="00467E4B" w:rsidP="00467E4B"/>
    <w:p w14:paraId="5DA3C9F9" w14:textId="345D3C2A" w:rsidR="00FD20F8" w:rsidRDefault="00AE09E2" w:rsidP="003312D6">
      <w:pPr>
        <w:pStyle w:val="Heading3"/>
        <w:numPr>
          <w:ilvl w:val="2"/>
          <w:numId w:val="43"/>
        </w:numPr>
      </w:pPr>
      <w:bookmarkStart w:id="18" w:name="_Toc137050059"/>
      <w:r>
        <w:t xml:space="preserve">Access on </w:t>
      </w:r>
      <w:r w:rsidR="00FD20F8">
        <w:t>Odessa Azure Service</w:t>
      </w:r>
      <w:r>
        <w:t>s</w:t>
      </w:r>
      <w:r w:rsidR="00CC4F50">
        <w:t>/Resources</w:t>
      </w:r>
      <w:bookmarkEnd w:id="18"/>
    </w:p>
    <w:p w14:paraId="7C142C78" w14:textId="3531BF9D" w:rsidR="00787A67" w:rsidRDefault="00C53024" w:rsidP="00787A67">
      <w:r>
        <w:t xml:space="preserve">DevOps users should have </w:t>
      </w:r>
      <w:r w:rsidR="002F47D3">
        <w:t xml:space="preserve">azure </w:t>
      </w:r>
      <w:r>
        <w:t xml:space="preserve">group </w:t>
      </w:r>
      <w:r w:rsidR="00787A67">
        <w:t xml:space="preserve">access </w:t>
      </w:r>
      <w:r>
        <w:t>as listed below -</w:t>
      </w:r>
    </w:p>
    <w:p w14:paraId="3E10739A" w14:textId="77777777" w:rsidR="00787A67" w:rsidRDefault="00787A67" w:rsidP="00787A67"/>
    <w:tbl>
      <w:tblPr>
        <w:tblW w:w="10648" w:type="dxa"/>
        <w:tblCellMar>
          <w:left w:w="0" w:type="dxa"/>
          <w:right w:w="0" w:type="dxa"/>
        </w:tblCellMar>
        <w:tblLook w:val="0420" w:firstRow="1" w:lastRow="0" w:firstColumn="0" w:lastColumn="0" w:noHBand="0" w:noVBand="1"/>
      </w:tblPr>
      <w:tblGrid>
        <w:gridCol w:w="3548"/>
        <w:gridCol w:w="1893"/>
        <w:gridCol w:w="5207"/>
      </w:tblGrid>
      <w:tr w:rsidR="00055E5C" w:rsidRPr="00055E5C" w14:paraId="0ADD0514" w14:textId="77777777" w:rsidTr="00055E5C">
        <w:trPr>
          <w:trHeight w:val="304"/>
        </w:trPr>
        <w:tc>
          <w:tcPr>
            <w:tcW w:w="3548" w:type="dxa"/>
            <w:tcBorders>
              <w:top w:val="single" w:sz="8" w:space="0" w:color="FFFFFF"/>
              <w:left w:val="single" w:sz="8" w:space="0" w:color="FFFFFF"/>
              <w:bottom w:val="single" w:sz="24" w:space="0" w:color="FFFFFF"/>
              <w:right w:val="single" w:sz="8" w:space="0" w:color="FFFFFF"/>
            </w:tcBorders>
            <w:shd w:val="clear" w:color="auto" w:fill="4472C4"/>
            <w:tcMar>
              <w:top w:w="36" w:type="dxa"/>
              <w:left w:w="72" w:type="dxa"/>
              <w:bottom w:w="36" w:type="dxa"/>
              <w:right w:w="72" w:type="dxa"/>
            </w:tcMar>
            <w:hideMark/>
          </w:tcPr>
          <w:p w14:paraId="3BE4A8AD" w14:textId="77777777" w:rsidR="00055E5C" w:rsidRPr="00055E5C" w:rsidRDefault="00055E5C" w:rsidP="00F06D8B">
            <w:pPr>
              <w:jc w:val="center"/>
              <w:rPr>
                <w:color w:val="FFFFFF" w:themeColor="background1"/>
              </w:rPr>
            </w:pPr>
            <w:r w:rsidRPr="00055E5C">
              <w:rPr>
                <w:b/>
                <w:color w:val="FFFFFF" w:themeColor="background1"/>
              </w:rPr>
              <w:t>Group Name</w:t>
            </w:r>
          </w:p>
        </w:tc>
        <w:tc>
          <w:tcPr>
            <w:tcW w:w="1893" w:type="dxa"/>
            <w:tcBorders>
              <w:top w:val="single" w:sz="8" w:space="0" w:color="FFFFFF"/>
              <w:left w:val="single" w:sz="8" w:space="0" w:color="FFFFFF"/>
              <w:bottom w:val="single" w:sz="24" w:space="0" w:color="FFFFFF"/>
              <w:right w:val="single" w:sz="8" w:space="0" w:color="FFFFFF"/>
            </w:tcBorders>
            <w:shd w:val="clear" w:color="auto" w:fill="4472C4"/>
            <w:tcMar>
              <w:top w:w="36" w:type="dxa"/>
              <w:left w:w="72" w:type="dxa"/>
              <w:bottom w:w="36" w:type="dxa"/>
              <w:right w:w="72" w:type="dxa"/>
            </w:tcMar>
            <w:hideMark/>
          </w:tcPr>
          <w:p w14:paraId="4E27CA91" w14:textId="77777777" w:rsidR="00055E5C" w:rsidRPr="00055E5C" w:rsidRDefault="00055E5C" w:rsidP="00F06D8B">
            <w:pPr>
              <w:jc w:val="center"/>
              <w:rPr>
                <w:color w:val="FFFFFF" w:themeColor="background1"/>
              </w:rPr>
            </w:pPr>
            <w:r w:rsidRPr="00055E5C">
              <w:rPr>
                <w:b/>
                <w:color w:val="FFFFFF" w:themeColor="background1"/>
              </w:rPr>
              <w:t>Environment</w:t>
            </w:r>
          </w:p>
        </w:tc>
        <w:tc>
          <w:tcPr>
            <w:tcW w:w="5206" w:type="dxa"/>
            <w:tcBorders>
              <w:top w:val="single" w:sz="8" w:space="0" w:color="FFFFFF"/>
              <w:left w:val="single" w:sz="8" w:space="0" w:color="FFFFFF"/>
              <w:bottom w:val="single" w:sz="24" w:space="0" w:color="FFFFFF"/>
              <w:right w:val="single" w:sz="8" w:space="0" w:color="FFFFFF"/>
            </w:tcBorders>
            <w:shd w:val="clear" w:color="auto" w:fill="4472C4"/>
            <w:tcMar>
              <w:top w:w="36" w:type="dxa"/>
              <w:left w:w="72" w:type="dxa"/>
              <w:bottom w:w="36" w:type="dxa"/>
              <w:right w:w="72" w:type="dxa"/>
            </w:tcMar>
            <w:hideMark/>
          </w:tcPr>
          <w:p w14:paraId="6792EEB8" w14:textId="77777777" w:rsidR="00055E5C" w:rsidRPr="00055E5C" w:rsidRDefault="00055E5C" w:rsidP="00F06D8B">
            <w:pPr>
              <w:jc w:val="center"/>
              <w:rPr>
                <w:color w:val="FFFFFF" w:themeColor="background1"/>
              </w:rPr>
            </w:pPr>
            <w:r w:rsidRPr="00055E5C">
              <w:rPr>
                <w:b/>
                <w:color w:val="FFFFFF" w:themeColor="background1"/>
              </w:rPr>
              <w:t>Description</w:t>
            </w:r>
          </w:p>
        </w:tc>
      </w:tr>
      <w:tr w:rsidR="00055E5C" w:rsidRPr="00055E5C" w14:paraId="559FEEF0" w14:textId="77777777" w:rsidTr="00055E5C">
        <w:trPr>
          <w:trHeight w:val="304"/>
        </w:trPr>
        <w:tc>
          <w:tcPr>
            <w:tcW w:w="3548" w:type="dxa"/>
            <w:tcBorders>
              <w:top w:val="single" w:sz="24" w:space="0" w:color="FFFFFF"/>
              <w:left w:val="single" w:sz="8" w:space="0" w:color="FFFFFF"/>
              <w:bottom w:val="single" w:sz="8" w:space="0" w:color="FFFFFF"/>
              <w:right w:val="single" w:sz="8" w:space="0" w:color="FFFFFF"/>
            </w:tcBorders>
            <w:shd w:val="clear" w:color="auto" w:fill="CFD5EA"/>
            <w:tcMar>
              <w:top w:w="6" w:type="dxa"/>
              <w:left w:w="6" w:type="dxa"/>
              <w:bottom w:w="0" w:type="dxa"/>
              <w:right w:w="6" w:type="dxa"/>
            </w:tcMar>
            <w:vAlign w:val="center"/>
            <w:hideMark/>
          </w:tcPr>
          <w:p w14:paraId="5C1889E2" w14:textId="77777777" w:rsidR="00055E5C" w:rsidRPr="00055E5C" w:rsidRDefault="00055E5C" w:rsidP="00055E5C">
            <w:proofErr w:type="spellStart"/>
            <w:r w:rsidRPr="00055E5C">
              <w:t>hpefs</w:t>
            </w:r>
            <w:proofErr w:type="spellEnd"/>
            <w:r w:rsidRPr="00055E5C">
              <w:t>-bastion-users</w:t>
            </w:r>
          </w:p>
        </w:tc>
        <w:tc>
          <w:tcPr>
            <w:tcW w:w="1893" w:type="dxa"/>
            <w:tcBorders>
              <w:top w:val="single" w:sz="24" w:space="0" w:color="FFFFFF"/>
              <w:left w:val="single" w:sz="8" w:space="0" w:color="FFFFFF"/>
              <w:bottom w:val="single" w:sz="8" w:space="0" w:color="FFFFFF"/>
              <w:right w:val="single" w:sz="8" w:space="0" w:color="FFFFFF"/>
            </w:tcBorders>
            <w:shd w:val="clear" w:color="auto" w:fill="CFD5EA"/>
            <w:tcMar>
              <w:top w:w="6" w:type="dxa"/>
              <w:left w:w="6" w:type="dxa"/>
              <w:bottom w:w="0" w:type="dxa"/>
              <w:right w:w="6" w:type="dxa"/>
            </w:tcMar>
            <w:vAlign w:val="center"/>
            <w:hideMark/>
          </w:tcPr>
          <w:p w14:paraId="346E9717" w14:textId="77777777" w:rsidR="00055E5C" w:rsidRPr="00055E5C" w:rsidRDefault="00055E5C" w:rsidP="00055E5C">
            <w:r w:rsidRPr="00055E5C">
              <w:t>Dev, ITG and STG</w:t>
            </w:r>
          </w:p>
        </w:tc>
        <w:tc>
          <w:tcPr>
            <w:tcW w:w="5206" w:type="dxa"/>
            <w:tcBorders>
              <w:top w:val="single" w:sz="24" w:space="0" w:color="FFFFFF"/>
              <w:left w:val="single" w:sz="8" w:space="0" w:color="FFFFFF"/>
              <w:bottom w:val="single" w:sz="8" w:space="0" w:color="FFFFFF"/>
              <w:right w:val="single" w:sz="8" w:space="0" w:color="FFFFFF"/>
            </w:tcBorders>
            <w:shd w:val="clear" w:color="auto" w:fill="CFD5EA"/>
            <w:tcMar>
              <w:top w:w="36" w:type="dxa"/>
              <w:left w:w="72" w:type="dxa"/>
              <w:bottom w:w="36" w:type="dxa"/>
              <w:right w:w="72" w:type="dxa"/>
            </w:tcMar>
            <w:hideMark/>
          </w:tcPr>
          <w:p w14:paraId="11A72E17" w14:textId="77777777" w:rsidR="00055E5C" w:rsidRPr="00055E5C" w:rsidRDefault="00055E5C" w:rsidP="00055E5C">
            <w:r w:rsidRPr="00055E5C">
              <w:t>Bastion access for Jump box Login</w:t>
            </w:r>
          </w:p>
        </w:tc>
      </w:tr>
      <w:tr w:rsidR="00055E5C" w:rsidRPr="00055E5C" w14:paraId="50A001B0" w14:textId="77777777" w:rsidTr="00055E5C">
        <w:trPr>
          <w:trHeight w:val="304"/>
        </w:trPr>
        <w:tc>
          <w:tcPr>
            <w:tcW w:w="3548" w:type="dxa"/>
            <w:tcBorders>
              <w:top w:val="single" w:sz="8" w:space="0" w:color="FFFFFF"/>
              <w:left w:val="single" w:sz="8" w:space="0" w:color="FFFFFF"/>
              <w:bottom w:val="single" w:sz="8" w:space="0" w:color="FFFFFF"/>
              <w:right w:val="single" w:sz="8" w:space="0" w:color="FFFFFF"/>
            </w:tcBorders>
            <w:shd w:val="clear" w:color="auto" w:fill="E9EBF5"/>
            <w:tcMar>
              <w:top w:w="6" w:type="dxa"/>
              <w:left w:w="6" w:type="dxa"/>
              <w:bottom w:w="0" w:type="dxa"/>
              <w:right w:w="6" w:type="dxa"/>
            </w:tcMar>
            <w:vAlign w:val="center"/>
            <w:hideMark/>
          </w:tcPr>
          <w:p w14:paraId="739E4B12" w14:textId="77777777" w:rsidR="00055E5C" w:rsidRPr="00055E5C" w:rsidRDefault="00055E5C" w:rsidP="00055E5C">
            <w:proofErr w:type="spellStart"/>
            <w:r w:rsidRPr="00055E5C">
              <w:t>hpefs</w:t>
            </w:r>
            <w:proofErr w:type="spellEnd"/>
            <w:r w:rsidRPr="00055E5C">
              <w:t>-</w:t>
            </w:r>
            <w:proofErr w:type="spellStart"/>
            <w:r w:rsidRPr="00055E5C">
              <w:t>odessa</w:t>
            </w:r>
            <w:proofErr w:type="spellEnd"/>
            <w:r w:rsidRPr="00055E5C">
              <w:t>-</w:t>
            </w:r>
            <w:proofErr w:type="spellStart"/>
            <w:r w:rsidRPr="00055E5C">
              <w:t>az</w:t>
            </w:r>
            <w:proofErr w:type="spellEnd"/>
            <w:r w:rsidRPr="00055E5C">
              <w:t>-</w:t>
            </w:r>
            <w:proofErr w:type="spellStart"/>
            <w:r w:rsidRPr="00055E5C">
              <w:t>vm</w:t>
            </w:r>
            <w:proofErr w:type="spellEnd"/>
            <w:r w:rsidRPr="00055E5C">
              <w:t>-user-dev</w:t>
            </w:r>
          </w:p>
        </w:tc>
        <w:tc>
          <w:tcPr>
            <w:tcW w:w="1893" w:type="dxa"/>
            <w:tcBorders>
              <w:top w:val="single" w:sz="8" w:space="0" w:color="FFFFFF"/>
              <w:left w:val="single" w:sz="8" w:space="0" w:color="FFFFFF"/>
              <w:bottom w:val="single" w:sz="8" w:space="0" w:color="FFFFFF"/>
              <w:right w:val="single" w:sz="8" w:space="0" w:color="FFFFFF"/>
            </w:tcBorders>
            <w:shd w:val="clear" w:color="auto" w:fill="E9EBF5"/>
            <w:tcMar>
              <w:top w:w="6" w:type="dxa"/>
              <w:left w:w="6" w:type="dxa"/>
              <w:bottom w:w="0" w:type="dxa"/>
              <w:right w:w="6" w:type="dxa"/>
            </w:tcMar>
            <w:vAlign w:val="center"/>
            <w:hideMark/>
          </w:tcPr>
          <w:p w14:paraId="1AB2E23C" w14:textId="77777777" w:rsidR="00055E5C" w:rsidRPr="00055E5C" w:rsidRDefault="00055E5C" w:rsidP="00055E5C">
            <w:r w:rsidRPr="00055E5C">
              <w:t>Dev &amp; ITG</w:t>
            </w:r>
          </w:p>
        </w:tc>
        <w:tc>
          <w:tcPr>
            <w:tcW w:w="5206" w:type="dxa"/>
            <w:tcBorders>
              <w:top w:val="single" w:sz="8" w:space="0" w:color="FFFFFF"/>
              <w:left w:val="single" w:sz="8" w:space="0" w:color="FFFFFF"/>
              <w:bottom w:val="single" w:sz="8" w:space="0" w:color="FFFFFF"/>
              <w:right w:val="single" w:sz="8" w:space="0" w:color="FFFFFF"/>
            </w:tcBorders>
            <w:shd w:val="clear" w:color="auto" w:fill="E9EBF5"/>
            <w:tcMar>
              <w:top w:w="36" w:type="dxa"/>
              <w:left w:w="72" w:type="dxa"/>
              <w:bottom w:w="36" w:type="dxa"/>
              <w:right w:w="72" w:type="dxa"/>
            </w:tcMar>
            <w:hideMark/>
          </w:tcPr>
          <w:p w14:paraId="5B9DD277" w14:textId="77777777" w:rsidR="00055E5C" w:rsidRPr="00055E5C" w:rsidRDefault="00055E5C" w:rsidP="00055E5C">
            <w:r w:rsidRPr="00055E5C">
              <w:t>Jump box VM access</w:t>
            </w:r>
          </w:p>
        </w:tc>
      </w:tr>
      <w:tr w:rsidR="00055E5C" w:rsidRPr="00055E5C" w14:paraId="25A5A3E8" w14:textId="77777777" w:rsidTr="00055E5C">
        <w:trPr>
          <w:trHeight w:val="304"/>
        </w:trPr>
        <w:tc>
          <w:tcPr>
            <w:tcW w:w="3548" w:type="dxa"/>
            <w:tcBorders>
              <w:top w:val="single" w:sz="8" w:space="0" w:color="FFFFFF"/>
              <w:left w:val="single" w:sz="8" w:space="0" w:color="FFFFFF"/>
              <w:bottom w:val="single" w:sz="8" w:space="0" w:color="FFFFFF"/>
              <w:right w:val="single" w:sz="8" w:space="0" w:color="FFFFFF"/>
            </w:tcBorders>
            <w:shd w:val="clear" w:color="auto" w:fill="CFD5EA"/>
            <w:tcMar>
              <w:top w:w="6" w:type="dxa"/>
              <w:left w:w="6" w:type="dxa"/>
              <w:bottom w:w="0" w:type="dxa"/>
              <w:right w:w="6" w:type="dxa"/>
            </w:tcMar>
            <w:vAlign w:val="center"/>
            <w:hideMark/>
          </w:tcPr>
          <w:p w14:paraId="256D8A57" w14:textId="77777777" w:rsidR="00055E5C" w:rsidRPr="00055E5C" w:rsidRDefault="00055E5C" w:rsidP="00055E5C">
            <w:proofErr w:type="spellStart"/>
            <w:r w:rsidRPr="00055E5C">
              <w:lastRenderedPageBreak/>
              <w:t>hpefs</w:t>
            </w:r>
            <w:proofErr w:type="spellEnd"/>
            <w:r w:rsidRPr="00055E5C">
              <w:t>-</w:t>
            </w:r>
            <w:proofErr w:type="spellStart"/>
            <w:r w:rsidRPr="00055E5C">
              <w:t>az</w:t>
            </w:r>
            <w:proofErr w:type="spellEnd"/>
            <w:r w:rsidRPr="00055E5C">
              <w:t>-</w:t>
            </w:r>
            <w:proofErr w:type="spellStart"/>
            <w:r w:rsidRPr="00055E5C">
              <w:t>vm</w:t>
            </w:r>
            <w:proofErr w:type="spellEnd"/>
            <w:r w:rsidRPr="00055E5C">
              <w:t>-user-stg</w:t>
            </w:r>
          </w:p>
        </w:tc>
        <w:tc>
          <w:tcPr>
            <w:tcW w:w="1893" w:type="dxa"/>
            <w:tcBorders>
              <w:top w:val="single" w:sz="8" w:space="0" w:color="FFFFFF"/>
              <w:left w:val="single" w:sz="8" w:space="0" w:color="FFFFFF"/>
              <w:bottom w:val="single" w:sz="8" w:space="0" w:color="FFFFFF"/>
              <w:right w:val="single" w:sz="8" w:space="0" w:color="FFFFFF"/>
            </w:tcBorders>
            <w:shd w:val="clear" w:color="auto" w:fill="CFD5EA"/>
            <w:tcMar>
              <w:top w:w="6" w:type="dxa"/>
              <w:left w:w="6" w:type="dxa"/>
              <w:bottom w:w="0" w:type="dxa"/>
              <w:right w:w="6" w:type="dxa"/>
            </w:tcMar>
            <w:vAlign w:val="center"/>
            <w:hideMark/>
          </w:tcPr>
          <w:p w14:paraId="7660F76E" w14:textId="77777777" w:rsidR="00055E5C" w:rsidRPr="00055E5C" w:rsidRDefault="00055E5C" w:rsidP="00055E5C">
            <w:r w:rsidRPr="00055E5C">
              <w:t>STG</w:t>
            </w:r>
          </w:p>
        </w:tc>
        <w:tc>
          <w:tcPr>
            <w:tcW w:w="5206" w:type="dxa"/>
            <w:tcBorders>
              <w:top w:val="single" w:sz="8" w:space="0" w:color="FFFFFF"/>
              <w:left w:val="single" w:sz="8" w:space="0" w:color="FFFFFF"/>
              <w:bottom w:val="single" w:sz="8" w:space="0" w:color="FFFFFF"/>
              <w:right w:val="single" w:sz="8" w:space="0" w:color="FFFFFF"/>
            </w:tcBorders>
            <w:shd w:val="clear" w:color="auto" w:fill="CFD5EA"/>
            <w:tcMar>
              <w:top w:w="36" w:type="dxa"/>
              <w:left w:w="72" w:type="dxa"/>
              <w:bottom w:w="36" w:type="dxa"/>
              <w:right w:w="72" w:type="dxa"/>
            </w:tcMar>
            <w:hideMark/>
          </w:tcPr>
          <w:p w14:paraId="01013046" w14:textId="77777777" w:rsidR="00055E5C" w:rsidRPr="00055E5C" w:rsidRDefault="00055E5C" w:rsidP="00055E5C">
            <w:r w:rsidRPr="00055E5C">
              <w:t>Jump box VM access</w:t>
            </w:r>
          </w:p>
        </w:tc>
      </w:tr>
      <w:tr w:rsidR="00055E5C" w:rsidRPr="00055E5C" w14:paraId="3E8BD0F2" w14:textId="77777777" w:rsidTr="00055E5C">
        <w:trPr>
          <w:trHeight w:val="240"/>
        </w:trPr>
        <w:tc>
          <w:tcPr>
            <w:tcW w:w="3548" w:type="dxa"/>
            <w:tcBorders>
              <w:top w:val="single" w:sz="8" w:space="0" w:color="FFFFFF"/>
              <w:left w:val="single" w:sz="8" w:space="0" w:color="FFFFFF"/>
              <w:bottom w:val="single" w:sz="8" w:space="0" w:color="FFFFFF"/>
              <w:right w:val="single" w:sz="8" w:space="0" w:color="FFFFFF"/>
            </w:tcBorders>
            <w:shd w:val="clear" w:color="auto" w:fill="E9EBF5"/>
            <w:tcMar>
              <w:top w:w="6" w:type="dxa"/>
              <w:left w:w="6" w:type="dxa"/>
              <w:bottom w:w="0" w:type="dxa"/>
              <w:right w:w="6" w:type="dxa"/>
            </w:tcMar>
            <w:vAlign w:val="center"/>
            <w:hideMark/>
          </w:tcPr>
          <w:p w14:paraId="5E8DB0C8" w14:textId="77777777" w:rsidR="00055E5C" w:rsidRPr="00055E5C" w:rsidRDefault="00055E5C" w:rsidP="00055E5C">
            <w:proofErr w:type="spellStart"/>
            <w:r w:rsidRPr="00055E5C">
              <w:t>hpefs</w:t>
            </w:r>
            <w:proofErr w:type="spellEnd"/>
            <w:r w:rsidRPr="00055E5C">
              <w:t>-</w:t>
            </w:r>
            <w:proofErr w:type="spellStart"/>
            <w:r w:rsidRPr="00055E5C">
              <w:t>odessa</w:t>
            </w:r>
            <w:proofErr w:type="spellEnd"/>
            <w:r w:rsidRPr="00055E5C">
              <w:t>-</w:t>
            </w:r>
            <w:proofErr w:type="spellStart"/>
            <w:r w:rsidRPr="00055E5C">
              <w:t>az</w:t>
            </w:r>
            <w:proofErr w:type="spellEnd"/>
            <w:r w:rsidRPr="00055E5C">
              <w:t>-</w:t>
            </w:r>
            <w:proofErr w:type="spellStart"/>
            <w:r w:rsidRPr="00055E5C">
              <w:t>vm</w:t>
            </w:r>
            <w:proofErr w:type="spellEnd"/>
            <w:r w:rsidRPr="00055E5C">
              <w:t>-admin-dev</w:t>
            </w:r>
          </w:p>
        </w:tc>
        <w:tc>
          <w:tcPr>
            <w:tcW w:w="1893" w:type="dxa"/>
            <w:tcBorders>
              <w:top w:val="single" w:sz="8" w:space="0" w:color="FFFFFF"/>
              <w:left w:val="single" w:sz="8" w:space="0" w:color="FFFFFF"/>
              <w:bottom w:val="single" w:sz="8" w:space="0" w:color="FFFFFF"/>
              <w:right w:val="single" w:sz="8" w:space="0" w:color="FFFFFF"/>
            </w:tcBorders>
            <w:shd w:val="clear" w:color="auto" w:fill="E9EBF5"/>
            <w:tcMar>
              <w:top w:w="6" w:type="dxa"/>
              <w:left w:w="6" w:type="dxa"/>
              <w:bottom w:w="0" w:type="dxa"/>
              <w:right w:w="6" w:type="dxa"/>
            </w:tcMar>
            <w:vAlign w:val="center"/>
            <w:hideMark/>
          </w:tcPr>
          <w:p w14:paraId="7CC3C228" w14:textId="77777777" w:rsidR="00055E5C" w:rsidRPr="00055E5C" w:rsidRDefault="00055E5C" w:rsidP="00055E5C">
            <w:r w:rsidRPr="00055E5C">
              <w:t>Dev</w:t>
            </w:r>
          </w:p>
        </w:tc>
        <w:tc>
          <w:tcPr>
            <w:tcW w:w="5206" w:type="dxa"/>
            <w:vMerge w:val="restart"/>
            <w:tcBorders>
              <w:top w:val="single" w:sz="8" w:space="0" w:color="FFFFFF"/>
              <w:left w:val="single" w:sz="8" w:space="0" w:color="FFFFFF"/>
              <w:bottom w:val="single" w:sz="8" w:space="0" w:color="FFFFFF"/>
              <w:right w:val="single" w:sz="8" w:space="0" w:color="FFFFFF"/>
            </w:tcBorders>
            <w:shd w:val="clear" w:color="auto" w:fill="E9EBF5"/>
            <w:tcMar>
              <w:top w:w="36" w:type="dxa"/>
              <w:left w:w="72" w:type="dxa"/>
              <w:bottom w:w="36" w:type="dxa"/>
              <w:right w:w="72" w:type="dxa"/>
            </w:tcMar>
            <w:hideMark/>
          </w:tcPr>
          <w:p w14:paraId="7CFC646D" w14:textId="77777777" w:rsidR="00055E5C" w:rsidRPr="00055E5C" w:rsidRDefault="00055E5C" w:rsidP="003312D6">
            <w:pPr>
              <w:numPr>
                <w:ilvl w:val="0"/>
                <w:numId w:val="35"/>
              </w:numPr>
              <w:tabs>
                <w:tab w:val="left" w:pos="720"/>
              </w:tabs>
            </w:pPr>
            <w:r w:rsidRPr="00055E5C">
              <w:t>Report Server VM access</w:t>
            </w:r>
          </w:p>
          <w:p w14:paraId="79A59903" w14:textId="77777777" w:rsidR="00055E5C" w:rsidRPr="00055E5C" w:rsidRDefault="00055E5C" w:rsidP="003312D6">
            <w:pPr>
              <w:numPr>
                <w:ilvl w:val="1"/>
                <w:numId w:val="35"/>
              </w:numPr>
              <w:tabs>
                <w:tab w:val="clear" w:pos="1440"/>
              </w:tabs>
            </w:pPr>
            <w:r w:rsidRPr="00055E5C">
              <w:t>Report Service Engine (SSRS)</w:t>
            </w:r>
          </w:p>
          <w:p w14:paraId="60EC0C30" w14:textId="77777777" w:rsidR="00055E5C" w:rsidRPr="00055E5C" w:rsidRDefault="00055E5C" w:rsidP="003312D6">
            <w:pPr>
              <w:numPr>
                <w:ilvl w:val="1"/>
                <w:numId w:val="35"/>
              </w:numPr>
              <w:tabs>
                <w:tab w:val="clear" w:pos="1440"/>
              </w:tabs>
            </w:pPr>
            <w:r w:rsidRPr="00055E5C">
              <w:t>TValue Service (hosted in IIS)</w:t>
            </w:r>
          </w:p>
          <w:p w14:paraId="5A9C7044" w14:textId="77777777" w:rsidR="00055E5C" w:rsidRPr="00055E5C" w:rsidRDefault="00055E5C" w:rsidP="003312D6">
            <w:pPr>
              <w:numPr>
                <w:ilvl w:val="0"/>
                <w:numId w:val="35"/>
              </w:numPr>
              <w:tabs>
                <w:tab w:val="left" w:pos="720"/>
              </w:tabs>
            </w:pPr>
            <w:r w:rsidRPr="00055E5C">
              <w:t>Data warehouse VM access</w:t>
            </w:r>
          </w:p>
        </w:tc>
      </w:tr>
      <w:tr w:rsidR="00055E5C" w:rsidRPr="00055E5C" w14:paraId="45311282" w14:textId="77777777" w:rsidTr="00055E5C">
        <w:trPr>
          <w:trHeight w:val="768"/>
        </w:trPr>
        <w:tc>
          <w:tcPr>
            <w:tcW w:w="3548" w:type="dxa"/>
            <w:tcBorders>
              <w:top w:val="single" w:sz="8" w:space="0" w:color="FFFFFF"/>
              <w:left w:val="single" w:sz="8" w:space="0" w:color="FFFFFF"/>
              <w:bottom w:val="single" w:sz="8" w:space="0" w:color="FFFFFF"/>
              <w:right w:val="single" w:sz="8" w:space="0" w:color="FFFFFF"/>
            </w:tcBorders>
            <w:shd w:val="clear" w:color="auto" w:fill="CFD5EA"/>
            <w:tcMar>
              <w:top w:w="6" w:type="dxa"/>
              <w:left w:w="6" w:type="dxa"/>
              <w:bottom w:w="0" w:type="dxa"/>
              <w:right w:w="6" w:type="dxa"/>
            </w:tcMar>
            <w:vAlign w:val="center"/>
            <w:hideMark/>
          </w:tcPr>
          <w:p w14:paraId="14DBB181" w14:textId="77777777" w:rsidR="00055E5C" w:rsidRPr="00055E5C" w:rsidRDefault="00055E5C" w:rsidP="00055E5C">
            <w:proofErr w:type="spellStart"/>
            <w:r w:rsidRPr="00055E5C">
              <w:t>hpefs</w:t>
            </w:r>
            <w:proofErr w:type="spellEnd"/>
            <w:r w:rsidRPr="00055E5C">
              <w:t>-</w:t>
            </w:r>
            <w:proofErr w:type="spellStart"/>
            <w:r w:rsidRPr="00055E5C">
              <w:t>odessa</w:t>
            </w:r>
            <w:proofErr w:type="spellEnd"/>
            <w:r w:rsidRPr="00055E5C">
              <w:t>-apps-</w:t>
            </w:r>
            <w:proofErr w:type="spellStart"/>
            <w:r w:rsidRPr="00055E5C">
              <w:t>az</w:t>
            </w:r>
            <w:proofErr w:type="spellEnd"/>
            <w:r w:rsidRPr="00055E5C">
              <w:t>-</w:t>
            </w:r>
            <w:proofErr w:type="spellStart"/>
            <w:r w:rsidRPr="00055E5C">
              <w:t>vm</w:t>
            </w:r>
            <w:proofErr w:type="spellEnd"/>
            <w:r w:rsidRPr="00055E5C">
              <w:t>-admin-</w:t>
            </w:r>
            <w:proofErr w:type="spellStart"/>
            <w:r w:rsidRPr="00055E5C">
              <w:t>itg</w:t>
            </w:r>
            <w:proofErr w:type="spellEnd"/>
          </w:p>
        </w:tc>
        <w:tc>
          <w:tcPr>
            <w:tcW w:w="1893" w:type="dxa"/>
            <w:tcBorders>
              <w:top w:val="single" w:sz="8" w:space="0" w:color="FFFFFF"/>
              <w:left w:val="single" w:sz="8" w:space="0" w:color="FFFFFF"/>
              <w:bottom w:val="single" w:sz="8" w:space="0" w:color="FFFFFF"/>
              <w:right w:val="single" w:sz="8" w:space="0" w:color="FFFFFF"/>
            </w:tcBorders>
            <w:shd w:val="clear" w:color="auto" w:fill="CFD5EA"/>
            <w:tcMar>
              <w:top w:w="6" w:type="dxa"/>
              <w:left w:w="6" w:type="dxa"/>
              <w:bottom w:w="0" w:type="dxa"/>
              <w:right w:w="6" w:type="dxa"/>
            </w:tcMar>
            <w:vAlign w:val="center"/>
            <w:hideMark/>
          </w:tcPr>
          <w:p w14:paraId="4B355052" w14:textId="77777777" w:rsidR="00055E5C" w:rsidRPr="00055E5C" w:rsidRDefault="00055E5C" w:rsidP="00055E5C">
            <w:r w:rsidRPr="00055E5C">
              <w:t>ITG</w:t>
            </w:r>
          </w:p>
        </w:tc>
        <w:tc>
          <w:tcPr>
            <w:tcW w:w="0" w:type="auto"/>
            <w:vMerge/>
            <w:tcBorders>
              <w:top w:val="single" w:sz="8" w:space="0" w:color="FFFFFF"/>
              <w:left w:val="single" w:sz="8" w:space="0" w:color="FFFFFF"/>
              <w:bottom w:val="single" w:sz="8" w:space="0" w:color="FFFFFF"/>
              <w:right w:val="single" w:sz="8" w:space="0" w:color="FFFFFF"/>
            </w:tcBorders>
            <w:vAlign w:val="center"/>
            <w:hideMark/>
          </w:tcPr>
          <w:p w14:paraId="575724F1" w14:textId="77777777" w:rsidR="00055E5C" w:rsidRPr="00055E5C" w:rsidRDefault="00055E5C" w:rsidP="00055E5C"/>
        </w:tc>
      </w:tr>
      <w:tr w:rsidR="00055E5C" w:rsidRPr="00055E5C" w14:paraId="30B125AB" w14:textId="77777777" w:rsidTr="00055E5C">
        <w:trPr>
          <w:trHeight w:val="1478"/>
        </w:trPr>
        <w:tc>
          <w:tcPr>
            <w:tcW w:w="3548" w:type="dxa"/>
            <w:tcBorders>
              <w:top w:val="single" w:sz="8" w:space="0" w:color="FFFFFF"/>
              <w:left w:val="single" w:sz="8" w:space="0" w:color="FFFFFF"/>
              <w:bottom w:val="single" w:sz="8" w:space="0" w:color="FFFFFF"/>
              <w:right w:val="single" w:sz="8" w:space="0" w:color="FFFFFF"/>
            </w:tcBorders>
            <w:shd w:val="clear" w:color="auto" w:fill="E9EBF5"/>
            <w:tcMar>
              <w:top w:w="6" w:type="dxa"/>
              <w:left w:w="6" w:type="dxa"/>
              <w:bottom w:w="0" w:type="dxa"/>
              <w:right w:w="6" w:type="dxa"/>
            </w:tcMar>
            <w:vAlign w:val="center"/>
            <w:hideMark/>
          </w:tcPr>
          <w:p w14:paraId="069FE0B8" w14:textId="77777777" w:rsidR="00055E5C" w:rsidRPr="00055E5C" w:rsidRDefault="00055E5C" w:rsidP="00055E5C">
            <w:proofErr w:type="spellStart"/>
            <w:r w:rsidRPr="00055E5C">
              <w:t>hpefs</w:t>
            </w:r>
            <w:proofErr w:type="spellEnd"/>
            <w:r w:rsidRPr="00055E5C">
              <w:t>-</w:t>
            </w:r>
            <w:proofErr w:type="spellStart"/>
            <w:r w:rsidRPr="00055E5C">
              <w:t>odessa</w:t>
            </w:r>
            <w:proofErr w:type="spellEnd"/>
            <w:r w:rsidRPr="00055E5C">
              <w:t>-</w:t>
            </w:r>
            <w:proofErr w:type="spellStart"/>
            <w:r w:rsidRPr="00055E5C">
              <w:t>az</w:t>
            </w:r>
            <w:proofErr w:type="spellEnd"/>
            <w:r w:rsidRPr="00055E5C">
              <w:t>-</w:t>
            </w:r>
            <w:proofErr w:type="spellStart"/>
            <w:r w:rsidRPr="00055E5C">
              <w:t>vm</w:t>
            </w:r>
            <w:proofErr w:type="spellEnd"/>
            <w:r w:rsidRPr="00055E5C">
              <w:t>-admin-stg</w:t>
            </w:r>
          </w:p>
        </w:tc>
        <w:tc>
          <w:tcPr>
            <w:tcW w:w="1893" w:type="dxa"/>
            <w:tcBorders>
              <w:top w:val="single" w:sz="8" w:space="0" w:color="FFFFFF"/>
              <w:left w:val="single" w:sz="8" w:space="0" w:color="FFFFFF"/>
              <w:bottom w:val="single" w:sz="8" w:space="0" w:color="FFFFFF"/>
              <w:right w:val="single" w:sz="8" w:space="0" w:color="FFFFFF"/>
            </w:tcBorders>
            <w:shd w:val="clear" w:color="auto" w:fill="E9EBF5"/>
            <w:tcMar>
              <w:top w:w="6" w:type="dxa"/>
              <w:left w:w="6" w:type="dxa"/>
              <w:bottom w:w="0" w:type="dxa"/>
              <w:right w:w="6" w:type="dxa"/>
            </w:tcMar>
            <w:vAlign w:val="center"/>
            <w:hideMark/>
          </w:tcPr>
          <w:p w14:paraId="3E7C9E01" w14:textId="77777777" w:rsidR="00055E5C" w:rsidRPr="00055E5C" w:rsidRDefault="00055E5C" w:rsidP="00055E5C">
            <w:r w:rsidRPr="00055E5C">
              <w:t>STG</w:t>
            </w:r>
          </w:p>
        </w:tc>
        <w:tc>
          <w:tcPr>
            <w:tcW w:w="5206" w:type="dxa"/>
            <w:tcBorders>
              <w:top w:val="single" w:sz="8" w:space="0" w:color="FFFFFF"/>
              <w:left w:val="single" w:sz="8" w:space="0" w:color="FFFFFF"/>
              <w:bottom w:val="single" w:sz="8" w:space="0" w:color="FFFFFF"/>
              <w:right w:val="single" w:sz="8" w:space="0" w:color="FFFFFF"/>
            </w:tcBorders>
            <w:shd w:val="clear" w:color="auto" w:fill="E9EBF5"/>
            <w:tcMar>
              <w:top w:w="36" w:type="dxa"/>
              <w:left w:w="72" w:type="dxa"/>
              <w:bottom w:w="36" w:type="dxa"/>
              <w:right w:w="72" w:type="dxa"/>
            </w:tcMar>
            <w:hideMark/>
          </w:tcPr>
          <w:p w14:paraId="4DC657D1" w14:textId="77777777" w:rsidR="00055E5C" w:rsidRPr="00055E5C" w:rsidRDefault="00055E5C" w:rsidP="003312D6">
            <w:pPr>
              <w:numPr>
                <w:ilvl w:val="0"/>
                <w:numId w:val="36"/>
              </w:numPr>
              <w:tabs>
                <w:tab w:val="left" w:pos="720"/>
              </w:tabs>
            </w:pPr>
            <w:r w:rsidRPr="00055E5C">
              <w:t>Report Server VM access</w:t>
            </w:r>
          </w:p>
          <w:p w14:paraId="4D23C364" w14:textId="77777777" w:rsidR="00055E5C" w:rsidRPr="00055E5C" w:rsidRDefault="00055E5C" w:rsidP="003312D6">
            <w:pPr>
              <w:numPr>
                <w:ilvl w:val="1"/>
                <w:numId w:val="36"/>
              </w:numPr>
              <w:tabs>
                <w:tab w:val="clear" w:pos="1440"/>
              </w:tabs>
            </w:pPr>
            <w:r w:rsidRPr="00055E5C">
              <w:t>Report Service Engine (SSRS)</w:t>
            </w:r>
          </w:p>
          <w:p w14:paraId="700BC4B1" w14:textId="77777777" w:rsidR="00055E5C" w:rsidRPr="00055E5C" w:rsidRDefault="00055E5C" w:rsidP="003312D6">
            <w:pPr>
              <w:numPr>
                <w:ilvl w:val="1"/>
                <w:numId w:val="36"/>
              </w:numPr>
              <w:tabs>
                <w:tab w:val="clear" w:pos="1440"/>
              </w:tabs>
            </w:pPr>
            <w:r w:rsidRPr="00055E5C">
              <w:t>TValue Service (hosted in IIS)</w:t>
            </w:r>
          </w:p>
          <w:p w14:paraId="0E85B3B0" w14:textId="77777777" w:rsidR="00055E5C" w:rsidRPr="00055E5C" w:rsidRDefault="00055E5C" w:rsidP="003312D6">
            <w:pPr>
              <w:numPr>
                <w:ilvl w:val="1"/>
                <w:numId w:val="36"/>
              </w:numPr>
              <w:tabs>
                <w:tab w:val="clear" w:pos="1440"/>
              </w:tabs>
            </w:pPr>
            <w:r w:rsidRPr="00055E5C">
              <w:t>Report Builder App Service</w:t>
            </w:r>
          </w:p>
          <w:p w14:paraId="3A4B244E" w14:textId="77777777" w:rsidR="00055E5C" w:rsidRPr="00055E5C" w:rsidRDefault="00055E5C" w:rsidP="003312D6">
            <w:pPr>
              <w:numPr>
                <w:ilvl w:val="2"/>
                <w:numId w:val="36"/>
              </w:numPr>
              <w:tabs>
                <w:tab w:val="clear" w:pos="2160"/>
              </w:tabs>
            </w:pPr>
            <w:r w:rsidRPr="00055E5C">
              <w:t>Report Builder Generation RDL Service (hosted in IIS)</w:t>
            </w:r>
          </w:p>
          <w:p w14:paraId="6FBC951B" w14:textId="77777777" w:rsidR="00055E5C" w:rsidRPr="00055E5C" w:rsidRDefault="00055E5C" w:rsidP="003312D6">
            <w:pPr>
              <w:numPr>
                <w:ilvl w:val="0"/>
                <w:numId w:val="36"/>
              </w:numPr>
              <w:tabs>
                <w:tab w:val="left" w:pos="720"/>
              </w:tabs>
            </w:pPr>
            <w:r w:rsidRPr="00055E5C">
              <w:t>Data warehouse VM access</w:t>
            </w:r>
          </w:p>
        </w:tc>
      </w:tr>
      <w:tr w:rsidR="00055E5C" w:rsidRPr="00055E5C" w14:paraId="61F4B659" w14:textId="77777777" w:rsidTr="00055E5C">
        <w:trPr>
          <w:trHeight w:val="532"/>
        </w:trPr>
        <w:tc>
          <w:tcPr>
            <w:tcW w:w="3548" w:type="dxa"/>
            <w:tcBorders>
              <w:top w:val="single" w:sz="8" w:space="0" w:color="FFFFFF"/>
              <w:left w:val="single" w:sz="8" w:space="0" w:color="FFFFFF"/>
              <w:bottom w:val="single" w:sz="8" w:space="0" w:color="FFFFFF"/>
              <w:right w:val="single" w:sz="8" w:space="0" w:color="FFFFFF"/>
            </w:tcBorders>
            <w:shd w:val="clear" w:color="auto" w:fill="CFD5EA"/>
            <w:tcMar>
              <w:top w:w="6" w:type="dxa"/>
              <w:left w:w="6" w:type="dxa"/>
              <w:bottom w:w="0" w:type="dxa"/>
              <w:right w:w="6" w:type="dxa"/>
            </w:tcMar>
            <w:vAlign w:val="center"/>
            <w:hideMark/>
          </w:tcPr>
          <w:p w14:paraId="16FEEA83" w14:textId="77777777" w:rsidR="00055E5C" w:rsidRPr="00055E5C" w:rsidRDefault="00055E5C" w:rsidP="00055E5C">
            <w:proofErr w:type="spellStart"/>
            <w:r w:rsidRPr="00055E5C">
              <w:t>hpefs</w:t>
            </w:r>
            <w:proofErr w:type="spellEnd"/>
            <w:r w:rsidRPr="00055E5C">
              <w:t>-</w:t>
            </w:r>
            <w:proofErr w:type="spellStart"/>
            <w:r w:rsidRPr="00055E5C">
              <w:t>odessa</w:t>
            </w:r>
            <w:proofErr w:type="spellEnd"/>
            <w:r w:rsidRPr="00055E5C">
              <w:t>-</w:t>
            </w:r>
            <w:proofErr w:type="spellStart"/>
            <w:r w:rsidRPr="00055E5C">
              <w:t>az</w:t>
            </w:r>
            <w:proofErr w:type="spellEnd"/>
            <w:r w:rsidRPr="00055E5C">
              <w:t>-</w:t>
            </w:r>
            <w:proofErr w:type="spellStart"/>
            <w:r w:rsidRPr="00055E5C">
              <w:t>db</w:t>
            </w:r>
            <w:proofErr w:type="spellEnd"/>
            <w:r w:rsidRPr="00055E5C">
              <w:t>-admin-dev</w:t>
            </w:r>
          </w:p>
        </w:tc>
        <w:tc>
          <w:tcPr>
            <w:tcW w:w="1893" w:type="dxa"/>
            <w:tcBorders>
              <w:top w:val="single" w:sz="8" w:space="0" w:color="FFFFFF"/>
              <w:left w:val="single" w:sz="8" w:space="0" w:color="FFFFFF"/>
              <w:bottom w:val="single" w:sz="8" w:space="0" w:color="FFFFFF"/>
              <w:right w:val="single" w:sz="8" w:space="0" w:color="FFFFFF"/>
            </w:tcBorders>
            <w:shd w:val="clear" w:color="auto" w:fill="CFD5EA"/>
            <w:tcMar>
              <w:top w:w="6" w:type="dxa"/>
              <w:left w:w="6" w:type="dxa"/>
              <w:bottom w:w="0" w:type="dxa"/>
              <w:right w:w="6" w:type="dxa"/>
            </w:tcMar>
            <w:vAlign w:val="center"/>
            <w:hideMark/>
          </w:tcPr>
          <w:p w14:paraId="4C7771D1" w14:textId="77777777" w:rsidR="00055E5C" w:rsidRPr="00055E5C" w:rsidRDefault="00055E5C" w:rsidP="00055E5C">
            <w:r w:rsidRPr="00055E5C">
              <w:t>DEV</w:t>
            </w:r>
          </w:p>
        </w:tc>
        <w:tc>
          <w:tcPr>
            <w:tcW w:w="5206" w:type="dxa"/>
            <w:vMerge w:val="restart"/>
            <w:tcBorders>
              <w:top w:val="single" w:sz="8" w:space="0" w:color="FFFFFF"/>
              <w:left w:val="single" w:sz="8" w:space="0" w:color="FFFFFF"/>
              <w:bottom w:val="single" w:sz="8" w:space="0" w:color="FFFFFF"/>
              <w:right w:val="single" w:sz="8" w:space="0" w:color="FFFFFF"/>
            </w:tcBorders>
            <w:shd w:val="clear" w:color="auto" w:fill="CFD5EA"/>
            <w:tcMar>
              <w:top w:w="36" w:type="dxa"/>
              <w:left w:w="72" w:type="dxa"/>
              <w:bottom w:w="36" w:type="dxa"/>
              <w:right w:w="72" w:type="dxa"/>
            </w:tcMar>
            <w:hideMark/>
          </w:tcPr>
          <w:p w14:paraId="1D562AAE" w14:textId="77777777" w:rsidR="00055E5C" w:rsidRPr="00055E5C" w:rsidRDefault="00055E5C" w:rsidP="00055E5C">
            <w:r w:rsidRPr="00055E5C">
              <w:t>HPE Domain:</w:t>
            </w:r>
          </w:p>
          <w:p w14:paraId="0DB02131" w14:textId="77777777" w:rsidR="00055E5C" w:rsidRPr="00055E5C" w:rsidRDefault="00055E5C" w:rsidP="003312D6">
            <w:pPr>
              <w:numPr>
                <w:ilvl w:val="0"/>
                <w:numId w:val="37"/>
              </w:numPr>
            </w:pPr>
            <w:r w:rsidRPr="00055E5C">
              <w:t xml:space="preserve">SQL Mi access for following app databases - </w:t>
            </w:r>
          </w:p>
          <w:p w14:paraId="38F60F52" w14:textId="77777777" w:rsidR="00055E5C" w:rsidRPr="00055E5C" w:rsidRDefault="00055E5C" w:rsidP="003312D6">
            <w:pPr>
              <w:numPr>
                <w:ilvl w:val="1"/>
                <w:numId w:val="37"/>
              </w:numPr>
            </w:pPr>
            <w:r w:rsidRPr="00055E5C">
              <w:t>Core DB</w:t>
            </w:r>
          </w:p>
          <w:p w14:paraId="52B6914F" w14:textId="77777777" w:rsidR="00055E5C" w:rsidRPr="00055E5C" w:rsidRDefault="00055E5C" w:rsidP="003312D6">
            <w:pPr>
              <w:numPr>
                <w:ilvl w:val="1"/>
                <w:numId w:val="37"/>
              </w:numPr>
            </w:pPr>
            <w:r w:rsidRPr="00055E5C">
              <w:t>Report Builder DB</w:t>
            </w:r>
          </w:p>
          <w:p w14:paraId="40F15958" w14:textId="77777777" w:rsidR="00055E5C" w:rsidRPr="00055E5C" w:rsidRDefault="00055E5C" w:rsidP="003312D6">
            <w:pPr>
              <w:numPr>
                <w:ilvl w:val="1"/>
                <w:numId w:val="37"/>
              </w:numPr>
            </w:pPr>
            <w:r w:rsidRPr="00055E5C">
              <w:t>Report Server (SSRS) DB</w:t>
            </w:r>
          </w:p>
          <w:p w14:paraId="05FD500D" w14:textId="77777777" w:rsidR="00055E5C" w:rsidRPr="00055E5C" w:rsidRDefault="00055E5C" w:rsidP="003312D6">
            <w:pPr>
              <w:numPr>
                <w:ilvl w:val="0"/>
                <w:numId w:val="37"/>
              </w:numPr>
            </w:pPr>
            <w:r w:rsidRPr="00055E5C">
              <w:t>Partner Portal DB</w:t>
            </w:r>
          </w:p>
        </w:tc>
      </w:tr>
      <w:tr w:rsidR="00055E5C" w:rsidRPr="00055E5C" w14:paraId="438D4213" w14:textId="77777777" w:rsidTr="00055E5C">
        <w:trPr>
          <w:trHeight w:val="532"/>
        </w:trPr>
        <w:tc>
          <w:tcPr>
            <w:tcW w:w="3548" w:type="dxa"/>
            <w:tcBorders>
              <w:top w:val="single" w:sz="8" w:space="0" w:color="FFFFFF"/>
              <w:left w:val="single" w:sz="8" w:space="0" w:color="FFFFFF"/>
              <w:bottom w:val="single" w:sz="8" w:space="0" w:color="FFFFFF"/>
              <w:right w:val="single" w:sz="8" w:space="0" w:color="FFFFFF"/>
            </w:tcBorders>
            <w:shd w:val="clear" w:color="auto" w:fill="E9EBF5"/>
            <w:tcMar>
              <w:top w:w="6" w:type="dxa"/>
              <w:left w:w="6" w:type="dxa"/>
              <w:bottom w:w="0" w:type="dxa"/>
              <w:right w:w="6" w:type="dxa"/>
            </w:tcMar>
            <w:vAlign w:val="center"/>
            <w:hideMark/>
          </w:tcPr>
          <w:p w14:paraId="040453F2" w14:textId="77777777" w:rsidR="00055E5C" w:rsidRPr="00055E5C" w:rsidRDefault="00055E5C" w:rsidP="00055E5C">
            <w:proofErr w:type="spellStart"/>
            <w:r w:rsidRPr="00055E5C">
              <w:t>hpefs</w:t>
            </w:r>
            <w:proofErr w:type="spellEnd"/>
            <w:r w:rsidRPr="00055E5C">
              <w:t>-</w:t>
            </w:r>
            <w:proofErr w:type="spellStart"/>
            <w:r w:rsidRPr="00055E5C">
              <w:t>odessa</w:t>
            </w:r>
            <w:proofErr w:type="spellEnd"/>
            <w:r w:rsidRPr="00055E5C">
              <w:t>-</w:t>
            </w:r>
            <w:proofErr w:type="spellStart"/>
            <w:r w:rsidRPr="00055E5C">
              <w:t>az</w:t>
            </w:r>
            <w:proofErr w:type="spellEnd"/>
            <w:r w:rsidRPr="00055E5C">
              <w:t>-</w:t>
            </w:r>
            <w:proofErr w:type="spellStart"/>
            <w:r w:rsidRPr="00055E5C">
              <w:t>db</w:t>
            </w:r>
            <w:proofErr w:type="spellEnd"/>
            <w:r w:rsidRPr="00055E5C">
              <w:t>-admin-</w:t>
            </w:r>
            <w:proofErr w:type="spellStart"/>
            <w:r w:rsidRPr="00055E5C">
              <w:t>itg</w:t>
            </w:r>
            <w:proofErr w:type="spellEnd"/>
          </w:p>
        </w:tc>
        <w:tc>
          <w:tcPr>
            <w:tcW w:w="1893" w:type="dxa"/>
            <w:tcBorders>
              <w:top w:val="single" w:sz="8" w:space="0" w:color="FFFFFF"/>
              <w:left w:val="single" w:sz="8" w:space="0" w:color="FFFFFF"/>
              <w:bottom w:val="single" w:sz="8" w:space="0" w:color="FFFFFF"/>
              <w:right w:val="single" w:sz="8" w:space="0" w:color="FFFFFF"/>
            </w:tcBorders>
            <w:shd w:val="clear" w:color="auto" w:fill="E9EBF5"/>
            <w:tcMar>
              <w:top w:w="6" w:type="dxa"/>
              <w:left w:w="6" w:type="dxa"/>
              <w:bottom w:w="0" w:type="dxa"/>
              <w:right w:w="6" w:type="dxa"/>
            </w:tcMar>
            <w:vAlign w:val="center"/>
            <w:hideMark/>
          </w:tcPr>
          <w:p w14:paraId="351515B3" w14:textId="77777777" w:rsidR="00055E5C" w:rsidRPr="00055E5C" w:rsidRDefault="00055E5C" w:rsidP="00055E5C">
            <w:r w:rsidRPr="00055E5C">
              <w:t>ITG</w:t>
            </w:r>
          </w:p>
        </w:tc>
        <w:tc>
          <w:tcPr>
            <w:tcW w:w="0" w:type="auto"/>
            <w:vMerge/>
            <w:tcBorders>
              <w:top w:val="single" w:sz="8" w:space="0" w:color="FFFFFF"/>
              <w:left w:val="single" w:sz="8" w:space="0" w:color="FFFFFF"/>
              <w:bottom w:val="single" w:sz="8" w:space="0" w:color="FFFFFF"/>
              <w:right w:val="single" w:sz="8" w:space="0" w:color="FFFFFF"/>
            </w:tcBorders>
            <w:vAlign w:val="center"/>
            <w:hideMark/>
          </w:tcPr>
          <w:p w14:paraId="04EE4301" w14:textId="77777777" w:rsidR="00055E5C" w:rsidRPr="00055E5C" w:rsidRDefault="00055E5C" w:rsidP="00055E5C"/>
        </w:tc>
      </w:tr>
      <w:tr w:rsidR="00055E5C" w:rsidRPr="00055E5C" w14:paraId="38212E18" w14:textId="77777777" w:rsidTr="00055E5C">
        <w:trPr>
          <w:trHeight w:val="1025"/>
        </w:trPr>
        <w:tc>
          <w:tcPr>
            <w:tcW w:w="3548" w:type="dxa"/>
            <w:tcBorders>
              <w:top w:val="single" w:sz="8" w:space="0" w:color="FFFFFF"/>
              <w:left w:val="single" w:sz="8" w:space="0" w:color="FFFFFF"/>
              <w:bottom w:val="single" w:sz="8" w:space="0" w:color="FFFFFF"/>
              <w:right w:val="single" w:sz="8" w:space="0" w:color="FFFFFF"/>
            </w:tcBorders>
            <w:shd w:val="clear" w:color="auto" w:fill="CFD5EA"/>
            <w:tcMar>
              <w:top w:w="6" w:type="dxa"/>
              <w:left w:w="6" w:type="dxa"/>
              <w:bottom w:w="0" w:type="dxa"/>
              <w:right w:w="6" w:type="dxa"/>
            </w:tcMar>
            <w:vAlign w:val="center"/>
            <w:hideMark/>
          </w:tcPr>
          <w:p w14:paraId="1D2C9C09" w14:textId="77777777" w:rsidR="00055E5C" w:rsidRPr="00055E5C" w:rsidRDefault="00055E5C" w:rsidP="00055E5C">
            <w:proofErr w:type="spellStart"/>
            <w:r w:rsidRPr="00055E5C">
              <w:t>hpefs</w:t>
            </w:r>
            <w:proofErr w:type="spellEnd"/>
            <w:r w:rsidRPr="00055E5C">
              <w:t>-</w:t>
            </w:r>
            <w:proofErr w:type="spellStart"/>
            <w:r w:rsidRPr="00055E5C">
              <w:t>odessa</w:t>
            </w:r>
            <w:proofErr w:type="spellEnd"/>
            <w:r w:rsidRPr="00055E5C">
              <w:t>-</w:t>
            </w:r>
            <w:proofErr w:type="spellStart"/>
            <w:r w:rsidRPr="00055E5C">
              <w:t>az</w:t>
            </w:r>
            <w:proofErr w:type="spellEnd"/>
            <w:r w:rsidRPr="00055E5C">
              <w:t>-</w:t>
            </w:r>
            <w:proofErr w:type="spellStart"/>
            <w:r w:rsidRPr="00055E5C">
              <w:t>db</w:t>
            </w:r>
            <w:proofErr w:type="spellEnd"/>
            <w:r w:rsidRPr="00055E5C">
              <w:t>-admin-stg</w:t>
            </w:r>
          </w:p>
        </w:tc>
        <w:tc>
          <w:tcPr>
            <w:tcW w:w="1893" w:type="dxa"/>
            <w:tcBorders>
              <w:top w:val="single" w:sz="8" w:space="0" w:color="FFFFFF"/>
              <w:left w:val="single" w:sz="8" w:space="0" w:color="FFFFFF"/>
              <w:bottom w:val="single" w:sz="8" w:space="0" w:color="FFFFFF"/>
              <w:right w:val="single" w:sz="8" w:space="0" w:color="FFFFFF"/>
            </w:tcBorders>
            <w:shd w:val="clear" w:color="auto" w:fill="CFD5EA"/>
            <w:tcMar>
              <w:top w:w="6" w:type="dxa"/>
              <w:left w:w="6" w:type="dxa"/>
              <w:bottom w:w="0" w:type="dxa"/>
              <w:right w:w="6" w:type="dxa"/>
            </w:tcMar>
            <w:vAlign w:val="center"/>
            <w:hideMark/>
          </w:tcPr>
          <w:p w14:paraId="536AC389" w14:textId="77777777" w:rsidR="00055E5C" w:rsidRPr="00055E5C" w:rsidRDefault="00055E5C" w:rsidP="00055E5C">
            <w:r w:rsidRPr="00055E5C">
              <w:t>STG</w:t>
            </w:r>
          </w:p>
        </w:tc>
        <w:tc>
          <w:tcPr>
            <w:tcW w:w="0" w:type="auto"/>
            <w:vMerge/>
            <w:tcBorders>
              <w:top w:val="single" w:sz="8" w:space="0" w:color="FFFFFF"/>
              <w:left w:val="single" w:sz="8" w:space="0" w:color="FFFFFF"/>
              <w:bottom w:val="single" w:sz="8" w:space="0" w:color="FFFFFF"/>
              <w:right w:val="single" w:sz="8" w:space="0" w:color="FFFFFF"/>
            </w:tcBorders>
            <w:vAlign w:val="center"/>
            <w:hideMark/>
          </w:tcPr>
          <w:p w14:paraId="41DC3670" w14:textId="77777777" w:rsidR="00055E5C" w:rsidRPr="00055E5C" w:rsidRDefault="00055E5C" w:rsidP="00055E5C"/>
        </w:tc>
      </w:tr>
      <w:tr w:rsidR="00055E5C" w:rsidRPr="00055E5C" w14:paraId="72443902" w14:textId="77777777" w:rsidTr="00055E5C">
        <w:trPr>
          <w:trHeight w:val="625"/>
        </w:trPr>
        <w:tc>
          <w:tcPr>
            <w:tcW w:w="3548" w:type="dxa"/>
            <w:tcBorders>
              <w:top w:val="single" w:sz="8" w:space="0" w:color="FFFFFF"/>
              <w:left w:val="single" w:sz="8" w:space="0" w:color="FFFFFF"/>
              <w:bottom w:val="single" w:sz="8" w:space="0" w:color="FFFFFF"/>
              <w:right w:val="single" w:sz="8" w:space="0" w:color="FFFFFF"/>
            </w:tcBorders>
            <w:shd w:val="clear" w:color="auto" w:fill="E9EBF5"/>
            <w:tcMar>
              <w:top w:w="6" w:type="dxa"/>
              <w:left w:w="6" w:type="dxa"/>
              <w:bottom w:w="0" w:type="dxa"/>
              <w:right w:w="6" w:type="dxa"/>
            </w:tcMar>
            <w:vAlign w:val="center"/>
            <w:hideMark/>
          </w:tcPr>
          <w:p w14:paraId="6BF22C87" w14:textId="77777777" w:rsidR="00055E5C" w:rsidRPr="00055E5C" w:rsidRDefault="00055E5C" w:rsidP="00055E5C">
            <w:r w:rsidRPr="00055E5C">
              <w:t>HPEFS-ODESSA\</w:t>
            </w:r>
            <w:proofErr w:type="spellStart"/>
            <w:r w:rsidRPr="00055E5C">
              <w:t>hpefs</w:t>
            </w:r>
            <w:proofErr w:type="spellEnd"/>
            <w:r w:rsidRPr="00055E5C">
              <w:t>-</w:t>
            </w:r>
            <w:proofErr w:type="spellStart"/>
            <w:r w:rsidRPr="00055E5C">
              <w:t>odessa</w:t>
            </w:r>
            <w:proofErr w:type="spellEnd"/>
            <w:r w:rsidRPr="00055E5C">
              <w:t>-</w:t>
            </w:r>
            <w:proofErr w:type="spellStart"/>
            <w:r w:rsidRPr="00055E5C">
              <w:t>az</w:t>
            </w:r>
            <w:proofErr w:type="spellEnd"/>
            <w:r w:rsidRPr="00055E5C">
              <w:t>-</w:t>
            </w:r>
            <w:proofErr w:type="spellStart"/>
            <w:r w:rsidRPr="00055E5C">
              <w:t>db</w:t>
            </w:r>
            <w:proofErr w:type="spellEnd"/>
            <w:r w:rsidRPr="00055E5C">
              <w:t>-admin-dev</w:t>
            </w:r>
          </w:p>
        </w:tc>
        <w:tc>
          <w:tcPr>
            <w:tcW w:w="1893" w:type="dxa"/>
            <w:tcBorders>
              <w:top w:val="single" w:sz="8" w:space="0" w:color="FFFFFF"/>
              <w:left w:val="single" w:sz="8" w:space="0" w:color="FFFFFF"/>
              <w:bottom w:val="single" w:sz="8" w:space="0" w:color="FFFFFF"/>
              <w:right w:val="single" w:sz="8" w:space="0" w:color="FFFFFF"/>
            </w:tcBorders>
            <w:shd w:val="clear" w:color="auto" w:fill="E9EBF5"/>
            <w:tcMar>
              <w:top w:w="6" w:type="dxa"/>
              <w:left w:w="6" w:type="dxa"/>
              <w:bottom w:w="0" w:type="dxa"/>
              <w:right w:w="6" w:type="dxa"/>
            </w:tcMar>
            <w:vAlign w:val="center"/>
            <w:hideMark/>
          </w:tcPr>
          <w:p w14:paraId="44A320C4" w14:textId="77777777" w:rsidR="00055E5C" w:rsidRPr="00055E5C" w:rsidRDefault="00055E5C" w:rsidP="00055E5C">
            <w:r w:rsidRPr="00055E5C">
              <w:t>DEV</w:t>
            </w:r>
          </w:p>
        </w:tc>
        <w:tc>
          <w:tcPr>
            <w:tcW w:w="5206" w:type="dxa"/>
            <w:tcBorders>
              <w:top w:val="single" w:sz="8" w:space="0" w:color="FFFFFF"/>
              <w:left w:val="single" w:sz="8" w:space="0" w:color="FFFFFF"/>
              <w:bottom w:val="single" w:sz="8" w:space="0" w:color="FFFFFF"/>
              <w:right w:val="single" w:sz="8" w:space="0" w:color="FFFFFF"/>
            </w:tcBorders>
            <w:shd w:val="clear" w:color="auto" w:fill="E9EBF5"/>
            <w:tcMar>
              <w:top w:w="36" w:type="dxa"/>
              <w:left w:w="72" w:type="dxa"/>
              <w:bottom w:w="36" w:type="dxa"/>
              <w:right w:w="72" w:type="dxa"/>
            </w:tcMar>
            <w:hideMark/>
          </w:tcPr>
          <w:p w14:paraId="412CE46E" w14:textId="77777777" w:rsidR="00055E5C" w:rsidRPr="00055E5C" w:rsidRDefault="00055E5C" w:rsidP="003312D6">
            <w:pPr>
              <w:numPr>
                <w:ilvl w:val="0"/>
                <w:numId w:val="38"/>
              </w:numPr>
              <w:tabs>
                <w:tab w:val="left" w:pos="720"/>
              </w:tabs>
            </w:pPr>
            <w:r w:rsidRPr="00055E5C">
              <w:t>Data warehouse DB access within Data Mart/DWH VM</w:t>
            </w:r>
          </w:p>
        </w:tc>
      </w:tr>
      <w:tr w:rsidR="00055E5C" w:rsidRPr="00055E5C" w14:paraId="5EBD1BDC" w14:textId="77777777" w:rsidTr="00055E5C">
        <w:trPr>
          <w:trHeight w:val="540"/>
        </w:trPr>
        <w:tc>
          <w:tcPr>
            <w:tcW w:w="3548" w:type="dxa"/>
            <w:tcBorders>
              <w:top w:val="single" w:sz="8" w:space="0" w:color="FFFFFF"/>
              <w:left w:val="single" w:sz="8" w:space="0" w:color="FFFFFF"/>
              <w:bottom w:val="single" w:sz="8" w:space="0" w:color="FFFFFF"/>
              <w:right w:val="single" w:sz="8" w:space="0" w:color="FFFFFF"/>
            </w:tcBorders>
            <w:shd w:val="clear" w:color="auto" w:fill="CFD5EA"/>
            <w:tcMar>
              <w:top w:w="6" w:type="dxa"/>
              <w:left w:w="6" w:type="dxa"/>
              <w:bottom w:w="0" w:type="dxa"/>
              <w:right w:w="6" w:type="dxa"/>
            </w:tcMar>
            <w:vAlign w:val="center"/>
            <w:hideMark/>
          </w:tcPr>
          <w:p w14:paraId="3E4BF4E4" w14:textId="77777777" w:rsidR="00055E5C" w:rsidRPr="00055E5C" w:rsidRDefault="00055E5C" w:rsidP="00055E5C">
            <w:r w:rsidRPr="00055E5C">
              <w:t>HPEFS-ODESSA\</w:t>
            </w:r>
            <w:proofErr w:type="spellStart"/>
            <w:r w:rsidRPr="00055E5C">
              <w:t>hpefs</w:t>
            </w:r>
            <w:proofErr w:type="spellEnd"/>
            <w:r w:rsidRPr="00055E5C">
              <w:t>-</w:t>
            </w:r>
            <w:proofErr w:type="spellStart"/>
            <w:r w:rsidRPr="00055E5C">
              <w:t>odessa</w:t>
            </w:r>
            <w:proofErr w:type="spellEnd"/>
            <w:r w:rsidRPr="00055E5C">
              <w:t>-apps-</w:t>
            </w:r>
            <w:proofErr w:type="spellStart"/>
            <w:r w:rsidRPr="00055E5C">
              <w:t>az</w:t>
            </w:r>
            <w:proofErr w:type="spellEnd"/>
            <w:r w:rsidRPr="00055E5C">
              <w:t>-</w:t>
            </w:r>
            <w:proofErr w:type="spellStart"/>
            <w:r w:rsidRPr="00055E5C">
              <w:t>db</w:t>
            </w:r>
            <w:proofErr w:type="spellEnd"/>
            <w:r w:rsidRPr="00055E5C">
              <w:t>-admin-</w:t>
            </w:r>
            <w:proofErr w:type="spellStart"/>
            <w:r w:rsidRPr="00055E5C">
              <w:t>itg</w:t>
            </w:r>
            <w:proofErr w:type="spellEnd"/>
          </w:p>
        </w:tc>
        <w:tc>
          <w:tcPr>
            <w:tcW w:w="1893" w:type="dxa"/>
            <w:tcBorders>
              <w:top w:val="single" w:sz="8" w:space="0" w:color="FFFFFF"/>
              <w:left w:val="single" w:sz="8" w:space="0" w:color="FFFFFF"/>
              <w:bottom w:val="single" w:sz="8" w:space="0" w:color="FFFFFF"/>
              <w:right w:val="single" w:sz="8" w:space="0" w:color="FFFFFF"/>
            </w:tcBorders>
            <w:shd w:val="clear" w:color="auto" w:fill="CFD5EA"/>
            <w:tcMar>
              <w:top w:w="6" w:type="dxa"/>
              <w:left w:w="6" w:type="dxa"/>
              <w:bottom w:w="0" w:type="dxa"/>
              <w:right w:w="6" w:type="dxa"/>
            </w:tcMar>
            <w:vAlign w:val="center"/>
            <w:hideMark/>
          </w:tcPr>
          <w:p w14:paraId="02FEAFB7" w14:textId="77777777" w:rsidR="00055E5C" w:rsidRPr="00055E5C" w:rsidRDefault="00055E5C" w:rsidP="00055E5C">
            <w:r w:rsidRPr="00055E5C">
              <w:t>ITG</w:t>
            </w:r>
          </w:p>
        </w:tc>
        <w:tc>
          <w:tcPr>
            <w:tcW w:w="5206" w:type="dxa"/>
            <w:tcBorders>
              <w:top w:val="single" w:sz="8" w:space="0" w:color="FFFFFF"/>
              <w:left w:val="single" w:sz="8" w:space="0" w:color="FFFFFF"/>
              <w:bottom w:val="single" w:sz="8" w:space="0" w:color="FFFFFF"/>
              <w:right w:val="single" w:sz="8" w:space="0" w:color="FFFFFF"/>
            </w:tcBorders>
            <w:shd w:val="clear" w:color="auto" w:fill="CFD5EA"/>
            <w:tcMar>
              <w:top w:w="36" w:type="dxa"/>
              <w:left w:w="72" w:type="dxa"/>
              <w:bottom w:w="36" w:type="dxa"/>
              <w:right w:w="72" w:type="dxa"/>
            </w:tcMar>
            <w:hideMark/>
          </w:tcPr>
          <w:p w14:paraId="7FA7ADA2" w14:textId="77777777" w:rsidR="00055E5C" w:rsidRPr="00055E5C" w:rsidRDefault="00055E5C" w:rsidP="003312D6">
            <w:pPr>
              <w:numPr>
                <w:ilvl w:val="0"/>
                <w:numId w:val="39"/>
              </w:numPr>
              <w:tabs>
                <w:tab w:val="left" w:pos="720"/>
              </w:tabs>
            </w:pPr>
            <w:r w:rsidRPr="00055E5C">
              <w:t>Data warehouse DB access within Data Mart/DWH VM</w:t>
            </w:r>
          </w:p>
        </w:tc>
      </w:tr>
      <w:tr w:rsidR="00055E5C" w:rsidRPr="00055E5C" w14:paraId="6AB62DC9" w14:textId="77777777" w:rsidTr="00055E5C">
        <w:trPr>
          <w:trHeight w:val="532"/>
        </w:trPr>
        <w:tc>
          <w:tcPr>
            <w:tcW w:w="3548" w:type="dxa"/>
            <w:tcBorders>
              <w:top w:val="single" w:sz="8" w:space="0" w:color="FFFFFF"/>
              <w:left w:val="single" w:sz="8" w:space="0" w:color="FFFFFF"/>
              <w:bottom w:val="single" w:sz="8" w:space="0" w:color="FFFFFF"/>
              <w:right w:val="single" w:sz="8" w:space="0" w:color="FFFFFF"/>
            </w:tcBorders>
            <w:shd w:val="clear" w:color="auto" w:fill="E9EBF5"/>
            <w:tcMar>
              <w:top w:w="6" w:type="dxa"/>
              <w:left w:w="6" w:type="dxa"/>
              <w:bottom w:w="0" w:type="dxa"/>
              <w:right w:w="6" w:type="dxa"/>
            </w:tcMar>
            <w:vAlign w:val="center"/>
            <w:hideMark/>
          </w:tcPr>
          <w:p w14:paraId="17E2A901" w14:textId="77777777" w:rsidR="00055E5C" w:rsidRPr="00055E5C" w:rsidRDefault="00055E5C" w:rsidP="00055E5C">
            <w:proofErr w:type="spellStart"/>
            <w:r w:rsidRPr="00055E5C">
              <w:t>hpefs</w:t>
            </w:r>
            <w:proofErr w:type="spellEnd"/>
            <w:r w:rsidRPr="00055E5C">
              <w:t>-</w:t>
            </w:r>
            <w:proofErr w:type="spellStart"/>
            <w:r w:rsidRPr="00055E5C">
              <w:t>odessa</w:t>
            </w:r>
            <w:proofErr w:type="spellEnd"/>
            <w:r w:rsidRPr="00055E5C">
              <w:t>-</w:t>
            </w:r>
            <w:proofErr w:type="spellStart"/>
            <w:r w:rsidRPr="00055E5C">
              <w:t>az</w:t>
            </w:r>
            <w:proofErr w:type="spellEnd"/>
            <w:r w:rsidRPr="00055E5C">
              <w:t>-</w:t>
            </w:r>
            <w:proofErr w:type="spellStart"/>
            <w:r w:rsidRPr="00055E5C">
              <w:t>db</w:t>
            </w:r>
            <w:proofErr w:type="spellEnd"/>
            <w:r w:rsidRPr="00055E5C">
              <w:t>-admin-stg</w:t>
            </w:r>
          </w:p>
        </w:tc>
        <w:tc>
          <w:tcPr>
            <w:tcW w:w="1893" w:type="dxa"/>
            <w:tcBorders>
              <w:top w:val="single" w:sz="8" w:space="0" w:color="FFFFFF"/>
              <w:left w:val="single" w:sz="8" w:space="0" w:color="FFFFFF"/>
              <w:bottom w:val="single" w:sz="8" w:space="0" w:color="FFFFFF"/>
              <w:right w:val="single" w:sz="8" w:space="0" w:color="FFFFFF"/>
            </w:tcBorders>
            <w:shd w:val="clear" w:color="auto" w:fill="E9EBF5"/>
            <w:tcMar>
              <w:top w:w="6" w:type="dxa"/>
              <w:left w:w="6" w:type="dxa"/>
              <w:bottom w:w="0" w:type="dxa"/>
              <w:right w:w="6" w:type="dxa"/>
            </w:tcMar>
            <w:vAlign w:val="center"/>
            <w:hideMark/>
          </w:tcPr>
          <w:p w14:paraId="6D7A5C49" w14:textId="77777777" w:rsidR="00055E5C" w:rsidRPr="00055E5C" w:rsidRDefault="00055E5C" w:rsidP="00055E5C">
            <w:r w:rsidRPr="00055E5C">
              <w:t>STG</w:t>
            </w:r>
          </w:p>
        </w:tc>
        <w:tc>
          <w:tcPr>
            <w:tcW w:w="5206" w:type="dxa"/>
            <w:tcBorders>
              <w:top w:val="single" w:sz="8" w:space="0" w:color="FFFFFF"/>
              <w:left w:val="single" w:sz="8" w:space="0" w:color="FFFFFF"/>
              <w:bottom w:val="single" w:sz="8" w:space="0" w:color="FFFFFF"/>
              <w:right w:val="single" w:sz="8" w:space="0" w:color="FFFFFF"/>
            </w:tcBorders>
            <w:shd w:val="clear" w:color="auto" w:fill="E9EBF5"/>
            <w:tcMar>
              <w:top w:w="36" w:type="dxa"/>
              <w:left w:w="72" w:type="dxa"/>
              <w:bottom w:w="36" w:type="dxa"/>
              <w:right w:w="72" w:type="dxa"/>
            </w:tcMar>
            <w:hideMark/>
          </w:tcPr>
          <w:p w14:paraId="0A333CF5" w14:textId="77777777" w:rsidR="00055E5C" w:rsidRPr="00055E5C" w:rsidRDefault="00055E5C" w:rsidP="003312D6">
            <w:pPr>
              <w:numPr>
                <w:ilvl w:val="0"/>
                <w:numId w:val="40"/>
              </w:numPr>
              <w:tabs>
                <w:tab w:val="left" w:pos="720"/>
              </w:tabs>
            </w:pPr>
            <w:r w:rsidRPr="00055E5C">
              <w:t>Data warehouse DB access within Data Mart/DWH VM</w:t>
            </w:r>
          </w:p>
        </w:tc>
      </w:tr>
      <w:tr w:rsidR="00055E5C" w:rsidRPr="00055E5C" w14:paraId="3E5CA3F7" w14:textId="77777777" w:rsidTr="00055E5C">
        <w:trPr>
          <w:trHeight w:val="240"/>
        </w:trPr>
        <w:tc>
          <w:tcPr>
            <w:tcW w:w="3548" w:type="dxa"/>
            <w:tcBorders>
              <w:top w:val="single" w:sz="8" w:space="0" w:color="FFFFFF"/>
              <w:left w:val="single" w:sz="8" w:space="0" w:color="FFFFFF"/>
              <w:bottom w:val="single" w:sz="8" w:space="0" w:color="FFFFFF"/>
              <w:right w:val="single" w:sz="8" w:space="0" w:color="FFFFFF"/>
            </w:tcBorders>
            <w:shd w:val="clear" w:color="auto" w:fill="CFD5EA"/>
            <w:tcMar>
              <w:top w:w="6" w:type="dxa"/>
              <w:left w:w="6" w:type="dxa"/>
              <w:bottom w:w="0" w:type="dxa"/>
              <w:right w:w="6" w:type="dxa"/>
            </w:tcMar>
            <w:vAlign w:val="center"/>
            <w:hideMark/>
          </w:tcPr>
          <w:p w14:paraId="6A076D5B" w14:textId="77777777" w:rsidR="00055E5C" w:rsidRPr="00055E5C" w:rsidRDefault="00055E5C" w:rsidP="00055E5C">
            <w:proofErr w:type="spellStart"/>
            <w:r w:rsidRPr="00055E5C">
              <w:t>hpefs</w:t>
            </w:r>
            <w:proofErr w:type="spellEnd"/>
            <w:r w:rsidRPr="00055E5C">
              <w:t>-</w:t>
            </w:r>
            <w:proofErr w:type="spellStart"/>
            <w:r w:rsidRPr="00055E5C">
              <w:t>az</w:t>
            </w:r>
            <w:proofErr w:type="spellEnd"/>
            <w:r w:rsidRPr="00055E5C">
              <w:t>-portal-dev-</w:t>
            </w:r>
            <w:proofErr w:type="spellStart"/>
            <w:r w:rsidRPr="00055E5C">
              <w:t>devops</w:t>
            </w:r>
            <w:proofErr w:type="spellEnd"/>
          </w:p>
        </w:tc>
        <w:tc>
          <w:tcPr>
            <w:tcW w:w="1893" w:type="dxa"/>
            <w:tcBorders>
              <w:top w:val="single" w:sz="8" w:space="0" w:color="FFFFFF"/>
              <w:left w:val="single" w:sz="8" w:space="0" w:color="FFFFFF"/>
              <w:bottom w:val="single" w:sz="8" w:space="0" w:color="FFFFFF"/>
              <w:right w:val="single" w:sz="8" w:space="0" w:color="FFFFFF"/>
            </w:tcBorders>
            <w:shd w:val="clear" w:color="auto" w:fill="CFD5EA"/>
            <w:tcMar>
              <w:top w:w="6" w:type="dxa"/>
              <w:left w:w="6" w:type="dxa"/>
              <w:bottom w:w="0" w:type="dxa"/>
              <w:right w:w="6" w:type="dxa"/>
            </w:tcMar>
            <w:vAlign w:val="center"/>
            <w:hideMark/>
          </w:tcPr>
          <w:p w14:paraId="39FB2722" w14:textId="77777777" w:rsidR="00055E5C" w:rsidRPr="00055E5C" w:rsidRDefault="00055E5C" w:rsidP="00055E5C">
            <w:r w:rsidRPr="00055E5C">
              <w:t>Dev</w:t>
            </w:r>
          </w:p>
        </w:tc>
        <w:tc>
          <w:tcPr>
            <w:tcW w:w="5206" w:type="dxa"/>
            <w:vMerge w:val="restart"/>
            <w:tcBorders>
              <w:top w:val="single" w:sz="8" w:space="0" w:color="FFFFFF"/>
              <w:left w:val="single" w:sz="8" w:space="0" w:color="FFFFFF"/>
              <w:bottom w:val="single" w:sz="8" w:space="0" w:color="FFFFFF"/>
              <w:right w:val="single" w:sz="8" w:space="0" w:color="FFFFFF"/>
            </w:tcBorders>
            <w:shd w:val="clear" w:color="auto" w:fill="CFD5EA"/>
            <w:tcMar>
              <w:top w:w="36" w:type="dxa"/>
              <w:left w:w="72" w:type="dxa"/>
              <w:bottom w:w="36" w:type="dxa"/>
              <w:right w:w="72" w:type="dxa"/>
            </w:tcMar>
            <w:hideMark/>
          </w:tcPr>
          <w:p w14:paraId="73190C7B" w14:textId="77777777" w:rsidR="00055E5C" w:rsidRPr="00055E5C" w:rsidRDefault="00055E5C" w:rsidP="003312D6">
            <w:pPr>
              <w:numPr>
                <w:ilvl w:val="0"/>
                <w:numId w:val="41"/>
              </w:numPr>
              <w:tabs>
                <w:tab w:val="left" w:pos="720"/>
              </w:tabs>
            </w:pPr>
            <w:r w:rsidRPr="00055E5C">
              <w:t>Portal Access for following –</w:t>
            </w:r>
          </w:p>
          <w:p w14:paraId="2300AF50" w14:textId="77777777" w:rsidR="00055E5C" w:rsidRPr="00055E5C" w:rsidRDefault="00055E5C" w:rsidP="003312D6">
            <w:pPr>
              <w:numPr>
                <w:ilvl w:val="1"/>
                <w:numId w:val="41"/>
              </w:numPr>
              <w:tabs>
                <w:tab w:val="clear" w:pos="1440"/>
              </w:tabs>
            </w:pPr>
            <w:r w:rsidRPr="00055E5C">
              <w:t xml:space="preserve">Core App Services </w:t>
            </w:r>
          </w:p>
          <w:p w14:paraId="6C5267CD" w14:textId="77777777" w:rsidR="00055E5C" w:rsidRPr="00055E5C" w:rsidRDefault="00055E5C" w:rsidP="003312D6">
            <w:pPr>
              <w:numPr>
                <w:ilvl w:val="2"/>
                <w:numId w:val="41"/>
              </w:numPr>
              <w:tabs>
                <w:tab w:val="clear" w:pos="2160"/>
              </w:tabs>
            </w:pPr>
            <w:r w:rsidRPr="00055E5C">
              <w:t>App Server</w:t>
            </w:r>
          </w:p>
          <w:p w14:paraId="30651836" w14:textId="77777777" w:rsidR="00055E5C" w:rsidRPr="00055E5C" w:rsidRDefault="00055E5C" w:rsidP="003312D6">
            <w:pPr>
              <w:numPr>
                <w:ilvl w:val="2"/>
                <w:numId w:val="41"/>
              </w:numPr>
              <w:tabs>
                <w:tab w:val="clear" w:pos="2160"/>
              </w:tabs>
            </w:pPr>
            <w:r w:rsidRPr="00055E5C">
              <w:t>Batch Jobs</w:t>
            </w:r>
          </w:p>
          <w:p w14:paraId="315EA975" w14:textId="77777777" w:rsidR="00055E5C" w:rsidRPr="00055E5C" w:rsidRDefault="00055E5C" w:rsidP="003312D6">
            <w:pPr>
              <w:numPr>
                <w:ilvl w:val="2"/>
                <w:numId w:val="41"/>
              </w:numPr>
              <w:tabs>
                <w:tab w:val="clear" w:pos="2160"/>
              </w:tabs>
            </w:pPr>
            <w:r w:rsidRPr="00055E5C">
              <w:t>Api Server</w:t>
            </w:r>
          </w:p>
          <w:p w14:paraId="1797BF2E" w14:textId="77777777" w:rsidR="00055E5C" w:rsidRPr="00055E5C" w:rsidRDefault="00055E5C" w:rsidP="003312D6">
            <w:pPr>
              <w:numPr>
                <w:ilvl w:val="2"/>
                <w:numId w:val="41"/>
              </w:numPr>
              <w:tabs>
                <w:tab w:val="clear" w:pos="2160"/>
              </w:tabs>
            </w:pPr>
            <w:r w:rsidRPr="00055E5C">
              <w:t>Doc Portal</w:t>
            </w:r>
          </w:p>
          <w:p w14:paraId="338DFABD" w14:textId="77777777" w:rsidR="00055E5C" w:rsidRPr="00055E5C" w:rsidRDefault="00055E5C" w:rsidP="003312D6">
            <w:pPr>
              <w:numPr>
                <w:ilvl w:val="1"/>
                <w:numId w:val="41"/>
              </w:numPr>
              <w:tabs>
                <w:tab w:val="clear" w:pos="1440"/>
              </w:tabs>
            </w:pPr>
            <w:r w:rsidRPr="00055E5C">
              <w:t>Report Builder App Services</w:t>
            </w:r>
          </w:p>
          <w:p w14:paraId="68D8F2E2" w14:textId="77777777" w:rsidR="00055E5C" w:rsidRPr="00055E5C" w:rsidRDefault="00055E5C" w:rsidP="003312D6">
            <w:pPr>
              <w:numPr>
                <w:ilvl w:val="2"/>
                <w:numId w:val="41"/>
              </w:numPr>
              <w:tabs>
                <w:tab w:val="clear" w:pos="2160"/>
              </w:tabs>
            </w:pPr>
            <w:r w:rsidRPr="00055E5C">
              <w:t>App Server</w:t>
            </w:r>
          </w:p>
          <w:p w14:paraId="65EABA37" w14:textId="77777777" w:rsidR="00055E5C" w:rsidRPr="00055E5C" w:rsidRDefault="00055E5C" w:rsidP="003312D6">
            <w:pPr>
              <w:numPr>
                <w:ilvl w:val="2"/>
                <w:numId w:val="41"/>
              </w:numPr>
              <w:tabs>
                <w:tab w:val="clear" w:pos="2160"/>
              </w:tabs>
            </w:pPr>
            <w:r w:rsidRPr="00055E5C">
              <w:t>Batch Jobs</w:t>
            </w:r>
          </w:p>
          <w:p w14:paraId="78F6C251" w14:textId="77777777" w:rsidR="00055E5C" w:rsidRPr="00055E5C" w:rsidRDefault="00055E5C" w:rsidP="003312D6">
            <w:pPr>
              <w:numPr>
                <w:ilvl w:val="2"/>
                <w:numId w:val="41"/>
              </w:numPr>
              <w:tabs>
                <w:tab w:val="clear" w:pos="2160"/>
              </w:tabs>
            </w:pPr>
            <w:r w:rsidRPr="00055E5C">
              <w:t>Report Generation App Service (Dev &amp; ITG)</w:t>
            </w:r>
          </w:p>
          <w:p w14:paraId="2D89A4AC" w14:textId="77777777" w:rsidR="00055E5C" w:rsidRPr="00055E5C" w:rsidRDefault="00055E5C" w:rsidP="003312D6">
            <w:pPr>
              <w:numPr>
                <w:ilvl w:val="1"/>
                <w:numId w:val="41"/>
              </w:numPr>
              <w:tabs>
                <w:tab w:val="clear" w:pos="1440"/>
              </w:tabs>
            </w:pPr>
            <w:r w:rsidRPr="00055E5C">
              <w:t>Report Builder App Services</w:t>
            </w:r>
          </w:p>
          <w:p w14:paraId="147F2F15" w14:textId="77777777" w:rsidR="00055E5C" w:rsidRPr="00055E5C" w:rsidRDefault="00055E5C" w:rsidP="003312D6">
            <w:pPr>
              <w:numPr>
                <w:ilvl w:val="2"/>
                <w:numId w:val="41"/>
              </w:numPr>
              <w:tabs>
                <w:tab w:val="clear" w:pos="2160"/>
              </w:tabs>
            </w:pPr>
            <w:r w:rsidRPr="00055E5C">
              <w:t>App Server</w:t>
            </w:r>
          </w:p>
          <w:p w14:paraId="6E3DEEE0" w14:textId="77777777" w:rsidR="00055E5C" w:rsidRPr="00055E5C" w:rsidRDefault="00055E5C" w:rsidP="003312D6">
            <w:pPr>
              <w:numPr>
                <w:ilvl w:val="2"/>
                <w:numId w:val="41"/>
              </w:numPr>
              <w:tabs>
                <w:tab w:val="clear" w:pos="2160"/>
              </w:tabs>
            </w:pPr>
            <w:r w:rsidRPr="00055E5C">
              <w:t>Batch Jobs</w:t>
            </w:r>
          </w:p>
          <w:p w14:paraId="5901F4B2" w14:textId="77777777" w:rsidR="00055E5C" w:rsidRPr="00055E5C" w:rsidRDefault="00055E5C" w:rsidP="003312D6">
            <w:pPr>
              <w:numPr>
                <w:ilvl w:val="2"/>
                <w:numId w:val="41"/>
              </w:numPr>
              <w:tabs>
                <w:tab w:val="clear" w:pos="2160"/>
              </w:tabs>
            </w:pPr>
            <w:r w:rsidRPr="00055E5C">
              <w:t>Api Service</w:t>
            </w:r>
          </w:p>
          <w:p w14:paraId="3B152B1A" w14:textId="77777777" w:rsidR="00055E5C" w:rsidRPr="00055E5C" w:rsidRDefault="00055E5C" w:rsidP="003312D6">
            <w:pPr>
              <w:numPr>
                <w:ilvl w:val="2"/>
                <w:numId w:val="41"/>
              </w:numPr>
              <w:tabs>
                <w:tab w:val="clear" w:pos="2160"/>
              </w:tabs>
            </w:pPr>
            <w:r w:rsidRPr="00055E5C">
              <w:t>Doc Portal (NA for ITG and STG)</w:t>
            </w:r>
          </w:p>
          <w:p w14:paraId="36236780" w14:textId="77777777" w:rsidR="00055E5C" w:rsidRPr="00055E5C" w:rsidRDefault="00055E5C" w:rsidP="003312D6">
            <w:pPr>
              <w:numPr>
                <w:ilvl w:val="1"/>
                <w:numId w:val="41"/>
              </w:numPr>
              <w:tabs>
                <w:tab w:val="clear" w:pos="1440"/>
              </w:tabs>
            </w:pPr>
            <w:r w:rsidRPr="00055E5C">
              <w:t>Storage Accounts</w:t>
            </w:r>
          </w:p>
          <w:p w14:paraId="0746784A" w14:textId="77777777" w:rsidR="00055E5C" w:rsidRPr="00055E5C" w:rsidRDefault="00055E5C" w:rsidP="003312D6">
            <w:pPr>
              <w:numPr>
                <w:ilvl w:val="1"/>
                <w:numId w:val="41"/>
              </w:numPr>
              <w:tabs>
                <w:tab w:val="clear" w:pos="1440"/>
              </w:tabs>
            </w:pPr>
            <w:r w:rsidRPr="00055E5C">
              <w:t>Key Vaults</w:t>
            </w:r>
          </w:p>
          <w:p w14:paraId="358159BE" w14:textId="77777777" w:rsidR="00055E5C" w:rsidRPr="00055E5C" w:rsidRDefault="00055E5C" w:rsidP="003312D6">
            <w:pPr>
              <w:numPr>
                <w:ilvl w:val="1"/>
                <w:numId w:val="41"/>
              </w:numPr>
              <w:tabs>
                <w:tab w:val="clear" w:pos="1440"/>
              </w:tabs>
            </w:pPr>
            <w:r w:rsidRPr="00055E5C">
              <w:t>App Configurations</w:t>
            </w:r>
          </w:p>
        </w:tc>
      </w:tr>
      <w:tr w:rsidR="00055E5C" w:rsidRPr="00055E5C" w14:paraId="1AF79CF1" w14:textId="77777777" w:rsidTr="00055E5C">
        <w:trPr>
          <w:trHeight w:val="240"/>
        </w:trPr>
        <w:tc>
          <w:tcPr>
            <w:tcW w:w="3548" w:type="dxa"/>
            <w:tcBorders>
              <w:top w:val="single" w:sz="8" w:space="0" w:color="FFFFFF"/>
              <w:left w:val="single" w:sz="8" w:space="0" w:color="FFFFFF"/>
              <w:bottom w:val="single" w:sz="8" w:space="0" w:color="FFFFFF"/>
              <w:right w:val="single" w:sz="8" w:space="0" w:color="FFFFFF"/>
            </w:tcBorders>
            <w:shd w:val="clear" w:color="auto" w:fill="E9EBF5"/>
            <w:tcMar>
              <w:top w:w="6" w:type="dxa"/>
              <w:left w:w="6" w:type="dxa"/>
              <w:bottom w:w="0" w:type="dxa"/>
              <w:right w:w="6" w:type="dxa"/>
            </w:tcMar>
            <w:vAlign w:val="center"/>
            <w:hideMark/>
          </w:tcPr>
          <w:p w14:paraId="030B21B0" w14:textId="77777777" w:rsidR="00055E5C" w:rsidRPr="00055E5C" w:rsidRDefault="00055E5C" w:rsidP="00055E5C">
            <w:proofErr w:type="spellStart"/>
            <w:r w:rsidRPr="00055E5C">
              <w:t>hpefs</w:t>
            </w:r>
            <w:proofErr w:type="spellEnd"/>
            <w:r w:rsidRPr="00055E5C">
              <w:t>-</w:t>
            </w:r>
            <w:proofErr w:type="spellStart"/>
            <w:r w:rsidRPr="00055E5C">
              <w:t>az</w:t>
            </w:r>
            <w:proofErr w:type="spellEnd"/>
            <w:r w:rsidRPr="00055E5C">
              <w:t>-portal-</w:t>
            </w:r>
            <w:proofErr w:type="spellStart"/>
            <w:r w:rsidRPr="00055E5C">
              <w:t>itg</w:t>
            </w:r>
            <w:proofErr w:type="spellEnd"/>
            <w:r w:rsidRPr="00055E5C">
              <w:t>-</w:t>
            </w:r>
            <w:proofErr w:type="spellStart"/>
            <w:r w:rsidRPr="00055E5C">
              <w:t>devops</w:t>
            </w:r>
            <w:proofErr w:type="spellEnd"/>
          </w:p>
        </w:tc>
        <w:tc>
          <w:tcPr>
            <w:tcW w:w="1893" w:type="dxa"/>
            <w:tcBorders>
              <w:top w:val="single" w:sz="8" w:space="0" w:color="FFFFFF"/>
              <w:left w:val="single" w:sz="8" w:space="0" w:color="FFFFFF"/>
              <w:bottom w:val="single" w:sz="8" w:space="0" w:color="FFFFFF"/>
              <w:right w:val="single" w:sz="8" w:space="0" w:color="FFFFFF"/>
            </w:tcBorders>
            <w:shd w:val="clear" w:color="auto" w:fill="E9EBF5"/>
            <w:tcMar>
              <w:top w:w="6" w:type="dxa"/>
              <w:left w:w="6" w:type="dxa"/>
              <w:bottom w:w="0" w:type="dxa"/>
              <w:right w:w="6" w:type="dxa"/>
            </w:tcMar>
            <w:vAlign w:val="center"/>
            <w:hideMark/>
          </w:tcPr>
          <w:p w14:paraId="5D180014" w14:textId="77777777" w:rsidR="00055E5C" w:rsidRPr="00055E5C" w:rsidRDefault="00055E5C" w:rsidP="00055E5C">
            <w:r w:rsidRPr="00055E5C">
              <w:t>ITG</w:t>
            </w:r>
          </w:p>
        </w:tc>
        <w:tc>
          <w:tcPr>
            <w:tcW w:w="0" w:type="auto"/>
            <w:vMerge/>
            <w:tcBorders>
              <w:top w:val="single" w:sz="8" w:space="0" w:color="FFFFFF"/>
              <w:left w:val="single" w:sz="8" w:space="0" w:color="FFFFFF"/>
              <w:bottom w:val="single" w:sz="8" w:space="0" w:color="FFFFFF"/>
              <w:right w:val="single" w:sz="8" w:space="0" w:color="FFFFFF"/>
            </w:tcBorders>
            <w:vAlign w:val="center"/>
            <w:hideMark/>
          </w:tcPr>
          <w:p w14:paraId="7CC7E05F" w14:textId="77777777" w:rsidR="00055E5C" w:rsidRPr="00055E5C" w:rsidRDefault="00055E5C" w:rsidP="00055E5C"/>
        </w:tc>
      </w:tr>
      <w:tr w:rsidR="00055E5C" w:rsidRPr="00055E5C" w14:paraId="7964079C" w14:textId="77777777" w:rsidTr="00055E5C">
        <w:trPr>
          <w:trHeight w:val="3815"/>
        </w:trPr>
        <w:tc>
          <w:tcPr>
            <w:tcW w:w="3548" w:type="dxa"/>
            <w:tcBorders>
              <w:top w:val="single" w:sz="8" w:space="0" w:color="FFFFFF"/>
              <w:left w:val="single" w:sz="8" w:space="0" w:color="FFFFFF"/>
              <w:bottom w:val="single" w:sz="8" w:space="0" w:color="FFFFFF"/>
              <w:right w:val="single" w:sz="8" w:space="0" w:color="FFFFFF"/>
            </w:tcBorders>
            <w:shd w:val="clear" w:color="auto" w:fill="CFD5EA"/>
            <w:tcMar>
              <w:top w:w="6" w:type="dxa"/>
              <w:left w:w="6" w:type="dxa"/>
              <w:bottom w:w="0" w:type="dxa"/>
              <w:right w:w="6" w:type="dxa"/>
            </w:tcMar>
            <w:vAlign w:val="center"/>
            <w:hideMark/>
          </w:tcPr>
          <w:p w14:paraId="284C89EA" w14:textId="77777777" w:rsidR="00055E5C" w:rsidRPr="00055E5C" w:rsidRDefault="00055E5C" w:rsidP="00055E5C">
            <w:proofErr w:type="spellStart"/>
            <w:r w:rsidRPr="00055E5C">
              <w:t>hpefs</w:t>
            </w:r>
            <w:proofErr w:type="spellEnd"/>
            <w:r w:rsidRPr="00055E5C">
              <w:t>-</w:t>
            </w:r>
            <w:proofErr w:type="spellStart"/>
            <w:r w:rsidRPr="00055E5C">
              <w:t>az</w:t>
            </w:r>
            <w:proofErr w:type="spellEnd"/>
            <w:r w:rsidRPr="00055E5C">
              <w:t>-portal-stg-</w:t>
            </w:r>
            <w:proofErr w:type="spellStart"/>
            <w:r w:rsidRPr="00055E5C">
              <w:t>devops</w:t>
            </w:r>
            <w:proofErr w:type="spellEnd"/>
          </w:p>
        </w:tc>
        <w:tc>
          <w:tcPr>
            <w:tcW w:w="1893" w:type="dxa"/>
            <w:tcBorders>
              <w:top w:val="single" w:sz="8" w:space="0" w:color="FFFFFF"/>
              <w:left w:val="single" w:sz="8" w:space="0" w:color="FFFFFF"/>
              <w:bottom w:val="single" w:sz="8" w:space="0" w:color="FFFFFF"/>
              <w:right w:val="single" w:sz="8" w:space="0" w:color="FFFFFF"/>
            </w:tcBorders>
            <w:shd w:val="clear" w:color="auto" w:fill="CFD5EA"/>
            <w:tcMar>
              <w:top w:w="6" w:type="dxa"/>
              <w:left w:w="6" w:type="dxa"/>
              <w:bottom w:w="0" w:type="dxa"/>
              <w:right w:w="6" w:type="dxa"/>
            </w:tcMar>
            <w:vAlign w:val="center"/>
            <w:hideMark/>
          </w:tcPr>
          <w:p w14:paraId="1B53B0F9" w14:textId="77777777" w:rsidR="00055E5C" w:rsidRPr="00055E5C" w:rsidRDefault="00055E5C" w:rsidP="00055E5C">
            <w:r w:rsidRPr="00055E5C">
              <w:t>STG</w:t>
            </w:r>
          </w:p>
        </w:tc>
        <w:tc>
          <w:tcPr>
            <w:tcW w:w="0" w:type="auto"/>
            <w:vMerge/>
            <w:tcBorders>
              <w:top w:val="single" w:sz="8" w:space="0" w:color="FFFFFF"/>
              <w:left w:val="single" w:sz="8" w:space="0" w:color="FFFFFF"/>
              <w:bottom w:val="single" w:sz="8" w:space="0" w:color="FFFFFF"/>
              <w:right w:val="single" w:sz="8" w:space="0" w:color="FFFFFF"/>
            </w:tcBorders>
            <w:vAlign w:val="center"/>
            <w:hideMark/>
          </w:tcPr>
          <w:p w14:paraId="74B90790" w14:textId="77777777" w:rsidR="00055E5C" w:rsidRPr="00055E5C" w:rsidRDefault="00055E5C" w:rsidP="00055E5C"/>
        </w:tc>
      </w:tr>
      <w:tr w:rsidR="00055E5C" w:rsidRPr="00055E5C" w14:paraId="421A30A5" w14:textId="77777777" w:rsidTr="00055E5C">
        <w:trPr>
          <w:trHeight w:val="710"/>
        </w:trPr>
        <w:tc>
          <w:tcPr>
            <w:tcW w:w="10648" w:type="dxa"/>
            <w:gridSpan w:val="3"/>
            <w:tcBorders>
              <w:top w:val="single" w:sz="8" w:space="0" w:color="FFFFFF"/>
              <w:left w:val="single" w:sz="8" w:space="0" w:color="FFFFFF"/>
              <w:bottom w:val="single" w:sz="8" w:space="0" w:color="FFFFFF"/>
              <w:right w:val="single" w:sz="8" w:space="0" w:color="FFFFFF"/>
            </w:tcBorders>
            <w:shd w:val="clear" w:color="auto" w:fill="E9EBF5"/>
            <w:tcMar>
              <w:top w:w="6" w:type="dxa"/>
              <w:left w:w="6" w:type="dxa"/>
              <w:bottom w:w="0" w:type="dxa"/>
              <w:right w:w="6" w:type="dxa"/>
            </w:tcMar>
            <w:vAlign w:val="center"/>
            <w:hideMark/>
          </w:tcPr>
          <w:p w14:paraId="0D84E5E2" w14:textId="77777777" w:rsidR="00055E5C" w:rsidRPr="00055E5C" w:rsidRDefault="00055E5C" w:rsidP="00055E5C">
            <w:r w:rsidRPr="00055E5C">
              <w:lastRenderedPageBreak/>
              <w:t>Note: For Non-Prod Jump Box access – A Temp Domain Account to be created</w:t>
            </w:r>
          </w:p>
          <w:p w14:paraId="3E73CC78" w14:textId="77777777" w:rsidR="00055E5C" w:rsidRPr="00055E5C" w:rsidRDefault="00055E5C" w:rsidP="00055E5C">
            <w:r w:rsidRPr="00055E5C">
              <w:t>(Sample email - &lt;….&gt;@hpefs-odessa.com</w:t>
            </w:r>
          </w:p>
          <w:p w14:paraId="7B77E85D" w14:textId="77777777" w:rsidR="00055E5C" w:rsidRPr="00055E5C" w:rsidRDefault="00055E5C" w:rsidP="00055E5C">
            <w:r w:rsidRPr="00055E5C">
              <w:t> </w:t>
            </w:r>
          </w:p>
        </w:tc>
      </w:tr>
    </w:tbl>
    <w:p w14:paraId="00DFB9B4" w14:textId="03684EB4" w:rsidR="00055E5C" w:rsidRPr="00787A67" w:rsidRDefault="00055E5C" w:rsidP="00787A67"/>
    <w:p w14:paraId="021C6F54" w14:textId="5C30015F" w:rsidR="00123077" w:rsidRDefault="00141AD2" w:rsidP="003312D6">
      <w:pPr>
        <w:pStyle w:val="Heading3"/>
        <w:numPr>
          <w:ilvl w:val="2"/>
          <w:numId w:val="43"/>
        </w:numPr>
      </w:pPr>
      <w:bookmarkStart w:id="19" w:name="_Toc137050060"/>
      <w:r>
        <w:t>Access on Azure DevOps Project</w:t>
      </w:r>
      <w:bookmarkEnd w:id="19"/>
    </w:p>
    <w:p w14:paraId="0BCB280D" w14:textId="51B40B9B" w:rsidR="007D7EF1" w:rsidRPr="007D7EF1" w:rsidRDefault="007D7EF1" w:rsidP="007D7EF1">
      <w:r>
        <w:t xml:space="preserve">DevOps </w:t>
      </w:r>
      <w:r w:rsidR="00693E7C">
        <w:t>users</w:t>
      </w:r>
      <w:r>
        <w:t xml:space="preserve"> should have minimum “</w:t>
      </w:r>
      <w:r w:rsidR="00693E7C" w:rsidRPr="00693E7C">
        <w:rPr>
          <w:b/>
          <w:bCs/>
        </w:rPr>
        <w:t>Project Administrator</w:t>
      </w:r>
      <w:r>
        <w:t>” access in Azure DevOps portal to manage DevOps pipeline.</w:t>
      </w:r>
    </w:p>
    <w:p w14:paraId="72C3CF3D" w14:textId="77777777" w:rsidR="00E057A5" w:rsidRPr="007D7EF1" w:rsidRDefault="00E057A5" w:rsidP="007D7EF1"/>
    <w:p w14:paraId="74A40F58" w14:textId="1E09A348" w:rsidR="007A4B41" w:rsidRDefault="007A4B41" w:rsidP="007A4B41">
      <w:pPr>
        <w:pStyle w:val="Heading2"/>
      </w:pPr>
      <w:bookmarkStart w:id="20" w:name="_Toc137050061"/>
      <w:r>
        <w:t>2.2 Odessa Azure Resource List</w:t>
      </w:r>
      <w:bookmarkEnd w:id="20"/>
    </w:p>
    <w:p w14:paraId="75EEAFA1" w14:textId="2FE89848" w:rsidR="00EA0DD2" w:rsidRDefault="1D8A5B8A" w:rsidP="00EA0DD2">
      <w:pPr>
        <w:rPr>
          <w:rStyle w:val="Hyperlink"/>
        </w:rPr>
      </w:pPr>
      <w:r>
        <w:t>Refer Odessa Azure Resource list excel</w:t>
      </w:r>
      <w:r w:rsidR="5775A491">
        <w:t xml:space="preserve"> &gt; </w:t>
      </w:r>
      <w:hyperlink r:id="rId16">
        <w:r w:rsidR="5775A491" w:rsidRPr="6FBD2EF6">
          <w:rPr>
            <w:rStyle w:val="Hyperlink"/>
          </w:rPr>
          <w:t>Odessa Azure Resource List.xlsx</w:t>
        </w:r>
      </w:hyperlink>
    </w:p>
    <w:p w14:paraId="522E9527" w14:textId="065068BC" w:rsidR="00661278" w:rsidRDefault="00661278" w:rsidP="00807AD9">
      <w:pPr>
        <w:pStyle w:val="Heading2"/>
        <w:numPr>
          <w:ilvl w:val="1"/>
          <w:numId w:val="59"/>
        </w:numPr>
      </w:pPr>
      <w:bookmarkStart w:id="21" w:name="_Toc137050062"/>
      <w:r>
        <w:t>Azure DevOps Project Link</w:t>
      </w:r>
      <w:bookmarkEnd w:id="21"/>
    </w:p>
    <w:p w14:paraId="2343EAE4" w14:textId="77777777" w:rsidR="00382A57" w:rsidRDefault="00211F2D" w:rsidP="00211F2D">
      <w:pPr>
        <w:pStyle w:val="Heading3"/>
      </w:pPr>
      <w:bookmarkStart w:id="22" w:name="_Toc137050063"/>
      <w:r>
        <w:t>2.</w:t>
      </w:r>
      <w:r w:rsidR="00E41C2E">
        <w:t>3</w:t>
      </w:r>
      <w:r>
        <w:t xml:space="preserve">.1 </w:t>
      </w:r>
      <w:r w:rsidR="002F31FC" w:rsidRPr="00211F2D">
        <w:t>Organization Name</w:t>
      </w:r>
      <w:bookmarkEnd w:id="22"/>
      <w:r w:rsidR="002F31FC" w:rsidRPr="002F31FC">
        <w:t xml:space="preserve"> </w:t>
      </w:r>
    </w:p>
    <w:p w14:paraId="31B570E4" w14:textId="4BFD8736" w:rsidR="002F31FC" w:rsidRPr="00211F2D" w:rsidRDefault="002F31FC" w:rsidP="00382A57">
      <w:pPr>
        <w:pStyle w:val="BodyText"/>
        <w:numPr>
          <w:ilvl w:val="0"/>
          <w:numId w:val="14"/>
        </w:numPr>
      </w:pPr>
      <w:proofErr w:type="spellStart"/>
      <w:r w:rsidRPr="002F31FC">
        <w:t>hpefsam</w:t>
      </w:r>
      <w:proofErr w:type="spellEnd"/>
    </w:p>
    <w:p w14:paraId="711C16F8" w14:textId="7B97D5F9" w:rsidR="0074780D" w:rsidRDefault="00211F2D" w:rsidP="00211F2D">
      <w:pPr>
        <w:pStyle w:val="Heading3"/>
      </w:pPr>
      <w:bookmarkStart w:id="23" w:name="_Toc137050064"/>
      <w:r>
        <w:t>2.</w:t>
      </w:r>
      <w:r w:rsidR="00E41C2E">
        <w:t>3</w:t>
      </w:r>
      <w:r>
        <w:t xml:space="preserve">.2 </w:t>
      </w:r>
      <w:r w:rsidR="001D0FD9">
        <w:t xml:space="preserve">Azure DevOps </w:t>
      </w:r>
      <w:r w:rsidR="008353B4" w:rsidRPr="00211F2D">
        <w:t>Project Name</w:t>
      </w:r>
      <w:bookmarkEnd w:id="23"/>
      <w:r w:rsidR="008353B4" w:rsidRPr="00211F2D">
        <w:t xml:space="preserve"> </w:t>
      </w:r>
    </w:p>
    <w:p w14:paraId="05245243" w14:textId="17D47AE5" w:rsidR="008353B4" w:rsidRPr="0074780D" w:rsidRDefault="00176413" w:rsidP="0074780D">
      <w:pPr>
        <w:pStyle w:val="BodyText"/>
        <w:numPr>
          <w:ilvl w:val="0"/>
          <w:numId w:val="14"/>
        </w:numPr>
      </w:pPr>
      <w:proofErr w:type="spellStart"/>
      <w:r w:rsidRPr="0074780D">
        <w:t>HPEFS_Odessa_Core</w:t>
      </w:r>
      <w:proofErr w:type="spellEnd"/>
    </w:p>
    <w:p w14:paraId="2C78FC1F" w14:textId="77777777" w:rsidR="001D0FD9" w:rsidRDefault="00E41C2E" w:rsidP="00211F2D">
      <w:pPr>
        <w:pStyle w:val="Heading3"/>
      </w:pPr>
      <w:bookmarkStart w:id="24" w:name="_Toc137050065"/>
      <w:r>
        <w:t xml:space="preserve">2.3.3 </w:t>
      </w:r>
      <w:r w:rsidR="001D0FD9">
        <w:t xml:space="preserve">Azure DevOps </w:t>
      </w:r>
      <w:r w:rsidR="00176413" w:rsidRPr="00211F2D">
        <w:t>Project Link</w:t>
      </w:r>
      <w:bookmarkEnd w:id="24"/>
      <w:r w:rsidR="00176413" w:rsidRPr="00211F2D">
        <w:t xml:space="preserve"> </w:t>
      </w:r>
    </w:p>
    <w:p w14:paraId="3BB5D6CB" w14:textId="3424B3F8" w:rsidR="00661278" w:rsidRDefault="00000000" w:rsidP="001D0FD9">
      <w:pPr>
        <w:pStyle w:val="BodyText"/>
        <w:numPr>
          <w:ilvl w:val="0"/>
          <w:numId w:val="14"/>
        </w:numPr>
      </w:pPr>
      <w:hyperlink r:id="rId17">
        <w:r w:rsidR="711F76CF" w:rsidRPr="6FBD2EF6">
          <w:rPr>
            <w:rStyle w:val="Hyperlink"/>
          </w:rPr>
          <w:t>Summary - Overview (visualstudio.com)</w:t>
        </w:r>
      </w:hyperlink>
    </w:p>
    <w:p w14:paraId="6FAE3C7C" w14:textId="16EE98B1" w:rsidR="002F31FC" w:rsidRDefault="00E41C2E" w:rsidP="00211F2D">
      <w:pPr>
        <w:pStyle w:val="Heading3"/>
      </w:pPr>
      <w:bookmarkStart w:id="25" w:name="_Toc137050066"/>
      <w:r>
        <w:t xml:space="preserve">2.3.4 </w:t>
      </w:r>
      <w:r w:rsidR="001D0FD9">
        <w:t xml:space="preserve">Azure DevOps </w:t>
      </w:r>
      <w:r w:rsidR="002F31FC" w:rsidRPr="002F31FC">
        <w:t>Organization View</w:t>
      </w:r>
      <w:bookmarkEnd w:id="25"/>
    </w:p>
    <w:p w14:paraId="265940DD" w14:textId="25EDF6C8" w:rsidR="00382A57" w:rsidRPr="00382A57" w:rsidRDefault="00382A57" w:rsidP="00382A57">
      <w:pPr>
        <w:ind w:left="720"/>
      </w:pPr>
      <w:r>
        <w:rPr>
          <w:noProof/>
        </w:rPr>
        <w:drawing>
          <wp:inline distT="0" distB="0" distL="0" distR="0" wp14:anchorId="35212A21" wp14:editId="78F19DCE">
            <wp:extent cx="4366260" cy="2637894"/>
            <wp:effectExtent l="0" t="0" r="0" b="0"/>
            <wp:docPr id="2007789100" name="Picture 200778910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789100" name="Picture 1" descr="A screenshot of a computer&#10;&#10;Description automatically generated"/>
                    <pic:cNvPicPr/>
                  </pic:nvPicPr>
                  <pic:blipFill>
                    <a:blip r:embed="rId18"/>
                    <a:stretch>
                      <a:fillRect/>
                    </a:stretch>
                  </pic:blipFill>
                  <pic:spPr>
                    <a:xfrm>
                      <a:off x="0" y="0"/>
                      <a:ext cx="4370054" cy="2640186"/>
                    </a:xfrm>
                    <a:prstGeom prst="rect">
                      <a:avLst/>
                    </a:prstGeom>
                  </pic:spPr>
                </pic:pic>
              </a:graphicData>
            </a:graphic>
          </wp:inline>
        </w:drawing>
      </w:r>
    </w:p>
    <w:p w14:paraId="12900D71" w14:textId="2CFF45B4" w:rsidR="002F31FC" w:rsidRPr="002F31FC" w:rsidRDefault="00E41C2E" w:rsidP="00211F2D">
      <w:pPr>
        <w:pStyle w:val="Heading3"/>
      </w:pPr>
      <w:bookmarkStart w:id="26" w:name="_Toc137050067"/>
      <w:r>
        <w:lastRenderedPageBreak/>
        <w:t xml:space="preserve">2.3.5 </w:t>
      </w:r>
      <w:r w:rsidR="001D0FD9">
        <w:t xml:space="preserve">Azure DevOps </w:t>
      </w:r>
      <w:r w:rsidR="002F31FC" w:rsidRPr="002F31FC">
        <w:t>Project View</w:t>
      </w:r>
      <w:bookmarkEnd w:id="26"/>
    </w:p>
    <w:p w14:paraId="6B2540F0" w14:textId="4DEE5B57" w:rsidR="002F31FC" w:rsidRDefault="00F371D5" w:rsidP="00382A57">
      <w:pPr>
        <w:pStyle w:val="ListParagraph"/>
        <w:ind w:left="720"/>
      </w:pPr>
      <w:r>
        <w:rPr>
          <w:noProof/>
        </w:rPr>
        <w:drawing>
          <wp:inline distT="0" distB="0" distL="0" distR="0" wp14:anchorId="4C32E81B" wp14:editId="79C5158C">
            <wp:extent cx="3360484" cy="3048000"/>
            <wp:effectExtent l="0" t="0" r="0" b="0"/>
            <wp:docPr id="1060866156" name="Picture 106086615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866156" name="Picture 1" descr="A screenshot of a computer&#10;&#10;Description automatically generated"/>
                    <pic:cNvPicPr/>
                  </pic:nvPicPr>
                  <pic:blipFill>
                    <a:blip r:embed="rId19"/>
                    <a:stretch>
                      <a:fillRect/>
                    </a:stretch>
                  </pic:blipFill>
                  <pic:spPr>
                    <a:xfrm>
                      <a:off x="0" y="0"/>
                      <a:ext cx="3362032" cy="3049404"/>
                    </a:xfrm>
                    <a:prstGeom prst="rect">
                      <a:avLst/>
                    </a:prstGeom>
                  </pic:spPr>
                </pic:pic>
              </a:graphicData>
            </a:graphic>
          </wp:inline>
        </w:drawing>
      </w:r>
    </w:p>
    <w:p w14:paraId="6D19DCB7" w14:textId="5C804C8A" w:rsidR="00C447B8" w:rsidRDefault="00C447B8" w:rsidP="00CA3A68">
      <w:pPr>
        <w:pStyle w:val="Heading1"/>
      </w:pPr>
      <w:bookmarkStart w:id="27" w:name="_Toc137050068"/>
      <w:r>
        <w:t>3. DevOps Solution Design</w:t>
      </w:r>
      <w:bookmarkEnd w:id="27"/>
    </w:p>
    <w:p w14:paraId="143554A4" w14:textId="77777777" w:rsidR="00C447B8" w:rsidRDefault="00C447B8" w:rsidP="00C447B8"/>
    <w:p w14:paraId="4AB3C1AD" w14:textId="7E62326D" w:rsidR="00C447B8" w:rsidRDefault="00C25464" w:rsidP="00C447B8">
      <w:r>
        <w:t xml:space="preserve">As part of building the DevOps pipeline, the possible and supported best practices have been implemented. </w:t>
      </w:r>
      <w:r w:rsidR="009800DA">
        <w:t xml:space="preserve">Each Odessa application consists of many modules which are deployed in different types of Azure resource types. </w:t>
      </w:r>
    </w:p>
    <w:p w14:paraId="5AB157DE" w14:textId="77777777" w:rsidR="00E330B4" w:rsidRDefault="00E330B4" w:rsidP="00C447B8"/>
    <w:p w14:paraId="68B438DD" w14:textId="483F13BA" w:rsidR="00E85AD4" w:rsidRDefault="00E85AD4" w:rsidP="00EE1B1B">
      <w:pPr>
        <w:pStyle w:val="Heading2"/>
      </w:pPr>
      <w:bookmarkStart w:id="28" w:name="_Toc137050069"/>
      <w:r>
        <w:t xml:space="preserve">3.1 Odessa Release </w:t>
      </w:r>
      <w:commentRangeStart w:id="29"/>
      <w:r>
        <w:t>Content</w:t>
      </w:r>
      <w:commentRangeEnd w:id="29"/>
      <w:r w:rsidR="00F65819">
        <w:rPr>
          <w:rStyle w:val="CommentReference"/>
          <w:rFonts w:ascii="Calibri" w:eastAsia="Times New Roman" w:hAnsi="Calibri" w:cs="Times New Roman"/>
          <w:color w:val="534F4B" w:themeColor="accent6" w:themeShade="80"/>
        </w:rPr>
        <w:commentReference w:id="29"/>
      </w:r>
      <w:bookmarkEnd w:id="28"/>
    </w:p>
    <w:p w14:paraId="3466CD64" w14:textId="45A837C4" w:rsidR="009F19E0" w:rsidRDefault="009F19E0" w:rsidP="007C1EE9">
      <w:r>
        <w:t xml:space="preserve">The Odessa team provides the release contents </w:t>
      </w:r>
      <w:r w:rsidR="00D87EC3">
        <w:t>for all Odessa applications along with Release Content</w:t>
      </w:r>
      <w:r w:rsidR="003E61F2">
        <w:t>/Deployment Request</w:t>
      </w:r>
      <w:r w:rsidR="00D87EC3">
        <w:t xml:space="preserve"> Form</w:t>
      </w:r>
      <w:r w:rsidR="00E523AA">
        <w:t xml:space="preserve">. Release content artifacts are maintained inside </w:t>
      </w:r>
      <w:r w:rsidR="00BB0129">
        <w:t>storage account – “</w:t>
      </w:r>
      <w:proofErr w:type="spellStart"/>
      <w:r w:rsidR="00BB0129" w:rsidRPr="007C1EE9">
        <w:rPr>
          <w:b/>
          <w:bCs/>
        </w:rPr>
        <w:t>stodessacoreblobdev</w:t>
      </w:r>
      <w:proofErr w:type="spellEnd"/>
      <w:r w:rsidR="00BB0129">
        <w:t>/</w:t>
      </w:r>
      <w:r w:rsidR="00BB0129" w:rsidRPr="007C1EE9">
        <w:rPr>
          <w:b/>
          <w:bCs/>
        </w:rPr>
        <w:t>release-content</w:t>
      </w:r>
      <w:r w:rsidR="00BB0129">
        <w:t>” while Release Content Deployment Form is shared over email to DevOps team prior the release downtime.</w:t>
      </w:r>
      <w:r w:rsidR="00D87EC3">
        <w:t xml:space="preserve"> </w:t>
      </w:r>
    </w:p>
    <w:p w14:paraId="2322F7E7" w14:textId="77777777" w:rsidR="007B66AD" w:rsidRDefault="007B66AD" w:rsidP="00C447B8"/>
    <w:p w14:paraId="21776294" w14:textId="12A345D0" w:rsidR="00533C1A" w:rsidRDefault="005F31FE" w:rsidP="00533C1A">
      <w:pPr>
        <w:pStyle w:val="Heading3"/>
        <w:tabs>
          <w:tab w:val="left" w:pos="3793"/>
        </w:tabs>
      </w:pPr>
      <w:bookmarkStart w:id="30" w:name="_Toc137050070"/>
      <w:r>
        <w:lastRenderedPageBreak/>
        <w:t xml:space="preserve">3.1.1 </w:t>
      </w:r>
      <w:r w:rsidR="001529AA">
        <w:t xml:space="preserve">Release Content Template </w:t>
      </w:r>
      <w:r w:rsidR="001529AA" w:rsidRPr="003E61F2">
        <w:rPr>
          <w:b/>
          <w:bCs/>
          <w:color w:val="005F5F" w:themeColor="accent2" w:themeShade="BF"/>
        </w:rPr>
        <w:t>Sample</w:t>
      </w:r>
      <w:bookmarkEnd w:id="30"/>
    </w:p>
    <w:p w14:paraId="2852E9B2" w14:textId="0DBB986B" w:rsidR="004701E4" w:rsidRPr="004701E4" w:rsidRDefault="004701E4" w:rsidP="004415FA">
      <w:pPr>
        <w:pStyle w:val="Heading4"/>
      </w:pPr>
      <w:r>
        <w:t>3.1.1.1</w:t>
      </w:r>
      <w:r w:rsidR="00E60EC7">
        <w:t xml:space="preserve"> </w:t>
      </w:r>
      <w:r w:rsidRPr="004415FA">
        <w:t>Odessa</w:t>
      </w:r>
      <w:r>
        <w:t xml:space="preserve"> Core</w:t>
      </w:r>
      <w:r w:rsidR="003E61F2">
        <w:t xml:space="preserve"> – Sample Deployment Request Form</w:t>
      </w:r>
    </w:p>
    <w:p w14:paraId="6DC12100" w14:textId="4B68C34A" w:rsidR="00116D64" w:rsidRDefault="00851FA0" w:rsidP="008244E6">
      <w:pPr>
        <w:pStyle w:val="BodyText"/>
      </w:pPr>
      <w:r>
        <w:rPr>
          <w:noProof/>
        </w:rPr>
        <w:drawing>
          <wp:inline distT="0" distB="0" distL="0" distR="0" wp14:anchorId="0D18D117" wp14:editId="74D8FD21">
            <wp:extent cx="4893417" cy="6184900"/>
            <wp:effectExtent l="0" t="0" r="2540" b="6350"/>
            <wp:docPr id="943274877" name="Picture 943274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274877" name=""/>
                    <pic:cNvPicPr/>
                  </pic:nvPicPr>
                  <pic:blipFill>
                    <a:blip r:embed="rId20"/>
                    <a:stretch>
                      <a:fillRect/>
                    </a:stretch>
                  </pic:blipFill>
                  <pic:spPr>
                    <a:xfrm>
                      <a:off x="0" y="0"/>
                      <a:ext cx="4897053" cy="6189496"/>
                    </a:xfrm>
                    <a:prstGeom prst="rect">
                      <a:avLst/>
                    </a:prstGeom>
                  </pic:spPr>
                </pic:pic>
              </a:graphicData>
            </a:graphic>
          </wp:inline>
        </w:drawing>
      </w:r>
    </w:p>
    <w:p w14:paraId="1D755878" w14:textId="09A72EF5" w:rsidR="004701E4" w:rsidRDefault="004701E4" w:rsidP="00E60EC7">
      <w:pPr>
        <w:pStyle w:val="Heading4"/>
      </w:pPr>
      <w:r>
        <w:t>3.1.1.2 Report Builder</w:t>
      </w:r>
      <w:r w:rsidR="003E61F2">
        <w:t xml:space="preserve"> – Sample Deployment Request Form</w:t>
      </w:r>
    </w:p>
    <w:p w14:paraId="5E861898" w14:textId="77777777" w:rsidR="00F234D9" w:rsidRPr="00F234D9" w:rsidRDefault="00F234D9" w:rsidP="00F234D9"/>
    <w:p w14:paraId="7E0D1C18" w14:textId="138D9331" w:rsidR="003E61F2" w:rsidRDefault="003E61F2" w:rsidP="008244E6">
      <w:pPr>
        <w:pStyle w:val="BodyText"/>
      </w:pPr>
      <w:r w:rsidRPr="008244E6">
        <w:rPr>
          <w:noProof/>
        </w:rPr>
        <w:lastRenderedPageBreak/>
        <w:drawing>
          <wp:inline distT="0" distB="0" distL="0" distR="0" wp14:anchorId="3954744D" wp14:editId="0A29172F">
            <wp:extent cx="4275786" cy="3856212"/>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283805" cy="3863444"/>
                    </a:xfrm>
                    <a:prstGeom prst="rect">
                      <a:avLst/>
                    </a:prstGeom>
                  </pic:spPr>
                </pic:pic>
              </a:graphicData>
            </a:graphic>
          </wp:inline>
        </w:drawing>
      </w:r>
    </w:p>
    <w:p w14:paraId="286AA490" w14:textId="155531FF" w:rsidR="004701E4" w:rsidRPr="004701E4" w:rsidRDefault="004701E4" w:rsidP="00E60EC7">
      <w:pPr>
        <w:pStyle w:val="Heading4"/>
      </w:pPr>
      <w:r>
        <w:lastRenderedPageBreak/>
        <w:t xml:space="preserve">3.1.1.3 Data </w:t>
      </w:r>
      <w:r w:rsidRPr="00E60EC7">
        <w:t>warehouse</w:t>
      </w:r>
      <w:r w:rsidR="003E61F2">
        <w:t xml:space="preserve"> – Sample Deployment Request Form</w:t>
      </w:r>
    </w:p>
    <w:p w14:paraId="7B4007D3" w14:textId="229247EC" w:rsidR="004951AC" w:rsidRDefault="00916F4F" w:rsidP="00F234D9">
      <w:pPr>
        <w:pStyle w:val="BodyText"/>
      </w:pPr>
      <w:r>
        <w:rPr>
          <w:noProof/>
        </w:rPr>
        <w:drawing>
          <wp:inline distT="0" distB="0" distL="0" distR="0" wp14:anchorId="76F1E5F7" wp14:editId="53052325">
            <wp:extent cx="4571546" cy="5789054"/>
            <wp:effectExtent l="0" t="0" r="635"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576078" cy="5794793"/>
                    </a:xfrm>
                    <a:prstGeom prst="rect">
                      <a:avLst/>
                    </a:prstGeom>
                  </pic:spPr>
                </pic:pic>
              </a:graphicData>
            </a:graphic>
          </wp:inline>
        </w:drawing>
      </w:r>
    </w:p>
    <w:p w14:paraId="41D1F145" w14:textId="6DCE62BB" w:rsidR="00916F4F" w:rsidRDefault="00E50BEC" w:rsidP="00E50BEC">
      <w:pPr>
        <w:ind w:left="720"/>
      </w:pPr>
      <w:r>
        <w:rPr>
          <w:noProof/>
        </w:rPr>
        <w:lastRenderedPageBreak/>
        <w:drawing>
          <wp:inline distT="0" distB="0" distL="0" distR="0" wp14:anchorId="21AE9400" wp14:editId="62C09D84">
            <wp:extent cx="4762500" cy="6065133"/>
            <wp:effectExtent l="0" t="0" r="0" b="0"/>
            <wp:docPr id="22" name="Picture 2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able&#10;&#10;Description automatically generated"/>
                    <pic:cNvPicPr/>
                  </pic:nvPicPr>
                  <pic:blipFill>
                    <a:blip r:embed="rId23"/>
                    <a:stretch>
                      <a:fillRect/>
                    </a:stretch>
                  </pic:blipFill>
                  <pic:spPr>
                    <a:xfrm>
                      <a:off x="0" y="0"/>
                      <a:ext cx="4771018" cy="6075980"/>
                    </a:xfrm>
                    <a:prstGeom prst="rect">
                      <a:avLst/>
                    </a:prstGeom>
                  </pic:spPr>
                </pic:pic>
              </a:graphicData>
            </a:graphic>
          </wp:inline>
        </w:drawing>
      </w:r>
    </w:p>
    <w:p w14:paraId="20DF7312" w14:textId="5A56173B" w:rsidR="00E50BEC" w:rsidRDefault="00380B72" w:rsidP="00E50BEC">
      <w:pPr>
        <w:ind w:left="720"/>
      </w:pPr>
      <w:r>
        <w:rPr>
          <w:noProof/>
        </w:rPr>
        <w:lastRenderedPageBreak/>
        <w:drawing>
          <wp:inline distT="0" distB="0" distL="0" distR="0" wp14:anchorId="33C6157D" wp14:editId="169F7220">
            <wp:extent cx="4985757" cy="3251200"/>
            <wp:effectExtent l="0" t="0" r="5715" b="6350"/>
            <wp:docPr id="23" name="Picture 2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able&#10;&#10;Description automatically generated"/>
                    <pic:cNvPicPr/>
                  </pic:nvPicPr>
                  <pic:blipFill>
                    <a:blip r:embed="rId24"/>
                    <a:stretch>
                      <a:fillRect/>
                    </a:stretch>
                  </pic:blipFill>
                  <pic:spPr>
                    <a:xfrm>
                      <a:off x="0" y="0"/>
                      <a:ext cx="5000032" cy="3260509"/>
                    </a:xfrm>
                    <a:prstGeom prst="rect">
                      <a:avLst/>
                    </a:prstGeom>
                  </pic:spPr>
                </pic:pic>
              </a:graphicData>
            </a:graphic>
          </wp:inline>
        </w:drawing>
      </w:r>
    </w:p>
    <w:p w14:paraId="018DFA4C" w14:textId="77777777" w:rsidR="009F0973" w:rsidRDefault="009F0973" w:rsidP="00E50BEC">
      <w:pPr>
        <w:ind w:left="720"/>
      </w:pPr>
    </w:p>
    <w:p w14:paraId="15A1EA0A" w14:textId="63D27C30" w:rsidR="009F0973" w:rsidRDefault="00397C32" w:rsidP="00E50BEC">
      <w:pPr>
        <w:ind w:left="720"/>
        <w:rPr>
          <w:b/>
          <w:bCs/>
        </w:rPr>
      </w:pPr>
      <w:r>
        <w:rPr>
          <w:b/>
          <w:bCs/>
        </w:rPr>
        <w:t xml:space="preserve">Sample of </w:t>
      </w:r>
      <w:r w:rsidR="009F0973" w:rsidRPr="009F0973">
        <w:rPr>
          <w:b/>
          <w:bCs/>
        </w:rPr>
        <w:t>Data Repopulation Document</w:t>
      </w:r>
    </w:p>
    <w:p w14:paraId="1C1DC971" w14:textId="027148DC" w:rsidR="77AE117A" w:rsidRDefault="77AE117A" w:rsidP="77AE117A">
      <w:pPr>
        <w:ind w:left="720"/>
        <w:rPr>
          <w:b/>
          <w:bCs/>
        </w:rPr>
      </w:pPr>
    </w:p>
    <w:p w14:paraId="3CB68827" w14:textId="08C4B514" w:rsidR="2A2C4209" w:rsidRDefault="2A2C4209" w:rsidP="00B77F56"/>
    <w:p w14:paraId="62E09F56" w14:textId="12F98C10" w:rsidR="6A8D8CDB" w:rsidRDefault="6A8D8CDB" w:rsidP="6A8D8CDB">
      <w:pPr>
        <w:ind w:left="720"/>
      </w:pPr>
    </w:p>
    <w:p w14:paraId="7060970C" w14:textId="4F0A96BF" w:rsidR="6A8D8CDB" w:rsidRDefault="6A8D8CDB" w:rsidP="6A8D8CDB">
      <w:pPr>
        <w:ind w:left="720"/>
      </w:pPr>
    </w:p>
    <w:p w14:paraId="26438B30" w14:textId="71BD5DCF" w:rsidR="2A2C4209" w:rsidRDefault="2A2C4209" w:rsidP="6A8D8CDB">
      <w:pPr>
        <w:ind w:left="720"/>
      </w:pPr>
    </w:p>
    <w:p w14:paraId="0DFD3EA7" w14:textId="03EAEBFB" w:rsidR="6A8D8CDB" w:rsidRDefault="6A8D8CDB" w:rsidP="6A8D8CDB">
      <w:pPr>
        <w:ind w:left="720"/>
      </w:pPr>
    </w:p>
    <w:p w14:paraId="1EA45D61" w14:textId="32013495" w:rsidR="009F0973" w:rsidRDefault="009F0973" w:rsidP="00E50BEC">
      <w:pPr>
        <w:ind w:left="720"/>
        <w:rPr>
          <w:b/>
          <w:bCs/>
        </w:rPr>
      </w:pPr>
      <w:r>
        <w:rPr>
          <w:noProof/>
        </w:rPr>
        <w:lastRenderedPageBreak/>
        <w:drawing>
          <wp:inline distT="0" distB="0" distL="0" distR="0" wp14:anchorId="734B0E12" wp14:editId="0FD2C83B">
            <wp:extent cx="3598860" cy="4971245"/>
            <wp:effectExtent l="0" t="0" r="1905" b="1270"/>
            <wp:docPr id="24" name="Picture 2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10;&#10;Description automatically generated"/>
                    <pic:cNvPicPr/>
                  </pic:nvPicPr>
                  <pic:blipFill>
                    <a:blip r:embed="rId25"/>
                    <a:stretch>
                      <a:fillRect/>
                    </a:stretch>
                  </pic:blipFill>
                  <pic:spPr>
                    <a:xfrm>
                      <a:off x="0" y="0"/>
                      <a:ext cx="3606895" cy="4982344"/>
                    </a:xfrm>
                    <a:prstGeom prst="rect">
                      <a:avLst/>
                    </a:prstGeom>
                  </pic:spPr>
                </pic:pic>
              </a:graphicData>
            </a:graphic>
          </wp:inline>
        </w:drawing>
      </w:r>
    </w:p>
    <w:p w14:paraId="654FD5B4" w14:textId="0792CEFA" w:rsidR="009F0973" w:rsidRPr="009F0973" w:rsidRDefault="00397C32" w:rsidP="00E50BEC">
      <w:pPr>
        <w:ind w:left="720"/>
        <w:rPr>
          <w:b/>
          <w:bCs/>
        </w:rPr>
      </w:pPr>
      <w:r>
        <w:rPr>
          <w:noProof/>
        </w:rPr>
        <w:lastRenderedPageBreak/>
        <w:drawing>
          <wp:inline distT="0" distB="0" distL="0" distR="0" wp14:anchorId="261B0B16" wp14:editId="513B716B">
            <wp:extent cx="4184650" cy="5164547"/>
            <wp:effectExtent l="0" t="0" r="6350" b="0"/>
            <wp:docPr id="25" name="Picture 2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 email&#10;&#10;Description automatically generated"/>
                    <pic:cNvPicPr/>
                  </pic:nvPicPr>
                  <pic:blipFill>
                    <a:blip r:embed="rId26"/>
                    <a:stretch>
                      <a:fillRect/>
                    </a:stretch>
                  </pic:blipFill>
                  <pic:spPr>
                    <a:xfrm>
                      <a:off x="0" y="0"/>
                      <a:ext cx="4194170" cy="5176296"/>
                    </a:xfrm>
                    <a:prstGeom prst="rect">
                      <a:avLst/>
                    </a:prstGeom>
                  </pic:spPr>
                </pic:pic>
              </a:graphicData>
            </a:graphic>
          </wp:inline>
        </w:drawing>
      </w:r>
    </w:p>
    <w:p w14:paraId="48543741" w14:textId="40B595B0" w:rsidR="004701E4" w:rsidRPr="004701E4" w:rsidRDefault="004701E4" w:rsidP="00E60EC7">
      <w:pPr>
        <w:pStyle w:val="Heading4"/>
      </w:pPr>
      <w:r>
        <w:lastRenderedPageBreak/>
        <w:t xml:space="preserve">3.1.1.4 Partner </w:t>
      </w:r>
      <w:r w:rsidRPr="00E60EC7">
        <w:t>Portal</w:t>
      </w:r>
      <w:r w:rsidR="003E61F2">
        <w:t xml:space="preserve"> – Sample Deployment Request Form</w:t>
      </w:r>
    </w:p>
    <w:p w14:paraId="165D4883" w14:textId="6D3BD7CE" w:rsidR="004701E4" w:rsidRDefault="00BA4AB6" w:rsidP="00C447B8">
      <w:r>
        <w:rPr>
          <w:noProof/>
        </w:rPr>
        <w:drawing>
          <wp:inline distT="0" distB="0" distL="0" distR="0" wp14:anchorId="2BD2E3F0" wp14:editId="4A1E6864">
            <wp:extent cx="4401403" cy="5117911"/>
            <wp:effectExtent l="0" t="0" r="0" b="6985"/>
            <wp:docPr id="1426113421" name="Picture 1426113421" descr="A screenshot of a documen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113421" name="Picture 1" descr="A screenshot of a document&#10;&#10;Description automatically generated with low confidence"/>
                    <pic:cNvPicPr/>
                  </pic:nvPicPr>
                  <pic:blipFill>
                    <a:blip r:embed="rId27"/>
                    <a:stretch>
                      <a:fillRect/>
                    </a:stretch>
                  </pic:blipFill>
                  <pic:spPr>
                    <a:xfrm>
                      <a:off x="0" y="0"/>
                      <a:ext cx="4406146" cy="5123426"/>
                    </a:xfrm>
                    <a:prstGeom prst="rect">
                      <a:avLst/>
                    </a:prstGeom>
                  </pic:spPr>
                </pic:pic>
              </a:graphicData>
            </a:graphic>
          </wp:inline>
        </w:drawing>
      </w:r>
    </w:p>
    <w:p w14:paraId="543A28FA" w14:textId="77777777" w:rsidR="00CF25F5" w:rsidRDefault="00CF25F5" w:rsidP="00C447B8"/>
    <w:p w14:paraId="5CC6A557" w14:textId="77777777" w:rsidR="00CF25F5" w:rsidRDefault="00CF25F5" w:rsidP="00C447B8"/>
    <w:p w14:paraId="012D642C" w14:textId="54031AF6" w:rsidR="004701E4" w:rsidRPr="004701E4" w:rsidRDefault="004701E4" w:rsidP="00E60EC7">
      <w:pPr>
        <w:pStyle w:val="Heading4"/>
      </w:pPr>
      <w:r>
        <w:t xml:space="preserve">3.1.1.5 Data </w:t>
      </w:r>
      <w:r w:rsidRPr="00E60EC7">
        <w:t>Hub</w:t>
      </w:r>
      <w:r w:rsidR="003E61F2">
        <w:t xml:space="preserve"> – Sample Deployment Request Form</w:t>
      </w:r>
    </w:p>
    <w:p w14:paraId="3F310CAB" w14:textId="0912B933" w:rsidR="004415FA" w:rsidRDefault="004415FA" w:rsidP="004415FA">
      <w:commentRangeStart w:id="31"/>
      <w:r>
        <w:t>&lt;to be filled&gt;</w:t>
      </w:r>
      <w:commentRangeEnd w:id="31"/>
      <w:r w:rsidR="00022C21">
        <w:rPr>
          <w:rStyle w:val="CommentReference"/>
        </w:rPr>
        <w:commentReference w:id="31"/>
      </w:r>
    </w:p>
    <w:p w14:paraId="6A70B71B" w14:textId="77777777" w:rsidR="004701E4" w:rsidRDefault="004701E4" w:rsidP="00C447B8"/>
    <w:p w14:paraId="50558E79" w14:textId="3AA1484C" w:rsidR="00D87EC3" w:rsidRDefault="005F31FE" w:rsidP="00533C1A">
      <w:pPr>
        <w:pStyle w:val="Heading3"/>
        <w:tabs>
          <w:tab w:val="left" w:pos="3793"/>
        </w:tabs>
      </w:pPr>
      <w:bookmarkStart w:id="33" w:name="_Toc137050071"/>
      <w:r>
        <w:t>3.1.</w:t>
      </w:r>
      <w:r w:rsidR="00533C1A">
        <w:t>2</w:t>
      </w:r>
      <w:r>
        <w:t xml:space="preserve"> </w:t>
      </w:r>
      <w:r w:rsidR="00D87EC3">
        <w:t xml:space="preserve">Type of </w:t>
      </w:r>
      <w:bookmarkEnd w:id="33"/>
      <w:r w:rsidR="007E0EA2">
        <w:t>releases</w:t>
      </w:r>
      <w:r w:rsidR="00D87EC3">
        <w:t xml:space="preserve"> </w:t>
      </w:r>
      <w:r w:rsidR="00533C1A">
        <w:tab/>
      </w:r>
    </w:p>
    <w:p w14:paraId="711AD6C0" w14:textId="13B9971F" w:rsidR="00D87EC3" w:rsidRPr="00D87EC3" w:rsidRDefault="00B5106B" w:rsidP="00F241CE">
      <w:pPr>
        <w:pStyle w:val="ListParagraph"/>
        <w:numPr>
          <w:ilvl w:val="0"/>
          <w:numId w:val="12"/>
        </w:numPr>
      </w:pPr>
      <w:r>
        <w:t>Regular</w:t>
      </w:r>
      <w:r w:rsidR="00D87EC3" w:rsidRPr="00D87EC3">
        <w:t xml:space="preserve"> release</w:t>
      </w:r>
    </w:p>
    <w:p w14:paraId="5360326E" w14:textId="22C0088A" w:rsidR="00D87EC3" w:rsidRDefault="00D87EC3" w:rsidP="007E0EA2">
      <w:pPr>
        <w:pStyle w:val="ListParagraph"/>
        <w:numPr>
          <w:ilvl w:val="0"/>
          <w:numId w:val="12"/>
        </w:numPr>
      </w:pPr>
      <w:r w:rsidRPr="00D87EC3">
        <w:t>Hot fixes</w:t>
      </w:r>
    </w:p>
    <w:p w14:paraId="500B5824" w14:textId="5CA89CCD" w:rsidR="007E0EA2" w:rsidRDefault="007E0EA2" w:rsidP="007E0EA2">
      <w:pPr>
        <w:pStyle w:val="ListParagraph"/>
        <w:numPr>
          <w:ilvl w:val="0"/>
          <w:numId w:val="12"/>
        </w:numPr>
      </w:pPr>
      <w:r>
        <w:t>Data patch</w:t>
      </w:r>
      <w:r w:rsidR="00DE2560">
        <w:t xml:space="preserve"> in specific environments</w:t>
      </w:r>
    </w:p>
    <w:p w14:paraId="7DF1ECE6" w14:textId="132123C1" w:rsidR="007B3281" w:rsidRPr="00D87EC3" w:rsidRDefault="007B3281" w:rsidP="00F241CE">
      <w:pPr>
        <w:pStyle w:val="ListParagraph"/>
        <w:numPr>
          <w:ilvl w:val="0"/>
          <w:numId w:val="12"/>
        </w:numPr>
      </w:pPr>
      <w:r>
        <w:t>Any others.</w:t>
      </w:r>
    </w:p>
    <w:p w14:paraId="70D92E70" w14:textId="77777777" w:rsidR="004C4335" w:rsidRDefault="004C4335" w:rsidP="00D87EC3">
      <w:pPr>
        <w:rPr>
          <w:b/>
          <w:bCs/>
        </w:rPr>
      </w:pPr>
    </w:p>
    <w:p w14:paraId="2065EE08" w14:textId="2F633F18" w:rsidR="004C4335" w:rsidRDefault="003F3D1D" w:rsidP="003F3D1D">
      <w:pPr>
        <w:pStyle w:val="Heading3"/>
      </w:pPr>
      <w:bookmarkStart w:id="34" w:name="_Toc137050072"/>
      <w:r>
        <w:t>3.1.</w:t>
      </w:r>
      <w:r w:rsidR="00533C1A">
        <w:t>3</w:t>
      </w:r>
      <w:r>
        <w:t xml:space="preserve"> </w:t>
      </w:r>
      <w:r w:rsidR="004C4335">
        <w:t>Pre-</w:t>
      </w:r>
      <w:r w:rsidR="004C4335" w:rsidRPr="007C1EE9">
        <w:t>requisites</w:t>
      </w:r>
      <w:r w:rsidR="004C4335">
        <w:t xml:space="preserve"> </w:t>
      </w:r>
      <w:r w:rsidR="004C4335" w:rsidRPr="00D570E3">
        <w:t>Configurations</w:t>
      </w:r>
      <w:bookmarkEnd w:id="34"/>
    </w:p>
    <w:p w14:paraId="49B67FEB" w14:textId="653B1B6C" w:rsidR="00D87EC3" w:rsidRPr="00D87EC3" w:rsidRDefault="001C1461" w:rsidP="00D87EC3">
      <w:r>
        <w:t>Some</w:t>
      </w:r>
      <w:r w:rsidRPr="00D87EC3">
        <w:t xml:space="preserve"> release</w:t>
      </w:r>
      <w:r w:rsidR="00D87EC3" w:rsidRPr="00D87EC3">
        <w:t xml:space="preserve"> contents require pre-requisites configuration in Azure which require higher permissions therefore </w:t>
      </w:r>
      <w:r w:rsidR="00D87EC3" w:rsidRPr="00D87EC3">
        <w:lastRenderedPageBreak/>
        <w:t>these tasks are excluded from DevOps pipeline and are configured manually by DevOps team before starting the release deployments.</w:t>
      </w:r>
    </w:p>
    <w:p w14:paraId="6BEA738B" w14:textId="77777777" w:rsidR="00D87EC3" w:rsidRDefault="00D87EC3" w:rsidP="00D87EC3">
      <w:pPr>
        <w:rPr>
          <w:b/>
          <w:bCs/>
        </w:rPr>
      </w:pPr>
    </w:p>
    <w:p w14:paraId="15987560" w14:textId="58F2BBA0" w:rsidR="00D87EC3" w:rsidRPr="007C1EE9" w:rsidRDefault="004C4335" w:rsidP="00D87EC3">
      <w:pPr>
        <w:rPr>
          <w:b/>
          <w:bCs/>
        </w:rPr>
      </w:pPr>
      <w:r w:rsidRPr="007C1EE9">
        <w:rPr>
          <w:b/>
          <w:bCs/>
        </w:rPr>
        <w:t xml:space="preserve">Some examples of these configurations are as below </w:t>
      </w:r>
      <w:r w:rsidR="001353A4" w:rsidRPr="007C1EE9">
        <w:rPr>
          <w:b/>
          <w:bCs/>
        </w:rPr>
        <w:t>–</w:t>
      </w:r>
      <w:r w:rsidRPr="007C1EE9">
        <w:rPr>
          <w:b/>
          <w:bCs/>
        </w:rPr>
        <w:t xml:space="preserve"> </w:t>
      </w:r>
    </w:p>
    <w:p w14:paraId="065BBBBF" w14:textId="77777777" w:rsidR="001353A4" w:rsidRDefault="001353A4" w:rsidP="00D87EC3">
      <w:pPr>
        <w:rPr>
          <w:b/>
          <w:bCs/>
        </w:rPr>
      </w:pPr>
    </w:p>
    <w:p w14:paraId="0F3FD6CC" w14:textId="55008BF7" w:rsidR="00D87EC3" w:rsidRPr="004C4335" w:rsidRDefault="004C4335" w:rsidP="00F241CE">
      <w:pPr>
        <w:pStyle w:val="ListParagraph"/>
        <w:numPr>
          <w:ilvl w:val="0"/>
          <w:numId w:val="12"/>
        </w:numPr>
      </w:pPr>
      <w:r w:rsidRPr="004C4335">
        <w:t>Creating/Updating Key Vault secrets</w:t>
      </w:r>
    </w:p>
    <w:p w14:paraId="29B11CB1" w14:textId="291FE262" w:rsidR="00D87EC3" w:rsidRPr="004C4335" w:rsidRDefault="004C4335" w:rsidP="00F241CE">
      <w:pPr>
        <w:pStyle w:val="ListParagraph"/>
        <w:numPr>
          <w:ilvl w:val="0"/>
          <w:numId w:val="12"/>
        </w:numPr>
      </w:pPr>
      <w:r w:rsidRPr="004C4335">
        <w:t>Creating/Updating App Configuration Keys</w:t>
      </w:r>
    </w:p>
    <w:p w14:paraId="7A5FEE5A" w14:textId="5CAC618D" w:rsidR="004C4335" w:rsidRPr="004C4335" w:rsidRDefault="004C4335" w:rsidP="00F241CE">
      <w:pPr>
        <w:pStyle w:val="ListParagraph"/>
        <w:numPr>
          <w:ilvl w:val="0"/>
          <w:numId w:val="12"/>
        </w:numPr>
      </w:pPr>
      <w:r w:rsidRPr="004C4335">
        <w:t>Granting permissions over Storage containers</w:t>
      </w:r>
    </w:p>
    <w:p w14:paraId="695C1B70" w14:textId="515132E9" w:rsidR="004C4335" w:rsidRPr="004C4335" w:rsidRDefault="004C4335" w:rsidP="00F241CE">
      <w:pPr>
        <w:pStyle w:val="ListParagraph"/>
        <w:numPr>
          <w:ilvl w:val="0"/>
          <w:numId w:val="12"/>
        </w:numPr>
      </w:pPr>
      <w:r w:rsidRPr="004C4335">
        <w:t>Creating new containers</w:t>
      </w:r>
    </w:p>
    <w:p w14:paraId="2F18B03B" w14:textId="7228F870" w:rsidR="004C4335" w:rsidRPr="004C4335" w:rsidRDefault="004C4335" w:rsidP="00F241CE">
      <w:pPr>
        <w:pStyle w:val="ListParagraph"/>
        <w:numPr>
          <w:ilvl w:val="0"/>
          <w:numId w:val="12"/>
        </w:numPr>
      </w:pPr>
      <w:r w:rsidRPr="004C4335">
        <w:t>Any others.</w:t>
      </w:r>
    </w:p>
    <w:p w14:paraId="7D1323CF" w14:textId="77777777" w:rsidR="00D87EC3" w:rsidRDefault="00D87EC3" w:rsidP="00C447B8"/>
    <w:p w14:paraId="633C9045" w14:textId="2ABFFEE6" w:rsidR="00022C21" w:rsidRPr="006E0DB7" w:rsidRDefault="00022C21" w:rsidP="00C447B8">
      <w:pPr>
        <w:rPr>
          <w:b/>
        </w:rPr>
      </w:pPr>
      <w:r w:rsidRPr="006E0DB7">
        <w:rPr>
          <w:b/>
        </w:rPr>
        <w:t xml:space="preserve">Odessa provides all these pre-configuration details within </w:t>
      </w:r>
      <w:r w:rsidR="004D6D81">
        <w:rPr>
          <w:b/>
          <w:bCs/>
        </w:rPr>
        <w:t>“</w:t>
      </w:r>
      <w:r w:rsidRPr="004D6D81">
        <w:rPr>
          <w:b/>
          <w:color w:val="008095" w:themeColor="accent1" w:themeShade="BF"/>
        </w:rPr>
        <w:t xml:space="preserve">Release </w:t>
      </w:r>
      <w:r w:rsidR="00525D5C">
        <w:rPr>
          <w:b/>
          <w:bCs/>
          <w:color w:val="008095" w:themeColor="accent1" w:themeShade="BF"/>
        </w:rPr>
        <w:t>Deployment Request</w:t>
      </w:r>
      <w:r w:rsidR="004D6D81">
        <w:rPr>
          <w:b/>
          <w:bCs/>
          <w:color w:val="008095" w:themeColor="accent1" w:themeShade="BF"/>
        </w:rPr>
        <w:t xml:space="preserve"> </w:t>
      </w:r>
      <w:r w:rsidRPr="004D6D81">
        <w:rPr>
          <w:b/>
          <w:color w:val="008095" w:themeColor="accent1" w:themeShade="BF"/>
        </w:rPr>
        <w:t>Form</w:t>
      </w:r>
      <w:r w:rsidR="00EC37E3">
        <w:rPr>
          <w:b/>
          <w:bCs/>
          <w:color w:val="008095" w:themeColor="accent1" w:themeShade="BF"/>
        </w:rPr>
        <w:t xml:space="preserve"> </w:t>
      </w:r>
      <w:r w:rsidR="00415BAC">
        <w:rPr>
          <w:b/>
          <w:bCs/>
          <w:color w:val="008095" w:themeColor="accent1" w:themeShade="BF"/>
        </w:rPr>
        <w:t xml:space="preserve">- </w:t>
      </w:r>
      <w:r w:rsidR="00EC37E3" w:rsidRPr="00EC37E3">
        <w:rPr>
          <w:i/>
          <w:iCs/>
          <w:color w:val="008095" w:themeColor="accent1" w:themeShade="BF"/>
        </w:rPr>
        <w:t>refer section 3.1.1</w:t>
      </w:r>
      <w:r w:rsidR="004D6D81" w:rsidRPr="004D6D81">
        <w:rPr>
          <w:b/>
          <w:bCs/>
          <w:color w:val="008095" w:themeColor="accent1" w:themeShade="BF"/>
        </w:rPr>
        <w:t>”</w:t>
      </w:r>
      <w:r w:rsidRPr="004D6D81">
        <w:rPr>
          <w:b/>
          <w:color w:val="008095" w:themeColor="accent1" w:themeShade="BF"/>
        </w:rPr>
        <w:t xml:space="preserve"> </w:t>
      </w:r>
      <w:r w:rsidRPr="006E0DB7">
        <w:rPr>
          <w:b/>
        </w:rPr>
        <w:t>which is shared before the actual release or hot fix.</w:t>
      </w:r>
    </w:p>
    <w:p w14:paraId="15E18C55" w14:textId="77777777" w:rsidR="00022C21" w:rsidRDefault="00022C21" w:rsidP="00C447B8"/>
    <w:p w14:paraId="5DF221D8" w14:textId="5651743F" w:rsidR="000C02D5" w:rsidRDefault="003F3D1D" w:rsidP="003F3D1D">
      <w:pPr>
        <w:pStyle w:val="Heading3"/>
      </w:pPr>
      <w:bookmarkStart w:id="35" w:name="_Toc137050073"/>
      <w:r>
        <w:t>3.1.</w:t>
      </w:r>
      <w:r w:rsidR="00533C1A">
        <w:t>4</w:t>
      </w:r>
      <w:r>
        <w:t xml:space="preserve"> </w:t>
      </w:r>
      <w:r w:rsidR="000C02D5">
        <w:t xml:space="preserve">Release Content </w:t>
      </w:r>
      <w:r w:rsidR="000C02D5" w:rsidRPr="00D570E3">
        <w:t>Artifacts</w:t>
      </w:r>
      <w:bookmarkEnd w:id="35"/>
    </w:p>
    <w:p w14:paraId="4FEE1757" w14:textId="218297E3" w:rsidR="009F19E0" w:rsidRDefault="009F19E0" w:rsidP="00C447B8">
      <w:r>
        <w:t xml:space="preserve">Once release contents are available within the above storage container, a DevOps pipeline fetches these contains from Storage container and pushes those within DevOps Artifacts. To understand the workflow please </w:t>
      </w:r>
      <w:r w:rsidR="00585BA1">
        <w:t>refer to</w:t>
      </w:r>
      <w:r>
        <w:t xml:space="preserve"> the diagram</w:t>
      </w:r>
      <w:r w:rsidR="15FC79AD">
        <w:t xml:space="preserve"> below</w:t>
      </w:r>
      <w:r>
        <w:t>.</w:t>
      </w:r>
    </w:p>
    <w:p w14:paraId="16218791" w14:textId="77777777" w:rsidR="009F19E0" w:rsidRDefault="009F19E0" w:rsidP="00C447B8"/>
    <w:p w14:paraId="6F68F31E" w14:textId="1B2EB5E3" w:rsidR="009F19E0" w:rsidRDefault="00FB03FF" w:rsidP="00C447B8">
      <w:r>
        <w:t>Below</w:t>
      </w:r>
      <w:r w:rsidR="00C35E05">
        <w:t xml:space="preserve"> table describes some standards recommended for maintaining the artifacts within Azure DevOps Artifacts.</w:t>
      </w:r>
    </w:p>
    <w:p w14:paraId="2621B592" w14:textId="77777777" w:rsidR="000C3C59" w:rsidRDefault="000C3C59" w:rsidP="00C447B8"/>
    <w:p w14:paraId="242E64C0" w14:textId="77777777" w:rsidR="000C3C59" w:rsidRPr="000C3C59" w:rsidRDefault="000C3C59" w:rsidP="00C447B8">
      <w:pPr>
        <w:rPr>
          <w:b/>
          <w:bCs/>
        </w:rPr>
      </w:pPr>
    </w:p>
    <w:p w14:paraId="1C5D1E79" w14:textId="4FFB3395" w:rsidR="00C35E05" w:rsidRDefault="00514E9D" w:rsidP="00B7684F">
      <w:pPr>
        <w:pStyle w:val="Heading3"/>
      </w:pPr>
      <w:bookmarkStart w:id="36" w:name="_Toc137050074"/>
      <w:r>
        <w:t>3.1.</w:t>
      </w:r>
      <w:r w:rsidR="00B7684F">
        <w:t xml:space="preserve">4 </w:t>
      </w:r>
      <w:r w:rsidR="00531369">
        <w:t xml:space="preserve">Solution Design </w:t>
      </w:r>
      <w:bookmarkEnd w:id="36"/>
      <w:r w:rsidR="00531369">
        <w:t>– Phase 1</w:t>
      </w:r>
    </w:p>
    <w:p w14:paraId="5E0F0A9E" w14:textId="5F441E0D" w:rsidR="00E330B4" w:rsidRDefault="00751B1F" w:rsidP="00C447B8">
      <w:r>
        <w:t xml:space="preserve">Below </w:t>
      </w:r>
      <w:r w:rsidR="00C35E05">
        <w:t>table describes t</w:t>
      </w:r>
      <w:r>
        <w:t xml:space="preserve">he consolidated list of different </w:t>
      </w:r>
      <w:r w:rsidR="00A14DDF">
        <w:t>types</w:t>
      </w:r>
      <w:r>
        <w:t xml:space="preserve"> of Azure resources which have been used for deployment using DevOps</w:t>
      </w:r>
      <w:r w:rsidR="00A14DDF">
        <w:t xml:space="preserve"> pipeline</w:t>
      </w:r>
      <w:r>
        <w:t>.</w:t>
      </w:r>
    </w:p>
    <w:p w14:paraId="32AFE640" w14:textId="77777777" w:rsidR="00531369" w:rsidRDefault="00531369" w:rsidP="00C447B8"/>
    <w:p w14:paraId="0AF7FABF" w14:textId="731518B1" w:rsidR="00531369" w:rsidRDefault="00531369" w:rsidP="00C447B8">
      <w:r w:rsidRPr="004D0287">
        <w:t>All the below DevOps pipeline use the Virtual Machine Scale Set (VMSS) solution.</w:t>
      </w:r>
    </w:p>
    <w:p w14:paraId="23DD6414" w14:textId="77777777" w:rsidR="0039661F" w:rsidRDefault="0039661F" w:rsidP="00C447B8"/>
    <w:tbl>
      <w:tblPr>
        <w:tblW w:w="10800" w:type="dxa"/>
        <w:tblInd w:w="-118" w:type="dxa"/>
        <w:tblCellMar>
          <w:left w:w="0" w:type="dxa"/>
          <w:right w:w="0" w:type="dxa"/>
        </w:tblCellMar>
        <w:tblLook w:val="04A0" w:firstRow="1" w:lastRow="0" w:firstColumn="1" w:lastColumn="0" w:noHBand="0" w:noVBand="1"/>
      </w:tblPr>
      <w:tblGrid>
        <w:gridCol w:w="1638"/>
        <w:gridCol w:w="4230"/>
        <w:gridCol w:w="4932"/>
      </w:tblGrid>
      <w:tr w:rsidR="0039661F" w:rsidRPr="0039661F" w14:paraId="34A8EB81" w14:textId="77777777" w:rsidTr="004D0287">
        <w:trPr>
          <w:trHeight w:val="520"/>
        </w:trPr>
        <w:tc>
          <w:tcPr>
            <w:tcW w:w="1638" w:type="dxa"/>
            <w:tcBorders>
              <w:top w:val="single" w:sz="8" w:space="0" w:color="FFFFFF"/>
              <w:left w:val="single" w:sz="8" w:space="0" w:color="FFFFFF"/>
              <w:bottom w:val="single" w:sz="24" w:space="0" w:color="FFFFFF"/>
              <w:right w:val="single" w:sz="8" w:space="0" w:color="FFFFFF"/>
            </w:tcBorders>
            <w:shd w:val="clear" w:color="auto" w:fill="4472C4"/>
            <w:tcMar>
              <w:top w:w="15" w:type="dxa"/>
              <w:left w:w="108" w:type="dxa"/>
              <w:bottom w:w="0" w:type="dxa"/>
              <w:right w:w="108" w:type="dxa"/>
            </w:tcMar>
            <w:hideMark/>
          </w:tcPr>
          <w:p w14:paraId="6BBD7205" w14:textId="77777777" w:rsidR="0039661F" w:rsidRPr="0039661F" w:rsidRDefault="0039661F" w:rsidP="0039661F">
            <w:pPr>
              <w:jc w:val="center"/>
              <w:rPr>
                <w:color w:val="FFFFFF" w:themeColor="background1"/>
                <w:sz w:val="22"/>
              </w:rPr>
            </w:pPr>
            <w:r w:rsidRPr="0039661F">
              <w:rPr>
                <w:b/>
                <w:bCs/>
                <w:color w:val="FFFFFF" w:themeColor="background1"/>
                <w:sz w:val="22"/>
              </w:rPr>
              <w:t>Azure Resource Type</w:t>
            </w:r>
          </w:p>
        </w:tc>
        <w:tc>
          <w:tcPr>
            <w:tcW w:w="4230" w:type="dxa"/>
            <w:tcBorders>
              <w:top w:val="single" w:sz="8" w:space="0" w:color="FFFFFF"/>
              <w:left w:val="single" w:sz="8" w:space="0" w:color="FFFFFF"/>
              <w:bottom w:val="single" w:sz="24" w:space="0" w:color="FFFFFF"/>
              <w:right w:val="single" w:sz="8" w:space="0" w:color="FFFFFF"/>
            </w:tcBorders>
            <w:shd w:val="clear" w:color="auto" w:fill="4472C4"/>
            <w:tcMar>
              <w:top w:w="15" w:type="dxa"/>
              <w:left w:w="108" w:type="dxa"/>
              <w:bottom w:w="0" w:type="dxa"/>
              <w:right w:w="108" w:type="dxa"/>
            </w:tcMar>
            <w:hideMark/>
          </w:tcPr>
          <w:p w14:paraId="5DCC2B97" w14:textId="77777777" w:rsidR="0039661F" w:rsidRPr="0039661F" w:rsidRDefault="0039661F" w:rsidP="0039661F">
            <w:pPr>
              <w:jc w:val="center"/>
              <w:rPr>
                <w:color w:val="FFFFFF" w:themeColor="background1"/>
                <w:sz w:val="22"/>
              </w:rPr>
            </w:pPr>
            <w:r w:rsidRPr="0039661F">
              <w:rPr>
                <w:b/>
                <w:bCs/>
                <w:color w:val="FFFFFF" w:themeColor="background1"/>
                <w:sz w:val="22"/>
              </w:rPr>
              <w:t>High Level Deployment Tasks</w:t>
            </w:r>
          </w:p>
        </w:tc>
        <w:tc>
          <w:tcPr>
            <w:tcW w:w="4932" w:type="dxa"/>
            <w:tcBorders>
              <w:top w:val="single" w:sz="8" w:space="0" w:color="FFFFFF"/>
              <w:left w:val="single" w:sz="8" w:space="0" w:color="FFFFFF"/>
              <w:bottom w:val="single" w:sz="24" w:space="0" w:color="FFFFFF"/>
              <w:right w:val="single" w:sz="8" w:space="0" w:color="FFFFFF"/>
            </w:tcBorders>
            <w:shd w:val="clear" w:color="auto" w:fill="4472C4"/>
            <w:tcMar>
              <w:top w:w="15" w:type="dxa"/>
              <w:left w:w="108" w:type="dxa"/>
              <w:bottom w:w="0" w:type="dxa"/>
              <w:right w:w="108" w:type="dxa"/>
            </w:tcMar>
            <w:hideMark/>
          </w:tcPr>
          <w:p w14:paraId="7CB130C5" w14:textId="77777777" w:rsidR="0039661F" w:rsidRPr="0039661F" w:rsidRDefault="0039661F" w:rsidP="0039661F">
            <w:pPr>
              <w:jc w:val="center"/>
              <w:rPr>
                <w:color w:val="FFFFFF" w:themeColor="background1"/>
                <w:sz w:val="22"/>
              </w:rPr>
            </w:pPr>
            <w:r w:rsidRPr="0039661F">
              <w:rPr>
                <w:b/>
                <w:bCs/>
                <w:color w:val="FFFFFF" w:themeColor="background1"/>
                <w:sz w:val="22"/>
              </w:rPr>
              <w:t>Method/Solution Implemented</w:t>
            </w:r>
          </w:p>
        </w:tc>
      </w:tr>
      <w:tr w:rsidR="0039661F" w:rsidRPr="0039661F" w14:paraId="760DC922" w14:textId="77777777" w:rsidTr="004D0287">
        <w:trPr>
          <w:trHeight w:val="816"/>
        </w:trPr>
        <w:tc>
          <w:tcPr>
            <w:tcW w:w="1638" w:type="dxa"/>
            <w:tcBorders>
              <w:top w:val="single" w:sz="24" w:space="0" w:color="FFFFFF"/>
              <w:left w:val="single" w:sz="8" w:space="0" w:color="FFFFFF"/>
              <w:bottom w:val="single" w:sz="8" w:space="0" w:color="FFFFFF"/>
              <w:right w:val="single" w:sz="8" w:space="0" w:color="FFFFFF"/>
            </w:tcBorders>
            <w:shd w:val="clear" w:color="auto" w:fill="AB9C8D" w:themeFill="background2" w:themeFillShade="BF"/>
            <w:tcMar>
              <w:top w:w="15" w:type="dxa"/>
              <w:left w:w="108" w:type="dxa"/>
              <w:bottom w:w="0" w:type="dxa"/>
              <w:right w:w="108" w:type="dxa"/>
            </w:tcMar>
            <w:hideMark/>
          </w:tcPr>
          <w:p w14:paraId="4F5F8A1B" w14:textId="77777777" w:rsidR="0039661F" w:rsidRPr="0039661F" w:rsidRDefault="0039661F" w:rsidP="0039661F">
            <w:pPr>
              <w:rPr>
                <w:color w:val="FFFFFF" w:themeColor="background1"/>
              </w:rPr>
            </w:pPr>
            <w:r w:rsidRPr="0039661F">
              <w:rPr>
                <w:b/>
                <w:bCs/>
                <w:color w:val="FFFFFF" w:themeColor="background1"/>
              </w:rPr>
              <w:t>App Services</w:t>
            </w:r>
          </w:p>
        </w:tc>
        <w:tc>
          <w:tcPr>
            <w:tcW w:w="4230" w:type="dxa"/>
            <w:tcBorders>
              <w:top w:val="single" w:sz="24" w:space="0" w:color="FFFFFF"/>
              <w:left w:val="single" w:sz="8" w:space="0" w:color="FFFFFF"/>
              <w:bottom w:val="single" w:sz="8" w:space="0" w:color="FFFFFF"/>
              <w:right w:val="single" w:sz="8" w:space="0" w:color="FFFFFF"/>
            </w:tcBorders>
            <w:shd w:val="clear" w:color="auto" w:fill="CFD5EA"/>
            <w:tcMar>
              <w:top w:w="15" w:type="dxa"/>
              <w:left w:w="108" w:type="dxa"/>
              <w:bottom w:w="0" w:type="dxa"/>
              <w:right w:w="108" w:type="dxa"/>
            </w:tcMar>
            <w:hideMark/>
          </w:tcPr>
          <w:p w14:paraId="1F420A46" w14:textId="77777777" w:rsidR="0039661F" w:rsidRPr="0039661F" w:rsidRDefault="0039661F" w:rsidP="00F241CE">
            <w:pPr>
              <w:numPr>
                <w:ilvl w:val="0"/>
                <w:numId w:val="5"/>
              </w:numPr>
            </w:pPr>
            <w:r w:rsidRPr="0039661F">
              <w:t>Stopping services</w:t>
            </w:r>
          </w:p>
          <w:p w14:paraId="4390D873" w14:textId="77777777" w:rsidR="0039661F" w:rsidRPr="0039661F" w:rsidRDefault="0039661F" w:rsidP="00F241CE">
            <w:pPr>
              <w:numPr>
                <w:ilvl w:val="0"/>
                <w:numId w:val="5"/>
              </w:numPr>
            </w:pPr>
            <w:r w:rsidRPr="0039661F">
              <w:t>Release content deployment</w:t>
            </w:r>
          </w:p>
          <w:p w14:paraId="26CC9663" w14:textId="77777777" w:rsidR="0039661F" w:rsidRPr="0039661F" w:rsidRDefault="0039661F" w:rsidP="00F241CE">
            <w:pPr>
              <w:numPr>
                <w:ilvl w:val="0"/>
                <w:numId w:val="5"/>
              </w:numPr>
            </w:pPr>
            <w:r w:rsidRPr="0039661F">
              <w:t>Starting services</w:t>
            </w:r>
          </w:p>
        </w:tc>
        <w:tc>
          <w:tcPr>
            <w:tcW w:w="4932" w:type="dxa"/>
            <w:tcBorders>
              <w:top w:val="single" w:sz="24" w:space="0" w:color="FFFFFF"/>
              <w:left w:val="single" w:sz="8" w:space="0" w:color="FFFFFF"/>
              <w:bottom w:val="single" w:sz="8" w:space="0" w:color="FFFFFF"/>
              <w:right w:val="single" w:sz="8" w:space="0" w:color="FFFFFF"/>
            </w:tcBorders>
            <w:shd w:val="clear" w:color="auto" w:fill="CFD5EA"/>
            <w:tcMar>
              <w:top w:w="15" w:type="dxa"/>
              <w:left w:w="108" w:type="dxa"/>
              <w:bottom w:w="0" w:type="dxa"/>
              <w:right w:w="108" w:type="dxa"/>
            </w:tcMar>
            <w:hideMark/>
          </w:tcPr>
          <w:p w14:paraId="01C340ED" w14:textId="29E4E419" w:rsidR="00F742D6" w:rsidRDefault="00F742D6" w:rsidP="0039661F">
            <w:r>
              <w:t>Agents –</w:t>
            </w:r>
          </w:p>
          <w:p w14:paraId="4563169A" w14:textId="139800F2" w:rsidR="0039661F" w:rsidRDefault="00F742D6" w:rsidP="00F241CE">
            <w:pPr>
              <w:pStyle w:val="ListParagraph"/>
              <w:numPr>
                <w:ilvl w:val="0"/>
                <w:numId w:val="10"/>
              </w:numPr>
            </w:pPr>
            <w:r>
              <w:t>VM scale-set</w:t>
            </w:r>
          </w:p>
          <w:p w14:paraId="727AE9CD" w14:textId="5FEA1869" w:rsidR="00F742D6" w:rsidRDefault="00F742D6" w:rsidP="00F241CE">
            <w:pPr>
              <w:pStyle w:val="ListParagraph"/>
              <w:numPr>
                <w:ilvl w:val="0"/>
                <w:numId w:val="10"/>
              </w:numPr>
            </w:pPr>
            <w:r>
              <w:t>Azure App Service Deploy</w:t>
            </w:r>
          </w:p>
          <w:p w14:paraId="11B208F1" w14:textId="4656294B" w:rsidR="00F742D6" w:rsidRPr="0039661F" w:rsidRDefault="00F742D6" w:rsidP="0039661F"/>
        </w:tc>
      </w:tr>
      <w:tr w:rsidR="0039661F" w:rsidRPr="0039661F" w14:paraId="52B578A3" w14:textId="77777777" w:rsidTr="004D0287">
        <w:trPr>
          <w:trHeight w:val="504"/>
        </w:trPr>
        <w:tc>
          <w:tcPr>
            <w:tcW w:w="1638" w:type="dxa"/>
            <w:tcBorders>
              <w:top w:val="single" w:sz="8" w:space="0" w:color="FFFFFF"/>
              <w:left w:val="single" w:sz="8" w:space="0" w:color="FFFFFF"/>
              <w:bottom w:val="single" w:sz="8" w:space="0" w:color="FFFFFF"/>
              <w:right w:val="single" w:sz="8" w:space="0" w:color="FFFFFF"/>
            </w:tcBorders>
            <w:shd w:val="clear" w:color="auto" w:fill="AB9C8D" w:themeFill="background2" w:themeFillShade="BF"/>
            <w:tcMar>
              <w:top w:w="15" w:type="dxa"/>
              <w:left w:w="108" w:type="dxa"/>
              <w:bottom w:w="0" w:type="dxa"/>
              <w:right w:w="108" w:type="dxa"/>
            </w:tcMar>
            <w:hideMark/>
          </w:tcPr>
          <w:p w14:paraId="09EA176A" w14:textId="77777777" w:rsidR="0039661F" w:rsidRPr="0039661F" w:rsidRDefault="0039661F" w:rsidP="0039661F">
            <w:pPr>
              <w:rPr>
                <w:color w:val="FFFFFF" w:themeColor="background1"/>
              </w:rPr>
            </w:pPr>
            <w:r w:rsidRPr="0039661F">
              <w:rPr>
                <w:b/>
                <w:bCs/>
                <w:color w:val="FFFFFF" w:themeColor="background1"/>
              </w:rPr>
              <w:t>SQL Mi Database</w:t>
            </w:r>
          </w:p>
        </w:tc>
        <w:tc>
          <w:tcPr>
            <w:tcW w:w="4230" w:type="dxa"/>
            <w:tcBorders>
              <w:top w:val="single" w:sz="8" w:space="0" w:color="FFFFFF"/>
              <w:left w:val="single" w:sz="8" w:space="0" w:color="FFFFFF"/>
              <w:bottom w:val="single" w:sz="8" w:space="0" w:color="FFFFFF"/>
              <w:right w:val="single" w:sz="8" w:space="0" w:color="FFFFFF"/>
            </w:tcBorders>
            <w:shd w:val="clear" w:color="auto" w:fill="E9EBF5"/>
            <w:tcMar>
              <w:top w:w="15" w:type="dxa"/>
              <w:left w:w="108" w:type="dxa"/>
              <w:bottom w:w="0" w:type="dxa"/>
              <w:right w:w="108" w:type="dxa"/>
            </w:tcMar>
            <w:hideMark/>
          </w:tcPr>
          <w:p w14:paraId="7490ECEF" w14:textId="77777777" w:rsidR="0039661F" w:rsidRPr="0039661F" w:rsidRDefault="0039661F" w:rsidP="00F241CE">
            <w:pPr>
              <w:numPr>
                <w:ilvl w:val="0"/>
                <w:numId w:val="6"/>
              </w:numPr>
            </w:pPr>
            <w:r w:rsidRPr="0039661F">
              <w:t>Database script execution</w:t>
            </w:r>
          </w:p>
        </w:tc>
        <w:tc>
          <w:tcPr>
            <w:tcW w:w="4932" w:type="dxa"/>
            <w:tcBorders>
              <w:top w:val="single" w:sz="8" w:space="0" w:color="FFFFFF"/>
              <w:left w:val="single" w:sz="8" w:space="0" w:color="FFFFFF"/>
              <w:bottom w:val="single" w:sz="8" w:space="0" w:color="FFFFFF"/>
              <w:right w:val="single" w:sz="8" w:space="0" w:color="FFFFFF"/>
            </w:tcBorders>
            <w:shd w:val="clear" w:color="auto" w:fill="E9EBF5"/>
            <w:tcMar>
              <w:top w:w="15" w:type="dxa"/>
              <w:left w:w="108" w:type="dxa"/>
              <w:bottom w:w="0" w:type="dxa"/>
              <w:right w:w="108" w:type="dxa"/>
            </w:tcMar>
            <w:hideMark/>
          </w:tcPr>
          <w:p w14:paraId="175CA82C" w14:textId="400B1C5C" w:rsidR="0039661F" w:rsidRDefault="0039661F" w:rsidP="0039661F">
            <w:r w:rsidRPr="0039661F">
              <w:t> </w:t>
            </w:r>
            <w:r w:rsidR="00F742D6">
              <w:t xml:space="preserve">Agent - </w:t>
            </w:r>
          </w:p>
          <w:p w14:paraId="76DE8C33" w14:textId="2A6F86FD" w:rsidR="00F742D6" w:rsidRPr="0039661F" w:rsidRDefault="00F742D6" w:rsidP="00F241CE">
            <w:pPr>
              <w:pStyle w:val="ListParagraph"/>
              <w:numPr>
                <w:ilvl w:val="0"/>
                <w:numId w:val="11"/>
              </w:numPr>
            </w:pPr>
            <w:r>
              <w:t>PowerShell</w:t>
            </w:r>
          </w:p>
        </w:tc>
      </w:tr>
      <w:tr w:rsidR="0039661F" w:rsidRPr="0039661F" w14:paraId="619F18CA" w14:textId="77777777" w:rsidTr="004D0287">
        <w:trPr>
          <w:trHeight w:val="504"/>
        </w:trPr>
        <w:tc>
          <w:tcPr>
            <w:tcW w:w="1638" w:type="dxa"/>
            <w:tcBorders>
              <w:top w:val="single" w:sz="8" w:space="0" w:color="FFFFFF"/>
              <w:left w:val="single" w:sz="8" w:space="0" w:color="FFFFFF"/>
              <w:bottom w:val="single" w:sz="8" w:space="0" w:color="FFFFFF"/>
              <w:right w:val="single" w:sz="8" w:space="0" w:color="FFFFFF"/>
            </w:tcBorders>
            <w:shd w:val="clear" w:color="auto" w:fill="AB9C8D" w:themeFill="background2" w:themeFillShade="BF"/>
            <w:tcMar>
              <w:top w:w="15" w:type="dxa"/>
              <w:left w:w="108" w:type="dxa"/>
              <w:bottom w:w="0" w:type="dxa"/>
              <w:right w:w="108" w:type="dxa"/>
            </w:tcMar>
            <w:hideMark/>
          </w:tcPr>
          <w:p w14:paraId="16E1E5A6" w14:textId="77777777" w:rsidR="0039661F" w:rsidRPr="0039661F" w:rsidRDefault="0039661F" w:rsidP="0039661F">
            <w:pPr>
              <w:rPr>
                <w:color w:val="FFFFFF" w:themeColor="background1"/>
              </w:rPr>
            </w:pPr>
            <w:r w:rsidRPr="0039661F">
              <w:rPr>
                <w:b/>
                <w:bCs/>
                <w:color w:val="FFFFFF" w:themeColor="background1"/>
              </w:rPr>
              <w:t>Virtual Machine</w:t>
            </w:r>
          </w:p>
        </w:tc>
        <w:tc>
          <w:tcPr>
            <w:tcW w:w="4230" w:type="dxa"/>
            <w:tcBorders>
              <w:top w:val="single" w:sz="8" w:space="0" w:color="FFFFFF"/>
              <w:left w:val="single" w:sz="8" w:space="0" w:color="FFFFFF"/>
              <w:bottom w:val="single" w:sz="8" w:space="0" w:color="FFFFFF"/>
              <w:right w:val="single" w:sz="8" w:space="0" w:color="FFFFFF"/>
            </w:tcBorders>
            <w:shd w:val="clear" w:color="auto" w:fill="CFD5EA"/>
            <w:tcMar>
              <w:top w:w="15" w:type="dxa"/>
              <w:left w:w="108" w:type="dxa"/>
              <w:bottom w:w="0" w:type="dxa"/>
              <w:right w:w="108" w:type="dxa"/>
            </w:tcMar>
            <w:hideMark/>
          </w:tcPr>
          <w:p w14:paraId="7333E260" w14:textId="77777777" w:rsidR="0039661F" w:rsidRPr="0039661F" w:rsidRDefault="0039661F" w:rsidP="00F241CE">
            <w:pPr>
              <w:numPr>
                <w:ilvl w:val="0"/>
                <w:numId w:val="7"/>
              </w:numPr>
            </w:pPr>
            <w:r w:rsidRPr="0039661F">
              <w:t>Report Sever Engine - RDL files deployment</w:t>
            </w:r>
          </w:p>
        </w:tc>
        <w:tc>
          <w:tcPr>
            <w:tcW w:w="4932" w:type="dxa"/>
            <w:tcBorders>
              <w:top w:val="single" w:sz="8" w:space="0" w:color="FFFFFF"/>
              <w:left w:val="single" w:sz="8" w:space="0" w:color="FFFFFF"/>
              <w:bottom w:val="single" w:sz="8" w:space="0" w:color="FFFFFF"/>
              <w:right w:val="single" w:sz="8" w:space="0" w:color="FFFFFF"/>
            </w:tcBorders>
            <w:shd w:val="clear" w:color="auto" w:fill="CFD5EA"/>
            <w:tcMar>
              <w:top w:w="15" w:type="dxa"/>
              <w:left w:w="108" w:type="dxa"/>
              <w:bottom w:w="0" w:type="dxa"/>
              <w:right w:w="108" w:type="dxa"/>
            </w:tcMar>
            <w:hideMark/>
          </w:tcPr>
          <w:p w14:paraId="3E19538C" w14:textId="5E0168F7" w:rsidR="0039661F" w:rsidRDefault="0039661F" w:rsidP="0039661F">
            <w:r w:rsidRPr="0039661F">
              <w:t> </w:t>
            </w:r>
            <w:r w:rsidR="00F742D6">
              <w:t>Agent –</w:t>
            </w:r>
          </w:p>
          <w:p w14:paraId="44AC4EBA" w14:textId="77777777" w:rsidR="00F742D6" w:rsidRDefault="00F742D6" w:rsidP="00F241CE">
            <w:pPr>
              <w:pStyle w:val="ListParagraph"/>
              <w:numPr>
                <w:ilvl w:val="0"/>
                <w:numId w:val="11"/>
              </w:numPr>
            </w:pPr>
            <w:r>
              <w:t>Azure Key Vault</w:t>
            </w:r>
          </w:p>
          <w:p w14:paraId="778A0087" w14:textId="77777777" w:rsidR="00F742D6" w:rsidRDefault="00F742D6" w:rsidP="00F241CE">
            <w:pPr>
              <w:pStyle w:val="ListParagraph"/>
              <w:numPr>
                <w:ilvl w:val="0"/>
                <w:numId w:val="11"/>
              </w:numPr>
            </w:pPr>
            <w:r>
              <w:t>Extract Files</w:t>
            </w:r>
          </w:p>
          <w:p w14:paraId="22EDCA2B" w14:textId="77777777" w:rsidR="00F742D6" w:rsidRDefault="00F742D6" w:rsidP="00F241CE">
            <w:pPr>
              <w:pStyle w:val="ListParagraph"/>
              <w:numPr>
                <w:ilvl w:val="0"/>
                <w:numId w:val="11"/>
              </w:numPr>
            </w:pPr>
            <w:r>
              <w:t>Windows machine file copy</w:t>
            </w:r>
          </w:p>
          <w:p w14:paraId="28806B3F" w14:textId="53526A64" w:rsidR="00F742D6" w:rsidRPr="0039661F" w:rsidRDefault="00F742D6" w:rsidP="00F241CE">
            <w:pPr>
              <w:pStyle w:val="ListParagraph"/>
              <w:numPr>
                <w:ilvl w:val="0"/>
                <w:numId w:val="11"/>
              </w:numPr>
            </w:pPr>
            <w:r>
              <w:t>PowerShell on target machines</w:t>
            </w:r>
          </w:p>
        </w:tc>
      </w:tr>
      <w:tr w:rsidR="00D85BF0" w:rsidRPr="0039661F" w14:paraId="07511429" w14:textId="77777777" w:rsidTr="004D0287">
        <w:trPr>
          <w:trHeight w:val="531"/>
        </w:trPr>
        <w:tc>
          <w:tcPr>
            <w:tcW w:w="1638" w:type="dxa"/>
            <w:tcBorders>
              <w:top w:val="single" w:sz="8" w:space="0" w:color="FFFFFF"/>
              <w:left w:val="single" w:sz="8" w:space="0" w:color="FFFFFF"/>
              <w:bottom w:val="single" w:sz="8" w:space="0" w:color="FFFFFF"/>
              <w:right w:val="single" w:sz="8" w:space="0" w:color="FFFFFF"/>
            </w:tcBorders>
            <w:shd w:val="clear" w:color="auto" w:fill="AB9C8D" w:themeFill="background2" w:themeFillShade="BF"/>
            <w:tcMar>
              <w:top w:w="15" w:type="dxa"/>
              <w:left w:w="108" w:type="dxa"/>
              <w:bottom w:w="0" w:type="dxa"/>
              <w:right w:w="108" w:type="dxa"/>
            </w:tcMar>
            <w:hideMark/>
          </w:tcPr>
          <w:p w14:paraId="2F86F379" w14:textId="77777777" w:rsidR="00D85BF0" w:rsidRPr="0039661F" w:rsidRDefault="00D85BF0" w:rsidP="00D85BF0">
            <w:pPr>
              <w:rPr>
                <w:color w:val="FFFFFF" w:themeColor="background1"/>
              </w:rPr>
            </w:pPr>
            <w:r w:rsidRPr="0039661F">
              <w:rPr>
                <w:b/>
                <w:bCs/>
                <w:color w:val="FFFFFF" w:themeColor="background1"/>
              </w:rPr>
              <w:t>SQL on Virtual Machine</w:t>
            </w:r>
          </w:p>
        </w:tc>
        <w:tc>
          <w:tcPr>
            <w:tcW w:w="4230" w:type="dxa"/>
            <w:tcBorders>
              <w:top w:val="single" w:sz="8" w:space="0" w:color="FFFFFF"/>
              <w:left w:val="single" w:sz="8" w:space="0" w:color="FFFFFF"/>
              <w:bottom w:val="single" w:sz="8" w:space="0" w:color="FFFFFF"/>
              <w:right w:val="single" w:sz="8" w:space="0" w:color="FFFFFF"/>
            </w:tcBorders>
            <w:shd w:val="clear" w:color="auto" w:fill="E9EBF5"/>
            <w:tcMar>
              <w:top w:w="15" w:type="dxa"/>
              <w:left w:w="108" w:type="dxa"/>
              <w:bottom w:w="0" w:type="dxa"/>
              <w:right w:w="108" w:type="dxa"/>
            </w:tcMar>
            <w:hideMark/>
          </w:tcPr>
          <w:p w14:paraId="6737269F" w14:textId="77777777" w:rsidR="0039661F" w:rsidRPr="0039661F" w:rsidRDefault="0039661F" w:rsidP="00F241CE">
            <w:pPr>
              <w:numPr>
                <w:ilvl w:val="0"/>
                <w:numId w:val="8"/>
              </w:numPr>
            </w:pPr>
            <w:r w:rsidRPr="0039661F">
              <w:t>Data warehouse/Insights release content deployment inside windows physical path</w:t>
            </w:r>
          </w:p>
        </w:tc>
        <w:tc>
          <w:tcPr>
            <w:tcW w:w="4932" w:type="dxa"/>
            <w:tcBorders>
              <w:top w:val="single" w:sz="8" w:space="0" w:color="FFFFFF"/>
              <w:left w:val="single" w:sz="8" w:space="0" w:color="FFFFFF"/>
              <w:bottom w:val="single" w:sz="8" w:space="0" w:color="FFFFFF"/>
              <w:right w:val="single" w:sz="8" w:space="0" w:color="FFFFFF"/>
            </w:tcBorders>
            <w:shd w:val="clear" w:color="auto" w:fill="E9EBF5"/>
            <w:tcMar>
              <w:top w:w="15" w:type="dxa"/>
              <w:left w:w="108" w:type="dxa"/>
              <w:bottom w:w="0" w:type="dxa"/>
              <w:right w:w="108" w:type="dxa"/>
            </w:tcMar>
            <w:hideMark/>
          </w:tcPr>
          <w:p w14:paraId="384932D7" w14:textId="77777777" w:rsidR="00D85BF0" w:rsidRDefault="00D85BF0" w:rsidP="00D85BF0">
            <w:r w:rsidRPr="0039661F">
              <w:t> </w:t>
            </w:r>
            <w:r>
              <w:t>Agent –</w:t>
            </w:r>
          </w:p>
          <w:p w14:paraId="6B303F2A" w14:textId="77777777" w:rsidR="00D85BF0" w:rsidRDefault="00D85BF0" w:rsidP="00F241CE">
            <w:pPr>
              <w:pStyle w:val="ListParagraph"/>
              <w:numPr>
                <w:ilvl w:val="0"/>
                <w:numId w:val="11"/>
              </w:numPr>
            </w:pPr>
            <w:r>
              <w:t>Azure Key Vault</w:t>
            </w:r>
          </w:p>
          <w:p w14:paraId="34F41F07" w14:textId="77777777" w:rsidR="00D85BF0" w:rsidRDefault="00D85BF0" w:rsidP="00F241CE">
            <w:pPr>
              <w:pStyle w:val="ListParagraph"/>
              <w:numPr>
                <w:ilvl w:val="0"/>
                <w:numId w:val="11"/>
              </w:numPr>
            </w:pPr>
            <w:r>
              <w:t>Extract Files</w:t>
            </w:r>
          </w:p>
          <w:p w14:paraId="609348BF" w14:textId="77777777" w:rsidR="00D85BF0" w:rsidRDefault="00D85BF0" w:rsidP="00F241CE">
            <w:pPr>
              <w:pStyle w:val="ListParagraph"/>
              <w:numPr>
                <w:ilvl w:val="0"/>
                <w:numId w:val="11"/>
              </w:numPr>
            </w:pPr>
            <w:r>
              <w:t>Windows machine file copy</w:t>
            </w:r>
          </w:p>
          <w:p w14:paraId="49D18E68" w14:textId="2865B311" w:rsidR="00D85BF0" w:rsidRPr="0039661F" w:rsidRDefault="00D85BF0" w:rsidP="00F241CE">
            <w:pPr>
              <w:pStyle w:val="ListParagraph"/>
              <w:numPr>
                <w:ilvl w:val="0"/>
                <w:numId w:val="11"/>
              </w:numPr>
            </w:pPr>
            <w:r>
              <w:t>PowerShell on target machines</w:t>
            </w:r>
          </w:p>
        </w:tc>
      </w:tr>
      <w:tr w:rsidR="00D85BF0" w:rsidRPr="0039661F" w14:paraId="24001418" w14:textId="77777777" w:rsidTr="004D0287">
        <w:trPr>
          <w:trHeight w:val="520"/>
        </w:trPr>
        <w:tc>
          <w:tcPr>
            <w:tcW w:w="1638" w:type="dxa"/>
            <w:tcBorders>
              <w:top w:val="single" w:sz="8" w:space="0" w:color="FFFFFF"/>
              <w:left w:val="single" w:sz="8" w:space="0" w:color="FFFFFF"/>
              <w:bottom w:val="single" w:sz="8" w:space="0" w:color="FFFFFF"/>
              <w:right w:val="single" w:sz="8" w:space="0" w:color="FFFFFF"/>
            </w:tcBorders>
            <w:shd w:val="clear" w:color="auto" w:fill="AB9C8D" w:themeFill="background2" w:themeFillShade="BF"/>
            <w:tcMar>
              <w:top w:w="15" w:type="dxa"/>
              <w:left w:w="108" w:type="dxa"/>
              <w:bottom w:w="0" w:type="dxa"/>
              <w:right w:w="108" w:type="dxa"/>
            </w:tcMar>
            <w:hideMark/>
          </w:tcPr>
          <w:p w14:paraId="4C7F1D58" w14:textId="77777777" w:rsidR="00D85BF0" w:rsidRPr="0039661F" w:rsidRDefault="00D85BF0" w:rsidP="00D85BF0">
            <w:r w:rsidRPr="0039661F">
              <w:rPr>
                <w:b/>
                <w:bCs/>
                <w:color w:val="FFFFFF" w:themeColor="background1"/>
              </w:rPr>
              <w:lastRenderedPageBreak/>
              <w:t>SQL on Virtual Machine</w:t>
            </w:r>
          </w:p>
        </w:tc>
        <w:tc>
          <w:tcPr>
            <w:tcW w:w="4230" w:type="dxa"/>
            <w:tcBorders>
              <w:top w:val="single" w:sz="8" w:space="0" w:color="FFFFFF"/>
              <w:left w:val="single" w:sz="8" w:space="0" w:color="FFFFFF"/>
              <w:bottom w:val="single" w:sz="8" w:space="0" w:color="FFFFFF"/>
              <w:right w:val="single" w:sz="8" w:space="0" w:color="FFFFFF"/>
            </w:tcBorders>
            <w:shd w:val="clear" w:color="auto" w:fill="CFD5EA"/>
            <w:tcMar>
              <w:top w:w="15" w:type="dxa"/>
              <w:left w:w="108" w:type="dxa"/>
              <w:bottom w:w="0" w:type="dxa"/>
              <w:right w:w="108" w:type="dxa"/>
            </w:tcMar>
            <w:hideMark/>
          </w:tcPr>
          <w:p w14:paraId="43959881" w14:textId="77777777" w:rsidR="0039661F" w:rsidRPr="0039661F" w:rsidRDefault="0039661F" w:rsidP="00F241CE">
            <w:pPr>
              <w:numPr>
                <w:ilvl w:val="0"/>
                <w:numId w:val="9"/>
              </w:numPr>
            </w:pPr>
            <w:r w:rsidRPr="0039661F">
              <w:t>Data warehouse/Insights SQL Server database script deployment</w:t>
            </w:r>
          </w:p>
        </w:tc>
        <w:tc>
          <w:tcPr>
            <w:tcW w:w="4932" w:type="dxa"/>
            <w:tcBorders>
              <w:top w:val="single" w:sz="8" w:space="0" w:color="FFFFFF"/>
              <w:left w:val="single" w:sz="8" w:space="0" w:color="FFFFFF"/>
              <w:bottom w:val="single" w:sz="8" w:space="0" w:color="FFFFFF"/>
              <w:right w:val="single" w:sz="8" w:space="0" w:color="FFFFFF"/>
            </w:tcBorders>
            <w:shd w:val="clear" w:color="auto" w:fill="CFD5EA"/>
            <w:tcMar>
              <w:top w:w="15" w:type="dxa"/>
              <w:left w:w="108" w:type="dxa"/>
              <w:bottom w:w="0" w:type="dxa"/>
              <w:right w:w="108" w:type="dxa"/>
            </w:tcMar>
            <w:hideMark/>
          </w:tcPr>
          <w:p w14:paraId="3674D4AD" w14:textId="77777777" w:rsidR="009E5F1A" w:rsidRDefault="00D85BF0" w:rsidP="009E5F1A">
            <w:r w:rsidRPr="0039661F">
              <w:t> </w:t>
            </w:r>
            <w:r w:rsidR="009E5F1A">
              <w:t>Agent –</w:t>
            </w:r>
          </w:p>
          <w:p w14:paraId="3B0FD0D5" w14:textId="77777777" w:rsidR="009E5F1A" w:rsidRDefault="009E5F1A" w:rsidP="00F241CE">
            <w:pPr>
              <w:pStyle w:val="ListParagraph"/>
              <w:numPr>
                <w:ilvl w:val="0"/>
                <w:numId w:val="11"/>
              </w:numPr>
            </w:pPr>
            <w:r>
              <w:t>Azure Key Vault</w:t>
            </w:r>
          </w:p>
          <w:p w14:paraId="68CB4901" w14:textId="77777777" w:rsidR="009E5F1A" w:rsidRDefault="009E5F1A" w:rsidP="00F241CE">
            <w:pPr>
              <w:pStyle w:val="ListParagraph"/>
              <w:numPr>
                <w:ilvl w:val="0"/>
                <w:numId w:val="11"/>
              </w:numPr>
            </w:pPr>
            <w:r>
              <w:t>Extract Files</w:t>
            </w:r>
          </w:p>
          <w:p w14:paraId="7E1D41B9" w14:textId="77777777" w:rsidR="009E5F1A" w:rsidRDefault="009E5F1A" w:rsidP="00F241CE">
            <w:pPr>
              <w:pStyle w:val="ListParagraph"/>
              <w:numPr>
                <w:ilvl w:val="0"/>
                <w:numId w:val="11"/>
              </w:numPr>
            </w:pPr>
            <w:r>
              <w:t>Windows machine file copy</w:t>
            </w:r>
          </w:p>
          <w:p w14:paraId="5D08570A" w14:textId="43B12675" w:rsidR="00F57885" w:rsidRPr="0039661F" w:rsidRDefault="009E5F1A" w:rsidP="00F241CE">
            <w:pPr>
              <w:pStyle w:val="ListParagraph"/>
              <w:numPr>
                <w:ilvl w:val="0"/>
                <w:numId w:val="11"/>
              </w:numPr>
            </w:pPr>
            <w:r>
              <w:t>PowerShell on target machines</w:t>
            </w:r>
          </w:p>
        </w:tc>
      </w:tr>
    </w:tbl>
    <w:p w14:paraId="77C3A5A1" w14:textId="77777777" w:rsidR="0039661F" w:rsidRDefault="0039661F" w:rsidP="00C447B8"/>
    <w:p w14:paraId="6F6BE633" w14:textId="6562D6F1" w:rsidR="00751B1F" w:rsidRDefault="004F5FB8" w:rsidP="00F241CE">
      <w:pPr>
        <w:pStyle w:val="ListParagraph"/>
        <w:numPr>
          <w:ilvl w:val="0"/>
          <w:numId w:val="15"/>
        </w:numPr>
      </w:pPr>
      <w:r w:rsidRPr="003D6712">
        <w:rPr>
          <w:b/>
          <w:bCs/>
        </w:rPr>
        <w:t xml:space="preserve">Reference </w:t>
      </w:r>
      <w:r w:rsidR="00C36F5C" w:rsidRPr="003D6712">
        <w:rPr>
          <w:b/>
          <w:bCs/>
        </w:rPr>
        <w:t>link –</w:t>
      </w:r>
      <w:r w:rsidR="00C36F5C">
        <w:t xml:space="preserve"> </w:t>
      </w:r>
      <w:hyperlink r:id="rId28" w:history="1">
        <w:r w:rsidR="00C36F5C" w:rsidRPr="003D6712">
          <w:rPr>
            <w:rStyle w:val="Hyperlink"/>
            <w:color w:val="0070C0"/>
          </w:rPr>
          <w:t xml:space="preserve">Configuring </w:t>
        </w:r>
        <w:proofErr w:type="spellStart"/>
        <w:r w:rsidR="00C36F5C" w:rsidRPr="003D6712">
          <w:rPr>
            <w:rStyle w:val="Hyperlink"/>
            <w:color w:val="0070C0"/>
          </w:rPr>
          <w:t>WinRM</w:t>
        </w:r>
        <w:proofErr w:type="spellEnd"/>
        <w:r w:rsidR="00C36F5C" w:rsidRPr="003D6712">
          <w:rPr>
            <w:rStyle w:val="Hyperlink"/>
            <w:color w:val="0070C0"/>
          </w:rPr>
          <w:t xml:space="preserve"> over HTTPS to enable PowerShell remoting</w:t>
        </w:r>
      </w:hyperlink>
      <w:r w:rsidR="00DD236D">
        <w:t>.</w:t>
      </w:r>
    </w:p>
    <w:p w14:paraId="34CE77C1" w14:textId="63AC9D36" w:rsidR="003D6712" w:rsidRDefault="003D6712" w:rsidP="00F241CE">
      <w:pPr>
        <w:pStyle w:val="ListParagraph"/>
        <w:numPr>
          <w:ilvl w:val="0"/>
          <w:numId w:val="15"/>
        </w:numPr>
      </w:pPr>
      <w:r w:rsidRPr="003D6712">
        <w:t>Enable inbound port 5986 with VM for remote PowerShell remote execution.</w:t>
      </w:r>
    </w:p>
    <w:p w14:paraId="644BFC87" w14:textId="6E034463" w:rsidR="003D6712" w:rsidRDefault="00A71743" w:rsidP="00F241CE">
      <w:pPr>
        <w:pStyle w:val="ListParagraph"/>
        <w:numPr>
          <w:ilvl w:val="0"/>
          <w:numId w:val="15"/>
        </w:numPr>
      </w:pPr>
      <w:r>
        <w:t xml:space="preserve">A self-signed </w:t>
      </w:r>
      <w:r w:rsidR="0061544F">
        <w:t xml:space="preserve">Certificate used </w:t>
      </w:r>
      <w:r>
        <w:t xml:space="preserve">in DEV environment </w:t>
      </w:r>
      <w:r w:rsidR="0061544F">
        <w:t xml:space="preserve">to </w:t>
      </w:r>
      <w:r>
        <w:t xml:space="preserve">enable </w:t>
      </w:r>
      <w:r w:rsidR="0061544F">
        <w:t xml:space="preserve">Remote PowerShell script </w:t>
      </w:r>
      <w:r w:rsidR="00036734">
        <w:t>execution.</w:t>
      </w:r>
    </w:p>
    <w:p w14:paraId="5EB70DC8" w14:textId="384D46D3" w:rsidR="008D0EE2" w:rsidRDefault="00DF7655" w:rsidP="00F241CE">
      <w:pPr>
        <w:pStyle w:val="ListParagraph"/>
        <w:numPr>
          <w:ilvl w:val="0"/>
          <w:numId w:val="15"/>
        </w:numPr>
      </w:pPr>
      <w:r w:rsidRPr="00DF7655">
        <w:rPr>
          <w:highlight w:val="yellow"/>
        </w:rPr>
        <w:t xml:space="preserve">Solution Review: </w:t>
      </w:r>
      <w:r w:rsidR="008D0EE2" w:rsidRPr="00DF7655">
        <w:rPr>
          <w:highlight w:val="yellow"/>
        </w:rPr>
        <w:t>Currently using self-signed certificate and proposal is to use DevOps agent.</w:t>
      </w:r>
    </w:p>
    <w:p w14:paraId="479AE79F" w14:textId="77777777" w:rsidR="00FB67F7" w:rsidRDefault="00FB67F7" w:rsidP="00AB079A"/>
    <w:tbl>
      <w:tblPr>
        <w:tblW w:w="10722" w:type="dxa"/>
        <w:tblInd w:w="-100" w:type="dxa"/>
        <w:tblCellMar>
          <w:left w:w="0" w:type="dxa"/>
          <w:right w:w="0" w:type="dxa"/>
        </w:tblCellMar>
        <w:tblLook w:val="0420" w:firstRow="1" w:lastRow="0" w:firstColumn="0" w:lastColumn="0" w:noHBand="0" w:noVBand="1"/>
      </w:tblPr>
      <w:tblGrid>
        <w:gridCol w:w="1530"/>
        <w:gridCol w:w="2700"/>
        <w:gridCol w:w="6492"/>
      </w:tblGrid>
      <w:tr w:rsidR="00580D9D" w:rsidRPr="00580D9D" w14:paraId="552D92BC" w14:textId="77777777" w:rsidTr="00580D9D">
        <w:trPr>
          <w:trHeight w:val="188"/>
        </w:trPr>
        <w:tc>
          <w:tcPr>
            <w:tcW w:w="1530"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hideMark/>
          </w:tcPr>
          <w:p w14:paraId="781EE02D" w14:textId="77777777" w:rsidR="00580D9D" w:rsidRPr="00580D9D" w:rsidRDefault="00580D9D" w:rsidP="00580D9D">
            <w:pPr>
              <w:jc w:val="center"/>
              <w:rPr>
                <w:color w:val="FFFFFF" w:themeColor="background1"/>
              </w:rPr>
            </w:pPr>
            <w:r w:rsidRPr="00580D9D">
              <w:rPr>
                <w:b/>
                <w:bCs/>
                <w:color w:val="FFFFFF" w:themeColor="background1"/>
              </w:rPr>
              <w:t>Environment</w:t>
            </w:r>
          </w:p>
        </w:tc>
        <w:tc>
          <w:tcPr>
            <w:tcW w:w="2700"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hideMark/>
          </w:tcPr>
          <w:p w14:paraId="538B2119" w14:textId="77777777" w:rsidR="00580D9D" w:rsidRPr="00580D9D" w:rsidRDefault="00580D9D" w:rsidP="00580D9D">
            <w:pPr>
              <w:jc w:val="center"/>
              <w:rPr>
                <w:color w:val="FFFFFF" w:themeColor="background1"/>
              </w:rPr>
            </w:pPr>
            <w:r w:rsidRPr="00580D9D">
              <w:rPr>
                <w:b/>
                <w:bCs/>
                <w:color w:val="FFFFFF" w:themeColor="background1"/>
              </w:rPr>
              <w:t>Certificate Type &amp; Details</w:t>
            </w:r>
          </w:p>
        </w:tc>
        <w:tc>
          <w:tcPr>
            <w:tcW w:w="6492"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hideMark/>
          </w:tcPr>
          <w:p w14:paraId="1B819493" w14:textId="77777777" w:rsidR="00580D9D" w:rsidRPr="00580D9D" w:rsidRDefault="00580D9D" w:rsidP="00580D9D">
            <w:pPr>
              <w:jc w:val="center"/>
              <w:rPr>
                <w:color w:val="FFFFFF" w:themeColor="background1"/>
              </w:rPr>
            </w:pPr>
            <w:r w:rsidRPr="00580D9D">
              <w:rPr>
                <w:b/>
                <w:bCs/>
                <w:color w:val="FFFFFF" w:themeColor="background1"/>
              </w:rPr>
              <w:t>Note</w:t>
            </w:r>
          </w:p>
        </w:tc>
      </w:tr>
      <w:tr w:rsidR="00580D9D" w:rsidRPr="00580D9D" w14:paraId="39A45C2D" w14:textId="77777777" w:rsidTr="00580D9D">
        <w:trPr>
          <w:trHeight w:val="446"/>
        </w:trPr>
        <w:tc>
          <w:tcPr>
            <w:tcW w:w="1530"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50630D23" w14:textId="77777777" w:rsidR="00580D9D" w:rsidRPr="00580D9D" w:rsidRDefault="00580D9D" w:rsidP="00580D9D">
            <w:r w:rsidRPr="00580D9D">
              <w:t>DEV</w:t>
            </w:r>
          </w:p>
        </w:tc>
        <w:tc>
          <w:tcPr>
            <w:tcW w:w="2700"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02FBE590" w14:textId="77777777" w:rsidR="00580D9D" w:rsidRPr="00580D9D" w:rsidRDefault="00580D9D" w:rsidP="00580D9D">
            <w:r w:rsidRPr="00580D9D">
              <w:t>Self-signed</w:t>
            </w:r>
          </w:p>
        </w:tc>
        <w:tc>
          <w:tcPr>
            <w:tcW w:w="6492"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14A283BB" w14:textId="77777777" w:rsidR="00580D9D" w:rsidRPr="00580D9D" w:rsidRDefault="00580D9D" w:rsidP="00580D9D">
            <w:r w:rsidRPr="00580D9D">
              <w:t>CA certificate? (TBD)</w:t>
            </w:r>
          </w:p>
        </w:tc>
      </w:tr>
      <w:tr w:rsidR="00580D9D" w:rsidRPr="00580D9D" w14:paraId="6A9F5678" w14:textId="77777777" w:rsidTr="00580D9D">
        <w:trPr>
          <w:trHeight w:val="391"/>
        </w:trPr>
        <w:tc>
          <w:tcPr>
            <w:tcW w:w="1530"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71710083" w14:textId="77777777" w:rsidR="00580D9D" w:rsidRPr="00580D9D" w:rsidRDefault="00580D9D" w:rsidP="00580D9D">
            <w:r w:rsidRPr="00580D9D">
              <w:t>ITG</w:t>
            </w:r>
          </w:p>
        </w:tc>
        <w:tc>
          <w:tcPr>
            <w:tcW w:w="2700"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172D9D73" w14:textId="77777777" w:rsidR="00580D9D" w:rsidRPr="00580D9D" w:rsidRDefault="00580D9D" w:rsidP="00580D9D">
            <w:r w:rsidRPr="00580D9D">
              <w:t>?</w:t>
            </w:r>
          </w:p>
        </w:tc>
        <w:tc>
          <w:tcPr>
            <w:tcW w:w="6492"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4BFE01FE" w14:textId="77777777" w:rsidR="00580D9D" w:rsidRPr="00580D9D" w:rsidRDefault="00580D9D" w:rsidP="00580D9D">
            <w:r w:rsidRPr="00580D9D">
              <w:t>Use CA certificate</w:t>
            </w:r>
          </w:p>
        </w:tc>
      </w:tr>
      <w:tr w:rsidR="00580D9D" w:rsidRPr="00580D9D" w14:paraId="3AEC3EC2" w14:textId="77777777" w:rsidTr="00580D9D">
        <w:trPr>
          <w:trHeight w:val="391"/>
        </w:trPr>
        <w:tc>
          <w:tcPr>
            <w:tcW w:w="1530"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7DC53AB1" w14:textId="77777777" w:rsidR="00580D9D" w:rsidRPr="00580D9D" w:rsidRDefault="00580D9D" w:rsidP="00580D9D">
            <w:r w:rsidRPr="00580D9D">
              <w:t>STG</w:t>
            </w:r>
          </w:p>
        </w:tc>
        <w:tc>
          <w:tcPr>
            <w:tcW w:w="2700"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1269973C" w14:textId="77777777" w:rsidR="00580D9D" w:rsidRPr="00580D9D" w:rsidRDefault="00580D9D" w:rsidP="00580D9D">
            <w:r w:rsidRPr="00580D9D">
              <w:t>?</w:t>
            </w:r>
          </w:p>
        </w:tc>
        <w:tc>
          <w:tcPr>
            <w:tcW w:w="6492"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77DB80E1" w14:textId="77777777" w:rsidR="00580D9D" w:rsidRPr="00580D9D" w:rsidRDefault="00580D9D" w:rsidP="00580D9D">
            <w:r w:rsidRPr="00580D9D">
              <w:t>Use CA certificate</w:t>
            </w:r>
          </w:p>
        </w:tc>
      </w:tr>
      <w:tr w:rsidR="00580D9D" w:rsidRPr="00580D9D" w14:paraId="36152070" w14:textId="77777777" w:rsidTr="00580D9D">
        <w:trPr>
          <w:trHeight w:val="391"/>
        </w:trPr>
        <w:tc>
          <w:tcPr>
            <w:tcW w:w="1530"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14307E9B" w14:textId="77777777" w:rsidR="00580D9D" w:rsidRPr="00580D9D" w:rsidRDefault="00580D9D" w:rsidP="00580D9D">
            <w:r w:rsidRPr="00580D9D">
              <w:t>PROD</w:t>
            </w:r>
          </w:p>
        </w:tc>
        <w:tc>
          <w:tcPr>
            <w:tcW w:w="2700"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2375C9E4" w14:textId="77777777" w:rsidR="00580D9D" w:rsidRPr="00580D9D" w:rsidRDefault="00580D9D" w:rsidP="00580D9D">
            <w:r w:rsidRPr="00580D9D">
              <w:t xml:space="preserve">? </w:t>
            </w:r>
          </w:p>
        </w:tc>
        <w:tc>
          <w:tcPr>
            <w:tcW w:w="6492"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78CEF189" w14:textId="77777777" w:rsidR="00580D9D" w:rsidRPr="00580D9D" w:rsidRDefault="00580D9D" w:rsidP="00580D9D">
            <w:r w:rsidRPr="00580D9D">
              <w:t>Use CA certificate</w:t>
            </w:r>
          </w:p>
        </w:tc>
      </w:tr>
    </w:tbl>
    <w:p w14:paraId="5E51A8EB" w14:textId="77777777" w:rsidR="00AB079A" w:rsidRPr="003D6712" w:rsidRDefault="00AB079A" w:rsidP="00AB079A"/>
    <w:p w14:paraId="2AE53272" w14:textId="6F5BF6BC" w:rsidR="00AD541C" w:rsidRDefault="00AD541C" w:rsidP="00AD541C">
      <w:pPr>
        <w:pStyle w:val="Heading3"/>
      </w:pPr>
      <w:bookmarkStart w:id="37" w:name="_Toc137050075"/>
      <w:commentRangeStart w:id="38"/>
      <w:r>
        <w:t>3.1.5 Solution Design – Phase 2</w:t>
      </w:r>
      <w:commentRangeEnd w:id="38"/>
      <w:r w:rsidR="001A537A">
        <w:rPr>
          <w:rStyle w:val="CommentReference"/>
          <w:rFonts w:ascii="Calibri" w:eastAsia="Times New Roman" w:hAnsi="Calibri" w:cs="Times New Roman"/>
          <w:color w:val="534F4B" w:themeColor="accent6" w:themeShade="80"/>
        </w:rPr>
        <w:commentReference w:id="38"/>
      </w:r>
    </w:p>
    <w:p w14:paraId="35BEF7E4" w14:textId="7A85AFE6" w:rsidR="00632E78" w:rsidRDefault="00632E78" w:rsidP="00632E78">
      <w:r>
        <w:t xml:space="preserve">With Phase 1 solutioning, VM deployment is done using Remote Script Execution which requires a certificate. To avoid additional overhead for maintaining certificate by HPE. </w:t>
      </w:r>
      <w:r w:rsidR="001F12F9">
        <w:t xml:space="preserve">There is another solution called using Self-Hosted Agent </w:t>
      </w:r>
      <w:r w:rsidR="004A1D20">
        <w:t xml:space="preserve">which </w:t>
      </w:r>
      <w:r w:rsidR="001F12F9">
        <w:t xml:space="preserve">doesn’t require certificate. DevOps team can plan to use Self-hosted agent for VM deployment. </w:t>
      </w:r>
      <w:r w:rsidR="004A1D20">
        <w:t>Below are t</w:t>
      </w:r>
      <w:r w:rsidR="001F12F9">
        <w:t xml:space="preserve">he steps for configuring </w:t>
      </w:r>
      <w:r w:rsidR="004A1D20">
        <w:t xml:space="preserve">the </w:t>
      </w:r>
      <w:r w:rsidR="001F12F9">
        <w:t>Self-hosted agent.</w:t>
      </w:r>
    </w:p>
    <w:p w14:paraId="6FBCA463" w14:textId="77777777" w:rsidR="001F12F9" w:rsidRDefault="001F12F9" w:rsidP="00632E78"/>
    <w:p w14:paraId="04CB827C" w14:textId="14FF1CBA" w:rsidR="002A5C20" w:rsidRDefault="002A5C20" w:rsidP="00632E78">
      <w:r>
        <w:t>Once a Self-hosted agent is setup in VM then each pipeline requires a slight correction for using new Agent Pool configured for this agent. Apart from this, there are no changes in the pipeline.</w:t>
      </w:r>
    </w:p>
    <w:p w14:paraId="1004D6AA" w14:textId="77777777" w:rsidR="002A5C20" w:rsidRDefault="002A5C20" w:rsidP="00632E78"/>
    <w:p w14:paraId="360D073D" w14:textId="1903B8F2" w:rsidR="002A5C20" w:rsidRDefault="008C1650" w:rsidP="008C1650">
      <w:pPr>
        <w:pStyle w:val="Heading4"/>
      </w:pPr>
      <w:r>
        <w:t xml:space="preserve">3.1.5.1 </w:t>
      </w:r>
      <w:r w:rsidR="007E3C14">
        <w:t xml:space="preserve">Creating an Agent Pool </w:t>
      </w:r>
      <w:r w:rsidR="000674BC">
        <w:t>(Project</w:t>
      </w:r>
      <w:r w:rsidR="00E07619">
        <w:t xml:space="preserve"> S</w:t>
      </w:r>
      <w:r w:rsidR="00386C97">
        <w:t xml:space="preserve">ettings -&gt; Agent Pools -&gt; </w:t>
      </w:r>
      <w:r w:rsidR="000F7922">
        <w:t>Add Pool</w:t>
      </w:r>
      <w:r w:rsidR="000674BC">
        <w:t>)</w:t>
      </w:r>
    </w:p>
    <w:p w14:paraId="6E60DDD2" w14:textId="152AB8A7" w:rsidR="000F7922" w:rsidRDefault="000F7922" w:rsidP="000F7922">
      <w:r>
        <w:rPr>
          <w:noProof/>
        </w:rPr>
        <w:drawing>
          <wp:inline distT="0" distB="0" distL="0" distR="0" wp14:anchorId="22FA9FC8" wp14:editId="3F2FE92E">
            <wp:extent cx="4600310" cy="1905000"/>
            <wp:effectExtent l="0" t="0" r="0" b="0"/>
            <wp:docPr id="618951926" name="Picture 618951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951926" name=""/>
                    <pic:cNvPicPr/>
                  </pic:nvPicPr>
                  <pic:blipFill>
                    <a:blip r:embed="rId29"/>
                    <a:stretch>
                      <a:fillRect/>
                    </a:stretch>
                  </pic:blipFill>
                  <pic:spPr>
                    <a:xfrm>
                      <a:off x="0" y="0"/>
                      <a:ext cx="4607396" cy="1907934"/>
                    </a:xfrm>
                    <a:prstGeom prst="rect">
                      <a:avLst/>
                    </a:prstGeom>
                  </pic:spPr>
                </pic:pic>
              </a:graphicData>
            </a:graphic>
          </wp:inline>
        </w:drawing>
      </w:r>
    </w:p>
    <w:p w14:paraId="4CFCC72C" w14:textId="77777777" w:rsidR="00902BAD" w:rsidRDefault="00902BAD" w:rsidP="000F7922"/>
    <w:p w14:paraId="0F661B6B" w14:textId="45A6433E" w:rsidR="006A22DF" w:rsidRDefault="00000515" w:rsidP="000F7922">
      <w:r>
        <w:t xml:space="preserve">Add agent </w:t>
      </w:r>
      <w:r w:rsidR="006A22DF">
        <w:t>pool as below.</w:t>
      </w:r>
    </w:p>
    <w:p w14:paraId="27DE4C31" w14:textId="161DB84A" w:rsidR="006A22DF" w:rsidRDefault="006A22DF" w:rsidP="000F7922">
      <w:r>
        <w:rPr>
          <w:noProof/>
        </w:rPr>
        <w:lastRenderedPageBreak/>
        <w:drawing>
          <wp:inline distT="0" distB="0" distL="0" distR="0" wp14:anchorId="0D33A31C" wp14:editId="3FF54976">
            <wp:extent cx="2333625" cy="3790889"/>
            <wp:effectExtent l="0" t="0" r="0" b="635"/>
            <wp:docPr id="2075791842" name="Picture 2075791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791842" name=""/>
                    <pic:cNvPicPr/>
                  </pic:nvPicPr>
                  <pic:blipFill>
                    <a:blip r:embed="rId30"/>
                    <a:stretch>
                      <a:fillRect/>
                    </a:stretch>
                  </pic:blipFill>
                  <pic:spPr>
                    <a:xfrm>
                      <a:off x="0" y="0"/>
                      <a:ext cx="2344082" cy="3807876"/>
                    </a:xfrm>
                    <a:prstGeom prst="rect">
                      <a:avLst/>
                    </a:prstGeom>
                  </pic:spPr>
                </pic:pic>
              </a:graphicData>
            </a:graphic>
          </wp:inline>
        </w:drawing>
      </w:r>
    </w:p>
    <w:p w14:paraId="40F3A10F" w14:textId="77777777" w:rsidR="006A22DF" w:rsidRPr="000F7922" w:rsidRDefault="006A22DF" w:rsidP="000F7922"/>
    <w:p w14:paraId="523384F5" w14:textId="3DFF5964" w:rsidR="007E3C14" w:rsidRDefault="007E3C14" w:rsidP="007E3C14">
      <w:pPr>
        <w:pStyle w:val="Heading4"/>
      </w:pPr>
      <w:r>
        <w:t>3.1.5.</w:t>
      </w:r>
      <w:r w:rsidR="002F6153">
        <w:t>2</w:t>
      </w:r>
      <w:r>
        <w:t xml:space="preserve"> Downloading an Agent tool</w:t>
      </w:r>
      <w:r w:rsidR="00755562">
        <w:t xml:space="preserve"> </w:t>
      </w:r>
      <w:r w:rsidR="00DF3EED">
        <w:t>(New agent pool -&gt; Analytics</w:t>
      </w:r>
      <w:r w:rsidR="00755562">
        <w:t xml:space="preserve"> -&gt; New Agent).</w:t>
      </w:r>
    </w:p>
    <w:p w14:paraId="6EB57296" w14:textId="77777777" w:rsidR="00061A39" w:rsidRDefault="00061A39" w:rsidP="00061A39"/>
    <w:p w14:paraId="2A34B8EF" w14:textId="1B48F359" w:rsidR="00061A39" w:rsidRDefault="00061A39" w:rsidP="00061A39">
      <w:r>
        <w:rPr>
          <w:noProof/>
        </w:rPr>
        <w:drawing>
          <wp:inline distT="0" distB="0" distL="0" distR="0" wp14:anchorId="58AC529B" wp14:editId="5BF56EA6">
            <wp:extent cx="3762375" cy="3723302"/>
            <wp:effectExtent l="0" t="0" r="0" b="0"/>
            <wp:docPr id="89321781" name="Picture 89321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21781" name=""/>
                    <pic:cNvPicPr/>
                  </pic:nvPicPr>
                  <pic:blipFill>
                    <a:blip r:embed="rId31"/>
                    <a:stretch>
                      <a:fillRect/>
                    </a:stretch>
                  </pic:blipFill>
                  <pic:spPr>
                    <a:xfrm>
                      <a:off x="0" y="0"/>
                      <a:ext cx="3772322" cy="3733146"/>
                    </a:xfrm>
                    <a:prstGeom prst="rect">
                      <a:avLst/>
                    </a:prstGeom>
                  </pic:spPr>
                </pic:pic>
              </a:graphicData>
            </a:graphic>
          </wp:inline>
        </w:drawing>
      </w:r>
    </w:p>
    <w:p w14:paraId="0EB2DD12" w14:textId="77777777" w:rsidR="00061A39" w:rsidRPr="00061A39" w:rsidRDefault="00061A39" w:rsidP="00061A39"/>
    <w:p w14:paraId="31896821" w14:textId="42C82442" w:rsidR="007E3C14" w:rsidRDefault="007E3C14" w:rsidP="007E3C14">
      <w:pPr>
        <w:pStyle w:val="Heading4"/>
      </w:pPr>
      <w:r>
        <w:t>3.1.5.</w:t>
      </w:r>
      <w:r w:rsidR="002F6153">
        <w:t>3</w:t>
      </w:r>
      <w:r>
        <w:t xml:space="preserve"> Installing and configurating this Agent within VM</w:t>
      </w:r>
    </w:p>
    <w:p w14:paraId="2333AB22" w14:textId="77777777" w:rsidR="008D6938" w:rsidRDefault="008D6938" w:rsidP="008D6938"/>
    <w:p w14:paraId="0BCCDD48" w14:textId="0D9742ED" w:rsidR="00265A76" w:rsidRDefault="00976474" w:rsidP="001736B1">
      <w:pPr>
        <w:pStyle w:val="Heading5"/>
      </w:pPr>
      <w:r>
        <w:t>3.1.5.3.1 Installing this Agent within VM</w:t>
      </w:r>
    </w:p>
    <w:p w14:paraId="4D51CE33" w14:textId="77777777" w:rsidR="00265A76" w:rsidRDefault="00265A76" w:rsidP="00265A76"/>
    <w:p w14:paraId="56605976" w14:textId="77777777" w:rsidR="00265A76" w:rsidRDefault="00265A76" w:rsidP="00265A76">
      <w:r>
        <w:t>CMD – hostname (check the hostname is correct or not)</w:t>
      </w:r>
    </w:p>
    <w:p w14:paraId="4954E307" w14:textId="77777777" w:rsidR="00265A76" w:rsidRDefault="00265A76" w:rsidP="00265A76">
      <w:r>
        <w:t>Downloaded agent.</w:t>
      </w:r>
    </w:p>
    <w:p w14:paraId="5896513E" w14:textId="77777777" w:rsidR="00265A76" w:rsidRDefault="00265A76" w:rsidP="00265A76">
      <w:r>
        <w:rPr>
          <w:noProof/>
        </w:rPr>
        <w:drawing>
          <wp:inline distT="0" distB="0" distL="0" distR="0" wp14:anchorId="7E712965" wp14:editId="564DFB3B">
            <wp:extent cx="4476750" cy="1171575"/>
            <wp:effectExtent l="0" t="0" r="0" b="9525"/>
            <wp:docPr id="259354767" name="Picture 259354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476750" cy="1171575"/>
                    </a:xfrm>
                    <a:prstGeom prst="rect">
                      <a:avLst/>
                    </a:prstGeom>
                    <a:noFill/>
                    <a:ln>
                      <a:noFill/>
                    </a:ln>
                  </pic:spPr>
                </pic:pic>
              </a:graphicData>
            </a:graphic>
          </wp:inline>
        </w:drawing>
      </w:r>
    </w:p>
    <w:p w14:paraId="42067A98" w14:textId="77777777" w:rsidR="0071680D" w:rsidRDefault="0071680D" w:rsidP="00265A76"/>
    <w:p w14:paraId="6678B355" w14:textId="0547EBDB" w:rsidR="0071680D" w:rsidRDefault="0071680D" w:rsidP="0071680D">
      <w:pPr>
        <w:pStyle w:val="Heading5"/>
      </w:pPr>
      <w:r>
        <w:t>3.1.5.3.</w:t>
      </w:r>
      <w:r w:rsidR="001E03B4">
        <w:t>2</w:t>
      </w:r>
      <w:r>
        <w:t xml:space="preserve"> </w:t>
      </w:r>
      <w:r w:rsidR="002D1ED0">
        <w:t xml:space="preserve">Open text file and </w:t>
      </w:r>
      <w:r w:rsidR="00042C78">
        <w:t xml:space="preserve">add all the necessary </w:t>
      </w:r>
      <w:r w:rsidR="00D22887">
        <w:t>details</w:t>
      </w:r>
      <w:r w:rsidR="00B66097">
        <w:t xml:space="preserve"> below</w:t>
      </w:r>
      <w:r w:rsidR="00042C78">
        <w:t>.</w:t>
      </w:r>
    </w:p>
    <w:p w14:paraId="19B79F3A" w14:textId="77777777" w:rsidR="00265A76" w:rsidRDefault="00265A76" w:rsidP="00265A76"/>
    <w:p w14:paraId="570A09E3" w14:textId="77777777" w:rsidR="00265A76" w:rsidRDefault="00265A76" w:rsidP="00265A76">
      <w:r>
        <w:rPr>
          <w:noProof/>
        </w:rPr>
        <w:drawing>
          <wp:inline distT="0" distB="0" distL="0" distR="0" wp14:anchorId="08ABE3DF" wp14:editId="4551A8E5">
            <wp:extent cx="4410075" cy="2933700"/>
            <wp:effectExtent l="0" t="0" r="9525" b="0"/>
            <wp:docPr id="1596946821" name="Picture 1596946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410075" cy="2933700"/>
                    </a:xfrm>
                    <a:prstGeom prst="rect">
                      <a:avLst/>
                    </a:prstGeom>
                    <a:noFill/>
                    <a:ln>
                      <a:noFill/>
                    </a:ln>
                  </pic:spPr>
                </pic:pic>
              </a:graphicData>
            </a:graphic>
          </wp:inline>
        </w:drawing>
      </w:r>
    </w:p>
    <w:p w14:paraId="630A3445" w14:textId="77777777" w:rsidR="00F4107C" w:rsidRDefault="00F4107C" w:rsidP="00265A76"/>
    <w:p w14:paraId="682BA6E6" w14:textId="422DE5FA" w:rsidR="00265A76" w:rsidRDefault="001D6773" w:rsidP="00F4107C">
      <w:pPr>
        <w:pStyle w:val="Heading5"/>
      </w:pPr>
      <w:r>
        <w:t>3.1.5.3.</w:t>
      </w:r>
      <w:r w:rsidR="001E03B4">
        <w:t>3</w:t>
      </w:r>
      <w:r>
        <w:t xml:space="preserve"> </w:t>
      </w:r>
      <w:r w:rsidR="00F4107C">
        <w:t>Create access token as below snapshot.</w:t>
      </w:r>
    </w:p>
    <w:p w14:paraId="5788EBFD" w14:textId="77777777" w:rsidR="00F4107C" w:rsidRDefault="00F4107C" w:rsidP="00265A76"/>
    <w:p w14:paraId="6DAEC3CE" w14:textId="77777777" w:rsidR="00265A76" w:rsidRDefault="00265A76" w:rsidP="00265A76">
      <w:r>
        <w:rPr>
          <w:noProof/>
        </w:rPr>
        <w:lastRenderedPageBreak/>
        <w:drawing>
          <wp:inline distT="0" distB="0" distL="0" distR="0" wp14:anchorId="68C92C96" wp14:editId="32E9F4CA">
            <wp:extent cx="5934075" cy="2162175"/>
            <wp:effectExtent l="0" t="0" r="9525" b="9525"/>
            <wp:docPr id="1369523796" name="Picture 1369523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34075" cy="2162175"/>
                    </a:xfrm>
                    <a:prstGeom prst="rect">
                      <a:avLst/>
                    </a:prstGeom>
                    <a:noFill/>
                    <a:ln>
                      <a:noFill/>
                    </a:ln>
                  </pic:spPr>
                </pic:pic>
              </a:graphicData>
            </a:graphic>
          </wp:inline>
        </w:drawing>
      </w:r>
    </w:p>
    <w:p w14:paraId="649AB882" w14:textId="77777777" w:rsidR="00265A76" w:rsidRDefault="00265A76" w:rsidP="00265A76"/>
    <w:p w14:paraId="1EA54B0A" w14:textId="275E6275" w:rsidR="00265A76" w:rsidRDefault="00F4107C" w:rsidP="00F4107C">
      <w:pPr>
        <w:pStyle w:val="Heading5"/>
      </w:pPr>
      <w:r>
        <w:t>3.1.5.3.</w:t>
      </w:r>
      <w:r w:rsidR="001E03B4">
        <w:t>4</w:t>
      </w:r>
      <w:r>
        <w:t xml:space="preserve"> Create access token and copy it.</w:t>
      </w:r>
    </w:p>
    <w:p w14:paraId="74301A24" w14:textId="77777777" w:rsidR="00F4107C" w:rsidRPr="00F4107C" w:rsidRDefault="00F4107C" w:rsidP="00F4107C"/>
    <w:p w14:paraId="1A7EF07D" w14:textId="77777777" w:rsidR="00265A76" w:rsidRDefault="00265A76" w:rsidP="00265A76">
      <w:r>
        <w:rPr>
          <w:noProof/>
        </w:rPr>
        <w:drawing>
          <wp:inline distT="0" distB="0" distL="0" distR="0" wp14:anchorId="55CAF38F" wp14:editId="600D2F93">
            <wp:extent cx="4597879" cy="5267552"/>
            <wp:effectExtent l="0" t="0" r="0" b="0"/>
            <wp:docPr id="377013538" name="Picture 377013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604157" cy="5274744"/>
                    </a:xfrm>
                    <a:prstGeom prst="rect">
                      <a:avLst/>
                    </a:prstGeom>
                    <a:noFill/>
                    <a:ln>
                      <a:noFill/>
                    </a:ln>
                  </pic:spPr>
                </pic:pic>
              </a:graphicData>
            </a:graphic>
          </wp:inline>
        </w:drawing>
      </w:r>
    </w:p>
    <w:p w14:paraId="12DCB60B" w14:textId="77777777" w:rsidR="00265A76" w:rsidRDefault="00265A76" w:rsidP="00265A76"/>
    <w:p w14:paraId="58EB8CD5" w14:textId="6706488F" w:rsidR="000D607C" w:rsidRDefault="000D607C" w:rsidP="00265A76">
      <w:r>
        <w:t>Then create it.</w:t>
      </w:r>
    </w:p>
    <w:p w14:paraId="3840742D" w14:textId="77777777" w:rsidR="00265A76" w:rsidRDefault="00265A76" w:rsidP="00265A76"/>
    <w:p w14:paraId="1BB5B452" w14:textId="77777777" w:rsidR="00265A76" w:rsidRDefault="00265A76" w:rsidP="00265A76">
      <w:r>
        <w:rPr>
          <w:noProof/>
        </w:rPr>
        <w:drawing>
          <wp:inline distT="0" distB="0" distL="0" distR="0" wp14:anchorId="0B16D680" wp14:editId="062F9976">
            <wp:extent cx="4362450" cy="7010400"/>
            <wp:effectExtent l="0" t="0" r="0" b="0"/>
            <wp:docPr id="1893681780" name="Picture 1893681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681780" name=""/>
                    <pic:cNvPicPr/>
                  </pic:nvPicPr>
                  <pic:blipFill>
                    <a:blip r:embed="rId36"/>
                    <a:stretch>
                      <a:fillRect/>
                    </a:stretch>
                  </pic:blipFill>
                  <pic:spPr>
                    <a:xfrm>
                      <a:off x="0" y="0"/>
                      <a:ext cx="4362450" cy="7010400"/>
                    </a:xfrm>
                    <a:prstGeom prst="rect">
                      <a:avLst/>
                    </a:prstGeom>
                  </pic:spPr>
                </pic:pic>
              </a:graphicData>
            </a:graphic>
          </wp:inline>
        </w:drawing>
      </w:r>
    </w:p>
    <w:p w14:paraId="4E473E56" w14:textId="10E54427" w:rsidR="0065209F" w:rsidRDefault="0065209F" w:rsidP="00265A76">
      <w:r>
        <w:t>And copy it to text file.</w:t>
      </w:r>
    </w:p>
    <w:p w14:paraId="24D37CB1" w14:textId="77777777" w:rsidR="00265A76" w:rsidRDefault="00265A76" w:rsidP="00265A76"/>
    <w:p w14:paraId="6063500A" w14:textId="77777777" w:rsidR="00265A76" w:rsidRDefault="00265A76" w:rsidP="00265A76"/>
    <w:p w14:paraId="5D02833F" w14:textId="77777777" w:rsidR="00265A76" w:rsidRDefault="00265A76" w:rsidP="00265A76"/>
    <w:p w14:paraId="4471EC24" w14:textId="77777777" w:rsidR="00265A76" w:rsidRDefault="00265A76" w:rsidP="00265A76"/>
    <w:p w14:paraId="617CFC44" w14:textId="77777777" w:rsidR="00265A76" w:rsidRDefault="00265A76" w:rsidP="00265A76"/>
    <w:p w14:paraId="12E698B8" w14:textId="77777777" w:rsidR="00265A76" w:rsidRDefault="00265A76" w:rsidP="00265A76">
      <w:r>
        <w:rPr>
          <w:noProof/>
        </w:rPr>
        <w:lastRenderedPageBreak/>
        <w:drawing>
          <wp:inline distT="0" distB="0" distL="0" distR="0" wp14:anchorId="6B1EF6BE" wp14:editId="1DECBDAD">
            <wp:extent cx="5943600" cy="2581275"/>
            <wp:effectExtent l="0" t="0" r="0" b="9525"/>
            <wp:docPr id="1796320121" name="Picture 1796320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2581275"/>
                    </a:xfrm>
                    <a:prstGeom prst="rect">
                      <a:avLst/>
                    </a:prstGeom>
                    <a:noFill/>
                    <a:ln>
                      <a:noFill/>
                    </a:ln>
                  </pic:spPr>
                </pic:pic>
              </a:graphicData>
            </a:graphic>
          </wp:inline>
        </w:drawing>
      </w:r>
    </w:p>
    <w:p w14:paraId="337D806B" w14:textId="77777777" w:rsidR="00265A76" w:rsidRDefault="00265A76" w:rsidP="00265A76"/>
    <w:p w14:paraId="743074D1" w14:textId="2930BB2A" w:rsidR="0065209F" w:rsidRDefault="0065209F" w:rsidP="00132576">
      <w:pPr>
        <w:pStyle w:val="Heading5"/>
      </w:pPr>
      <w:r>
        <w:t>3.1.5.3.</w:t>
      </w:r>
      <w:r w:rsidR="001E03B4">
        <w:t>5</w:t>
      </w:r>
      <w:r>
        <w:t xml:space="preserve"> </w:t>
      </w:r>
      <w:r w:rsidR="008B192D">
        <w:t>Open command prompt in administrative mode.</w:t>
      </w:r>
    </w:p>
    <w:p w14:paraId="18A861C8" w14:textId="77777777" w:rsidR="008B192D" w:rsidRDefault="008B192D" w:rsidP="008B192D"/>
    <w:p w14:paraId="70B45DD6" w14:textId="1DB561B0" w:rsidR="00265A76" w:rsidRDefault="008B192D" w:rsidP="0062187A">
      <w:pPr>
        <w:pStyle w:val="Heading5"/>
      </w:pPr>
      <w:r>
        <w:t>3.1.5.3.</w:t>
      </w:r>
      <w:r w:rsidR="001E03B4">
        <w:t>6</w:t>
      </w:r>
      <w:r>
        <w:t xml:space="preserve"> Copy VSTS path and paste </w:t>
      </w:r>
      <w:r w:rsidR="0062187A">
        <w:t>it to CMD prompt and then press enter.</w:t>
      </w:r>
    </w:p>
    <w:p w14:paraId="77F80224" w14:textId="77777777" w:rsidR="0065209F" w:rsidRDefault="0065209F" w:rsidP="00265A76"/>
    <w:p w14:paraId="72C47840" w14:textId="77777777" w:rsidR="0065209F" w:rsidRDefault="0065209F" w:rsidP="00265A76"/>
    <w:p w14:paraId="5280DA32" w14:textId="77777777" w:rsidR="00265A76" w:rsidRDefault="00265A76" w:rsidP="00265A76">
      <w:r>
        <w:rPr>
          <w:noProof/>
        </w:rPr>
        <w:drawing>
          <wp:inline distT="0" distB="0" distL="0" distR="0" wp14:anchorId="1E3569FF" wp14:editId="02300E71">
            <wp:extent cx="5943600" cy="2124075"/>
            <wp:effectExtent l="0" t="0" r="0" b="9525"/>
            <wp:docPr id="1886011419" name="Picture 1886011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2124075"/>
                    </a:xfrm>
                    <a:prstGeom prst="rect">
                      <a:avLst/>
                    </a:prstGeom>
                    <a:noFill/>
                    <a:ln>
                      <a:noFill/>
                    </a:ln>
                  </pic:spPr>
                </pic:pic>
              </a:graphicData>
            </a:graphic>
          </wp:inline>
        </w:drawing>
      </w:r>
    </w:p>
    <w:p w14:paraId="35A78FC1" w14:textId="77777777" w:rsidR="0062187A" w:rsidRDefault="0062187A" w:rsidP="00265A76"/>
    <w:p w14:paraId="0475DBDA" w14:textId="12811471" w:rsidR="00265A76" w:rsidRDefault="0062187A" w:rsidP="00B47EB0">
      <w:pPr>
        <w:pStyle w:val="Heading5"/>
      </w:pPr>
      <w:r>
        <w:t>3.1.5.3.</w:t>
      </w:r>
      <w:r w:rsidR="00CE27F9">
        <w:t>7</w:t>
      </w:r>
      <w:r>
        <w:t xml:space="preserve"> </w:t>
      </w:r>
      <w:r w:rsidR="00B47EB0">
        <w:t>Text config.cmd and then press enter as below.</w:t>
      </w:r>
    </w:p>
    <w:p w14:paraId="1C2047F8" w14:textId="77777777" w:rsidR="00D7458A" w:rsidRPr="00D7458A" w:rsidRDefault="00D7458A" w:rsidP="00D7458A"/>
    <w:p w14:paraId="387FDA31" w14:textId="77777777" w:rsidR="00265A76" w:rsidRDefault="00265A76" w:rsidP="00265A76">
      <w:r>
        <w:rPr>
          <w:noProof/>
        </w:rPr>
        <w:lastRenderedPageBreak/>
        <w:drawing>
          <wp:inline distT="0" distB="0" distL="0" distR="0" wp14:anchorId="08A6BE60" wp14:editId="7FE21AA0">
            <wp:extent cx="4038600" cy="2752725"/>
            <wp:effectExtent l="0" t="0" r="0" b="9525"/>
            <wp:docPr id="1015789884" name="Picture 1015789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038600" cy="2752725"/>
                    </a:xfrm>
                    <a:prstGeom prst="rect">
                      <a:avLst/>
                    </a:prstGeom>
                    <a:noFill/>
                    <a:ln>
                      <a:noFill/>
                    </a:ln>
                  </pic:spPr>
                </pic:pic>
              </a:graphicData>
            </a:graphic>
          </wp:inline>
        </w:drawing>
      </w:r>
    </w:p>
    <w:p w14:paraId="4A9F035C" w14:textId="77777777" w:rsidR="00D7458A" w:rsidRDefault="00D7458A" w:rsidP="00265A76"/>
    <w:p w14:paraId="2117AD3D" w14:textId="77777777" w:rsidR="00D7458A" w:rsidRDefault="00D7458A" w:rsidP="00265A76"/>
    <w:p w14:paraId="1BE252C9" w14:textId="1B1BCE90" w:rsidR="00265A76" w:rsidRDefault="00D7458A" w:rsidP="00D7458A">
      <w:pPr>
        <w:pStyle w:val="Heading5"/>
      </w:pPr>
      <w:r>
        <w:t>3.1.5.3.</w:t>
      </w:r>
      <w:r w:rsidR="00CE27F9">
        <w:t>8</w:t>
      </w:r>
      <w:r>
        <w:t xml:space="preserve"> Enter URL and then </w:t>
      </w:r>
      <w:r w:rsidR="000107F8">
        <w:t xml:space="preserve">paste </w:t>
      </w:r>
      <w:r w:rsidR="002616E5">
        <w:t>Personal Access Token after 2 times enter press</w:t>
      </w:r>
      <w:r w:rsidR="007D1251">
        <w:t xml:space="preserve"> (This may take some time) as below.</w:t>
      </w:r>
    </w:p>
    <w:p w14:paraId="7D9DCB3D" w14:textId="0256AE64" w:rsidR="00265A76" w:rsidRDefault="00265A76" w:rsidP="00265A76"/>
    <w:p w14:paraId="298AD02F" w14:textId="77777777" w:rsidR="00265A76" w:rsidRDefault="00265A76" w:rsidP="00265A76">
      <w:r>
        <w:rPr>
          <w:noProof/>
        </w:rPr>
        <w:drawing>
          <wp:inline distT="0" distB="0" distL="0" distR="0" wp14:anchorId="20247456" wp14:editId="318FDA7D">
            <wp:extent cx="4886325" cy="2781300"/>
            <wp:effectExtent l="0" t="0" r="9525" b="0"/>
            <wp:docPr id="1508296061" name="Picture 1508296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886325" cy="2781300"/>
                    </a:xfrm>
                    <a:prstGeom prst="rect">
                      <a:avLst/>
                    </a:prstGeom>
                    <a:noFill/>
                    <a:ln>
                      <a:noFill/>
                    </a:ln>
                  </pic:spPr>
                </pic:pic>
              </a:graphicData>
            </a:graphic>
          </wp:inline>
        </w:drawing>
      </w:r>
    </w:p>
    <w:p w14:paraId="1C7D8EBF" w14:textId="77777777" w:rsidR="00B02DD0" w:rsidRDefault="00B02DD0" w:rsidP="00265A76"/>
    <w:p w14:paraId="2AB8B5C2" w14:textId="0E72A74D" w:rsidR="00265A76" w:rsidRDefault="00B02DD0" w:rsidP="008F0ABF">
      <w:pPr>
        <w:pStyle w:val="Heading5"/>
      </w:pPr>
      <w:r>
        <w:t>3.1.5.3.</w:t>
      </w:r>
      <w:r w:rsidR="00CE27F9">
        <w:t>9</w:t>
      </w:r>
      <w:r>
        <w:t xml:space="preserve"> Paste the agent pool name and then press the enter key</w:t>
      </w:r>
      <w:r w:rsidR="008F0ABF">
        <w:t>.</w:t>
      </w:r>
    </w:p>
    <w:p w14:paraId="36E3E5E0" w14:textId="77777777" w:rsidR="008F0ABF" w:rsidRPr="008F0ABF" w:rsidRDefault="008F0ABF" w:rsidP="008F0ABF"/>
    <w:p w14:paraId="0B218A67" w14:textId="77777777" w:rsidR="00265A76" w:rsidRDefault="00265A76" w:rsidP="00265A76">
      <w:r>
        <w:rPr>
          <w:noProof/>
        </w:rPr>
        <w:lastRenderedPageBreak/>
        <w:drawing>
          <wp:inline distT="0" distB="0" distL="0" distR="0" wp14:anchorId="76BDBFAE" wp14:editId="686F60FB">
            <wp:extent cx="5067300" cy="3390900"/>
            <wp:effectExtent l="0" t="0" r="0" b="0"/>
            <wp:docPr id="1282184838" name="Picture 1282184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067300" cy="3390900"/>
                    </a:xfrm>
                    <a:prstGeom prst="rect">
                      <a:avLst/>
                    </a:prstGeom>
                    <a:noFill/>
                    <a:ln>
                      <a:noFill/>
                    </a:ln>
                  </pic:spPr>
                </pic:pic>
              </a:graphicData>
            </a:graphic>
          </wp:inline>
        </w:drawing>
      </w:r>
    </w:p>
    <w:p w14:paraId="35BD1BDC" w14:textId="77777777" w:rsidR="00F071B7" w:rsidRDefault="00F071B7" w:rsidP="00265A76"/>
    <w:p w14:paraId="510F8F14" w14:textId="77777777" w:rsidR="00F45E09" w:rsidRDefault="00F45E09" w:rsidP="00265A76"/>
    <w:p w14:paraId="187CAD6D" w14:textId="5F88E899" w:rsidR="00265A76" w:rsidRDefault="00F071B7" w:rsidP="00F45E09">
      <w:pPr>
        <w:pStyle w:val="Heading5"/>
      </w:pPr>
      <w:r>
        <w:t>3.1.5.3.1</w:t>
      </w:r>
      <w:r w:rsidR="00CE27F9">
        <w:t>0</w:t>
      </w:r>
      <w:r>
        <w:t xml:space="preserve"> Paste the </w:t>
      </w:r>
      <w:r w:rsidR="00F45E09">
        <w:t>agent’s</w:t>
      </w:r>
      <w:r>
        <w:t xml:space="preserve"> name and then press the enter key.</w:t>
      </w:r>
    </w:p>
    <w:p w14:paraId="0215E7B2" w14:textId="77777777" w:rsidR="00265A76" w:rsidRDefault="00265A76" w:rsidP="00265A76">
      <w:r>
        <w:rPr>
          <w:noProof/>
        </w:rPr>
        <w:drawing>
          <wp:inline distT="0" distB="0" distL="0" distR="0" wp14:anchorId="13E8773F" wp14:editId="58335B3E">
            <wp:extent cx="5257800" cy="3467100"/>
            <wp:effectExtent l="0" t="0" r="0" b="0"/>
            <wp:docPr id="134585037" name="Picture 134585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57800" cy="3467100"/>
                    </a:xfrm>
                    <a:prstGeom prst="rect">
                      <a:avLst/>
                    </a:prstGeom>
                    <a:noFill/>
                    <a:ln>
                      <a:noFill/>
                    </a:ln>
                  </pic:spPr>
                </pic:pic>
              </a:graphicData>
            </a:graphic>
          </wp:inline>
        </w:drawing>
      </w:r>
    </w:p>
    <w:p w14:paraId="7F6E9F5E" w14:textId="77777777" w:rsidR="00422C34" w:rsidRDefault="00422C34" w:rsidP="00265A76"/>
    <w:p w14:paraId="3CAA1885" w14:textId="77777777" w:rsidR="00F45E09" w:rsidRDefault="00F45E09" w:rsidP="00265A76"/>
    <w:p w14:paraId="7AB91A97" w14:textId="22501531" w:rsidR="00265A76" w:rsidRDefault="00F45E09" w:rsidP="00F45E09">
      <w:pPr>
        <w:pStyle w:val="Heading5"/>
      </w:pPr>
      <w:r>
        <w:t>3.1.5.3.1</w:t>
      </w:r>
      <w:r w:rsidR="00CE27F9">
        <w:t>1</w:t>
      </w:r>
      <w:r>
        <w:t xml:space="preserve"> Paste the agent path and press the enter key.</w:t>
      </w:r>
    </w:p>
    <w:p w14:paraId="4E9A77B7" w14:textId="77777777" w:rsidR="00422C34" w:rsidRPr="00422C34" w:rsidRDefault="00422C34" w:rsidP="00422C34"/>
    <w:p w14:paraId="2A3E142F" w14:textId="77777777" w:rsidR="00265A76" w:rsidRDefault="00265A76" w:rsidP="00265A76">
      <w:r>
        <w:rPr>
          <w:noProof/>
        </w:rPr>
        <w:lastRenderedPageBreak/>
        <w:drawing>
          <wp:inline distT="0" distB="0" distL="0" distR="0" wp14:anchorId="45402B92" wp14:editId="49D455E8">
            <wp:extent cx="4867275" cy="3562350"/>
            <wp:effectExtent l="0" t="0" r="9525" b="0"/>
            <wp:docPr id="994138051" name="Picture 994138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867275" cy="3562350"/>
                    </a:xfrm>
                    <a:prstGeom prst="rect">
                      <a:avLst/>
                    </a:prstGeom>
                    <a:noFill/>
                    <a:ln>
                      <a:noFill/>
                    </a:ln>
                  </pic:spPr>
                </pic:pic>
              </a:graphicData>
            </a:graphic>
          </wp:inline>
        </w:drawing>
      </w:r>
    </w:p>
    <w:p w14:paraId="544D999D" w14:textId="77777777" w:rsidR="00422C34" w:rsidRDefault="00422C34" w:rsidP="00265A76"/>
    <w:p w14:paraId="7F9003A8" w14:textId="77777777" w:rsidR="00422C34" w:rsidRDefault="00422C34" w:rsidP="00265A76"/>
    <w:p w14:paraId="57FFF995" w14:textId="7549C9F2" w:rsidR="00422C34" w:rsidRDefault="00422C34" w:rsidP="00422C34">
      <w:pPr>
        <w:pStyle w:val="Heading5"/>
      </w:pPr>
      <w:r>
        <w:t>3.1.5.3.1</w:t>
      </w:r>
      <w:r w:rsidR="00CE27F9">
        <w:t>2</w:t>
      </w:r>
      <w:r>
        <w:t xml:space="preserve"> </w:t>
      </w:r>
      <w:r w:rsidR="00CE1F08">
        <w:t>Give answer for the security questions and press the enter key as below.</w:t>
      </w:r>
    </w:p>
    <w:p w14:paraId="4DFA8AC0" w14:textId="73702B01" w:rsidR="00265A76" w:rsidRDefault="00265A76" w:rsidP="00265A76"/>
    <w:p w14:paraId="1FA9D9B8" w14:textId="77777777" w:rsidR="00265A76" w:rsidRDefault="00265A76" w:rsidP="00265A76">
      <w:r>
        <w:rPr>
          <w:noProof/>
        </w:rPr>
        <w:drawing>
          <wp:inline distT="0" distB="0" distL="0" distR="0" wp14:anchorId="71F08543" wp14:editId="33354F54">
            <wp:extent cx="5943600" cy="4076700"/>
            <wp:effectExtent l="0" t="0" r="0" b="0"/>
            <wp:docPr id="952339262" name="Picture 952339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4076700"/>
                    </a:xfrm>
                    <a:prstGeom prst="rect">
                      <a:avLst/>
                    </a:prstGeom>
                    <a:noFill/>
                    <a:ln>
                      <a:noFill/>
                    </a:ln>
                  </pic:spPr>
                </pic:pic>
              </a:graphicData>
            </a:graphic>
          </wp:inline>
        </w:drawing>
      </w:r>
    </w:p>
    <w:p w14:paraId="521225E2" w14:textId="77777777" w:rsidR="00265A76" w:rsidRDefault="00265A76" w:rsidP="00265A76"/>
    <w:p w14:paraId="653B6E18" w14:textId="2AD53E41" w:rsidR="0039487C" w:rsidRDefault="0039487C" w:rsidP="0039487C">
      <w:pPr>
        <w:pStyle w:val="Heading5"/>
      </w:pPr>
      <w:r>
        <w:t>3.1.5.3.1</w:t>
      </w:r>
      <w:r w:rsidR="00CE27F9">
        <w:t>3</w:t>
      </w:r>
      <w:r>
        <w:t xml:space="preserve"> Agent has been </w:t>
      </w:r>
      <w:r w:rsidR="00BC3D54">
        <w:t>configured</w:t>
      </w:r>
      <w:r>
        <w:t xml:space="preserve"> successfully</w:t>
      </w:r>
      <w:r w:rsidR="00BC3D54">
        <w:t xml:space="preserve"> so need to check the status below.</w:t>
      </w:r>
    </w:p>
    <w:p w14:paraId="5D2DDCD7" w14:textId="6A55232F" w:rsidR="00265A76" w:rsidRDefault="00265A76" w:rsidP="00265A76"/>
    <w:p w14:paraId="437E00CB" w14:textId="77777777" w:rsidR="00265A76" w:rsidRDefault="00265A76" w:rsidP="00265A76">
      <w:r>
        <w:rPr>
          <w:noProof/>
        </w:rPr>
        <w:drawing>
          <wp:inline distT="0" distB="0" distL="0" distR="0" wp14:anchorId="1F312A40" wp14:editId="3C2E9FD5">
            <wp:extent cx="5934075" cy="1362075"/>
            <wp:effectExtent l="0" t="0" r="9525" b="9525"/>
            <wp:docPr id="764872065" name="Picture 764872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34075" cy="1362075"/>
                    </a:xfrm>
                    <a:prstGeom prst="rect">
                      <a:avLst/>
                    </a:prstGeom>
                    <a:noFill/>
                    <a:ln>
                      <a:noFill/>
                    </a:ln>
                  </pic:spPr>
                </pic:pic>
              </a:graphicData>
            </a:graphic>
          </wp:inline>
        </w:drawing>
      </w:r>
    </w:p>
    <w:p w14:paraId="07DD1512" w14:textId="77777777" w:rsidR="00BC3D54" w:rsidRDefault="00BC3D54" w:rsidP="00265A76"/>
    <w:p w14:paraId="4B277BDF" w14:textId="77777777" w:rsidR="00BC3D54" w:rsidRDefault="00BC3D54" w:rsidP="00265A76"/>
    <w:p w14:paraId="53F139AC" w14:textId="77777777" w:rsidR="00265A76" w:rsidRDefault="00265A76" w:rsidP="00265A76"/>
    <w:p w14:paraId="39D22908" w14:textId="51C20879" w:rsidR="00265A76" w:rsidRDefault="00BC3D54" w:rsidP="00FE0C99">
      <w:pPr>
        <w:pStyle w:val="Heading5"/>
      </w:pPr>
      <w:r>
        <w:t>3.1.5.3.1</w:t>
      </w:r>
      <w:r w:rsidR="00CE27F9">
        <w:t>4</w:t>
      </w:r>
      <w:r>
        <w:t xml:space="preserve"> </w:t>
      </w:r>
      <w:r w:rsidR="003315F2">
        <w:t xml:space="preserve">Search the </w:t>
      </w:r>
      <w:r w:rsidR="00FE0C99">
        <w:t>newly created agent pool in services.</w:t>
      </w:r>
    </w:p>
    <w:p w14:paraId="7B190B20" w14:textId="77777777" w:rsidR="00FE0C99" w:rsidRPr="00FE0C99" w:rsidRDefault="00FE0C99" w:rsidP="00FE0C99"/>
    <w:p w14:paraId="4E7CF74A" w14:textId="77777777" w:rsidR="00265A76" w:rsidRDefault="00265A76" w:rsidP="00265A76">
      <w:r>
        <w:rPr>
          <w:noProof/>
        </w:rPr>
        <w:drawing>
          <wp:inline distT="0" distB="0" distL="0" distR="0" wp14:anchorId="63B68C43" wp14:editId="6D2FD708">
            <wp:extent cx="5943600" cy="1819275"/>
            <wp:effectExtent l="0" t="0" r="0" b="9525"/>
            <wp:docPr id="1296469730" name="Picture 1296469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1819275"/>
                    </a:xfrm>
                    <a:prstGeom prst="rect">
                      <a:avLst/>
                    </a:prstGeom>
                    <a:noFill/>
                    <a:ln>
                      <a:noFill/>
                    </a:ln>
                  </pic:spPr>
                </pic:pic>
              </a:graphicData>
            </a:graphic>
          </wp:inline>
        </w:drawing>
      </w:r>
    </w:p>
    <w:p w14:paraId="2B27B47D" w14:textId="77777777" w:rsidR="00265A76" w:rsidRDefault="00265A76" w:rsidP="00265A76"/>
    <w:p w14:paraId="1540813B" w14:textId="77777777" w:rsidR="00FE0C99" w:rsidRDefault="00FE0C99" w:rsidP="00265A76"/>
    <w:p w14:paraId="23F75B56" w14:textId="1BCBE107" w:rsidR="00265A76" w:rsidRDefault="00FE0C99" w:rsidP="00FE0C99">
      <w:pPr>
        <w:pStyle w:val="Heading5"/>
      </w:pPr>
      <w:r>
        <w:lastRenderedPageBreak/>
        <w:t>3.1.5.3.1</w:t>
      </w:r>
      <w:r w:rsidR="00CE27F9">
        <w:t>5</w:t>
      </w:r>
      <w:r>
        <w:t xml:space="preserve"> Press right click and check the properties of the newly created agent pool.</w:t>
      </w:r>
    </w:p>
    <w:p w14:paraId="6377C5EF" w14:textId="77777777" w:rsidR="00265A76" w:rsidRDefault="00265A76" w:rsidP="00265A76">
      <w:r>
        <w:rPr>
          <w:noProof/>
        </w:rPr>
        <w:drawing>
          <wp:inline distT="0" distB="0" distL="0" distR="0" wp14:anchorId="5F592EF0" wp14:editId="510AA9A3">
            <wp:extent cx="3821502" cy="3489884"/>
            <wp:effectExtent l="0" t="0" r="7620" b="0"/>
            <wp:docPr id="618786638" name="Picture 618786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827767" cy="3495605"/>
                    </a:xfrm>
                    <a:prstGeom prst="rect">
                      <a:avLst/>
                    </a:prstGeom>
                    <a:noFill/>
                    <a:ln>
                      <a:noFill/>
                    </a:ln>
                  </pic:spPr>
                </pic:pic>
              </a:graphicData>
            </a:graphic>
          </wp:inline>
        </w:drawing>
      </w:r>
    </w:p>
    <w:p w14:paraId="1A46E43B" w14:textId="77777777" w:rsidR="00D54F9B" w:rsidRDefault="00D54F9B" w:rsidP="00265A76"/>
    <w:p w14:paraId="3AAC5F54" w14:textId="77847F90" w:rsidR="00265A76" w:rsidRDefault="00D54F9B" w:rsidP="00B16B1C">
      <w:pPr>
        <w:pStyle w:val="Heading5"/>
      </w:pPr>
      <w:r>
        <w:t>3.1.5.3.1</w:t>
      </w:r>
      <w:r w:rsidR="00CE27F9">
        <w:t>6</w:t>
      </w:r>
      <w:r>
        <w:t xml:space="preserve"> Click on logon </w:t>
      </w:r>
      <w:r w:rsidR="00713D17">
        <w:t xml:space="preserve">and </w:t>
      </w:r>
      <w:r w:rsidR="00B16B1C">
        <w:t>then</w:t>
      </w:r>
      <w:r w:rsidR="00713D17">
        <w:t xml:space="preserve"> browse it.</w:t>
      </w:r>
    </w:p>
    <w:p w14:paraId="01D1EF63" w14:textId="77777777" w:rsidR="00265A76" w:rsidRDefault="00265A76" w:rsidP="00265A76">
      <w:r>
        <w:rPr>
          <w:noProof/>
        </w:rPr>
        <w:drawing>
          <wp:inline distT="0" distB="0" distL="0" distR="0" wp14:anchorId="42185A37" wp14:editId="3B49B7D6">
            <wp:extent cx="3248025" cy="2009775"/>
            <wp:effectExtent l="0" t="0" r="9525" b="9525"/>
            <wp:docPr id="230665100" name="Picture 230665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248025" cy="2009775"/>
                    </a:xfrm>
                    <a:prstGeom prst="rect">
                      <a:avLst/>
                    </a:prstGeom>
                    <a:noFill/>
                    <a:ln>
                      <a:noFill/>
                    </a:ln>
                  </pic:spPr>
                </pic:pic>
              </a:graphicData>
            </a:graphic>
          </wp:inline>
        </w:drawing>
      </w:r>
    </w:p>
    <w:p w14:paraId="6DD96295" w14:textId="77777777" w:rsidR="00265A76" w:rsidRDefault="00265A76" w:rsidP="00265A76"/>
    <w:p w14:paraId="47A7E21F" w14:textId="77777777" w:rsidR="00265A76" w:rsidRDefault="00265A76" w:rsidP="00265A76"/>
    <w:p w14:paraId="0E9A90B6" w14:textId="512369BB" w:rsidR="00265A76" w:rsidRDefault="00B16B1C" w:rsidP="00486207">
      <w:pPr>
        <w:pStyle w:val="Heading5"/>
      </w:pPr>
      <w:r>
        <w:t>3.1.5.3.1</w:t>
      </w:r>
      <w:r w:rsidR="00CE27F9">
        <w:t>7</w:t>
      </w:r>
      <w:r>
        <w:t xml:space="preserve"> </w:t>
      </w:r>
      <w:r w:rsidR="00486207">
        <w:t xml:space="preserve">Check the domain </w:t>
      </w:r>
      <w:r w:rsidR="00D22887">
        <w:t>name</w:t>
      </w:r>
      <w:r w:rsidR="00486207">
        <w:t xml:space="preserve"> below.</w:t>
      </w:r>
    </w:p>
    <w:p w14:paraId="5AAE5A9A" w14:textId="77777777" w:rsidR="00265A76" w:rsidRDefault="00265A76" w:rsidP="00265A76"/>
    <w:p w14:paraId="6DD6A088" w14:textId="77777777" w:rsidR="00265A76" w:rsidRDefault="00265A76" w:rsidP="00265A76">
      <w:r>
        <w:rPr>
          <w:noProof/>
        </w:rPr>
        <w:lastRenderedPageBreak/>
        <w:drawing>
          <wp:inline distT="0" distB="0" distL="0" distR="0" wp14:anchorId="161E6E01" wp14:editId="286EC700">
            <wp:extent cx="3352800" cy="2000250"/>
            <wp:effectExtent l="0" t="0" r="0" b="0"/>
            <wp:docPr id="1293915757" name="Picture 1293915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352800" cy="2000250"/>
                    </a:xfrm>
                    <a:prstGeom prst="rect">
                      <a:avLst/>
                    </a:prstGeom>
                    <a:noFill/>
                    <a:ln>
                      <a:noFill/>
                    </a:ln>
                  </pic:spPr>
                </pic:pic>
              </a:graphicData>
            </a:graphic>
          </wp:inline>
        </w:drawing>
      </w:r>
    </w:p>
    <w:p w14:paraId="2815A666" w14:textId="77777777" w:rsidR="00486207" w:rsidRDefault="00486207" w:rsidP="00265A76"/>
    <w:p w14:paraId="6AE20DD5" w14:textId="5DAFCA59" w:rsidR="00486207" w:rsidRDefault="00486207" w:rsidP="00486207">
      <w:pPr>
        <w:pStyle w:val="Heading5"/>
      </w:pPr>
      <w:r>
        <w:t>3.1.5.3.1</w:t>
      </w:r>
      <w:r w:rsidR="00076F52">
        <w:t>8</w:t>
      </w:r>
      <w:r>
        <w:t xml:space="preserve"> </w:t>
      </w:r>
      <w:r w:rsidR="00B056E4">
        <w:t>Click on Ok and then add the password and apply it.</w:t>
      </w:r>
    </w:p>
    <w:p w14:paraId="67D9848D" w14:textId="79070C28" w:rsidR="00265A76" w:rsidRDefault="00265A76" w:rsidP="00265A76"/>
    <w:p w14:paraId="1EBF0AA3" w14:textId="77777777" w:rsidR="00265A76" w:rsidRDefault="00265A76" w:rsidP="00265A76">
      <w:r>
        <w:rPr>
          <w:noProof/>
        </w:rPr>
        <w:drawing>
          <wp:inline distT="0" distB="0" distL="0" distR="0" wp14:anchorId="3CD50C0A" wp14:editId="543BA895">
            <wp:extent cx="2838450" cy="3152775"/>
            <wp:effectExtent l="0" t="0" r="0" b="9525"/>
            <wp:docPr id="1916620541" name="Picture 1916620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838450" cy="3152775"/>
                    </a:xfrm>
                    <a:prstGeom prst="rect">
                      <a:avLst/>
                    </a:prstGeom>
                    <a:noFill/>
                    <a:ln>
                      <a:noFill/>
                    </a:ln>
                  </pic:spPr>
                </pic:pic>
              </a:graphicData>
            </a:graphic>
          </wp:inline>
        </w:drawing>
      </w:r>
    </w:p>
    <w:p w14:paraId="508BD7A3" w14:textId="77777777" w:rsidR="00BF2905" w:rsidRDefault="00BF2905" w:rsidP="00265A76"/>
    <w:p w14:paraId="228FB188" w14:textId="6978CC52" w:rsidR="00265A76" w:rsidRDefault="00BF2905" w:rsidP="00551983">
      <w:pPr>
        <w:pStyle w:val="Heading5"/>
      </w:pPr>
      <w:r>
        <w:lastRenderedPageBreak/>
        <w:t>3.1.5.3.1</w:t>
      </w:r>
      <w:r w:rsidR="00076F52">
        <w:t>9</w:t>
      </w:r>
      <w:r>
        <w:t xml:space="preserve"> </w:t>
      </w:r>
      <w:r w:rsidR="000E4E14">
        <w:t xml:space="preserve">After </w:t>
      </w:r>
      <w:r w:rsidR="00076F52">
        <w:t>the above</w:t>
      </w:r>
      <w:r w:rsidR="000E4E14">
        <w:t xml:space="preserve"> configuration we need to start the newly created agent pool ser</w:t>
      </w:r>
      <w:r w:rsidR="00551983">
        <w:t>vice.</w:t>
      </w:r>
    </w:p>
    <w:p w14:paraId="7D9A828C" w14:textId="77777777" w:rsidR="00265A76" w:rsidRDefault="00265A76" w:rsidP="00265A76">
      <w:r>
        <w:rPr>
          <w:noProof/>
        </w:rPr>
        <w:drawing>
          <wp:inline distT="0" distB="0" distL="0" distR="0" wp14:anchorId="0FBF4AE0" wp14:editId="38A838AF">
            <wp:extent cx="4663440" cy="3566160"/>
            <wp:effectExtent l="0" t="0" r="3810" b="0"/>
            <wp:docPr id="709812321" name="Picture 709812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663440" cy="3566160"/>
                    </a:xfrm>
                    <a:prstGeom prst="rect">
                      <a:avLst/>
                    </a:prstGeom>
                    <a:noFill/>
                    <a:ln>
                      <a:noFill/>
                    </a:ln>
                  </pic:spPr>
                </pic:pic>
              </a:graphicData>
            </a:graphic>
          </wp:inline>
        </w:drawing>
      </w:r>
    </w:p>
    <w:p w14:paraId="35BB0AA2" w14:textId="77777777" w:rsidR="00551983" w:rsidRDefault="00551983" w:rsidP="00265A76"/>
    <w:p w14:paraId="33BE1336" w14:textId="141586D3" w:rsidR="00551983" w:rsidRDefault="00551983" w:rsidP="00551983">
      <w:pPr>
        <w:pStyle w:val="Heading5"/>
      </w:pPr>
      <w:r>
        <w:t>3.1.5.3.</w:t>
      </w:r>
      <w:r w:rsidR="00076F52">
        <w:t>20</w:t>
      </w:r>
      <w:r>
        <w:t xml:space="preserve"> </w:t>
      </w:r>
      <w:r w:rsidR="00B506A5">
        <w:t xml:space="preserve">Configure the newly created agent pool in release pipeline </w:t>
      </w:r>
      <w:r w:rsidR="009A772A">
        <w:t>as below snapshot and test it.</w:t>
      </w:r>
    </w:p>
    <w:p w14:paraId="49EE0D29" w14:textId="10C8A98F" w:rsidR="00265A76" w:rsidRDefault="00265A76" w:rsidP="00265A76"/>
    <w:p w14:paraId="4C7BC6DE" w14:textId="77777777" w:rsidR="00265A76" w:rsidRDefault="00265A76" w:rsidP="00265A76">
      <w:r>
        <w:rPr>
          <w:noProof/>
        </w:rPr>
        <w:drawing>
          <wp:inline distT="0" distB="0" distL="0" distR="0" wp14:anchorId="28936C17" wp14:editId="3AA67204">
            <wp:extent cx="5943600" cy="2428875"/>
            <wp:effectExtent l="0" t="0" r="0" b="9525"/>
            <wp:docPr id="2008560340" name="Picture 2008560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2428875"/>
                    </a:xfrm>
                    <a:prstGeom prst="rect">
                      <a:avLst/>
                    </a:prstGeom>
                    <a:noFill/>
                    <a:ln>
                      <a:noFill/>
                    </a:ln>
                  </pic:spPr>
                </pic:pic>
              </a:graphicData>
            </a:graphic>
          </wp:inline>
        </w:drawing>
      </w:r>
    </w:p>
    <w:p w14:paraId="491C4C80" w14:textId="77777777" w:rsidR="008556A4" w:rsidRDefault="008556A4" w:rsidP="00265A76"/>
    <w:p w14:paraId="39540BD8" w14:textId="74480C7C" w:rsidR="008556A4" w:rsidRDefault="008556A4" w:rsidP="008556A4">
      <w:pPr>
        <w:pStyle w:val="Heading5"/>
      </w:pPr>
      <w:r>
        <w:t>3.1.5.3.</w:t>
      </w:r>
      <w:r w:rsidR="00076F52">
        <w:t>21</w:t>
      </w:r>
      <w:r>
        <w:t xml:space="preserve"> Self hosted agent pool has been </w:t>
      </w:r>
      <w:r w:rsidR="00076F52">
        <w:t>configured</w:t>
      </w:r>
      <w:r>
        <w:t xml:space="preserve"> successfully.</w:t>
      </w:r>
    </w:p>
    <w:p w14:paraId="43891ED8" w14:textId="77777777" w:rsidR="00265A76" w:rsidRDefault="00265A76" w:rsidP="00265A76"/>
    <w:p w14:paraId="04AEFEB2" w14:textId="77777777" w:rsidR="00976474" w:rsidRPr="00976474" w:rsidRDefault="00976474" w:rsidP="00976474"/>
    <w:p w14:paraId="06FE9EC8" w14:textId="77777777" w:rsidR="00976474" w:rsidRPr="008D6938" w:rsidRDefault="00976474" w:rsidP="008D6938"/>
    <w:p w14:paraId="2A3163CA" w14:textId="77777777" w:rsidR="00104FB5" w:rsidRDefault="00104FB5" w:rsidP="00104FB5"/>
    <w:p w14:paraId="548D9680" w14:textId="77777777" w:rsidR="00104FB5" w:rsidRPr="00104FB5" w:rsidRDefault="00104FB5" w:rsidP="00104FB5"/>
    <w:p w14:paraId="590C584C" w14:textId="53EE30B3" w:rsidR="00455797" w:rsidRDefault="00B7684F" w:rsidP="00B7684F">
      <w:pPr>
        <w:pStyle w:val="Heading3"/>
      </w:pPr>
      <w:r>
        <w:lastRenderedPageBreak/>
        <w:t>3.1.</w:t>
      </w:r>
      <w:r w:rsidR="00AD541C">
        <w:t>6</w:t>
      </w:r>
      <w:r>
        <w:t xml:space="preserve"> </w:t>
      </w:r>
      <w:r w:rsidR="00455797">
        <w:t xml:space="preserve">Azure DevOps </w:t>
      </w:r>
      <w:r w:rsidR="00E839B2">
        <w:t xml:space="preserve">- </w:t>
      </w:r>
      <w:r w:rsidR="00455797">
        <w:t>All Pipeline Structure</w:t>
      </w:r>
      <w:bookmarkEnd w:id="37"/>
    </w:p>
    <w:p w14:paraId="396F1000" w14:textId="20B85DCF" w:rsidR="000B39FD" w:rsidRPr="000B39FD" w:rsidRDefault="000B39FD" w:rsidP="000B39FD"/>
    <w:p w14:paraId="6CA63563" w14:textId="500D4893" w:rsidR="00F124FF" w:rsidRDefault="65AC2807" w:rsidP="367A3857">
      <w:r>
        <w:t>Attached snapshots for all available release pipeline folder structure</w:t>
      </w:r>
      <w:r w:rsidR="00A04FF0">
        <w:t>.</w:t>
      </w:r>
    </w:p>
    <w:p w14:paraId="77444BDB" w14:textId="49547428" w:rsidR="367A3857" w:rsidRDefault="367A3857" w:rsidP="367A3857"/>
    <w:p w14:paraId="5EB2A66A" w14:textId="53D3E60B" w:rsidR="00F124FF" w:rsidRDefault="06B3E659" w:rsidP="00C447B8">
      <w:r>
        <w:rPr>
          <w:noProof/>
        </w:rPr>
        <w:drawing>
          <wp:inline distT="0" distB="0" distL="0" distR="0" wp14:anchorId="549EDF4D" wp14:editId="175102A9">
            <wp:extent cx="4572000" cy="2905125"/>
            <wp:effectExtent l="0" t="0" r="0" b="0"/>
            <wp:docPr id="887257469" name="Picture 887257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7257469"/>
                    <pic:cNvPicPr/>
                  </pic:nvPicPr>
                  <pic:blipFill>
                    <a:blip r:embed="rId53">
                      <a:extLst>
                        <a:ext uri="{28A0092B-C50C-407E-A947-70E740481C1C}">
                          <a14:useLocalDpi xmlns:a14="http://schemas.microsoft.com/office/drawing/2010/main" val="0"/>
                        </a:ext>
                      </a:extLst>
                    </a:blip>
                    <a:stretch>
                      <a:fillRect/>
                    </a:stretch>
                  </pic:blipFill>
                  <pic:spPr>
                    <a:xfrm>
                      <a:off x="0" y="0"/>
                      <a:ext cx="4572000" cy="2905125"/>
                    </a:xfrm>
                    <a:prstGeom prst="rect">
                      <a:avLst/>
                    </a:prstGeom>
                  </pic:spPr>
                </pic:pic>
              </a:graphicData>
            </a:graphic>
          </wp:inline>
        </w:drawing>
      </w:r>
    </w:p>
    <w:p w14:paraId="491CBDB0" w14:textId="77777777" w:rsidR="00D25E31" w:rsidRDefault="00D25E31" w:rsidP="00C447B8"/>
    <w:p w14:paraId="3A6A2070" w14:textId="77777777" w:rsidR="00CA50FA" w:rsidRDefault="00CA50FA" w:rsidP="00C65246">
      <w:pPr>
        <w:pStyle w:val="Heading2"/>
        <w:rPr>
          <w:rFonts w:ascii="Segoe UI" w:hAnsi="Segoe UI"/>
          <w:sz w:val="18"/>
          <w:szCs w:val="18"/>
          <w:lang w:bidi="ar-SA"/>
        </w:rPr>
      </w:pPr>
      <w:bookmarkStart w:id="39" w:name="_Toc137050076"/>
      <w:r>
        <w:rPr>
          <w:rStyle w:val="normaltextrun"/>
          <w:rFonts w:cs="Segoe UI"/>
          <w:szCs w:val="40"/>
        </w:rPr>
        <w:t>3.2 DevOps Authorization Configuration</w:t>
      </w:r>
      <w:r>
        <w:rPr>
          <w:rStyle w:val="eop"/>
          <w:rFonts w:cs="Segoe UI"/>
          <w:szCs w:val="40"/>
        </w:rPr>
        <w:t> </w:t>
      </w:r>
    </w:p>
    <w:p w14:paraId="146B2C0D" w14:textId="77777777" w:rsidR="00CA50FA" w:rsidRDefault="00CA50FA" w:rsidP="00C65246">
      <w:pPr>
        <w:pStyle w:val="Heading3"/>
        <w:rPr>
          <w:rFonts w:ascii="Segoe UI" w:hAnsi="Segoe UI"/>
          <w:sz w:val="18"/>
          <w:szCs w:val="18"/>
        </w:rPr>
      </w:pPr>
      <w:r>
        <w:rPr>
          <w:rStyle w:val="normaltextrun"/>
          <w:rFonts w:cs="Segoe UI"/>
          <w:szCs w:val="28"/>
        </w:rPr>
        <w:t>3.2.1 Approval Matrix</w:t>
      </w:r>
      <w:r>
        <w:rPr>
          <w:rStyle w:val="eop"/>
          <w:rFonts w:cs="Segoe UI"/>
          <w:szCs w:val="28"/>
        </w:rPr>
        <w:t> </w:t>
      </w:r>
    </w:p>
    <w:p w14:paraId="6E85AD83" w14:textId="48D2355C" w:rsidR="00CA50FA" w:rsidRPr="00CB2A1F" w:rsidRDefault="00CA50FA" w:rsidP="00CA50FA">
      <w:pPr>
        <w:pStyle w:val="paragraph"/>
        <w:spacing w:before="0" w:beforeAutospacing="0" w:after="0" w:afterAutospacing="0"/>
        <w:textAlignment w:val="baseline"/>
        <w:rPr>
          <w:rFonts w:ascii="Segoe UI" w:hAnsi="Segoe UI" w:cs="Segoe UI"/>
          <w:color w:val="534F4B"/>
        </w:rPr>
      </w:pPr>
      <w:r w:rsidRPr="00CB2A1F">
        <w:rPr>
          <w:rStyle w:val="normaltextrun"/>
          <w:rFonts w:ascii="Calibri" w:hAnsi="Calibri" w:cs="Calibri"/>
          <w:color w:val="534F4B"/>
        </w:rPr>
        <w:t>HPE to provide approval matrix for release execution.</w:t>
      </w:r>
      <w:r w:rsidRPr="00CB2A1F">
        <w:rPr>
          <w:rStyle w:val="eop"/>
          <w:rFonts w:ascii="Calibri" w:hAnsi="Calibri" w:cs="Calibri"/>
          <w:color w:val="534F4B"/>
        </w:rPr>
        <w:t> </w:t>
      </w:r>
      <w:r w:rsidR="00B76E7E" w:rsidRPr="00CB2A1F">
        <w:rPr>
          <w:rStyle w:val="eop"/>
          <w:rFonts w:ascii="Calibri" w:hAnsi="Calibri" w:cs="Calibri"/>
          <w:color w:val="534F4B"/>
        </w:rPr>
        <w:t xml:space="preserve">This must be </w:t>
      </w:r>
      <w:r w:rsidR="00CB2A1F">
        <w:rPr>
          <w:rStyle w:val="eop"/>
          <w:rFonts w:ascii="Calibri" w:hAnsi="Calibri" w:cs="Calibri"/>
          <w:color w:val="534F4B"/>
        </w:rPr>
        <w:t>configured</w:t>
      </w:r>
      <w:r w:rsidR="00B76E7E" w:rsidRPr="00CB2A1F">
        <w:rPr>
          <w:rStyle w:val="eop"/>
          <w:rFonts w:ascii="Calibri" w:hAnsi="Calibri" w:cs="Calibri"/>
          <w:color w:val="534F4B"/>
        </w:rPr>
        <w:t xml:space="preserve"> </w:t>
      </w:r>
      <w:r w:rsidR="00CB2A1F">
        <w:rPr>
          <w:rStyle w:val="eop"/>
          <w:rFonts w:ascii="Calibri" w:hAnsi="Calibri" w:cs="Calibri"/>
          <w:color w:val="534F4B"/>
        </w:rPr>
        <w:t>with</w:t>
      </w:r>
      <w:r w:rsidR="00B76E7E" w:rsidRPr="00CB2A1F">
        <w:rPr>
          <w:rStyle w:val="eop"/>
          <w:rFonts w:ascii="Calibri" w:hAnsi="Calibri" w:cs="Calibri"/>
          <w:color w:val="534F4B"/>
        </w:rPr>
        <w:t>in Production DevOps pipeline.</w:t>
      </w:r>
    </w:p>
    <w:p w14:paraId="195E5CAC" w14:textId="77777777" w:rsidR="00CA50FA" w:rsidRDefault="00CA50FA" w:rsidP="00CA50FA">
      <w:pPr>
        <w:pStyle w:val="paragraph"/>
        <w:spacing w:before="0" w:beforeAutospacing="0" w:after="0" w:afterAutospacing="0"/>
        <w:textAlignment w:val="baseline"/>
        <w:rPr>
          <w:rFonts w:ascii="Segoe UI" w:hAnsi="Segoe UI" w:cs="Segoe UI"/>
          <w:color w:val="534F4B"/>
          <w:sz w:val="18"/>
          <w:szCs w:val="18"/>
        </w:rPr>
      </w:pPr>
      <w:r>
        <w:rPr>
          <w:rStyle w:val="eop"/>
          <w:rFonts w:ascii="Calibri" w:hAnsi="Calibri" w:cs="Calibri"/>
          <w:color w:val="534F4B"/>
          <w:sz w:val="21"/>
          <w:szCs w:val="21"/>
        </w:rPr>
        <w:t> </w:t>
      </w:r>
    </w:p>
    <w:p w14:paraId="5416037B" w14:textId="77777777" w:rsidR="00CA50FA" w:rsidRDefault="00CA50FA" w:rsidP="007B6EF0">
      <w:pPr>
        <w:pStyle w:val="Heading3"/>
        <w:rPr>
          <w:rFonts w:ascii="Segoe UI" w:hAnsi="Segoe UI"/>
          <w:sz w:val="18"/>
          <w:szCs w:val="18"/>
        </w:rPr>
      </w:pPr>
      <w:r>
        <w:rPr>
          <w:rStyle w:val="normaltextrun"/>
          <w:rFonts w:cs="Segoe UI"/>
          <w:szCs w:val="28"/>
        </w:rPr>
        <w:t>3.2.2 Type of Approval Methods</w:t>
      </w:r>
      <w:r>
        <w:rPr>
          <w:rStyle w:val="eop"/>
          <w:rFonts w:cs="Segoe UI"/>
          <w:szCs w:val="28"/>
        </w:rPr>
        <w:t> </w:t>
      </w:r>
    </w:p>
    <w:p w14:paraId="6B906D15" w14:textId="77777777" w:rsidR="00CA50FA" w:rsidRDefault="00CA50FA" w:rsidP="00807AD9">
      <w:pPr>
        <w:pStyle w:val="paragraph"/>
        <w:numPr>
          <w:ilvl w:val="0"/>
          <w:numId w:val="61"/>
        </w:numPr>
        <w:spacing w:before="0" w:beforeAutospacing="0" w:after="0" w:afterAutospacing="0"/>
        <w:ind w:left="1080" w:firstLine="0"/>
        <w:textAlignment w:val="baseline"/>
        <w:rPr>
          <w:rFonts w:ascii="Calibri" w:hAnsi="Calibri" w:cs="Calibri"/>
          <w:color w:val="534F4B"/>
        </w:rPr>
      </w:pPr>
      <w:r>
        <w:rPr>
          <w:rStyle w:val="normaltextrun"/>
          <w:rFonts w:ascii="Calibri" w:hAnsi="Calibri" w:cs="Calibri"/>
          <w:color w:val="534F4B"/>
        </w:rPr>
        <w:t>Any one user (Any one configured user approval needed)</w:t>
      </w:r>
      <w:r>
        <w:rPr>
          <w:rStyle w:val="eop"/>
          <w:rFonts w:ascii="Calibri" w:hAnsi="Calibri" w:cs="Calibri"/>
          <w:color w:val="534F4B"/>
        </w:rPr>
        <w:t> </w:t>
      </w:r>
    </w:p>
    <w:p w14:paraId="1EB5B1F2" w14:textId="77777777" w:rsidR="00CA50FA" w:rsidRDefault="00CA50FA" w:rsidP="00807AD9">
      <w:pPr>
        <w:pStyle w:val="paragraph"/>
        <w:numPr>
          <w:ilvl w:val="0"/>
          <w:numId w:val="62"/>
        </w:numPr>
        <w:spacing w:before="0" w:beforeAutospacing="0" w:after="0" w:afterAutospacing="0"/>
        <w:ind w:left="1080" w:firstLine="0"/>
        <w:textAlignment w:val="baseline"/>
        <w:rPr>
          <w:rFonts w:ascii="Calibri" w:hAnsi="Calibri" w:cs="Calibri"/>
          <w:color w:val="534F4B"/>
        </w:rPr>
      </w:pPr>
      <w:r>
        <w:rPr>
          <w:rStyle w:val="normaltextrun"/>
          <w:rFonts w:ascii="Calibri" w:hAnsi="Calibri" w:cs="Calibri"/>
          <w:color w:val="534F4B"/>
        </w:rPr>
        <w:t>In sequence (All configured users approval needed in sequence)</w:t>
      </w:r>
      <w:r>
        <w:rPr>
          <w:rStyle w:val="eop"/>
          <w:rFonts w:ascii="Calibri" w:hAnsi="Calibri" w:cs="Calibri"/>
          <w:color w:val="534F4B"/>
        </w:rPr>
        <w:t> </w:t>
      </w:r>
    </w:p>
    <w:p w14:paraId="3B78595F" w14:textId="77777777" w:rsidR="00CA50FA" w:rsidRDefault="00CA50FA" w:rsidP="00807AD9">
      <w:pPr>
        <w:pStyle w:val="paragraph"/>
        <w:numPr>
          <w:ilvl w:val="0"/>
          <w:numId w:val="63"/>
        </w:numPr>
        <w:spacing w:before="0" w:beforeAutospacing="0" w:after="0" w:afterAutospacing="0"/>
        <w:ind w:left="1080" w:firstLine="0"/>
        <w:textAlignment w:val="baseline"/>
        <w:rPr>
          <w:rFonts w:ascii="Calibri" w:hAnsi="Calibri" w:cs="Calibri"/>
          <w:color w:val="534F4B"/>
        </w:rPr>
      </w:pPr>
      <w:r>
        <w:rPr>
          <w:rStyle w:val="normaltextrun"/>
          <w:rFonts w:ascii="Calibri" w:hAnsi="Calibri" w:cs="Calibri"/>
          <w:color w:val="534F4B"/>
        </w:rPr>
        <w:t>Any order (All configured users approval needed in any order)</w:t>
      </w:r>
      <w:r>
        <w:rPr>
          <w:rStyle w:val="eop"/>
          <w:rFonts w:ascii="Calibri" w:hAnsi="Calibri" w:cs="Calibri"/>
          <w:color w:val="534F4B"/>
        </w:rPr>
        <w:t> </w:t>
      </w:r>
    </w:p>
    <w:p w14:paraId="13095DCB" w14:textId="77777777" w:rsidR="00CA50FA" w:rsidRDefault="00CA50FA" w:rsidP="00CA50FA">
      <w:pPr>
        <w:pStyle w:val="paragraph"/>
        <w:spacing w:before="0" w:beforeAutospacing="0" w:after="0" w:afterAutospacing="0"/>
        <w:ind w:left="720"/>
        <w:textAlignment w:val="baseline"/>
        <w:rPr>
          <w:rFonts w:ascii="Segoe UI" w:hAnsi="Segoe UI" w:cs="Segoe UI"/>
          <w:color w:val="534F4B"/>
          <w:sz w:val="18"/>
          <w:szCs w:val="18"/>
        </w:rPr>
      </w:pPr>
      <w:r>
        <w:rPr>
          <w:rStyle w:val="eop"/>
          <w:rFonts w:ascii="Calibri" w:hAnsi="Calibri" w:cs="Calibri"/>
          <w:color w:val="534F4B"/>
        </w:rPr>
        <w:t> </w:t>
      </w:r>
    </w:p>
    <w:p w14:paraId="695FE4C6" w14:textId="77777777" w:rsidR="00CA50FA" w:rsidRDefault="00CA50FA" w:rsidP="007B6EF0">
      <w:pPr>
        <w:pStyle w:val="Heading3"/>
        <w:rPr>
          <w:rFonts w:ascii="Segoe UI" w:hAnsi="Segoe UI"/>
          <w:sz w:val="18"/>
          <w:szCs w:val="18"/>
        </w:rPr>
      </w:pPr>
      <w:r>
        <w:rPr>
          <w:rStyle w:val="normaltextrun"/>
          <w:rFonts w:cs="Segoe UI"/>
          <w:szCs w:val="28"/>
        </w:rPr>
        <w:lastRenderedPageBreak/>
        <w:t>3.2.3 Steps for configuring Authorization Workflow</w:t>
      </w:r>
      <w:r>
        <w:rPr>
          <w:rStyle w:val="eop"/>
          <w:rFonts w:cs="Segoe UI"/>
          <w:szCs w:val="28"/>
        </w:rPr>
        <w:t> </w:t>
      </w:r>
    </w:p>
    <w:p w14:paraId="1ED86A55" w14:textId="77777777" w:rsidR="00CA50FA" w:rsidRDefault="00CA50FA" w:rsidP="007B6EF0">
      <w:pPr>
        <w:pStyle w:val="Heading4"/>
        <w:rPr>
          <w:rFonts w:ascii="Segoe UI" w:hAnsi="Segoe UI" w:cs="Segoe UI"/>
          <w:sz w:val="18"/>
          <w:szCs w:val="18"/>
        </w:rPr>
      </w:pPr>
      <w:r>
        <w:rPr>
          <w:rStyle w:val="normaltextrun"/>
          <w:rFonts w:ascii="Calibri" w:hAnsi="Calibri" w:cs="Calibri"/>
        </w:rPr>
        <w:t>3.2.3.1 Click on Pre-Deployment Condition as shown below.</w:t>
      </w:r>
      <w:r>
        <w:rPr>
          <w:rStyle w:val="eop"/>
          <w:rFonts w:ascii="Calibri" w:hAnsi="Calibri" w:cs="Calibri"/>
        </w:rPr>
        <w:t> </w:t>
      </w:r>
    </w:p>
    <w:p w14:paraId="6F73EFA8" w14:textId="4ECB7070" w:rsidR="00CA50FA" w:rsidRDefault="00CA50FA" w:rsidP="00CA50FA">
      <w:pPr>
        <w:pStyle w:val="paragraph"/>
        <w:spacing w:before="0" w:beforeAutospacing="0" w:after="0" w:afterAutospacing="0"/>
        <w:textAlignment w:val="baseline"/>
        <w:rPr>
          <w:rFonts w:ascii="Segoe UI" w:hAnsi="Segoe UI" w:cs="Segoe UI"/>
          <w:color w:val="534F4B"/>
          <w:sz w:val="18"/>
          <w:szCs w:val="18"/>
        </w:rPr>
      </w:pPr>
      <w:r>
        <w:rPr>
          <w:rFonts w:ascii="Maison Neue Book" w:eastAsiaTheme="majorEastAsia" w:hAnsi="Maison Neue Book" w:cstheme="majorBidi"/>
          <w:noProof/>
          <w:color w:val="00ACC8"/>
          <w:sz w:val="40"/>
          <w:szCs w:val="26"/>
          <w:lang w:bidi="en-US"/>
        </w:rPr>
        <w:drawing>
          <wp:inline distT="0" distB="0" distL="0" distR="0" wp14:anchorId="45003A88" wp14:editId="66F48CD3">
            <wp:extent cx="6219825" cy="4076700"/>
            <wp:effectExtent l="0" t="0" r="9525" b="0"/>
            <wp:docPr id="36990791" name="Picture 3699079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screenshot of a computer&#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219825" cy="4076700"/>
                    </a:xfrm>
                    <a:prstGeom prst="rect">
                      <a:avLst/>
                    </a:prstGeom>
                    <a:noFill/>
                    <a:ln>
                      <a:noFill/>
                    </a:ln>
                  </pic:spPr>
                </pic:pic>
              </a:graphicData>
            </a:graphic>
          </wp:inline>
        </w:drawing>
      </w:r>
      <w:r>
        <w:rPr>
          <w:rStyle w:val="eop"/>
          <w:rFonts w:ascii="Calibri" w:hAnsi="Calibri" w:cs="Calibri"/>
          <w:color w:val="534F4B"/>
          <w:sz w:val="21"/>
          <w:szCs w:val="21"/>
        </w:rPr>
        <w:t> </w:t>
      </w:r>
    </w:p>
    <w:p w14:paraId="4DBDE363" w14:textId="77777777" w:rsidR="00CA50FA" w:rsidRDefault="00CA50FA" w:rsidP="007B6EF0">
      <w:pPr>
        <w:pStyle w:val="Heading4"/>
        <w:rPr>
          <w:rFonts w:ascii="Segoe UI" w:hAnsi="Segoe UI" w:cs="Segoe UI"/>
          <w:sz w:val="18"/>
          <w:szCs w:val="18"/>
        </w:rPr>
      </w:pPr>
      <w:r>
        <w:rPr>
          <w:rStyle w:val="normaltextrun"/>
          <w:rFonts w:ascii="Calibri" w:hAnsi="Calibri" w:cs="Calibri"/>
        </w:rPr>
        <w:lastRenderedPageBreak/>
        <w:t>3.2.3.2 Enable Pre-Deployment Approval</w:t>
      </w:r>
      <w:r>
        <w:rPr>
          <w:rStyle w:val="eop"/>
          <w:rFonts w:ascii="Calibri" w:hAnsi="Calibri" w:cs="Calibri"/>
        </w:rPr>
        <w:t> </w:t>
      </w:r>
    </w:p>
    <w:p w14:paraId="08C9216A" w14:textId="12CEA19D" w:rsidR="00CA50FA" w:rsidRDefault="00CA50FA" w:rsidP="00CA50FA">
      <w:pPr>
        <w:pStyle w:val="paragraph"/>
        <w:spacing w:before="0" w:beforeAutospacing="0" w:after="0" w:afterAutospacing="0"/>
        <w:textAlignment w:val="baseline"/>
        <w:rPr>
          <w:rFonts w:ascii="Segoe UI" w:hAnsi="Segoe UI" w:cs="Segoe UI"/>
          <w:color w:val="534F4B"/>
          <w:sz w:val="18"/>
          <w:szCs w:val="18"/>
        </w:rPr>
      </w:pPr>
      <w:r>
        <w:rPr>
          <w:rFonts w:ascii="Maison Neue Book" w:eastAsiaTheme="majorEastAsia" w:hAnsi="Maison Neue Book" w:cstheme="majorBidi"/>
          <w:noProof/>
          <w:color w:val="00ACC8"/>
          <w:sz w:val="40"/>
          <w:szCs w:val="26"/>
          <w:lang w:bidi="en-US"/>
        </w:rPr>
        <w:drawing>
          <wp:inline distT="0" distB="0" distL="0" distR="0" wp14:anchorId="34D25171" wp14:editId="24CE20D7">
            <wp:extent cx="3800475" cy="3171825"/>
            <wp:effectExtent l="0" t="0" r="9525" b="9525"/>
            <wp:docPr id="1511879203" name="Picture 151187920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879203" name="Picture 7" descr="A screenshot of a computer&#10;&#10;Description automatically generated with medium confidence"/>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800475" cy="3171825"/>
                    </a:xfrm>
                    <a:prstGeom prst="rect">
                      <a:avLst/>
                    </a:prstGeom>
                    <a:noFill/>
                    <a:ln>
                      <a:noFill/>
                    </a:ln>
                  </pic:spPr>
                </pic:pic>
              </a:graphicData>
            </a:graphic>
          </wp:inline>
        </w:drawing>
      </w:r>
      <w:r>
        <w:rPr>
          <w:rStyle w:val="eop"/>
          <w:rFonts w:ascii="Calibri" w:hAnsi="Calibri" w:cs="Calibri"/>
          <w:color w:val="534F4B"/>
          <w:sz w:val="21"/>
          <w:szCs w:val="21"/>
        </w:rPr>
        <w:t> </w:t>
      </w:r>
    </w:p>
    <w:p w14:paraId="271387D2" w14:textId="77777777" w:rsidR="00CA50FA" w:rsidRDefault="00CA50FA" w:rsidP="00CA50FA">
      <w:pPr>
        <w:pStyle w:val="paragraph"/>
        <w:spacing w:before="0" w:beforeAutospacing="0" w:after="0" w:afterAutospacing="0"/>
        <w:textAlignment w:val="baseline"/>
        <w:rPr>
          <w:rFonts w:ascii="Segoe UI" w:hAnsi="Segoe UI" w:cs="Segoe UI"/>
          <w:color w:val="534F4B"/>
          <w:sz w:val="18"/>
          <w:szCs w:val="18"/>
        </w:rPr>
      </w:pPr>
      <w:r>
        <w:rPr>
          <w:rStyle w:val="eop"/>
          <w:rFonts w:ascii="Calibri" w:hAnsi="Calibri" w:cs="Calibri"/>
          <w:color w:val="534F4B"/>
          <w:sz w:val="21"/>
          <w:szCs w:val="21"/>
        </w:rPr>
        <w:t> </w:t>
      </w:r>
    </w:p>
    <w:p w14:paraId="334E527D" w14:textId="77777777" w:rsidR="00CA50FA" w:rsidRDefault="00CA50FA" w:rsidP="007B6EF0">
      <w:pPr>
        <w:pStyle w:val="Heading4"/>
        <w:rPr>
          <w:rFonts w:ascii="Segoe UI" w:hAnsi="Segoe UI" w:cs="Segoe UI"/>
          <w:sz w:val="18"/>
          <w:szCs w:val="18"/>
        </w:rPr>
      </w:pPr>
      <w:r>
        <w:rPr>
          <w:rStyle w:val="normaltextrun"/>
          <w:rFonts w:ascii="Calibri" w:hAnsi="Calibri" w:cs="Calibri"/>
        </w:rPr>
        <w:t>3.2.3.3 Add approvers with approver order.</w:t>
      </w:r>
      <w:r>
        <w:rPr>
          <w:rStyle w:val="eop"/>
          <w:rFonts w:ascii="Calibri" w:hAnsi="Calibri" w:cs="Calibri"/>
        </w:rPr>
        <w:t> </w:t>
      </w:r>
    </w:p>
    <w:p w14:paraId="5EBF5F06" w14:textId="74FF7390" w:rsidR="00CA50FA" w:rsidRDefault="00CA50FA" w:rsidP="00CA50FA">
      <w:pPr>
        <w:pStyle w:val="paragraph"/>
        <w:spacing w:before="0" w:beforeAutospacing="0" w:after="0" w:afterAutospacing="0"/>
        <w:textAlignment w:val="baseline"/>
        <w:rPr>
          <w:rFonts w:ascii="Segoe UI" w:hAnsi="Segoe UI" w:cs="Segoe UI"/>
          <w:color w:val="534F4B"/>
          <w:sz w:val="18"/>
          <w:szCs w:val="18"/>
        </w:rPr>
      </w:pPr>
      <w:r>
        <w:rPr>
          <w:rFonts w:ascii="Maison Neue Book" w:eastAsiaTheme="majorEastAsia" w:hAnsi="Maison Neue Book" w:cstheme="majorBidi"/>
          <w:noProof/>
          <w:color w:val="00ACC8"/>
          <w:sz w:val="40"/>
          <w:szCs w:val="26"/>
          <w:lang w:bidi="en-US"/>
        </w:rPr>
        <w:drawing>
          <wp:inline distT="0" distB="0" distL="0" distR="0" wp14:anchorId="038B3452" wp14:editId="72B3C0FC">
            <wp:extent cx="3171825" cy="3495675"/>
            <wp:effectExtent l="0" t="0" r="9525" b="9525"/>
            <wp:docPr id="485360429" name="Picture 485360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171825" cy="3495675"/>
                    </a:xfrm>
                    <a:prstGeom prst="rect">
                      <a:avLst/>
                    </a:prstGeom>
                    <a:noFill/>
                    <a:ln>
                      <a:noFill/>
                    </a:ln>
                  </pic:spPr>
                </pic:pic>
              </a:graphicData>
            </a:graphic>
          </wp:inline>
        </w:drawing>
      </w:r>
      <w:r>
        <w:rPr>
          <w:rStyle w:val="eop"/>
          <w:rFonts w:ascii="Calibri" w:hAnsi="Calibri" w:cs="Calibri"/>
          <w:color w:val="534F4B"/>
          <w:sz w:val="21"/>
          <w:szCs w:val="21"/>
        </w:rPr>
        <w:t> </w:t>
      </w:r>
    </w:p>
    <w:p w14:paraId="6EAD4C4F" w14:textId="77777777" w:rsidR="00CA50FA" w:rsidRDefault="00CA50FA" w:rsidP="00CA50FA">
      <w:pPr>
        <w:pStyle w:val="paragraph"/>
        <w:spacing w:before="0" w:beforeAutospacing="0" w:after="0" w:afterAutospacing="0"/>
        <w:textAlignment w:val="baseline"/>
        <w:rPr>
          <w:rFonts w:ascii="Segoe UI" w:hAnsi="Segoe UI" w:cs="Segoe UI"/>
          <w:color w:val="534F4B"/>
          <w:sz w:val="18"/>
          <w:szCs w:val="18"/>
        </w:rPr>
      </w:pPr>
      <w:r>
        <w:rPr>
          <w:rStyle w:val="eop"/>
          <w:rFonts w:ascii="Calibri" w:hAnsi="Calibri" w:cs="Calibri"/>
          <w:color w:val="534F4B"/>
          <w:sz w:val="21"/>
          <w:szCs w:val="21"/>
        </w:rPr>
        <w:t> </w:t>
      </w:r>
    </w:p>
    <w:p w14:paraId="09555875" w14:textId="77777777" w:rsidR="00CA50FA" w:rsidRDefault="00CA50FA" w:rsidP="007B6EF0">
      <w:pPr>
        <w:pStyle w:val="Heading4"/>
        <w:rPr>
          <w:rFonts w:ascii="Segoe UI" w:hAnsi="Segoe UI" w:cs="Segoe UI"/>
          <w:sz w:val="18"/>
          <w:szCs w:val="18"/>
        </w:rPr>
      </w:pPr>
      <w:r>
        <w:rPr>
          <w:rStyle w:val="normaltextrun"/>
          <w:rFonts w:ascii="Calibri" w:hAnsi="Calibri" w:cs="Calibri"/>
        </w:rPr>
        <w:t>3.2.3.4 Save the edited pipeline.</w:t>
      </w:r>
      <w:r>
        <w:rPr>
          <w:rStyle w:val="eop"/>
          <w:rFonts w:ascii="Calibri" w:hAnsi="Calibri" w:cs="Calibri"/>
        </w:rPr>
        <w:t> </w:t>
      </w:r>
    </w:p>
    <w:p w14:paraId="2A2F2765" w14:textId="77777777" w:rsidR="00CA50FA" w:rsidRDefault="00CA50FA" w:rsidP="00CA50FA">
      <w:pPr>
        <w:pStyle w:val="paragraph"/>
        <w:spacing w:before="0" w:beforeAutospacing="0" w:after="0" w:afterAutospacing="0"/>
        <w:textAlignment w:val="baseline"/>
        <w:rPr>
          <w:rFonts w:ascii="Segoe UI" w:hAnsi="Segoe UI" w:cs="Segoe UI"/>
          <w:color w:val="534F4B"/>
          <w:sz w:val="18"/>
          <w:szCs w:val="18"/>
        </w:rPr>
      </w:pPr>
      <w:r>
        <w:rPr>
          <w:rStyle w:val="eop"/>
          <w:rFonts w:ascii="Calibri" w:hAnsi="Calibri" w:cs="Calibri"/>
          <w:color w:val="534F4B"/>
          <w:sz w:val="21"/>
          <w:szCs w:val="21"/>
        </w:rPr>
        <w:t> </w:t>
      </w:r>
    </w:p>
    <w:p w14:paraId="6E070B94" w14:textId="77777777" w:rsidR="00CA50FA" w:rsidRDefault="00CA50FA" w:rsidP="007B6EF0">
      <w:pPr>
        <w:pStyle w:val="Heading4"/>
        <w:rPr>
          <w:rFonts w:ascii="Segoe UI" w:hAnsi="Segoe UI" w:cs="Segoe UI"/>
          <w:sz w:val="18"/>
          <w:szCs w:val="18"/>
        </w:rPr>
      </w:pPr>
      <w:r>
        <w:rPr>
          <w:rStyle w:val="normaltextrun"/>
          <w:rFonts w:ascii="Calibri" w:hAnsi="Calibri" w:cs="Calibri"/>
        </w:rPr>
        <w:lastRenderedPageBreak/>
        <w:t>3.2.3.5 Create release.</w:t>
      </w:r>
      <w:r>
        <w:rPr>
          <w:rStyle w:val="eop"/>
          <w:rFonts w:ascii="Calibri" w:hAnsi="Calibri" w:cs="Calibri"/>
        </w:rPr>
        <w:t> </w:t>
      </w:r>
    </w:p>
    <w:p w14:paraId="1F542E52" w14:textId="1BBB936F" w:rsidR="00CA50FA" w:rsidRDefault="00CA50FA" w:rsidP="00CA50FA">
      <w:pPr>
        <w:pStyle w:val="paragraph"/>
        <w:spacing w:before="0" w:beforeAutospacing="0" w:after="0" w:afterAutospacing="0"/>
        <w:textAlignment w:val="baseline"/>
        <w:rPr>
          <w:rFonts w:ascii="Segoe UI" w:hAnsi="Segoe UI" w:cs="Segoe UI"/>
          <w:color w:val="534F4B"/>
          <w:sz w:val="18"/>
          <w:szCs w:val="18"/>
        </w:rPr>
      </w:pPr>
      <w:r>
        <w:rPr>
          <w:rFonts w:ascii="Maison Neue Book" w:eastAsiaTheme="majorEastAsia" w:hAnsi="Maison Neue Book" w:cstheme="majorBidi"/>
          <w:noProof/>
          <w:color w:val="00ACC8"/>
          <w:sz w:val="40"/>
          <w:szCs w:val="26"/>
          <w:lang w:bidi="en-US"/>
        </w:rPr>
        <w:drawing>
          <wp:inline distT="0" distB="0" distL="0" distR="0" wp14:anchorId="0E62E038" wp14:editId="19D1ABE1">
            <wp:extent cx="4800600" cy="2124075"/>
            <wp:effectExtent l="0" t="0" r="0" b="9525"/>
            <wp:docPr id="541166195" name="Picture 541166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800600" cy="2124075"/>
                    </a:xfrm>
                    <a:prstGeom prst="rect">
                      <a:avLst/>
                    </a:prstGeom>
                    <a:noFill/>
                    <a:ln>
                      <a:noFill/>
                    </a:ln>
                  </pic:spPr>
                </pic:pic>
              </a:graphicData>
            </a:graphic>
          </wp:inline>
        </w:drawing>
      </w:r>
      <w:r>
        <w:rPr>
          <w:rStyle w:val="eop"/>
          <w:rFonts w:ascii="Calibri" w:hAnsi="Calibri" w:cs="Calibri"/>
          <w:color w:val="534F4B"/>
          <w:sz w:val="21"/>
          <w:szCs w:val="21"/>
        </w:rPr>
        <w:t> </w:t>
      </w:r>
    </w:p>
    <w:p w14:paraId="7B81B582" w14:textId="77777777" w:rsidR="00CA50FA" w:rsidRDefault="00CA50FA" w:rsidP="00CA50FA">
      <w:pPr>
        <w:pStyle w:val="paragraph"/>
        <w:spacing w:before="0" w:beforeAutospacing="0" w:after="0" w:afterAutospacing="0"/>
        <w:textAlignment w:val="baseline"/>
        <w:rPr>
          <w:rFonts w:ascii="Segoe UI" w:hAnsi="Segoe UI" w:cs="Segoe UI"/>
          <w:color w:val="534F4B"/>
          <w:sz w:val="18"/>
          <w:szCs w:val="18"/>
        </w:rPr>
      </w:pPr>
      <w:r>
        <w:rPr>
          <w:rStyle w:val="eop"/>
          <w:rFonts w:ascii="Calibri" w:hAnsi="Calibri" w:cs="Calibri"/>
          <w:color w:val="534F4B"/>
          <w:sz w:val="21"/>
          <w:szCs w:val="21"/>
        </w:rPr>
        <w:t> </w:t>
      </w:r>
    </w:p>
    <w:p w14:paraId="3A1D457F" w14:textId="17DEAB2B" w:rsidR="00CA50FA" w:rsidRDefault="00CA50FA" w:rsidP="007B6EF0">
      <w:pPr>
        <w:pStyle w:val="Heading4"/>
        <w:rPr>
          <w:rFonts w:ascii="Segoe UI" w:hAnsi="Segoe UI" w:cs="Segoe UI"/>
          <w:sz w:val="18"/>
          <w:szCs w:val="18"/>
        </w:rPr>
      </w:pPr>
      <w:r>
        <w:rPr>
          <w:rStyle w:val="normaltextrun"/>
          <w:rFonts w:ascii="Calibri" w:hAnsi="Calibri" w:cs="Calibri"/>
        </w:rPr>
        <w:t xml:space="preserve">3.2.3.6 Add release version and </w:t>
      </w:r>
      <w:r w:rsidR="007B6EF0">
        <w:rPr>
          <w:rStyle w:val="normaltextrun"/>
          <w:rFonts w:ascii="Calibri" w:hAnsi="Calibri" w:cs="Calibri"/>
        </w:rPr>
        <w:t>create.</w:t>
      </w:r>
      <w:r>
        <w:rPr>
          <w:rStyle w:val="eop"/>
          <w:rFonts w:ascii="Calibri" w:hAnsi="Calibri" w:cs="Calibri"/>
        </w:rPr>
        <w:t> </w:t>
      </w:r>
    </w:p>
    <w:p w14:paraId="0FFFE9FD" w14:textId="389DF1BE" w:rsidR="00CA50FA" w:rsidRDefault="00CA50FA" w:rsidP="00CA50FA">
      <w:pPr>
        <w:pStyle w:val="paragraph"/>
        <w:spacing w:before="0" w:beforeAutospacing="0" w:after="0" w:afterAutospacing="0"/>
        <w:textAlignment w:val="baseline"/>
        <w:rPr>
          <w:rFonts w:ascii="Segoe UI" w:hAnsi="Segoe UI" w:cs="Segoe UI"/>
          <w:color w:val="534F4B"/>
          <w:sz w:val="18"/>
          <w:szCs w:val="18"/>
        </w:rPr>
      </w:pPr>
      <w:r>
        <w:rPr>
          <w:rFonts w:ascii="Maison Neue Book" w:eastAsiaTheme="majorEastAsia" w:hAnsi="Maison Neue Book" w:cstheme="majorBidi"/>
          <w:noProof/>
          <w:color w:val="00ACC8"/>
          <w:sz w:val="40"/>
          <w:szCs w:val="26"/>
          <w:lang w:bidi="en-US"/>
        </w:rPr>
        <w:drawing>
          <wp:inline distT="0" distB="0" distL="0" distR="0" wp14:anchorId="02408131" wp14:editId="00FE58B6">
            <wp:extent cx="3800475" cy="4867275"/>
            <wp:effectExtent l="0" t="0" r="9525" b="9525"/>
            <wp:docPr id="1206792170" name="Picture 1206792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800475" cy="4867275"/>
                    </a:xfrm>
                    <a:prstGeom prst="rect">
                      <a:avLst/>
                    </a:prstGeom>
                    <a:noFill/>
                    <a:ln>
                      <a:noFill/>
                    </a:ln>
                  </pic:spPr>
                </pic:pic>
              </a:graphicData>
            </a:graphic>
          </wp:inline>
        </w:drawing>
      </w:r>
      <w:r>
        <w:rPr>
          <w:rStyle w:val="eop"/>
          <w:rFonts w:ascii="Calibri" w:hAnsi="Calibri" w:cs="Calibri"/>
          <w:color w:val="534F4B"/>
          <w:sz w:val="21"/>
          <w:szCs w:val="21"/>
        </w:rPr>
        <w:t> </w:t>
      </w:r>
    </w:p>
    <w:p w14:paraId="67C04202" w14:textId="77777777" w:rsidR="00CA50FA" w:rsidRDefault="00CA50FA" w:rsidP="007B6EF0">
      <w:pPr>
        <w:pStyle w:val="Heading4"/>
        <w:rPr>
          <w:rFonts w:ascii="Segoe UI" w:hAnsi="Segoe UI" w:cs="Segoe UI"/>
          <w:sz w:val="18"/>
          <w:szCs w:val="18"/>
        </w:rPr>
      </w:pPr>
      <w:r>
        <w:rPr>
          <w:rStyle w:val="normaltextrun"/>
          <w:rFonts w:ascii="Calibri" w:hAnsi="Calibri" w:cs="Calibri"/>
        </w:rPr>
        <w:lastRenderedPageBreak/>
        <w:t>3.2.3.7 Pipeline is pending for the approval (sent notification to all approvers)</w:t>
      </w:r>
      <w:r>
        <w:rPr>
          <w:rStyle w:val="eop"/>
          <w:rFonts w:ascii="Calibri" w:hAnsi="Calibri" w:cs="Calibri"/>
        </w:rPr>
        <w:t> </w:t>
      </w:r>
    </w:p>
    <w:p w14:paraId="55B14248" w14:textId="2F9B428A" w:rsidR="00CA50FA" w:rsidRDefault="00CA50FA" w:rsidP="00CA50FA">
      <w:pPr>
        <w:pStyle w:val="paragraph"/>
        <w:spacing w:before="0" w:beforeAutospacing="0" w:after="0" w:afterAutospacing="0"/>
        <w:textAlignment w:val="baseline"/>
        <w:rPr>
          <w:rFonts w:ascii="Segoe UI" w:hAnsi="Segoe UI" w:cs="Segoe UI"/>
          <w:color w:val="534F4B"/>
          <w:sz w:val="18"/>
          <w:szCs w:val="18"/>
        </w:rPr>
      </w:pPr>
      <w:r>
        <w:rPr>
          <w:rFonts w:ascii="Maison Neue Book" w:eastAsiaTheme="majorEastAsia" w:hAnsi="Maison Neue Book" w:cstheme="majorBidi"/>
          <w:noProof/>
          <w:color w:val="00ACC8"/>
          <w:sz w:val="40"/>
          <w:szCs w:val="26"/>
          <w:lang w:bidi="en-US"/>
        </w:rPr>
        <w:drawing>
          <wp:inline distT="0" distB="0" distL="0" distR="0" wp14:anchorId="7FA8D4CB" wp14:editId="395FE9DB">
            <wp:extent cx="5934075" cy="1914525"/>
            <wp:effectExtent l="0" t="0" r="9525" b="9525"/>
            <wp:docPr id="1268829570" name="Picture 126882957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829570" name="Picture 3" descr="A screenshot of a computer&#10;&#10;Description automatically generated with medium confidence"/>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34075" cy="1914525"/>
                    </a:xfrm>
                    <a:prstGeom prst="rect">
                      <a:avLst/>
                    </a:prstGeom>
                    <a:noFill/>
                    <a:ln>
                      <a:noFill/>
                    </a:ln>
                  </pic:spPr>
                </pic:pic>
              </a:graphicData>
            </a:graphic>
          </wp:inline>
        </w:drawing>
      </w:r>
      <w:r>
        <w:rPr>
          <w:rStyle w:val="eop"/>
          <w:rFonts w:ascii="Calibri" w:hAnsi="Calibri" w:cs="Calibri"/>
          <w:color w:val="534F4B"/>
          <w:sz w:val="21"/>
          <w:szCs w:val="21"/>
        </w:rPr>
        <w:t> </w:t>
      </w:r>
    </w:p>
    <w:p w14:paraId="0C48B228" w14:textId="77777777" w:rsidR="00CA50FA" w:rsidRDefault="00CA50FA" w:rsidP="00CA50FA">
      <w:pPr>
        <w:pStyle w:val="paragraph"/>
        <w:spacing w:before="0" w:beforeAutospacing="0" w:after="0" w:afterAutospacing="0"/>
        <w:textAlignment w:val="baseline"/>
        <w:rPr>
          <w:rFonts w:ascii="Segoe UI" w:hAnsi="Segoe UI" w:cs="Segoe UI"/>
          <w:color w:val="534F4B"/>
          <w:sz w:val="18"/>
          <w:szCs w:val="18"/>
        </w:rPr>
      </w:pPr>
      <w:r>
        <w:rPr>
          <w:rStyle w:val="eop"/>
          <w:rFonts w:ascii="Calibri" w:hAnsi="Calibri" w:cs="Calibri"/>
          <w:color w:val="534F4B"/>
          <w:sz w:val="21"/>
          <w:szCs w:val="21"/>
        </w:rPr>
        <w:t> </w:t>
      </w:r>
    </w:p>
    <w:p w14:paraId="5BE74E85" w14:textId="77777777" w:rsidR="00CA50FA" w:rsidRDefault="00CA50FA" w:rsidP="007B6EF0">
      <w:pPr>
        <w:pStyle w:val="Heading4"/>
        <w:rPr>
          <w:rFonts w:ascii="Segoe UI" w:hAnsi="Segoe UI" w:cs="Segoe UI"/>
          <w:sz w:val="18"/>
          <w:szCs w:val="18"/>
        </w:rPr>
      </w:pPr>
      <w:r>
        <w:rPr>
          <w:rStyle w:val="normaltextrun"/>
          <w:rFonts w:ascii="Calibri" w:hAnsi="Calibri" w:cs="Calibri"/>
        </w:rPr>
        <w:t>3.2.3.8 Anyone (section 3.2.3.3) approver can approve/reject the release.</w:t>
      </w:r>
      <w:r>
        <w:rPr>
          <w:rStyle w:val="eop"/>
          <w:rFonts w:ascii="Calibri" w:hAnsi="Calibri" w:cs="Calibri"/>
        </w:rPr>
        <w:t> </w:t>
      </w:r>
    </w:p>
    <w:p w14:paraId="53BC21AD" w14:textId="74EC18E2" w:rsidR="00CA50FA" w:rsidRDefault="00CA50FA" w:rsidP="00CA50FA">
      <w:pPr>
        <w:pStyle w:val="paragraph"/>
        <w:spacing w:before="0" w:beforeAutospacing="0" w:after="0" w:afterAutospacing="0"/>
        <w:textAlignment w:val="baseline"/>
        <w:rPr>
          <w:rFonts w:ascii="Segoe UI" w:hAnsi="Segoe UI" w:cs="Segoe UI"/>
          <w:color w:val="534F4B"/>
          <w:sz w:val="18"/>
          <w:szCs w:val="18"/>
        </w:rPr>
      </w:pPr>
      <w:r>
        <w:rPr>
          <w:rFonts w:ascii="Maison Neue Book" w:eastAsiaTheme="majorEastAsia" w:hAnsi="Maison Neue Book" w:cstheme="majorBidi"/>
          <w:noProof/>
          <w:color w:val="00ACC8"/>
          <w:sz w:val="40"/>
          <w:szCs w:val="26"/>
          <w:lang w:bidi="en-US"/>
        </w:rPr>
        <w:drawing>
          <wp:inline distT="0" distB="0" distL="0" distR="0" wp14:anchorId="0AF85F18" wp14:editId="0C56B1B5">
            <wp:extent cx="4295775" cy="4733925"/>
            <wp:effectExtent l="0" t="0" r="9525" b="9525"/>
            <wp:docPr id="1782188852" name="Picture 178218885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188852" name="Picture 2" descr="A screenshot of a computer&#10;&#10;Description automatically generated with medium confidence"/>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295775" cy="4733925"/>
                    </a:xfrm>
                    <a:prstGeom prst="rect">
                      <a:avLst/>
                    </a:prstGeom>
                    <a:noFill/>
                    <a:ln>
                      <a:noFill/>
                    </a:ln>
                  </pic:spPr>
                </pic:pic>
              </a:graphicData>
            </a:graphic>
          </wp:inline>
        </w:drawing>
      </w:r>
      <w:r>
        <w:rPr>
          <w:rStyle w:val="eop"/>
          <w:rFonts w:ascii="Calibri" w:hAnsi="Calibri" w:cs="Calibri"/>
          <w:color w:val="534F4B"/>
          <w:sz w:val="21"/>
          <w:szCs w:val="21"/>
        </w:rPr>
        <w:t> </w:t>
      </w:r>
    </w:p>
    <w:p w14:paraId="7364D01F" w14:textId="77777777" w:rsidR="00CA50FA" w:rsidRDefault="00CA50FA" w:rsidP="00CA50FA">
      <w:pPr>
        <w:pStyle w:val="paragraph"/>
        <w:spacing w:before="0" w:beforeAutospacing="0" w:after="0" w:afterAutospacing="0"/>
        <w:textAlignment w:val="baseline"/>
        <w:rPr>
          <w:rFonts w:ascii="Segoe UI" w:hAnsi="Segoe UI" w:cs="Segoe UI"/>
          <w:color w:val="534F4B"/>
          <w:sz w:val="18"/>
          <w:szCs w:val="18"/>
        </w:rPr>
      </w:pPr>
      <w:r>
        <w:rPr>
          <w:rStyle w:val="eop"/>
          <w:rFonts w:ascii="Calibri" w:hAnsi="Calibri" w:cs="Calibri"/>
          <w:color w:val="534F4B"/>
          <w:sz w:val="21"/>
          <w:szCs w:val="21"/>
        </w:rPr>
        <w:t> </w:t>
      </w:r>
    </w:p>
    <w:p w14:paraId="7D913323" w14:textId="77777777" w:rsidR="00CA50FA" w:rsidRDefault="00CA50FA" w:rsidP="00CA50FA">
      <w:pPr>
        <w:pStyle w:val="paragraph"/>
        <w:spacing w:before="0" w:beforeAutospacing="0" w:after="0" w:afterAutospacing="0"/>
        <w:textAlignment w:val="baseline"/>
        <w:rPr>
          <w:rFonts w:ascii="Segoe UI" w:hAnsi="Segoe UI" w:cs="Segoe UI"/>
          <w:color w:val="534F4B"/>
          <w:sz w:val="18"/>
          <w:szCs w:val="18"/>
        </w:rPr>
      </w:pPr>
      <w:r>
        <w:rPr>
          <w:rStyle w:val="eop"/>
          <w:rFonts w:ascii="Calibri" w:hAnsi="Calibri" w:cs="Calibri"/>
          <w:color w:val="534F4B"/>
          <w:sz w:val="21"/>
          <w:szCs w:val="21"/>
        </w:rPr>
        <w:t> </w:t>
      </w:r>
    </w:p>
    <w:p w14:paraId="4663CBE9" w14:textId="77777777" w:rsidR="00CA50FA" w:rsidRDefault="00CA50FA" w:rsidP="007B6EF0">
      <w:pPr>
        <w:pStyle w:val="Heading4"/>
        <w:rPr>
          <w:rFonts w:ascii="Segoe UI" w:hAnsi="Segoe UI" w:cs="Segoe UI"/>
          <w:sz w:val="18"/>
          <w:szCs w:val="18"/>
        </w:rPr>
      </w:pPr>
      <w:r>
        <w:rPr>
          <w:rStyle w:val="normaltextrun"/>
          <w:rFonts w:ascii="Calibri" w:hAnsi="Calibri" w:cs="Calibri"/>
        </w:rPr>
        <w:lastRenderedPageBreak/>
        <w:t>3.2.3.9 If release approved then deployment will start or if release rejected then deployment will be cancelled.</w:t>
      </w:r>
      <w:r>
        <w:rPr>
          <w:rStyle w:val="eop"/>
          <w:rFonts w:ascii="Calibri" w:hAnsi="Calibri" w:cs="Calibri"/>
        </w:rPr>
        <w:t> </w:t>
      </w:r>
    </w:p>
    <w:p w14:paraId="7D928FC5" w14:textId="0D08B1F2" w:rsidR="00CA50FA" w:rsidRDefault="00CA50FA" w:rsidP="00CA50FA">
      <w:pPr>
        <w:pStyle w:val="paragraph"/>
        <w:spacing w:before="0" w:beforeAutospacing="0" w:after="0" w:afterAutospacing="0"/>
        <w:textAlignment w:val="baseline"/>
        <w:rPr>
          <w:rFonts w:ascii="Segoe UI" w:hAnsi="Segoe UI" w:cs="Segoe UI"/>
          <w:color w:val="534F4B"/>
          <w:sz w:val="18"/>
          <w:szCs w:val="18"/>
        </w:rPr>
      </w:pPr>
      <w:r>
        <w:rPr>
          <w:rFonts w:ascii="Maison Neue Book" w:eastAsiaTheme="majorEastAsia" w:hAnsi="Maison Neue Book" w:cstheme="majorBidi"/>
          <w:noProof/>
          <w:color w:val="00ACC8"/>
          <w:sz w:val="40"/>
          <w:szCs w:val="26"/>
          <w:lang w:bidi="en-US"/>
        </w:rPr>
        <w:drawing>
          <wp:inline distT="0" distB="0" distL="0" distR="0" wp14:anchorId="7564E31F" wp14:editId="76BB5DC1">
            <wp:extent cx="4619625" cy="2162175"/>
            <wp:effectExtent l="0" t="0" r="9525" b="9525"/>
            <wp:docPr id="1983725173" name="Picture 1983725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619625" cy="2162175"/>
                    </a:xfrm>
                    <a:prstGeom prst="rect">
                      <a:avLst/>
                    </a:prstGeom>
                    <a:noFill/>
                    <a:ln>
                      <a:noFill/>
                    </a:ln>
                  </pic:spPr>
                </pic:pic>
              </a:graphicData>
            </a:graphic>
          </wp:inline>
        </w:drawing>
      </w:r>
      <w:r>
        <w:rPr>
          <w:rStyle w:val="eop"/>
          <w:rFonts w:ascii="Calibri" w:hAnsi="Calibri" w:cs="Calibri"/>
          <w:color w:val="534F4B"/>
          <w:sz w:val="21"/>
          <w:szCs w:val="21"/>
        </w:rPr>
        <w:t> </w:t>
      </w:r>
    </w:p>
    <w:p w14:paraId="7AA26882" w14:textId="77777777" w:rsidR="00CA50FA" w:rsidRDefault="00CA50FA" w:rsidP="00CA50FA">
      <w:pPr>
        <w:pStyle w:val="paragraph"/>
        <w:spacing w:before="0" w:beforeAutospacing="0" w:after="0" w:afterAutospacing="0"/>
        <w:textAlignment w:val="baseline"/>
        <w:rPr>
          <w:rFonts w:ascii="Segoe UI" w:hAnsi="Segoe UI" w:cs="Segoe UI"/>
          <w:color w:val="534F4B"/>
          <w:sz w:val="18"/>
          <w:szCs w:val="18"/>
        </w:rPr>
      </w:pPr>
      <w:r>
        <w:rPr>
          <w:rStyle w:val="eop"/>
          <w:rFonts w:ascii="Calibri" w:hAnsi="Calibri" w:cs="Calibri"/>
          <w:color w:val="534F4B"/>
          <w:sz w:val="21"/>
          <w:szCs w:val="21"/>
        </w:rPr>
        <w:t> </w:t>
      </w:r>
    </w:p>
    <w:p w14:paraId="1B402893" w14:textId="77777777" w:rsidR="003E0D3F" w:rsidRPr="00C041DD" w:rsidRDefault="003E0D3F" w:rsidP="00C041DD"/>
    <w:p w14:paraId="6F75FC74" w14:textId="7916B0D5" w:rsidR="0062785F" w:rsidRDefault="00B66031" w:rsidP="00B66031">
      <w:pPr>
        <w:pStyle w:val="Heading1"/>
      </w:pPr>
      <w:r>
        <w:t xml:space="preserve">4. </w:t>
      </w:r>
      <w:r w:rsidR="0062785F">
        <w:t xml:space="preserve">Artifact </w:t>
      </w:r>
      <w:r w:rsidR="00415C4D">
        <w:t>Details</w:t>
      </w:r>
      <w:bookmarkEnd w:id="39"/>
    </w:p>
    <w:p w14:paraId="6C0A9E77" w14:textId="56339818" w:rsidR="00807AE5" w:rsidRPr="000C3C59" w:rsidRDefault="00807AE5" w:rsidP="00807AE5">
      <w:pPr>
        <w:pStyle w:val="Heading2"/>
      </w:pPr>
      <w:bookmarkStart w:id="40" w:name="_Toc137050077"/>
      <w:r>
        <w:t xml:space="preserve">4.1 </w:t>
      </w:r>
      <w:r w:rsidRPr="000C3C59">
        <w:t xml:space="preserve">Artifact </w:t>
      </w:r>
      <w:r w:rsidRPr="003F3D1D">
        <w:t>Feed</w:t>
      </w:r>
      <w:r>
        <w:t xml:space="preserve"> </w:t>
      </w:r>
      <w:r w:rsidRPr="000C3C59">
        <w:t>Names</w:t>
      </w:r>
      <w:r>
        <w:t xml:space="preserve"> for All Applications</w:t>
      </w:r>
      <w:bookmarkEnd w:id="40"/>
      <w:r w:rsidRPr="000C3C59">
        <w:t xml:space="preserve"> </w:t>
      </w:r>
    </w:p>
    <w:p w14:paraId="6E6E36C9" w14:textId="77777777" w:rsidR="00807AE5" w:rsidRPr="000C3C59" w:rsidRDefault="00807AE5" w:rsidP="00807AE5">
      <w:pPr>
        <w:pStyle w:val="ListParagraph"/>
        <w:numPr>
          <w:ilvl w:val="0"/>
          <w:numId w:val="13"/>
        </w:numPr>
      </w:pPr>
      <w:r w:rsidRPr="000C3C59">
        <w:t>HPEFS-Odessa-</w:t>
      </w:r>
      <w:r>
        <w:t>Apps</w:t>
      </w:r>
    </w:p>
    <w:p w14:paraId="19BD5728" w14:textId="4B9572C5" w:rsidR="00D121C8" w:rsidRPr="000C3C59" w:rsidRDefault="00D121C8" w:rsidP="00D121C8">
      <w:r>
        <w:rPr>
          <w:noProof/>
        </w:rPr>
        <w:drawing>
          <wp:inline distT="0" distB="0" distL="0" distR="0" wp14:anchorId="3F60BFF7" wp14:editId="260B60AD">
            <wp:extent cx="2520950" cy="3865992"/>
            <wp:effectExtent l="0" t="0" r="0" b="1270"/>
            <wp:docPr id="1652337226" name="Picture 165233722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337226" name="Picture 1652337226" descr="A screenshot of a computer&#10;&#10;Description automatically generated with medium confidenc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535766" cy="3888714"/>
                    </a:xfrm>
                    <a:prstGeom prst="rect">
                      <a:avLst/>
                    </a:prstGeom>
                  </pic:spPr>
                </pic:pic>
              </a:graphicData>
            </a:graphic>
          </wp:inline>
        </w:drawing>
      </w:r>
    </w:p>
    <w:p w14:paraId="761FF2D8" w14:textId="089C6201" w:rsidR="00AE3F3E" w:rsidRDefault="00AE3F3E" w:rsidP="00AE3F3E">
      <w:pPr>
        <w:pStyle w:val="Heading2"/>
      </w:pPr>
      <w:bookmarkStart w:id="41" w:name="_Toc137050078"/>
      <w:r>
        <w:lastRenderedPageBreak/>
        <w:t xml:space="preserve">4.2 </w:t>
      </w:r>
      <w:r w:rsidRPr="000C3C59">
        <w:t>Package Naming Conventions</w:t>
      </w:r>
      <w:bookmarkEnd w:id="41"/>
      <w:r w:rsidRPr="000C3C59">
        <w:t xml:space="preserve"> </w:t>
      </w:r>
    </w:p>
    <w:p w14:paraId="178BB4B9" w14:textId="77777777" w:rsidR="00AE3F3E" w:rsidRDefault="00AE3F3E" w:rsidP="00AE3F3E">
      <w:r>
        <w:t>DevOps release activities uses the following storage container where application wise content folders are available, and each application folder contains the release artifacts which are uploaded by Odessa team prior to release and finally those are deployed within environments.</w:t>
      </w:r>
    </w:p>
    <w:p w14:paraId="65A0D34E" w14:textId="77777777" w:rsidR="00AE3F3E" w:rsidRDefault="00AE3F3E" w:rsidP="00AE3F3E">
      <w:r>
        <w:br/>
        <w:t>Note: DevOps pipeline follows the strict naming convention for folder names. Folder name must not use any special characters and even no spaces in words.</w:t>
      </w:r>
    </w:p>
    <w:p w14:paraId="65D736B8" w14:textId="77777777" w:rsidR="00AE3F3E" w:rsidRDefault="00AE3F3E" w:rsidP="00AE3F3E"/>
    <w:p w14:paraId="0C5B1374" w14:textId="77777777" w:rsidR="00AE3F3E" w:rsidRDefault="00AE3F3E" w:rsidP="00AE3F3E">
      <w:pPr>
        <w:rPr>
          <w:b/>
          <w:bCs/>
        </w:rPr>
      </w:pPr>
      <w:r w:rsidRPr="002609F9">
        <w:rPr>
          <w:b/>
          <w:bCs/>
        </w:rPr>
        <w:t xml:space="preserve">Azure Release Content Storage Location </w:t>
      </w:r>
      <w:r>
        <w:rPr>
          <w:b/>
          <w:bCs/>
        </w:rPr>
        <w:t>–</w:t>
      </w:r>
      <w:r w:rsidRPr="002609F9">
        <w:rPr>
          <w:b/>
          <w:bCs/>
        </w:rPr>
        <w:t xml:space="preserve"> </w:t>
      </w:r>
    </w:p>
    <w:p w14:paraId="1D05FE1E" w14:textId="77777777" w:rsidR="00AE3F3E" w:rsidRDefault="00AE3F3E" w:rsidP="00AE3F3E">
      <w:r>
        <w:rPr>
          <w:noProof/>
        </w:rPr>
        <w:drawing>
          <wp:inline distT="0" distB="0" distL="0" distR="0" wp14:anchorId="67F9AC7D" wp14:editId="705B2002">
            <wp:extent cx="4572000" cy="3876675"/>
            <wp:effectExtent l="0" t="0" r="0" b="0"/>
            <wp:docPr id="1878102731" name="Picture 187810273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102731" name="Picture 1878102731" descr="A screenshot of a computer&#10;&#10;Description automatically generated with medium confidence"/>
                    <pic:cNvPicPr/>
                  </pic:nvPicPr>
                  <pic:blipFill>
                    <a:blip r:embed="rId63">
                      <a:extLst>
                        <a:ext uri="{28A0092B-C50C-407E-A947-70E740481C1C}">
                          <a14:useLocalDpi xmlns:a14="http://schemas.microsoft.com/office/drawing/2010/main" val="0"/>
                        </a:ext>
                      </a:extLst>
                    </a:blip>
                    <a:stretch>
                      <a:fillRect/>
                    </a:stretch>
                  </pic:blipFill>
                  <pic:spPr>
                    <a:xfrm>
                      <a:off x="0" y="0"/>
                      <a:ext cx="4572000" cy="3876675"/>
                    </a:xfrm>
                    <a:prstGeom prst="rect">
                      <a:avLst/>
                    </a:prstGeom>
                  </pic:spPr>
                </pic:pic>
              </a:graphicData>
            </a:graphic>
          </wp:inline>
        </w:drawing>
      </w:r>
    </w:p>
    <w:p w14:paraId="09F2887D" w14:textId="77777777" w:rsidR="00AE3F3E" w:rsidRDefault="00AE3F3E" w:rsidP="00AE3F3E">
      <w:pPr>
        <w:pStyle w:val="BodyText"/>
      </w:pPr>
    </w:p>
    <w:p w14:paraId="386AD0BE" w14:textId="299E6EA0" w:rsidR="00AE3F3E" w:rsidRPr="00110F6F" w:rsidRDefault="00385602" w:rsidP="00385602">
      <w:pPr>
        <w:pStyle w:val="Heading3"/>
      </w:pPr>
      <w:bookmarkStart w:id="42" w:name="_Toc137050079"/>
      <w:r>
        <w:t xml:space="preserve">4.2.1 </w:t>
      </w:r>
      <w:r w:rsidR="00AE3F3E">
        <w:t>C</w:t>
      </w:r>
      <w:r w:rsidR="00AE3F3E" w:rsidRPr="00110F6F">
        <w:t>ore</w:t>
      </w:r>
      <w:bookmarkEnd w:id="42"/>
    </w:p>
    <w:p w14:paraId="74D6DEBD" w14:textId="77777777" w:rsidR="00AE3F3E" w:rsidRDefault="00AE3F3E" w:rsidP="00AE3F3E">
      <w:pPr>
        <w:pStyle w:val="BodyText"/>
        <w:rPr>
          <w:rFonts w:ascii="Calibri" w:hAnsi="Calibri"/>
        </w:rPr>
      </w:pPr>
      <w:r w:rsidRPr="5A513200">
        <w:rPr>
          <w:rFonts w:ascii="Calibri" w:hAnsi="Calibri"/>
        </w:rPr>
        <w:t xml:space="preserve">It contains application release number </w:t>
      </w:r>
      <w:r w:rsidRPr="0059E491">
        <w:rPr>
          <w:rFonts w:ascii="Calibri" w:hAnsi="Calibri"/>
        </w:rPr>
        <w:t>ex</w:t>
      </w:r>
      <w:r w:rsidRPr="0AA939E7">
        <w:rPr>
          <w:rFonts w:ascii="Calibri" w:hAnsi="Calibri"/>
        </w:rPr>
        <w:t xml:space="preserve"> 5.77.1.</w:t>
      </w:r>
      <w:r w:rsidRPr="2A60330B">
        <w:rPr>
          <w:rFonts w:ascii="Calibri" w:hAnsi="Calibri"/>
        </w:rPr>
        <w:t>504</w:t>
      </w:r>
    </w:p>
    <w:p w14:paraId="722BF111" w14:textId="77777777" w:rsidR="00AE3F3E" w:rsidRDefault="00AE3F3E" w:rsidP="00AE3F3E">
      <w:pPr>
        <w:pStyle w:val="ListParagraph"/>
        <w:ind w:left="1440"/>
        <w:rPr>
          <w:b/>
          <w:bCs/>
        </w:rPr>
      </w:pPr>
    </w:p>
    <w:p w14:paraId="1ACC157C" w14:textId="77777777" w:rsidR="00AE3F3E" w:rsidRPr="000C3C59" w:rsidRDefault="00AE3F3E" w:rsidP="00AE3F3E">
      <w:pPr>
        <w:rPr>
          <w:i/>
          <w:iCs/>
        </w:rPr>
      </w:pPr>
      <w:r>
        <w:rPr>
          <w:b/>
          <w:bCs/>
        </w:rPr>
        <w:t xml:space="preserve">Note: </w:t>
      </w:r>
      <w:r w:rsidRPr="00322C32">
        <w:rPr>
          <w:i/>
          <w:iCs/>
          <w:u w:val="single"/>
        </w:rPr>
        <w:t>Version number</w:t>
      </w:r>
      <w:r w:rsidRPr="000C3C59">
        <w:rPr>
          <w:i/>
          <w:iCs/>
        </w:rPr>
        <w:t xml:space="preserve"> is the bi-weekly release number. </w:t>
      </w:r>
      <w:r w:rsidRPr="00322C32">
        <w:rPr>
          <w:i/>
          <w:iCs/>
          <w:u w:val="single"/>
        </w:rPr>
        <w:t>Application release number</w:t>
      </w:r>
      <w:r w:rsidRPr="000C3C59">
        <w:rPr>
          <w:i/>
          <w:iCs/>
        </w:rPr>
        <w:t xml:space="preserve"> are same to Odessa release content folder names uploaded within above storage container.</w:t>
      </w:r>
    </w:p>
    <w:p w14:paraId="2260F6B6" w14:textId="77777777" w:rsidR="00AE3F3E" w:rsidRDefault="00AE3F3E" w:rsidP="00AE3F3E">
      <w:pPr>
        <w:pStyle w:val="BodyText"/>
        <w:rPr>
          <w:rFonts w:ascii="Calibri" w:hAnsi="Calibri"/>
          <w:szCs w:val="21"/>
        </w:rPr>
      </w:pPr>
    </w:p>
    <w:p w14:paraId="7CE57496" w14:textId="77777777" w:rsidR="00AE3F3E" w:rsidRDefault="00AE3F3E" w:rsidP="00AE3F3E">
      <w:r>
        <w:lastRenderedPageBreak/>
        <w:t xml:space="preserve">         </w:t>
      </w:r>
      <w:r>
        <w:rPr>
          <w:noProof/>
        </w:rPr>
        <w:drawing>
          <wp:inline distT="0" distB="0" distL="0" distR="0" wp14:anchorId="72E7DC71" wp14:editId="4400D4A9">
            <wp:extent cx="4572000" cy="2657475"/>
            <wp:effectExtent l="0" t="0" r="0" b="0"/>
            <wp:docPr id="328139106" name="Picture 32813910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139106" name="Picture 328139106" descr="A screenshot of a computer&#10;&#10;Description automatically generated with medium confidence"/>
                    <pic:cNvPicPr/>
                  </pic:nvPicPr>
                  <pic:blipFill>
                    <a:blip r:embed="rId64">
                      <a:extLst>
                        <a:ext uri="{28A0092B-C50C-407E-A947-70E740481C1C}">
                          <a14:useLocalDpi xmlns:a14="http://schemas.microsoft.com/office/drawing/2010/main" val="0"/>
                        </a:ext>
                      </a:extLst>
                    </a:blip>
                    <a:stretch>
                      <a:fillRect/>
                    </a:stretch>
                  </pic:blipFill>
                  <pic:spPr>
                    <a:xfrm>
                      <a:off x="0" y="0"/>
                      <a:ext cx="4572000" cy="2657475"/>
                    </a:xfrm>
                    <a:prstGeom prst="rect">
                      <a:avLst/>
                    </a:prstGeom>
                  </pic:spPr>
                </pic:pic>
              </a:graphicData>
            </a:graphic>
          </wp:inline>
        </w:drawing>
      </w:r>
    </w:p>
    <w:p w14:paraId="09B6A1D8" w14:textId="77777777" w:rsidR="00AE3F3E" w:rsidRPr="00686500" w:rsidRDefault="00AE3F3E" w:rsidP="00AE3F3E">
      <w:pPr>
        <w:rPr>
          <w:i/>
          <w:iCs/>
        </w:rPr>
      </w:pPr>
    </w:p>
    <w:p w14:paraId="3E6B9EFB" w14:textId="0E106AA0" w:rsidR="00AE3F3E" w:rsidRDefault="00385602" w:rsidP="00385602">
      <w:pPr>
        <w:pStyle w:val="Heading3"/>
      </w:pPr>
      <w:bookmarkStart w:id="43" w:name="_Toc137050080"/>
      <w:r>
        <w:t xml:space="preserve">4.2.2 </w:t>
      </w:r>
      <w:proofErr w:type="spellStart"/>
      <w:r w:rsidR="00AE3F3E">
        <w:t>ReportBuilder</w:t>
      </w:r>
      <w:bookmarkEnd w:id="43"/>
      <w:proofErr w:type="spellEnd"/>
    </w:p>
    <w:p w14:paraId="41BECFE9" w14:textId="77777777" w:rsidR="00AE3F3E" w:rsidRDefault="00AE3F3E" w:rsidP="00AE3F3E">
      <w:pPr>
        <w:pStyle w:val="BodyText"/>
        <w:rPr>
          <w:rFonts w:ascii="Calibri" w:hAnsi="Calibri"/>
        </w:rPr>
      </w:pPr>
      <w:r w:rsidRPr="429EF1CD">
        <w:rPr>
          <w:rFonts w:ascii="Calibri" w:hAnsi="Calibri"/>
        </w:rPr>
        <w:t>It contains application release number ex 5.</w:t>
      </w:r>
      <w:r w:rsidRPr="56F54A90">
        <w:rPr>
          <w:rFonts w:ascii="Calibri" w:hAnsi="Calibri"/>
        </w:rPr>
        <w:t>23.2.0</w:t>
      </w:r>
    </w:p>
    <w:p w14:paraId="503AF77C" w14:textId="77777777" w:rsidR="00AE3F3E" w:rsidRPr="00686500" w:rsidRDefault="00AE3F3E" w:rsidP="00AE3F3E">
      <w:pPr>
        <w:pStyle w:val="ListParagraph"/>
        <w:ind w:left="1440"/>
        <w:rPr>
          <w:b/>
          <w:bCs/>
        </w:rPr>
      </w:pPr>
    </w:p>
    <w:p w14:paraId="013521B9" w14:textId="77777777" w:rsidR="00AE3F3E" w:rsidRPr="00686500" w:rsidRDefault="00AE3F3E" w:rsidP="00AE3F3E">
      <w:pPr>
        <w:rPr>
          <w:i/>
          <w:iCs/>
        </w:rPr>
      </w:pPr>
      <w:r w:rsidRPr="4F7BAE6D">
        <w:rPr>
          <w:b/>
          <w:bCs/>
        </w:rPr>
        <w:t xml:space="preserve">Note: </w:t>
      </w:r>
      <w:r w:rsidRPr="4F7BAE6D">
        <w:rPr>
          <w:i/>
          <w:iCs/>
          <w:u w:val="single"/>
        </w:rPr>
        <w:t>Version number</w:t>
      </w:r>
      <w:r w:rsidRPr="4F7BAE6D">
        <w:rPr>
          <w:i/>
          <w:iCs/>
        </w:rPr>
        <w:t xml:space="preserve"> is the bi-weekly release number. </w:t>
      </w:r>
      <w:r w:rsidRPr="4F7BAE6D">
        <w:rPr>
          <w:i/>
          <w:iCs/>
          <w:u w:val="single"/>
        </w:rPr>
        <w:t>Application release number</w:t>
      </w:r>
      <w:r w:rsidRPr="4F7BAE6D">
        <w:rPr>
          <w:i/>
          <w:iCs/>
        </w:rPr>
        <w:t xml:space="preserve"> are same to Odessa release content folder names uploaded within above storage container.</w:t>
      </w:r>
    </w:p>
    <w:p w14:paraId="6E5B693B" w14:textId="77777777" w:rsidR="00AE3F3E" w:rsidRPr="00686500" w:rsidRDefault="00AE3F3E" w:rsidP="00AE3F3E">
      <w:pPr>
        <w:pStyle w:val="BodyText"/>
        <w:rPr>
          <w:rFonts w:ascii="Calibri" w:hAnsi="Calibri"/>
        </w:rPr>
      </w:pPr>
    </w:p>
    <w:p w14:paraId="43E0F106" w14:textId="77777777" w:rsidR="00AE3F3E" w:rsidRDefault="00AE3F3E" w:rsidP="00AE3F3E">
      <w:pPr>
        <w:pStyle w:val="BodyText"/>
      </w:pPr>
      <w:r>
        <w:rPr>
          <w:noProof/>
        </w:rPr>
        <w:drawing>
          <wp:inline distT="0" distB="0" distL="0" distR="0" wp14:anchorId="6EEB29BD" wp14:editId="4EAD2967">
            <wp:extent cx="4572000" cy="2714625"/>
            <wp:effectExtent l="0" t="0" r="0" b="0"/>
            <wp:docPr id="139400485" name="Picture 13940048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00485" name="Picture 139400485" descr="A screenshot of a computer&#10;&#10;Description automatically generated with medium confidence"/>
                    <pic:cNvPicPr/>
                  </pic:nvPicPr>
                  <pic:blipFill>
                    <a:blip r:embed="rId65">
                      <a:extLst>
                        <a:ext uri="{28A0092B-C50C-407E-A947-70E740481C1C}">
                          <a14:useLocalDpi xmlns:a14="http://schemas.microsoft.com/office/drawing/2010/main" val="0"/>
                        </a:ext>
                      </a:extLst>
                    </a:blip>
                    <a:stretch>
                      <a:fillRect/>
                    </a:stretch>
                  </pic:blipFill>
                  <pic:spPr>
                    <a:xfrm>
                      <a:off x="0" y="0"/>
                      <a:ext cx="4572000" cy="2714625"/>
                    </a:xfrm>
                    <a:prstGeom prst="rect">
                      <a:avLst/>
                    </a:prstGeom>
                  </pic:spPr>
                </pic:pic>
              </a:graphicData>
            </a:graphic>
          </wp:inline>
        </w:drawing>
      </w:r>
    </w:p>
    <w:p w14:paraId="278B4A79" w14:textId="77777777" w:rsidR="00AE3F3E" w:rsidRDefault="00AE3F3E" w:rsidP="00AE3F3E">
      <w:pPr>
        <w:rPr>
          <w:i/>
          <w:iCs/>
        </w:rPr>
      </w:pPr>
    </w:p>
    <w:p w14:paraId="25B4CEE3" w14:textId="4DA50DD9" w:rsidR="00AE3F3E" w:rsidRPr="00686500" w:rsidRDefault="00830391" w:rsidP="00830391">
      <w:pPr>
        <w:pStyle w:val="Heading3"/>
      </w:pPr>
      <w:bookmarkStart w:id="44" w:name="_Toc137050081"/>
      <w:r>
        <w:t xml:space="preserve">4.2.3 </w:t>
      </w:r>
      <w:proofErr w:type="spellStart"/>
      <w:r w:rsidR="00AE3F3E">
        <w:t>DataWarehouse</w:t>
      </w:r>
      <w:bookmarkEnd w:id="44"/>
      <w:proofErr w:type="spellEnd"/>
    </w:p>
    <w:p w14:paraId="2471A685" w14:textId="77777777" w:rsidR="00AE3F3E" w:rsidRPr="00686500" w:rsidRDefault="00AE3F3E" w:rsidP="00AE3F3E">
      <w:pPr>
        <w:pStyle w:val="BodyText"/>
        <w:rPr>
          <w:rFonts w:ascii="Calibri" w:hAnsi="Calibri"/>
        </w:rPr>
      </w:pPr>
      <w:r w:rsidRPr="100D8954">
        <w:rPr>
          <w:rFonts w:ascii="Calibri" w:hAnsi="Calibri"/>
        </w:rPr>
        <w:t xml:space="preserve">It contains application release number ex </w:t>
      </w:r>
      <w:r w:rsidRPr="0BD11C9E">
        <w:rPr>
          <w:rFonts w:ascii="Calibri" w:hAnsi="Calibri"/>
        </w:rPr>
        <w:t>6.22.12.0</w:t>
      </w:r>
    </w:p>
    <w:p w14:paraId="370DFDCE" w14:textId="77777777" w:rsidR="00AE3F3E" w:rsidRDefault="00AE3F3E" w:rsidP="00AE3F3E">
      <w:pPr>
        <w:pStyle w:val="ListParagraph"/>
        <w:ind w:left="1440"/>
        <w:rPr>
          <w:b/>
          <w:bCs/>
        </w:rPr>
      </w:pPr>
    </w:p>
    <w:p w14:paraId="2ECE983C" w14:textId="77777777" w:rsidR="00AE3F3E" w:rsidRDefault="00AE3F3E" w:rsidP="00AE3F3E">
      <w:pPr>
        <w:rPr>
          <w:i/>
          <w:iCs/>
        </w:rPr>
      </w:pPr>
      <w:r w:rsidRPr="6EEF1263">
        <w:rPr>
          <w:b/>
          <w:bCs/>
        </w:rPr>
        <w:t xml:space="preserve">Note: </w:t>
      </w:r>
      <w:r w:rsidRPr="6EEF1263">
        <w:rPr>
          <w:i/>
          <w:iCs/>
          <w:u w:val="single"/>
        </w:rPr>
        <w:t>Version number</w:t>
      </w:r>
      <w:r w:rsidRPr="6EEF1263">
        <w:rPr>
          <w:i/>
          <w:iCs/>
        </w:rPr>
        <w:t xml:space="preserve"> is the bi-weekly release number. </w:t>
      </w:r>
      <w:r w:rsidRPr="6EEF1263">
        <w:rPr>
          <w:i/>
          <w:iCs/>
          <w:u w:val="single"/>
        </w:rPr>
        <w:t>Application release number</w:t>
      </w:r>
      <w:r w:rsidRPr="6EEF1263">
        <w:rPr>
          <w:i/>
          <w:iCs/>
        </w:rPr>
        <w:t xml:space="preserve"> are same to Odessa release content folder names uploaded within above storage container.</w:t>
      </w:r>
    </w:p>
    <w:p w14:paraId="46B30BD1" w14:textId="596E511E" w:rsidR="00AE3F3E" w:rsidRDefault="00CB2EF4" w:rsidP="00AE3F3E">
      <w:pPr>
        <w:pStyle w:val="BodyText"/>
      </w:pPr>
      <w:r w:rsidRPr="00CB2EF4">
        <w:rPr>
          <w:noProof/>
        </w:rPr>
        <w:lastRenderedPageBreak/>
        <w:drawing>
          <wp:inline distT="0" distB="0" distL="0" distR="0" wp14:anchorId="782AC596" wp14:editId="5AE1CB74">
            <wp:extent cx="5064369" cy="2740008"/>
            <wp:effectExtent l="0" t="0" r="3175" b="3810"/>
            <wp:docPr id="491442058" name="Picture 49144205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442058" name="Picture 1" descr="A screenshot of a computer&#10;&#10;Description automatically generated with medium confidence"/>
                    <pic:cNvPicPr/>
                  </pic:nvPicPr>
                  <pic:blipFill>
                    <a:blip r:embed="rId66"/>
                    <a:stretch>
                      <a:fillRect/>
                    </a:stretch>
                  </pic:blipFill>
                  <pic:spPr>
                    <a:xfrm>
                      <a:off x="0" y="0"/>
                      <a:ext cx="5069603" cy="2742840"/>
                    </a:xfrm>
                    <a:prstGeom prst="rect">
                      <a:avLst/>
                    </a:prstGeom>
                  </pic:spPr>
                </pic:pic>
              </a:graphicData>
            </a:graphic>
          </wp:inline>
        </w:drawing>
      </w:r>
    </w:p>
    <w:p w14:paraId="5DD9187B" w14:textId="77777777" w:rsidR="00AE3F3E" w:rsidRPr="00686500" w:rsidRDefault="00AE3F3E" w:rsidP="00AE3F3E">
      <w:pPr>
        <w:pStyle w:val="ListParagraph"/>
        <w:rPr>
          <w:b/>
          <w:bCs/>
        </w:rPr>
      </w:pPr>
    </w:p>
    <w:p w14:paraId="6C8D126E" w14:textId="7C8EC22F" w:rsidR="00AE3F3E" w:rsidRPr="00426D20" w:rsidRDefault="00385602" w:rsidP="00385602">
      <w:pPr>
        <w:pStyle w:val="Heading3"/>
      </w:pPr>
      <w:bookmarkStart w:id="45" w:name="_Toc137050082"/>
      <w:r>
        <w:t>4.2.</w:t>
      </w:r>
      <w:r w:rsidR="00830391">
        <w:t>4</w:t>
      </w:r>
      <w:r>
        <w:t xml:space="preserve"> </w:t>
      </w:r>
      <w:proofErr w:type="spellStart"/>
      <w:r w:rsidR="00AE3F3E">
        <w:t>PartnerPortal</w:t>
      </w:r>
      <w:bookmarkEnd w:id="45"/>
      <w:proofErr w:type="spellEnd"/>
    </w:p>
    <w:p w14:paraId="7B08E770" w14:textId="77777777" w:rsidR="00AE3F3E" w:rsidRPr="00426D20" w:rsidRDefault="00AE3F3E" w:rsidP="00AE3F3E">
      <w:pPr>
        <w:pStyle w:val="BodyText"/>
        <w:rPr>
          <w:rFonts w:ascii="Calibri" w:hAnsi="Calibri"/>
        </w:rPr>
      </w:pPr>
      <w:r w:rsidRPr="5F6B607A">
        <w:rPr>
          <w:rFonts w:ascii="Calibri" w:hAnsi="Calibri"/>
        </w:rPr>
        <w:t xml:space="preserve">It contains application release number ex </w:t>
      </w:r>
      <w:r w:rsidRPr="2A9D6F45">
        <w:rPr>
          <w:rFonts w:ascii="Calibri" w:hAnsi="Calibri"/>
        </w:rPr>
        <w:t>5.77.13.</w:t>
      </w:r>
      <w:r w:rsidRPr="5E6EE6B3">
        <w:rPr>
          <w:rFonts w:ascii="Calibri" w:hAnsi="Calibri"/>
        </w:rPr>
        <w:t>2002</w:t>
      </w:r>
    </w:p>
    <w:p w14:paraId="1FA3C008" w14:textId="77777777" w:rsidR="00AE3F3E" w:rsidRPr="00426D20" w:rsidRDefault="00AE3F3E" w:rsidP="00AE3F3E">
      <w:pPr>
        <w:pStyle w:val="ListParagraph"/>
        <w:ind w:left="1440"/>
        <w:rPr>
          <w:b/>
          <w:bCs/>
        </w:rPr>
      </w:pPr>
    </w:p>
    <w:p w14:paraId="680AAE9F" w14:textId="77777777" w:rsidR="00AE3F3E" w:rsidRPr="00426D20" w:rsidRDefault="00AE3F3E" w:rsidP="00AE3F3E">
      <w:pPr>
        <w:rPr>
          <w:i/>
          <w:iCs/>
        </w:rPr>
      </w:pPr>
      <w:r w:rsidRPr="5F6B607A">
        <w:rPr>
          <w:b/>
          <w:bCs/>
        </w:rPr>
        <w:t xml:space="preserve">Note: </w:t>
      </w:r>
      <w:r w:rsidRPr="5F6B607A">
        <w:rPr>
          <w:i/>
          <w:iCs/>
          <w:u w:val="single"/>
        </w:rPr>
        <w:t>Version number</w:t>
      </w:r>
      <w:r w:rsidRPr="5F6B607A">
        <w:rPr>
          <w:i/>
          <w:iCs/>
        </w:rPr>
        <w:t xml:space="preserve"> is the bi-weekly release number. </w:t>
      </w:r>
      <w:r w:rsidRPr="5F6B607A">
        <w:rPr>
          <w:i/>
          <w:iCs/>
          <w:u w:val="single"/>
        </w:rPr>
        <w:t>Application release number</w:t>
      </w:r>
      <w:r w:rsidRPr="5F6B607A">
        <w:rPr>
          <w:i/>
          <w:iCs/>
        </w:rPr>
        <w:t xml:space="preserve"> are same to Odessa release content folder names uploaded within above storage container.</w:t>
      </w:r>
    </w:p>
    <w:p w14:paraId="7CDA010B" w14:textId="77777777" w:rsidR="00AE3F3E" w:rsidRPr="00426D20" w:rsidRDefault="00AE3F3E" w:rsidP="00AE3F3E"/>
    <w:p w14:paraId="526709CB" w14:textId="77777777" w:rsidR="00AE3F3E" w:rsidRPr="004B3C94" w:rsidRDefault="00AE3F3E" w:rsidP="00AE3F3E">
      <w:r>
        <w:rPr>
          <w:noProof/>
        </w:rPr>
        <w:drawing>
          <wp:inline distT="0" distB="0" distL="0" distR="0" wp14:anchorId="7A5F5790" wp14:editId="36AF1750">
            <wp:extent cx="4572000" cy="2705100"/>
            <wp:effectExtent l="0" t="0" r="0" b="0"/>
            <wp:docPr id="739104452" name="Picture 73910445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104452" name="Picture 739104452" descr="A screenshot of a computer&#10;&#10;Description automatically generated with medium confidence"/>
                    <pic:cNvPicPr/>
                  </pic:nvPicPr>
                  <pic:blipFill>
                    <a:blip r:embed="rId67">
                      <a:extLst>
                        <a:ext uri="{28A0092B-C50C-407E-A947-70E740481C1C}">
                          <a14:useLocalDpi xmlns:a14="http://schemas.microsoft.com/office/drawing/2010/main" val="0"/>
                        </a:ext>
                      </a:extLst>
                    </a:blip>
                    <a:stretch>
                      <a:fillRect/>
                    </a:stretch>
                  </pic:blipFill>
                  <pic:spPr>
                    <a:xfrm>
                      <a:off x="0" y="0"/>
                      <a:ext cx="4572000" cy="2705100"/>
                    </a:xfrm>
                    <a:prstGeom prst="rect">
                      <a:avLst/>
                    </a:prstGeom>
                  </pic:spPr>
                </pic:pic>
              </a:graphicData>
            </a:graphic>
          </wp:inline>
        </w:drawing>
      </w:r>
    </w:p>
    <w:p w14:paraId="55EF81E4" w14:textId="77777777" w:rsidR="00AE3F3E" w:rsidRDefault="00AE3F3E" w:rsidP="00AE3F3E"/>
    <w:p w14:paraId="6056FD2A" w14:textId="59D06C6F" w:rsidR="00AE3F3E" w:rsidRDefault="00830391" w:rsidP="00830391">
      <w:pPr>
        <w:pStyle w:val="Heading3"/>
      </w:pPr>
      <w:bookmarkStart w:id="46" w:name="_Toc137050083"/>
      <w:r>
        <w:t xml:space="preserve">4.2.5 </w:t>
      </w:r>
      <w:proofErr w:type="spellStart"/>
      <w:r w:rsidR="00AE3F3E">
        <w:t>DataHub</w:t>
      </w:r>
      <w:bookmarkEnd w:id="46"/>
      <w:proofErr w:type="spellEnd"/>
    </w:p>
    <w:p w14:paraId="043B1F56" w14:textId="77777777" w:rsidR="00AE3F3E" w:rsidRDefault="00AE3F3E" w:rsidP="00AE3F3E">
      <w:pPr>
        <w:pStyle w:val="BodyText"/>
        <w:rPr>
          <w:rFonts w:ascii="Calibri" w:hAnsi="Calibri"/>
        </w:rPr>
      </w:pPr>
      <w:r w:rsidRPr="0234201C">
        <w:rPr>
          <w:rFonts w:ascii="Calibri" w:hAnsi="Calibri"/>
        </w:rPr>
        <w:t>It contains application release number ex 5</w:t>
      </w:r>
      <w:r w:rsidRPr="653369D3">
        <w:rPr>
          <w:rFonts w:ascii="Calibri" w:hAnsi="Calibri"/>
        </w:rPr>
        <w:t>.3.</w:t>
      </w:r>
      <w:r w:rsidRPr="07C86263">
        <w:rPr>
          <w:rFonts w:ascii="Calibri" w:hAnsi="Calibri"/>
        </w:rPr>
        <w:t>1.2</w:t>
      </w:r>
    </w:p>
    <w:p w14:paraId="6B2DC902" w14:textId="77777777" w:rsidR="00AE3F3E" w:rsidRDefault="00AE3F3E" w:rsidP="00AE3F3E">
      <w:pPr>
        <w:pStyle w:val="ListParagraph"/>
        <w:ind w:left="1440"/>
        <w:rPr>
          <w:b/>
          <w:bCs/>
        </w:rPr>
      </w:pPr>
    </w:p>
    <w:p w14:paraId="5685365B" w14:textId="77777777" w:rsidR="00AE3F3E" w:rsidRDefault="00AE3F3E" w:rsidP="00AE3F3E">
      <w:pPr>
        <w:rPr>
          <w:i/>
          <w:iCs/>
        </w:rPr>
      </w:pPr>
      <w:r w:rsidRPr="0234201C">
        <w:rPr>
          <w:b/>
          <w:bCs/>
        </w:rPr>
        <w:t xml:space="preserve">Note: </w:t>
      </w:r>
      <w:r w:rsidRPr="0234201C">
        <w:rPr>
          <w:i/>
          <w:iCs/>
          <w:u w:val="single"/>
        </w:rPr>
        <w:t>Version number</w:t>
      </w:r>
      <w:r w:rsidRPr="0234201C">
        <w:rPr>
          <w:i/>
          <w:iCs/>
        </w:rPr>
        <w:t xml:space="preserve"> is the bi-weekly release number. </w:t>
      </w:r>
      <w:r w:rsidRPr="0234201C">
        <w:rPr>
          <w:i/>
          <w:iCs/>
          <w:u w:val="single"/>
        </w:rPr>
        <w:t>Application release number</w:t>
      </w:r>
      <w:r w:rsidRPr="0234201C">
        <w:rPr>
          <w:i/>
          <w:iCs/>
        </w:rPr>
        <w:t xml:space="preserve"> are same to Odessa release content folder names uploaded within above storage container.</w:t>
      </w:r>
    </w:p>
    <w:p w14:paraId="4F8318CD" w14:textId="77777777" w:rsidR="00AE3F3E" w:rsidRDefault="00AE3F3E" w:rsidP="00AE3F3E">
      <w:r>
        <w:rPr>
          <w:noProof/>
        </w:rPr>
        <w:lastRenderedPageBreak/>
        <w:drawing>
          <wp:inline distT="0" distB="0" distL="0" distR="0" wp14:anchorId="761E3665" wp14:editId="0019B4D6">
            <wp:extent cx="4572000" cy="2486025"/>
            <wp:effectExtent l="0" t="0" r="0" b="0"/>
            <wp:docPr id="38137927" name="Picture 3813792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37927" name="Picture 38137927" descr="A screenshot of a computer&#10;&#10;Description automatically generated with medium confidence"/>
                    <pic:cNvPicPr/>
                  </pic:nvPicPr>
                  <pic:blipFill>
                    <a:blip r:embed="rId68">
                      <a:extLst>
                        <a:ext uri="{28A0092B-C50C-407E-A947-70E740481C1C}">
                          <a14:useLocalDpi xmlns:a14="http://schemas.microsoft.com/office/drawing/2010/main" val="0"/>
                        </a:ext>
                      </a:extLst>
                    </a:blip>
                    <a:stretch>
                      <a:fillRect/>
                    </a:stretch>
                  </pic:blipFill>
                  <pic:spPr>
                    <a:xfrm>
                      <a:off x="0" y="0"/>
                      <a:ext cx="4572000" cy="2486025"/>
                    </a:xfrm>
                    <a:prstGeom prst="rect">
                      <a:avLst/>
                    </a:prstGeom>
                  </pic:spPr>
                </pic:pic>
              </a:graphicData>
            </a:graphic>
          </wp:inline>
        </w:drawing>
      </w:r>
    </w:p>
    <w:p w14:paraId="735B3ED8" w14:textId="77777777" w:rsidR="00AE3F3E" w:rsidRDefault="00AE3F3E" w:rsidP="00AE3F3E"/>
    <w:p w14:paraId="0E86E486" w14:textId="77777777" w:rsidR="00AE3F3E" w:rsidRPr="00415C4D" w:rsidRDefault="00AE3F3E" w:rsidP="00AE3F3E"/>
    <w:p w14:paraId="1538AB18" w14:textId="290B77A9" w:rsidR="00807AE5" w:rsidRPr="000C3C59" w:rsidRDefault="00807AE5" w:rsidP="00AE3F3E">
      <w:pPr>
        <w:pStyle w:val="ListParagraph"/>
      </w:pPr>
    </w:p>
    <w:p w14:paraId="49494E12" w14:textId="6559BF2D" w:rsidR="00807AE5" w:rsidRDefault="00807AE5" w:rsidP="00807AE5">
      <w:pPr>
        <w:pStyle w:val="Heading2"/>
      </w:pPr>
      <w:bookmarkStart w:id="47" w:name="_Toc137050084"/>
      <w:r>
        <w:t>4.</w:t>
      </w:r>
      <w:r w:rsidR="009E4459">
        <w:t>3</w:t>
      </w:r>
      <w:r>
        <w:t xml:space="preserve"> Artifact Details</w:t>
      </w:r>
      <w:bookmarkEnd w:id="47"/>
    </w:p>
    <w:p w14:paraId="1C44DF75" w14:textId="3A7B2EC3" w:rsidR="00807AE5" w:rsidRDefault="00807AE5" w:rsidP="00807AE5">
      <w:pPr>
        <w:pStyle w:val="Heading3"/>
      </w:pPr>
      <w:bookmarkStart w:id="48" w:name="_Toc137050085"/>
      <w:r>
        <w:t>4.</w:t>
      </w:r>
      <w:r w:rsidR="009E4459">
        <w:t>3</w:t>
      </w:r>
      <w:r>
        <w:t xml:space="preserve">.1 </w:t>
      </w:r>
      <w:r w:rsidR="00382B03" w:rsidRPr="007945DA">
        <w:rPr>
          <w:b/>
          <w:bCs/>
        </w:rPr>
        <w:t>Core</w:t>
      </w:r>
      <w:bookmarkEnd w:id="48"/>
    </w:p>
    <w:tbl>
      <w:tblPr>
        <w:tblStyle w:val="TableGrid"/>
        <w:tblW w:w="0" w:type="auto"/>
        <w:tblLook w:val="04A0" w:firstRow="1" w:lastRow="0" w:firstColumn="1" w:lastColumn="0" w:noHBand="0" w:noVBand="1"/>
      </w:tblPr>
      <w:tblGrid>
        <w:gridCol w:w="4285"/>
        <w:gridCol w:w="5623"/>
      </w:tblGrid>
      <w:tr w:rsidR="00807AE5" w14:paraId="16BA9375" w14:textId="77777777" w:rsidTr="00382B03">
        <w:tc>
          <w:tcPr>
            <w:tcW w:w="4292" w:type="dxa"/>
            <w:shd w:val="clear" w:color="auto" w:fill="DAD8D6" w:themeFill="accent6" w:themeFillTint="66"/>
          </w:tcPr>
          <w:p w14:paraId="55B43796" w14:textId="77777777" w:rsidR="00807AE5" w:rsidRPr="00F2064C" w:rsidRDefault="00807AE5" w:rsidP="00D827DA">
            <w:pPr>
              <w:jc w:val="center"/>
              <w:rPr>
                <w:b/>
                <w:bCs/>
                <w:szCs w:val="21"/>
              </w:rPr>
            </w:pPr>
            <w:r w:rsidRPr="00F2064C">
              <w:rPr>
                <w:b/>
                <w:bCs/>
                <w:szCs w:val="21"/>
              </w:rPr>
              <w:t>Storage Location for Core Artifacts</w:t>
            </w:r>
          </w:p>
        </w:tc>
        <w:tc>
          <w:tcPr>
            <w:tcW w:w="5634" w:type="dxa"/>
            <w:shd w:val="clear" w:color="auto" w:fill="DAD8D6" w:themeFill="accent6" w:themeFillTint="66"/>
          </w:tcPr>
          <w:p w14:paraId="7DC5577F" w14:textId="77777777" w:rsidR="00807AE5" w:rsidRPr="00F2064C" w:rsidRDefault="00807AE5" w:rsidP="00D827DA">
            <w:pPr>
              <w:jc w:val="center"/>
              <w:rPr>
                <w:b/>
                <w:bCs/>
                <w:szCs w:val="21"/>
              </w:rPr>
            </w:pPr>
            <w:r w:rsidRPr="00F2064C">
              <w:rPr>
                <w:b/>
                <w:bCs/>
                <w:szCs w:val="21"/>
              </w:rPr>
              <w:t>Description</w:t>
            </w:r>
          </w:p>
        </w:tc>
      </w:tr>
      <w:tr w:rsidR="00807AE5" w14:paraId="58161050" w14:textId="77777777" w:rsidTr="00382B03">
        <w:tc>
          <w:tcPr>
            <w:tcW w:w="4292" w:type="dxa"/>
          </w:tcPr>
          <w:p w14:paraId="0EB7ADC6" w14:textId="77777777" w:rsidR="00807AE5" w:rsidRDefault="00807AE5" w:rsidP="00D827DA">
            <w:pPr>
              <w:rPr>
                <w:szCs w:val="21"/>
              </w:rPr>
            </w:pPr>
            <w:r>
              <w:rPr>
                <w:noProof/>
              </w:rPr>
              <w:drawing>
                <wp:inline distT="0" distB="0" distL="0" distR="0" wp14:anchorId="78AACA40" wp14:editId="4B1DEEAA">
                  <wp:extent cx="2767409" cy="3619500"/>
                  <wp:effectExtent l="0" t="0" r="0" b="0"/>
                  <wp:docPr id="573432629" name="Picture 57343262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432629" name="Picture 573432629" descr="A screenshot of a computer&#10;&#10;Description automatically generated with medium confidence"/>
                          <pic:cNvPicPr/>
                        </pic:nvPicPr>
                        <pic:blipFill>
                          <a:blip r:embed="rId69">
                            <a:extLst>
                              <a:ext uri="{28A0092B-C50C-407E-A947-70E740481C1C}">
                                <a14:useLocalDpi xmlns:a14="http://schemas.microsoft.com/office/drawing/2010/main" val="0"/>
                              </a:ext>
                            </a:extLst>
                          </a:blip>
                          <a:stretch>
                            <a:fillRect/>
                          </a:stretch>
                        </pic:blipFill>
                        <pic:spPr>
                          <a:xfrm>
                            <a:off x="0" y="0"/>
                            <a:ext cx="2767409" cy="3619500"/>
                          </a:xfrm>
                          <a:prstGeom prst="rect">
                            <a:avLst/>
                          </a:prstGeom>
                        </pic:spPr>
                      </pic:pic>
                    </a:graphicData>
                  </a:graphic>
                </wp:inline>
              </w:drawing>
            </w:r>
          </w:p>
        </w:tc>
        <w:tc>
          <w:tcPr>
            <w:tcW w:w="5634" w:type="dxa"/>
          </w:tcPr>
          <w:p w14:paraId="3792363C" w14:textId="77777777" w:rsidR="00807AE5" w:rsidRDefault="00807AE5" w:rsidP="00D827DA">
            <w:pPr>
              <w:spacing w:line="240" w:lineRule="exact"/>
              <w:rPr>
                <w:rFonts w:eastAsia="Calibri" w:cs="Calibri"/>
                <w:color w:val="000000"/>
                <w:sz w:val="24"/>
                <w:szCs w:val="24"/>
              </w:rPr>
            </w:pPr>
            <w:proofErr w:type="spellStart"/>
            <w:r w:rsidRPr="59342933">
              <w:rPr>
                <w:rFonts w:eastAsia="Calibri" w:cs="Calibri"/>
                <w:color w:val="000000"/>
                <w:sz w:val="24"/>
                <w:szCs w:val="24"/>
              </w:rPr>
              <w:t>ReleasePackages</w:t>
            </w:r>
            <w:proofErr w:type="spellEnd"/>
            <w:r w:rsidRPr="59342933">
              <w:rPr>
                <w:rFonts w:eastAsia="Calibri" w:cs="Calibri"/>
                <w:color w:val="000000"/>
                <w:sz w:val="24"/>
                <w:szCs w:val="24"/>
              </w:rPr>
              <w:t>/Core/{</w:t>
            </w:r>
            <w:proofErr w:type="spellStart"/>
            <w:r w:rsidRPr="59342933">
              <w:rPr>
                <w:rFonts w:eastAsia="Calibri" w:cs="Calibri"/>
                <w:color w:val="000000"/>
                <w:sz w:val="24"/>
                <w:szCs w:val="24"/>
              </w:rPr>
              <w:t>ReleaseVersion</w:t>
            </w:r>
            <w:proofErr w:type="spellEnd"/>
            <w:r w:rsidRPr="59342933">
              <w:rPr>
                <w:rFonts w:eastAsia="Calibri" w:cs="Calibri"/>
                <w:color w:val="000000"/>
                <w:sz w:val="24"/>
                <w:szCs w:val="24"/>
              </w:rPr>
              <w:t>}/</w:t>
            </w:r>
          </w:p>
          <w:p w14:paraId="7F376333" w14:textId="77777777" w:rsidR="00807AE5" w:rsidRDefault="00807AE5" w:rsidP="003312D6">
            <w:pPr>
              <w:pStyle w:val="ListParagraph"/>
              <w:numPr>
                <w:ilvl w:val="0"/>
                <w:numId w:val="34"/>
              </w:numPr>
              <w:spacing w:line="240" w:lineRule="exact"/>
              <w:rPr>
                <w:rFonts w:ascii="Calibri" w:hAnsi="Calibri"/>
                <w:szCs w:val="21"/>
              </w:rPr>
            </w:pPr>
            <w:r w:rsidRPr="59342933">
              <w:rPr>
                <w:rFonts w:ascii="Calibri" w:eastAsia="Calibri" w:hAnsi="Calibri" w:cs="Calibri"/>
                <w:color w:val="000000"/>
                <w:sz w:val="24"/>
                <w:szCs w:val="24"/>
              </w:rPr>
              <w:t>LessorPortal.zip -&gt; {App service contents}</w:t>
            </w:r>
          </w:p>
          <w:p w14:paraId="0AE59FB4" w14:textId="77777777" w:rsidR="00807AE5" w:rsidRDefault="00807AE5" w:rsidP="003312D6">
            <w:pPr>
              <w:pStyle w:val="ListParagraph"/>
              <w:numPr>
                <w:ilvl w:val="0"/>
                <w:numId w:val="34"/>
              </w:numPr>
              <w:spacing w:line="240" w:lineRule="exact"/>
              <w:rPr>
                <w:rFonts w:ascii="Calibri" w:hAnsi="Calibri"/>
                <w:szCs w:val="21"/>
              </w:rPr>
            </w:pPr>
            <w:r w:rsidRPr="59342933">
              <w:rPr>
                <w:rFonts w:ascii="Calibri" w:eastAsia="Calibri" w:hAnsi="Calibri" w:cs="Calibri"/>
                <w:color w:val="000000"/>
                <w:sz w:val="24"/>
                <w:szCs w:val="24"/>
              </w:rPr>
              <w:t>WebAPI.zip -&gt; {Api service contents}</w:t>
            </w:r>
          </w:p>
          <w:p w14:paraId="262C7FC1" w14:textId="77777777" w:rsidR="00807AE5" w:rsidRDefault="00807AE5" w:rsidP="003312D6">
            <w:pPr>
              <w:pStyle w:val="ListParagraph"/>
              <w:numPr>
                <w:ilvl w:val="0"/>
                <w:numId w:val="34"/>
              </w:numPr>
              <w:spacing w:line="240" w:lineRule="exact"/>
              <w:rPr>
                <w:rFonts w:ascii="Calibri" w:hAnsi="Calibri"/>
                <w:szCs w:val="21"/>
              </w:rPr>
            </w:pPr>
            <w:r w:rsidRPr="59342933">
              <w:rPr>
                <w:rFonts w:ascii="Calibri" w:eastAsia="Calibri" w:hAnsi="Calibri" w:cs="Calibri"/>
                <w:color w:val="000000"/>
                <w:sz w:val="24"/>
                <w:szCs w:val="24"/>
              </w:rPr>
              <w:t>DocPortal.zip -&gt; {Doc portal service contents}</w:t>
            </w:r>
          </w:p>
          <w:p w14:paraId="142DCDE8" w14:textId="77777777" w:rsidR="00807AE5" w:rsidRDefault="00807AE5" w:rsidP="003312D6">
            <w:pPr>
              <w:pStyle w:val="ListParagraph"/>
              <w:numPr>
                <w:ilvl w:val="0"/>
                <w:numId w:val="34"/>
              </w:numPr>
              <w:spacing w:line="240" w:lineRule="exact"/>
              <w:rPr>
                <w:rFonts w:ascii="Calibri" w:hAnsi="Calibri"/>
                <w:szCs w:val="21"/>
              </w:rPr>
            </w:pPr>
            <w:r w:rsidRPr="59342933">
              <w:rPr>
                <w:rFonts w:ascii="Calibri" w:eastAsia="Calibri" w:hAnsi="Calibri" w:cs="Calibri"/>
                <w:color w:val="000000"/>
                <w:sz w:val="24"/>
                <w:szCs w:val="24"/>
              </w:rPr>
              <w:t xml:space="preserve">WindowsService.zip -&gt; </w:t>
            </w:r>
            <w:proofErr w:type="spellStart"/>
            <w:r w:rsidRPr="59342933">
              <w:rPr>
                <w:rFonts w:ascii="Calibri" w:eastAsia="Calibri" w:hAnsi="Calibri" w:cs="Calibri"/>
                <w:color w:val="000000"/>
                <w:sz w:val="24"/>
                <w:szCs w:val="24"/>
              </w:rPr>
              <w:t>App_Data</w:t>
            </w:r>
            <w:proofErr w:type="spellEnd"/>
            <w:r w:rsidRPr="59342933">
              <w:rPr>
                <w:rFonts w:ascii="Calibri" w:eastAsia="Calibri" w:hAnsi="Calibri" w:cs="Calibri"/>
                <w:color w:val="000000"/>
                <w:sz w:val="24"/>
                <w:szCs w:val="24"/>
              </w:rPr>
              <w:t>/jobs/continuous/</w:t>
            </w:r>
            <w:proofErr w:type="spellStart"/>
            <w:r w:rsidRPr="59342933">
              <w:rPr>
                <w:rFonts w:ascii="Calibri" w:eastAsia="Calibri" w:hAnsi="Calibri" w:cs="Calibri"/>
                <w:color w:val="000000"/>
                <w:sz w:val="24"/>
                <w:szCs w:val="24"/>
              </w:rPr>
              <w:t>WindowsService</w:t>
            </w:r>
            <w:proofErr w:type="spellEnd"/>
            <w:proofErr w:type="gramStart"/>
            <w:r w:rsidRPr="59342933">
              <w:rPr>
                <w:rFonts w:ascii="Calibri" w:eastAsia="Calibri" w:hAnsi="Calibri" w:cs="Calibri"/>
                <w:color w:val="000000"/>
                <w:sz w:val="24"/>
                <w:szCs w:val="24"/>
              </w:rPr>
              <w:t>/{</w:t>
            </w:r>
            <w:proofErr w:type="gramEnd"/>
            <w:r w:rsidRPr="59342933">
              <w:rPr>
                <w:rFonts w:ascii="Calibri" w:eastAsia="Calibri" w:hAnsi="Calibri" w:cs="Calibri"/>
                <w:color w:val="000000"/>
                <w:sz w:val="24"/>
                <w:szCs w:val="24"/>
              </w:rPr>
              <w:t>Batch job service contents}</w:t>
            </w:r>
          </w:p>
          <w:p w14:paraId="3C40F900" w14:textId="77777777" w:rsidR="00807AE5" w:rsidRDefault="00807AE5" w:rsidP="003312D6">
            <w:pPr>
              <w:pStyle w:val="ListParagraph"/>
              <w:numPr>
                <w:ilvl w:val="0"/>
                <w:numId w:val="34"/>
              </w:numPr>
              <w:spacing w:line="240" w:lineRule="exact"/>
              <w:rPr>
                <w:rFonts w:ascii="Calibri" w:hAnsi="Calibri"/>
                <w:szCs w:val="21"/>
              </w:rPr>
            </w:pPr>
            <w:r w:rsidRPr="59342933">
              <w:rPr>
                <w:rFonts w:ascii="Calibri" w:eastAsia="Calibri" w:hAnsi="Calibri" w:cs="Calibri"/>
                <w:color w:val="000000"/>
                <w:sz w:val="24"/>
                <w:szCs w:val="24"/>
              </w:rPr>
              <w:t>PricingService.zip -&gt; {contents}</w:t>
            </w:r>
          </w:p>
          <w:p w14:paraId="239D45ED" w14:textId="77777777" w:rsidR="00807AE5" w:rsidRDefault="00807AE5" w:rsidP="003312D6">
            <w:pPr>
              <w:pStyle w:val="ListParagraph"/>
              <w:numPr>
                <w:ilvl w:val="0"/>
                <w:numId w:val="34"/>
              </w:numPr>
              <w:spacing w:line="240" w:lineRule="exact"/>
              <w:rPr>
                <w:rFonts w:ascii="Calibri" w:hAnsi="Calibri"/>
                <w:szCs w:val="21"/>
              </w:rPr>
            </w:pPr>
            <w:r w:rsidRPr="59342933">
              <w:rPr>
                <w:rFonts w:ascii="Calibri" w:eastAsia="Calibri" w:hAnsi="Calibri" w:cs="Calibri"/>
                <w:color w:val="000000"/>
                <w:sz w:val="24"/>
                <w:szCs w:val="24"/>
              </w:rPr>
              <w:t xml:space="preserve">Database.zip -&gt; </w:t>
            </w:r>
            <w:proofErr w:type="spellStart"/>
            <w:r w:rsidRPr="59342933">
              <w:rPr>
                <w:rFonts w:ascii="Calibri" w:eastAsia="Calibri" w:hAnsi="Calibri" w:cs="Calibri"/>
                <w:color w:val="000000"/>
                <w:sz w:val="24"/>
                <w:szCs w:val="24"/>
              </w:rPr>
              <w:t>DBScripts</w:t>
            </w:r>
            <w:proofErr w:type="spellEnd"/>
            <w:r w:rsidRPr="59342933">
              <w:rPr>
                <w:rFonts w:ascii="Calibri" w:eastAsia="Calibri" w:hAnsi="Calibri" w:cs="Calibri"/>
                <w:color w:val="000000"/>
                <w:sz w:val="24"/>
                <w:szCs w:val="24"/>
              </w:rPr>
              <w:t xml:space="preserve">/DDL/{contents}, </w:t>
            </w:r>
            <w:proofErr w:type="spellStart"/>
            <w:r w:rsidRPr="59342933">
              <w:rPr>
                <w:rFonts w:ascii="Calibri" w:eastAsia="Calibri" w:hAnsi="Calibri" w:cs="Calibri"/>
                <w:color w:val="000000"/>
                <w:sz w:val="24"/>
                <w:szCs w:val="24"/>
              </w:rPr>
              <w:t>DBScripts</w:t>
            </w:r>
            <w:proofErr w:type="spellEnd"/>
            <w:r w:rsidRPr="59342933">
              <w:rPr>
                <w:rFonts w:ascii="Calibri" w:eastAsia="Calibri" w:hAnsi="Calibri" w:cs="Calibri"/>
                <w:color w:val="000000"/>
                <w:sz w:val="24"/>
                <w:szCs w:val="24"/>
              </w:rPr>
              <w:t xml:space="preserve">/DML/{contents}, </w:t>
            </w:r>
            <w:proofErr w:type="spellStart"/>
            <w:r w:rsidRPr="59342933">
              <w:rPr>
                <w:rFonts w:ascii="Calibri" w:eastAsia="Calibri" w:hAnsi="Calibri" w:cs="Calibri"/>
                <w:color w:val="000000"/>
                <w:sz w:val="24"/>
                <w:szCs w:val="24"/>
              </w:rPr>
              <w:t>TestAutomation</w:t>
            </w:r>
            <w:proofErr w:type="spellEnd"/>
            <w:r w:rsidRPr="59342933">
              <w:rPr>
                <w:rFonts w:ascii="Calibri" w:eastAsia="Calibri" w:hAnsi="Calibri" w:cs="Calibri"/>
                <w:color w:val="000000"/>
                <w:sz w:val="24"/>
                <w:szCs w:val="24"/>
              </w:rPr>
              <w:t>/{contents}, AuditDB</w:t>
            </w:r>
            <w:proofErr w:type="gramStart"/>
            <w:r w:rsidRPr="59342933">
              <w:rPr>
                <w:rFonts w:ascii="Calibri" w:eastAsia="Calibri" w:hAnsi="Calibri" w:cs="Calibri"/>
                <w:color w:val="000000"/>
                <w:sz w:val="24"/>
                <w:szCs w:val="24"/>
              </w:rPr>
              <w:t>/{</w:t>
            </w:r>
            <w:proofErr w:type="gramEnd"/>
            <w:r w:rsidRPr="59342933">
              <w:rPr>
                <w:rFonts w:ascii="Calibri" w:eastAsia="Calibri" w:hAnsi="Calibri" w:cs="Calibri"/>
                <w:color w:val="000000"/>
                <w:sz w:val="24"/>
                <w:szCs w:val="24"/>
              </w:rPr>
              <w:t>SQL MI contents}</w:t>
            </w:r>
          </w:p>
          <w:p w14:paraId="63904F2A" w14:textId="77777777" w:rsidR="00807AE5" w:rsidRDefault="00807AE5" w:rsidP="003312D6">
            <w:pPr>
              <w:pStyle w:val="ListParagraph"/>
              <w:numPr>
                <w:ilvl w:val="0"/>
                <w:numId w:val="34"/>
              </w:numPr>
              <w:spacing w:line="240" w:lineRule="exact"/>
              <w:rPr>
                <w:rFonts w:ascii="Calibri" w:hAnsi="Calibri"/>
                <w:szCs w:val="21"/>
              </w:rPr>
            </w:pPr>
            <w:r w:rsidRPr="59342933">
              <w:rPr>
                <w:rFonts w:ascii="Calibri" w:eastAsia="Calibri" w:hAnsi="Calibri" w:cs="Calibri"/>
                <w:color w:val="000000"/>
                <w:sz w:val="24"/>
                <w:szCs w:val="24"/>
              </w:rPr>
              <w:t xml:space="preserve">Reports.zip -&gt; RDLs/{contents}, </w:t>
            </w:r>
            <w:proofErr w:type="spellStart"/>
            <w:r w:rsidRPr="59342933">
              <w:rPr>
                <w:rFonts w:ascii="Calibri" w:eastAsia="Calibri" w:hAnsi="Calibri" w:cs="Calibri"/>
                <w:color w:val="000000"/>
                <w:sz w:val="24"/>
                <w:szCs w:val="24"/>
              </w:rPr>
              <w:t>ReportHelper</w:t>
            </w:r>
            <w:proofErr w:type="spellEnd"/>
            <w:proofErr w:type="gramStart"/>
            <w:r w:rsidRPr="59342933">
              <w:rPr>
                <w:rFonts w:ascii="Calibri" w:eastAsia="Calibri" w:hAnsi="Calibri" w:cs="Calibri"/>
                <w:color w:val="000000"/>
                <w:sz w:val="24"/>
                <w:szCs w:val="24"/>
              </w:rPr>
              <w:t>/{</w:t>
            </w:r>
            <w:proofErr w:type="gramEnd"/>
            <w:r w:rsidRPr="59342933">
              <w:rPr>
                <w:rFonts w:ascii="Calibri" w:eastAsia="Calibri" w:hAnsi="Calibri" w:cs="Calibri"/>
                <w:color w:val="000000"/>
                <w:sz w:val="24"/>
                <w:szCs w:val="24"/>
              </w:rPr>
              <w:t>Report server contents}</w:t>
            </w:r>
          </w:p>
          <w:p w14:paraId="3239F5B2" w14:textId="77777777" w:rsidR="00807AE5" w:rsidRDefault="00807AE5" w:rsidP="003312D6">
            <w:pPr>
              <w:pStyle w:val="ListParagraph"/>
              <w:numPr>
                <w:ilvl w:val="0"/>
                <w:numId w:val="34"/>
              </w:numPr>
              <w:spacing w:line="240" w:lineRule="exact"/>
              <w:rPr>
                <w:rFonts w:ascii="Calibri" w:hAnsi="Calibri"/>
                <w:szCs w:val="21"/>
              </w:rPr>
            </w:pPr>
            <w:proofErr w:type="spellStart"/>
            <w:r w:rsidRPr="59342933">
              <w:rPr>
                <w:rFonts w:ascii="Calibri" w:eastAsia="Calibri" w:hAnsi="Calibri" w:cs="Calibri"/>
                <w:color w:val="000000"/>
                <w:sz w:val="24"/>
                <w:szCs w:val="24"/>
              </w:rPr>
              <w:t>BusinessConfiguration</w:t>
            </w:r>
            <w:proofErr w:type="spellEnd"/>
            <w:r w:rsidRPr="59342933">
              <w:rPr>
                <w:rFonts w:ascii="Calibri" w:eastAsia="Calibri" w:hAnsi="Calibri" w:cs="Calibri"/>
                <w:color w:val="000000"/>
                <w:sz w:val="24"/>
                <w:szCs w:val="24"/>
              </w:rPr>
              <w:t xml:space="preserve"> -&gt; Application configuration</w:t>
            </w:r>
          </w:p>
          <w:p w14:paraId="749375AB" w14:textId="77777777" w:rsidR="00807AE5" w:rsidRDefault="00807AE5" w:rsidP="00D827DA">
            <w:pPr>
              <w:rPr>
                <w:szCs w:val="21"/>
              </w:rPr>
            </w:pPr>
          </w:p>
        </w:tc>
      </w:tr>
    </w:tbl>
    <w:p w14:paraId="617CBC2E" w14:textId="77777777" w:rsidR="00807AE5" w:rsidRPr="00F2064C" w:rsidRDefault="00807AE5" w:rsidP="00807AE5">
      <w:pPr>
        <w:rPr>
          <w:szCs w:val="21"/>
        </w:rPr>
      </w:pPr>
    </w:p>
    <w:p w14:paraId="094C18DD" w14:textId="77777777" w:rsidR="00807AE5" w:rsidRDefault="00807AE5" w:rsidP="00807AE5"/>
    <w:p w14:paraId="47629C31" w14:textId="3059EC7F" w:rsidR="00807AE5" w:rsidRPr="00F2064C" w:rsidRDefault="009E4459" w:rsidP="009E4459">
      <w:pPr>
        <w:pStyle w:val="Heading3"/>
      </w:pPr>
      <w:bookmarkStart w:id="49" w:name="_Toc137050086"/>
      <w:r>
        <w:lastRenderedPageBreak/>
        <w:t xml:space="preserve">4.3.2 </w:t>
      </w:r>
      <w:proofErr w:type="spellStart"/>
      <w:r w:rsidR="00807AE5" w:rsidRPr="00F2064C">
        <w:t>ReportBuilder</w:t>
      </w:r>
      <w:bookmarkEnd w:id="49"/>
      <w:proofErr w:type="spellEnd"/>
    </w:p>
    <w:p w14:paraId="2D0EEFB3" w14:textId="77777777" w:rsidR="00807AE5" w:rsidRDefault="00807AE5" w:rsidP="00807AE5">
      <w:pPr>
        <w:pStyle w:val="ListParagraph"/>
        <w:ind w:left="720"/>
      </w:pPr>
    </w:p>
    <w:tbl>
      <w:tblPr>
        <w:tblStyle w:val="TableGrid"/>
        <w:tblW w:w="0" w:type="auto"/>
        <w:tblLook w:val="04A0" w:firstRow="1" w:lastRow="0" w:firstColumn="1" w:lastColumn="0" w:noHBand="0" w:noVBand="1"/>
      </w:tblPr>
      <w:tblGrid>
        <w:gridCol w:w="4832"/>
        <w:gridCol w:w="5076"/>
      </w:tblGrid>
      <w:tr w:rsidR="00807AE5" w14:paraId="4DA330AB" w14:textId="77777777" w:rsidTr="00D827DA">
        <w:tc>
          <w:tcPr>
            <w:tcW w:w="4963" w:type="dxa"/>
            <w:shd w:val="clear" w:color="auto" w:fill="DAD8D6" w:themeFill="accent6" w:themeFillTint="66"/>
          </w:tcPr>
          <w:p w14:paraId="310E6F15" w14:textId="77777777" w:rsidR="00807AE5" w:rsidRPr="00F2064C" w:rsidRDefault="00807AE5" w:rsidP="00D827DA">
            <w:pPr>
              <w:jc w:val="center"/>
              <w:rPr>
                <w:b/>
                <w:bCs/>
                <w:szCs w:val="21"/>
              </w:rPr>
            </w:pPr>
            <w:r w:rsidRPr="00F2064C">
              <w:rPr>
                <w:b/>
                <w:bCs/>
                <w:szCs w:val="21"/>
              </w:rPr>
              <w:t>Storage Location for Core Artifacts</w:t>
            </w:r>
          </w:p>
        </w:tc>
        <w:tc>
          <w:tcPr>
            <w:tcW w:w="4963" w:type="dxa"/>
            <w:shd w:val="clear" w:color="auto" w:fill="DAD8D6" w:themeFill="accent6" w:themeFillTint="66"/>
          </w:tcPr>
          <w:p w14:paraId="11C8564B" w14:textId="77777777" w:rsidR="00807AE5" w:rsidRPr="00F2064C" w:rsidRDefault="00807AE5" w:rsidP="00D827DA">
            <w:pPr>
              <w:jc w:val="center"/>
              <w:rPr>
                <w:b/>
                <w:bCs/>
                <w:szCs w:val="21"/>
              </w:rPr>
            </w:pPr>
            <w:r w:rsidRPr="00F2064C">
              <w:rPr>
                <w:b/>
                <w:bCs/>
                <w:szCs w:val="21"/>
              </w:rPr>
              <w:t>Description</w:t>
            </w:r>
          </w:p>
        </w:tc>
      </w:tr>
      <w:tr w:rsidR="00807AE5" w14:paraId="5B18D27C" w14:textId="77777777" w:rsidTr="00D827DA">
        <w:tc>
          <w:tcPr>
            <w:tcW w:w="4963" w:type="dxa"/>
          </w:tcPr>
          <w:p w14:paraId="088EFD85" w14:textId="6B4C4BD9" w:rsidR="00807AE5" w:rsidRDefault="00C51163" w:rsidP="00D827DA">
            <w:pPr>
              <w:rPr>
                <w:szCs w:val="21"/>
              </w:rPr>
            </w:pPr>
            <w:r w:rsidRPr="00C51163">
              <w:rPr>
                <w:noProof/>
                <w:szCs w:val="21"/>
              </w:rPr>
              <w:drawing>
                <wp:inline distT="0" distB="0" distL="0" distR="0" wp14:anchorId="6906AE27" wp14:editId="7B0FA261">
                  <wp:extent cx="3493658" cy="1941341"/>
                  <wp:effectExtent l="0" t="0" r="0" b="1905"/>
                  <wp:docPr id="289810856" name="Picture 289810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810856" name=""/>
                          <pic:cNvPicPr/>
                        </pic:nvPicPr>
                        <pic:blipFill>
                          <a:blip r:embed="rId70"/>
                          <a:stretch>
                            <a:fillRect/>
                          </a:stretch>
                        </pic:blipFill>
                        <pic:spPr>
                          <a:xfrm>
                            <a:off x="0" y="0"/>
                            <a:ext cx="3500821" cy="1945321"/>
                          </a:xfrm>
                          <a:prstGeom prst="rect">
                            <a:avLst/>
                          </a:prstGeom>
                        </pic:spPr>
                      </pic:pic>
                    </a:graphicData>
                  </a:graphic>
                </wp:inline>
              </w:drawing>
            </w:r>
          </w:p>
        </w:tc>
        <w:tc>
          <w:tcPr>
            <w:tcW w:w="4963" w:type="dxa"/>
          </w:tcPr>
          <w:p w14:paraId="310632A6" w14:textId="0D49FB30" w:rsidR="00C51163" w:rsidRDefault="00C51163" w:rsidP="00C51163">
            <w:pPr>
              <w:spacing w:line="240" w:lineRule="exact"/>
              <w:rPr>
                <w:rFonts w:eastAsia="Calibri" w:cs="Calibri"/>
                <w:color w:val="000000"/>
                <w:sz w:val="24"/>
                <w:szCs w:val="24"/>
              </w:rPr>
            </w:pPr>
            <w:proofErr w:type="spellStart"/>
            <w:r w:rsidRPr="59342933">
              <w:rPr>
                <w:rFonts w:eastAsia="Calibri" w:cs="Calibri"/>
                <w:color w:val="000000"/>
                <w:sz w:val="24"/>
                <w:szCs w:val="24"/>
              </w:rPr>
              <w:t>ReleasePackages</w:t>
            </w:r>
            <w:proofErr w:type="spellEnd"/>
            <w:r w:rsidRPr="59342933">
              <w:rPr>
                <w:rFonts w:eastAsia="Calibri" w:cs="Calibri"/>
                <w:color w:val="000000"/>
                <w:sz w:val="24"/>
                <w:szCs w:val="24"/>
              </w:rPr>
              <w:t>/</w:t>
            </w:r>
            <w:proofErr w:type="spellStart"/>
            <w:r>
              <w:rPr>
                <w:rFonts w:eastAsia="Calibri" w:cs="Calibri"/>
                <w:color w:val="000000"/>
                <w:sz w:val="24"/>
                <w:szCs w:val="24"/>
              </w:rPr>
              <w:t>ReportBuilder</w:t>
            </w:r>
            <w:proofErr w:type="spellEnd"/>
            <w:r w:rsidRPr="59342933">
              <w:rPr>
                <w:rFonts w:eastAsia="Calibri" w:cs="Calibri"/>
                <w:color w:val="000000"/>
                <w:sz w:val="24"/>
                <w:szCs w:val="24"/>
              </w:rPr>
              <w:t>/{</w:t>
            </w:r>
            <w:proofErr w:type="spellStart"/>
            <w:r w:rsidRPr="59342933">
              <w:rPr>
                <w:rFonts w:eastAsia="Calibri" w:cs="Calibri"/>
                <w:color w:val="000000"/>
                <w:sz w:val="24"/>
                <w:szCs w:val="24"/>
              </w:rPr>
              <w:t>ReleaseVersion</w:t>
            </w:r>
            <w:proofErr w:type="spellEnd"/>
            <w:r w:rsidRPr="59342933">
              <w:rPr>
                <w:rFonts w:eastAsia="Calibri" w:cs="Calibri"/>
                <w:color w:val="000000"/>
                <w:sz w:val="24"/>
                <w:szCs w:val="24"/>
              </w:rPr>
              <w:t>}</w:t>
            </w:r>
          </w:p>
          <w:p w14:paraId="55D1DDD9" w14:textId="6CD617DE" w:rsidR="00C51163" w:rsidRDefault="00C51163" w:rsidP="003312D6">
            <w:pPr>
              <w:pStyle w:val="ListParagraph"/>
              <w:numPr>
                <w:ilvl w:val="0"/>
                <w:numId w:val="34"/>
              </w:numPr>
              <w:spacing w:line="240" w:lineRule="exact"/>
              <w:rPr>
                <w:rFonts w:ascii="Calibri" w:hAnsi="Calibri"/>
                <w:szCs w:val="21"/>
              </w:rPr>
            </w:pPr>
            <w:r>
              <w:rPr>
                <w:rFonts w:ascii="Calibri" w:eastAsia="Calibri" w:hAnsi="Calibri" w:cs="Calibri"/>
                <w:color w:val="000000"/>
                <w:sz w:val="24"/>
                <w:szCs w:val="24"/>
              </w:rPr>
              <w:t>WebPortal</w:t>
            </w:r>
            <w:r w:rsidRPr="59342933">
              <w:rPr>
                <w:rFonts w:ascii="Calibri" w:eastAsia="Calibri" w:hAnsi="Calibri" w:cs="Calibri"/>
                <w:color w:val="000000"/>
                <w:sz w:val="24"/>
                <w:szCs w:val="24"/>
              </w:rPr>
              <w:t>.zip -&gt; {App service contents}</w:t>
            </w:r>
          </w:p>
          <w:p w14:paraId="6F38BBF9" w14:textId="598A8E29" w:rsidR="00C51163" w:rsidRPr="00292D67" w:rsidRDefault="003B368B" w:rsidP="003312D6">
            <w:pPr>
              <w:pStyle w:val="ListParagraph"/>
              <w:numPr>
                <w:ilvl w:val="0"/>
                <w:numId w:val="34"/>
              </w:numPr>
              <w:spacing w:line="240" w:lineRule="exact"/>
              <w:rPr>
                <w:rFonts w:ascii="Calibri" w:hAnsi="Calibri"/>
                <w:szCs w:val="21"/>
              </w:rPr>
            </w:pPr>
            <w:r>
              <w:rPr>
                <w:rFonts w:ascii="Calibri" w:eastAsia="Calibri" w:hAnsi="Calibri" w:cs="Calibri"/>
                <w:color w:val="000000"/>
                <w:sz w:val="24"/>
                <w:szCs w:val="24"/>
              </w:rPr>
              <w:t>RDLService</w:t>
            </w:r>
            <w:r w:rsidR="00C51163" w:rsidRPr="59342933">
              <w:rPr>
                <w:rFonts w:ascii="Calibri" w:eastAsia="Calibri" w:hAnsi="Calibri" w:cs="Calibri"/>
                <w:color w:val="000000"/>
                <w:sz w:val="24"/>
                <w:szCs w:val="24"/>
              </w:rPr>
              <w:t>.zip -&gt; {</w:t>
            </w:r>
            <w:r>
              <w:rPr>
                <w:rFonts w:ascii="Calibri" w:eastAsia="Calibri" w:hAnsi="Calibri" w:cs="Calibri"/>
                <w:color w:val="000000"/>
                <w:sz w:val="24"/>
                <w:szCs w:val="24"/>
              </w:rPr>
              <w:t>Report generation</w:t>
            </w:r>
            <w:r w:rsidR="00C51163" w:rsidRPr="59342933">
              <w:rPr>
                <w:rFonts w:ascii="Calibri" w:eastAsia="Calibri" w:hAnsi="Calibri" w:cs="Calibri"/>
                <w:color w:val="000000"/>
                <w:sz w:val="24"/>
                <w:szCs w:val="24"/>
              </w:rPr>
              <w:t xml:space="preserve"> service contents}</w:t>
            </w:r>
          </w:p>
          <w:p w14:paraId="44F8C874" w14:textId="79EB2D2D" w:rsidR="00292D67" w:rsidRDefault="00292D67" w:rsidP="003312D6">
            <w:pPr>
              <w:pStyle w:val="ListParagraph"/>
              <w:numPr>
                <w:ilvl w:val="0"/>
                <w:numId w:val="34"/>
              </w:numPr>
              <w:spacing w:line="240" w:lineRule="exact"/>
              <w:rPr>
                <w:rFonts w:ascii="Calibri" w:hAnsi="Calibri"/>
                <w:szCs w:val="21"/>
              </w:rPr>
            </w:pPr>
            <w:r w:rsidRPr="59342933">
              <w:rPr>
                <w:rFonts w:ascii="Calibri" w:eastAsia="Calibri" w:hAnsi="Calibri" w:cs="Calibri"/>
                <w:color w:val="000000"/>
                <w:sz w:val="24"/>
                <w:szCs w:val="24"/>
              </w:rPr>
              <w:t>D</w:t>
            </w:r>
            <w:r>
              <w:rPr>
                <w:rFonts w:ascii="Calibri" w:eastAsia="Calibri" w:hAnsi="Calibri" w:cs="Calibri"/>
                <w:color w:val="000000"/>
                <w:sz w:val="24"/>
                <w:szCs w:val="24"/>
              </w:rPr>
              <w:t>B</w:t>
            </w:r>
            <w:r w:rsidRPr="59342933">
              <w:rPr>
                <w:rFonts w:ascii="Calibri" w:eastAsia="Calibri" w:hAnsi="Calibri" w:cs="Calibri"/>
                <w:color w:val="000000"/>
                <w:sz w:val="24"/>
                <w:szCs w:val="24"/>
              </w:rPr>
              <w:t>.zip -&gt; Scripts/{contents}</w:t>
            </w:r>
          </w:p>
          <w:p w14:paraId="2EF8475E" w14:textId="77777777" w:rsidR="00C51163" w:rsidRDefault="00C51163" w:rsidP="003312D6">
            <w:pPr>
              <w:pStyle w:val="ListParagraph"/>
              <w:numPr>
                <w:ilvl w:val="0"/>
                <w:numId w:val="34"/>
              </w:numPr>
              <w:spacing w:line="240" w:lineRule="exact"/>
              <w:rPr>
                <w:rFonts w:ascii="Calibri" w:hAnsi="Calibri"/>
                <w:szCs w:val="21"/>
              </w:rPr>
            </w:pPr>
            <w:r w:rsidRPr="59342933">
              <w:rPr>
                <w:rFonts w:ascii="Calibri" w:eastAsia="Calibri" w:hAnsi="Calibri" w:cs="Calibri"/>
                <w:color w:val="000000"/>
                <w:sz w:val="24"/>
                <w:szCs w:val="24"/>
              </w:rPr>
              <w:t xml:space="preserve">WindowsService.zip -&gt; </w:t>
            </w:r>
            <w:proofErr w:type="spellStart"/>
            <w:r w:rsidRPr="59342933">
              <w:rPr>
                <w:rFonts w:ascii="Calibri" w:eastAsia="Calibri" w:hAnsi="Calibri" w:cs="Calibri"/>
                <w:color w:val="000000"/>
                <w:sz w:val="24"/>
                <w:szCs w:val="24"/>
              </w:rPr>
              <w:t>App_Data</w:t>
            </w:r>
            <w:proofErr w:type="spellEnd"/>
            <w:r w:rsidRPr="59342933">
              <w:rPr>
                <w:rFonts w:ascii="Calibri" w:eastAsia="Calibri" w:hAnsi="Calibri" w:cs="Calibri"/>
                <w:color w:val="000000"/>
                <w:sz w:val="24"/>
                <w:szCs w:val="24"/>
              </w:rPr>
              <w:t>/jobs/continuous/</w:t>
            </w:r>
            <w:proofErr w:type="spellStart"/>
            <w:r w:rsidRPr="59342933">
              <w:rPr>
                <w:rFonts w:ascii="Calibri" w:eastAsia="Calibri" w:hAnsi="Calibri" w:cs="Calibri"/>
                <w:color w:val="000000"/>
                <w:sz w:val="24"/>
                <w:szCs w:val="24"/>
              </w:rPr>
              <w:t>WindowsService</w:t>
            </w:r>
            <w:proofErr w:type="spellEnd"/>
            <w:proofErr w:type="gramStart"/>
            <w:r w:rsidRPr="59342933">
              <w:rPr>
                <w:rFonts w:ascii="Calibri" w:eastAsia="Calibri" w:hAnsi="Calibri" w:cs="Calibri"/>
                <w:color w:val="000000"/>
                <w:sz w:val="24"/>
                <w:szCs w:val="24"/>
              </w:rPr>
              <w:t>/{</w:t>
            </w:r>
            <w:proofErr w:type="gramEnd"/>
            <w:r w:rsidRPr="59342933">
              <w:rPr>
                <w:rFonts w:ascii="Calibri" w:eastAsia="Calibri" w:hAnsi="Calibri" w:cs="Calibri"/>
                <w:color w:val="000000"/>
                <w:sz w:val="24"/>
                <w:szCs w:val="24"/>
              </w:rPr>
              <w:t>Batch job service contents}</w:t>
            </w:r>
          </w:p>
          <w:p w14:paraId="70A09248" w14:textId="77777777" w:rsidR="00292D67" w:rsidRPr="00F2064C" w:rsidRDefault="00292D67" w:rsidP="00D827DA">
            <w:pPr>
              <w:spacing w:line="240" w:lineRule="exact"/>
              <w:rPr>
                <w:szCs w:val="21"/>
              </w:rPr>
            </w:pPr>
          </w:p>
        </w:tc>
      </w:tr>
    </w:tbl>
    <w:p w14:paraId="624FC27A" w14:textId="77777777" w:rsidR="00807AE5" w:rsidRDefault="00807AE5" w:rsidP="00807AE5"/>
    <w:p w14:paraId="28E49D96" w14:textId="77777777" w:rsidR="00807AE5" w:rsidRDefault="00807AE5" w:rsidP="00807AE5"/>
    <w:p w14:paraId="657E401B" w14:textId="03C09A74" w:rsidR="00807AE5" w:rsidRPr="00F2064C" w:rsidRDefault="00F32B5B" w:rsidP="00F32B5B">
      <w:pPr>
        <w:pStyle w:val="Heading3"/>
      </w:pPr>
      <w:bookmarkStart w:id="50" w:name="_Toc137050087"/>
      <w:r>
        <w:t xml:space="preserve">4.3.3 </w:t>
      </w:r>
      <w:proofErr w:type="spellStart"/>
      <w:r w:rsidR="00807AE5" w:rsidRPr="00F2064C">
        <w:t>DataWarehouse</w:t>
      </w:r>
      <w:bookmarkEnd w:id="50"/>
      <w:proofErr w:type="spellEnd"/>
    </w:p>
    <w:p w14:paraId="376E49FD" w14:textId="77777777" w:rsidR="00807AE5" w:rsidRDefault="00807AE5" w:rsidP="00807AE5"/>
    <w:tbl>
      <w:tblPr>
        <w:tblStyle w:val="TableGrid"/>
        <w:tblW w:w="0" w:type="auto"/>
        <w:tblLook w:val="04A0" w:firstRow="1" w:lastRow="0" w:firstColumn="1" w:lastColumn="0" w:noHBand="0" w:noVBand="1"/>
      </w:tblPr>
      <w:tblGrid>
        <w:gridCol w:w="4807"/>
        <w:gridCol w:w="5101"/>
      </w:tblGrid>
      <w:tr w:rsidR="00807AE5" w14:paraId="08239A30" w14:textId="77777777" w:rsidTr="00D827DA">
        <w:tc>
          <w:tcPr>
            <w:tcW w:w="4963" w:type="dxa"/>
            <w:shd w:val="clear" w:color="auto" w:fill="DAD8D6" w:themeFill="accent6" w:themeFillTint="66"/>
          </w:tcPr>
          <w:p w14:paraId="1D194442" w14:textId="77777777" w:rsidR="00807AE5" w:rsidRPr="00F2064C" w:rsidRDefault="00807AE5" w:rsidP="00D827DA">
            <w:pPr>
              <w:jc w:val="center"/>
              <w:rPr>
                <w:b/>
                <w:bCs/>
                <w:szCs w:val="21"/>
              </w:rPr>
            </w:pPr>
            <w:r w:rsidRPr="00F2064C">
              <w:rPr>
                <w:b/>
                <w:bCs/>
                <w:szCs w:val="21"/>
              </w:rPr>
              <w:t>Storage Location for Core Artifacts</w:t>
            </w:r>
          </w:p>
        </w:tc>
        <w:tc>
          <w:tcPr>
            <w:tcW w:w="4963" w:type="dxa"/>
            <w:shd w:val="clear" w:color="auto" w:fill="DAD8D6" w:themeFill="accent6" w:themeFillTint="66"/>
          </w:tcPr>
          <w:p w14:paraId="6D5C472E" w14:textId="77777777" w:rsidR="00807AE5" w:rsidRPr="00F2064C" w:rsidRDefault="00807AE5" w:rsidP="00D827DA">
            <w:pPr>
              <w:jc w:val="center"/>
              <w:rPr>
                <w:b/>
                <w:bCs/>
                <w:szCs w:val="21"/>
              </w:rPr>
            </w:pPr>
            <w:r w:rsidRPr="00F2064C">
              <w:rPr>
                <w:b/>
                <w:bCs/>
                <w:szCs w:val="21"/>
              </w:rPr>
              <w:t>Description</w:t>
            </w:r>
          </w:p>
        </w:tc>
      </w:tr>
      <w:tr w:rsidR="00807AE5" w14:paraId="08000A43" w14:textId="77777777" w:rsidTr="00D827DA">
        <w:tc>
          <w:tcPr>
            <w:tcW w:w="4963" w:type="dxa"/>
          </w:tcPr>
          <w:p w14:paraId="58DEDB42" w14:textId="6D5B9FC5" w:rsidR="00807AE5" w:rsidRDefault="00292D67" w:rsidP="00D827DA">
            <w:pPr>
              <w:rPr>
                <w:szCs w:val="21"/>
              </w:rPr>
            </w:pPr>
            <w:r w:rsidRPr="00292D67">
              <w:rPr>
                <w:noProof/>
              </w:rPr>
              <w:drawing>
                <wp:inline distT="0" distB="0" distL="0" distR="0" wp14:anchorId="6F0D2C12" wp14:editId="4E6BAF05">
                  <wp:extent cx="3017474" cy="1434905"/>
                  <wp:effectExtent l="0" t="0" r="0" b="0"/>
                  <wp:docPr id="1770422655" name="Picture 1770422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422655" name=""/>
                          <pic:cNvPicPr/>
                        </pic:nvPicPr>
                        <pic:blipFill>
                          <a:blip r:embed="rId71"/>
                          <a:stretch>
                            <a:fillRect/>
                          </a:stretch>
                        </pic:blipFill>
                        <pic:spPr>
                          <a:xfrm>
                            <a:off x="0" y="0"/>
                            <a:ext cx="3028713" cy="1440250"/>
                          </a:xfrm>
                          <a:prstGeom prst="rect">
                            <a:avLst/>
                          </a:prstGeom>
                        </pic:spPr>
                      </pic:pic>
                    </a:graphicData>
                  </a:graphic>
                </wp:inline>
              </w:drawing>
            </w:r>
          </w:p>
        </w:tc>
        <w:tc>
          <w:tcPr>
            <w:tcW w:w="4963" w:type="dxa"/>
          </w:tcPr>
          <w:p w14:paraId="71FCA093" w14:textId="5AE1DD6D" w:rsidR="00292D67" w:rsidRDefault="00292D67" w:rsidP="00292D67">
            <w:pPr>
              <w:spacing w:line="240" w:lineRule="exact"/>
              <w:rPr>
                <w:rFonts w:eastAsia="Calibri" w:cs="Calibri"/>
                <w:color w:val="000000"/>
                <w:sz w:val="24"/>
                <w:szCs w:val="24"/>
              </w:rPr>
            </w:pPr>
            <w:proofErr w:type="spellStart"/>
            <w:r w:rsidRPr="59342933">
              <w:rPr>
                <w:rFonts w:eastAsia="Calibri" w:cs="Calibri"/>
                <w:color w:val="000000"/>
                <w:sz w:val="24"/>
                <w:szCs w:val="24"/>
              </w:rPr>
              <w:t>ReleasePackages</w:t>
            </w:r>
            <w:proofErr w:type="spellEnd"/>
            <w:r w:rsidRPr="59342933">
              <w:rPr>
                <w:rFonts w:eastAsia="Calibri" w:cs="Calibri"/>
                <w:color w:val="000000"/>
                <w:sz w:val="24"/>
                <w:szCs w:val="24"/>
              </w:rPr>
              <w:t>/</w:t>
            </w:r>
            <w:proofErr w:type="spellStart"/>
            <w:r w:rsidR="003312D6">
              <w:rPr>
                <w:rFonts w:eastAsia="Calibri" w:cs="Calibri"/>
                <w:color w:val="000000"/>
                <w:sz w:val="24"/>
                <w:szCs w:val="24"/>
              </w:rPr>
              <w:t>DataWarehouse</w:t>
            </w:r>
            <w:proofErr w:type="spellEnd"/>
            <w:r w:rsidRPr="59342933">
              <w:rPr>
                <w:rFonts w:eastAsia="Calibri" w:cs="Calibri"/>
                <w:color w:val="000000"/>
                <w:sz w:val="24"/>
                <w:szCs w:val="24"/>
              </w:rPr>
              <w:t>/{</w:t>
            </w:r>
            <w:proofErr w:type="spellStart"/>
            <w:r w:rsidRPr="59342933">
              <w:rPr>
                <w:rFonts w:eastAsia="Calibri" w:cs="Calibri"/>
                <w:color w:val="000000"/>
                <w:sz w:val="24"/>
                <w:szCs w:val="24"/>
              </w:rPr>
              <w:t>ReleaseVersion</w:t>
            </w:r>
            <w:proofErr w:type="spellEnd"/>
            <w:r w:rsidRPr="59342933">
              <w:rPr>
                <w:rFonts w:eastAsia="Calibri" w:cs="Calibri"/>
                <w:color w:val="000000"/>
                <w:sz w:val="24"/>
                <w:szCs w:val="24"/>
              </w:rPr>
              <w:t>}</w:t>
            </w:r>
          </w:p>
          <w:p w14:paraId="03A92908" w14:textId="59F061BC" w:rsidR="00292D67" w:rsidRDefault="003312D6" w:rsidP="003312D6">
            <w:pPr>
              <w:pStyle w:val="ListParagraph"/>
              <w:numPr>
                <w:ilvl w:val="0"/>
                <w:numId w:val="34"/>
              </w:numPr>
              <w:spacing w:line="240" w:lineRule="exact"/>
              <w:rPr>
                <w:rFonts w:ascii="Calibri" w:hAnsi="Calibri"/>
                <w:szCs w:val="21"/>
              </w:rPr>
            </w:pPr>
            <w:r>
              <w:rPr>
                <w:rFonts w:ascii="Calibri" w:eastAsia="Calibri" w:hAnsi="Calibri" w:cs="Calibri"/>
                <w:color w:val="000000"/>
                <w:sz w:val="24"/>
                <w:szCs w:val="24"/>
              </w:rPr>
              <w:t>Engine</w:t>
            </w:r>
            <w:r w:rsidR="00292D67" w:rsidRPr="59342933">
              <w:rPr>
                <w:rFonts w:ascii="Calibri" w:eastAsia="Calibri" w:hAnsi="Calibri" w:cs="Calibri"/>
                <w:color w:val="000000"/>
                <w:sz w:val="24"/>
                <w:szCs w:val="24"/>
              </w:rPr>
              <w:t>.zip -&gt; {</w:t>
            </w:r>
            <w:r>
              <w:rPr>
                <w:rFonts w:ascii="Calibri" w:eastAsia="Calibri" w:hAnsi="Calibri" w:cs="Calibri"/>
                <w:color w:val="000000"/>
                <w:sz w:val="24"/>
                <w:szCs w:val="24"/>
              </w:rPr>
              <w:t>Engine</w:t>
            </w:r>
            <w:r w:rsidR="00292D67" w:rsidRPr="59342933">
              <w:rPr>
                <w:rFonts w:ascii="Calibri" w:eastAsia="Calibri" w:hAnsi="Calibri" w:cs="Calibri"/>
                <w:color w:val="000000"/>
                <w:sz w:val="24"/>
                <w:szCs w:val="24"/>
              </w:rPr>
              <w:t xml:space="preserve"> contents}</w:t>
            </w:r>
          </w:p>
          <w:p w14:paraId="52EA3B8A" w14:textId="29949A81" w:rsidR="00184638" w:rsidRDefault="00184638" w:rsidP="00184638">
            <w:pPr>
              <w:pStyle w:val="ListParagraph"/>
              <w:numPr>
                <w:ilvl w:val="0"/>
                <w:numId w:val="34"/>
              </w:numPr>
              <w:spacing w:line="240" w:lineRule="exact"/>
              <w:rPr>
                <w:rFonts w:ascii="Calibri" w:hAnsi="Calibri"/>
                <w:szCs w:val="21"/>
              </w:rPr>
            </w:pPr>
            <w:r>
              <w:rPr>
                <w:rFonts w:ascii="Calibri" w:eastAsia="Calibri" w:hAnsi="Calibri" w:cs="Calibri"/>
                <w:color w:val="000000"/>
                <w:sz w:val="24"/>
                <w:szCs w:val="24"/>
              </w:rPr>
              <w:t>Build</w:t>
            </w:r>
            <w:r w:rsidRPr="59342933">
              <w:rPr>
                <w:rFonts w:ascii="Calibri" w:eastAsia="Calibri" w:hAnsi="Calibri" w:cs="Calibri"/>
                <w:color w:val="000000"/>
                <w:sz w:val="24"/>
                <w:szCs w:val="24"/>
              </w:rPr>
              <w:t>.zip -&gt; {</w:t>
            </w:r>
            <w:r w:rsidR="00152611">
              <w:rPr>
                <w:rFonts w:ascii="Calibri" w:eastAsia="Calibri" w:hAnsi="Calibri" w:cs="Calibri"/>
                <w:color w:val="000000"/>
                <w:sz w:val="24"/>
                <w:szCs w:val="24"/>
              </w:rPr>
              <w:t>Build</w:t>
            </w:r>
            <w:r w:rsidRPr="59342933">
              <w:rPr>
                <w:rFonts w:ascii="Calibri" w:eastAsia="Calibri" w:hAnsi="Calibri" w:cs="Calibri"/>
                <w:color w:val="000000"/>
                <w:sz w:val="24"/>
                <w:szCs w:val="24"/>
              </w:rPr>
              <w:t xml:space="preserve"> contents}</w:t>
            </w:r>
          </w:p>
          <w:p w14:paraId="0B97D4AD" w14:textId="48DD896F" w:rsidR="00292D67" w:rsidRPr="003312D6" w:rsidRDefault="003312D6" w:rsidP="003312D6">
            <w:pPr>
              <w:pStyle w:val="ListParagraph"/>
              <w:numPr>
                <w:ilvl w:val="0"/>
                <w:numId w:val="34"/>
              </w:numPr>
              <w:spacing w:line="240" w:lineRule="exact"/>
              <w:rPr>
                <w:rFonts w:ascii="Calibri" w:hAnsi="Calibri"/>
                <w:szCs w:val="21"/>
              </w:rPr>
            </w:pPr>
            <w:r>
              <w:rPr>
                <w:rFonts w:ascii="Calibri" w:eastAsia="Calibri" w:hAnsi="Calibri" w:cs="Calibri"/>
                <w:color w:val="000000"/>
                <w:sz w:val="24"/>
                <w:szCs w:val="24"/>
              </w:rPr>
              <w:t>Documents</w:t>
            </w:r>
            <w:r w:rsidR="00292D67" w:rsidRPr="59342933">
              <w:rPr>
                <w:rFonts w:ascii="Calibri" w:eastAsia="Calibri" w:hAnsi="Calibri" w:cs="Calibri"/>
                <w:color w:val="000000"/>
                <w:sz w:val="24"/>
                <w:szCs w:val="24"/>
              </w:rPr>
              <w:t>.zip -&gt; {</w:t>
            </w:r>
            <w:r>
              <w:rPr>
                <w:rFonts w:ascii="Calibri" w:eastAsia="Calibri" w:hAnsi="Calibri" w:cs="Calibri"/>
                <w:color w:val="000000"/>
                <w:sz w:val="24"/>
                <w:szCs w:val="24"/>
              </w:rPr>
              <w:t>Documents</w:t>
            </w:r>
            <w:r w:rsidR="00292D67" w:rsidRPr="59342933">
              <w:rPr>
                <w:rFonts w:ascii="Calibri" w:eastAsia="Calibri" w:hAnsi="Calibri" w:cs="Calibri"/>
                <w:color w:val="000000"/>
                <w:sz w:val="24"/>
                <w:szCs w:val="24"/>
              </w:rPr>
              <w:t>}</w:t>
            </w:r>
          </w:p>
          <w:p w14:paraId="32C2FA32" w14:textId="50C2784C" w:rsidR="003312D6" w:rsidRPr="003312D6" w:rsidRDefault="00F61E79" w:rsidP="003312D6">
            <w:pPr>
              <w:pStyle w:val="ListParagraph"/>
              <w:numPr>
                <w:ilvl w:val="0"/>
                <w:numId w:val="34"/>
              </w:numPr>
              <w:spacing w:line="240" w:lineRule="exact"/>
              <w:rPr>
                <w:rFonts w:ascii="Calibri" w:hAnsi="Calibri"/>
                <w:szCs w:val="21"/>
              </w:rPr>
            </w:pPr>
            <w:r>
              <w:rPr>
                <w:rFonts w:ascii="Calibri" w:eastAsia="Calibri" w:hAnsi="Calibri" w:cs="Calibri"/>
                <w:color w:val="000000"/>
                <w:sz w:val="24"/>
                <w:szCs w:val="24"/>
              </w:rPr>
              <w:t>Scripts</w:t>
            </w:r>
            <w:r w:rsidR="003312D6" w:rsidRPr="59342933">
              <w:rPr>
                <w:rFonts w:ascii="Calibri" w:eastAsia="Calibri" w:hAnsi="Calibri" w:cs="Calibri"/>
                <w:color w:val="000000"/>
                <w:sz w:val="24"/>
                <w:szCs w:val="24"/>
              </w:rPr>
              <w:t xml:space="preserve">.zip -&gt; </w:t>
            </w:r>
            <w:proofErr w:type="spellStart"/>
            <w:r w:rsidR="00EA121B" w:rsidRPr="00EA121B">
              <w:rPr>
                <w:rFonts w:ascii="Calibri" w:eastAsia="Calibri" w:hAnsi="Calibri" w:cs="Calibri"/>
                <w:color w:val="000000"/>
                <w:sz w:val="24"/>
                <w:szCs w:val="24"/>
              </w:rPr>
              <w:t>UpgradeScripts</w:t>
            </w:r>
            <w:proofErr w:type="spellEnd"/>
            <w:r w:rsidR="00EA121B">
              <w:rPr>
                <w:rFonts w:ascii="Calibri" w:eastAsia="Calibri" w:hAnsi="Calibri" w:cs="Calibri"/>
                <w:color w:val="000000"/>
                <w:sz w:val="24"/>
                <w:szCs w:val="24"/>
              </w:rPr>
              <w:t xml:space="preserve"> </w:t>
            </w:r>
            <w:r w:rsidR="007F5128">
              <w:rPr>
                <w:rFonts w:ascii="Calibri" w:eastAsia="Calibri" w:hAnsi="Calibri" w:cs="Calibri"/>
                <w:color w:val="000000"/>
                <w:sz w:val="24"/>
                <w:szCs w:val="24"/>
              </w:rPr>
              <w:t>/</w:t>
            </w:r>
            <w:r w:rsidR="003312D6" w:rsidRPr="59342933">
              <w:rPr>
                <w:rFonts w:ascii="Calibri" w:eastAsia="Calibri" w:hAnsi="Calibri" w:cs="Calibri"/>
                <w:color w:val="000000"/>
                <w:sz w:val="24"/>
                <w:szCs w:val="24"/>
              </w:rPr>
              <w:t>{contents}</w:t>
            </w:r>
          </w:p>
          <w:p w14:paraId="606D2E04" w14:textId="77777777" w:rsidR="00807AE5" w:rsidRDefault="00807AE5" w:rsidP="003312D6">
            <w:pPr>
              <w:pStyle w:val="ListParagraph"/>
              <w:spacing w:line="240" w:lineRule="exact"/>
              <w:ind w:left="720"/>
              <w:rPr>
                <w:szCs w:val="21"/>
              </w:rPr>
            </w:pPr>
          </w:p>
          <w:p w14:paraId="788E592D" w14:textId="2920484E" w:rsidR="0030372D" w:rsidRPr="00F2064C" w:rsidRDefault="0030372D" w:rsidP="003312D6">
            <w:pPr>
              <w:pStyle w:val="ListParagraph"/>
              <w:spacing w:line="240" w:lineRule="exact"/>
              <w:ind w:left="720"/>
              <w:rPr>
                <w:szCs w:val="21"/>
              </w:rPr>
            </w:pPr>
            <w:r>
              <w:rPr>
                <w:szCs w:val="21"/>
              </w:rPr>
              <w:t xml:space="preserve">Note: Either content will have </w:t>
            </w:r>
            <w:proofErr w:type="spellStart"/>
            <w:r>
              <w:rPr>
                <w:szCs w:val="21"/>
              </w:rPr>
              <w:t>Build</w:t>
            </w:r>
            <w:proofErr w:type="spellEnd"/>
            <w:r>
              <w:rPr>
                <w:szCs w:val="21"/>
              </w:rPr>
              <w:t xml:space="preserve"> or </w:t>
            </w:r>
            <w:proofErr w:type="gramStart"/>
            <w:r>
              <w:rPr>
                <w:szCs w:val="21"/>
              </w:rPr>
              <w:t>Engine</w:t>
            </w:r>
            <w:proofErr w:type="gramEnd"/>
            <w:r>
              <w:rPr>
                <w:szCs w:val="21"/>
              </w:rPr>
              <w:t xml:space="preserve"> but both will not be there.</w:t>
            </w:r>
          </w:p>
        </w:tc>
      </w:tr>
    </w:tbl>
    <w:p w14:paraId="04966A03" w14:textId="77777777" w:rsidR="00807AE5" w:rsidRDefault="00807AE5" w:rsidP="00807AE5"/>
    <w:p w14:paraId="196D9503" w14:textId="77777777" w:rsidR="00807AE5" w:rsidRDefault="00807AE5" w:rsidP="00807AE5"/>
    <w:p w14:paraId="1BFA561B" w14:textId="76E6AE57" w:rsidR="00807AE5" w:rsidRPr="00F2064C" w:rsidRDefault="00450F37" w:rsidP="00450F37">
      <w:pPr>
        <w:pStyle w:val="Heading3"/>
        <w:rPr>
          <w:color w:val="00ACC8" w:themeColor="accent1"/>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51" w:name="_Toc137050088"/>
      <w:r>
        <w:t xml:space="preserve">4.3.4 </w:t>
      </w:r>
      <w:proofErr w:type="spellStart"/>
      <w:r w:rsidR="00807AE5" w:rsidRPr="00450F37">
        <w:t>PartnerPortal</w:t>
      </w:r>
      <w:bookmarkEnd w:id="51"/>
      <w:proofErr w:type="spellEnd"/>
    </w:p>
    <w:p w14:paraId="6DC5FE42" w14:textId="77777777" w:rsidR="00807AE5" w:rsidRPr="00F2064C" w:rsidRDefault="00807AE5" w:rsidP="00807AE5">
      <w:pPr>
        <w:pStyle w:val="ListParagraph"/>
        <w:ind w:left="720"/>
        <w:rPr>
          <w:rFonts w:ascii="Calibri" w:hAnsi="Calibri"/>
          <w:szCs w:val="21"/>
        </w:rPr>
      </w:pPr>
    </w:p>
    <w:tbl>
      <w:tblPr>
        <w:tblStyle w:val="TableGrid"/>
        <w:tblW w:w="0" w:type="auto"/>
        <w:tblLook w:val="04A0" w:firstRow="1" w:lastRow="0" w:firstColumn="1" w:lastColumn="0" w:noHBand="0" w:noVBand="1"/>
      </w:tblPr>
      <w:tblGrid>
        <w:gridCol w:w="4355"/>
        <w:gridCol w:w="5553"/>
      </w:tblGrid>
      <w:tr w:rsidR="00807AE5" w14:paraId="02FA2889" w14:textId="77777777" w:rsidTr="00D827DA">
        <w:tc>
          <w:tcPr>
            <w:tcW w:w="4963" w:type="dxa"/>
            <w:shd w:val="clear" w:color="auto" w:fill="DAD8D6" w:themeFill="accent6" w:themeFillTint="66"/>
          </w:tcPr>
          <w:p w14:paraId="5FB80982" w14:textId="77777777" w:rsidR="00807AE5" w:rsidRPr="00F2064C" w:rsidRDefault="00807AE5" w:rsidP="00D827DA">
            <w:pPr>
              <w:jc w:val="center"/>
              <w:rPr>
                <w:b/>
                <w:bCs/>
                <w:szCs w:val="21"/>
              </w:rPr>
            </w:pPr>
            <w:r w:rsidRPr="00F2064C">
              <w:rPr>
                <w:b/>
                <w:bCs/>
                <w:szCs w:val="21"/>
              </w:rPr>
              <w:t>Storage Location for Core Artifacts</w:t>
            </w:r>
          </w:p>
        </w:tc>
        <w:tc>
          <w:tcPr>
            <w:tcW w:w="4963" w:type="dxa"/>
            <w:shd w:val="clear" w:color="auto" w:fill="DAD8D6" w:themeFill="accent6" w:themeFillTint="66"/>
          </w:tcPr>
          <w:p w14:paraId="3251B0D8" w14:textId="77777777" w:rsidR="00807AE5" w:rsidRPr="00F2064C" w:rsidRDefault="00807AE5" w:rsidP="00D827DA">
            <w:pPr>
              <w:jc w:val="center"/>
              <w:rPr>
                <w:b/>
                <w:bCs/>
                <w:szCs w:val="21"/>
              </w:rPr>
            </w:pPr>
            <w:r w:rsidRPr="00F2064C">
              <w:rPr>
                <w:b/>
                <w:bCs/>
                <w:szCs w:val="21"/>
              </w:rPr>
              <w:t>Description</w:t>
            </w:r>
          </w:p>
        </w:tc>
      </w:tr>
      <w:tr w:rsidR="00807AE5" w14:paraId="6E41B2F2" w14:textId="77777777" w:rsidTr="00D827DA">
        <w:tc>
          <w:tcPr>
            <w:tcW w:w="4963" w:type="dxa"/>
          </w:tcPr>
          <w:p w14:paraId="51F1CFFB" w14:textId="77777777" w:rsidR="00807AE5" w:rsidRDefault="00807AE5" w:rsidP="00D827DA">
            <w:pPr>
              <w:rPr>
                <w:szCs w:val="21"/>
              </w:rPr>
            </w:pPr>
            <w:r>
              <w:rPr>
                <w:noProof/>
              </w:rPr>
              <w:lastRenderedPageBreak/>
              <w:drawing>
                <wp:inline distT="0" distB="0" distL="0" distR="0" wp14:anchorId="39404A3D" wp14:editId="726CD13C">
                  <wp:extent cx="2851932" cy="2415836"/>
                  <wp:effectExtent l="0" t="0" r="0" b="0"/>
                  <wp:docPr id="569929810" name="Picture 56992981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929810" name="Picture 569929810" descr="A screenshot of a computer&#10;&#10;Description automatically generated with medium confidence"/>
                          <pic:cNvPicPr/>
                        </pic:nvPicPr>
                        <pic:blipFill>
                          <a:blip r:embed="rId72">
                            <a:extLst>
                              <a:ext uri="{28A0092B-C50C-407E-A947-70E740481C1C}">
                                <a14:useLocalDpi xmlns:a14="http://schemas.microsoft.com/office/drawing/2010/main" val="0"/>
                              </a:ext>
                            </a:extLst>
                          </a:blip>
                          <a:stretch>
                            <a:fillRect/>
                          </a:stretch>
                        </pic:blipFill>
                        <pic:spPr>
                          <a:xfrm>
                            <a:off x="0" y="0"/>
                            <a:ext cx="2851932" cy="2415836"/>
                          </a:xfrm>
                          <a:prstGeom prst="rect">
                            <a:avLst/>
                          </a:prstGeom>
                        </pic:spPr>
                      </pic:pic>
                    </a:graphicData>
                  </a:graphic>
                </wp:inline>
              </w:drawing>
            </w:r>
          </w:p>
        </w:tc>
        <w:tc>
          <w:tcPr>
            <w:tcW w:w="4963" w:type="dxa"/>
          </w:tcPr>
          <w:p w14:paraId="44C4C393" w14:textId="77777777" w:rsidR="00807AE5" w:rsidRDefault="00807AE5" w:rsidP="00D827DA">
            <w:pPr>
              <w:spacing w:line="240" w:lineRule="exact"/>
              <w:rPr>
                <w:rFonts w:eastAsia="Calibri" w:cs="Calibri"/>
                <w:color w:val="000000"/>
                <w:sz w:val="24"/>
                <w:szCs w:val="24"/>
              </w:rPr>
            </w:pPr>
            <w:proofErr w:type="spellStart"/>
            <w:r w:rsidRPr="59342933">
              <w:rPr>
                <w:rFonts w:eastAsia="Calibri" w:cs="Calibri"/>
                <w:color w:val="000000"/>
                <w:sz w:val="24"/>
                <w:szCs w:val="24"/>
              </w:rPr>
              <w:t>ReleasePackages</w:t>
            </w:r>
            <w:proofErr w:type="spellEnd"/>
            <w:r w:rsidRPr="59342933">
              <w:rPr>
                <w:rFonts w:eastAsia="Calibri" w:cs="Calibri"/>
                <w:color w:val="000000"/>
                <w:sz w:val="24"/>
                <w:szCs w:val="24"/>
              </w:rPr>
              <w:t>/</w:t>
            </w:r>
            <w:proofErr w:type="spellStart"/>
            <w:r w:rsidRPr="59342933">
              <w:rPr>
                <w:rFonts w:eastAsia="Calibri" w:cs="Calibri"/>
                <w:color w:val="000000"/>
                <w:sz w:val="24"/>
                <w:szCs w:val="24"/>
              </w:rPr>
              <w:t>PartnerPortal</w:t>
            </w:r>
            <w:proofErr w:type="spellEnd"/>
            <w:r w:rsidRPr="59342933">
              <w:rPr>
                <w:rFonts w:eastAsia="Calibri" w:cs="Calibri"/>
                <w:color w:val="000000"/>
                <w:sz w:val="24"/>
                <w:szCs w:val="24"/>
              </w:rPr>
              <w:t>/{</w:t>
            </w:r>
            <w:proofErr w:type="spellStart"/>
            <w:r w:rsidRPr="59342933">
              <w:rPr>
                <w:rFonts w:eastAsia="Calibri" w:cs="Calibri"/>
                <w:color w:val="000000"/>
                <w:sz w:val="24"/>
                <w:szCs w:val="24"/>
              </w:rPr>
              <w:t>ReleaseVersion</w:t>
            </w:r>
            <w:proofErr w:type="spellEnd"/>
            <w:r w:rsidRPr="59342933">
              <w:rPr>
                <w:rFonts w:eastAsia="Calibri" w:cs="Calibri"/>
                <w:color w:val="000000"/>
                <w:sz w:val="24"/>
                <w:szCs w:val="24"/>
              </w:rPr>
              <w:t>}/</w:t>
            </w:r>
          </w:p>
          <w:p w14:paraId="4B8FC4C1" w14:textId="77777777" w:rsidR="00807AE5" w:rsidRDefault="00807AE5" w:rsidP="003312D6">
            <w:pPr>
              <w:pStyle w:val="ListParagraph"/>
              <w:numPr>
                <w:ilvl w:val="0"/>
                <w:numId w:val="34"/>
              </w:numPr>
              <w:spacing w:line="240" w:lineRule="exact"/>
              <w:rPr>
                <w:rFonts w:ascii="Calibri" w:eastAsia="Calibri" w:hAnsi="Calibri" w:cs="Calibri"/>
                <w:color w:val="000000"/>
                <w:sz w:val="24"/>
                <w:szCs w:val="24"/>
              </w:rPr>
            </w:pPr>
            <w:r w:rsidRPr="6EB12F60">
              <w:rPr>
                <w:rFonts w:ascii="Calibri" w:eastAsia="Calibri" w:hAnsi="Calibri" w:cs="Calibri"/>
                <w:color w:val="000000"/>
                <w:sz w:val="24"/>
                <w:szCs w:val="24"/>
              </w:rPr>
              <w:t>WebApp</w:t>
            </w:r>
            <w:r w:rsidRPr="59342933">
              <w:rPr>
                <w:rFonts w:ascii="Calibri" w:eastAsia="Calibri" w:hAnsi="Calibri" w:cs="Calibri"/>
                <w:color w:val="000000"/>
                <w:sz w:val="24"/>
                <w:szCs w:val="24"/>
              </w:rPr>
              <w:t>.zip -&gt; {App service contents}</w:t>
            </w:r>
          </w:p>
          <w:p w14:paraId="657BFE99" w14:textId="77777777" w:rsidR="00807AE5" w:rsidRDefault="00807AE5" w:rsidP="003312D6">
            <w:pPr>
              <w:pStyle w:val="ListParagraph"/>
              <w:numPr>
                <w:ilvl w:val="0"/>
                <w:numId w:val="34"/>
              </w:numPr>
              <w:spacing w:line="240" w:lineRule="exact"/>
              <w:rPr>
                <w:rFonts w:ascii="Calibri" w:hAnsi="Calibri"/>
                <w:sz w:val="24"/>
                <w:szCs w:val="24"/>
              </w:rPr>
            </w:pPr>
            <w:r w:rsidRPr="59342933">
              <w:rPr>
                <w:rFonts w:ascii="Calibri" w:eastAsia="Calibri" w:hAnsi="Calibri" w:cs="Calibri"/>
                <w:color w:val="000000"/>
                <w:sz w:val="24"/>
                <w:szCs w:val="24"/>
              </w:rPr>
              <w:t>WebAPI.zip -&gt; {Api service contents}</w:t>
            </w:r>
          </w:p>
          <w:p w14:paraId="60E30F4B" w14:textId="77777777" w:rsidR="00807AE5" w:rsidRDefault="00807AE5" w:rsidP="003312D6">
            <w:pPr>
              <w:pStyle w:val="ListParagraph"/>
              <w:numPr>
                <w:ilvl w:val="0"/>
                <w:numId w:val="34"/>
              </w:numPr>
              <w:spacing w:line="240" w:lineRule="exact"/>
              <w:rPr>
                <w:rFonts w:ascii="Calibri" w:hAnsi="Calibri"/>
                <w:sz w:val="24"/>
                <w:szCs w:val="24"/>
              </w:rPr>
            </w:pPr>
            <w:r w:rsidRPr="59342933">
              <w:rPr>
                <w:rFonts w:ascii="Calibri" w:eastAsia="Calibri" w:hAnsi="Calibri" w:cs="Calibri"/>
                <w:color w:val="000000"/>
                <w:sz w:val="24"/>
                <w:szCs w:val="24"/>
              </w:rPr>
              <w:t>DocPortal.zip -&gt; {Doc portal service contents}</w:t>
            </w:r>
          </w:p>
          <w:p w14:paraId="01CE96AD" w14:textId="77777777" w:rsidR="00807AE5" w:rsidRDefault="00807AE5" w:rsidP="003312D6">
            <w:pPr>
              <w:pStyle w:val="ListParagraph"/>
              <w:numPr>
                <w:ilvl w:val="0"/>
                <w:numId w:val="34"/>
              </w:numPr>
              <w:spacing w:line="240" w:lineRule="exact"/>
              <w:rPr>
                <w:rFonts w:ascii="Calibri" w:hAnsi="Calibri"/>
                <w:sz w:val="24"/>
                <w:szCs w:val="24"/>
              </w:rPr>
            </w:pPr>
            <w:r w:rsidRPr="59342933">
              <w:rPr>
                <w:rFonts w:ascii="Calibri" w:eastAsia="Calibri" w:hAnsi="Calibri" w:cs="Calibri"/>
                <w:color w:val="000000"/>
                <w:sz w:val="24"/>
                <w:szCs w:val="24"/>
              </w:rPr>
              <w:t xml:space="preserve">WindowsService.zip -&gt; </w:t>
            </w:r>
            <w:proofErr w:type="spellStart"/>
            <w:r w:rsidRPr="59342933">
              <w:rPr>
                <w:rFonts w:ascii="Calibri" w:eastAsia="Calibri" w:hAnsi="Calibri" w:cs="Calibri"/>
                <w:color w:val="000000"/>
                <w:sz w:val="24"/>
                <w:szCs w:val="24"/>
              </w:rPr>
              <w:t>App_Data</w:t>
            </w:r>
            <w:proofErr w:type="spellEnd"/>
            <w:r w:rsidRPr="59342933">
              <w:rPr>
                <w:rFonts w:ascii="Calibri" w:eastAsia="Calibri" w:hAnsi="Calibri" w:cs="Calibri"/>
                <w:color w:val="000000"/>
                <w:sz w:val="24"/>
                <w:szCs w:val="24"/>
              </w:rPr>
              <w:t>/jobs/continuous/</w:t>
            </w:r>
            <w:proofErr w:type="spellStart"/>
            <w:r w:rsidRPr="59342933">
              <w:rPr>
                <w:rFonts w:ascii="Calibri" w:eastAsia="Calibri" w:hAnsi="Calibri" w:cs="Calibri"/>
                <w:color w:val="000000"/>
                <w:sz w:val="24"/>
                <w:szCs w:val="24"/>
              </w:rPr>
              <w:t>WindowsService</w:t>
            </w:r>
            <w:proofErr w:type="spellEnd"/>
            <w:proofErr w:type="gramStart"/>
            <w:r w:rsidRPr="59342933">
              <w:rPr>
                <w:rFonts w:ascii="Calibri" w:eastAsia="Calibri" w:hAnsi="Calibri" w:cs="Calibri"/>
                <w:color w:val="000000"/>
                <w:sz w:val="24"/>
                <w:szCs w:val="24"/>
              </w:rPr>
              <w:t>/{</w:t>
            </w:r>
            <w:proofErr w:type="gramEnd"/>
            <w:r w:rsidRPr="59342933">
              <w:rPr>
                <w:rFonts w:ascii="Calibri" w:eastAsia="Calibri" w:hAnsi="Calibri" w:cs="Calibri"/>
                <w:color w:val="000000"/>
                <w:sz w:val="24"/>
                <w:szCs w:val="24"/>
              </w:rPr>
              <w:t>Batch job service contents}</w:t>
            </w:r>
          </w:p>
          <w:p w14:paraId="6D7729EF" w14:textId="77777777" w:rsidR="00807AE5" w:rsidRDefault="00807AE5" w:rsidP="003312D6">
            <w:pPr>
              <w:pStyle w:val="ListParagraph"/>
              <w:numPr>
                <w:ilvl w:val="0"/>
                <w:numId w:val="34"/>
              </w:numPr>
              <w:spacing w:line="240" w:lineRule="exact"/>
              <w:rPr>
                <w:rFonts w:ascii="Calibri" w:hAnsi="Calibri"/>
                <w:sz w:val="24"/>
                <w:szCs w:val="24"/>
              </w:rPr>
            </w:pPr>
            <w:r w:rsidRPr="59342933">
              <w:rPr>
                <w:rFonts w:ascii="Calibri" w:eastAsia="Calibri" w:hAnsi="Calibri" w:cs="Calibri"/>
                <w:color w:val="000000"/>
                <w:sz w:val="24"/>
                <w:szCs w:val="24"/>
              </w:rPr>
              <w:t xml:space="preserve">Database.zip -&gt; </w:t>
            </w:r>
            <w:proofErr w:type="spellStart"/>
            <w:r w:rsidRPr="59342933">
              <w:rPr>
                <w:rFonts w:ascii="Calibri" w:eastAsia="Calibri" w:hAnsi="Calibri" w:cs="Calibri"/>
                <w:color w:val="000000"/>
                <w:sz w:val="24"/>
                <w:szCs w:val="24"/>
              </w:rPr>
              <w:t>DBScripts</w:t>
            </w:r>
            <w:proofErr w:type="spellEnd"/>
            <w:r w:rsidRPr="59342933">
              <w:rPr>
                <w:rFonts w:ascii="Calibri" w:eastAsia="Calibri" w:hAnsi="Calibri" w:cs="Calibri"/>
                <w:color w:val="000000"/>
                <w:sz w:val="24"/>
                <w:szCs w:val="24"/>
              </w:rPr>
              <w:t xml:space="preserve">/DDL/{contents}, </w:t>
            </w:r>
            <w:proofErr w:type="spellStart"/>
            <w:r w:rsidRPr="59342933">
              <w:rPr>
                <w:rFonts w:ascii="Calibri" w:eastAsia="Calibri" w:hAnsi="Calibri" w:cs="Calibri"/>
                <w:color w:val="000000"/>
                <w:sz w:val="24"/>
                <w:szCs w:val="24"/>
              </w:rPr>
              <w:t>DBScripts</w:t>
            </w:r>
            <w:proofErr w:type="spellEnd"/>
            <w:r w:rsidRPr="59342933">
              <w:rPr>
                <w:rFonts w:ascii="Calibri" w:eastAsia="Calibri" w:hAnsi="Calibri" w:cs="Calibri"/>
                <w:color w:val="000000"/>
                <w:sz w:val="24"/>
                <w:szCs w:val="24"/>
              </w:rPr>
              <w:t xml:space="preserve">/DML/{contents}, </w:t>
            </w:r>
          </w:p>
          <w:p w14:paraId="0F90B3C9" w14:textId="77777777" w:rsidR="00807AE5" w:rsidRDefault="00807AE5" w:rsidP="003312D6">
            <w:pPr>
              <w:pStyle w:val="ListParagraph"/>
              <w:numPr>
                <w:ilvl w:val="0"/>
                <w:numId w:val="34"/>
              </w:numPr>
              <w:spacing w:line="240" w:lineRule="exact"/>
              <w:rPr>
                <w:rFonts w:ascii="Calibri" w:hAnsi="Calibri"/>
                <w:sz w:val="24"/>
                <w:szCs w:val="24"/>
              </w:rPr>
            </w:pPr>
            <w:r w:rsidRPr="59342933">
              <w:rPr>
                <w:rFonts w:ascii="Calibri" w:eastAsia="Calibri" w:hAnsi="Calibri" w:cs="Calibri"/>
                <w:color w:val="000000"/>
                <w:sz w:val="24"/>
                <w:szCs w:val="24"/>
              </w:rPr>
              <w:t xml:space="preserve">Reports.zip -&gt; RDLs/{contents}, </w:t>
            </w:r>
            <w:proofErr w:type="spellStart"/>
            <w:r w:rsidRPr="59342933">
              <w:rPr>
                <w:rFonts w:ascii="Calibri" w:eastAsia="Calibri" w:hAnsi="Calibri" w:cs="Calibri"/>
                <w:color w:val="000000"/>
                <w:sz w:val="24"/>
                <w:szCs w:val="24"/>
              </w:rPr>
              <w:t>ReportHelper</w:t>
            </w:r>
            <w:proofErr w:type="spellEnd"/>
            <w:proofErr w:type="gramStart"/>
            <w:r w:rsidRPr="59342933">
              <w:rPr>
                <w:rFonts w:ascii="Calibri" w:eastAsia="Calibri" w:hAnsi="Calibri" w:cs="Calibri"/>
                <w:color w:val="000000"/>
                <w:sz w:val="24"/>
                <w:szCs w:val="24"/>
              </w:rPr>
              <w:t>/{</w:t>
            </w:r>
            <w:proofErr w:type="gramEnd"/>
            <w:r w:rsidRPr="59342933">
              <w:rPr>
                <w:rFonts w:ascii="Calibri" w:eastAsia="Calibri" w:hAnsi="Calibri" w:cs="Calibri"/>
                <w:color w:val="000000"/>
                <w:sz w:val="24"/>
                <w:szCs w:val="24"/>
              </w:rPr>
              <w:t>Report server contents}</w:t>
            </w:r>
          </w:p>
          <w:p w14:paraId="3D4DD719" w14:textId="77777777" w:rsidR="00807AE5" w:rsidRPr="00F2064C" w:rsidRDefault="00807AE5" w:rsidP="00D827DA">
            <w:pPr>
              <w:spacing w:line="240" w:lineRule="exact"/>
              <w:rPr>
                <w:szCs w:val="21"/>
              </w:rPr>
            </w:pPr>
          </w:p>
        </w:tc>
      </w:tr>
    </w:tbl>
    <w:p w14:paraId="697AD816" w14:textId="77777777" w:rsidR="00807AE5" w:rsidRPr="00F2064C" w:rsidRDefault="00807AE5" w:rsidP="00807AE5">
      <w:pPr>
        <w:rPr>
          <w:szCs w:val="21"/>
        </w:rPr>
      </w:pPr>
    </w:p>
    <w:p w14:paraId="28C0ACAB" w14:textId="77777777" w:rsidR="00807AE5" w:rsidRDefault="00807AE5" w:rsidP="00807AE5"/>
    <w:p w14:paraId="02ACEC73" w14:textId="77777777" w:rsidR="00807AE5" w:rsidRDefault="00807AE5" w:rsidP="00807AE5"/>
    <w:p w14:paraId="3EF7A077" w14:textId="4D241304" w:rsidR="00807AE5" w:rsidRPr="00F2064C" w:rsidRDefault="0014072B" w:rsidP="0014072B">
      <w:pPr>
        <w:pStyle w:val="Heading3"/>
      </w:pPr>
      <w:bookmarkStart w:id="52" w:name="_Toc137050089"/>
      <w:r>
        <w:t>4.3.</w:t>
      </w:r>
      <w:r w:rsidR="00450F37">
        <w:t>5</w:t>
      </w:r>
      <w:r>
        <w:t xml:space="preserve"> </w:t>
      </w:r>
      <w:commentRangeStart w:id="53"/>
      <w:commentRangeStart w:id="54"/>
      <w:r w:rsidR="00807AE5" w:rsidRPr="00F2064C">
        <w:t>Datahub</w:t>
      </w:r>
      <w:commentRangeEnd w:id="53"/>
      <w:r w:rsidR="00807AE5" w:rsidRPr="00F2064C">
        <w:rPr>
          <w:rFonts w:asciiTheme="minorHAnsi" w:hAnsiTheme="minorHAnsi"/>
        </w:rPr>
        <w:commentReference w:id="53"/>
      </w:r>
      <w:commentRangeEnd w:id="54"/>
      <w:r w:rsidR="00FE1DA0">
        <w:rPr>
          <w:rStyle w:val="CommentReference"/>
          <w:rFonts w:ascii="Calibri" w:eastAsia="Times New Roman" w:hAnsi="Calibri" w:cs="Times New Roman"/>
          <w:color w:val="534F4B" w:themeColor="accent6" w:themeShade="80"/>
        </w:rPr>
        <w:commentReference w:id="54"/>
      </w:r>
      <w:bookmarkEnd w:id="52"/>
    </w:p>
    <w:tbl>
      <w:tblPr>
        <w:tblStyle w:val="TableGrid"/>
        <w:tblW w:w="0" w:type="auto"/>
        <w:tblLook w:val="04A0" w:firstRow="1" w:lastRow="0" w:firstColumn="1" w:lastColumn="0" w:noHBand="0" w:noVBand="1"/>
      </w:tblPr>
      <w:tblGrid>
        <w:gridCol w:w="4958"/>
        <w:gridCol w:w="4950"/>
      </w:tblGrid>
      <w:tr w:rsidR="00807AE5" w14:paraId="69E6B6F7" w14:textId="77777777" w:rsidTr="00D827DA">
        <w:tc>
          <w:tcPr>
            <w:tcW w:w="4963" w:type="dxa"/>
            <w:shd w:val="clear" w:color="auto" w:fill="DAD8D6" w:themeFill="accent6" w:themeFillTint="66"/>
          </w:tcPr>
          <w:p w14:paraId="3CD3C0E9" w14:textId="77777777" w:rsidR="00807AE5" w:rsidRPr="00F2064C" w:rsidRDefault="00807AE5" w:rsidP="00D827DA">
            <w:pPr>
              <w:jc w:val="center"/>
              <w:rPr>
                <w:b/>
                <w:bCs/>
                <w:szCs w:val="21"/>
              </w:rPr>
            </w:pPr>
            <w:r w:rsidRPr="00F2064C">
              <w:rPr>
                <w:b/>
                <w:bCs/>
                <w:szCs w:val="21"/>
              </w:rPr>
              <w:t>Storage Location for Core Artifacts</w:t>
            </w:r>
          </w:p>
        </w:tc>
        <w:tc>
          <w:tcPr>
            <w:tcW w:w="4963" w:type="dxa"/>
            <w:shd w:val="clear" w:color="auto" w:fill="DAD8D6" w:themeFill="accent6" w:themeFillTint="66"/>
          </w:tcPr>
          <w:p w14:paraId="229C86A9" w14:textId="77777777" w:rsidR="00807AE5" w:rsidRPr="00F2064C" w:rsidRDefault="00807AE5" w:rsidP="00D827DA">
            <w:pPr>
              <w:jc w:val="center"/>
              <w:rPr>
                <w:b/>
                <w:bCs/>
                <w:szCs w:val="21"/>
              </w:rPr>
            </w:pPr>
            <w:r w:rsidRPr="00F2064C">
              <w:rPr>
                <w:b/>
                <w:bCs/>
                <w:szCs w:val="21"/>
              </w:rPr>
              <w:t>Description</w:t>
            </w:r>
          </w:p>
        </w:tc>
      </w:tr>
      <w:tr w:rsidR="00807AE5" w14:paraId="0922C1A3" w14:textId="77777777" w:rsidTr="00D827DA">
        <w:tc>
          <w:tcPr>
            <w:tcW w:w="4963" w:type="dxa"/>
          </w:tcPr>
          <w:p w14:paraId="53061D10" w14:textId="4A78828C" w:rsidR="00807AE5" w:rsidRDefault="007F3C50" w:rsidP="00D827DA">
            <w:pPr>
              <w:rPr>
                <w:szCs w:val="21"/>
              </w:rPr>
            </w:pPr>
            <w:r w:rsidRPr="007F3C50">
              <w:rPr>
                <w:noProof/>
                <w:szCs w:val="21"/>
              </w:rPr>
              <w:drawing>
                <wp:inline distT="0" distB="0" distL="0" distR="0" wp14:anchorId="0C35069C" wp14:editId="173C9C17">
                  <wp:extent cx="2889250" cy="1146247"/>
                  <wp:effectExtent l="0" t="0" r="6350" b="0"/>
                  <wp:docPr id="450980192" name="Picture 450980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980192" name=""/>
                          <pic:cNvPicPr/>
                        </pic:nvPicPr>
                        <pic:blipFill>
                          <a:blip r:embed="rId73"/>
                          <a:stretch>
                            <a:fillRect/>
                          </a:stretch>
                        </pic:blipFill>
                        <pic:spPr>
                          <a:xfrm>
                            <a:off x="0" y="0"/>
                            <a:ext cx="2896308" cy="1149047"/>
                          </a:xfrm>
                          <a:prstGeom prst="rect">
                            <a:avLst/>
                          </a:prstGeom>
                        </pic:spPr>
                      </pic:pic>
                    </a:graphicData>
                  </a:graphic>
                </wp:inline>
              </w:drawing>
            </w:r>
          </w:p>
        </w:tc>
        <w:tc>
          <w:tcPr>
            <w:tcW w:w="4963" w:type="dxa"/>
          </w:tcPr>
          <w:p w14:paraId="098B10BE" w14:textId="3E2794AD" w:rsidR="003056EC" w:rsidRDefault="003056EC" w:rsidP="003056EC">
            <w:pPr>
              <w:spacing w:line="240" w:lineRule="exact"/>
              <w:rPr>
                <w:rFonts w:eastAsia="Calibri" w:cs="Calibri"/>
                <w:color w:val="000000"/>
                <w:sz w:val="24"/>
                <w:szCs w:val="24"/>
              </w:rPr>
            </w:pPr>
            <w:proofErr w:type="spellStart"/>
            <w:r w:rsidRPr="59342933">
              <w:rPr>
                <w:rFonts w:eastAsia="Calibri" w:cs="Calibri"/>
                <w:color w:val="000000"/>
                <w:sz w:val="24"/>
                <w:szCs w:val="24"/>
              </w:rPr>
              <w:t>ReleasePackages</w:t>
            </w:r>
            <w:proofErr w:type="spellEnd"/>
            <w:r w:rsidRPr="59342933">
              <w:rPr>
                <w:rFonts w:eastAsia="Calibri" w:cs="Calibri"/>
                <w:color w:val="000000"/>
                <w:sz w:val="24"/>
                <w:szCs w:val="24"/>
              </w:rPr>
              <w:t>/</w:t>
            </w:r>
            <w:r>
              <w:rPr>
                <w:rFonts w:eastAsia="Calibri" w:cs="Calibri"/>
                <w:color w:val="000000"/>
                <w:sz w:val="24"/>
                <w:szCs w:val="24"/>
              </w:rPr>
              <w:t>Data</w:t>
            </w:r>
            <w:r w:rsidR="004A3678">
              <w:rPr>
                <w:rFonts w:eastAsia="Calibri" w:cs="Calibri"/>
                <w:color w:val="000000"/>
                <w:sz w:val="24"/>
                <w:szCs w:val="24"/>
              </w:rPr>
              <w:t>hub</w:t>
            </w:r>
            <w:r w:rsidRPr="59342933">
              <w:rPr>
                <w:rFonts w:eastAsia="Calibri" w:cs="Calibri"/>
                <w:color w:val="000000"/>
                <w:sz w:val="24"/>
                <w:szCs w:val="24"/>
              </w:rPr>
              <w:t>/{</w:t>
            </w:r>
            <w:proofErr w:type="spellStart"/>
            <w:r w:rsidRPr="59342933">
              <w:rPr>
                <w:rFonts w:eastAsia="Calibri" w:cs="Calibri"/>
                <w:color w:val="000000"/>
                <w:sz w:val="24"/>
                <w:szCs w:val="24"/>
              </w:rPr>
              <w:t>ReleaseVersion</w:t>
            </w:r>
            <w:proofErr w:type="spellEnd"/>
            <w:r w:rsidRPr="59342933">
              <w:rPr>
                <w:rFonts w:eastAsia="Calibri" w:cs="Calibri"/>
                <w:color w:val="000000"/>
                <w:sz w:val="24"/>
                <w:szCs w:val="24"/>
              </w:rPr>
              <w:t>}</w:t>
            </w:r>
          </w:p>
          <w:p w14:paraId="370E01BF" w14:textId="77777777" w:rsidR="003056EC" w:rsidRDefault="003056EC" w:rsidP="003056EC">
            <w:pPr>
              <w:pStyle w:val="ListParagraph"/>
              <w:numPr>
                <w:ilvl w:val="0"/>
                <w:numId w:val="34"/>
              </w:numPr>
              <w:spacing w:line="240" w:lineRule="exact"/>
              <w:rPr>
                <w:rFonts w:ascii="Calibri" w:hAnsi="Calibri"/>
                <w:szCs w:val="21"/>
              </w:rPr>
            </w:pPr>
            <w:r>
              <w:rPr>
                <w:rFonts w:ascii="Calibri" w:eastAsia="Calibri" w:hAnsi="Calibri" w:cs="Calibri"/>
                <w:color w:val="000000"/>
                <w:sz w:val="24"/>
                <w:szCs w:val="24"/>
              </w:rPr>
              <w:t>Engine</w:t>
            </w:r>
            <w:r w:rsidRPr="59342933">
              <w:rPr>
                <w:rFonts w:ascii="Calibri" w:eastAsia="Calibri" w:hAnsi="Calibri" w:cs="Calibri"/>
                <w:color w:val="000000"/>
                <w:sz w:val="24"/>
                <w:szCs w:val="24"/>
              </w:rPr>
              <w:t>.zip -&gt; {</w:t>
            </w:r>
            <w:r>
              <w:rPr>
                <w:rFonts w:ascii="Calibri" w:eastAsia="Calibri" w:hAnsi="Calibri" w:cs="Calibri"/>
                <w:color w:val="000000"/>
                <w:sz w:val="24"/>
                <w:szCs w:val="24"/>
              </w:rPr>
              <w:t>Engine</w:t>
            </w:r>
            <w:r w:rsidRPr="59342933">
              <w:rPr>
                <w:rFonts w:ascii="Calibri" w:eastAsia="Calibri" w:hAnsi="Calibri" w:cs="Calibri"/>
                <w:color w:val="000000"/>
                <w:sz w:val="24"/>
                <w:szCs w:val="24"/>
              </w:rPr>
              <w:t xml:space="preserve"> contents}</w:t>
            </w:r>
          </w:p>
          <w:p w14:paraId="3960138C" w14:textId="548CA005" w:rsidR="004F403F" w:rsidRDefault="004F403F" w:rsidP="004F403F">
            <w:pPr>
              <w:pStyle w:val="ListParagraph"/>
              <w:numPr>
                <w:ilvl w:val="0"/>
                <w:numId w:val="34"/>
              </w:numPr>
              <w:spacing w:line="240" w:lineRule="exact"/>
              <w:rPr>
                <w:rFonts w:ascii="Calibri" w:hAnsi="Calibri"/>
                <w:szCs w:val="21"/>
              </w:rPr>
            </w:pPr>
            <w:r w:rsidRPr="59342933">
              <w:rPr>
                <w:rFonts w:ascii="Calibri" w:eastAsia="Calibri" w:hAnsi="Calibri" w:cs="Calibri"/>
                <w:color w:val="000000"/>
                <w:sz w:val="24"/>
                <w:szCs w:val="24"/>
              </w:rPr>
              <w:t xml:space="preserve">Database.zip -&gt; </w:t>
            </w:r>
            <w:proofErr w:type="spellStart"/>
            <w:r w:rsidRPr="59342933">
              <w:rPr>
                <w:rFonts w:ascii="Calibri" w:eastAsia="Calibri" w:hAnsi="Calibri" w:cs="Calibri"/>
                <w:color w:val="000000"/>
                <w:sz w:val="24"/>
                <w:szCs w:val="24"/>
              </w:rPr>
              <w:t>DBScripts</w:t>
            </w:r>
            <w:proofErr w:type="spellEnd"/>
            <w:r w:rsidRPr="59342933">
              <w:rPr>
                <w:rFonts w:ascii="Calibri" w:eastAsia="Calibri" w:hAnsi="Calibri" w:cs="Calibri"/>
                <w:color w:val="000000"/>
                <w:sz w:val="24"/>
                <w:szCs w:val="24"/>
              </w:rPr>
              <w:t>/</w:t>
            </w:r>
            <w:r>
              <w:rPr>
                <w:rFonts w:ascii="Calibri" w:eastAsia="Calibri" w:hAnsi="Calibri" w:cs="Calibri"/>
                <w:color w:val="000000"/>
                <w:sz w:val="24"/>
                <w:szCs w:val="24"/>
              </w:rPr>
              <w:t>Core</w:t>
            </w:r>
            <w:r w:rsidRPr="59342933">
              <w:rPr>
                <w:rFonts w:ascii="Calibri" w:eastAsia="Calibri" w:hAnsi="Calibri" w:cs="Calibri"/>
                <w:color w:val="000000"/>
                <w:sz w:val="24"/>
                <w:szCs w:val="24"/>
              </w:rPr>
              <w:t xml:space="preserve">/{contents}, </w:t>
            </w:r>
            <w:proofErr w:type="spellStart"/>
            <w:r w:rsidRPr="59342933">
              <w:rPr>
                <w:rFonts w:ascii="Calibri" w:eastAsia="Calibri" w:hAnsi="Calibri" w:cs="Calibri"/>
                <w:color w:val="000000"/>
                <w:sz w:val="24"/>
                <w:szCs w:val="24"/>
              </w:rPr>
              <w:t>DBScripts</w:t>
            </w:r>
            <w:proofErr w:type="spellEnd"/>
            <w:r w:rsidRPr="59342933">
              <w:rPr>
                <w:rFonts w:ascii="Calibri" w:eastAsia="Calibri" w:hAnsi="Calibri" w:cs="Calibri"/>
                <w:color w:val="000000"/>
                <w:sz w:val="24"/>
                <w:szCs w:val="24"/>
              </w:rPr>
              <w:t>/</w:t>
            </w:r>
            <w:r>
              <w:rPr>
                <w:rFonts w:ascii="Calibri" w:eastAsia="Calibri" w:hAnsi="Calibri" w:cs="Calibri"/>
                <w:color w:val="000000"/>
                <w:sz w:val="24"/>
                <w:szCs w:val="24"/>
              </w:rPr>
              <w:t>Datahub</w:t>
            </w:r>
            <w:r w:rsidRPr="59342933">
              <w:rPr>
                <w:rFonts w:ascii="Calibri" w:eastAsia="Calibri" w:hAnsi="Calibri" w:cs="Calibri"/>
                <w:color w:val="000000"/>
                <w:sz w:val="24"/>
                <w:szCs w:val="24"/>
              </w:rPr>
              <w:t xml:space="preserve">/{contents}, </w:t>
            </w:r>
          </w:p>
          <w:p w14:paraId="2C95C7E7" w14:textId="77777777" w:rsidR="00807AE5" w:rsidRPr="00D4105D" w:rsidRDefault="00807AE5" w:rsidP="00D827DA">
            <w:pPr>
              <w:spacing w:line="240" w:lineRule="exact"/>
              <w:rPr>
                <w:szCs w:val="21"/>
              </w:rPr>
            </w:pPr>
          </w:p>
        </w:tc>
      </w:tr>
    </w:tbl>
    <w:p w14:paraId="156B4017" w14:textId="77777777" w:rsidR="00807AE5" w:rsidRDefault="00807AE5" w:rsidP="00807AE5">
      <w:pPr>
        <w:rPr>
          <w:szCs w:val="21"/>
        </w:rPr>
      </w:pPr>
    </w:p>
    <w:p w14:paraId="34FE8B81" w14:textId="20FF93C2" w:rsidR="00991AA5" w:rsidRDefault="00415C4D" w:rsidP="00B66031">
      <w:pPr>
        <w:pStyle w:val="Heading1"/>
      </w:pPr>
      <w:bookmarkStart w:id="56" w:name="_Toc137050090"/>
      <w:r>
        <w:t>5</w:t>
      </w:r>
      <w:r w:rsidR="00B66031">
        <w:t xml:space="preserve">. </w:t>
      </w:r>
      <w:r w:rsidR="00975F1D">
        <w:t xml:space="preserve">Odessa Core </w:t>
      </w:r>
      <w:r w:rsidR="00387B88">
        <w:t>Pipeline Setup</w:t>
      </w:r>
      <w:bookmarkEnd w:id="56"/>
    </w:p>
    <w:p w14:paraId="0389CED5" w14:textId="485F08DD" w:rsidR="00D55506" w:rsidRDefault="00A41D8F" w:rsidP="00D55506">
      <w:pPr>
        <w:pStyle w:val="Heading2"/>
      </w:pPr>
      <w:bookmarkStart w:id="57" w:name="_Toc137050091"/>
      <w:r>
        <w:t>5</w:t>
      </w:r>
      <w:r w:rsidR="00D55506">
        <w:t>.1 Pipeline Setup – DEV</w:t>
      </w:r>
      <w:bookmarkEnd w:id="57"/>
    </w:p>
    <w:p w14:paraId="7E3B04C9" w14:textId="45DCBD4D" w:rsidR="001A1920" w:rsidRDefault="00AF7115" w:rsidP="00D55506">
      <w:pPr>
        <w:pStyle w:val="Heading3"/>
      </w:pPr>
      <w:bookmarkStart w:id="58" w:name="_Toc137050092"/>
      <w:r>
        <w:t>5</w:t>
      </w:r>
      <w:r w:rsidR="00EC2B21">
        <w:t>.1</w:t>
      </w:r>
      <w:r w:rsidR="00D55506">
        <w:t>.1</w:t>
      </w:r>
      <w:r w:rsidR="00EC2B21">
        <w:t xml:space="preserve"> </w:t>
      </w:r>
      <w:r w:rsidR="00D55506">
        <w:t>P</w:t>
      </w:r>
      <w:r w:rsidR="00387B88">
        <w:t>rerequisite Configuration/Permissions</w:t>
      </w:r>
      <w:r w:rsidR="00A62AD4">
        <w:t xml:space="preserve"> for DEV</w:t>
      </w:r>
      <w:bookmarkEnd w:id="58"/>
    </w:p>
    <w:p w14:paraId="3C4469AF" w14:textId="7A80E29D" w:rsidR="002F059A" w:rsidRDefault="002F059A" w:rsidP="00D55506">
      <w:r>
        <w:t xml:space="preserve">Below table contains the permissions granted for DEV environment and are the pre-requisite configuration for DevOps Pipeline setup. </w:t>
      </w:r>
    </w:p>
    <w:p w14:paraId="6EB273CF" w14:textId="77777777" w:rsidR="002F059A" w:rsidRDefault="002F059A" w:rsidP="000451E0"/>
    <w:p w14:paraId="531E1E5C" w14:textId="72C005FB" w:rsidR="000451E0" w:rsidRDefault="002F059A" w:rsidP="000451E0">
      <w:pPr>
        <w:rPr>
          <w:b/>
          <w:color w:val="FFC000"/>
        </w:rPr>
      </w:pPr>
      <w:r w:rsidRPr="71F31E4B">
        <w:rPr>
          <w:b/>
          <w:color w:val="FFC000"/>
        </w:rPr>
        <w:t xml:space="preserve">Note: </w:t>
      </w:r>
      <w:r w:rsidR="005350EC" w:rsidRPr="71F31E4B">
        <w:rPr>
          <w:b/>
          <w:color w:val="FFC000"/>
        </w:rPr>
        <w:t>S</w:t>
      </w:r>
      <w:r w:rsidRPr="71F31E4B">
        <w:rPr>
          <w:b/>
          <w:color w:val="FFC000"/>
        </w:rPr>
        <w:t>imilar permissions are required to be granted for higher environments to set</w:t>
      </w:r>
      <w:r w:rsidR="005350EC" w:rsidRPr="71F31E4B">
        <w:rPr>
          <w:b/>
          <w:color w:val="FFC000"/>
        </w:rPr>
        <w:t xml:space="preserve"> </w:t>
      </w:r>
      <w:r w:rsidRPr="71F31E4B">
        <w:rPr>
          <w:b/>
          <w:color w:val="FFC000"/>
        </w:rPr>
        <w:t>up DevOps Pipeline.</w:t>
      </w:r>
    </w:p>
    <w:p w14:paraId="2F421579" w14:textId="77777777" w:rsidR="002F059A" w:rsidRPr="000451E0" w:rsidRDefault="002F059A" w:rsidP="000451E0"/>
    <w:tbl>
      <w:tblPr>
        <w:tblW w:w="10384" w:type="dxa"/>
        <w:tblCellMar>
          <w:left w:w="0" w:type="dxa"/>
          <w:right w:w="0" w:type="dxa"/>
        </w:tblCellMar>
        <w:tblLook w:val="0420" w:firstRow="1" w:lastRow="0" w:firstColumn="0" w:lastColumn="0" w:noHBand="0" w:noVBand="1"/>
      </w:tblPr>
      <w:tblGrid>
        <w:gridCol w:w="2412"/>
        <w:gridCol w:w="2412"/>
        <w:gridCol w:w="2614"/>
        <w:gridCol w:w="2946"/>
      </w:tblGrid>
      <w:tr w:rsidR="000451E0" w:rsidRPr="000451E0" w14:paraId="37E3752D" w14:textId="77777777" w:rsidTr="6F1891D2">
        <w:trPr>
          <w:trHeight w:val="369"/>
        </w:trPr>
        <w:tc>
          <w:tcPr>
            <w:tcW w:w="2412"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4472C4"/>
            <w:tcMar>
              <w:top w:w="40" w:type="dxa"/>
              <w:left w:w="79" w:type="dxa"/>
              <w:bottom w:w="40" w:type="dxa"/>
              <w:right w:w="79" w:type="dxa"/>
            </w:tcMar>
            <w:hideMark/>
          </w:tcPr>
          <w:p w14:paraId="373B92DD" w14:textId="77777777" w:rsidR="000451E0" w:rsidRPr="000451E0" w:rsidRDefault="000451E0" w:rsidP="000451E0">
            <w:pPr>
              <w:jc w:val="center"/>
              <w:rPr>
                <w:color w:val="FFFFFF" w:themeColor="background1"/>
              </w:rPr>
            </w:pPr>
            <w:r w:rsidRPr="000451E0">
              <w:rPr>
                <w:b/>
                <w:bCs/>
                <w:color w:val="FFFFFF" w:themeColor="background1"/>
              </w:rPr>
              <w:t>Type/</w:t>
            </w:r>
          </w:p>
          <w:p w14:paraId="037E074C" w14:textId="77777777" w:rsidR="000451E0" w:rsidRPr="000451E0" w:rsidRDefault="000451E0" w:rsidP="000451E0">
            <w:pPr>
              <w:jc w:val="center"/>
              <w:rPr>
                <w:color w:val="FFFFFF" w:themeColor="background1"/>
              </w:rPr>
            </w:pPr>
            <w:r w:rsidRPr="000451E0">
              <w:rPr>
                <w:b/>
                <w:bCs/>
                <w:color w:val="FFFFFF" w:themeColor="background1"/>
              </w:rPr>
              <w:t>Category</w:t>
            </w:r>
          </w:p>
        </w:tc>
        <w:tc>
          <w:tcPr>
            <w:tcW w:w="2412"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4472C4"/>
            <w:tcMar>
              <w:top w:w="40" w:type="dxa"/>
              <w:left w:w="79" w:type="dxa"/>
              <w:bottom w:w="40" w:type="dxa"/>
              <w:right w:w="79" w:type="dxa"/>
            </w:tcMar>
            <w:hideMark/>
          </w:tcPr>
          <w:p w14:paraId="14EAAE60" w14:textId="77777777" w:rsidR="000451E0" w:rsidRPr="000451E0" w:rsidRDefault="000451E0" w:rsidP="000451E0">
            <w:pPr>
              <w:jc w:val="center"/>
              <w:rPr>
                <w:color w:val="FFFFFF" w:themeColor="background1"/>
              </w:rPr>
            </w:pPr>
            <w:r w:rsidRPr="000451E0">
              <w:rPr>
                <w:b/>
                <w:bCs/>
                <w:color w:val="FFFFFF" w:themeColor="background1"/>
              </w:rPr>
              <w:t>Pre-configuration Permission Tasks</w:t>
            </w:r>
          </w:p>
        </w:tc>
        <w:tc>
          <w:tcPr>
            <w:tcW w:w="2614"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4472C4"/>
            <w:tcMar>
              <w:top w:w="40" w:type="dxa"/>
              <w:left w:w="79" w:type="dxa"/>
              <w:bottom w:w="40" w:type="dxa"/>
              <w:right w:w="79" w:type="dxa"/>
            </w:tcMar>
            <w:hideMark/>
          </w:tcPr>
          <w:p w14:paraId="0A306275" w14:textId="77777777" w:rsidR="000451E0" w:rsidRPr="000451E0" w:rsidRDefault="000451E0" w:rsidP="000451E0">
            <w:pPr>
              <w:jc w:val="center"/>
              <w:rPr>
                <w:color w:val="FFFFFF" w:themeColor="background1"/>
              </w:rPr>
            </w:pPr>
            <w:r w:rsidRPr="000451E0">
              <w:rPr>
                <w:b/>
                <w:bCs/>
                <w:color w:val="FFFFFF" w:themeColor="background1"/>
              </w:rPr>
              <w:t>Object/</w:t>
            </w:r>
          </w:p>
          <w:p w14:paraId="7D3DE436" w14:textId="77777777" w:rsidR="000451E0" w:rsidRPr="000451E0" w:rsidRDefault="000451E0" w:rsidP="000451E0">
            <w:pPr>
              <w:jc w:val="center"/>
              <w:rPr>
                <w:color w:val="FFFFFF" w:themeColor="background1"/>
              </w:rPr>
            </w:pPr>
            <w:r w:rsidRPr="000451E0">
              <w:rPr>
                <w:b/>
                <w:bCs/>
                <w:color w:val="FFFFFF" w:themeColor="background1"/>
              </w:rPr>
              <w:t>Resource Name</w:t>
            </w:r>
          </w:p>
        </w:tc>
        <w:tc>
          <w:tcPr>
            <w:tcW w:w="2946"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4472C4"/>
            <w:tcMar>
              <w:top w:w="40" w:type="dxa"/>
              <w:left w:w="79" w:type="dxa"/>
              <w:bottom w:w="40" w:type="dxa"/>
              <w:right w:w="79" w:type="dxa"/>
            </w:tcMar>
            <w:hideMark/>
          </w:tcPr>
          <w:p w14:paraId="4A68F749" w14:textId="77777777" w:rsidR="000451E0" w:rsidRPr="000451E0" w:rsidRDefault="000451E0" w:rsidP="000451E0">
            <w:pPr>
              <w:jc w:val="center"/>
              <w:rPr>
                <w:color w:val="FFFFFF" w:themeColor="background1"/>
              </w:rPr>
            </w:pPr>
            <w:r w:rsidRPr="000451E0">
              <w:rPr>
                <w:b/>
                <w:bCs/>
                <w:color w:val="FFFFFF" w:themeColor="background1"/>
              </w:rPr>
              <w:t>Notes</w:t>
            </w:r>
          </w:p>
        </w:tc>
      </w:tr>
      <w:tr w:rsidR="000451E0" w:rsidRPr="000451E0" w14:paraId="3CAFACDE" w14:textId="77777777" w:rsidTr="6F1891D2">
        <w:trPr>
          <w:trHeight w:val="369"/>
        </w:trPr>
        <w:tc>
          <w:tcPr>
            <w:tcW w:w="2412" w:type="dxa"/>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FD5EA"/>
            <w:tcMar>
              <w:top w:w="40" w:type="dxa"/>
              <w:left w:w="79" w:type="dxa"/>
              <w:bottom w:w="40" w:type="dxa"/>
              <w:right w:w="79" w:type="dxa"/>
            </w:tcMar>
            <w:hideMark/>
          </w:tcPr>
          <w:p w14:paraId="2C130808" w14:textId="77777777" w:rsidR="000451E0" w:rsidRPr="000451E0" w:rsidRDefault="000451E0" w:rsidP="000451E0">
            <w:r w:rsidRPr="000451E0">
              <w:t>Azure Service Principal</w:t>
            </w:r>
          </w:p>
        </w:tc>
        <w:tc>
          <w:tcPr>
            <w:tcW w:w="2412" w:type="dxa"/>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FD5EA"/>
            <w:tcMar>
              <w:top w:w="40" w:type="dxa"/>
              <w:left w:w="79" w:type="dxa"/>
              <w:bottom w:w="40" w:type="dxa"/>
              <w:right w:w="79" w:type="dxa"/>
            </w:tcMar>
            <w:hideMark/>
          </w:tcPr>
          <w:p w14:paraId="7127D5B9" w14:textId="77777777" w:rsidR="000451E0" w:rsidRPr="000451E0" w:rsidRDefault="000451E0" w:rsidP="000451E0">
            <w:r w:rsidRPr="000451E0">
              <w:t>Create DevOps Service Principal (SP)</w:t>
            </w:r>
          </w:p>
        </w:tc>
        <w:tc>
          <w:tcPr>
            <w:tcW w:w="2614" w:type="dxa"/>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FD5EA"/>
            <w:tcMar>
              <w:top w:w="40" w:type="dxa"/>
              <w:left w:w="79" w:type="dxa"/>
              <w:bottom w:w="40" w:type="dxa"/>
              <w:right w:w="79" w:type="dxa"/>
            </w:tcMar>
            <w:hideMark/>
          </w:tcPr>
          <w:p w14:paraId="203F0A9A" w14:textId="77777777" w:rsidR="000451E0" w:rsidRPr="000451E0" w:rsidRDefault="000451E0" w:rsidP="000451E0">
            <w:pPr>
              <w:rPr>
                <w:b/>
                <w:bCs/>
              </w:rPr>
            </w:pPr>
            <w:r w:rsidRPr="000451E0">
              <w:rPr>
                <w:b/>
                <w:bCs/>
              </w:rPr>
              <w:t>Service Connection –</w:t>
            </w:r>
          </w:p>
          <w:p w14:paraId="2D867B1B" w14:textId="77777777" w:rsidR="000451E0" w:rsidRPr="000451E0" w:rsidRDefault="000451E0" w:rsidP="000451E0">
            <w:proofErr w:type="spellStart"/>
            <w:r w:rsidRPr="000451E0">
              <w:t>odessa</w:t>
            </w:r>
            <w:proofErr w:type="spellEnd"/>
            <w:r w:rsidRPr="000451E0">
              <w:t>-</w:t>
            </w:r>
            <w:proofErr w:type="spellStart"/>
            <w:r w:rsidRPr="000451E0">
              <w:t>hpefs</w:t>
            </w:r>
            <w:proofErr w:type="spellEnd"/>
            <w:r w:rsidRPr="000451E0">
              <w:t>-</w:t>
            </w:r>
            <w:proofErr w:type="spellStart"/>
            <w:r w:rsidRPr="000451E0">
              <w:t>devops</w:t>
            </w:r>
            <w:proofErr w:type="spellEnd"/>
            <w:r w:rsidRPr="000451E0">
              <w:t>-</w:t>
            </w:r>
            <w:proofErr w:type="spellStart"/>
            <w:r w:rsidRPr="000451E0">
              <w:t>sp</w:t>
            </w:r>
            <w:proofErr w:type="spellEnd"/>
            <w:r w:rsidRPr="000451E0">
              <w:t>-dev</w:t>
            </w:r>
          </w:p>
        </w:tc>
        <w:tc>
          <w:tcPr>
            <w:tcW w:w="2946" w:type="dxa"/>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FD5EA"/>
            <w:tcMar>
              <w:top w:w="40" w:type="dxa"/>
              <w:left w:w="79" w:type="dxa"/>
              <w:bottom w:w="40" w:type="dxa"/>
              <w:right w:w="79" w:type="dxa"/>
            </w:tcMar>
            <w:hideMark/>
          </w:tcPr>
          <w:p w14:paraId="1B2D8763" w14:textId="77777777" w:rsidR="000451E0" w:rsidRPr="000451E0" w:rsidRDefault="000451E0" w:rsidP="000451E0">
            <w:r w:rsidRPr="000451E0">
              <w:t>This is the first step where SP to be created in Azure</w:t>
            </w:r>
          </w:p>
        </w:tc>
      </w:tr>
      <w:tr w:rsidR="000451E0" w:rsidRPr="000451E0" w14:paraId="71350F03" w14:textId="77777777" w:rsidTr="6F1891D2">
        <w:trPr>
          <w:trHeight w:val="514"/>
        </w:trPr>
        <w:tc>
          <w:tcPr>
            <w:tcW w:w="241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9EBF5"/>
            <w:tcMar>
              <w:top w:w="40" w:type="dxa"/>
              <w:left w:w="79" w:type="dxa"/>
              <w:bottom w:w="40" w:type="dxa"/>
              <w:right w:w="79" w:type="dxa"/>
            </w:tcMar>
            <w:hideMark/>
          </w:tcPr>
          <w:p w14:paraId="3A879A90" w14:textId="77777777" w:rsidR="000451E0" w:rsidRPr="000451E0" w:rsidRDefault="000451E0" w:rsidP="000451E0">
            <w:r w:rsidRPr="000451E0">
              <w:lastRenderedPageBreak/>
              <w:t>DevOps</w:t>
            </w:r>
          </w:p>
          <w:p w14:paraId="7F415EF3" w14:textId="77777777" w:rsidR="000451E0" w:rsidRPr="000451E0" w:rsidRDefault="000451E0" w:rsidP="000451E0">
            <w:r w:rsidRPr="000451E0">
              <w:t>Service Connection</w:t>
            </w:r>
          </w:p>
        </w:tc>
        <w:tc>
          <w:tcPr>
            <w:tcW w:w="241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9EBF5"/>
            <w:tcMar>
              <w:top w:w="40" w:type="dxa"/>
              <w:left w:w="79" w:type="dxa"/>
              <w:bottom w:w="40" w:type="dxa"/>
              <w:right w:w="79" w:type="dxa"/>
            </w:tcMar>
            <w:hideMark/>
          </w:tcPr>
          <w:p w14:paraId="09E48BEA" w14:textId="77777777" w:rsidR="000451E0" w:rsidRPr="000451E0" w:rsidRDefault="000451E0" w:rsidP="000451E0">
            <w:r w:rsidRPr="000451E0">
              <w:t>Create DevOps Service Connection (SC) by pointing to above SP</w:t>
            </w:r>
          </w:p>
        </w:tc>
        <w:tc>
          <w:tcPr>
            <w:tcW w:w="261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9EBF5"/>
            <w:tcMar>
              <w:top w:w="40" w:type="dxa"/>
              <w:left w:w="79" w:type="dxa"/>
              <w:bottom w:w="40" w:type="dxa"/>
              <w:right w:w="79" w:type="dxa"/>
            </w:tcMar>
            <w:hideMark/>
          </w:tcPr>
          <w:p w14:paraId="1FD83865" w14:textId="77777777" w:rsidR="000451E0" w:rsidRPr="000451E0" w:rsidRDefault="000451E0" w:rsidP="000451E0">
            <w:pPr>
              <w:rPr>
                <w:b/>
                <w:bCs/>
              </w:rPr>
            </w:pPr>
            <w:r w:rsidRPr="000451E0">
              <w:rPr>
                <w:b/>
                <w:bCs/>
              </w:rPr>
              <w:t>Service Principal-</w:t>
            </w:r>
          </w:p>
          <w:p w14:paraId="44F850DC" w14:textId="77777777" w:rsidR="000451E0" w:rsidRPr="000451E0" w:rsidRDefault="000451E0" w:rsidP="000451E0">
            <w:proofErr w:type="spellStart"/>
            <w:r w:rsidRPr="000451E0">
              <w:t>odessa</w:t>
            </w:r>
            <w:proofErr w:type="spellEnd"/>
            <w:r w:rsidRPr="000451E0">
              <w:t>-</w:t>
            </w:r>
            <w:proofErr w:type="spellStart"/>
            <w:r w:rsidRPr="000451E0">
              <w:t>hpefs</w:t>
            </w:r>
            <w:proofErr w:type="spellEnd"/>
            <w:r w:rsidRPr="000451E0">
              <w:t>-</w:t>
            </w:r>
            <w:proofErr w:type="spellStart"/>
            <w:r w:rsidRPr="000451E0">
              <w:t>devops</w:t>
            </w:r>
            <w:proofErr w:type="spellEnd"/>
            <w:r w:rsidRPr="000451E0">
              <w:t>-</w:t>
            </w:r>
            <w:proofErr w:type="spellStart"/>
            <w:r w:rsidRPr="000451E0">
              <w:t>sp</w:t>
            </w:r>
            <w:proofErr w:type="spellEnd"/>
            <w:r w:rsidRPr="000451E0">
              <w:t>-dev</w:t>
            </w:r>
          </w:p>
        </w:tc>
        <w:tc>
          <w:tcPr>
            <w:tcW w:w="294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9EBF5"/>
            <w:tcMar>
              <w:top w:w="40" w:type="dxa"/>
              <w:left w:w="79" w:type="dxa"/>
              <w:bottom w:w="40" w:type="dxa"/>
              <w:right w:w="79" w:type="dxa"/>
            </w:tcMar>
            <w:hideMark/>
          </w:tcPr>
          <w:p w14:paraId="0542DD6B" w14:textId="77777777" w:rsidR="000451E0" w:rsidRPr="000451E0" w:rsidRDefault="000451E0" w:rsidP="000451E0">
            <w:r w:rsidRPr="000451E0">
              <w:t>Once we have above SC then create SP in DevOps by pointing to this SP</w:t>
            </w:r>
          </w:p>
        </w:tc>
      </w:tr>
      <w:tr w:rsidR="000451E0" w:rsidRPr="000451E0" w14:paraId="41BBC579" w14:textId="77777777" w:rsidTr="6F1891D2">
        <w:trPr>
          <w:trHeight w:val="948"/>
        </w:trPr>
        <w:tc>
          <w:tcPr>
            <w:tcW w:w="241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FD5EA"/>
            <w:tcMar>
              <w:top w:w="40" w:type="dxa"/>
              <w:left w:w="79" w:type="dxa"/>
              <w:bottom w:w="40" w:type="dxa"/>
              <w:right w:w="79" w:type="dxa"/>
            </w:tcMar>
            <w:hideMark/>
          </w:tcPr>
          <w:p w14:paraId="1B8DC853" w14:textId="77777777" w:rsidR="000451E0" w:rsidRPr="000451E0" w:rsidRDefault="000451E0" w:rsidP="000451E0">
            <w:r w:rsidRPr="000451E0">
              <w:t>DevOps</w:t>
            </w:r>
          </w:p>
          <w:p w14:paraId="294AD0BA" w14:textId="77777777" w:rsidR="000451E0" w:rsidRPr="000451E0" w:rsidRDefault="000451E0" w:rsidP="000451E0">
            <w:r w:rsidRPr="000451E0">
              <w:t>Artifacts</w:t>
            </w:r>
          </w:p>
        </w:tc>
        <w:tc>
          <w:tcPr>
            <w:tcW w:w="241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FD5EA"/>
            <w:tcMar>
              <w:top w:w="40" w:type="dxa"/>
              <w:left w:w="79" w:type="dxa"/>
              <w:bottom w:w="40" w:type="dxa"/>
              <w:right w:w="79" w:type="dxa"/>
            </w:tcMar>
            <w:hideMark/>
          </w:tcPr>
          <w:p w14:paraId="3636285E" w14:textId="77777777" w:rsidR="000451E0" w:rsidRPr="000451E0" w:rsidRDefault="000451E0" w:rsidP="000451E0">
            <w:r w:rsidRPr="000451E0">
              <w:t>Add Contributor Access to Project Collection Build Service</w:t>
            </w:r>
          </w:p>
        </w:tc>
        <w:tc>
          <w:tcPr>
            <w:tcW w:w="261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FD5EA"/>
            <w:tcMar>
              <w:top w:w="40" w:type="dxa"/>
              <w:left w:w="79" w:type="dxa"/>
              <w:bottom w:w="40" w:type="dxa"/>
              <w:right w:w="79" w:type="dxa"/>
            </w:tcMar>
            <w:hideMark/>
          </w:tcPr>
          <w:p w14:paraId="56B76BD9" w14:textId="77777777" w:rsidR="000451E0" w:rsidRPr="000451E0" w:rsidRDefault="000451E0" w:rsidP="000451E0">
            <w:r w:rsidRPr="000451E0">
              <w:rPr>
                <w:b/>
                <w:bCs/>
              </w:rPr>
              <w:t xml:space="preserve">Path - </w:t>
            </w:r>
            <w:r w:rsidRPr="000451E0">
              <w:t xml:space="preserve">Azure </w:t>
            </w:r>
            <w:proofErr w:type="spellStart"/>
            <w:r w:rsidRPr="000451E0">
              <w:t>Devops</w:t>
            </w:r>
            <w:proofErr w:type="spellEnd"/>
            <w:r w:rsidRPr="000451E0">
              <w:t>-&gt;Artifacts-&gt;Settings-&gt;Permission-&gt;</w:t>
            </w:r>
          </w:p>
          <w:p w14:paraId="55B14B88" w14:textId="77777777" w:rsidR="000451E0" w:rsidRPr="000451E0" w:rsidRDefault="000451E0" w:rsidP="000451E0">
            <w:r w:rsidRPr="000451E0">
              <w:t>Permission - Contributor</w:t>
            </w:r>
          </w:p>
        </w:tc>
        <w:tc>
          <w:tcPr>
            <w:tcW w:w="294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FD5EA"/>
            <w:tcMar>
              <w:top w:w="40" w:type="dxa"/>
              <w:left w:w="79" w:type="dxa"/>
              <w:bottom w:w="40" w:type="dxa"/>
              <w:right w:w="79" w:type="dxa"/>
            </w:tcMar>
            <w:hideMark/>
          </w:tcPr>
          <w:p w14:paraId="0DAB893C" w14:textId="3F688CAB" w:rsidR="000451E0" w:rsidRPr="000451E0" w:rsidRDefault="000451E0" w:rsidP="000451E0">
            <w:r w:rsidRPr="000451E0">
              <w:t xml:space="preserve">By default, permission is set to – Collaborative which </w:t>
            </w:r>
            <w:r w:rsidR="31B273A3">
              <w:t>needs</w:t>
            </w:r>
            <w:r w:rsidRPr="000451E0">
              <w:t xml:space="preserve"> to be updated with Contributor access.</w:t>
            </w:r>
          </w:p>
          <w:p w14:paraId="08BC7AB2" w14:textId="77777777" w:rsidR="000451E0" w:rsidRPr="000451E0" w:rsidRDefault="000451E0" w:rsidP="000451E0">
            <w:r w:rsidRPr="000451E0">
              <w:t>This has been already given so no further access is needed for higher environments.</w:t>
            </w:r>
          </w:p>
        </w:tc>
      </w:tr>
      <w:tr w:rsidR="000451E0" w:rsidRPr="000451E0" w14:paraId="261B2C86" w14:textId="77777777" w:rsidTr="6F1891D2">
        <w:trPr>
          <w:trHeight w:val="804"/>
        </w:trPr>
        <w:tc>
          <w:tcPr>
            <w:tcW w:w="241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9EBF5"/>
            <w:tcMar>
              <w:top w:w="40" w:type="dxa"/>
              <w:left w:w="79" w:type="dxa"/>
              <w:bottom w:w="40" w:type="dxa"/>
              <w:right w:w="79" w:type="dxa"/>
            </w:tcMar>
            <w:hideMark/>
          </w:tcPr>
          <w:p w14:paraId="5B937F62" w14:textId="77777777" w:rsidR="000451E0" w:rsidRPr="000451E0" w:rsidRDefault="000451E0" w:rsidP="000451E0">
            <w:r w:rsidRPr="000451E0">
              <w:t>Azure VMSS</w:t>
            </w:r>
          </w:p>
        </w:tc>
        <w:tc>
          <w:tcPr>
            <w:tcW w:w="241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9EBF5"/>
            <w:tcMar>
              <w:top w:w="40" w:type="dxa"/>
              <w:left w:w="79" w:type="dxa"/>
              <w:bottom w:w="40" w:type="dxa"/>
              <w:right w:w="79" w:type="dxa"/>
            </w:tcMar>
            <w:hideMark/>
          </w:tcPr>
          <w:p w14:paraId="448AB6EE" w14:textId="77777777" w:rsidR="000451E0" w:rsidRPr="000451E0" w:rsidRDefault="000451E0" w:rsidP="000451E0">
            <w:r w:rsidRPr="000451E0">
              <w:t>Granting access to VM Scale-set on Storage Account’s container</w:t>
            </w:r>
          </w:p>
        </w:tc>
        <w:tc>
          <w:tcPr>
            <w:tcW w:w="261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9EBF5"/>
            <w:tcMar>
              <w:top w:w="40" w:type="dxa"/>
              <w:left w:w="79" w:type="dxa"/>
              <w:bottom w:w="40" w:type="dxa"/>
              <w:right w:w="79" w:type="dxa"/>
            </w:tcMar>
            <w:hideMark/>
          </w:tcPr>
          <w:p w14:paraId="1898AA9F" w14:textId="77777777" w:rsidR="000451E0" w:rsidRPr="000451E0" w:rsidRDefault="000451E0" w:rsidP="000451E0">
            <w:r w:rsidRPr="000451E0">
              <w:rPr>
                <w:b/>
                <w:bCs/>
              </w:rPr>
              <w:t>VMSS Name –</w:t>
            </w:r>
            <w:proofErr w:type="spellStart"/>
            <w:r w:rsidRPr="000451E0">
              <w:t>vmssdevopsnonp</w:t>
            </w:r>
            <w:proofErr w:type="spellEnd"/>
          </w:p>
          <w:p w14:paraId="33D6474A" w14:textId="77777777" w:rsidR="000451E0" w:rsidRPr="000451E0" w:rsidRDefault="000451E0" w:rsidP="000451E0">
            <w:r w:rsidRPr="000451E0">
              <w:t xml:space="preserve">Storage Container Name – </w:t>
            </w:r>
            <w:proofErr w:type="spellStart"/>
            <w:r w:rsidRPr="000451E0">
              <w:t>stodessacoreblobdev</w:t>
            </w:r>
            <w:proofErr w:type="spellEnd"/>
          </w:p>
          <w:p w14:paraId="3E79BE32" w14:textId="77777777" w:rsidR="000451E0" w:rsidRPr="000451E0" w:rsidRDefault="000451E0" w:rsidP="000451E0">
            <w:r w:rsidRPr="000451E0">
              <w:rPr>
                <w:b/>
                <w:bCs/>
              </w:rPr>
              <w:t xml:space="preserve">IAM Role - </w:t>
            </w:r>
            <w:r w:rsidRPr="000451E0">
              <w:t>Storage Blob Data Reader</w:t>
            </w:r>
          </w:p>
        </w:tc>
        <w:tc>
          <w:tcPr>
            <w:tcW w:w="294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9EBF5"/>
            <w:tcMar>
              <w:top w:w="40" w:type="dxa"/>
              <w:left w:w="79" w:type="dxa"/>
              <w:bottom w:w="40" w:type="dxa"/>
              <w:right w:w="79" w:type="dxa"/>
            </w:tcMar>
            <w:hideMark/>
          </w:tcPr>
          <w:p w14:paraId="5F82559C" w14:textId="77777777" w:rsidR="000451E0" w:rsidRPr="000451E0" w:rsidRDefault="000451E0" w:rsidP="000451E0">
            <w:r w:rsidRPr="000451E0">
              <w:t>This access has been given already so no further access is needed for higher environments.</w:t>
            </w:r>
          </w:p>
        </w:tc>
      </w:tr>
      <w:tr w:rsidR="000451E0" w:rsidRPr="000451E0" w14:paraId="2B1C5E69" w14:textId="77777777" w:rsidTr="6F1891D2">
        <w:trPr>
          <w:trHeight w:val="1093"/>
        </w:trPr>
        <w:tc>
          <w:tcPr>
            <w:tcW w:w="241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FD5EA"/>
            <w:tcMar>
              <w:top w:w="40" w:type="dxa"/>
              <w:left w:w="79" w:type="dxa"/>
              <w:bottom w:w="40" w:type="dxa"/>
              <w:right w:w="79" w:type="dxa"/>
            </w:tcMar>
            <w:hideMark/>
          </w:tcPr>
          <w:p w14:paraId="7B87C4E7" w14:textId="77777777" w:rsidR="000451E0" w:rsidRPr="000451E0" w:rsidRDefault="000451E0" w:rsidP="000451E0">
            <w:r w:rsidRPr="000451E0">
              <w:t>Azure App Services</w:t>
            </w:r>
          </w:p>
        </w:tc>
        <w:tc>
          <w:tcPr>
            <w:tcW w:w="241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FD5EA"/>
            <w:tcMar>
              <w:top w:w="40" w:type="dxa"/>
              <w:left w:w="79" w:type="dxa"/>
              <w:bottom w:w="40" w:type="dxa"/>
              <w:right w:w="79" w:type="dxa"/>
            </w:tcMar>
            <w:hideMark/>
          </w:tcPr>
          <w:p w14:paraId="2299C2E9" w14:textId="77777777" w:rsidR="000451E0" w:rsidRPr="000451E0" w:rsidRDefault="000451E0" w:rsidP="000451E0">
            <w:r w:rsidRPr="000451E0">
              <w:t>Grant access to SP on Core app services</w:t>
            </w:r>
          </w:p>
        </w:tc>
        <w:tc>
          <w:tcPr>
            <w:tcW w:w="261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FD5EA"/>
            <w:tcMar>
              <w:top w:w="40" w:type="dxa"/>
              <w:left w:w="79" w:type="dxa"/>
              <w:bottom w:w="40" w:type="dxa"/>
              <w:right w:w="79" w:type="dxa"/>
            </w:tcMar>
            <w:hideMark/>
          </w:tcPr>
          <w:p w14:paraId="7FD73B2F" w14:textId="77777777" w:rsidR="000451E0" w:rsidRPr="000451E0" w:rsidRDefault="000451E0" w:rsidP="000451E0">
            <w:pPr>
              <w:rPr>
                <w:b/>
                <w:bCs/>
              </w:rPr>
            </w:pPr>
            <w:r w:rsidRPr="000451E0">
              <w:rPr>
                <w:b/>
                <w:bCs/>
              </w:rPr>
              <w:t xml:space="preserve">App services - </w:t>
            </w:r>
          </w:p>
          <w:p w14:paraId="7F067268" w14:textId="66B316D8" w:rsidR="000451E0" w:rsidRPr="000451E0" w:rsidRDefault="000451E0" w:rsidP="000451E0">
            <w:r w:rsidRPr="000451E0">
              <w:t>app-</w:t>
            </w:r>
            <w:proofErr w:type="spellStart"/>
            <w:r w:rsidRPr="000451E0">
              <w:t>hpefs</w:t>
            </w:r>
            <w:proofErr w:type="spellEnd"/>
            <w:r w:rsidRPr="000451E0">
              <w:t>-</w:t>
            </w:r>
            <w:proofErr w:type="spellStart"/>
            <w:r w:rsidRPr="000451E0">
              <w:t>odessa</w:t>
            </w:r>
            <w:proofErr w:type="spellEnd"/>
            <w:r w:rsidRPr="000451E0">
              <w:t>-</w:t>
            </w:r>
            <w:proofErr w:type="spellStart"/>
            <w:r w:rsidRPr="000451E0">
              <w:t>appserver</w:t>
            </w:r>
            <w:proofErr w:type="spellEnd"/>
            <w:r w:rsidRPr="000451E0">
              <w:t>-dev</w:t>
            </w:r>
          </w:p>
          <w:p w14:paraId="355FF532" w14:textId="77777777" w:rsidR="000451E0" w:rsidRPr="000451E0" w:rsidRDefault="000451E0" w:rsidP="000451E0">
            <w:r w:rsidRPr="000451E0">
              <w:t>app-</w:t>
            </w:r>
            <w:proofErr w:type="spellStart"/>
            <w:r w:rsidRPr="000451E0">
              <w:t>hpefs</w:t>
            </w:r>
            <w:proofErr w:type="spellEnd"/>
            <w:r w:rsidRPr="000451E0">
              <w:t>-</w:t>
            </w:r>
            <w:proofErr w:type="spellStart"/>
            <w:r w:rsidRPr="000451E0">
              <w:t>odessa</w:t>
            </w:r>
            <w:proofErr w:type="spellEnd"/>
            <w:r w:rsidRPr="000451E0">
              <w:t>-</w:t>
            </w:r>
            <w:proofErr w:type="spellStart"/>
            <w:r w:rsidRPr="000451E0">
              <w:t>apiserver</w:t>
            </w:r>
            <w:proofErr w:type="spellEnd"/>
            <w:r w:rsidRPr="000451E0">
              <w:t>-dev</w:t>
            </w:r>
          </w:p>
          <w:p w14:paraId="3D4E4AEB" w14:textId="77777777" w:rsidR="000451E0" w:rsidRPr="000451E0" w:rsidRDefault="000451E0" w:rsidP="000451E0">
            <w:r w:rsidRPr="000451E0">
              <w:t>app-</w:t>
            </w:r>
            <w:proofErr w:type="spellStart"/>
            <w:r w:rsidRPr="000451E0">
              <w:t>hpefs</w:t>
            </w:r>
            <w:proofErr w:type="spellEnd"/>
            <w:r w:rsidRPr="000451E0">
              <w:t>-</w:t>
            </w:r>
            <w:proofErr w:type="spellStart"/>
            <w:r w:rsidRPr="000451E0">
              <w:t>odessa</w:t>
            </w:r>
            <w:proofErr w:type="spellEnd"/>
            <w:r w:rsidRPr="000451E0">
              <w:t>-</w:t>
            </w:r>
            <w:proofErr w:type="spellStart"/>
            <w:r w:rsidRPr="000451E0">
              <w:t>batchjobs</w:t>
            </w:r>
            <w:proofErr w:type="spellEnd"/>
            <w:r w:rsidRPr="000451E0">
              <w:t>-dev</w:t>
            </w:r>
          </w:p>
          <w:p w14:paraId="7F9CE558" w14:textId="7F803A5A" w:rsidR="000451E0" w:rsidRPr="000451E0" w:rsidRDefault="000451E0" w:rsidP="000451E0">
            <w:r w:rsidRPr="000451E0">
              <w:t>app-</w:t>
            </w:r>
            <w:proofErr w:type="spellStart"/>
            <w:r w:rsidRPr="000451E0">
              <w:t>hpefs</w:t>
            </w:r>
            <w:proofErr w:type="spellEnd"/>
            <w:r w:rsidRPr="000451E0">
              <w:t>-</w:t>
            </w:r>
            <w:proofErr w:type="spellStart"/>
            <w:r w:rsidRPr="000451E0">
              <w:t>odessa</w:t>
            </w:r>
            <w:proofErr w:type="spellEnd"/>
            <w:r w:rsidRPr="000451E0">
              <w:t>-</w:t>
            </w:r>
            <w:proofErr w:type="spellStart"/>
            <w:r w:rsidRPr="000451E0">
              <w:t>docportal</w:t>
            </w:r>
            <w:proofErr w:type="spellEnd"/>
            <w:r w:rsidRPr="000451E0">
              <w:t>-dev</w:t>
            </w:r>
          </w:p>
          <w:p w14:paraId="41176837" w14:textId="77777777" w:rsidR="000451E0" w:rsidRPr="000451E0" w:rsidRDefault="000451E0" w:rsidP="000451E0">
            <w:r w:rsidRPr="000451E0">
              <w:rPr>
                <w:b/>
                <w:bCs/>
              </w:rPr>
              <w:t xml:space="preserve">IAM Role – </w:t>
            </w:r>
            <w:r w:rsidRPr="000451E0">
              <w:t>Contributor</w:t>
            </w:r>
          </w:p>
          <w:p w14:paraId="3A05DA93" w14:textId="77777777" w:rsidR="000451E0" w:rsidRPr="000451E0" w:rsidRDefault="000451E0" w:rsidP="000451E0">
            <w:r w:rsidRPr="000451E0">
              <w:rPr>
                <w:b/>
                <w:bCs/>
              </w:rPr>
              <w:t xml:space="preserve">SP - </w:t>
            </w:r>
            <w:proofErr w:type="spellStart"/>
            <w:r w:rsidRPr="000451E0">
              <w:t>odessa</w:t>
            </w:r>
            <w:proofErr w:type="spellEnd"/>
            <w:r w:rsidRPr="000451E0">
              <w:t>-</w:t>
            </w:r>
            <w:proofErr w:type="spellStart"/>
            <w:r w:rsidRPr="000451E0">
              <w:t>hpefs</w:t>
            </w:r>
            <w:proofErr w:type="spellEnd"/>
            <w:r w:rsidRPr="000451E0">
              <w:t>-</w:t>
            </w:r>
            <w:proofErr w:type="spellStart"/>
            <w:r w:rsidRPr="000451E0">
              <w:t>devops</w:t>
            </w:r>
            <w:proofErr w:type="spellEnd"/>
            <w:r w:rsidRPr="000451E0">
              <w:t>-</w:t>
            </w:r>
            <w:proofErr w:type="spellStart"/>
            <w:r w:rsidRPr="000451E0">
              <w:t>sp</w:t>
            </w:r>
            <w:proofErr w:type="spellEnd"/>
            <w:r w:rsidRPr="000451E0">
              <w:t>-dev</w:t>
            </w:r>
          </w:p>
        </w:tc>
        <w:tc>
          <w:tcPr>
            <w:tcW w:w="294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FD5EA"/>
            <w:tcMar>
              <w:top w:w="40" w:type="dxa"/>
              <w:left w:w="79" w:type="dxa"/>
              <w:bottom w:w="40" w:type="dxa"/>
              <w:right w:w="79" w:type="dxa"/>
            </w:tcMar>
            <w:hideMark/>
          </w:tcPr>
          <w:p w14:paraId="0D9F1604" w14:textId="77777777" w:rsidR="000451E0" w:rsidRPr="000451E0" w:rsidRDefault="000451E0" w:rsidP="000451E0">
            <w:r w:rsidRPr="000451E0">
              <w:t>SP requires IAM permission on App services for deployment</w:t>
            </w:r>
          </w:p>
        </w:tc>
      </w:tr>
      <w:tr w:rsidR="000451E0" w:rsidRPr="000451E0" w14:paraId="56798698" w14:textId="77777777" w:rsidTr="6F1891D2">
        <w:trPr>
          <w:trHeight w:val="804"/>
        </w:trPr>
        <w:tc>
          <w:tcPr>
            <w:tcW w:w="241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9EBF5"/>
            <w:tcMar>
              <w:top w:w="40" w:type="dxa"/>
              <w:left w:w="79" w:type="dxa"/>
              <w:bottom w:w="40" w:type="dxa"/>
              <w:right w:w="79" w:type="dxa"/>
            </w:tcMar>
            <w:hideMark/>
          </w:tcPr>
          <w:p w14:paraId="7A5EBC81" w14:textId="77777777" w:rsidR="000451E0" w:rsidRPr="000451E0" w:rsidRDefault="000451E0" w:rsidP="000451E0">
            <w:r w:rsidRPr="000451E0">
              <w:t>Azure Key Vault</w:t>
            </w:r>
          </w:p>
        </w:tc>
        <w:tc>
          <w:tcPr>
            <w:tcW w:w="241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9EBF5"/>
            <w:tcMar>
              <w:top w:w="40" w:type="dxa"/>
              <w:left w:w="79" w:type="dxa"/>
              <w:bottom w:w="40" w:type="dxa"/>
              <w:right w:w="79" w:type="dxa"/>
            </w:tcMar>
            <w:hideMark/>
          </w:tcPr>
          <w:p w14:paraId="1F72A351" w14:textId="77777777" w:rsidR="000451E0" w:rsidRPr="000451E0" w:rsidRDefault="000451E0" w:rsidP="000451E0">
            <w:r w:rsidRPr="000451E0">
              <w:t>Grant access policy to SP on Key Vault Secrets</w:t>
            </w:r>
          </w:p>
        </w:tc>
        <w:tc>
          <w:tcPr>
            <w:tcW w:w="261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9EBF5"/>
            <w:tcMar>
              <w:top w:w="40" w:type="dxa"/>
              <w:left w:w="79" w:type="dxa"/>
              <w:bottom w:w="40" w:type="dxa"/>
              <w:right w:w="79" w:type="dxa"/>
            </w:tcMar>
            <w:hideMark/>
          </w:tcPr>
          <w:p w14:paraId="0BF0170C" w14:textId="77777777" w:rsidR="000451E0" w:rsidRPr="000451E0" w:rsidRDefault="000451E0" w:rsidP="000451E0">
            <w:pPr>
              <w:rPr>
                <w:b/>
                <w:bCs/>
              </w:rPr>
            </w:pPr>
            <w:r w:rsidRPr="000451E0">
              <w:rPr>
                <w:b/>
                <w:bCs/>
              </w:rPr>
              <w:t>Key Vault –</w:t>
            </w:r>
          </w:p>
          <w:p w14:paraId="14B0D8D1" w14:textId="77777777" w:rsidR="000451E0" w:rsidRPr="000451E0" w:rsidRDefault="000451E0" w:rsidP="000451E0">
            <w:proofErr w:type="spellStart"/>
            <w:r w:rsidRPr="000451E0">
              <w:t>kv</w:t>
            </w:r>
            <w:proofErr w:type="spellEnd"/>
            <w:r w:rsidRPr="000451E0">
              <w:t>-</w:t>
            </w:r>
            <w:proofErr w:type="spellStart"/>
            <w:r w:rsidRPr="000451E0">
              <w:t>hpefs</w:t>
            </w:r>
            <w:proofErr w:type="spellEnd"/>
            <w:r w:rsidRPr="000451E0">
              <w:t>-</w:t>
            </w:r>
            <w:proofErr w:type="spellStart"/>
            <w:r w:rsidRPr="000451E0">
              <w:t>odessa</w:t>
            </w:r>
            <w:proofErr w:type="spellEnd"/>
            <w:r w:rsidRPr="000451E0">
              <w:t>-dev</w:t>
            </w:r>
          </w:p>
          <w:p w14:paraId="5F7A78E7" w14:textId="77777777" w:rsidR="000451E0" w:rsidRPr="000451E0" w:rsidRDefault="000451E0" w:rsidP="000451E0">
            <w:r w:rsidRPr="000451E0">
              <w:rPr>
                <w:b/>
                <w:bCs/>
              </w:rPr>
              <w:t>SP -</w:t>
            </w:r>
            <w:r w:rsidRPr="000451E0">
              <w:t xml:space="preserve"> </w:t>
            </w:r>
            <w:proofErr w:type="spellStart"/>
            <w:r w:rsidRPr="000451E0">
              <w:t>odessa</w:t>
            </w:r>
            <w:proofErr w:type="spellEnd"/>
            <w:r w:rsidRPr="000451E0">
              <w:t>-</w:t>
            </w:r>
            <w:proofErr w:type="spellStart"/>
            <w:r w:rsidRPr="000451E0">
              <w:t>hpefs</w:t>
            </w:r>
            <w:proofErr w:type="spellEnd"/>
            <w:r w:rsidRPr="000451E0">
              <w:t>-</w:t>
            </w:r>
            <w:proofErr w:type="spellStart"/>
            <w:r w:rsidRPr="000451E0">
              <w:t>devops</w:t>
            </w:r>
            <w:proofErr w:type="spellEnd"/>
            <w:r w:rsidRPr="000451E0">
              <w:t>-</w:t>
            </w:r>
            <w:proofErr w:type="spellStart"/>
            <w:r w:rsidRPr="000451E0">
              <w:t>sp</w:t>
            </w:r>
            <w:proofErr w:type="spellEnd"/>
            <w:r w:rsidRPr="000451E0">
              <w:t>-dev</w:t>
            </w:r>
          </w:p>
          <w:p w14:paraId="787D31D9" w14:textId="77777777" w:rsidR="000451E0" w:rsidRPr="000451E0" w:rsidRDefault="000451E0" w:rsidP="000451E0">
            <w:r w:rsidRPr="000451E0">
              <w:rPr>
                <w:b/>
                <w:bCs/>
              </w:rPr>
              <w:t>IAM Role –</w:t>
            </w:r>
            <w:r w:rsidRPr="000451E0">
              <w:t xml:space="preserve"> Contributor</w:t>
            </w:r>
          </w:p>
          <w:p w14:paraId="75EE3C4D" w14:textId="77777777" w:rsidR="000451E0" w:rsidRPr="000451E0" w:rsidRDefault="000451E0" w:rsidP="000451E0">
            <w:r w:rsidRPr="000451E0">
              <w:t>Access Policy – Get and List</w:t>
            </w:r>
          </w:p>
        </w:tc>
        <w:tc>
          <w:tcPr>
            <w:tcW w:w="294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9EBF5"/>
            <w:tcMar>
              <w:top w:w="40" w:type="dxa"/>
              <w:left w:w="79" w:type="dxa"/>
              <w:bottom w:w="40" w:type="dxa"/>
              <w:right w:w="79" w:type="dxa"/>
            </w:tcMar>
            <w:hideMark/>
          </w:tcPr>
          <w:p w14:paraId="186B9E7F" w14:textId="30F84E75" w:rsidR="0085295A" w:rsidRDefault="000451E0" w:rsidP="0085295A">
            <w:r w:rsidRPr="000451E0">
              <w:t>This permission is required to download credentials from Key Vault</w:t>
            </w:r>
            <w:r w:rsidR="0085295A">
              <w:t>.</w:t>
            </w:r>
          </w:p>
          <w:p w14:paraId="2D223AC1" w14:textId="2BFA71ED" w:rsidR="0085295A" w:rsidRPr="0085295A" w:rsidRDefault="0085295A" w:rsidP="0085295A">
            <w:pPr>
              <w:rPr>
                <w:b/>
                <w:bCs/>
              </w:rPr>
            </w:pPr>
            <w:r w:rsidRPr="0085295A">
              <w:rPr>
                <w:b/>
                <w:bCs/>
              </w:rPr>
              <w:t>Keys:</w:t>
            </w:r>
          </w:p>
          <w:p w14:paraId="28DAB15E" w14:textId="64B5402B" w:rsidR="0085295A" w:rsidRDefault="0085295A" w:rsidP="0085295A">
            <w:proofErr w:type="spellStart"/>
            <w:r>
              <w:t>odessa</w:t>
            </w:r>
            <w:proofErr w:type="spellEnd"/>
            <w:r>
              <w:t>-</w:t>
            </w:r>
            <w:proofErr w:type="spellStart"/>
            <w:r>
              <w:t>hpefs</w:t>
            </w:r>
            <w:proofErr w:type="spellEnd"/>
            <w:r>
              <w:t>-</w:t>
            </w:r>
            <w:proofErr w:type="spellStart"/>
            <w:r>
              <w:t>devops</w:t>
            </w:r>
            <w:proofErr w:type="spellEnd"/>
            <w:r>
              <w:t>-</w:t>
            </w:r>
            <w:proofErr w:type="spellStart"/>
            <w:r>
              <w:t>db</w:t>
            </w:r>
            <w:proofErr w:type="spellEnd"/>
            <w:r>
              <w:t>-username</w:t>
            </w:r>
          </w:p>
          <w:p w14:paraId="09A8453B" w14:textId="47DD8EDC" w:rsidR="0085295A" w:rsidRDefault="0085295A" w:rsidP="0085295A">
            <w:proofErr w:type="spellStart"/>
            <w:r>
              <w:t>odessa</w:t>
            </w:r>
            <w:proofErr w:type="spellEnd"/>
            <w:r>
              <w:t>-</w:t>
            </w:r>
            <w:proofErr w:type="spellStart"/>
            <w:r>
              <w:t>hpefs</w:t>
            </w:r>
            <w:proofErr w:type="spellEnd"/>
            <w:r>
              <w:t>-</w:t>
            </w:r>
            <w:proofErr w:type="spellStart"/>
            <w:r>
              <w:t>devops</w:t>
            </w:r>
            <w:proofErr w:type="spellEnd"/>
            <w:r>
              <w:t>-</w:t>
            </w:r>
            <w:proofErr w:type="spellStart"/>
            <w:r>
              <w:t>db</w:t>
            </w:r>
            <w:proofErr w:type="spellEnd"/>
            <w:r>
              <w:t>-password</w:t>
            </w:r>
          </w:p>
          <w:p w14:paraId="17749518" w14:textId="77777777" w:rsidR="0085295A" w:rsidRDefault="0085295A" w:rsidP="0085295A">
            <w:proofErr w:type="spellStart"/>
            <w:r>
              <w:t>odessa</w:t>
            </w:r>
            <w:proofErr w:type="spellEnd"/>
            <w:r>
              <w:t>-</w:t>
            </w:r>
            <w:proofErr w:type="spellStart"/>
            <w:r>
              <w:t>hpefs</w:t>
            </w:r>
            <w:proofErr w:type="spellEnd"/>
            <w:r>
              <w:t>-</w:t>
            </w:r>
            <w:proofErr w:type="spellStart"/>
            <w:r>
              <w:t>devops</w:t>
            </w:r>
            <w:proofErr w:type="spellEnd"/>
            <w:r>
              <w:t>-</w:t>
            </w:r>
            <w:proofErr w:type="spellStart"/>
            <w:r>
              <w:t>rs</w:t>
            </w:r>
            <w:proofErr w:type="spellEnd"/>
            <w:r>
              <w:t>-password</w:t>
            </w:r>
          </w:p>
          <w:p w14:paraId="4F8C5A85" w14:textId="6E887715" w:rsidR="0085295A" w:rsidRPr="000451E0" w:rsidRDefault="0085295A" w:rsidP="0085295A">
            <w:proofErr w:type="spellStart"/>
            <w:r>
              <w:t>odessa</w:t>
            </w:r>
            <w:proofErr w:type="spellEnd"/>
            <w:r>
              <w:t>-</w:t>
            </w:r>
            <w:proofErr w:type="spellStart"/>
            <w:r>
              <w:t>hpefs</w:t>
            </w:r>
            <w:proofErr w:type="spellEnd"/>
            <w:r>
              <w:t>-</w:t>
            </w:r>
            <w:proofErr w:type="spellStart"/>
            <w:r>
              <w:t>devops</w:t>
            </w:r>
            <w:proofErr w:type="spellEnd"/>
            <w:r>
              <w:t>-</w:t>
            </w:r>
            <w:proofErr w:type="spellStart"/>
            <w:r>
              <w:t>rs</w:t>
            </w:r>
            <w:proofErr w:type="spellEnd"/>
            <w:r>
              <w:t>-username</w:t>
            </w:r>
          </w:p>
        </w:tc>
      </w:tr>
      <w:tr w:rsidR="000451E0" w:rsidRPr="000451E0" w14:paraId="16C3ABED" w14:textId="77777777" w:rsidTr="6F1891D2">
        <w:trPr>
          <w:trHeight w:val="804"/>
        </w:trPr>
        <w:tc>
          <w:tcPr>
            <w:tcW w:w="241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FD5EA"/>
            <w:tcMar>
              <w:top w:w="40" w:type="dxa"/>
              <w:left w:w="79" w:type="dxa"/>
              <w:bottom w:w="40" w:type="dxa"/>
              <w:right w:w="79" w:type="dxa"/>
            </w:tcMar>
            <w:hideMark/>
          </w:tcPr>
          <w:p w14:paraId="0F2D4CBD" w14:textId="77777777" w:rsidR="000451E0" w:rsidRPr="000451E0" w:rsidRDefault="000451E0" w:rsidP="000451E0">
            <w:r w:rsidRPr="000451E0">
              <w:t>Azure Report Server VM</w:t>
            </w:r>
          </w:p>
        </w:tc>
        <w:tc>
          <w:tcPr>
            <w:tcW w:w="241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FD5EA"/>
            <w:tcMar>
              <w:top w:w="40" w:type="dxa"/>
              <w:left w:w="79" w:type="dxa"/>
              <w:bottom w:w="40" w:type="dxa"/>
              <w:right w:w="79" w:type="dxa"/>
            </w:tcMar>
            <w:hideMark/>
          </w:tcPr>
          <w:p w14:paraId="57E5A821" w14:textId="77777777" w:rsidR="000451E0" w:rsidRPr="000451E0" w:rsidRDefault="000451E0" w:rsidP="000451E0">
            <w:r w:rsidRPr="000451E0">
              <w:t>Grant VM Admin permission to domain account within Report Server VM</w:t>
            </w:r>
          </w:p>
        </w:tc>
        <w:tc>
          <w:tcPr>
            <w:tcW w:w="261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FD5EA"/>
            <w:tcMar>
              <w:top w:w="40" w:type="dxa"/>
              <w:left w:w="79" w:type="dxa"/>
              <w:bottom w:w="40" w:type="dxa"/>
              <w:right w:w="79" w:type="dxa"/>
            </w:tcMar>
            <w:hideMark/>
          </w:tcPr>
          <w:p w14:paraId="206FE00B" w14:textId="6BE1DB64" w:rsidR="000451E0" w:rsidRPr="000451E0" w:rsidRDefault="000451E0" w:rsidP="000451E0">
            <w:r w:rsidRPr="63A126F4">
              <w:rPr>
                <w:b/>
              </w:rPr>
              <w:t>Domain Account</w:t>
            </w:r>
            <w:r w:rsidRPr="000451E0">
              <w:t xml:space="preserve"> – </w:t>
            </w:r>
            <w:proofErr w:type="spellStart"/>
            <w:r w:rsidRPr="000451E0">
              <w:t>hpefsoddevopssadev</w:t>
            </w:r>
            <w:proofErr w:type="spellEnd"/>
          </w:p>
          <w:p w14:paraId="7EF2C89B" w14:textId="77777777" w:rsidR="000451E0" w:rsidRPr="000451E0" w:rsidRDefault="000451E0" w:rsidP="000451E0">
            <w:r w:rsidRPr="63A126F4">
              <w:rPr>
                <w:b/>
              </w:rPr>
              <w:t>Report Server VM</w:t>
            </w:r>
            <w:r w:rsidRPr="000451E0">
              <w:t xml:space="preserve"> – </w:t>
            </w:r>
            <w:proofErr w:type="spellStart"/>
            <w:r w:rsidRPr="000451E0">
              <w:t>vmreportsvrdev</w:t>
            </w:r>
            <w:proofErr w:type="spellEnd"/>
            <w:r w:rsidRPr="000451E0">
              <w:t xml:space="preserve"> / 10.17.10.6</w:t>
            </w:r>
          </w:p>
          <w:p w14:paraId="4306CE81" w14:textId="77777777" w:rsidR="000451E0" w:rsidRPr="000451E0" w:rsidRDefault="000451E0" w:rsidP="000451E0">
            <w:r w:rsidRPr="2A3E6297">
              <w:rPr>
                <w:b/>
              </w:rPr>
              <w:t xml:space="preserve">Permission </w:t>
            </w:r>
            <w:r w:rsidRPr="000451E0">
              <w:t>– Administrator Group</w:t>
            </w:r>
          </w:p>
        </w:tc>
        <w:tc>
          <w:tcPr>
            <w:tcW w:w="294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FD5EA"/>
            <w:tcMar>
              <w:top w:w="40" w:type="dxa"/>
              <w:left w:w="79" w:type="dxa"/>
              <w:bottom w:w="40" w:type="dxa"/>
              <w:right w:w="79" w:type="dxa"/>
            </w:tcMar>
            <w:hideMark/>
          </w:tcPr>
          <w:p w14:paraId="772D0FCA" w14:textId="77777777" w:rsidR="000451E0" w:rsidRPr="000451E0" w:rsidRDefault="000451E0" w:rsidP="000451E0">
            <w:r w:rsidRPr="000451E0">
              <w:t>This permission is required on VM to deploy bulk RDL, helper files and to start and stop SSRS service.</w:t>
            </w:r>
          </w:p>
        </w:tc>
      </w:tr>
      <w:tr w:rsidR="000451E0" w:rsidRPr="000451E0" w14:paraId="2F8A3B03" w14:textId="77777777" w:rsidTr="6F1891D2">
        <w:trPr>
          <w:trHeight w:val="659"/>
        </w:trPr>
        <w:tc>
          <w:tcPr>
            <w:tcW w:w="241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9EBF5"/>
            <w:tcMar>
              <w:top w:w="40" w:type="dxa"/>
              <w:left w:w="79" w:type="dxa"/>
              <w:bottom w:w="40" w:type="dxa"/>
              <w:right w:w="79" w:type="dxa"/>
            </w:tcMar>
            <w:hideMark/>
          </w:tcPr>
          <w:p w14:paraId="6BA75A2B" w14:textId="77777777" w:rsidR="000451E0" w:rsidRPr="000451E0" w:rsidRDefault="000451E0" w:rsidP="000451E0">
            <w:r w:rsidRPr="000451E0">
              <w:lastRenderedPageBreak/>
              <w:t>Azure Report Server VM</w:t>
            </w:r>
          </w:p>
        </w:tc>
        <w:tc>
          <w:tcPr>
            <w:tcW w:w="241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9EBF5"/>
            <w:tcMar>
              <w:top w:w="40" w:type="dxa"/>
              <w:left w:w="79" w:type="dxa"/>
              <w:bottom w:w="40" w:type="dxa"/>
              <w:right w:w="79" w:type="dxa"/>
            </w:tcMar>
            <w:hideMark/>
          </w:tcPr>
          <w:p w14:paraId="0E3B10DF" w14:textId="77777777" w:rsidR="000451E0" w:rsidRPr="000451E0" w:rsidRDefault="000451E0" w:rsidP="000451E0">
            <w:r w:rsidRPr="000451E0">
              <w:t xml:space="preserve">Grant IAM roles to SP for Report Server VM </w:t>
            </w:r>
          </w:p>
        </w:tc>
        <w:tc>
          <w:tcPr>
            <w:tcW w:w="261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9EBF5"/>
            <w:tcMar>
              <w:top w:w="40" w:type="dxa"/>
              <w:left w:w="79" w:type="dxa"/>
              <w:bottom w:w="40" w:type="dxa"/>
              <w:right w:w="79" w:type="dxa"/>
            </w:tcMar>
            <w:hideMark/>
          </w:tcPr>
          <w:p w14:paraId="0B02E832" w14:textId="77777777" w:rsidR="000451E0" w:rsidRPr="000451E0" w:rsidRDefault="000451E0" w:rsidP="000451E0">
            <w:r w:rsidRPr="2A3E6297">
              <w:rPr>
                <w:b/>
              </w:rPr>
              <w:t xml:space="preserve">Report Server VM </w:t>
            </w:r>
            <w:r w:rsidRPr="000451E0">
              <w:t xml:space="preserve">– </w:t>
            </w:r>
            <w:proofErr w:type="spellStart"/>
            <w:r w:rsidRPr="000451E0">
              <w:t>vmreportsvrdev</w:t>
            </w:r>
            <w:proofErr w:type="spellEnd"/>
            <w:r w:rsidRPr="000451E0">
              <w:t xml:space="preserve"> / 10.17.10.6</w:t>
            </w:r>
          </w:p>
          <w:p w14:paraId="09928DF3" w14:textId="77777777" w:rsidR="000451E0" w:rsidRPr="000451E0" w:rsidRDefault="000451E0" w:rsidP="000451E0">
            <w:r w:rsidRPr="2A3E6297">
              <w:rPr>
                <w:b/>
              </w:rPr>
              <w:t xml:space="preserve">IAM Roles </w:t>
            </w:r>
            <w:r w:rsidRPr="000451E0">
              <w:t>- Contributor, Virtual Machine Administrator Login</w:t>
            </w:r>
          </w:p>
        </w:tc>
        <w:tc>
          <w:tcPr>
            <w:tcW w:w="294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9EBF5"/>
            <w:tcMar>
              <w:top w:w="40" w:type="dxa"/>
              <w:left w:w="79" w:type="dxa"/>
              <w:bottom w:w="40" w:type="dxa"/>
              <w:right w:w="79" w:type="dxa"/>
            </w:tcMar>
            <w:hideMark/>
          </w:tcPr>
          <w:p w14:paraId="565C5734" w14:textId="77777777" w:rsidR="000451E0" w:rsidRPr="000451E0" w:rsidRDefault="000451E0" w:rsidP="000451E0">
            <w:r w:rsidRPr="000451E0">
              <w:t>These permissions are needed to have access on Report Server VM.</w:t>
            </w:r>
          </w:p>
        </w:tc>
      </w:tr>
      <w:tr w:rsidR="000451E0" w:rsidRPr="000451E0" w14:paraId="41968E97" w14:textId="77777777" w:rsidTr="6F1891D2">
        <w:trPr>
          <w:trHeight w:val="514"/>
        </w:trPr>
        <w:tc>
          <w:tcPr>
            <w:tcW w:w="241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FD5EA"/>
            <w:tcMar>
              <w:top w:w="40" w:type="dxa"/>
              <w:left w:w="79" w:type="dxa"/>
              <w:bottom w:w="40" w:type="dxa"/>
              <w:right w:w="79" w:type="dxa"/>
            </w:tcMar>
            <w:hideMark/>
          </w:tcPr>
          <w:p w14:paraId="6506A2C0" w14:textId="77777777" w:rsidR="000451E0" w:rsidRPr="000451E0" w:rsidRDefault="000451E0" w:rsidP="000451E0">
            <w:r w:rsidRPr="000451E0">
              <w:t>Azure Report Server VM</w:t>
            </w:r>
          </w:p>
        </w:tc>
        <w:tc>
          <w:tcPr>
            <w:tcW w:w="241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FD5EA"/>
            <w:tcMar>
              <w:top w:w="40" w:type="dxa"/>
              <w:left w:w="79" w:type="dxa"/>
              <w:bottom w:w="40" w:type="dxa"/>
              <w:right w:w="79" w:type="dxa"/>
            </w:tcMar>
            <w:hideMark/>
          </w:tcPr>
          <w:p w14:paraId="4A9E9696" w14:textId="77777777" w:rsidR="000451E0" w:rsidRPr="000451E0" w:rsidRDefault="000451E0" w:rsidP="000451E0">
            <w:r w:rsidRPr="000451E0">
              <w:t xml:space="preserve">Create Inbound port within Report Server VM for Remote </w:t>
            </w:r>
            <w:proofErr w:type="spellStart"/>
            <w:r w:rsidRPr="000451E0">
              <w:t>Powershell</w:t>
            </w:r>
            <w:proofErr w:type="spellEnd"/>
            <w:r w:rsidRPr="000451E0">
              <w:t xml:space="preserve"> script execution</w:t>
            </w:r>
          </w:p>
        </w:tc>
        <w:tc>
          <w:tcPr>
            <w:tcW w:w="261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FD5EA"/>
            <w:tcMar>
              <w:top w:w="40" w:type="dxa"/>
              <w:left w:w="79" w:type="dxa"/>
              <w:bottom w:w="40" w:type="dxa"/>
              <w:right w:w="79" w:type="dxa"/>
            </w:tcMar>
            <w:hideMark/>
          </w:tcPr>
          <w:p w14:paraId="4103D57A" w14:textId="77777777" w:rsidR="000451E0" w:rsidRPr="000451E0" w:rsidRDefault="681233BE" w:rsidP="000451E0">
            <w:r w:rsidRPr="47CA0ED1">
              <w:rPr>
                <w:b/>
                <w:bCs/>
              </w:rPr>
              <w:t>Port No</w:t>
            </w:r>
            <w:r>
              <w:t xml:space="preserve"> – 5986</w:t>
            </w:r>
          </w:p>
          <w:p w14:paraId="4B21931E" w14:textId="77777777" w:rsidR="000451E0" w:rsidRPr="000451E0" w:rsidRDefault="000451E0" w:rsidP="000451E0">
            <w:r w:rsidRPr="2FED6A6F">
              <w:rPr>
                <w:b/>
              </w:rPr>
              <w:t xml:space="preserve">Report Server VM </w:t>
            </w:r>
            <w:r w:rsidRPr="000451E0">
              <w:t xml:space="preserve">– </w:t>
            </w:r>
            <w:proofErr w:type="spellStart"/>
            <w:r w:rsidRPr="000451E0">
              <w:t>vmreportsvrdev</w:t>
            </w:r>
            <w:proofErr w:type="spellEnd"/>
            <w:r w:rsidRPr="000451E0">
              <w:t xml:space="preserve"> / 10.17.10.6</w:t>
            </w:r>
          </w:p>
        </w:tc>
        <w:tc>
          <w:tcPr>
            <w:tcW w:w="294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FD5EA"/>
            <w:tcMar>
              <w:top w:w="40" w:type="dxa"/>
              <w:left w:w="79" w:type="dxa"/>
              <w:bottom w:w="40" w:type="dxa"/>
              <w:right w:w="79" w:type="dxa"/>
            </w:tcMar>
            <w:hideMark/>
          </w:tcPr>
          <w:p w14:paraId="6215D205" w14:textId="77777777" w:rsidR="000451E0" w:rsidRPr="000451E0" w:rsidRDefault="000451E0" w:rsidP="000451E0">
            <w:r w:rsidRPr="000451E0">
              <w:t>Need to create Inbound Port</w:t>
            </w:r>
          </w:p>
          <w:p w14:paraId="7A26E7C6" w14:textId="5A3410EA" w:rsidR="000451E0" w:rsidRPr="000451E0" w:rsidRDefault="000451E0" w:rsidP="000451E0">
            <w:r w:rsidRPr="000451E0">
              <w:rPr>
                <w:b/>
                <w:bCs/>
              </w:rPr>
              <w:t xml:space="preserve">Reference link – </w:t>
            </w:r>
            <w:hyperlink r:id="rId74" w:history="1">
              <w:r w:rsidRPr="000451E0">
                <w:rPr>
                  <w:rStyle w:val="Hyperlink"/>
                </w:rPr>
                <w:t xml:space="preserve">Configuring </w:t>
              </w:r>
            </w:hyperlink>
            <w:hyperlink r:id="rId75" w:history="1">
              <w:proofErr w:type="spellStart"/>
              <w:r w:rsidRPr="000451E0">
                <w:rPr>
                  <w:rStyle w:val="Hyperlink"/>
                </w:rPr>
                <w:t>WinRM</w:t>
              </w:r>
              <w:proofErr w:type="spellEnd"/>
            </w:hyperlink>
            <w:hyperlink r:id="rId76" w:history="1">
              <w:r w:rsidRPr="000451E0">
                <w:rPr>
                  <w:rStyle w:val="Hyperlink"/>
                </w:rPr>
                <w:t xml:space="preserve"> over HTTPS to enable PowerShell remoting</w:t>
              </w:r>
            </w:hyperlink>
            <w:r w:rsidRPr="000451E0">
              <w:t>.</w:t>
            </w:r>
          </w:p>
        </w:tc>
      </w:tr>
      <w:tr w:rsidR="000451E0" w:rsidRPr="000451E0" w14:paraId="2C207815" w14:textId="77777777" w:rsidTr="6F1891D2">
        <w:trPr>
          <w:trHeight w:val="249"/>
        </w:trPr>
        <w:tc>
          <w:tcPr>
            <w:tcW w:w="241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9EBF5"/>
            <w:tcMar>
              <w:top w:w="40" w:type="dxa"/>
              <w:left w:w="79" w:type="dxa"/>
              <w:bottom w:w="40" w:type="dxa"/>
              <w:right w:w="79" w:type="dxa"/>
            </w:tcMar>
            <w:hideMark/>
          </w:tcPr>
          <w:p w14:paraId="47E913D7" w14:textId="77777777" w:rsidR="000451E0" w:rsidRPr="000451E0" w:rsidRDefault="000451E0" w:rsidP="000451E0">
            <w:r w:rsidRPr="000451E0">
              <w:t>Azure Report Server VM</w:t>
            </w:r>
          </w:p>
        </w:tc>
        <w:tc>
          <w:tcPr>
            <w:tcW w:w="241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9EBF5"/>
            <w:tcMar>
              <w:top w:w="40" w:type="dxa"/>
              <w:left w:w="79" w:type="dxa"/>
              <w:bottom w:w="40" w:type="dxa"/>
              <w:right w:w="79" w:type="dxa"/>
            </w:tcMar>
            <w:hideMark/>
          </w:tcPr>
          <w:p w14:paraId="53AB08E7" w14:textId="77777777" w:rsidR="000451E0" w:rsidRPr="000451E0" w:rsidRDefault="000451E0" w:rsidP="000451E0">
            <w:r w:rsidRPr="000451E0">
              <w:t xml:space="preserve">Create certificate within Report Server VM for Remote </w:t>
            </w:r>
            <w:proofErr w:type="spellStart"/>
            <w:r w:rsidRPr="000451E0">
              <w:t>Powershell</w:t>
            </w:r>
            <w:proofErr w:type="spellEnd"/>
            <w:r w:rsidRPr="000451E0">
              <w:t xml:space="preserve"> script execution</w:t>
            </w:r>
          </w:p>
        </w:tc>
        <w:tc>
          <w:tcPr>
            <w:tcW w:w="261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9EBF5"/>
            <w:tcMar>
              <w:top w:w="40" w:type="dxa"/>
              <w:left w:w="79" w:type="dxa"/>
              <w:bottom w:w="40" w:type="dxa"/>
              <w:right w:w="79" w:type="dxa"/>
            </w:tcMar>
            <w:hideMark/>
          </w:tcPr>
          <w:p w14:paraId="6381720A" w14:textId="14C94CFF" w:rsidR="000451E0" w:rsidRPr="000451E0" w:rsidRDefault="000451E0" w:rsidP="000451E0">
            <w:proofErr w:type="spellStart"/>
            <w:r w:rsidRPr="000451E0">
              <w:rPr>
                <w:b/>
                <w:bCs/>
              </w:rPr>
              <w:t>Self Signed</w:t>
            </w:r>
            <w:proofErr w:type="spellEnd"/>
            <w:r w:rsidRPr="000451E0">
              <w:rPr>
                <w:b/>
                <w:bCs/>
              </w:rPr>
              <w:t xml:space="preserve"> Certificate –</w:t>
            </w:r>
            <w:r w:rsidRPr="000451E0">
              <w:t xml:space="preserve"> </w:t>
            </w:r>
            <w:proofErr w:type="spellStart"/>
            <w:r w:rsidR="004D52A5" w:rsidRPr="000451E0">
              <w:t>vmreportsvrdev</w:t>
            </w:r>
            <w:proofErr w:type="spellEnd"/>
            <w:r w:rsidRPr="000451E0">
              <w:t xml:space="preserve"> (Friendly Name)</w:t>
            </w:r>
          </w:p>
          <w:p w14:paraId="7800C797" w14:textId="77777777" w:rsidR="000451E0" w:rsidRPr="000451E0" w:rsidRDefault="000451E0" w:rsidP="000451E0">
            <w:r w:rsidRPr="000451E0">
              <w:rPr>
                <w:b/>
                <w:bCs/>
              </w:rPr>
              <w:t>Report Server VM –</w:t>
            </w:r>
          </w:p>
          <w:p w14:paraId="50F5E384" w14:textId="77777777" w:rsidR="000451E0" w:rsidRPr="000451E0" w:rsidRDefault="000451E0" w:rsidP="000451E0">
            <w:proofErr w:type="spellStart"/>
            <w:r w:rsidRPr="000451E0">
              <w:t>vmreportsvrdev</w:t>
            </w:r>
            <w:proofErr w:type="spellEnd"/>
            <w:r w:rsidRPr="000451E0">
              <w:t xml:space="preserve"> / 10.17.10.6</w:t>
            </w:r>
          </w:p>
        </w:tc>
        <w:tc>
          <w:tcPr>
            <w:tcW w:w="294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9EBF5"/>
            <w:tcMar>
              <w:top w:w="40" w:type="dxa"/>
              <w:left w:w="79" w:type="dxa"/>
              <w:bottom w:w="40" w:type="dxa"/>
              <w:right w:w="79" w:type="dxa"/>
            </w:tcMar>
            <w:hideMark/>
          </w:tcPr>
          <w:p w14:paraId="04261BF1" w14:textId="77777777" w:rsidR="000451E0" w:rsidRPr="000451E0" w:rsidRDefault="000451E0" w:rsidP="000451E0">
            <w:r w:rsidRPr="000451E0">
              <w:t xml:space="preserve">For DEV environment, Self-signed certificate is used. TBD if CA certificate can be used. </w:t>
            </w:r>
          </w:p>
          <w:p w14:paraId="450AAFFC" w14:textId="4ACAD13C" w:rsidR="000451E0" w:rsidRPr="000451E0" w:rsidRDefault="000451E0" w:rsidP="000451E0">
            <w:r w:rsidRPr="000451E0">
              <w:t>For Higher environment this is recommended to have CA certificate</w:t>
            </w:r>
            <w:r w:rsidR="00983137">
              <w:t>.</w:t>
            </w:r>
          </w:p>
          <w:p w14:paraId="460E42AB" w14:textId="1A79D8BF" w:rsidR="000451E0" w:rsidRPr="000451E0" w:rsidRDefault="000451E0" w:rsidP="000451E0">
            <w:r w:rsidRPr="000451E0">
              <w:rPr>
                <w:b/>
                <w:bCs/>
              </w:rPr>
              <w:t xml:space="preserve">Reference link – </w:t>
            </w:r>
            <w:hyperlink r:id="rId77" w:history="1">
              <w:r w:rsidRPr="000451E0">
                <w:rPr>
                  <w:rStyle w:val="Hyperlink"/>
                </w:rPr>
                <w:t xml:space="preserve">Configuring </w:t>
              </w:r>
            </w:hyperlink>
            <w:hyperlink r:id="rId78" w:history="1">
              <w:proofErr w:type="spellStart"/>
              <w:r w:rsidRPr="000451E0">
                <w:rPr>
                  <w:rStyle w:val="Hyperlink"/>
                </w:rPr>
                <w:t>WinRM</w:t>
              </w:r>
              <w:proofErr w:type="spellEnd"/>
            </w:hyperlink>
            <w:hyperlink r:id="rId79" w:history="1">
              <w:r w:rsidRPr="000451E0">
                <w:rPr>
                  <w:rStyle w:val="Hyperlink"/>
                </w:rPr>
                <w:t xml:space="preserve"> over HTTPS to enable PowerShell remoting</w:t>
              </w:r>
            </w:hyperlink>
            <w:r w:rsidRPr="000451E0">
              <w:t>.</w:t>
            </w:r>
          </w:p>
        </w:tc>
      </w:tr>
      <w:tr w:rsidR="000451E0" w:rsidRPr="000451E0" w14:paraId="010D1190" w14:textId="77777777" w:rsidTr="6F1891D2">
        <w:trPr>
          <w:trHeight w:val="249"/>
        </w:trPr>
        <w:tc>
          <w:tcPr>
            <w:tcW w:w="241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FD5EA"/>
            <w:tcMar>
              <w:top w:w="40" w:type="dxa"/>
              <w:left w:w="79" w:type="dxa"/>
              <w:bottom w:w="40" w:type="dxa"/>
              <w:right w:w="79" w:type="dxa"/>
            </w:tcMar>
            <w:hideMark/>
          </w:tcPr>
          <w:p w14:paraId="74AB8EEC" w14:textId="77777777" w:rsidR="000451E0" w:rsidRPr="000451E0" w:rsidRDefault="000451E0" w:rsidP="000451E0">
            <w:r w:rsidRPr="000451E0">
              <w:t>Azure SQL Mi</w:t>
            </w:r>
          </w:p>
        </w:tc>
        <w:tc>
          <w:tcPr>
            <w:tcW w:w="241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FD5EA"/>
            <w:tcMar>
              <w:top w:w="40" w:type="dxa"/>
              <w:left w:w="79" w:type="dxa"/>
              <w:bottom w:w="40" w:type="dxa"/>
              <w:right w:w="79" w:type="dxa"/>
            </w:tcMar>
            <w:hideMark/>
          </w:tcPr>
          <w:p w14:paraId="7496F701" w14:textId="77777777" w:rsidR="000451E0" w:rsidRPr="000451E0" w:rsidRDefault="000451E0" w:rsidP="000451E0">
            <w:r w:rsidRPr="000451E0">
              <w:t>Grant IAM role to SQL MI for SP</w:t>
            </w:r>
          </w:p>
        </w:tc>
        <w:tc>
          <w:tcPr>
            <w:tcW w:w="261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FD5EA"/>
            <w:tcMar>
              <w:top w:w="40" w:type="dxa"/>
              <w:left w:w="79" w:type="dxa"/>
              <w:bottom w:w="40" w:type="dxa"/>
              <w:right w:w="79" w:type="dxa"/>
            </w:tcMar>
            <w:hideMark/>
          </w:tcPr>
          <w:p w14:paraId="5E8EEA8E" w14:textId="77777777" w:rsidR="000451E0" w:rsidRPr="000451E0" w:rsidRDefault="000451E0" w:rsidP="000451E0">
            <w:r w:rsidRPr="6F1891D2">
              <w:rPr>
                <w:b/>
              </w:rPr>
              <w:t xml:space="preserve">SQL Mi </w:t>
            </w:r>
            <w:r w:rsidRPr="000451E0">
              <w:t>–</w:t>
            </w:r>
            <w:proofErr w:type="spellStart"/>
            <w:r w:rsidRPr="000451E0">
              <w:t>sqlmi</w:t>
            </w:r>
            <w:proofErr w:type="spellEnd"/>
            <w:r w:rsidRPr="000451E0">
              <w:t>-</w:t>
            </w:r>
            <w:proofErr w:type="spellStart"/>
            <w:r w:rsidRPr="000451E0">
              <w:t>odessa</w:t>
            </w:r>
            <w:proofErr w:type="spellEnd"/>
            <w:r w:rsidRPr="000451E0">
              <w:t>-dev</w:t>
            </w:r>
          </w:p>
          <w:p w14:paraId="2BC939E8" w14:textId="77777777" w:rsidR="000451E0" w:rsidRPr="000451E0" w:rsidRDefault="000451E0" w:rsidP="000451E0">
            <w:r w:rsidRPr="25444CE6">
              <w:rPr>
                <w:b/>
              </w:rPr>
              <w:t>SP</w:t>
            </w:r>
            <w:r w:rsidRPr="000451E0">
              <w:t xml:space="preserve"> –</w:t>
            </w:r>
            <w:proofErr w:type="spellStart"/>
            <w:r w:rsidRPr="000451E0">
              <w:t>odessa</w:t>
            </w:r>
            <w:proofErr w:type="spellEnd"/>
            <w:r w:rsidRPr="000451E0">
              <w:t>-</w:t>
            </w:r>
            <w:proofErr w:type="spellStart"/>
            <w:r w:rsidRPr="000451E0">
              <w:t>hpefs</w:t>
            </w:r>
            <w:proofErr w:type="spellEnd"/>
            <w:r w:rsidRPr="000451E0">
              <w:t>-</w:t>
            </w:r>
            <w:proofErr w:type="spellStart"/>
            <w:r w:rsidRPr="000451E0">
              <w:t>devops</w:t>
            </w:r>
            <w:proofErr w:type="spellEnd"/>
            <w:r w:rsidRPr="000451E0">
              <w:t>-</w:t>
            </w:r>
            <w:proofErr w:type="spellStart"/>
            <w:r w:rsidRPr="000451E0">
              <w:t>sp</w:t>
            </w:r>
            <w:proofErr w:type="spellEnd"/>
            <w:r w:rsidRPr="000451E0">
              <w:t>-dev</w:t>
            </w:r>
          </w:p>
          <w:p w14:paraId="61BF3778" w14:textId="77777777" w:rsidR="000451E0" w:rsidRPr="000451E0" w:rsidRDefault="000451E0" w:rsidP="000451E0">
            <w:r w:rsidRPr="27CCBCFD">
              <w:rPr>
                <w:b/>
              </w:rPr>
              <w:t xml:space="preserve">IAM Role </w:t>
            </w:r>
            <w:r w:rsidRPr="000451E0">
              <w:t>- Contributor</w:t>
            </w:r>
          </w:p>
        </w:tc>
        <w:tc>
          <w:tcPr>
            <w:tcW w:w="294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FD5EA"/>
            <w:tcMar>
              <w:top w:w="40" w:type="dxa"/>
              <w:left w:w="79" w:type="dxa"/>
              <w:bottom w:w="40" w:type="dxa"/>
              <w:right w:w="79" w:type="dxa"/>
            </w:tcMar>
            <w:hideMark/>
          </w:tcPr>
          <w:p w14:paraId="7FBFEDA7" w14:textId="77777777" w:rsidR="000451E0" w:rsidRPr="000451E0" w:rsidRDefault="000451E0" w:rsidP="000451E0">
            <w:r w:rsidRPr="000451E0">
              <w:t>Permission to SP for accessing SQL Mi</w:t>
            </w:r>
          </w:p>
        </w:tc>
      </w:tr>
      <w:tr w:rsidR="000451E0" w:rsidRPr="000451E0" w14:paraId="1F692637" w14:textId="77777777" w:rsidTr="6F1891D2">
        <w:trPr>
          <w:trHeight w:val="249"/>
        </w:trPr>
        <w:tc>
          <w:tcPr>
            <w:tcW w:w="241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9EBF5"/>
            <w:tcMar>
              <w:top w:w="40" w:type="dxa"/>
              <w:left w:w="79" w:type="dxa"/>
              <w:bottom w:w="40" w:type="dxa"/>
              <w:right w:w="79" w:type="dxa"/>
            </w:tcMar>
            <w:hideMark/>
          </w:tcPr>
          <w:p w14:paraId="6D677862" w14:textId="77777777" w:rsidR="000451E0" w:rsidRPr="000451E0" w:rsidRDefault="000451E0" w:rsidP="000451E0">
            <w:r w:rsidRPr="000451E0">
              <w:t>Azure SQL Mi</w:t>
            </w:r>
          </w:p>
        </w:tc>
        <w:tc>
          <w:tcPr>
            <w:tcW w:w="241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9EBF5"/>
            <w:tcMar>
              <w:top w:w="40" w:type="dxa"/>
              <w:left w:w="79" w:type="dxa"/>
              <w:bottom w:w="40" w:type="dxa"/>
              <w:right w:w="79" w:type="dxa"/>
            </w:tcMar>
            <w:hideMark/>
          </w:tcPr>
          <w:p w14:paraId="358234D9" w14:textId="77777777" w:rsidR="000451E0" w:rsidRPr="000451E0" w:rsidRDefault="000451E0" w:rsidP="000451E0">
            <w:r w:rsidRPr="000451E0">
              <w:t xml:space="preserve">Create new SQL user for DevOps within SQL Mi and grant </w:t>
            </w:r>
            <w:proofErr w:type="spellStart"/>
            <w:r w:rsidRPr="000451E0">
              <w:t>sys_admin</w:t>
            </w:r>
            <w:proofErr w:type="spellEnd"/>
            <w:r w:rsidRPr="000451E0">
              <w:t xml:space="preserve"> roles</w:t>
            </w:r>
          </w:p>
        </w:tc>
        <w:tc>
          <w:tcPr>
            <w:tcW w:w="261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9EBF5"/>
            <w:tcMar>
              <w:top w:w="40" w:type="dxa"/>
              <w:left w:w="79" w:type="dxa"/>
              <w:bottom w:w="40" w:type="dxa"/>
              <w:right w:w="79" w:type="dxa"/>
            </w:tcMar>
            <w:hideMark/>
          </w:tcPr>
          <w:p w14:paraId="5F3247C4" w14:textId="7D449069" w:rsidR="000451E0" w:rsidRPr="000451E0" w:rsidRDefault="000451E0" w:rsidP="000451E0">
            <w:r w:rsidRPr="000451E0">
              <w:rPr>
                <w:b/>
                <w:bCs/>
              </w:rPr>
              <w:t xml:space="preserve">Local SQL User – </w:t>
            </w:r>
            <w:proofErr w:type="spellStart"/>
            <w:r w:rsidR="005C2436">
              <w:t>OdessaDevOpsUser</w:t>
            </w:r>
            <w:proofErr w:type="spellEnd"/>
          </w:p>
          <w:p w14:paraId="26F8095D" w14:textId="77777777" w:rsidR="000451E0" w:rsidRPr="000451E0" w:rsidRDefault="000451E0" w:rsidP="000451E0">
            <w:r w:rsidRPr="000451E0">
              <w:rPr>
                <w:b/>
                <w:bCs/>
              </w:rPr>
              <w:t xml:space="preserve">SQL Mi – </w:t>
            </w:r>
            <w:proofErr w:type="spellStart"/>
            <w:r w:rsidRPr="000451E0">
              <w:t>sqlmi</w:t>
            </w:r>
            <w:proofErr w:type="spellEnd"/>
            <w:r w:rsidRPr="000451E0">
              <w:t>-</w:t>
            </w:r>
            <w:proofErr w:type="spellStart"/>
            <w:r w:rsidRPr="000451E0">
              <w:t>odessa</w:t>
            </w:r>
            <w:proofErr w:type="spellEnd"/>
            <w:r w:rsidRPr="000451E0">
              <w:t>-dev</w:t>
            </w:r>
          </w:p>
          <w:p w14:paraId="148C027D" w14:textId="77777777" w:rsidR="000451E0" w:rsidRPr="000451E0" w:rsidRDefault="000451E0" w:rsidP="000451E0">
            <w:r w:rsidRPr="000451E0">
              <w:rPr>
                <w:b/>
                <w:bCs/>
              </w:rPr>
              <w:t xml:space="preserve">Roles – </w:t>
            </w:r>
            <w:proofErr w:type="spellStart"/>
            <w:r w:rsidRPr="000451E0">
              <w:t>sys_admin</w:t>
            </w:r>
            <w:proofErr w:type="spellEnd"/>
          </w:p>
        </w:tc>
        <w:tc>
          <w:tcPr>
            <w:tcW w:w="294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9EBF5"/>
            <w:tcMar>
              <w:top w:w="40" w:type="dxa"/>
              <w:left w:w="79" w:type="dxa"/>
              <w:bottom w:w="40" w:type="dxa"/>
              <w:right w:w="79" w:type="dxa"/>
            </w:tcMar>
            <w:hideMark/>
          </w:tcPr>
          <w:p w14:paraId="5A4836BF" w14:textId="77777777" w:rsidR="000451E0" w:rsidRPr="000451E0" w:rsidRDefault="000451E0" w:rsidP="000451E0">
            <w:r w:rsidRPr="000451E0">
              <w:t>Permission needed for deploying DDL, DML and Job creation related scripts</w:t>
            </w:r>
          </w:p>
        </w:tc>
      </w:tr>
      <w:tr w:rsidR="000451E0" w:rsidRPr="000451E0" w14:paraId="553F7DAD" w14:textId="77777777" w:rsidTr="6F1891D2">
        <w:trPr>
          <w:trHeight w:val="249"/>
        </w:trPr>
        <w:tc>
          <w:tcPr>
            <w:tcW w:w="241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FD5EA"/>
            <w:tcMar>
              <w:top w:w="40" w:type="dxa"/>
              <w:left w:w="79" w:type="dxa"/>
              <w:bottom w:w="40" w:type="dxa"/>
              <w:right w:w="79" w:type="dxa"/>
            </w:tcMar>
            <w:hideMark/>
          </w:tcPr>
          <w:p w14:paraId="1FEBC3E1" w14:textId="77777777" w:rsidR="000451E0" w:rsidRPr="000451E0" w:rsidRDefault="000451E0" w:rsidP="000451E0">
            <w:r w:rsidRPr="000451E0">
              <w:t>Azure App Configuration</w:t>
            </w:r>
          </w:p>
        </w:tc>
        <w:tc>
          <w:tcPr>
            <w:tcW w:w="241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FD5EA"/>
            <w:tcMar>
              <w:top w:w="40" w:type="dxa"/>
              <w:left w:w="79" w:type="dxa"/>
              <w:bottom w:w="40" w:type="dxa"/>
              <w:right w:w="79" w:type="dxa"/>
            </w:tcMar>
            <w:hideMark/>
          </w:tcPr>
          <w:p w14:paraId="32C6558C" w14:textId="77777777" w:rsidR="000451E0" w:rsidRPr="000451E0" w:rsidRDefault="000451E0" w:rsidP="000451E0">
            <w:r w:rsidRPr="000451E0">
              <w:t>Grant IAM role to SP for App Configuration</w:t>
            </w:r>
          </w:p>
        </w:tc>
        <w:tc>
          <w:tcPr>
            <w:tcW w:w="261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FD5EA"/>
            <w:tcMar>
              <w:top w:w="40" w:type="dxa"/>
              <w:left w:w="79" w:type="dxa"/>
              <w:bottom w:w="40" w:type="dxa"/>
              <w:right w:w="79" w:type="dxa"/>
            </w:tcMar>
            <w:hideMark/>
          </w:tcPr>
          <w:p w14:paraId="7DCCA848" w14:textId="77777777" w:rsidR="000451E0" w:rsidRPr="000451E0" w:rsidRDefault="000451E0" w:rsidP="000451E0">
            <w:pPr>
              <w:rPr>
                <w:highlight w:val="yellow"/>
              </w:rPr>
            </w:pPr>
            <w:r w:rsidRPr="000451E0">
              <w:rPr>
                <w:b/>
                <w:bCs/>
                <w:highlight w:val="yellow"/>
              </w:rPr>
              <w:t xml:space="preserve">App Configuration Name – </w:t>
            </w:r>
            <w:proofErr w:type="spellStart"/>
            <w:r w:rsidRPr="000451E0">
              <w:rPr>
                <w:highlight w:val="yellow"/>
              </w:rPr>
              <w:t>appcs</w:t>
            </w:r>
            <w:proofErr w:type="spellEnd"/>
            <w:r w:rsidRPr="000451E0">
              <w:rPr>
                <w:highlight w:val="yellow"/>
              </w:rPr>
              <w:t>-</w:t>
            </w:r>
            <w:proofErr w:type="spellStart"/>
            <w:r w:rsidRPr="000451E0">
              <w:rPr>
                <w:highlight w:val="yellow"/>
              </w:rPr>
              <w:t>hpefs</w:t>
            </w:r>
            <w:proofErr w:type="spellEnd"/>
            <w:r w:rsidRPr="000451E0">
              <w:rPr>
                <w:highlight w:val="yellow"/>
              </w:rPr>
              <w:t>-</w:t>
            </w:r>
            <w:proofErr w:type="spellStart"/>
            <w:r w:rsidRPr="000451E0">
              <w:rPr>
                <w:highlight w:val="yellow"/>
              </w:rPr>
              <w:t>odessa</w:t>
            </w:r>
            <w:proofErr w:type="spellEnd"/>
            <w:r w:rsidRPr="000451E0">
              <w:rPr>
                <w:highlight w:val="yellow"/>
              </w:rPr>
              <w:t>-dev</w:t>
            </w:r>
          </w:p>
          <w:p w14:paraId="2F60DCDA" w14:textId="77777777" w:rsidR="000451E0" w:rsidRPr="000451E0" w:rsidRDefault="000451E0" w:rsidP="000451E0">
            <w:pPr>
              <w:rPr>
                <w:highlight w:val="yellow"/>
              </w:rPr>
            </w:pPr>
            <w:r w:rsidRPr="000451E0">
              <w:rPr>
                <w:b/>
                <w:bCs/>
                <w:highlight w:val="yellow"/>
              </w:rPr>
              <w:t xml:space="preserve">SP – </w:t>
            </w:r>
            <w:proofErr w:type="spellStart"/>
            <w:r w:rsidRPr="000451E0">
              <w:rPr>
                <w:highlight w:val="yellow"/>
              </w:rPr>
              <w:t>odessa</w:t>
            </w:r>
            <w:proofErr w:type="spellEnd"/>
            <w:r w:rsidRPr="000451E0">
              <w:rPr>
                <w:highlight w:val="yellow"/>
              </w:rPr>
              <w:t>-</w:t>
            </w:r>
            <w:proofErr w:type="spellStart"/>
            <w:r w:rsidRPr="000451E0">
              <w:rPr>
                <w:highlight w:val="yellow"/>
              </w:rPr>
              <w:t>hpefs</w:t>
            </w:r>
            <w:proofErr w:type="spellEnd"/>
            <w:r w:rsidRPr="000451E0">
              <w:rPr>
                <w:highlight w:val="yellow"/>
              </w:rPr>
              <w:t>-</w:t>
            </w:r>
            <w:proofErr w:type="spellStart"/>
            <w:r w:rsidRPr="000451E0">
              <w:rPr>
                <w:highlight w:val="yellow"/>
              </w:rPr>
              <w:t>devops</w:t>
            </w:r>
            <w:proofErr w:type="spellEnd"/>
            <w:r w:rsidRPr="000451E0">
              <w:rPr>
                <w:highlight w:val="yellow"/>
              </w:rPr>
              <w:t>-</w:t>
            </w:r>
            <w:proofErr w:type="spellStart"/>
            <w:r w:rsidRPr="000451E0">
              <w:rPr>
                <w:highlight w:val="yellow"/>
              </w:rPr>
              <w:t>sp</w:t>
            </w:r>
            <w:proofErr w:type="spellEnd"/>
            <w:r w:rsidRPr="000451E0">
              <w:rPr>
                <w:highlight w:val="yellow"/>
              </w:rPr>
              <w:t>-dev</w:t>
            </w:r>
          </w:p>
          <w:p w14:paraId="32055310" w14:textId="77777777" w:rsidR="000451E0" w:rsidRPr="000451E0" w:rsidRDefault="000451E0" w:rsidP="000451E0">
            <w:r w:rsidRPr="000451E0">
              <w:rPr>
                <w:b/>
                <w:bCs/>
                <w:highlight w:val="yellow"/>
              </w:rPr>
              <w:t xml:space="preserve">IAM Role - </w:t>
            </w:r>
            <w:r w:rsidRPr="000451E0">
              <w:rPr>
                <w:highlight w:val="yellow"/>
              </w:rPr>
              <w:t>App Configuration Data Reader Role, Owner/Custom Read/Write/Delete (still pending)</w:t>
            </w:r>
          </w:p>
        </w:tc>
        <w:tc>
          <w:tcPr>
            <w:tcW w:w="294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FD5EA"/>
            <w:tcMar>
              <w:top w:w="40" w:type="dxa"/>
              <w:left w:w="79" w:type="dxa"/>
              <w:bottom w:w="40" w:type="dxa"/>
              <w:right w:w="79" w:type="dxa"/>
            </w:tcMar>
            <w:hideMark/>
          </w:tcPr>
          <w:p w14:paraId="1526F8F4" w14:textId="0ABF21A6" w:rsidR="000451E0" w:rsidRPr="000451E0" w:rsidRDefault="000451E0" w:rsidP="000451E0">
            <w:r w:rsidRPr="000451E0">
              <w:t>Permission to read/update/delete App configuration keys.</w:t>
            </w:r>
          </w:p>
          <w:p w14:paraId="07BA47AF" w14:textId="2E082CB4" w:rsidR="000451E0" w:rsidRPr="000451E0" w:rsidRDefault="000451E0" w:rsidP="6BAD8145"/>
          <w:p w14:paraId="11506BAD" w14:textId="669A2F17" w:rsidR="000451E0" w:rsidRPr="000451E0" w:rsidRDefault="1E7F560B" w:rsidP="000451E0">
            <w:r>
              <w:t>Requested for MS support ticket</w:t>
            </w:r>
          </w:p>
        </w:tc>
      </w:tr>
    </w:tbl>
    <w:p w14:paraId="316E2395" w14:textId="77777777" w:rsidR="007E3B86" w:rsidRDefault="007E3B86" w:rsidP="007E3B86"/>
    <w:p w14:paraId="2467E2C7" w14:textId="5FE11FEB" w:rsidR="00334BEE" w:rsidRPr="007E3B86" w:rsidRDefault="00334BEE" w:rsidP="007E3B86"/>
    <w:p w14:paraId="3F519B7C" w14:textId="64C76DED" w:rsidR="00C05896" w:rsidRPr="004D3345" w:rsidRDefault="00AF7115" w:rsidP="00C05896">
      <w:pPr>
        <w:pStyle w:val="Heading3"/>
        <w:rPr>
          <w:b/>
          <w:bCs/>
        </w:rPr>
      </w:pPr>
      <w:bookmarkStart w:id="59" w:name="_Toc137050093"/>
      <w:r>
        <w:rPr>
          <w:b/>
        </w:rPr>
        <w:t>5</w:t>
      </w:r>
      <w:r w:rsidR="00C05896">
        <w:rPr>
          <w:b/>
          <w:bCs/>
        </w:rPr>
        <w:t>.1.2 Enable Remote Execution from DevOps Pipeline within Report Server VM</w:t>
      </w:r>
      <w:bookmarkEnd w:id="59"/>
    </w:p>
    <w:p w14:paraId="38C6AEAD" w14:textId="5FE11FEB" w:rsidR="00C05896" w:rsidRDefault="00C05896" w:rsidP="00C05896">
      <w:r>
        <w:t>To enable remove power shell execution, refer the following steps –</w:t>
      </w:r>
    </w:p>
    <w:p w14:paraId="3927F964" w14:textId="5FE11FEB" w:rsidR="00C05896" w:rsidRDefault="00C05896" w:rsidP="00C05896"/>
    <w:p w14:paraId="4D97434D" w14:textId="5FE11FEB" w:rsidR="00C05896" w:rsidRDefault="5CD86580" w:rsidP="00C05896">
      <w:r>
        <w:t xml:space="preserve">Reference Link - </w:t>
      </w:r>
      <w:hyperlink r:id="rId80">
        <w:r w:rsidRPr="2BE6BD35">
          <w:rPr>
            <w:rStyle w:val="Hyperlink"/>
            <w:color w:val="0070C0"/>
          </w:rPr>
          <w:t xml:space="preserve">Configuring </w:t>
        </w:r>
        <w:proofErr w:type="spellStart"/>
        <w:r w:rsidRPr="2BE6BD35">
          <w:rPr>
            <w:rStyle w:val="Hyperlink"/>
            <w:color w:val="0070C0"/>
          </w:rPr>
          <w:t>WinRM</w:t>
        </w:r>
        <w:proofErr w:type="spellEnd"/>
        <w:r w:rsidRPr="2BE6BD35">
          <w:rPr>
            <w:rStyle w:val="Hyperlink"/>
            <w:color w:val="0070C0"/>
          </w:rPr>
          <w:t xml:space="preserve"> over HTTPS to enable PowerShell remoting</w:t>
        </w:r>
      </w:hyperlink>
      <w:r>
        <w:t>.</w:t>
      </w:r>
    </w:p>
    <w:p w14:paraId="3EFDAFDF" w14:textId="5FE11FEB" w:rsidR="00C05896" w:rsidRDefault="00C05896" w:rsidP="00C05896"/>
    <w:p w14:paraId="2550E21E" w14:textId="5FE11FEB" w:rsidR="00C05896" w:rsidRPr="00252157" w:rsidRDefault="00C05896" w:rsidP="003312D6">
      <w:pPr>
        <w:pStyle w:val="ListParagraph"/>
        <w:numPr>
          <w:ilvl w:val="0"/>
          <w:numId w:val="26"/>
        </w:numPr>
        <w:rPr>
          <w:b/>
        </w:rPr>
      </w:pPr>
      <w:r w:rsidRPr="00252157">
        <w:rPr>
          <w:b/>
        </w:rPr>
        <w:t>Enable Port 5986</w:t>
      </w:r>
    </w:p>
    <w:p w14:paraId="2AFF6627" w14:textId="5FE11FEB" w:rsidR="00C05896" w:rsidRPr="00A37CB9" w:rsidRDefault="00C05896" w:rsidP="00C05896">
      <w:pPr>
        <w:widowControl/>
        <w:autoSpaceDE/>
        <w:autoSpaceDN/>
        <w:ind w:left="1080"/>
        <w:textAlignment w:val="center"/>
        <w:rPr>
          <w:rFonts w:cs="Calibri"/>
          <w:color w:val="auto"/>
          <w:sz w:val="22"/>
          <w:lang w:bidi="ar-SA"/>
        </w:rPr>
      </w:pPr>
      <w:r w:rsidRPr="00A37CB9">
        <w:rPr>
          <w:rFonts w:cs="Calibri"/>
          <w:color w:val="auto"/>
          <w:sz w:val="22"/>
          <w:lang w:bidi="ar-SA"/>
        </w:rPr>
        <w:t xml:space="preserve">Login to VM-&gt;Open Windows </w:t>
      </w:r>
      <w:proofErr w:type="spellStart"/>
      <w:r w:rsidRPr="00A37CB9">
        <w:rPr>
          <w:rFonts w:cs="Calibri"/>
          <w:color w:val="auto"/>
          <w:sz w:val="22"/>
          <w:lang w:bidi="ar-SA"/>
        </w:rPr>
        <w:t>FireWall</w:t>
      </w:r>
      <w:proofErr w:type="spellEnd"/>
      <w:r w:rsidRPr="00A37CB9">
        <w:rPr>
          <w:rFonts w:cs="Calibri"/>
          <w:color w:val="auto"/>
          <w:sz w:val="22"/>
          <w:lang w:bidi="ar-SA"/>
        </w:rPr>
        <w:t xml:space="preserve"> with Advanced Security</w:t>
      </w:r>
      <w:r>
        <w:rPr>
          <w:rFonts w:cs="Calibri"/>
          <w:color w:val="auto"/>
          <w:sz w:val="22"/>
          <w:lang w:bidi="ar-SA"/>
        </w:rPr>
        <w:t>-&gt;</w:t>
      </w:r>
    </w:p>
    <w:p w14:paraId="22FEA410" w14:textId="5FE11FEB" w:rsidR="00C05896" w:rsidRPr="00A37CB9" w:rsidRDefault="00C05896" w:rsidP="00C05896">
      <w:pPr>
        <w:widowControl/>
        <w:autoSpaceDE/>
        <w:autoSpaceDN/>
        <w:ind w:left="1080"/>
        <w:textAlignment w:val="center"/>
        <w:rPr>
          <w:rFonts w:cs="Calibri"/>
          <w:color w:val="auto"/>
          <w:sz w:val="22"/>
          <w:lang w:bidi="ar-SA"/>
        </w:rPr>
      </w:pPr>
      <w:r w:rsidRPr="00A37CB9">
        <w:rPr>
          <w:rFonts w:cs="Calibri"/>
          <w:color w:val="auto"/>
          <w:sz w:val="22"/>
          <w:lang w:bidi="ar-SA"/>
        </w:rPr>
        <w:t xml:space="preserve">Verify Port 5986 is allowed or not in Inbound Rule, </w:t>
      </w:r>
      <w:proofErr w:type="gramStart"/>
      <w:r w:rsidRPr="00A37CB9">
        <w:rPr>
          <w:rFonts w:cs="Calibri"/>
          <w:color w:val="auto"/>
          <w:sz w:val="22"/>
          <w:lang w:bidi="ar-SA"/>
        </w:rPr>
        <w:t>If</w:t>
      </w:r>
      <w:proofErr w:type="gramEnd"/>
      <w:r w:rsidRPr="00A37CB9">
        <w:rPr>
          <w:rFonts w:cs="Calibri"/>
          <w:color w:val="auto"/>
          <w:sz w:val="22"/>
          <w:lang w:bidi="ar-SA"/>
        </w:rPr>
        <w:t xml:space="preserve"> not allowed and Rule exist then enable it.</w:t>
      </w:r>
    </w:p>
    <w:p w14:paraId="1DE8AEA4" w14:textId="5FE11FEB" w:rsidR="00C05896" w:rsidRPr="00A37CB9" w:rsidRDefault="00C05896" w:rsidP="00C05896">
      <w:pPr>
        <w:widowControl/>
        <w:autoSpaceDE/>
        <w:autoSpaceDN/>
        <w:ind w:left="1080"/>
        <w:textAlignment w:val="center"/>
        <w:rPr>
          <w:rFonts w:cs="Calibri"/>
          <w:color w:val="auto"/>
          <w:sz w:val="22"/>
          <w:lang w:bidi="ar-SA"/>
        </w:rPr>
      </w:pPr>
      <w:r w:rsidRPr="00A37CB9">
        <w:rPr>
          <w:rFonts w:cs="Calibri"/>
          <w:color w:val="auto"/>
          <w:sz w:val="22"/>
          <w:lang w:bidi="ar-SA"/>
        </w:rPr>
        <w:lastRenderedPageBreak/>
        <w:t>If Rule is not existed create a new inbound Rule</w:t>
      </w:r>
    </w:p>
    <w:p w14:paraId="02807F3B" w14:textId="5FE11FEB" w:rsidR="00C05896" w:rsidRPr="00A37CB9" w:rsidRDefault="00C05896" w:rsidP="00C05896">
      <w:pPr>
        <w:widowControl/>
        <w:autoSpaceDE/>
        <w:autoSpaceDN/>
        <w:ind w:left="1080"/>
        <w:rPr>
          <w:rFonts w:cs="Calibri"/>
          <w:color w:val="534F4B"/>
          <w:lang w:bidi="ar-SA"/>
        </w:rPr>
      </w:pPr>
      <w:r w:rsidRPr="2BE6BD35">
        <w:rPr>
          <w:rFonts w:cs="Calibri"/>
          <w:lang w:bidi="ar-SA"/>
        </w:rPr>
        <w:t> </w:t>
      </w:r>
    </w:p>
    <w:p w14:paraId="169DB003" w14:textId="5FE11FEB" w:rsidR="00C05896" w:rsidRPr="007C003C" w:rsidRDefault="00C05896" w:rsidP="003312D6">
      <w:pPr>
        <w:pStyle w:val="ListParagraph"/>
        <w:widowControl/>
        <w:numPr>
          <w:ilvl w:val="0"/>
          <w:numId w:val="29"/>
        </w:numPr>
        <w:autoSpaceDE/>
        <w:autoSpaceDN/>
        <w:rPr>
          <w:rFonts w:cs="Calibri"/>
          <w:color w:val="534F4B"/>
          <w:lang w:bidi="ar-SA"/>
        </w:rPr>
      </w:pPr>
      <w:r w:rsidRPr="2BE6BD35">
        <w:rPr>
          <w:rFonts w:cs="Calibri"/>
          <w:lang w:bidi="ar-SA"/>
        </w:rPr>
        <w:t>Open “Windows Defender Firewall” and click on “Advance settings” and click on “Inbound Rules” and create new inbound rule.</w:t>
      </w:r>
    </w:p>
    <w:p w14:paraId="3A7611B3" w14:textId="5FE11FEB" w:rsidR="00C05896" w:rsidRPr="00A37CB9" w:rsidRDefault="00C05896" w:rsidP="00C05896">
      <w:pPr>
        <w:widowControl/>
        <w:autoSpaceDE/>
        <w:autoSpaceDN/>
        <w:ind w:left="1080"/>
        <w:rPr>
          <w:rFonts w:cs="Calibri"/>
          <w:color w:val="534F4B"/>
          <w:lang w:bidi="ar-SA"/>
        </w:rPr>
      </w:pPr>
      <w:r w:rsidRPr="2BE6BD35">
        <w:rPr>
          <w:rFonts w:cs="Calibri"/>
          <w:lang w:bidi="ar-SA"/>
        </w:rPr>
        <w:t xml:space="preserve"> </w:t>
      </w:r>
    </w:p>
    <w:p w14:paraId="5E91C9C1" w14:textId="5FE11FEB" w:rsidR="00C05896" w:rsidRPr="00A37CB9" w:rsidRDefault="5CD86580" w:rsidP="00C05896">
      <w:pPr>
        <w:widowControl/>
        <w:autoSpaceDE/>
        <w:autoSpaceDN/>
        <w:ind w:left="1440"/>
        <w:rPr>
          <w:rFonts w:cs="Calibri"/>
          <w:color w:val="auto"/>
          <w:sz w:val="22"/>
          <w:lang w:bidi="ar-SA"/>
        </w:rPr>
      </w:pPr>
      <w:r>
        <w:rPr>
          <w:noProof/>
        </w:rPr>
        <w:drawing>
          <wp:inline distT="0" distB="0" distL="0" distR="0" wp14:anchorId="75822060" wp14:editId="64FD9A37">
            <wp:extent cx="4572000" cy="1905000"/>
            <wp:effectExtent l="0" t="0" r="0" b="0"/>
            <wp:docPr id="997206958" name="Picture 997206958" descr="A picture containing text, screenshot, software,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7206958"/>
                    <pic:cNvPicPr/>
                  </pic:nvPicPr>
                  <pic:blipFill>
                    <a:blip r:embed="rId81">
                      <a:extLst>
                        <a:ext uri="{28A0092B-C50C-407E-A947-70E740481C1C}">
                          <a14:useLocalDpi xmlns:a14="http://schemas.microsoft.com/office/drawing/2010/main" val="0"/>
                        </a:ext>
                      </a:extLst>
                    </a:blip>
                    <a:stretch>
                      <a:fillRect/>
                    </a:stretch>
                  </pic:blipFill>
                  <pic:spPr>
                    <a:xfrm>
                      <a:off x="0" y="0"/>
                      <a:ext cx="4572000" cy="1905000"/>
                    </a:xfrm>
                    <a:prstGeom prst="rect">
                      <a:avLst/>
                    </a:prstGeom>
                  </pic:spPr>
                </pic:pic>
              </a:graphicData>
            </a:graphic>
          </wp:inline>
        </w:drawing>
      </w:r>
    </w:p>
    <w:p w14:paraId="19F5E721" w14:textId="5FE11FEB" w:rsidR="00C05896" w:rsidRPr="00A37CB9" w:rsidRDefault="00C05896" w:rsidP="00C05896">
      <w:pPr>
        <w:widowControl/>
        <w:autoSpaceDE/>
        <w:autoSpaceDN/>
        <w:ind w:left="1080"/>
        <w:rPr>
          <w:rFonts w:cs="Calibri"/>
          <w:color w:val="534F4B"/>
          <w:lang w:bidi="ar-SA"/>
        </w:rPr>
      </w:pPr>
      <w:r w:rsidRPr="2BE6BD35">
        <w:rPr>
          <w:rFonts w:cs="Calibri"/>
          <w:lang w:bidi="ar-SA"/>
        </w:rPr>
        <w:t> </w:t>
      </w:r>
    </w:p>
    <w:p w14:paraId="09B093B1" w14:textId="5FE11FEB" w:rsidR="00C05896" w:rsidRPr="007C003C" w:rsidRDefault="00C05896" w:rsidP="003312D6">
      <w:pPr>
        <w:pStyle w:val="ListParagraph"/>
        <w:widowControl/>
        <w:numPr>
          <w:ilvl w:val="0"/>
          <w:numId w:val="29"/>
        </w:numPr>
        <w:autoSpaceDE/>
        <w:autoSpaceDN/>
        <w:rPr>
          <w:rFonts w:cs="Calibri"/>
          <w:color w:val="534F4B"/>
          <w:lang w:bidi="ar-SA"/>
        </w:rPr>
      </w:pPr>
      <w:r w:rsidRPr="2BE6BD35">
        <w:rPr>
          <w:rFonts w:cs="Calibri"/>
          <w:lang w:bidi="ar-SA"/>
        </w:rPr>
        <w:t>Enable Inbound 5986 port as below -</w:t>
      </w:r>
    </w:p>
    <w:p w14:paraId="561E9157" w14:textId="5FE11FEB" w:rsidR="00C05896" w:rsidRPr="00A37CB9" w:rsidRDefault="5CD86580" w:rsidP="00C05896">
      <w:pPr>
        <w:widowControl/>
        <w:autoSpaceDE/>
        <w:autoSpaceDN/>
        <w:ind w:left="1080"/>
        <w:rPr>
          <w:rFonts w:cs="Calibri"/>
          <w:color w:val="auto"/>
          <w:sz w:val="22"/>
          <w:lang w:bidi="ar-SA"/>
        </w:rPr>
      </w:pPr>
      <w:r>
        <w:rPr>
          <w:noProof/>
        </w:rPr>
        <w:drawing>
          <wp:inline distT="0" distB="0" distL="0" distR="0" wp14:anchorId="37E4DA6F" wp14:editId="2131191F">
            <wp:extent cx="4572000" cy="2432050"/>
            <wp:effectExtent l="0" t="0" r="0" b="6350"/>
            <wp:docPr id="1095186398" name="Picture 109518639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5186398"/>
                    <pic:cNvPicPr/>
                  </pic:nvPicPr>
                  <pic:blipFill>
                    <a:blip r:embed="rId82">
                      <a:extLst>
                        <a:ext uri="{28A0092B-C50C-407E-A947-70E740481C1C}">
                          <a14:useLocalDpi xmlns:a14="http://schemas.microsoft.com/office/drawing/2010/main" val="0"/>
                        </a:ext>
                      </a:extLst>
                    </a:blip>
                    <a:stretch>
                      <a:fillRect/>
                    </a:stretch>
                  </pic:blipFill>
                  <pic:spPr>
                    <a:xfrm>
                      <a:off x="0" y="0"/>
                      <a:ext cx="4572000" cy="2432050"/>
                    </a:xfrm>
                    <a:prstGeom prst="rect">
                      <a:avLst/>
                    </a:prstGeom>
                  </pic:spPr>
                </pic:pic>
              </a:graphicData>
            </a:graphic>
          </wp:inline>
        </w:drawing>
      </w:r>
    </w:p>
    <w:p w14:paraId="6DBA9E9A" w14:textId="5FE11FEB" w:rsidR="00C05896" w:rsidRPr="00A37CB9" w:rsidRDefault="00C05896" w:rsidP="00C05896">
      <w:pPr>
        <w:widowControl/>
        <w:autoSpaceDE/>
        <w:autoSpaceDN/>
        <w:ind w:left="1080"/>
        <w:rPr>
          <w:rFonts w:cs="Calibri"/>
          <w:color w:val="534F4B"/>
          <w:lang w:bidi="ar-SA"/>
        </w:rPr>
      </w:pPr>
      <w:r w:rsidRPr="2BE6BD35">
        <w:rPr>
          <w:rFonts w:cs="Calibri"/>
          <w:lang w:bidi="ar-SA"/>
        </w:rPr>
        <w:t>Step 3:</w:t>
      </w:r>
    </w:p>
    <w:p w14:paraId="2B637EA5" w14:textId="5FE11FEB" w:rsidR="00C05896" w:rsidRPr="00A37CB9" w:rsidRDefault="00C05896" w:rsidP="00C05896">
      <w:pPr>
        <w:widowControl/>
        <w:autoSpaceDE/>
        <w:autoSpaceDN/>
        <w:ind w:left="1080"/>
        <w:rPr>
          <w:rFonts w:cs="Calibri"/>
          <w:color w:val="534F4B"/>
          <w:lang w:bidi="ar-SA"/>
        </w:rPr>
      </w:pPr>
      <w:r w:rsidRPr="2BE6BD35">
        <w:rPr>
          <w:rFonts w:cs="Calibri"/>
          <w:lang w:bidi="ar-SA"/>
        </w:rPr>
        <w:t xml:space="preserve"> </w:t>
      </w:r>
    </w:p>
    <w:p w14:paraId="22FE4DCB" w14:textId="5FE11FEB" w:rsidR="00C05896" w:rsidRPr="00A37CB9" w:rsidRDefault="5CD86580" w:rsidP="00C05896">
      <w:pPr>
        <w:widowControl/>
        <w:autoSpaceDE/>
        <w:autoSpaceDN/>
        <w:ind w:left="1080"/>
        <w:rPr>
          <w:rFonts w:cs="Calibri"/>
          <w:color w:val="auto"/>
          <w:sz w:val="22"/>
          <w:lang w:bidi="ar-SA"/>
        </w:rPr>
      </w:pPr>
      <w:r>
        <w:rPr>
          <w:noProof/>
        </w:rPr>
        <w:lastRenderedPageBreak/>
        <w:drawing>
          <wp:inline distT="0" distB="0" distL="0" distR="0" wp14:anchorId="4F151DFF" wp14:editId="2C43EE85">
            <wp:extent cx="4498759" cy="3346450"/>
            <wp:effectExtent l="0" t="0" r="0" b="6350"/>
            <wp:docPr id="1030220643" name="Picture 10302206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0220643"/>
                    <pic:cNvPicPr/>
                  </pic:nvPicPr>
                  <pic:blipFill>
                    <a:blip r:embed="rId83">
                      <a:extLst>
                        <a:ext uri="{28A0092B-C50C-407E-A947-70E740481C1C}">
                          <a14:useLocalDpi xmlns:a14="http://schemas.microsoft.com/office/drawing/2010/main" val="0"/>
                        </a:ext>
                      </a:extLst>
                    </a:blip>
                    <a:stretch>
                      <a:fillRect/>
                    </a:stretch>
                  </pic:blipFill>
                  <pic:spPr>
                    <a:xfrm>
                      <a:off x="0" y="0"/>
                      <a:ext cx="4498759" cy="3346450"/>
                    </a:xfrm>
                    <a:prstGeom prst="rect">
                      <a:avLst/>
                    </a:prstGeom>
                  </pic:spPr>
                </pic:pic>
              </a:graphicData>
            </a:graphic>
          </wp:inline>
        </w:drawing>
      </w:r>
    </w:p>
    <w:p w14:paraId="10FB3406" w14:textId="5FE11FEB" w:rsidR="00C05896" w:rsidRPr="00A37CB9" w:rsidRDefault="00C05896" w:rsidP="00C05896">
      <w:pPr>
        <w:widowControl/>
        <w:autoSpaceDE/>
        <w:autoSpaceDN/>
        <w:ind w:left="1080"/>
        <w:rPr>
          <w:rFonts w:cs="Calibri"/>
          <w:color w:val="534F4B"/>
          <w:lang w:bidi="ar-SA"/>
        </w:rPr>
      </w:pPr>
      <w:r w:rsidRPr="2BE6BD35">
        <w:rPr>
          <w:rFonts w:cs="Calibri"/>
          <w:lang w:bidi="ar-SA"/>
        </w:rPr>
        <w:t> </w:t>
      </w:r>
    </w:p>
    <w:p w14:paraId="10078467" w14:textId="5FE11FEB" w:rsidR="00C05896" w:rsidRPr="00A37CB9" w:rsidRDefault="00C05896" w:rsidP="00C05896">
      <w:pPr>
        <w:widowControl/>
        <w:autoSpaceDE/>
        <w:autoSpaceDN/>
        <w:ind w:left="1080"/>
        <w:rPr>
          <w:rFonts w:cs="Calibri"/>
          <w:color w:val="534F4B"/>
          <w:lang w:bidi="ar-SA"/>
        </w:rPr>
      </w:pPr>
      <w:r w:rsidRPr="2BE6BD35">
        <w:rPr>
          <w:rFonts w:cs="Calibri"/>
          <w:lang w:bidi="ar-SA"/>
        </w:rPr>
        <w:t>Step 4:</w:t>
      </w:r>
    </w:p>
    <w:p w14:paraId="0B6F1C11" w14:textId="5FE11FEB" w:rsidR="00C05896" w:rsidRPr="00A37CB9" w:rsidRDefault="00C05896" w:rsidP="00C05896">
      <w:pPr>
        <w:widowControl/>
        <w:autoSpaceDE/>
        <w:autoSpaceDN/>
        <w:ind w:left="1080"/>
        <w:rPr>
          <w:rFonts w:cs="Calibri"/>
          <w:color w:val="534F4B"/>
          <w:lang w:bidi="ar-SA"/>
        </w:rPr>
      </w:pPr>
      <w:r w:rsidRPr="2BE6BD35">
        <w:rPr>
          <w:rFonts w:cs="Calibri"/>
          <w:lang w:bidi="ar-SA"/>
        </w:rPr>
        <w:t xml:space="preserve"> </w:t>
      </w:r>
    </w:p>
    <w:p w14:paraId="409477F1" w14:textId="5FE11FEB" w:rsidR="00C05896" w:rsidRPr="00A37CB9" w:rsidRDefault="5CD86580" w:rsidP="00C05896">
      <w:pPr>
        <w:widowControl/>
        <w:autoSpaceDE/>
        <w:autoSpaceDN/>
        <w:ind w:left="1080"/>
        <w:rPr>
          <w:rFonts w:cs="Calibri"/>
          <w:color w:val="auto"/>
          <w:sz w:val="22"/>
          <w:lang w:bidi="ar-SA"/>
        </w:rPr>
      </w:pPr>
      <w:r>
        <w:rPr>
          <w:noProof/>
        </w:rPr>
        <w:drawing>
          <wp:inline distT="0" distB="0" distL="0" distR="0" wp14:anchorId="60A71EE6" wp14:editId="6667B079">
            <wp:extent cx="3835400" cy="2327875"/>
            <wp:effectExtent l="0" t="0" r="0" b="0"/>
            <wp:docPr id="82992251" name="Picture 8299225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992251"/>
                    <pic:cNvPicPr/>
                  </pic:nvPicPr>
                  <pic:blipFill>
                    <a:blip r:embed="rId84" cstate="print">
                      <a:extLst>
                        <a:ext uri="{28A0092B-C50C-407E-A947-70E740481C1C}">
                          <a14:useLocalDpi xmlns:a14="http://schemas.microsoft.com/office/drawing/2010/main" val="0"/>
                        </a:ext>
                      </a:extLst>
                    </a:blip>
                    <a:stretch>
                      <a:fillRect/>
                    </a:stretch>
                  </pic:blipFill>
                  <pic:spPr>
                    <a:xfrm>
                      <a:off x="0" y="0"/>
                      <a:ext cx="3835400" cy="2327875"/>
                    </a:xfrm>
                    <a:prstGeom prst="rect">
                      <a:avLst/>
                    </a:prstGeom>
                  </pic:spPr>
                </pic:pic>
              </a:graphicData>
            </a:graphic>
          </wp:inline>
        </w:drawing>
      </w:r>
    </w:p>
    <w:p w14:paraId="1ACA2222" w14:textId="5FE11FEB" w:rsidR="00C05896" w:rsidRPr="00A37CB9" w:rsidRDefault="00C05896" w:rsidP="00C05896">
      <w:pPr>
        <w:widowControl/>
        <w:autoSpaceDE/>
        <w:autoSpaceDN/>
        <w:ind w:left="1080"/>
        <w:rPr>
          <w:rFonts w:cs="Calibri"/>
          <w:color w:val="534F4B"/>
          <w:lang w:bidi="ar-SA"/>
        </w:rPr>
      </w:pPr>
      <w:r w:rsidRPr="2BE6BD35">
        <w:rPr>
          <w:rFonts w:cs="Calibri"/>
          <w:lang w:bidi="ar-SA"/>
        </w:rPr>
        <w:t> </w:t>
      </w:r>
    </w:p>
    <w:p w14:paraId="578C3410" w14:textId="5FE11FEB" w:rsidR="00C05896" w:rsidRPr="00A37CB9" w:rsidRDefault="00C05896" w:rsidP="00C05896">
      <w:pPr>
        <w:widowControl/>
        <w:autoSpaceDE/>
        <w:autoSpaceDN/>
        <w:ind w:left="1080"/>
        <w:rPr>
          <w:rFonts w:cs="Calibri"/>
          <w:color w:val="534F4B"/>
          <w:lang w:bidi="ar-SA"/>
        </w:rPr>
      </w:pPr>
      <w:r w:rsidRPr="2BE6BD35">
        <w:rPr>
          <w:rFonts w:cs="Calibri"/>
          <w:lang w:bidi="ar-SA"/>
        </w:rPr>
        <w:t xml:space="preserve">Step 5: </w:t>
      </w:r>
    </w:p>
    <w:p w14:paraId="38B62F1E" w14:textId="5FE11FEB" w:rsidR="00C05896" w:rsidRPr="00A37CB9" w:rsidRDefault="5CD86580" w:rsidP="00C05896">
      <w:pPr>
        <w:widowControl/>
        <w:autoSpaceDE/>
        <w:autoSpaceDN/>
        <w:ind w:left="1080"/>
        <w:rPr>
          <w:rFonts w:cs="Calibri"/>
          <w:color w:val="auto"/>
          <w:sz w:val="22"/>
          <w:lang w:bidi="ar-SA"/>
        </w:rPr>
      </w:pPr>
      <w:r>
        <w:rPr>
          <w:noProof/>
        </w:rPr>
        <w:lastRenderedPageBreak/>
        <w:drawing>
          <wp:inline distT="0" distB="0" distL="0" distR="0" wp14:anchorId="28D9E1EA" wp14:editId="281FC8D1">
            <wp:extent cx="3911600" cy="2395855"/>
            <wp:effectExtent l="0" t="0" r="0" b="4445"/>
            <wp:docPr id="44443501" name="Picture 4444350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443501"/>
                    <pic:cNvPicPr/>
                  </pic:nvPicPr>
                  <pic:blipFill>
                    <a:blip r:embed="rId85" cstate="print">
                      <a:extLst>
                        <a:ext uri="{28A0092B-C50C-407E-A947-70E740481C1C}">
                          <a14:useLocalDpi xmlns:a14="http://schemas.microsoft.com/office/drawing/2010/main" val="0"/>
                        </a:ext>
                      </a:extLst>
                    </a:blip>
                    <a:stretch>
                      <a:fillRect/>
                    </a:stretch>
                  </pic:blipFill>
                  <pic:spPr>
                    <a:xfrm>
                      <a:off x="0" y="0"/>
                      <a:ext cx="3911600" cy="2395855"/>
                    </a:xfrm>
                    <a:prstGeom prst="rect">
                      <a:avLst/>
                    </a:prstGeom>
                  </pic:spPr>
                </pic:pic>
              </a:graphicData>
            </a:graphic>
          </wp:inline>
        </w:drawing>
      </w:r>
    </w:p>
    <w:p w14:paraId="403A5B8E" w14:textId="5FE11FEB" w:rsidR="00C05896" w:rsidRPr="00A37CB9" w:rsidRDefault="00C05896" w:rsidP="00C05896">
      <w:pPr>
        <w:widowControl/>
        <w:autoSpaceDE/>
        <w:autoSpaceDN/>
        <w:ind w:left="1080"/>
        <w:rPr>
          <w:rFonts w:cs="Calibri"/>
          <w:color w:val="534F4B"/>
          <w:lang w:bidi="ar-SA"/>
        </w:rPr>
      </w:pPr>
      <w:r w:rsidRPr="2BE6BD35">
        <w:rPr>
          <w:rFonts w:cs="Calibri"/>
          <w:lang w:bidi="ar-SA"/>
        </w:rPr>
        <w:t>Step 6:</w:t>
      </w:r>
    </w:p>
    <w:p w14:paraId="19D71F45" w14:textId="5FE11FEB" w:rsidR="00C05896" w:rsidRPr="00A37CB9" w:rsidRDefault="00C05896" w:rsidP="00C05896">
      <w:pPr>
        <w:widowControl/>
        <w:autoSpaceDE/>
        <w:autoSpaceDN/>
        <w:ind w:left="1080"/>
        <w:rPr>
          <w:rFonts w:cs="Calibri"/>
          <w:color w:val="534F4B"/>
          <w:lang w:bidi="ar-SA"/>
        </w:rPr>
      </w:pPr>
      <w:r w:rsidRPr="2BE6BD35">
        <w:rPr>
          <w:rFonts w:cs="Calibri"/>
          <w:lang w:bidi="ar-SA"/>
        </w:rPr>
        <w:t xml:space="preserve"> </w:t>
      </w:r>
    </w:p>
    <w:p w14:paraId="6CD754E2" w14:textId="5FE11FEB" w:rsidR="00C05896" w:rsidRPr="00A37CB9" w:rsidRDefault="5CD86580" w:rsidP="00C05896">
      <w:pPr>
        <w:widowControl/>
        <w:autoSpaceDE/>
        <w:autoSpaceDN/>
        <w:ind w:left="1080"/>
        <w:rPr>
          <w:rFonts w:cs="Calibri"/>
          <w:color w:val="auto"/>
          <w:sz w:val="22"/>
          <w:lang w:bidi="ar-SA"/>
        </w:rPr>
      </w:pPr>
      <w:r>
        <w:rPr>
          <w:noProof/>
        </w:rPr>
        <w:drawing>
          <wp:inline distT="0" distB="0" distL="0" distR="0" wp14:anchorId="6471CDA9" wp14:editId="3B441D26">
            <wp:extent cx="3531171" cy="2686050"/>
            <wp:effectExtent l="0" t="0" r="0" b="0"/>
            <wp:docPr id="1017030236" name="Picture 10170302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7030236"/>
                    <pic:cNvPicPr/>
                  </pic:nvPicPr>
                  <pic:blipFill>
                    <a:blip r:embed="rId86" cstate="print">
                      <a:extLst>
                        <a:ext uri="{28A0092B-C50C-407E-A947-70E740481C1C}">
                          <a14:useLocalDpi xmlns:a14="http://schemas.microsoft.com/office/drawing/2010/main" val="0"/>
                        </a:ext>
                      </a:extLst>
                    </a:blip>
                    <a:stretch>
                      <a:fillRect/>
                    </a:stretch>
                  </pic:blipFill>
                  <pic:spPr>
                    <a:xfrm>
                      <a:off x="0" y="0"/>
                      <a:ext cx="3531171" cy="2686050"/>
                    </a:xfrm>
                    <a:prstGeom prst="rect">
                      <a:avLst/>
                    </a:prstGeom>
                  </pic:spPr>
                </pic:pic>
              </a:graphicData>
            </a:graphic>
          </wp:inline>
        </w:drawing>
      </w:r>
    </w:p>
    <w:p w14:paraId="1BE0527F" w14:textId="5FE11FEB" w:rsidR="00C05896" w:rsidRPr="00A37CB9" w:rsidRDefault="00C05896" w:rsidP="00C05896">
      <w:pPr>
        <w:widowControl/>
        <w:autoSpaceDE/>
        <w:autoSpaceDN/>
        <w:ind w:left="1080"/>
        <w:rPr>
          <w:rFonts w:cs="Calibri"/>
          <w:color w:val="534F4B"/>
          <w:lang w:bidi="ar-SA"/>
        </w:rPr>
      </w:pPr>
      <w:r w:rsidRPr="2BE6BD35">
        <w:rPr>
          <w:rFonts w:cs="Calibri"/>
          <w:lang w:bidi="ar-SA"/>
        </w:rPr>
        <w:t> </w:t>
      </w:r>
    </w:p>
    <w:p w14:paraId="07C9974D" w14:textId="5FE11FEB" w:rsidR="00C05896" w:rsidRDefault="00C05896" w:rsidP="00C05896">
      <w:pPr>
        <w:pStyle w:val="ListParagraph"/>
        <w:ind w:left="1080"/>
      </w:pPr>
    </w:p>
    <w:p w14:paraId="5BBE0B2F" w14:textId="5FE11FEB" w:rsidR="00C05896" w:rsidRPr="00252157" w:rsidRDefault="00C05896" w:rsidP="003312D6">
      <w:pPr>
        <w:pStyle w:val="ListParagraph"/>
        <w:numPr>
          <w:ilvl w:val="0"/>
          <w:numId w:val="26"/>
        </w:numPr>
        <w:rPr>
          <w:b/>
        </w:rPr>
      </w:pPr>
      <w:r w:rsidRPr="00252157">
        <w:rPr>
          <w:b/>
        </w:rPr>
        <w:t>Create Self-signed certificate</w:t>
      </w:r>
    </w:p>
    <w:p w14:paraId="24BFFC58" w14:textId="5FE11FEB" w:rsidR="00C05896" w:rsidRDefault="00C05896" w:rsidP="003312D6">
      <w:pPr>
        <w:pStyle w:val="ListParagraph"/>
        <w:numPr>
          <w:ilvl w:val="0"/>
          <w:numId w:val="28"/>
        </w:numPr>
      </w:pPr>
      <w:r>
        <w:t>Logon to the Server using RDP.</w:t>
      </w:r>
    </w:p>
    <w:p w14:paraId="74406F84" w14:textId="5FE11FEB" w:rsidR="00C05896" w:rsidRDefault="00C05896" w:rsidP="003312D6">
      <w:pPr>
        <w:pStyle w:val="ListParagraph"/>
        <w:numPr>
          <w:ilvl w:val="0"/>
          <w:numId w:val="28"/>
        </w:numPr>
      </w:pPr>
      <w:r>
        <w:t>Open Windows PowerShell ISE in admin mode and execute the following command and copy the thumbprint.</w:t>
      </w:r>
    </w:p>
    <w:p w14:paraId="670319F4" w14:textId="5FE11FEB" w:rsidR="00C05896" w:rsidRPr="00B83AA4" w:rsidRDefault="00C05896" w:rsidP="003312D6">
      <w:pPr>
        <w:pStyle w:val="ListParagraph"/>
        <w:numPr>
          <w:ilvl w:val="0"/>
          <w:numId w:val="28"/>
        </w:numPr>
      </w:pPr>
      <w:r w:rsidRPr="00B83AA4">
        <w:t xml:space="preserve">Provide VM DNS name </w:t>
      </w:r>
      <w:r>
        <w:t>and Friendly</w:t>
      </w:r>
      <w:r w:rsidRPr="00B83AA4">
        <w:t xml:space="preserve"> </w:t>
      </w:r>
      <w:r>
        <w:t>Name</w:t>
      </w:r>
      <w:r w:rsidRPr="00B83AA4">
        <w:t xml:space="preserve"> for below yellow highlighted color- and execute it.</w:t>
      </w:r>
    </w:p>
    <w:p w14:paraId="7D07A158" w14:textId="5FE11FEB" w:rsidR="00C05896" w:rsidRDefault="00C05896" w:rsidP="00C05896">
      <w:pPr>
        <w:pStyle w:val="ListParagraph"/>
        <w:ind w:left="1440"/>
      </w:pPr>
    </w:p>
    <w:tbl>
      <w:tblPr>
        <w:tblStyle w:val="TableGrid"/>
        <w:tblW w:w="0" w:type="auto"/>
        <w:tblInd w:w="1800" w:type="dxa"/>
        <w:tblLook w:val="04A0" w:firstRow="1" w:lastRow="0" w:firstColumn="1" w:lastColumn="0" w:noHBand="0" w:noVBand="1"/>
      </w:tblPr>
      <w:tblGrid>
        <w:gridCol w:w="8108"/>
      </w:tblGrid>
      <w:tr w:rsidR="00C05896" w14:paraId="4C0F2C65" w14:textId="77777777">
        <w:tc>
          <w:tcPr>
            <w:tcW w:w="9926" w:type="dxa"/>
          </w:tcPr>
          <w:p w14:paraId="28C5A8E7" w14:textId="77777777" w:rsidR="00C05896" w:rsidRDefault="00C05896">
            <w:pPr>
              <w:widowControl/>
              <w:shd w:val="clear" w:color="auto" w:fill="FFFFFF"/>
              <w:adjustRightInd w:val="0"/>
              <w:rPr>
                <w:rFonts w:ascii="Lucida Console" w:eastAsiaTheme="minorHAnsi" w:hAnsi="Lucida Console" w:cs="Lucida Console"/>
                <w:color w:val="8B0000"/>
                <w:sz w:val="18"/>
                <w:szCs w:val="18"/>
                <w:lang w:bidi="ar-SA"/>
              </w:rPr>
            </w:pPr>
            <w:r w:rsidRPr="00B83AA4">
              <w:rPr>
                <w:rFonts w:ascii="Lucida Console" w:eastAsiaTheme="minorHAnsi" w:hAnsi="Lucida Console" w:cs="Lucida Console"/>
                <w:color w:val="0000FF"/>
                <w:sz w:val="18"/>
                <w:szCs w:val="18"/>
                <w:lang w:bidi="ar-SA"/>
              </w:rPr>
              <w:t>New-</w:t>
            </w:r>
            <w:proofErr w:type="spellStart"/>
            <w:r w:rsidRPr="00B83AA4">
              <w:rPr>
                <w:rFonts w:ascii="Lucida Console" w:eastAsiaTheme="minorHAnsi" w:hAnsi="Lucida Console" w:cs="Lucida Console"/>
                <w:color w:val="0000FF"/>
                <w:sz w:val="18"/>
                <w:szCs w:val="18"/>
                <w:lang w:bidi="ar-SA"/>
              </w:rPr>
              <w:t>SelfSignedCertificate</w:t>
            </w:r>
            <w:proofErr w:type="spellEnd"/>
            <w:r w:rsidRPr="00B83AA4">
              <w:rPr>
                <w:rFonts w:ascii="Lucida Console" w:eastAsiaTheme="minorHAnsi" w:hAnsi="Lucida Console" w:cs="Lucida Console"/>
                <w:color w:val="auto"/>
                <w:sz w:val="18"/>
                <w:szCs w:val="18"/>
                <w:lang w:bidi="ar-SA"/>
              </w:rPr>
              <w:t xml:space="preserve"> </w:t>
            </w:r>
            <w:r w:rsidRPr="00B83AA4">
              <w:rPr>
                <w:rFonts w:ascii="Lucida Console" w:eastAsiaTheme="minorHAnsi" w:hAnsi="Lucida Console" w:cs="Lucida Console"/>
                <w:color w:val="000080"/>
                <w:sz w:val="18"/>
                <w:szCs w:val="18"/>
                <w:lang w:bidi="ar-SA"/>
              </w:rPr>
              <w:t>-</w:t>
            </w:r>
            <w:proofErr w:type="spellStart"/>
            <w:r w:rsidRPr="00B83AA4">
              <w:rPr>
                <w:rFonts w:ascii="Lucida Console" w:eastAsiaTheme="minorHAnsi" w:hAnsi="Lucida Console" w:cs="Lucida Console"/>
                <w:color w:val="000080"/>
                <w:sz w:val="18"/>
                <w:szCs w:val="18"/>
                <w:lang w:bidi="ar-SA"/>
              </w:rPr>
              <w:t>DnsName</w:t>
            </w:r>
            <w:proofErr w:type="spellEnd"/>
            <w:r w:rsidRPr="00B83AA4">
              <w:rPr>
                <w:rFonts w:ascii="Lucida Console" w:eastAsiaTheme="minorHAnsi" w:hAnsi="Lucida Console" w:cs="Lucida Console"/>
                <w:color w:val="auto"/>
                <w:sz w:val="18"/>
                <w:szCs w:val="18"/>
                <w:lang w:bidi="ar-SA"/>
              </w:rPr>
              <w:t xml:space="preserve"> </w:t>
            </w:r>
            <w:r w:rsidRPr="00B83AA4">
              <w:rPr>
                <w:rFonts w:ascii="Lucida Console" w:eastAsiaTheme="minorHAnsi" w:hAnsi="Lucida Console" w:cs="Lucida Console"/>
                <w:color w:val="8B0000"/>
                <w:sz w:val="18"/>
                <w:szCs w:val="18"/>
                <w:lang w:bidi="ar-SA"/>
              </w:rPr>
              <w:t>'&lt;</w:t>
            </w:r>
            <w:r w:rsidRPr="00B83AA4">
              <w:rPr>
                <w:rFonts w:ascii="Lucida Console" w:eastAsiaTheme="minorHAnsi" w:hAnsi="Lucida Console" w:cs="Lucida Console"/>
                <w:color w:val="8B0000"/>
                <w:sz w:val="18"/>
                <w:szCs w:val="18"/>
                <w:highlight w:val="yellow"/>
                <w:lang w:bidi="ar-SA"/>
              </w:rPr>
              <w:t>vmdatamartdev.hpefs-odessa.com</w:t>
            </w:r>
            <w:r w:rsidRPr="00B83AA4">
              <w:rPr>
                <w:rFonts w:ascii="Lucida Console" w:eastAsiaTheme="minorHAnsi" w:hAnsi="Lucida Console" w:cs="Lucida Console"/>
                <w:color w:val="8B0000"/>
                <w:sz w:val="18"/>
                <w:szCs w:val="18"/>
                <w:lang w:bidi="ar-SA"/>
              </w:rPr>
              <w:t>&gt;'</w:t>
            </w:r>
            <w:r w:rsidRPr="00B83AA4">
              <w:rPr>
                <w:rFonts w:ascii="Lucida Console" w:eastAsiaTheme="minorHAnsi" w:hAnsi="Lucida Console" w:cs="Lucida Console"/>
                <w:color w:val="auto"/>
                <w:sz w:val="18"/>
                <w:szCs w:val="18"/>
                <w:lang w:bidi="ar-SA"/>
              </w:rPr>
              <w:t xml:space="preserve"> </w:t>
            </w:r>
            <w:r w:rsidRPr="00B83AA4">
              <w:rPr>
                <w:rFonts w:ascii="Lucida Console" w:eastAsiaTheme="minorHAnsi" w:hAnsi="Lucida Console" w:cs="Lucida Console"/>
                <w:color w:val="000080"/>
                <w:sz w:val="18"/>
                <w:szCs w:val="18"/>
                <w:lang w:bidi="ar-SA"/>
              </w:rPr>
              <w:t>-</w:t>
            </w:r>
            <w:proofErr w:type="spellStart"/>
            <w:r w:rsidRPr="00B83AA4">
              <w:rPr>
                <w:rFonts w:ascii="Lucida Console" w:eastAsiaTheme="minorHAnsi" w:hAnsi="Lucida Console" w:cs="Lucida Console"/>
                <w:color w:val="000080"/>
                <w:sz w:val="18"/>
                <w:szCs w:val="18"/>
                <w:lang w:bidi="ar-SA"/>
              </w:rPr>
              <w:t>CertStoreLocation</w:t>
            </w:r>
            <w:proofErr w:type="spellEnd"/>
            <w:r w:rsidRPr="00B83AA4">
              <w:rPr>
                <w:rFonts w:ascii="Lucida Console" w:eastAsiaTheme="minorHAnsi" w:hAnsi="Lucida Console" w:cs="Lucida Console"/>
                <w:color w:val="auto"/>
                <w:sz w:val="18"/>
                <w:szCs w:val="18"/>
                <w:lang w:bidi="ar-SA"/>
              </w:rPr>
              <w:t xml:space="preserve"> </w:t>
            </w:r>
            <w:r w:rsidRPr="00B83AA4">
              <w:rPr>
                <w:rFonts w:ascii="Lucida Console" w:eastAsiaTheme="minorHAnsi" w:hAnsi="Lucida Console" w:cs="Lucida Console"/>
                <w:color w:val="8A2BE2"/>
                <w:sz w:val="18"/>
                <w:szCs w:val="18"/>
                <w:lang w:bidi="ar-SA"/>
              </w:rPr>
              <w:t>Cert:\</w:t>
            </w:r>
            <w:proofErr w:type="spellStart"/>
            <w:r w:rsidRPr="00B83AA4">
              <w:rPr>
                <w:rFonts w:ascii="Lucida Console" w:eastAsiaTheme="minorHAnsi" w:hAnsi="Lucida Console" w:cs="Lucida Console"/>
                <w:color w:val="8A2BE2"/>
                <w:sz w:val="18"/>
                <w:szCs w:val="18"/>
                <w:lang w:bidi="ar-SA"/>
              </w:rPr>
              <w:t>LocalMachine</w:t>
            </w:r>
            <w:proofErr w:type="spellEnd"/>
            <w:r w:rsidRPr="00B83AA4">
              <w:rPr>
                <w:rFonts w:ascii="Lucida Console" w:eastAsiaTheme="minorHAnsi" w:hAnsi="Lucida Console" w:cs="Lucida Console"/>
                <w:color w:val="8A2BE2"/>
                <w:sz w:val="18"/>
                <w:szCs w:val="18"/>
                <w:lang w:bidi="ar-SA"/>
              </w:rPr>
              <w:t>\My</w:t>
            </w:r>
            <w:r w:rsidRPr="00B83AA4">
              <w:rPr>
                <w:rFonts w:ascii="Lucida Console" w:eastAsiaTheme="minorHAnsi" w:hAnsi="Lucida Console" w:cs="Lucida Console"/>
                <w:color w:val="auto"/>
                <w:sz w:val="18"/>
                <w:szCs w:val="18"/>
                <w:lang w:bidi="ar-SA"/>
              </w:rPr>
              <w:t xml:space="preserve"> </w:t>
            </w:r>
            <w:r w:rsidRPr="00B83AA4">
              <w:rPr>
                <w:rFonts w:ascii="Lucida Console" w:eastAsiaTheme="minorHAnsi" w:hAnsi="Lucida Console" w:cs="Lucida Console"/>
                <w:color w:val="000080"/>
                <w:sz w:val="18"/>
                <w:szCs w:val="18"/>
                <w:lang w:bidi="ar-SA"/>
              </w:rPr>
              <w:t>-</w:t>
            </w:r>
            <w:proofErr w:type="spellStart"/>
            <w:r w:rsidRPr="00B83AA4">
              <w:rPr>
                <w:rFonts w:ascii="Lucida Console" w:eastAsiaTheme="minorHAnsi" w:hAnsi="Lucida Console" w:cs="Lucida Console"/>
                <w:color w:val="000080"/>
                <w:sz w:val="18"/>
                <w:szCs w:val="18"/>
                <w:lang w:bidi="ar-SA"/>
              </w:rPr>
              <w:t>FriendlyName</w:t>
            </w:r>
            <w:proofErr w:type="spellEnd"/>
            <w:r w:rsidRPr="00B83AA4">
              <w:rPr>
                <w:rFonts w:ascii="Lucida Console" w:eastAsiaTheme="minorHAnsi" w:hAnsi="Lucida Console" w:cs="Lucida Console"/>
                <w:color w:val="auto"/>
                <w:sz w:val="18"/>
                <w:szCs w:val="18"/>
                <w:lang w:bidi="ar-SA"/>
              </w:rPr>
              <w:t xml:space="preserve"> </w:t>
            </w:r>
            <w:r w:rsidRPr="00B83AA4">
              <w:rPr>
                <w:rFonts w:ascii="Lucida Console" w:eastAsiaTheme="minorHAnsi" w:hAnsi="Lucida Console" w:cs="Lucida Console"/>
                <w:color w:val="8B0000"/>
                <w:sz w:val="18"/>
                <w:szCs w:val="18"/>
                <w:lang w:bidi="ar-SA"/>
              </w:rPr>
              <w:t>'</w:t>
            </w:r>
            <w:proofErr w:type="spellStart"/>
            <w:r w:rsidRPr="00B83AA4">
              <w:rPr>
                <w:rFonts w:ascii="Lucida Console" w:eastAsiaTheme="minorHAnsi" w:hAnsi="Lucida Console" w:cs="Lucida Console"/>
                <w:color w:val="8B0000"/>
                <w:sz w:val="18"/>
                <w:szCs w:val="18"/>
                <w:highlight w:val="yellow"/>
                <w:lang w:bidi="ar-SA"/>
              </w:rPr>
              <w:t>vmdatamartdev</w:t>
            </w:r>
            <w:proofErr w:type="spellEnd"/>
            <w:r w:rsidRPr="00B83AA4">
              <w:rPr>
                <w:rFonts w:ascii="Lucida Console" w:eastAsiaTheme="minorHAnsi" w:hAnsi="Lucida Console" w:cs="Lucida Console"/>
                <w:color w:val="8B0000"/>
                <w:sz w:val="18"/>
                <w:szCs w:val="18"/>
                <w:lang w:bidi="ar-SA"/>
              </w:rPr>
              <w:t xml:space="preserve">' </w:t>
            </w:r>
          </w:p>
          <w:p w14:paraId="41ED6A2E" w14:textId="77777777" w:rsidR="00C05896" w:rsidRDefault="00C05896">
            <w:pPr>
              <w:pStyle w:val="ListParagraph"/>
            </w:pPr>
          </w:p>
        </w:tc>
      </w:tr>
    </w:tbl>
    <w:p w14:paraId="7D26F5AE" w14:textId="5FE11FEB" w:rsidR="00C05896" w:rsidRDefault="00C05896" w:rsidP="00C05896">
      <w:pPr>
        <w:pStyle w:val="ListParagraph"/>
        <w:ind w:left="1800"/>
      </w:pPr>
    </w:p>
    <w:p w14:paraId="5AAC0FFE" w14:textId="5FE11FEB" w:rsidR="00C05896" w:rsidRDefault="00C05896" w:rsidP="00C05896">
      <w:pPr>
        <w:pStyle w:val="ListParagraph"/>
        <w:ind w:left="1440"/>
      </w:pPr>
    </w:p>
    <w:p w14:paraId="15EE5FD0" w14:textId="5FE11FEB" w:rsidR="00C05896" w:rsidRDefault="5CD86580" w:rsidP="00C05896">
      <w:pPr>
        <w:pStyle w:val="ListParagraph"/>
        <w:ind w:left="1800"/>
      </w:pPr>
      <w:r>
        <w:rPr>
          <w:noProof/>
        </w:rPr>
        <w:lastRenderedPageBreak/>
        <w:drawing>
          <wp:inline distT="0" distB="0" distL="0" distR="0" wp14:anchorId="77D397C6" wp14:editId="39D7D554">
            <wp:extent cx="4486655" cy="2032000"/>
            <wp:effectExtent l="0" t="0" r="9525" b="6350"/>
            <wp:docPr id="1266496632" name="Picture 12664966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6496632"/>
                    <pic:cNvPicPr/>
                  </pic:nvPicPr>
                  <pic:blipFill>
                    <a:blip r:embed="rId87" cstate="print">
                      <a:extLst>
                        <a:ext uri="{28A0092B-C50C-407E-A947-70E740481C1C}">
                          <a14:useLocalDpi xmlns:a14="http://schemas.microsoft.com/office/drawing/2010/main" val="0"/>
                        </a:ext>
                      </a:extLst>
                    </a:blip>
                    <a:stretch>
                      <a:fillRect/>
                    </a:stretch>
                  </pic:blipFill>
                  <pic:spPr>
                    <a:xfrm>
                      <a:off x="0" y="0"/>
                      <a:ext cx="4486655" cy="2032000"/>
                    </a:xfrm>
                    <a:prstGeom prst="rect">
                      <a:avLst/>
                    </a:prstGeom>
                  </pic:spPr>
                </pic:pic>
              </a:graphicData>
            </a:graphic>
          </wp:inline>
        </w:drawing>
      </w:r>
    </w:p>
    <w:p w14:paraId="74DE6E8C" w14:textId="5FE11FEB" w:rsidR="00C05896" w:rsidRDefault="00C05896" w:rsidP="00C05896">
      <w:pPr>
        <w:pStyle w:val="ListParagraph"/>
        <w:ind w:left="1080"/>
      </w:pPr>
    </w:p>
    <w:p w14:paraId="1443F5B6" w14:textId="69983765" w:rsidR="00C05896" w:rsidRPr="00252157" w:rsidRDefault="00C05896" w:rsidP="003312D6">
      <w:pPr>
        <w:pStyle w:val="ListParagraph"/>
        <w:numPr>
          <w:ilvl w:val="0"/>
          <w:numId w:val="26"/>
        </w:numPr>
        <w:rPr>
          <w:b/>
        </w:rPr>
      </w:pPr>
      <w:r w:rsidRPr="00252157">
        <w:rPr>
          <w:b/>
          <w:bCs/>
        </w:rPr>
        <w:t xml:space="preserve">Configure </w:t>
      </w:r>
      <w:proofErr w:type="spellStart"/>
      <w:r w:rsidRPr="00252157">
        <w:rPr>
          <w:b/>
          <w:bCs/>
        </w:rPr>
        <w:t>WinRM</w:t>
      </w:r>
      <w:proofErr w:type="spellEnd"/>
      <w:r w:rsidRPr="00252157">
        <w:rPr>
          <w:b/>
          <w:bCs/>
        </w:rPr>
        <w:t xml:space="preserve"> to listen on </w:t>
      </w:r>
      <w:r w:rsidR="00E16B21" w:rsidRPr="00252157">
        <w:rPr>
          <w:b/>
          <w:bCs/>
        </w:rPr>
        <w:t>5986.</w:t>
      </w:r>
    </w:p>
    <w:p w14:paraId="0E35FC8B" w14:textId="5FE11FEB" w:rsidR="00C05896" w:rsidRDefault="00C05896" w:rsidP="003312D6">
      <w:pPr>
        <w:pStyle w:val="ListParagraph"/>
        <w:numPr>
          <w:ilvl w:val="0"/>
          <w:numId w:val="27"/>
        </w:numPr>
      </w:pPr>
      <w:r>
        <w:t>Open command prompt in admin mode</w:t>
      </w:r>
    </w:p>
    <w:p w14:paraId="48262787" w14:textId="5FE11FEB" w:rsidR="00C05896" w:rsidRDefault="00C05896" w:rsidP="003312D6">
      <w:pPr>
        <w:pStyle w:val="ListParagraph"/>
        <w:numPr>
          <w:ilvl w:val="0"/>
          <w:numId w:val="27"/>
        </w:numPr>
      </w:pPr>
      <w:r w:rsidRPr="006D06D9">
        <w:t>Run the following command, pasting your new certificate’s thumbprint into the command (all on one line)</w:t>
      </w:r>
    </w:p>
    <w:p w14:paraId="7AC7475F" w14:textId="5FE11FEB" w:rsidR="00C05896" w:rsidRDefault="00C05896" w:rsidP="2BE6BD35">
      <w:pPr>
        <w:widowControl/>
        <w:shd w:val="clear" w:color="auto" w:fill="FFFFFF" w:themeFill="background1"/>
        <w:adjustRightInd w:val="0"/>
        <w:ind w:left="1800"/>
        <w:rPr>
          <w:rFonts w:ascii="Lucida Console" w:eastAsiaTheme="minorEastAsia" w:hAnsi="Lucida Console" w:cs="Lucida Console"/>
          <w:color w:val="0000FF"/>
          <w:sz w:val="18"/>
          <w:szCs w:val="18"/>
          <w:lang w:bidi="ar-SA"/>
        </w:rPr>
      </w:pPr>
    </w:p>
    <w:tbl>
      <w:tblPr>
        <w:tblStyle w:val="TableGrid"/>
        <w:tblW w:w="0" w:type="auto"/>
        <w:tblInd w:w="1800" w:type="dxa"/>
        <w:tblLook w:val="04A0" w:firstRow="1" w:lastRow="0" w:firstColumn="1" w:lastColumn="0" w:noHBand="0" w:noVBand="1"/>
      </w:tblPr>
      <w:tblGrid>
        <w:gridCol w:w="8108"/>
      </w:tblGrid>
      <w:tr w:rsidR="00C05896" w14:paraId="6F151F08" w14:textId="77777777">
        <w:tc>
          <w:tcPr>
            <w:tcW w:w="9926" w:type="dxa"/>
          </w:tcPr>
          <w:p w14:paraId="4A0A05D7" w14:textId="77777777" w:rsidR="00C05896" w:rsidRDefault="00C05896">
            <w:pPr>
              <w:widowControl/>
              <w:shd w:val="clear" w:color="auto" w:fill="FFFFFF"/>
              <w:adjustRightInd w:val="0"/>
              <w:rPr>
                <w:rFonts w:ascii="Lucida Console" w:eastAsiaTheme="minorHAnsi" w:hAnsi="Lucida Console" w:cs="Lucida Console"/>
                <w:color w:val="auto"/>
                <w:sz w:val="18"/>
                <w:szCs w:val="18"/>
                <w:lang w:bidi="ar-SA"/>
              </w:rPr>
            </w:pPr>
            <w:proofErr w:type="spellStart"/>
            <w:r w:rsidRPr="00D119AD">
              <w:rPr>
                <w:rFonts w:ascii="Lucida Console" w:eastAsiaTheme="minorHAnsi" w:hAnsi="Lucida Console" w:cs="Lucida Console"/>
                <w:color w:val="0000FF"/>
                <w:sz w:val="18"/>
                <w:szCs w:val="18"/>
                <w:lang w:bidi="ar-SA"/>
              </w:rPr>
              <w:t>winrm</w:t>
            </w:r>
            <w:proofErr w:type="spellEnd"/>
            <w:r w:rsidRPr="00D119AD">
              <w:rPr>
                <w:rFonts w:ascii="Lucida Console" w:eastAsiaTheme="minorHAnsi" w:hAnsi="Lucida Console" w:cs="Lucida Console"/>
                <w:color w:val="auto"/>
                <w:sz w:val="18"/>
                <w:szCs w:val="18"/>
                <w:lang w:bidi="ar-SA"/>
              </w:rPr>
              <w:t xml:space="preserve"> </w:t>
            </w:r>
            <w:r w:rsidRPr="00D119AD">
              <w:rPr>
                <w:rFonts w:ascii="Lucida Console" w:eastAsiaTheme="minorHAnsi" w:hAnsi="Lucida Console" w:cs="Lucida Console"/>
                <w:color w:val="8A2BE2"/>
                <w:sz w:val="18"/>
                <w:szCs w:val="18"/>
                <w:lang w:bidi="ar-SA"/>
              </w:rPr>
              <w:t>create</w:t>
            </w:r>
            <w:r w:rsidRPr="00D119AD">
              <w:rPr>
                <w:rFonts w:ascii="Lucida Console" w:eastAsiaTheme="minorHAnsi" w:hAnsi="Lucida Console" w:cs="Lucida Console"/>
                <w:color w:val="auto"/>
                <w:sz w:val="18"/>
                <w:szCs w:val="18"/>
                <w:lang w:bidi="ar-SA"/>
              </w:rPr>
              <w:t xml:space="preserve"> </w:t>
            </w:r>
            <w:proofErr w:type="spellStart"/>
            <w:r w:rsidRPr="00D119AD">
              <w:rPr>
                <w:rFonts w:ascii="Lucida Console" w:eastAsiaTheme="minorHAnsi" w:hAnsi="Lucida Console" w:cs="Lucida Console"/>
                <w:color w:val="8A2BE2"/>
                <w:sz w:val="18"/>
                <w:szCs w:val="18"/>
                <w:lang w:bidi="ar-SA"/>
              </w:rPr>
              <w:t>winrm</w:t>
            </w:r>
            <w:proofErr w:type="spellEnd"/>
            <w:r w:rsidRPr="00D119AD">
              <w:rPr>
                <w:rFonts w:ascii="Lucida Console" w:eastAsiaTheme="minorHAnsi" w:hAnsi="Lucida Console" w:cs="Lucida Console"/>
                <w:color w:val="8A2BE2"/>
                <w:sz w:val="18"/>
                <w:szCs w:val="18"/>
                <w:lang w:bidi="ar-SA"/>
              </w:rPr>
              <w:t>/config/</w:t>
            </w:r>
            <w:proofErr w:type="spellStart"/>
            <w:r w:rsidRPr="00D119AD">
              <w:rPr>
                <w:rFonts w:ascii="Lucida Console" w:eastAsiaTheme="minorHAnsi" w:hAnsi="Lucida Console" w:cs="Lucida Console"/>
                <w:color w:val="8A2BE2"/>
                <w:sz w:val="18"/>
                <w:szCs w:val="18"/>
                <w:lang w:bidi="ar-SA"/>
              </w:rPr>
              <w:t>Listener?Address</w:t>
            </w:r>
            <w:proofErr w:type="spellEnd"/>
            <w:r w:rsidRPr="00D119AD">
              <w:rPr>
                <w:rFonts w:ascii="Lucida Console" w:eastAsiaTheme="minorHAnsi" w:hAnsi="Lucida Console" w:cs="Lucida Console"/>
                <w:color w:val="8A2BE2"/>
                <w:sz w:val="18"/>
                <w:szCs w:val="18"/>
                <w:lang w:bidi="ar-SA"/>
              </w:rPr>
              <w:t>=*+Transport=HTTPS</w:t>
            </w:r>
            <w:r w:rsidRPr="00D119AD">
              <w:rPr>
                <w:rFonts w:ascii="Lucida Console" w:eastAsiaTheme="minorHAnsi" w:hAnsi="Lucida Console" w:cs="Lucida Console"/>
                <w:color w:val="auto"/>
                <w:sz w:val="18"/>
                <w:szCs w:val="18"/>
                <w:lang w:bidi="ar-SA"/>
              </w:rPr>
              <w:t xml:space="preserve"> </w:t>
            </w:r>
            <w:proofErr w:type="gramStart"/>
            <w:r w:rsidRPr="00D119AD">
              <w:rPr>
                <w:rFonts w:ascii="Lucida Console" w:eastAsiaTheme="minorHAnsi" w:hAnsi="Lucida Console" w:cs="Lucida Console"/>
                <w:color w:val="auto"/>
                <w:sz w:val="18"/>
                <w:szCs w:val="18"/>
                <w:lang w:bidi="ar-SA"/>
              </w:rPr>
              <w:t>@{</w:t>
            </w:r>
            <w:proofErr w:type="gramEnd"/>
            <w:r w:rsidRPr="00D119AD">
              <w:rPr>
                <w:rFonts w:ascii="Lucida Console" w:eastAsiaTheme="minorHAnsi" w:hAnsi="Lucida Console" w:cs="Lucida Console"/>
                <w:color w:val="auto"/>
                <w:sz w:val="18"/>
                <w:szCs w:val="18"/>
                <w:lang w:bidi="ar-SA"/>
              </w:rPr>
              <w:t>Hostname</w:t>
            </w:r>
            <w:r w:rsidRPr="00D119AD">
              <w:rPr>
                <w:rFonts w:ascii="Lucida Console" w:eastAsiaTheme="minorHAnsi" w:hAnsi="Lucida Console" w:cs="Lucida Console"/>
                <w:color w:val="696969"/>
                <w:sz w:val="18"/>
                <w:szCs w:val="18"/>
                <w:lang w:bidi="ar-SA"/>
              </w:rPr>
              <w:t>=</w:t>
            </w:r>
            <w:r w:rsidRPr="00D119AD">
              <w:rPr>
                <w:rFonts w:ascii="Lucida Console" w:eastAsiaTheme="minorHAnsi" w:hAnsi="Lucida Console" w:cs="Lucida Console"/>
                <w:color w:val="8B0000"/>
                <w:sz w:val="18"/>
                <w:szCs w:val="18"/>
                <w:lang w:bidi="ar-SA"/>
              </w:rPr>
              <w:t>"</w:t>
            </w:r>
            <w:r w:rsidRPr="0011601D">
              <w:rPr>
                <w:rFonts w:ascii="Lucida Console" w:eastAsiaTheme="minorHAnsi" w:hAnsi="Lucida Console" w:cs="Lucida Console"/>
                <w:color w:val="8B0000"/>
                <w:sz w:val="18"/>
                <w:szCs w:val="18"/>
                <w:highlight w:val="yellow"/>
                <w:lang w:bidi="ar-SA"/>
              </w:rPr>
              <w:t>vmdatamartdev.hpefs-odessa.com</w:t>
            </w:r>
            <w:r w:rsidRPr="00D119AD">
              <w:rPr>
                <w:rFonts w:ascii="Lucida Console" w:eastAsiaTheme="minorHAnsi" w:hAnsi="Lucida Console" w:cs="Lucida Console"/>
                <w:color w:val="8B0000"/>
                <w:sz w:val="18"/>
                <w:szCs w:val="18"/>
                <w:lang w:bidi="ar-SA"/>
              </w:rPr>
              <w:t>"</w:t>
            </w:r>
            <w:r w:rsidRPr="00D119AD">
              <w:rPr>
                <w:rFonts w:ascii="Lucida Console" w:eastAsiaTheme="minorHAnsi" w:hAnsi="Lucida Console" w:cs="Lucida Console"/>
                <w:color w:val="auto"/>
                <w:sz w:val="18"/>
                <w:szCs w:val="18"/>
                <w:lang w:bidi="ar-SA"/>
              </w:rPr>
              <w:t>; CertificateThumbprint</w:t>
            </w:r>
            <w:r w:rsidRPr="00D119AD">
              <w:rPr>
                <w:rFonts w:ascii="Lucida Console" w:eastAsiaTheme="minorHAnsi" w:hAnsi="Lucida Console" w:cs="Lucida Console"/>
                <w:color w:val="696969"/>
                <w:sz w:val="18"/>
                <w:szCs w:val="18"/>
                <w:lang w:bidi="ar-SA"/>
              </w:rPr>
              <w:t>=</w:t>
            </w:r>
            <w:r w:rsidRPr="00D119AD">
              <w:rPr>
                <w:rFonts w:ascii="Lucida Console" w:eastAsiaTheme="minorHAnsi" w:hAnsi="Lucida Console" w:cs="Lucida Console"/>
                <w:color w:val="8B0000"/>
                <w:sz w:val="18"/>
                <w:szCs w:val="18"/>
                <w:lang w:bidi="ar-SA"/>
              </w:rPr>
              <w:t>"3F9DB70C21C987D1D7807D2B7B3613DDB071902E"</w:t>
            </w:r>
            <w:r w:rsidRPr="00D119AD">
              <w:rPr>
                <w:rFonts w:ascii="Lucida Console" w:eastAsiaTheme="minorHAnsi" w:hAnsi="Lucida Console" w:cs="Lucida Console"/>
                <w:color w:val="auto"/>
                <w:sz w:val="18"/>
                <w:szCs w:val="18"/>
                <w:lang w:bidi="ar-SA"/>
              </w:rPr>
              <w:t>}</w:t>
            </w:r>
            <w:r>
              <w:rPr>
                <w:rFonts w:ascii="Lucida Console" w:eastAsiaTheme="minorHAnsi" w:hAnsi="Lucida Console" w:cs="Lucida Console"/>
                <w:color w:val="auto"/>
                <w:sz w:val="18"/>
                <w:szCs w:val="18"/>
                <w:lang w:bidi="ar-SA"/>
              </w:rPr>
              <w:t xml:space="preserve"> </w:t>
            </w:r>
          </w:p>
          <w:p w14:paraId="7D8EEC88" w14:textId="77777777" w:rsidR="00C05896" w:rsidRDefault="00C05896">
            <w:pPr>
              <w:widowControl/>
              <w:adjustRightInd w:val="0"/>
              <w:rPr>
                <w:rFonts w:ascii="Lucida Console" w:eastAsiaTheme="minorHAnsi" w:hAnsi="Lucida Console" w:cs="Lucida Console"/>
                <w:color w:val="0000FF"/>
                <w:sz w:val="18"/>
                <w:szCs w:val="18"/>
                <w:lang w:bidi="ar-SA"/>
              </w:rPr>
            </w:pPr>
          </w:p>
        </w:tc>
      </w:tr>
    </w:tbl>
    <w:p w14:paraId="1854590A" w14:textId="5FE11FEB" w:rsidR="00C05896" w:rsidRDefault="00C05896" w:rsidP="2BE6BD35">
      <w:pPr>
        <w:widowControl/>
        <w:shd w:val="clear" w:color="auto" w:fill="FFFFFF" w:themeFill="background1"/>
        <w:adjustRightInd w:val="0"/>
        <w:ind w:left="1800"/>
        <w:rPr>
          <w:rFonts w:ascii="Lucida Console" w:eastAsiaTheme="minorEastAsia" w:hAnsi="Lucida Console" w:cs="Lucida Console"/>
          <w:color w:val="0000FF"/>
          <w:sz w:val="18"/>
          <w:szCs w:val="18"/>
          <w:lang w:bidi="ar-SA"/>
        </w:rPr>
      </w:pPr>
    </w:p>
    <w:p w14:paraId="76E89418" w14:textId="5FE11FEB" w:rsidR="00C05896" w:rsidRDefault="00C05896" w:rsidP="2BE6BD35">
      <w:pPr>
        <w:widowControl/>
        <w:shd w:val="clear" w:color="auto" w:fill="FFFFFF" w:themeFill="background1"/>
        <w:adjustRightInd w:val="0"/>
        <w:ind w:left="1800"/>
        <w:rPr>
          <w:rFonts w:ascii="Lucida Console" w:eastAsiaTheme="minorEastAsia" w:hAnsi="Lucida Console" w:cs="Lucida Console"/>
          <w:color w:val="auto"/>
          <w:sz w:val="18"/>
          <w:szCs w:val="18"/>
          <w:lang w:bidi="ar-SA"/>
        </w:rPr>
      </w:pPr>
    </w:p>
    <w:p w14:paraId="74FC9AFF" w14:textId="26A59794" w:rsidR="00CE5ABA" w:rsidRDefault="5CD86580" w:rsidP="00C05896">
      <w:pPr>
        <w:pStyle w:val="ListParagraph"/>
        <w:ind w:left="1800"/>
      </w:pPr>
      <w:r>
        <w:rPr>
          <w:noProof/>
        </w:rPr>
        <w:drawing>
          <wp:inline distT="0" distB="0" distL="0" distR="0" wp14:anchorId="453DE383" wp14:editId="703EF206">
            <wp:extent cx="4718048" cy="1101163"/>
            <wp:effectExtent l="0" t="0" r="6350" b="3810"/>
            <wp:docPr id="1988780752" name="Picture 1988780752"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8780752"/>
                    <pic:cNvPicPr/>
                  </pic:nvPicPr>
                  <pic:blipFill>
                    <a:blip r:embed="rId88" cstate="print">
                      <a:extLst>
                        <a:ext uri="{28A0092B-C50C-407E-A947-70E740481C1C}">
                          <a14:useLocalDpi xmlns:a14="http://schemas.microsoft.com/office/drawing/2010/main" val="0"/>
                        </a:ext>
                      </a:extLst>
                    </a:blip>
                    <a:stretch>
                      <a:fillRect/>
                    </a:stretch>
                  </pic:blipFill>
                  <pic:spPr>
                    <a:xfrm>
                      <a:off x="0" y="0"/>
                      <a:ext cx="4718048" cy="1101163"/>
                    </a:xfrm>
                    <a:prstGeom prst="rect">
                      <a:avLst/>
                    </a:prstGeom>
                  </pic:spPr>
                </pic:pic>
              </a:graphicData>
            </a:graphic>
          </wp:inline>
        </w:drawing>
      </w:r>
    </w:p>
    <w:p w14:paraId="6DB9318E" w14:textId="59A0DB38" w:rsidR="00387B88" w:rsidRDefault="00AF7115" w:rsidP="001C32AE">
      <w:pPr>
        <w:pStyle w:val="Heading3"/>
      </w:pPr>
      <w:bookmarkStart w:id="60" w:name="_Toc137050094"/>
      <w:r>
        <w:t>5</w:t>
      </w:r>
      <w:r w:rsidR="00387B88">
        <w:t>.</w:t>
      </w:r>
      <w:r w:rsidR="001C32AE">
        <w:t>1.</w:t>
      </w:r>
      <w:r w:rsidR="00C05896">
        <w:t>3</w:t>
      </w:r>
      <w:r w:rsidR="000659E1">
        <w:t xml:space="preserve"> </w:t>
      </w:r>
      <w:r w:rsidR="0056406A">
        <w:t>Automated Pipeline Deployment Workflow</w:t>
      </w:r>
      <w:bookmarkEnd w:id="60"/>
    </w:p>
    <w:p w14:paraId="7119A6CC" w14:textId="77777777" w:rsidR="0096668E" w:rsidRDefault="004C58AD" w:rsidP="004C58AD">
      <w:pPr>
        <w:rPr>
          <w:b/>
          <w:bCs/>
        </w:rPr>
      </w:pPr>
      <w:r w:rsidRPr="004C58AD">
        <w:rPr>
          <w:b/>
          <w:bCs/>
        </w:rPr>
        <w:t xml:space="preserve">Note: </w:t>
      </w:r>
    </w:p>
    <w:p w14:paraId="5333FC5A" w14:textId="62E49C80" w:rsidR="004C58AD" w:rsidRDefault="004C58AD" w:rsidP="00F241CE">
      <w:pPr>
        <w:pStyle w:val="ListParagraph"/>
        <w:numPr>
          <w:ilvl w:val="0"/>
          <w:numId w:val="22"/>
        </w:numPr>
        <w:rPr>
          <w:color w:val="auto"/>
        </w:rPr>
      </w:pPr>
      <w:r w:rsidRPr="0285E694">
        <w:rPr>
          <w:b/>
          <w:color w:val="auto"/>
        </w:rPr>
        <w:t>Doc Portal service</w:t>
      </w:r>
      <w:r w:rsidRPr="5CA1DF58">
        <w:rPr>
          <w:color w:val="auto"/>
        </w:rPr>
        <w:t xml:space="preserve"> is only deployed in </w:t>
      </w:r>
      <w:r w:rsidRPr="0285E694">
        <w:rPr>
          <w:b/>
          <w:color w:val="auto"/>
        </w:rPr>
        <w:t xml:space="preserve">DEV &amp; ITG </w:t>
      </w:r>
      <w:r w:rsidRPr="5CA1DF58">
        <w:rPr>
          <w:color w:val="auto"/>
        </w:rPr>
        <w:t>environments. This service is not applicable to deploy in STG and Production</w:t>
      </w:r>
      <w:r w:rsidR="2ED7D4B1" w:rsidRPr="5CA1DF58">
        <w:rPr>
          <w:color w:val="auto"/>
        </w:rPr>
        <w:t xml:space="preserve"> (As shown in below diagram)</w:t>
      </w:r>
      <w:r w:rsidR="1F8E087C" w:rsidRPr="5CA1DF58">
        <w:rPr>
          <w:color w:val="auto"/>
        </w:rPr>
        <w:t>.</w:t>
      </w:r>
    </w:p>
    <w:p w14:paraId="52668DD0" w14:textId="3C0FBF31" w:rsidR="0096668E" w:rsidRPr="00C3267F" w:rsidRDefault="0096668E" w:rsidP="00F241CE">
      <w:pPr>
        <w:pStyle w:val="ListParagraph"/>
        <w:numPr>
          <w:ilvl w:val="0"/>
          <w:numId w:val="22"/>
        </w:numPr>
        <w:rPr>
          <w:b/>
          <w:color w:val="A8203A" w:themeColor="accent4" w:themeShade="BF"/>
        </w:rPr>
      </w:pPr>
      <w:r w:rsidRPr="00C3267F">
        <w:rPr>
          <w:b/>
          <w:color w:val="A8203A" w:themeColor="accent4" w:themeShade="BF"/>
        </w:rPr>
        <w:t xml:space="preserve">For STG and Production, deployment should be done for all HA </w:t>
      </w:r>
      <w:r w:rsidR="26987935" w:rsidRPr="00C3267F">
        <w:rPr>
          <w:b/>
          <w:color w:val="A8203A" w:themeColor="accent4" w:themeShade="BF"/>
        </w:rPr>
        <w:t>(High Availability)</w:t>
      </w:r>
      <w:r w:rsidR="28C9E7EB" w:rsidRPr="00C3267F">
        <w:rPr>
          <w:b/>
          <w:color w:val="A8203A" w:themeColor="accent4" w:themeShade="BF"/>
        </w:rPr>
        <w:t xml:space="preserve"> </w:t>
      </w:r>
      <w:r w:rsidRPr="00C3267F">
        <w:rPr>
          <w:b/>
          <w:color w:val="A8203A" w:themeColor="accent4" w:themeShade="BF"/>
        </w:rPr>
        <w:t>instances.</w:t>
      </w:r>
    </w:p>
    <w:p w14:paraId="16764B50" w14:textId="77777777" w:rsidR="004C58AD" w:rsidRPr="004C58AD" w:rsidRDefault="004C58AD" w:rsidP="004C58AD"/>
    <w:p w14:paraId="52EC53FB" w14:textId="5642A937" w:rsidR="0056406A" w:rsidRDefault="00947254" w:rsidP="00860336">
      <w:pPr>
        <w:rPr>
          <w:b/>
          <w:bCs/>
        </w:rPr>
      </w:pPr>
      <w:r>
        <w:rPr>
          <w:noProof/>
        </w:rPr>
        <w:lastRenderedPageBreak/>
        <w:drawing>
          <wp:inline distT="0" distB="0" distL="0" distR="0" wp14:anchorId="013F1990" wp14:editId="58C8C92D">
            <wp:extent cx="6005782" cy="69596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044077" cy="7003977"/>
                    </a:xfrm>
                    <a:prstGeom prst="rect">
                      <a:avLst/>
                    </a:prstGeom>
                    <a:noFill/>
                    <a:ln>
                      <a:noFill/>
                    </a:ln>
                  </pic:spPr>
                </pic:pic>
              </a:graphicData>
            </a:graphic>
          </wp:inline>
        </w:drawing>
      </w:r>
    </w:p>
    <w:p w14:paraId="03AE6CDE" w14:textId="77777777" w:rsidR="00947254" w:rsidRDefault="00947254" w:rsidP="00860336">
      <w:pPr>
        <w:rPr>
          <w:b/>
          <w:bCs/>
        </w:rPr>
      </w:pPr>
    </w:p>
    <w:p w14:paraId="4F5EABBC" w14:textId="20D1C08A" w:rsidR="0056406A" w:rsidRDefault="00AF7115" w:rsidP="001C32AE">
      <w:pPr>
        <w:pStyle w:val="Heading3"/>
      </w:pPr>
      <w:bookmarkStart w:id="61" w:name="_Toc137050095"/>
      <w:r>
        <w:t>5</w:t>
      </w:r>
      <w:r w:rsidR="0056406A">
        <w:t>.</w:t>
      </w:r>
      <w:r w:rsidR="001C32AE">
        <w:t>1.</w:t>
      </w:r>
      <w:r w:rsidR="00C05896">
        <w:t>4</w:t>
      </w:r>
      <w:r w:rsidR="001C32AE">
        <w:t xml:space="preserve"> </w:t>
      </w:r>
      <w:r w:rsidR="129B3F46">
        <w:t xml:space="preserve">Release </w:t>
      </w:r>
      <w:r w:rsidR="0056406A">
        <w:t>Pipeline Setup</w:t>
      </w:r>
      <w:bookmarkEnd w:id="61"/>
    </w:p>
    <w:p w14:paraId="43574696" w14:textId="5B966463" w:rsidR="63111EF2" w:rsidRDefault="63111EF2" w:rsidP="48904AB3">
      <w:r>
        <w:t xml:space="preserve">Automation release pipeline setup for the </w:t>
      </w:r>
      <w:r w:rsidR="5A855254">
        <w:t xml:space="preserve">content deployment </w:t>
      </w:r>
      <w:r w:rsidR="1B5D7AC3">
        <w:t xml:space="preserve">to app services </w:t>
      </w:r>
      <w:r w:rsidR="5A855254">
        <w:t>as below</w:t>
      </w:r>
    </w:p>
    <w:p w14:paraId="0F69AAC5" w14:textId="28575C11" w:rsidR="0CCB87FC" w:rsidRDefault="0CCB87FC" w:rsidP="0CCB87FC">
      <w:pPr>
        <w:rPr>
          <w:b/>
          <w:bCs/>
          <w:color w:val="FFC000"/>
        </w:rPr>
      </w:pPr>
    </w:p>
    <w:p w14:paraId="1C6C55D6" w14:textId="6E864015" w:rsidR="0043222C" w:rsidRPr="003021A7" w:rsidRDefault="3E36E856" w:rsidP="00860336">
      <w:pPr>
        <w:rPr>
          <w:b/>
          <w:color w:val="0070C0"/>
        </w:rPr>
      </w:pPr>
      <w:r w:rsidRPr="00635D1C">
        <w:rPr>
          <w:b/>
          <w:color w:val="0070C0"/>
        </w:rPr>
        <w:t>Note – Only DEV environment contains the pipeline for downloading artifacts from Storage Container and Uploading inside Azure DevOps Artifacts section.</w:t>
      </w:r>
    </w:p>
    <w:p w14:paraId="25C9A562" w14:textId="4C3C56C5" w:rsidR="004D3345" w:rsidRPr="004D3345" w:rsidRDefault="00AF7115" w:rsidP="00FC03FE">
      <w:pPr>
        <w:pStyle w:val="Heading4"/>
        <w:rPr>
          <w:b/>
          <w:bCs/>
        </w:rPr>
      </w:pPr>
      <w:r>
        <w:rPr>
          <w:b/>
          <w:bCs/>
        </w:rPr>
        <w:lastRenderedPageBreak/>
        <w:t>5</w:t>
      </w:r>
      <w:r w:rsidR="005C6379">
        <w:rPr>
          <w:b/>
          <w:bCs/>
        </w:rPr>
        <w:t>.</w:t>
      </w:r>
      <w:r w:rsidR="00FC03FE">
        <w:rPr>
          <w:b/>
          <w:bCs/>
        </w:rPr>
        <w:t>1</w:t>
      </w:r>
      <w:r w:rsidR="005C6379">
        <w:rPr>
          <w:b/>
          <w:bCs/>
        </w:rPr>
        <w:t>.</w:t>
      </w:r>
      <w:r w:rsidR="00C05896">
        <w:rPr>
          <w:b/>
          <w:bCs/>
        </w:rPr>
        <w:t>4</w:t>
      </w:r>
      <w:r w:rsidR="00FC03FE">
        <w:rPr>
          <w:b/>
          <w:bCs/>
        </w:rPr>
        <w:t>.1</w:t>
      </w:r>
      <w:r w:rsidR="005C6379">
        <w:rPr>
          <w:b/>
          <w:bCs/>
        </w:rPr>
        <w:t xml:space="preserve"> </w:t>
      </w:r>
      <w:r w:rsidR="004D3345">
        <w:rPr>
          <w:b/>
          <w:bCs/>
        </w:rPr>
        <w:t xml:space="preserve">Pipeline - </w:t>
      </w:r>
      <w:r w:rsidR="004D3345" w:rsidRPr="00DE21E0">
        <w:t>Get &amp; Deploy Artifacts</w:t>
      </w:r>
    </w:p>
    <w:p w14:paraId="51641770" w14:textId="549651B6" w:rsidR="004D3345" w:rsidRPr="00630966" w:rsidRDefault="004D3345" w:rsidP="00F241CE">
      <w:pPr>
        <w:pStyle w:val="ListParagraph"/>
        <w:numPr>
          <w:ilvl w:val="2"/>
          <w:numId w:val="16"/>
        </w:numPr>
        <w:rPr>
          <w:b/>
          <w:bCs/>
        </w:rPr>
      </w:pPr>
      <w:r w:rsidRPr="004D3345">
        <w:rPr>
          <w:b/>
          <w:bCs/>
        </w:rPr>
        <w:t xml:space="preserve">Job - </w:t>
      </w:r>
      <w:r w:rsidRPr="00DE21E0">
        <w:t>Getting Contents from Storage and Deploy in Artifacts</w:t>
      </w:r>
    </w:p>
    <w:p w14:paraId="697FED74" w14:textId="1F504332" w:rsidR="00630966" w:rsidRDefault="00630966" w:rsidP="00F241CE">
      <w:pPr>
        <w:pStyle w:val="ListParagraph"/>
        <w:numPr>
          <w:ilvl w:val="2"/>
          <w:numId w:val="16"/>
        </w:numPr>
        <w:rPr>
          <w:b/>
          <w:bCs/>
        </w:rPr>
      </w:pPr>
      <w:r>
        <w:rPr>
          <w:b/>
          <w:bCs/>
        </w:rPr>
        <w:t xml:space="preserve">Task </w:t>
      </w:r>
      <w:r w:rsidR="00AE610C">
        <w:rPr>
          <w:b/>
          <w:bCs/>
        </w:rPr>
        <w:t xml:space="preserve">List </w:t>
      </w:r>
      <w:r>
        <w:rPr>
          <w:b/>
          <w:bCs/>
        </w:rPr>
        <w:t xml:space="preserve">- </w:t>
      </w:r>
    </w:p>
    <w:p w14:paraId="5DB26BE6" w14:textId="636165BB" w:rsidR="00630966" w:rsidRPr="004D3345" w:rsidRDefault="00AE610C" w:rsidP="00630966">
      <w:pPr>
        <w:pStyle w:val="ListParagraph"/>
        <w:ind w:left="720"/>
        <w:rPr>
          <w:b/>
          <w:bCs/>
        </w:rPr>
      </w:pPr>
      <w:r>
        <w:rPr>
          <w:noProof/>
        </w:rPr>
        <w:drawing>
          <wp:inline distT="0" distB="0" distL="0" distR="0" wp14:anchorId="2A88B424" wp14:editId="3DACC26E">
            <wp:extent cx="4826000" cy="2358775"/>
            <wp:effectExtent l="0" t="0" r="0" b="3810"/>
            <wp:docPr id="12" name="Picture 1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ext&#10;&#10;Description automatically generated"/>
                    <pic:cNvPicPr/>
                  </pic:nvPicPr>
                  <pic:blipFill>
                    <a:blip r:embed="rId90"/>
                    <a:stretch>
                      <a:fillRect/>
                    </a:stretch>
                  </pic:blipFill>
                  <pic:spPr>
                    <a:xfrm>
                      <a:off x="0" y="0"/>
                      <a:ext cx="4833964" cy="2362668"/>
                    </a:xfrm>
                    <a:prstGeom prst="rect">
                      <a:avLst/>
                    </a:prstGeom>
                  </pic:spPr>
                </pic:pic>
              </a:graphicData>
            </a:graphic>
          </wp:inline>
        </w:drawing>
      </w:r>
    </w:p>
    <w:p w14:paraId="17F78C4A" w14:textId="57CB4A2C" w:rsidR="004D3345" w:rsidRPr="004D3345" w:rsidRDefault="00AF7115" w:rsidP="00FC03FE">
      <w:pPr>
        <w:pStyle w:val="Heading4"/>
        <w:rPr>
          <w:b/>
          <w:bCs/>
        </w:rPr>
      </w:pPr>
      <w:r>
        <w:rPr>
          <w:b/>
          <w:bCs/>
        </w:rPr>
        <w:t>5</w:t>
      </w:r>
      <w:r w:rsidR="009D4F98">
        <w:rPr>
          <w:b/>
          <w:bCs/>
        </w:rPr>
        <w:t>.</w:t>
      </w:r>
      <w:r w:rsidR="00FC03FE">
        <w:rPr>
          <w:b/>
          <w:bCs/>
        </w:rPr>
        <w:t>1.</w:t>
      </w:r>
      <w:r w:rsidR="00C05896">
        <w:rPr>
          <w:b/>
          <w:bCs/>
        </w:rPr>
        <w:t>4</w:t>
      </w:r>
      <w:r w:rsidR="00FC03FE">
        <w:rPr>
          <w:b/>
          <w:bCs/>
        </w:rPr>
        <w:t>.2</w:t>
      </w:r>
      <w:r w:rsidR="009D4F98">
        <w:rPr>
          <w:b/>
          <w:bCs/>
        </w:rPr>
        <w:t xml:space="preserve"> </w:t>
      </w:r>
      <w:r w:rsidR="004D3345">
        <w:rPr>
          <w:b/>
          <w:bCs/>
        </w:rPr>
        <w:t xml:space="preserve">Pipeline - </w:t>
      </w:r>
      <w:r w:rsidR="004D3345" w:rsidRPr="00F256DD">
        <w:t>Odessa Core w Artifacts</w:t>
      </w:r>
    </w:p>
    <w:p w14:paraId="72CB675A" w14:textId="7873F704" w:rsidR="004D3345" w:rsidRDefault="00630966" w:rsidP="00F241CE">
      <w:pPr>
        <w:pStyle w:val="ListParagraph"/>
        <w:numPr>
          <w:ilvl w:val="2"/>
          <w:numId w:val="16"/>
        </w:numPr>
        <w:rPr>
          <w:b/>
          <w:bCs/>
        </w:rPr>
      </w:pPr>
      <w:r>
        <w:rPr>
          <w:b/>
          <w:bCs/>
        </w:rPr>
        <w:t>Job – Read Artifacts</w:t>
      </w:r>
    </w:p>
    <w:p w14:paraId="141D3943" w14:textId="5309DCB6" w:rsidR="00630966" w:rsidRDefault="00630966" w:rsidP="00F241CE">
      <w:pPr>
        <w:pStyle w:val="ListParagraph"/>
        <w:numPr>
          <w:ilvl w:val="2"/>
          <w:numId w:val="16"/>
        </w:numPr>
        <w:rPr>
          <w:b/>
          <w:bCs/>
        </w:rPr>
      </w:pPr>
      <w:r>
        <w:rPr>
          <w:b/>
          <w:bCs/>
        </w:rPr>
        <w:t xml:space="preserve">Task List – </w:t>
      </w:r>
    </w:p>
    <w:p w14:paraId="2C5CD402" w14:textId="77777777" w:rsidR="00F46EB7" w:rsidRDefault="00F46EB7" w:rsidP="00F46EB7">
      <w:pPr>
        <w:pStyle w:val="ListParagraph"/>
        <w:ind w:left="720"/>
        <w:rPr>
          <w:b/>
          <w:bCs/>
        </w:rPr>
      </w:pPr>
    </w:p>
    <w:p w14:paraId="0D797557" w14:textId="23406D88" w:rsidR="00630966" w:rsidRPr="00F46EB7" w:rsidRDefault="00B86032" w:rsidP="00F46EB7">
      <w:pPr>
        <w:rPr>
          <w:b/>
          <w:bCs/>
        </w:rPr>
      </w:pPr>
      <w:r w:rsidRPr="00B86032">
        <w:rPr>
          <w:b/>
          <w:bCs/>
          <w:noProof/>
        </w:rPr>
        <w:drawing>
          <wp:inline distT="0" distB="0" distL="0" distR="0" wp14:anchorId="79B6C628" wp14:editId="2C975D64">
            <wp:extent cx="6178550" cy="1991737"/>
            <wp:effectExtent l="0" t="0" r="0" b="8890"/>
            <wp:docPr id="556827834" name="Picture 556827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827834" name=""/>
                    <pic:cNvPicPr/>
                  </pic:nvPicPr>
                  <pic:blipFill>
                    <a:blip r:embed="rId91"/>
                    <a:stretch>
                      <a:fillRect/>
                    </a:stretch>
                  </pic:blipFill>
                  <pic:spPr>
                    <a:xfrm>
                      <a:off x="0" y="0"/>
                      <a:ext cx="6186325" cy="1994243"/>
                    </a:xfrm>
                    <a:prstGeom prst="rect">
                      <a:avLst/>
                    </a:prstGeom>
                  </pic:spPr>
                </pic:pic>
              </a:graphicData>
            </a:graphic>
          </wp:inline>
        </w:drawing>
      </w:r>
    </w:p>
    <w:p w14:paraId="28ECDB29" w14:textId="0F5B4AA7" w:rsidR="0070556B" w:rsidRDefault="00AF7115" w:rsidP="00FC03FE">
      <w:pPr>
        <w:pStyle w:val="Heading4"/>
      </w:pPr>
      <w:r>
        <w:t>5</w:t>
      </w:r>
      <w:r w:rsidR="00923401">
        <w:t>.</w:t>
      </w:r>
      <w:r w:rsidR="00FC03FE">
        <w:t>1.</w:t>
      </w:r>
      <w:r w:rsidR="00C05896">
        <w:t>4</w:t>
      </w:r>
      <w:r w:rsidR="00FC03FE">
        <w:t>.3</w:t>
      </w:r>
      <w:r w:rsidR="00923401">
        <w:t xml:space="preserve"> </w:t>
      </w:r>
      <w:r w:rsidR="0070556B" w:rsidRPr="00923401">
        <w:t>Pipeline</w:t>
      </w:r>
      <w:r w:rsidR="0070556B">
        <w:rPr>
          <w:b/>
          <w:bCs/>
        </w:rPr>
        <w:t xml:space="preserve"> - </w:t>
      </w:r>
      <w:r w:rsidR="00281089" w:rsidRPr="00281089">
        <w:t>Restart Core App</w:t>
      </w:r>
      <w:r w:rsidR="00281089">
        <w:t xml:space="preserve"> S</w:t>
      </w:r>
      <w:r w:rsidR="00281089" w:rsidRPr="00281089">
        <w:t>ervices</w:t>
      </w:r>
    </w:p>
    <w:p w14:paraId="75F621F9" w14:textId="1C1B5188" w:rsidR="00281089" w:rsidRPr="00577360" w:rsidRDefault="007779A1" w:rsidP="00F241CE">
      <w:pPr>
        <w:pStyle w:val="ListParagraph"/>
        <w:numPr>
          <w:ilvl w:val="0"/>
          <w:numId w:val="19"/>
        </w:numPr>
        <w:rPr>
          <w:b/>
          <w:bCs/>
        </w:rPr>
      </w:pPr>
      <w:r w:rsidRPr="00577360">
        <w:rPr>
          <w:b/>
          <w:bCs/>
        </w:rPr>
        <w:t xml:space="preserve">Job </w:t>
      </w:r>
      <w:r w:rsidR="00577360" w:rsidRPr="00577360">
        <w:rPr>
          <w:b/>
          <w:bCs/>
        </w:rPr>
        <w:t>–</w:t>
      </w:r>
      <w:r w:rsidR="00931840">
        <w:rPr>
          <w:b/>
          <w:bCs/>
        </w:rPr>
        <w:t xml:space="preserve"> </w:t>
      </w:r>
      <w:r w:rsidR="00931840" w:rsidRPr="00931840">
        <w:t>Start App Services</w:t>
      </w:r>
    </w:p>
    <w:p w14:paraId="172DF434" w14:textId="35B29EBC" w:rsidR="00577360" w:rsidRPr="00577360" w:rsidRDefault="00577360" w:rsidP="00F241CE">
      <w:pPr>
        <w:pStyle w:val="ListParagraph"/>
        <w:numPr>
          <w:ilvl w:val="0"/>
          <w:numId w:val="19"/>
        </w:numPr>
        <w:rPr>
          <w:b/>
          <w:bCs/>
        </w:rPr>
      </w:pPr>
      <w:r w:rsidRPr="00577360">
        <w:rPr>
          <w:b/>
          <w:bCs/>
        </w:rPr>
        <w:t xml:space="preserve">Task List - </w:t>
      </w:r>
    </w:p>
    <w:p w14:paraId="121D4844" w14:textId="2FF56642" w:rsidR="00B17302" w:rsidRDefault="6B5C3F15" w:rsidP="53C45CD1">
      <w:pPr>
        <w:pBdr>
          <w:bottom w:val="single" w:sz="6" w:space="1" w:color="auto"/>
        </w:pBdr>
      </w:pPr>
      <w:r>
        <w:rPr>
          <w:noProof/>
        </w:rPr>
        <w:lastRenderedPageBreak/>
        <w:drawing>
          <wp:inline distT="0" distB="0" distL="0" distR="0" wp14:anchorId="7D0AD55B" wp14:editId="3AC88C8C">
            <wp:extent cx="4174067" cy="2142906"/>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pic:nvPicPr>
                  <pic:blipFill>
                    <a:blip r:embed="rId92">
                      <a:extLst>
                        <a:ext uri="{28A0092B-C50C-407E-A947-70E740481C1C}">
                          <a14:useLocalDpi xmlns:a14="http://schemas.microsoft.com/office/drawing/2010/main" val="0"/>
                        </a:ext>
                      </a:extLst>
                    </a:blip>
                    <a:stretch>
                      <a:fillRect/>
                    </a:stretch>
                  </pic:blipFill>
                  <pic:spPr>
                    <a:xfrm>
                      <a:off x="0" y="0"/>
                      <a:ext cx="4174067" cy="2142906"/>
                    </a:xfrm>
                    <a:prstGeom prst="rect">
                      <a:avLst/>
                    </a:prstGeom>
                  </pic:spPr>
                </pic:pic>
              </a:graphicData>
            </a:graphic>
          </wp:inline>
        </w:drawing>
      </w:r>
    </w:p>
    <w:p w14:paraId="70724DAE" w14:textId="66FE6591" w:rsidR="53C45CD1" w:rsidRDefault="53C45CD1" w:rsidP="53C45CD1">
      <w:pPr>
        <w:pBdr>
          <w:bottom w:val="single" w:sz="6" w:space="1" w:color="auto"/>
        </w:pBdr>
      </w:pPr>
    </w:p>
    <w:p w14:paraId="76B4E531" w14:textId="6F1CE6FB" w:rsidR="0FC1C937" w:rsidRDefault="0FC1C937" w:rsidP="15C36C68">
      <w:pPr>
        <w:pBdr>
          <w:bottom w:val="single" w:sz="6" w:space="1" w:color="auto"/>
        </w:pBdr>
      </w:pPr>
    </w:p>
    <w:p w14:paraId="722D5C69" w14:textId="0EC7CDDF" w:rsidR="0FC1C937" w:rsidRDefault="0FC1C937" w:rsidP="15C36C68"/>
    <w:p w14:paraId="2D20C02B" w14:textId="6FE07392" w:rsidR="007B3A96" w:rsidRDefault="00942CFF" w:rsidP="007B3A96">
      <w:pPr>
        <w:pStyle w:val="Heading2"/>
      </w:pPr>
      <w:bookmarkStart w:id="62" w:name="_Toc137050096"/>
      <w:r>
        <w:t>5</w:t>
      </w:r>
      <w:r w:rsidR="007B3A96">
        <w:t>.2 Pipeline Setup – ITG</w:t>
      </w:r>
      <w:r w:rsidR="00BA087A">
        <w:t xml:space="preserve"> (</w:t>
      </w:r>
      <w:r w:rsidR="00BA087A" w:rsidRPr="00BA087A">
        <w:rPr>
          <w:highlight w:val="yellow"/>
        </w:rPr>
        <w:t>HPE owned</w:t>
      </w:r>
      <w:r w:rsidR="00BA087A">
        <w:t>)</w:t>
      </w:r>
      <w:bookmarkEnd w:id="62"/>
    </w:p>
    <w:p w14:paraId="65BB0AD9" w14:textId="4E7840B8" w:rsidR="007B3A96" w:rsidRDefault="00AB70A8" w:rsidP="007B3A96">
      <w:pPr>
        <w:pStyle w:val="Heading3"/>
      </w:pPr>
      <w:bookmarkStart w:id="63" w:name="_Toc137050097"/>
      <w:r>
        <w:t>5</w:t>
      </w:r>
      <w:r w:rsidR="007B3A96">
        <w:t>.2.1 Prerequisite Configuration/Permissions for ITG</w:t>
      </w:r>
      <w:bookmarkEnd w:id="63"/>
    </w:p>
    <w:p w14:paraId="76044071" w14:textId="386CCAC7" w:rsidR="19009472" w:rsidRDefault="19009472">
      <w:r>
        <w:t>Below table contains the permissions granted for DEV environment and are the pre-requisite configuration for DevOps Pipeline setup.</w:t>
      </w:r>
    </w:p>
    <w:p w14:paraId="0ED9FF9D" w14:textId="48938016" w:rsidR="7C1A09A6" w:rsidRDefault="7C1A09A6" w:rsidP="7C1A09A6"/>
    <w:p w14:paraId="25E074FB" w14:textId="22E90070" w:rsidR="007B3A96" w:rsidRDefault="009A4F09" w:rsidP="007B3A96">
      <w:r w:rsidRPr="009A4F09">
        <w:rPr>
          <w:highlight w:val="yellow"/>
        </w:rPr>
        <w:t>NOTE: Below access is to be reviewed before proceeding for granting access.</w:t>
      </w:r>
    </w:p>
    <w:p w14:paraId="643B5DAE" w14:textId="77777777" w:rsidR="009A4F09" w:rsidRDefault="009A4F09" w:rsidP="007B3A96"/>
    <w:p w14:paraId="2EF4922F" w14:textId="77777777" w:rsidR="007B3A96" w:rsidRDefault="007B3A96" w:rsidP="007B3A96">
      <w:pPr>
        <w:rPr>
          <w:b/>
          <w:color w:val="FFC000"/>
        </w:rPr>
      </w:pPr>
      <w:r w:rsidRPr="5701E748">
        <w:rPr>
          <w:b/>
          <w:color w:val="FFC000"/>
        </w:rPr>
        <w:t>Note: Similar permissions are required to be granted for higher environments to set up DevOps Pipeline.</w:t>
      </w:r>
    </w:p>
    <w:p w14:paraId="7798D61C" w14:textId="77777777" w:rsidR="007B3A96" w:rsidRPr="000451E0" w:rsidRDefault="007B3A96" w:rsidP="007B3A96"/>
    <w:tbl>
      <w:tblPr>
        <w:tblW w:w="10384" w:type="dxa"/>
        <w:tblCellMar>
          <w:left w:w="0" w:type="dxa"/>
          <w:right w:w="0" w:type="dxa"/>
        </w:tblCellMar>
        <w:tblLook w:val="0420" w:firstRow="1" w:lastRow="0" w:firstColumn="0" w:lastColumn="0" w:noHBand="0" w:noVBand="1"/>
      </w:tblPr>
      <w:tblGrid>
        <w:gridCol w:w="2412"/>
        <w:gridCol w:w="2412"/>
        <w:gridCol w:w="2614"/>
        <w:gridCol w:w="2946"/>
      </w:tblGrid>
      <w:tr w:rsidR="007B3A96" w:rsidRPr="000451E0" w14:paraId="0557A9F7" w14:textId="77777777" w:rsidTr="00055E5C">
        <w:trPr>
          <w:trHeight w:val="369"/>
        </w:trPr>
        <w:tc>
          <w:tcPr>
            <w:tcW w:w="2412"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4472C4"/>
            <w:tcMar>
              <w:top w:w="40" w:type="dxa"/>
              <w:left w:w="79" w:type="dxa"/>
              <w:bottom w:w="40" w:type="dxa"/>
              <w:right w:w="79" w:type="dxa"/>
            </w:tcMar>
            <w:hideMark/>
          </w:tcPr>
          <w:p w14:paraId="3D5AE37D" w14:textId="77777777" w:rsidR="007B3A96" w:rsidRPr="000451E0" w:rsidRDefault="007B3A96" w:rsidP="00055E5C">
            <w:pPr>
              <w:jc w:val="center"/>
              <w:rPr>
                <w:color w:val="FFFFFF" w:themeColor="background1"/>
              </w:rPr>
            </w:pPr>
            <w:r w:rsidRPr="000451E0">
              <w:rPr>
                <w:b/>
                <w:bCs/>
                <w:color w:val="FFFFFF" w:themeColor="background1"/>
              </w:rPr>
              <w:t>Type/</w:t>
            </w:r>
          </w:p>
          <w:p w14:paraId="62D5FADD" w14:textId="77777777" w:rsidR="007B3A96" w:rsidRPr="000451E0" w:rsidRDefault="007B3A96" w:rsidP="00055E5C">
            <w:pPr>
              <w:jc w:val="center"/>
              <w:rPr>
                <w:color w:val="FFFFFF" w:themeColor="background1"/>
              </w:rPr>
            </w:pPr>
            <w:r w:rsidRPr="000451E0">
              <w:rPr>
                <w:b/>
                <w:bCs/>
                <w:color w:val="FFFFFF" w:themeColor="background1"/>
              </w:rPr>
              <w:t>Category</w:t>
            </w:r>
          </w:p>
        </w:tc>
        <w:tc>
          <w:tcPr>
            <w:tcW w:w="2412"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4472C4"/>
            <w:tcMar>
              <w:top w:w="40" w:type="dxa"/>
              <w:left w:w="79" w:type="dxa"/>
              <w:bottom w:w="40" w:type="dxa"/>
              <w:right w:w="79" w:type="dxa"/>
            </w:tcMar>
            <w:hideMark/>
          </w:tcPr>
          <w:p w14:paraId="4605E2ED" w14:textId="77777777" w:rsidR="007B3A96" w:rsidRPr="000451E0" w:rsidRDefault="007B3A96" w:rsidP="00055E5C">
            <w:pPr>
              <w:jc w:val="center"/>
              <w:rPr>
                <w:color w:val="FFFFFF" w:themeColor="background1"/>
              </w:rPr>
            </w:pPr>
            <w:r w:rsidRPr="000451E0">
              <w:rPr>
                <w:b/>
                <w:bCs/>
                <w:color w:val="FFFFFF" w:themeColor="background1"/>
              </w:rPr>
              <w:t>Pre-configuration Permission Tasks</w:t>
            </w:r>
          </w:p>
        </w:tc>
        <w:tc>
          <w:tcPr>
            <w:tcW w:w="2614"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4472C4"/>
            <w:tcMar>
              <w:top w:w="40" w:type="dxa"/>
              <w:left w:w="79" w:type="dxa"/>
              <w:bottom w:w="40" w:type="dxa"/>
              <w:right w:w="79" w:type="dxa"/>
            </w:tcMar>
            <w:hideMark/>
          </w:tcPr>
          <w:p w14:paraId="6ADF747D" w14:textId="77777777" w:rsidR="007B3A96" w:rsidRPr="000451E0" w:rsidRDefault="007B3A96" w:rsidP="00055E5C">
            <w:pPr>
              <w:jc w:val="center"/>
              <w:rPr>
                <w:color w:val="FFFFFF" w:themeColor="background1"/>
              </w:rPr>
            </w:pPr>
            <w:r w:rsidRPr="000451E0">
              <w:rPr>
                <w:b/>
                <w:bCs/>
                <w:color w:val="FFFFFF" w:themeColor="background1"/>
              </w:rPr>
              <w:t>Object/</w:t>
            </w:r>
          </w:p>
          <w:p w14:paraId="1984C9D0" w14:textId="77777777" w:rsidR="007B3A96" w:rsidRPr="000451E0" w:rsidRDefault="007B3A96" w:rsidP="00055E5C">
            <w:pPr>
              <w:jc w:val="center"/>
              <w:rPr>
                <w:color w:val="FFFFFF" w:themeColor="background1"/>
              </w:rPr>
            </w:pPr>
            <w:r w:rsidRPr="000451E0">
              <w:rPr>
                <w:b/>
                <w:bCs/>
                <w:color w:val="FFFFFF" w:themeColor="background1"/>
              </w:rPr>
              <w:t>Resource Name</w:t>
            </w:r>
          </w:p>
        </w:tc>
        <w:tc>
          <w:tcPr>
            <w:tcW w:w="2946"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4472C4"/>
            <w:tcMar>
              <w:top w:w="40" w:type="dxa"/>
              <w:left w:w="79" w:type="dxa"/>
              <w:bottom w:w="40" w:type="dxa"/>
              <w:right w:w="79" w:type="dxa"/>
            </w:tcMar>
            <w:hideMark/>
          </w:tcPr>
          <w:p w14:paraId="163EE158" w14:textId="77777777" w:rsidR="007B3A96" w:rsidRPr="000451E0" w:rsidRDefault="007B3A96" w:rsidP="00055E5C">
            <w:pPr>
              <w:jc w:val="center"/>
              <w:rPr>
                <w:color w:val="FFFFFF" w:themeColor="background1"/>
              </w:rPr>
            </w:pPr>
            <w:r w:rsidRPr="000451E0">
              <w:rPr>
                <w:b/>
                <w:bCs/>
                <w:color w:val="FFFFFF" w:themeColor="background1"/>
              </w:rPr>
              <w:t>Notes</w:t>
            </w:r>
          </w:p>
        </w:tc>
      </w:tr>
      <w:tr w:rsidR="007B3A96" w:rsidRPr="000451E0" w14:paraId="2643A712" w14:textId="77777777" w:rsidTr="00055E5C">
        <w:trPr>
          <w:trHeight w:val="369"/>
        </w:trPr>
        <w:tc>
          <w:tcPr>
            <w:tcW w:w="2412" w:type="dxa"/>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FD5EA"/>
            <w:tcMar>
              <w:top w:w="40" w:type="dxa"/>
              <w:left w:w="79" w:type="dxa"/>
              <w:bottom w:w="40" w:type="dxa"/>
              <w:right w:w="79" w:type="dxa"/>
            </w:tcMar>
            <w:hideMark/>
          </w:tcPr>
          <w:p w14:paraId="0F2016AA" w14:textId="77777777" w:rsidR="007B3A96" w:rsidRPr="000451E0" w:rsidRDefault="007B3A96" w:rsidP="00055E5C">
            <w:r w:rsidRPr="000451E0">
              <w:t>Azure Service Principal</w:t>
            </w:r>
          </w:p>
        </w:tc>
        <w:tc>
          <w:tcPr>
            <w:tcW w:w="2412" w:type="dxa"/>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FD5EA"/>
            <w:tcMar>
              <w:top w:w="40" w:type="dxa"/>
              <w:left w:w="79" w:type="dxa"/>
              <w:bottom w:w="40" w:type="dxa"/>
              <w:right w:w="79" w:type="dxa"/>
            </w:tcMar>
            <w:hideMark/>
          </w:tcPr>
          <w:p w14:paraId="5D12387F" w14:textId="77777777" w:rsidR="007B3A96" w:rsidRPr="000451E0" w:rsidRDefault="007B3A96" w:rsidP="00055E5C">
            <w:r w:rsidRPr="000451E0">
              <w:t>Create DevOps Service Principal (SP)</w:t>
            </w:r>
          </w:p>
        </w:tc>
        <w:tc>
          <w:tcPr>
            <w:tcW w:w="2614" w:type="dxa"/>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FD5EA"/>
            <w:tcMar>
              <w:top w:w="40" w:type="dxa"/>
              <w:left w:w="79" w:type="dxa"/>
              <w:bottom w:w="40" w:type="dxa"/>
              <w:right w:w="79" w:type="dxa"/>
            </w:tcMar>
            <w:hideMark/>
          </w:tcPr>
          <w:p w14:paraId="1F0E3795" w14:textId="77777777" w:rsidR="007B3A96" w:rsidRPr="000451E0" w:rsidRDefault="007B3A96" w:rsidP="00055E5C">
            <w:pPr>
              <w:rPr>
                <w:b/>
                <w:bCs/>
              </w:rPr>
            </w:pPr>
            <w:r w:rsidRPr="000451E0">
              <w:rPr>
                <w:b/>
                <w:bCs/>
              </w:rPr>
              <w:t>Service Connection –</w:t>
            </w:r>
          </w:p>
          <w:p w14:paraId="7F7701A1" w14:textId="1C5799AC" w:rsidR="007B3A96" w:rsidRPr="000451E0" w:rsidRDefault="007B3A96" w:rsidP="00055E5C">
            <w:proofErr w:type="spellStart"/>
            <w:r w:rsidRPr="00F2196E">
              <w:t>hpefs-odessa-devops-sp-itg</w:t>
            </w:r>
            <w:proofErr w:type="spellEnd"/>
          </w:p>
        </w:tc>
        <w:tc>
          <w:tcPr>
            <w:tcW w:w="2946" w:type="dxa"/>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FD5EA"/>
            <w:tcMar>
              <w:top w:w="40" w:type="dxa"/>
              <w:left w:w="79" w:type="dxa"/>
              <w:bottom w:w="40" w:type="dxa"/>
              <w:right w:w="79" w:type="dxa"/>
            </w:tcMar>
            <w:hideMark/>
          </w:tcPr>
          <w:p w14:paraId="138667AA" w14:textId="77777777" w:rsidR="007B3A96" w:rsidRPr="000451E0" w:rsidRDefault="007B3A96" w:rsidP="00055E5C">
            <w:r w:rsidRPr="000451E0">
              <w:t>This is the first step where SP to be created in Azure</w:t>
            </w:r>
          </w:p>
        </w:tc>
      </w:tr>
      <w:tr w:rsidR="007B3A96" w:rsidRPr="000451E0" w14:paraId="2195ED1B" w14:textId="77777777" w:rsidTr="00055E5C">
        <w:trPr>
          <w:trHeight w:val="514"/>
        </w:trPr>
        <w:tc>
          <w:tcPr>
            <w:tcW w:w="241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9EBF5"/>
            <w:tcMar>
              <w:top w:w="40" w:type="dxa"/>
              <w:left w:w="79" w:type="dxa"/>
              <w:bottom w:w="40" w:type="dxa"/>
              <w:right w:w="79" w:type="dxa"/>
            </w:tcMar>
            <w:hideMark/>
          </w:tcPr>
          <w:p w14:paraId="0C6D2DDE" w14:textId="77777777" w:rsidR="007B3A96" w:rsidRPr="000451E0" w:rsidRDefault="007B3A96" w:rsidP="00055E5C">
            <w:r w:rsidRPr="000451E0">
              <w:t>DevOps</w:t>
            </w:r>
          </w:p>
          <w:p w14:paraId="53854655" w14:textId="77777777" w:rsidR="007B3A96" w:rsidRPr="000451E0" w:rsidRDefault="007B3A96" w:rsidP="00055E5C">
            <w:r w:rsidRPr="000451E0">
              <w:t>Service Connection</w:t>
            </w:r>
          </w:p>
        </w:tc>
        <w:tc>
          <w:tcPr>
            <w:tcW w:w="241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9EBF5"/>
            <w:tcMar>
              <w:top w:w="40" w:type="dxa"/>
              <w:left w:w="79" w:type="dxa"/>
              <w:bottom w:w="40" w:type="dxa"/>
              <w:right w:w="79" w:type="dxa"/>
            </w:tcMar>
            <w:hideMark/>
          </w:tcPr>
          <w:p w14:paraId="3AE81CEC" w14:textId="77777777" w:rsidR="007B3A96" w:rsidRPr="000451E0" w:rsidRDefault="007B3A96" w:rsidP="00055E5C">
            <w:r w:rsidRPr="000451E0">
              <w:t>Create DevOps Service Connection (SC) by pointing to above SP</w:t>
            </w:r>
          </w:p>
        </w:tc>
        <w:tc>
          <w:tcPr>
            <w:tcW w:w="261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9EBF5"/>
            <w:tcMar>
              <w:top w:w="40" w:type="dxa"/>
              <w:left w:w="79" w:type="dxa"/>
              <w:bottom w:w="40" w:type="dxa"/>
              <w:right w:w="79" w:type="dxa"/>
            </w:tcMar>
            <w:hideMark/>
          </w:tcPr>
          <w:p w14:paraId="75AA4EBE" w14:textId="77777777" w:rsidR="007B3A96" w:rsidRPr="000451E0" w:rsidRDefault="007B3A96" w:rsidP="00055E5C">
            <w:pPr>
              <w:rPr>
                <w:b/>
                <w:bCs/>
              </w:rPr>
            </w:pPr>
            <w:r w:rsidRPr="000451E0">
              <w:rPr>
                <w:b/>
                <w:bCs/>
              </w:rPr>
              <w:t>Service Principal-</w:t>
            </w:r>
          </w:p>
          <w:p w14:paraId="219BB407" w14:textId="23A7CF9B" w:rsidR="007B3A96" w:rsidRPr="000451E0" w:rsidRDefault="007B3A96" w:rsidP="00055E5C">
            <w:proofErr w:type="spellStart"/>
            <w:r w:rsidRPr="00F2196E">
              <w:t>hpefs-odessa-devops-sp-itg</w:t>
            </w:r>
            <w:proofErr w:type="spellEnd"/>
          </w:p>
        </w:tc>
        <w:tc>
          <w:tcPr>
            <w:tcW w:w="294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9EBF5"/>
            <w:tcMar>
              <w:top w:w="40" w:type="dxa"/>
              <w:left w:w="79" w:type="dxa"/>
              <w:bottom w:w="40" w:type="dxa"/>
              <w:right w:w="79" w:type="dxa"/>
            </w:tcMar>
            <w:hideMark/>
          </w:tcPr>
          <w:p w14:paraId="6D5644AF" w14:textId="77777777" w:rsidR="007B3A96" w:rsidRPr="000451E0" w:rsidRDefault="007B3A96" w:rsidP="00055E5C">
            <w:r w:rsidRPr="000451E0">
              <w:t>Once we have above SC then create SP in DevOps by pointing to this SP</w:t>
            </w:r>
          </w:p>
        </w:tc>
      </w:tr>
      <w:tr w:rsidR="007B3A96" w:rsidRPr="000451E0" w14:paraId="7A45E621" w14:textId="77777777" w:rsidTr="00055E5C">
        <w:trPr>
          <w:trHeight w:val="948"/>
        </w:trPr>
        <w:tc>
          <w:tcPr>
            <w:tcW w:w="241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FD5EA"/>
            <w:tcMar>
              <w:top w:w="40" w:type="dxa"/>
              <w:left w:w="79" w:type="dxa"/>
              <w:bottom w:w="40" w:type="dxa"/>
              <w:right w:w="79" w:type="dxa"/>
            </w:tcMar>
            <w:hideMark/>
          </w:tcPr>
          <w:p w14:paraId="0FB5DE48" w14:textId="77777777" w:rsidR="007B3A96" w:rsidRPr="000451E0" w:rsidRDefault="007B3A96" w:rsidP="00055E5C">
            <w:r w:rsidRPr="000451E0">
              <w:t>DevOps</w:t>
            </w:r>
          </w:p>
          <w:p w14:paraId="4F1D2FD8" w14:textId="77777777" w:rsidR="007B3A96" w:rsidRPr="000451E0" w:rsidRDefault="007B3A96" w:rsidP="00055E5C">
            <w:r w:rsidRPr="000451E0">
              <w:t>Artifacts</w:t>
            </w:r>
          </w:p>
        </w:tc>
        <w:tc>
          <w:tcPr>
            <w:tcW w:w="241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FD5EA"/>
            <w:tcMar>
              <w:top w:w="40" w:type="dxa"/>
              <w:left w:w="79" w:type="dxa"/>
              <w:bottom w:w="40" w:type="dxa"/>
              <w:right w:w="79" w:type="dxa"/>
            </w:tcMar>
            <w:hideMark/>
          </w:tcPr>
          <w:p w14:paraId="2DC15A72" w14:textId="77777777" w:rsidR="007B3A96" w:rsidRPr="000451E0" w:rsidRDefault="007B3A96" w:rsidP="00055E5C">
            <w:r w:rsidRPr="000451E0">
              <w:t>Add Contributor Access to Project Collection Build Service</w:t>
            </w:r>
          </w:p>
        </w:tc>
        <w:tc>
          <w:tcPr>
            <w:tcW w:w="261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FD5EA"/>
            <w:tcMar>
              <w:top w:w="40" w:type="dxa"/>
              <w:left w:w="79" w:type="dxa"/>
              <w:bottom w:w="40" w:type="dxa"/>
              <w:right w:w="79" w:type="dxa"/>
            </w:tcMar>
            <w:hideMark/>
          </w:tcPr>
          <w:p w14:paraId="6DB78D3F" w14:textId="77777777" w:rsidR="007B3A96" w:rsidRPr="000451E0" w:rsidRDefault="007B3A96" w:rsidP="00055E5C">
            <w:r w:rsidRPr="000451E0">
              <w:rPr>
                <w:b/>
                <w:bCs/>
              </w:rPr>
              <w:t xml:space="preserve">Path - </w:t>
            </w:r>
            <w:r w:rsidRPr="000451E0">
              <w:t xml:space="preserve">Azure </w:t>
            </w:r>
            <w:proofErr w:type="spellStart"/>
            <w:r w:rsidRPr="000451E0">
              <w:t>Devops</w:t>
            </w:r>
            <w:proofErr w:type="spellEnd"/>
            <w:r w:rsidRPr="000451E0">
              <w:t>-&gt;Artifacts-&gt;Settings-&gt;Permission-&gt;</w:t>
            </w:r>
          </w:p>
          <w:p w14:paraId="35B28ED1" w14:textId="77777777" w:rsidR="007B3A96" w:rsidRPr="000451E0" w:rsidRDefault="007B3A96" w:rsidP="00055E5C">
            <w:r w:rsidRPr="000451E0">
              <w:t>Permission - Contributor</w:t>
            </w:r>
          </w:p>
        </w:tc>
        <w:tc>
          <w:tcPr>
            <w:tcW w:w="294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FD5EA"/>
            <w:tcMar>
              <w:top w:w="40" w:type="dxa"/>
              <w:left w:w="79" w:type="dxa"/>
              <w:bottom w:w="40" w:type="dxa"/>
              <w:right w:w="79" w:type="dxa"/>
            </w:tcMar>
            <w:hideMark/>
          </w:tcPr>
          <w:p w14:paraId="1E1DB52E" w14:textId="7AA85C95" w:rsidR="007B3A96" w:rsidRPr="000451E0" w:rsidRDefault="007B3A96" w:rsidP="00055E5C">
            <w:r w:rsidRPr="000451E0">
              <w:t xml:space="preserve">By default, permission is set to – Collaborative which </w:t>
            </w:r>
            <w:r w:rsidR="00EF737A" w:rsidRPr="000451E0">
              <w:t>needs</w:t>
            </w:r>
            <w:r w:rsidRPr="000451E0">
              <w:t xml:space="preserve"> to be updated with Contributor access.</w:t>
            </w:r>
          </w:p>
          <w:p w14:paraId="74BC6399" w14:textId="77777777" w:rsidR="007B3A96" w:rsidRPr="000451E0" w:rsidRDefault="007B3A96" w:rsidP="00055E5C">
            <w:r w:rsidRPr="000451E0">
              <w:t>This has been already given so no further access is needed for higher environments.</w:t>
            </w:r>
          </w:p>
        </w:tc>
      </w:tr>
      <w:tr w:rsidR="007B3A96" w:rsidRPr="000451E0" w14:paraId="01A18E77" w14:textId="77777777" w:rsidTr="00055E5C">
        <w:trPr>
          <w:trHeight w:val="804"/>
        </w:trPr>
        <w:tc>
          <w:tcPr>
            <w:tcW w:w="241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9EBF5"/>
            <w:tcMar>
              <w:top w:w="40" w:type="dxa"/>
              <w:left w:w="79" w:type="dxa"/>
              <w:bottom w:w="40" w:type="dxa"/>
              <w:right w:w="79" w:type="dxa"/>
            </w:tcMar>
            <w:hideMark/>
          </w:tcPr>
          <w:p w14:paraId="669A8270" w14:textId="77777777" w:rsidR="007B3A96" w:rsidRPr="000451E0" w:rsidRDefault="007B3A96" w:rsidP="00055E5C">
            <w:r w:rsidRPr="000451E0">
              <w:t>Azure VMSS</w:t>
            </w:r>
          </w:p>
        </w:tc>
        <w:tc>
          <w:tcPr>
            <w:tcW w:w="241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9EBF5"/>
            <w:tcMar>
              <w:top w:w="40" w:type="dxa"/>
              <w:left w:w="79" w:type="dxa"/>
              <w:bottom w:w="40" w:type="dxa"/>
              <w:right w:w="79" w:type="dxa"/>
            </w:tcMar>
            <w:hideMark/>
          </w:tcPr>
          <w:p w14:paraId="508AE5AB" w14:textId="77777777" w:rsidR="007B3A96" w:rsidRPr="000451E0" w:rsidRDefault="007B3A96" w:rsidP="00055E5C">
            <w:r w:rsidRPr="000451E0">
              <w:t>Granting access to VM Scale-set on Storage Account’s container</w:t>
            </w:r>
          </w:p>
        </w:tc>
        <w:tc>
          <w:tcPr>
            <w:tcW w:w="261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9EBF5"/>
            <w:tcMar>
              <w:top w:w="40" w:type="dxa"/>
              <w:left w:w="79" w:type="dxa"/>
              <w:bottom w:w="40" w:type="dxa"/>
              <w:right w:w="79" w:type="dxa"/>
            </w:tcMar>
            <w:hideMark/>
          </w:tcPr>
          <w:p w14:paraId="7B99A8EF" w14:textId="77777777" w:rsidR="007B3A96" w:rsidRPr="000451E0" w:rsidRDefault="007B3A96" w:rsidP="00055E5C">
            <w:r w:rsidRPr="000451E0">
              <w:rPr>
                <w:b/>
                <w:bCs/>
              </w:rPr>
              <w:t>VMSS Name –</w:t>
            </w:r>
            <w:proofErr w:type="spellStart"/>
            <w:r w:rsidRPr="000451E0">
              <w:t>vmssdevopsnonp</w:t>
            </w:r>
            <w:proofErr w:type="spellEnd"/>
          </w:p>
          <w:p w14:paraId="50F2D488" w14:textId="4E6E08F1" w:rsidR="007B3A96" w:rsidRPr="000451E0" w:rsidRDefault="007B3A96" w:rsidP="00055E5C">
            <w:r w:rsidRPr="000451E0">
              <w:t xml:space="preserve">Storage Container Name – </w:t>
            </w:r>
            <w:proofErr w:type="spellStart"/>
            <w:r w:rsidRPr="000451E0">
              <w:t>stodessacoreblob</w:t>
            </w:r>
            <w:r>
              <w:t>dev</w:t>
            </w:r>
            <w:proofErr w:type="spellEnd"/>
          </w:p>
          <w:p w14:paraId="0ED03B0D" w14:textId="77777777" w:rsidR="007B3A96" w:rsidRPr="000451E0" w:rsidRDefault="007B3A96" w:rsidP="00055E5C">
            <w:r w:rsidRPr="000451E0">
              <w:rPr>
                <w:b/>
                <w:bCs/>
              </w:rPr>
              <w:t xml:space="preserve">IAM Role - </w:t>
            </w:r>
            <w:r w:rsidRPr="000451E0">
              <w:t xml:space="preserve">Storage Blob </w:t>
            </w:r>
            <w:r w:rsidRPr="000451E0">
              <w:lastRenderedPageBreak/>
              <w:t>Data Reader</w:t>
            </w:r>
          </w:p>
        </w:tc>
        <w:tc>
          <w:tcPr>
            <w:tcW w:w="294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9EBF5"/>
            <w:tcMar>
              <w:top w:w="40" w:type="dxa"/>
              <w:left w:w="79" w:type="dxa"/>
              <w:bottom w:w="40" w:type="dxa"/>
              <w:right w:w="79" w:type="dxa"/>
            </w:tcMar>
            <w:hideMark/>
          </w:tcPr>
          <w:p w14:paraId="65762CCD" w14:textId="77777777" w:rsidR="007B3A96" w:rsidRPr="000451E0" w:rsidRDefault="007B3A96" w:rsidP="00055E5C">
            <w:r w:rsidRPr="000451E0">
              <w:lastRenderedPageBreak/>
              <w:t>This access has been given already so no further access is needed for higher environments.</w:t>
            </w:r>
          </w:p>
        </w:tc>
      </w:tr>
      <w:tr w:rsidR="007B3A96" w:rsidRPr="000451E0" w14:paraId="2F1617FA" w14:textId="77777777" w:rsidTr="00055E5C">
        <w:trPr>
          <w:trHeight w:val="1093"/>
        </w:trPr>
        <w:tc>
          <w:tcPr>
            <w:tcW w:w="241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FD5EA"/>
            <w:tcMar>
              <w:top w:w="40" w:type="dxa"/>
              <w:left w:w="79" w:type="dxa"/>
              <w:bottom w:w="40" w:type="dxa"/>
              <w:right w:w="79" w:type="dxa"/>
            </w:tcMar>
            <w:hideMark/>
          </w:tcPr>
          <w:p w14:paraId="2DE3247A" w14:textId="77777777" w:rsidR="007B3A96" w:rsidRPr="000451E0" w:rsidRDefault="007B3A96" w:rsidP="00055E5C">
            <w:r w:rsidRPr="000451E0">
              <w:t>Azure App Services</w:t>
            </w:r>
          </w:p>
        </w:tc>
        <w:tc>
          <w:tcPr>
            <w:tcW w:w="241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FD5EA"/>
            <w:tcMar>
              <w:top w:w="40" w:type="dxa"/>
              <w:left w:w="79" w:type="dxa"/>
              <w:bottom w:w="40" w:type="dxa"/>
              <w:right w:w="79" w:type="dxa"/>
            </w:tcMar>
            <w:hideMark/>
          </w:tcPr>
          <w:p w14:paraId="7DFB2D77" w14:textId="77777777" w:rsidR="007B3A96" w:rsidRPr="000451E0" w:rsidRDefault="007B3A96" w:rsidP="00055E5C">
            <w:r w:rsidRPr="000451E0">
              <w:t>Grant access to SP on Core app services</w:t>
            </w:r>
          </w:p>
        </w:tc>
        <w:tc>
          <w:tcPr>
            <w:tcW w:w="261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FD5EA"/>
            <w:tcMar>
              <w:top w:w="40" w:type="dxa"/>
              <w:left w:w="79" w:type="dxa"/>
              <w:bottom w:w="40" w:type="dxa"/>
              <w:right w:w="79" w:type="dxa"/>
            </w:tcMar>
            <w:hideMark/>
          </w:tcPr>
          <w:p w14:paraId="280C2F12" w14:textId="77777777" w:rsidR="007B3A96" w:rsidRPr="000451E0" w:rsidRDefault="007B3A96" w:rsidP="00055E5C">
            <w:pPr>
              <w:rPr>
                <w:b/>
                <w:bCs/>
              </w:rPr>
            </w:pPr>
            <w:r w:rsidRPr="000451E0">
              <w:rPr>
                <w:b/>
                <w:bCs/>
              </w:rPr>
              <w:t xml:space="preserve">App services - </w:t>
            </w:r>
          </w:p>
          <w:p w14:paraId="767698EE" w14:textId="4F77E199" w:rsidR="007B3A96" w:rsidRPr="000451E0" w:rsidRDefault="007B3A96" w:rsidP="00055E5C">
            <w:r w:rsidRPr="000451E0">
              <w:t>app-</w:t>
            </w:r>
            <w:proofErr w:type="spellStart"/>
            <w:r w:rsidRPr="000451E0">
              <w:t>hpefs</w:t>
            </w:r>
            <w:proofErr w:type="spellEnd"/>
            <w:r w:rsidRPr="000451E0">
              <w:t>-</w:t>
            </w:r>
            <w:proofErr w:type="spellStart"/>
            <w:r w:rsidRPr="000451E0">
              <w:t>odessa-appserver-</w:t>
            </w:r>
            <w:r>
              <w:t>itg</w:t>
            </w:r>
            <w:proofErr w:type="spellEnd"/>
          </w:p>
          <w:p w14:paraId="3ED5E908" w14:textId="58FEB309" w:rsidR="007B3A96" w:rsidRPr="000451E0" w:rsidRDefault="007B3A96" w:rsidP="00055E5C">
            <w:r w:rsidRPr="000451E0">
              <w:t>app-</w:t>
            </w:r>
            <w:proofErr w:type="spellStart"/>
            <w:r w:rsidRPr="000451E0">
              <w:t>hpefs</w:t>
            </w:r>
            <w:proofErr w:type="spellEnd"/>
            <w:r w:rsidRPr="000451E0">
              <w:t>-</w:t>
            </w:r>
            <w:proofErr w:type="spellStart"/>
            <w:r w:rsidRPr="000451E0">
              <w:t>odessa-apiserver-</w:t>
            </w:r>
            <w:r>
              <w:t>itg</w:t>
            </w:r>
            <w:proofErr w:type="spellEnd"/>
          </w:p>
          <w:p w14:paraId="2F59BA70" w14:textId="78022A44" w:rsidR="007B3A96" w:rsidRPr="000451E0" w:rsidRDefault="007B3A96" w:rsidP="00055E5C">
            <w:r w:rsidRPr="000451E0">
              <w:t>app-</w:t>
            </w:r>
            <w:proofErr w:type="spellStart"/>
            <w:r w:rsidRPr="000451E0">
              <w:t>hpefs</w:t>
            </w:r>
            <w:proofErr w:type="spellEnd"/>
            <w:r w:rsidRPr="000451E0">
              <w:t>-</w:t>
            </w:r>
            <w:proofErr w:type="spellStart"/>
            <w:r w:rsidRPr="000451E0">
              <w:t>odessa-batchjobs-</w:t>
            </w:r>
            <w:r>
              <w:t>itg</w:t>
            </w:r>
            <w:proofErr w:type="spellEnd"/>
          </w:p>
          <w:p w14:paraId="20522F0F" w14:textId="0BEB2DB7" w:rsidR="007B3A96" w:rsidRPr="000451E0" w:rsidRDefault="007B3A96" w:rsidP="00055E5C">
            <w:r w:rsidRPr="000451E0">
              <w:t>app-</w:t>
            </w:r>
            <w:proofErr w:type="spellStart"/>
            <w:r w:rsidRPr="000451E0">
              <w:t>hpefs</w:t>
            </w:r>
            <w:proofErr w:type="spellEnd"/>
            <w:r w:rsidRPr="000451E0">
              <w:t>-</w:t>
            </w:r>
            <w:proofErr w:type="spellStart"/>
            <w:r w:rsidRPr="000451E0">
              <w:t>odessa-docportal-</w:t>
            </w:r>
            <w:r>
              <w:t>itg</w:t>
            </w:r>
            <w:proofErr w:type="spellEnd"/>
          </w:p>
          <w:p w14:paraId="0BE41A29" w14:textId="77777777" w:rsidR="007B3A96" w:rsidRPr="000451E0" w:rsidRDefault="007B3A96" w:rsidP="00055E5C">
            <w:r w:rsidRPr="000451E0">
              <w:rPr>
                <w:b/>
                <w:bCs/>
              </w:rPr>
              <w:t xml:space="preserve">IAM Role – </w:t>
            </w:r>
            <w:r w:rsidRPr="000451E0">
              <w:t>Contributor</w:t>
            </w:r>
          </w:p>
          <w:p w14:paraId="48CC43DA" w14:textId="726500A7" w:rsidR="007B3A96" w:rsidRPr="000451E0" w:rsidRDefault="007B3A96" w:rsidP="00055E5C">
            <w:r w:rsidRPr="000451E0">
              <w:rPr>
                <w:b/>
                <w:bCs/>
              </w:rPr>
              <w:t xml:space="preserve">SP - </w:t>
            </w:r>
            <w:proofErr w:type="spellStart"/>
            <w:r w:rsidRPr="001334EC">
              <w:t>hpefs-odessa-devops-sp-itg</w:t>
            </w:r>
            <w:proofErr w:type="spellEnd"/>
          </w:p>
        </w:tc>
        <w:tc>
          <w:tcPr>
            <w:tcW w:w="294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FD5EA"/>
            <w:tcMar>
              <w:top w:w="40" w:type="dxa"/>
              <w:left w:w="79" w:type="dxa"/>
              <w:bottom w:w="40" w:type="dxa"/>
              <w:right w:w="79" w:type="dxa"/>
            </w:tcMar>
            <w:hideMark/>
          </w:tcPr>
          <w:p w14:paraId="5F53DB6F" w14:textId="77777777" w:rsidR="007B3A96" w:rsidRPr="000451E0" w:rsidRDefault="007B3A96" w:rsidP="00055E5C">
            <w:r w:rsidRPr="000451E0">
              <w:t>SP requires IAM permission on App services for deployment</w:t>
            </w:r>
          </w:p>
        </w:tc>
      </w:tr>
      <w:tr w:rsidR="007B3A96" w:rsidRPr="000451E0" w14:paraId="511748EF" w14:textId="77777777" w:rsidTr="00055E5C">
        <w:trPr>
          <w:trHeight w:val="804"/>
        </w:trPr>
        <w:tc>
          <w:tcPr>
            <w:tcW w:w="241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9EBF5"/>
            <w:tcMar>
              <w:top w:w="40" w:type="dxa"/>
              <w:left w:w="79" w:type="dxa"/>
              <w:bottom w:w="40" w:type="dxa"/>
              <w:right w:w="79" w:type="dxa"/>
            </w:tcMar>
            <w:hideMark/>
          </w:tcPr>
          <w:p w14:paraId="7DA2A5D0" w14:textId="77777777" w:rsidR="007B3A96" w:rsidRPr="000451E0" w:rsidRDefault="007B3A96" w:rsidP="00055E5C">
            <w:r w:rsidRPr="000451E0">
              <w:t>Azure Key Vault</w:t>
            </w:r>
          </w:p>
        </w:tc>
        <w:tc>
          <w:tcPr>
            <w:tcW w:w="241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9EBF5"/>
            <w:tcMar>
              <w:top w:w="40" w:type="dxa"/>
              <w:left w:w="79" w:type="dxa"/>
              <w:bottom w:w="40" w:type="dxa"/>
              <w:right w:w="79" w:type="dxa"/>
            </w:tcMar>
            <w:hideMark/>
          </w:tcPr>
          <w:p w14:paraId="63C00E27" w14:textId="77777777" w:rsidR="007B3A96" w:rsidRPr="000451E0" w:rsidRDefault="007B3A96" w:rsidP="00055E5C">
            <w:r w:rsidRPr="000451E0">
              <w:t>Grant access policy to SP on Key Vault Secrets</w:t>
            </w:r>
          </w:p>
        </w:tc>
        <w:tc>
          <w:tcPr>
            <w:tcW w:w="261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9EBF5"/>
            <w:tcMar>
              <w:top w:w="40" w:type="dxa"/>
              <w:left w:w="79" w:type="dxa"/>
              <w:bottom w:w="40" w:type="dxa"/>
              <w:right w:w="79" w:type="dxa"/>
            </w:tcMar>
            <w:hideMark/>
          </w:tcPr>
          <w:p w14:paraId="59EBD618" w14:textId="77777777" w:rsidR="007B3A96" w:rsidRPr="000451E0" w:rsidRDefault="007B3A96" w:rsidP="00055E5C">
            <w:pPr>
              <w:rPr>
                <w:b/>
                <w:bCs/>
              </w:rPr>
            </w:pPr>
            <w:r w:rsidRPr="000451E0">
              <w:rPr>
                <w:b/>
                <w:bCs/>
              </w:rPr>
              <w:t>Key Vault –</w:t>
            </w:r>
          </w:p>
          <w:p w14:paraId="47812E16" w14:textId="18EE84E1" w:rsidR="007B3A96" w:rsidRPr="000451E0" w:rsidRDefault="007B3A96" w:rsidP="00055E5C">
            <w:proofErr w:type="spellStart"/>
            <w:r w:rsidRPr="000451E0">
              <w:t>kv-hpefs-odessa-</w:t>
            </w:r>
            <w:r>
              <w:t>itg</w:t>
            </w:r>
            <w:proofErr w:type="spellEnd"/>
          </w:p>
          <w:p w14:paraId="41D1D3E4" w14:textId="5A4D3E9A" w:rsidR="007B3A96" w:rsidRPr="000451E0" w:rsidRDefault="007B3A96" w:rsidP="00055E5C">
            <w:r w:rsidRPr="000451E0">
              <w:rPr>
                <w:b/>
                <w:bCs/>
              </w:rPr>
              <w:t>SP -</w:t>
            </w:r>
            <w:r w:rsidRPr="000451E0">
              <w:t xml:space="preserve"> </w:t>
            </w:r>
            <w:proofErr w:type="spellStart"/>
            <w:r w:rsidRPr="001334EC">
              <w:t>hpefs-odessa-devops-sp-itg</w:t>
            </w:r>
            <w:proofErr w:type="spellEnd"/>
          </w:p>
          <w:p w14:paraId="29BA99C3" w14:textId="77777777" w:rsidR="007B3A96" w:rsidRPr="000451E0" w:rsidRDefault="007B3A96" w:rsidP="00055E5C">
            <w:r w:rsidRPr="000451E0">
              <w:rPr>
                <w:b/>
                <w:bCs/>
              </w:rPr>
              <w:t>IAM Role –</w:t>
            </w:r>
            <w:r w:rsidRPr="000451E0">
              <w:t xml:space="preserve"> Contributor</w:t>
            </w:r>
          </w:p>
          <w:p w14:paraId="76A98FB3" w14:textId="77777777" w:rsidR="007B3A96" w:rsidRPr="000451E0" w:rsidRDefault="007B3A96" w:rsidP="00055E5C">
            <w:r w:rsidRPr="000451E0">
              <w:t>Access Policy – Get and List</w:t>
            </w:r>
          </w:p>
        </w:tc>
        <w:tc>
          <w:tcPr>
            <w:tcW w:w="294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9EBF5"/>
            <w:tcMar>
              <w:top w:w="40" w:type="dxa"/>
              <w:left w:w="79" w:type="dxa"/>
              <w:bottom w:w="40" w:type="dxa"/>
              <w:right w:w="79" w:type="dxa"/>
            </w:tcMar>
            <w:hideMark/>
          </w:tcPr>
          <w:p w14:paraId="61FAB944" w14:textId="77777777" w:rsidR="007B3A96" w:rsidRDefault="007B3A96" w:rsidP="00055E5C">
            <w:r w:rsidRPr="000451E0">
              <w:t>This permission is required to download credentials from Key Vault</w:t>
            </w:r>
            <w:r>
              <w:t>.</w:t>
            </w:r>
          </w:p>
          <w:p w14:paraId="6AA24DA0" w14:textId="77777777" w:rsidR="007B3A96" w:rsidRPr="0085295A" w:rsidRDefault="007B3A96" w:rsidP="00055E5C">
            <w:pPr>
              <w:rPr>
                <w:b/>
                <w:bCs/>
              </w:rPr>
            </w:pPr>
            <w:r w:rsidRPr="0085295A">
              <w:rPr>
                <w:b/>
                <w:bCs/>
              </w:rPr>
              <w:t>Keys:</w:t>
            </w:r>
          </w:p>
          <w:p w14:paraId="6F88F0DA" w14:textId="77777777" w:rsidR="007B3A96" w:rsidRDefault="007B3A96" w:rsidP="00055E5C">
            <w:proofErr w:type="spellStart"/>
            <w:r>
              <w:t>odessa</w:t>
            </w:r>
            <w:proofErr w:type="spellEnd"/>
            <w:r>
              <w:t>-</w:t>
            </w:r>
            <w:proofErr w:type="spellStart"/>
            <w:r>
              <w:t>hpefs</w:t>
            </w:r>
            <w:proofErr w:type="spellEnd"/>
            <w:r>
              <w:t>-</w:t>
            </w:r>
            <w:proofErr w:type="spellStart"/>
            <w:r>
              <w:t>devops</w:t>
            </w:r>
            <w:proofErr w:type="spellEnd"/>
            <w:r>
              <w:t>-</w:t>
            </w:r>
            <w:proofErr w:type="spellStart"/>
            <w:r>
              <w:t>db</w:t>
            </w:r>
            <w:proofErr w:type="spellEnd"/>
            <w:r>
              <w:t>-username</w:t>
            </w:r>
          </w:p>
          <w:p w14:paraId="738CD374" w14:textId="77777777" w:rsidR="007B3A96" w:rsidRDefault="007B3A96" w:rsidP="00055E5C">
            <w:proofErr w:type="spellStart"/>
            <w:r>
              <w:t>odessa</w:t>
            </w:r>
            <w:proofErr w:type="spellEnd"/>
            <w:r>
              <w:t>-</w:t>
            </w:r>
            <w:proofErr w:type="spellStart"/>
            <w:r>
              <w:t>hpefs</w:t>
            </w:r>
            <w:proofErr w:type="spellEnd"/>
            <w:r>
              <w:t>-</w:t>
            </w:r>
            <w:proofErr w:type="spellStart"/>
            <w:r>
              <w:t>devops</w:t>
            </w:r>
            <w:proofErr w:type="spellEnd"/>
            <w:r>
              <w:t>-</w:t>
            </w:r>
            <w:proofErr w:type="spellStart"/>
            <w:r>
              <w:t>db</w:t>
            </w:r>
            <w:proofErr w:type="spellEnd"/>
            <w:r>
              <w:t>-password</w:t>
            </w:r>
          </w:p>
          <w:p w14:paraId="7C98F782" w14:textId="77777777" w:rsidR="007B3A96" w:rsidRDefault="007B3A96" w:rsidP="00055E5C">
            <w:proofErr w:type="spellStart"/>
            <w:r>
              <w:t>odessa</w:t>
            </w:r>
            <w:proofErr w:type="spellEnd"/>
            <w:r>
              <w:t>-</w:t>
            </w:r>
            <w:proofErr w:type="spellStart"/>
            <w:r>
              <w:t>hpefs</w:t>
            </w:r>
            <w:proofErr w:type="spellEnd"/>
            <w:r>
              <w:t>-</w:t>
            </w:r>
            <w:proofErr w:type="spellStart"/>
            <w:r>
              <w:t>devops</w:t>
            </w:r>
            <w:proofErr w:type="spellEnd"/>
            <w:r>
              <w:t>-</w:t>
            </w:r>
            <w:proofErr w:type="spellStart"/>
            <w:r>
              <w:t>rs</w:t>
            </w:r>
            <w:proofErr w:type="spellEnd"/>
            <w:r>
              <w:t>-password</w:t>
            </w:r>
          </w:p>
          <w:p w14:paraId="135C2580" w14:textId="77777777" w:rsidR="007B3A96" w:rsidRPr="000451E0" w:rsidRDefault="007B3A96" w:rsidP="00055E5C">
            <w:proofErr w:type="spellStart"/>
            <w:r>
              <w:t>odessa</w:t>
            </w:r>
            <w:proofErr w:type="spellEnd"/>
            <w:r>
              <w:t>-</w:t>
            </w:r>
            <w:proofErr w:type="spellStart"/>
            <w:r>
              <w:t>hpefs</w:t>
            </w:r>
            <w:proofErr w:type="spellEnd"/>
            <w:r>
              <w:t>-</w:t>
            </w:r>
            <w:proofErr w:type="spellStart"/>
            <w:r>
              <w:t>devops</w:t>
            </w:r>
            <w:proofErr w:type="spellEnd"/>
            <w:r>
              <w:t>-</w:t>
            </w:r>
            <w:proofErr w:type="spellStart"/>
            <w:r>
              <w:t>rs</w:t>
            </w:r>
            <w:proofErr w:type="spellEnd"/>
            <w:r>
              <w:t>-username</w:t>
            </w:r>
          </w:p>
        </w:tc>
      </w:tr>
      <w:tr w:rsidR="007B3A96" w:rsidRPr="000451E0" w14:paraId="70409E37" w14:textId="77777777" w:rsidTr="00055E5C">
        <w:trPr>
          <w:trHeight w:val="804"/>
        </w:trPr>
        <w:tc>
          <w:tcPr>
            <w:tcW w:w="241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FD5EA"/>
            <w:tcMar>
              <w:top w:w="40" w:type="dxa"/>
              <w:left w:w="79" w:type="dxa"/>
              <w:bottom w:w="40" w:type="dxa"/>
              <w:right w:w="79" w:type="dxa"/>
            </w:tcMar>
            <w:hideMark/>
          </w:tcPr>
          <w:p w14:paraId="0555E3D3" w14:textId="77777777" w:rsidR="007B3A96" w:rsidRPr="000451E0" w:rsidRDefault="007B3A96" w:rsidP="00055E5C">
            <w:r w:rsidRPr="000451E0">
              <w:t>Azure Report Server VM</w:t>
            </w:r>
          </w:p>
        </w:tc>
        <w:tc>
          <w:tcPr>
            <w:tcW w:w="241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FD5EA"/>
            <w:tcMar>
              <w:top w:w="40" w:type="dxa"/>
              <w:left w:w="79" w:type="dxa"/>
              <w:bottom w:w="40" w:type="dxa"/>
              <w:right w:w="79" w:type="dxa"/>
            </w:tcMar>
            <w:hideMark/>
          </w:tcPr>
          <w:p w14:paraId="4B11D7D0" w14:textId="77777777" w:rsidR="007B3A96" w:rsidRPr="000451E0" w:rsidRDefault="007B3A96" w:rsidP="00055E5C">
            <w:r w:rsidRPr="000451E0">
              <w:t>Grant VM Admin permission to domain account within Report Server VM</w:t>
            </w:r>
          </w:p>
        </w:tc>
        <w:tc>
          <w:tcPr>
            <w:tcW w:w="261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FD5EA"/>
            <w:tcMar>
              <w:top w:w="40" w:type="dxa"/>
              <w:left w:w="79" w:type="dxa"/>
              <w:bottom w:w="40" w:type="dxa"/>
              <w:right w:w="79" w:type="dxa"/>
            </w:tcMar>
            <w:hideMark/>
          </w:tcPr>
          <w:p w14:paraId="06912F51" w14:textId="77777777" w:rsidR="007B3A96" w:rsidRPr="000451E0" w:rsidRDefault="007B3A96" w:rsidP="00055E5C">
            <w:r w:rsidRPr="63A126F4">
              <w:rPr>
                <w:b/>
              </w:rPr>
              <w:t>Domain Account</w:t>
            </w:r>
            <w:r w:rsidRPr="000451E0">
              <w:t xml:space="preserve"> – </w:t>
            </w:r>
            <w:proofErr w:type="spellStart"/>
            <w:r w:rsidRPr="000451E0">
              <w:t>hpefsoddevopssadev</w:t>
            </w:r>
            <w:proofErr w:type="spellEnd"/>
          </w:p>
          <w:p w14:paraId="0AD0E75C" w14:textId="0F4C4B34" w:rsidR="007B3A96" w:rsidRPr="000451E0" w:rsidRDefault="007B3A96" w:rsidP="00055E5C">
            <w:r w:rsidRPr="63A126F4">
              <w:rPr>
                <w:b/>
              </w:rPr>
              <w:t>Report Server VM</w:t>
            </w:r>
            <w:r w:rsidRPr="000451E0">
              <w:t xml:space="preserve"> – </w:t>
            </w:r>
            <w:proofErr w:type="spellStart"/>
            <w:r w:rsidRPr="000451E0">
              <w:t>vmreportsvr</w:t>
            </w:r>
            <w:r>
              <w:t>itg</w:t>
            </w:r>
            <w:proofErr w:type="spellEnd"/>
            <w:r w:rsidRPr="000451E0">
              <w:t xml:space="preserve"> / 10.17.1</w:t>
            </w:r>
            <w:r>
              <w:t>8.5</w:t>
            </w:r>
          </w:p>
          <w:p w14:paraId="0B4858FE" w14:textId="77777777" w:rsidR="007B3A96" w:rsidRPr="000451E0" w:rsidRDefault="007B3A96" w:rsidP="00055E5C">
            <w:r w:rsidRPr="2A3E6297">
              <w:rPr>
                <w:b/>
              </w:rPr>
              <w:t xml:space="preserve">Permission </w:t>
            </w:r>
            <w:r w:rsidRPr="000451E0">
              <w:t>– Administrator Group</w:t>
            </w:r>
          </w:p>
        </w:tc>
        <w:tc>
          <w:tcPr>
            <w:tcW w:w="294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FD5EA"/>
            <w:tcMar>
              <w:top w:w="40" w:type="dxa"/>
              <w:left w:w="79" w:type="dxa"/>
              <w:bottom w:w="40" w:type="dxa"/>
              <w:right w:w="79" w:type="dxa"/>
            </w:tcMar>
            <w:hideMark/>
          </w:tcPr>
          <w:p w14:paraId="718AADF6" w14:textId="77777777" w:rsidR="007B3A96" w:rsidRPr="000451E0" w:rsidRDefault="007B3A96" w:rsidP="00055E5C">
            <w:r w:rsidRPr="000451E0">
              <w:t>This permission is required on VM to deploy bulk RDL, helper files and to start and stop SSRS service.</w:t>
            </w:r>
          </w:p>
        </w:tc>
      </w:tr>
      <w:tr w:rsidR="007B3A96" w:rsidRPr="000451E0" w14:paraId="41B737B1" w14:textId="77777777" w:rsidTr="00055E5C">
        <w:trPr>
          <w:trHeight w:val="659"/>
        </w:trPr>
        <w:tc>
          <w:tcPr>
            <w:tcW w:w="241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9EBF5"/>
            <w:tcMar>
              <w:top w:w="40" w:type="dxa"/>
              <w:left w:w="79" w:type="dxa"/>
              <w:bottom w:w="40" w:type="dxa"/>
              <w:right w:w="79" w:type="dxa"/>
            </w:tcMar>
            <w:hideMark/>
          </w:tcPr>
          <w:p w14:paraId="7A029AE3" w14:textId="77777777" w:rsidR="007B3A96" w:rsidRPr="000451E0" w:rsidRDefault="007B3A96" w:rsidP="00055E5C">
            <w:r w:rsidRPr="000451E0">
              <w:t>Azure Report Server VM</w:t>
            </w:r>
          </w:p>
        </w:tc>
        <w:tc>
          <w:tcPr>
            <w:tcW w:w="241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9EBF5"/>
            <w:tcMar>
              <w:top w:w="40" w:type="dxa"/>
              <w:left w:w="79" w:type="dxa"/>
              <w:bottom w:w="40" w:type="dxa"/>
              <w:right w:w="79" w:type="dxa"/>
            </w:tcMar>
            <w:hideMark/>
          </w:tcPr>
          <w:p w14:paraId="50FD00DB" w14:textId="77777777" w:rsidR="007B3A96" w:rsidRPr="000451E0" w:rsidRDefault="007B3A96" w:rsidP="00055E5C">
            <w:r w:rsidRPr="000451E0">
              <w:t xml:space="preserve">Grant IAM roles to SP for Report Server VM </w:t>
            </w:r>
          </w:p>
        </w:tc>
        <w:tc>
          <w:tcPr>
            <w:tcW w:w="261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9EBF5"/>
            <w:tcMar>
              <w:top w:w="40" w:type="dxa"/>
              <w:left w:w="79" w:type="dxa"/>
              <w:bottom w:w="40" w:type="dxa"/>
              <w:right w:w="79" w:type="dxa"/>
            </w:tcMar>
            <w:hideMark/>
          </w:tcPr>
          <w:p w14:paraId="1516BE48" w14:textId="3B95DFAA" w:rsidR="007B3A96" w:rsidRPr="000451E0" w:rsidRDefault="007B3A96" w:rsidP="00055E5C">
            <w:r w:rsidRPr="2A3E6297">
              <w:rPr>
                <w:b/>
              </w:rPr>
              <w:t xml:space="preserve">Report Server VM </w:t>
            </w:r>
            <w:r w:rsidRPr="000451E0">
              <w:t xml:space="preserve">– </w:t>
            </w:r>
            <w:proofErr w:type="spellStart"/>
            <w:r w:rsidRPr="000451E0">
              <w:t>vmreportsvr</w:t>
            </w:r>
            <w:r>
              <w:t>itg</w:t>
            </w:r>
            <w:proofErr w:type="spellEnd"/>
            <w:r w:rsidRPr="000451E0">
              <w:t xml:space="preserve"> / 10.17.1</w:t>
            </w:r>
            <w:r>
              <w:t>8</w:t>
            </w:r>
            <w:r w:rsidRPr="000451E0">
              <w:t>.</w:t>
            </w:r>
            <w:r>
              <w:t>5</w:t>
            </w:r>
          </w:p>
          <w:p w14:paraId="248E9923" w14:textId="77777777" w:rsidR="007B3A96" w:rsidRPr="000451E0" w:rsidRDefault="007B3A96" w:rsidP="00055E5C">
            <w:r w:rsidRPr="2A3E6297">
              <w:rPr>
                <w:b/>
              </w:rPr>
              <w:t xml:space="preserve">IAM Roles </w:t>
            </w:r>
            <w:r w:rsidRPr="000451E0">
              <w:t>- Contributor, Virtual Machine Administrator Login</w:t>
            </w:r>
          </w:p>
        </w:tc>
        <w:tc>
          <w:tcPr>
            <w:tcW w:w="294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9EBF5"/>
            <w:tcMar>
              <w:top w:w="40" w:type="dxa"/>
              <w:left w:w="79" w:type="dxa"/>
              <w:bottom w:w="40" w:type="dxa"/>
              <w:right w:w="79" w:type="dxa"/>
            </w:tcMar>
            <w:hideMark/>
          </w:tcPr>
          <w:p w14:paraId="0D95AA69" w14:textId="77777777" w:rsidR="007B3A96" w:rsidRPr="000451E0" w:rsidRDefault="007B3A96" w:rsidP="00055E5C">
            <w:r w:rsidRPr="000451E0">
              <w:t>These permissions are needed to have access on Report Server VM.</w:t>
            </w:r>
          </w:p>
        </w:tc>
      </w:tr>
      <w:tr w:rsidR="007B3A96" w:rsidRPr="000451E0" w14:paraId="4CBD159B" w14:textId="77777777" w:rsidTr="00055E5C">
        <w:trPr>
          <w:trHeight w:val="514"/>
        </w:trPr>
        <w:tc>
          <w:tcPr>
            <w:tcW w:w="241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FD5EA"/>
            <w:tcMar>
              <w:top w:w="40" w:type="dxa"/>
              <w:left w:w="79" w:type="dxa"/>
              <w:bottom w:w="40" w:type="dxa"/>
              <w:right w:w="79" w:type="dxa"/>
            </w:tcMar>
            <w:hideMark/>
          </w:tcPr>
          <w:p w14:paraId="2CE047F6" w14:textId="77777777" w:rsidR="007B3A96" w:rsidRPr="000451E0" w:rsidRDefault="007B3A96" w:rsidP="00055E5C">
            <w:r w:rsidRPr="000451E0">
              <w:t>Azure Report Server VM</w:t>
            </w:r>
          </w:p>
        </w:tc>
        <w:tc>
          <w:tcPr>
            <w:tcW w:w="241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FD5EA"/>
            <w:tcMar>
              <w:top w:w="40" w:type="dxa"/>
              <w:left w:w="79" w:type="dxa"/>
              <w:bottom w:w="40" w:type="dxa"/>
              <w:right w:w="79" w:type="dxa"/>
            </w:tcMar>
            <w:hideMark/>
          </w:tcPr>
          <w:p w14:paraId="333566DC" w14:textId="77777777" w:rsidR="007B3A96" w:rsidRPr="000451E0" w:rsidRDefault="007B3A96" w:rsidP="00055E5C">
            <w:r w:rsidRPr="000451E0">
              <w:t xml:space="preserve">Create Inbound port within Report Server VM for Remote </w:t>
            </w:r>
            <w:proofErr w:type="spellStart"/>
            <w:r w:rsidRPr="000451E0">
              <w:t>Powershell</w:t>
            </w:r>
            <w:proofErr w:type="spellEnd"/>
            <w:r w:rsidRPr="000451E0">
              <w:t xml:space="preserve"> script execution</w:t>
            </w:r>
          </w:p>
        </w:tc>
        <w:tc>
          <w:tcPr>
            <w:tcW w:w="261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FD5EA"/>
            <w:tcMar>
              <w:top w:w="40" w:type="dxa"/>
              <w:left w:w="79" w:type="dxa"/>
              <w:bottom w:w="40" w:type="dxa"/>
              <w:right w:w="79" w:type="dxa"/>
            </w:tcMar>
            <w:hideMark/>
          </w:tcPr>
          <w:p w14:paraId="22B7CC22" w14:textId="77777777" w:rsidR="007B3A96" w:rsidRPr="000451E0" w:rsidRDefault="007B3A96" w:rsidP="00055E5C">
            <w:r w:rsidRPr="47CA0ED1">
              <w:rPr>
                <w:b/>
                <w:bCs/>
              </w:rPr>
              <w:t>Port No</w:t>
            </w:r>
            <w:r>
              <w:t xml:space="preserve"> – 5986</w:t>
            </w:r>
          </w:p>
          <w:p w14:paraId="001EEF66" w14:textId="39C4A7B0" w:rsidR="007B3A96" w:rsidRPr="000451E0" w:rsidRDefault="007B3A96" w:rsidP="00055E5C">
            <w:r w:rsidRPr="2FED6A6F">
              <w:rPr>
                <w:b/>
              </w:rPr>
              <w:t xml:space="preserve">Report Server VM </w:t>
            </w:r>
            <w:r w:rsidRPr="000451E0">
              <w:t xml:space="preserve">– </w:t>
            </w:r>
            <w:proofErr w:type="spellStart"/>
            <w:r w:rsidRPr="000451E0">
              <w:t>vmreportsvr</w:t>
            </w:r>
            <w:r>
              <w:t>itg</w:t>
            </w:r>
            <w:proofErr w:type="spellEnd"/>
            <w:r w:rsidRPr="000451E0">
              <w:t xml:space="preserve"> / 10.17.1</w:t>
            </w:r>
            <w:r>
              <w:t>8</w:t>
            </w:r>
            <w:r w:rsidRPr="000451E0">
              <w:t>.</w:t>
            </w:r>
            <w:r>
              <w:t>5</w:t>
            </w:r>
          </w:p>
        </w:tc>
        <w:tc>
          <w:tcPr>
            <w:tcW w:w="294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FD5EA"/>
            <w:tcMar>
              <w:top w:w="40" w:type="dxa"/>
              <w:left w:w="79" w:type="dxa"/>
              <w:bottom w:w="40" w:type="dxa"/>
              <w:right w:w="79" w:type="dxa"/>
            </w:tcMar>
            <w:hideMark/>
          </w:tcPr>
          <w:p w14:paraId="3DD2D4A0" w14:textId="77777777" w:rsidR="007B3A96" w:rsidRPr="000451E0" w:rsidRDefault="007B3A96" w:rsidP="00055E5C">
            <w:r w:rsidRPr="000451E0">
              <w:t>Need to create Inbound Port</w:t>
            </w:r>
          </w:p>
          <w:p w14:paraId="5C33DD49" w14:textId="77777777" w:rsidR="007B3A96" w:rsidRPr="000451E0" w:rsidRDefault="007B3A96" w:rsidP="00055E5C">
            <w:r w:rsidRPr="000451E0">
              <w:rPr>
                <w:b/>
                <w:bCs/>
              </w:rPr>
              <w:t xml:space="preserve">Reference link – </w:t>
            </w:r>
            <w:hyperlink r:id="rId93" w:history="1">
              <w:r w:rsidRPr="000451E0">
                <w:rPr>
                  <w:rStyle w:val="Hyperlink"/>
                </w:rPr>
                <w:t xml:space="preserve">Configuring </w:t>
              </w:r>
            </w:hyperlink>
            <w:hyperlink r:id="rId94" w:history="1">
              <w:proofErr w:type="spellStart"/>
              <w:r w:rsidRPr="000451E0">
                <w:rPr>
                  <w:rStyle w:val="Hyperlink"/>
                </w:rPr>
                <w:t>WinRM</w:t>
              </w:r>
              <w:proofErr w:type="spellEnd"/>
            </w:hyperlink>
            <w:hyperlink r:id="rId95" w:history="1">
              <w:r w:rsidRPr="000451E0">
                <w:rPr>
                  <w:rStyle w:val="Hyperlink"/>
                </w:rPr>
                <w:t xml:space="preserve"> over HTTPS to enable PowerShell remoting</w:t>
              </w:r>
            </w:hyperlink>
            <w:r w:rsidRPr="000451E0">
              <w:t>.</w:t>
            </w:r>
          </w:p>
        </w:tc>
      </w:tr>
      <w:tr w:rsidR="007B3A96" w:rsidRPr="000451E0" w14:paraId="73A55EDB" w14:textId="77777777" w:rsidTr="00055E5C">
        <w:trPr>
          <w:trHeight w:val="249"/>
        </w:trPr>
        <w:tc>
          <w:tcPr>
            <w:tcW w:w="241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9EBF5"/>
            <w:tcMar>
              <w:top w:w="40" w:type="dxa"/>
              <w:left w:w="79" w:type="dxa"/>
              <w:bottom w:w="40" w:type="dxa"/>
              <w:right w:w="79" w:type="dxa"/>
            </w:tcMar>
            <w:hideMark/>
          </w:tcPr>
          <w:p w14:paraId="0CF2BE38" w14:textId="77777777" w:rsidR="007B3A96" w:rsidRPr="000451E0" w:rsidRDefault="007B3A96" w:rsidP="00055E5C">
            <w:r w:rsidRPr="000451E0">
              <w:t>Azure Report Server VM</w:t>
            </w:r>
          </w:p>
        </w:tc>
        <w:tc>
          <w:tcPr>
            <w:tcW w:w="241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9EBF5"/>
            <w:tcMar>
              <w:top w:w="40" w:type="dxa"/>
              <w:left w:w="79" w:type="dxa"/>
              <w:bottom w:w="40" w:type="dxa"/>
              <w:right w:w="79" w:type="dxa"/>
            </w:tcMar>
            <w:hideMark/>
          </w:tcPr>
          <w:p w14:paraId="577814D4" w14:textId="77777777" w:rsidR="007B3A96" w:rsidRPr="000451E0" w:rsidRDefault="007B3A96" w:rsidP="00055E5C">
            <w:r w:rsidRPr="000451E0">
              <w:t xml:space="preserve">Create certificate within Report Server VM for Remote </w:t>
            </w:r>
            <w:proofErr w:type="spellStart"/>
            <w:r w:rsidRPr="000451E0">
              <w:t>Powershell</w:t>
            </w:r>
            <w:proofErr w:type="spellEnd"/>
            <w:r w:rsidRPr="000451E0">
              <w:t xml:space="preserve"> script execution</w:t>
            </w:r>
          </w:p>
        </w:tc>
        <w:tc>
          <w:tcPr>
            <w:tcW w:w="261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9EBF5"/>
            <w:tcMar>
              <w:top w:w="40" w:type="dxa"/>
              <w:left w:w="79" w:type="dxa"/>
              <w:bottom w:w="40" w:type="dxa"/>
              <w:right w:w="79" w:type="dxa"/>
            </w:tcMar>
            <w:hideMark/>
          </w:tcPr>
          <w:p w14:paraId="34C3E27B" w14:textId="108F5808" w:rsidR="007B3A96" w:rsidRPr="000451E0" w:rsidRDefault="007B3A96" w:rsidP="00055E5C">
            <w:r w:rsidRPr="000451E0">
              <w:rPr>
                <w:b/>
                <w:bCs/>
              </w:rPr>
              <w:t>Self</w:t>
            </w:r>
            <w:r w:rsidR="4986FA58" w:rsidRPr="41E070DE">
              <w:rPr>
                <w:b/>
                <w:bCs/>
              </w:rPr>
              <w:t>-</w:t>
            </w:r>
            <w:r w:rsidRPr="000451E0">
              <w:rPr>
                <w:b/>
                <w:bCs/>
              </w:rPr>
              <w:t>Signed Certificate –</w:t>
            </w:r>
            <w:r w:rsidRPr="000451E0">
              <w:t xml:space="preserve"> </w:t>
            </w:r>
            <w:proofErr w:type="spellStart"/>
            <w:r w:rsidRPr="000451E0">
              <w:t>vmreportsvrdev</w:t>
            </w:r>
            <w:proofErr w:type="spellEnd"/>
            <w:r w:rsidRPr="000451E0">
              <w:t xml:space="preserve"> (Friendly Name)</w:t>
            </w:r>
          </w:p>
          <w:p w14:paraId="59D45DE0" w14:textId="77777777" w:rsidR="007B3A96" w:rsidRPr="000451E0" w:rsidRDefault="007B3A96" w:rsidP="00055E5C">
            <w:r w:rsidRPr="000451E0">
              <w:rPr>
                <w:b/>
                <w:bCs/>
              </w:rPr>
              <w:t>Report Server VM –</w:t>
            </w:r>
          </w:p>
          <w:p w14:paraId="4322485F" w14:textId="2FCC8420" w:rsidR="007B3A96" w:rsidRPr="000451E0" w:rsidRDefault="007B3A96" w:rsidP="00055E5C">
            <w:proofErr w:type="spellStart"/>
            <w:r w:rsidRPr="000451E0">
              <w:t>vmreportsvr</w:t>
            </w:r>
            <w:r>
              <w:t>itg</w:t>
            </w:r>
            <w:proofErr w:type="spellEnd"/>
            <w:r w:rsidRPr="000451E0">
              <w:t xml:space="preserve"> / 10.17.1</w:t>
            </w:r>
            <w:r>
              <w:t>8</w:t>
            </w:r>
            <w:r w:rsidRPr="000451E0">
              <w:t>.</w:t>
            </w:r>
            <w:r>
              <w:t>5</w:t>
            </w:r>
          </w:p>
        </w:tc>
        <w:tc>
          <w:tcPr>
            <w:tcW w:w="294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9EBF5"/>
            <w:tcMar>
              <w:top w:w="40" w:type="dxa"/>
              <w:left w:w="79" w:type="dxa"/>
              <w:bottom w:w="40" w:type="dxa"/>
              <w:right w:w="79" w:type="dxa"/>
            </w:tcMar>
            <w:hideMark/>
          </w:tcPr>
          <w:p w14:paraId="73287F37" w14:textId="77777777" w:rsidR="007B3A96" w:rsidRPr="000451E0" w:rsidRDefault="007B3A96" w:rsidP="00055E5C">
            <w:r w:rsidRPr="000451E0">
              <w:rPr>
                <w:b/>
                <w:bCs/>
              </w:rPr>
              <w:t xml:space="preserve">Reference link – </w:t>
            </w:r>
            <w:hyperlink r:id="rId96" w:history="1">
              <w:r w:rsidRPr="000451E0">
                <w:rPr>
                  <w:rStyle w:val="Hyperlink"/>
                </w:rPr>
                <w:t xml:space="preserve">Configuring </w:t>
              </w:r>
            </w:hyperlink>
            <w:hyperlink r:id="rId97" w:history="1">
              <w:proofErr w:type="spellStart"/>
              <w:r w:rsidRPr="000451E0">
                <w:rPr>
                  <w:rStyle w:val="Hyperlink"/>
                </w:rPr>
                <w:t>WinRM</w:t>
              </w:r>
              <w:proofErr w:type="spellEnd"/>
            </w:hyperlink>
            <w:hyperlink r:id="rId98" w:history="1">
              <w:r w:rsidRPr="000451E0">
                <w:rPr>
                  <w:rStyle w:val="Hyperlink"/>
                </w:rPr>
                <w:t xml:space="preserve"> over HTTPS to enable PowerShell remoting</w:t>
              </w:r>
            </w:hyperlink>
            <w:r w:rsidRPr="000451E0">
              <w:t>.</w:t>
            </w:r>
          </w:p>
        </w:tc>
      </w:tr>
      <w:tr w:rsidR="007B3A96" w:rsidRPr="000451E0" w14:paraId="2F7EF98E" w14:textId="77777777" w:rsidTr="00055E5C">
        <w:trPr>
          <w:trHeight w:val="249"/>
        </w:trPr>
        <w:tc>
          <w:tcPr>
            <w:tcW w:w="241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FD5EA"/>
            <w:tcMar>
              <w:top w:w="40" w:type="dxa"/>
              <w:left w:w="79" w:type="dxa"/>
              <w:bottom w:w="40" w:type="dxa"/>
              <w:right w:w="79" w:type="dxa"/>
            </w:tcMar>
            <w:hideMark/>
          </w:tcPr>
          <w:p w14:paraId="2A34FDC2" w14:textId="77777777" w:rsidR="007B3A96" w:rsidRPr="000451E0" w:rsidRDefault="007B3A96" w:rsidP="00055E5C">
            <w:r w:rsidRPr="000451E0">
              <w:lastRenderedPageBreak/>
              <w:t>Azure SQL Mi</w:t>
            </w:r>
          </w:p>
        </w:tc>
        <w:tc>
          <w:tcPr>
            <w:tcW w:w="241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FD5EA"/>
            <w:tcMar>
              <w:top w:w="40" w:type="dxa"/>
              <w:left w:w="79" w:type="dxa"/>
              <w:bottom w:w="40" w:type="dxa"/>
              <w:right w:w="79" w:type="dxa"/>
            </w:tcMar>
            <w:hideMark/>
          </w:tcPr>
          <w:p w14:paraId="4DF7BB3D" w14:textId="77777777" w:rsidR="007B3A96" w:rsidRPr="000451E0" w:rsidRDefault="007B3A96" w:rsidP="00055E5C">
            <w:r w:rsidRPr="000451E0">
              <w:t>Grant IAM role to SQL MI for SP</w:t>
            </w:r>
          </w:p>
        </w:tc>
        <w:tc>
          <w:tcPr>
            <w:tcW w:w="261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FD5EA"/>
            <w:tcMar>
              <w:top w:w="40" w:type="dxa"/>
              <w:left w:w="79" w:type="dxa"/>
              <w:bottom w:w="40" w:type="dxa"/>
              <w:right w:w="79" w:type="dxa"/>
            </w:tcMar>
            <w:hideMark/>
          </w:tcPr>
          <w:p w14:paraId="33D7031B" w14:textId="77777777" w:rsidR="007B3A96" w:rsidRPr="000451E0" w:rsidRDefault="007B3A96" w:rsidP="00055E5C">
            <w:r w:rsidRPr="6F1891D2">
              <w:rPr>
                <w:b/>
              </w:rPr>
              <w:t xml:space="preserve">SQL Mi </w:t>
            </w:r>
            <w:r w:rsidRPr="000451E0">
              <w:t>–</w:t>
            </w:r>
            <w:proofErr w:type="spellStart"/>
            <w:r w:rsidRPr="000451E0">
              <w:t>sqlmi</w:t>
            </w:r>
            <w:proofErr w:type="spellEnd"/>
            <w:r w:rsidRPr="000451E0">
              <w:t>-</w:t>
            </w:r>
            <w:proofErr w:type="spellStart"/>
            <w:r w:rsidRPr="000451E0">
              <w:t>odessa</w:t>
            </w:r>
            <w:proofErr w:type="spellEnd"/>
            <w:r w:rsidRPr="000451E0">
              <w:t>-dev</w:t>
            </w:r>
          </w:p>
          <w:p w14:paraId="5A9EE485" w14:textId="67D3663B" w:rsidR="007B3A96" w:rsidRPr="000451E0" w:rsidRDefault="007B3A96" w:rsidP="00055E5C">
            <w:r w:rsidRPr="25444CE6">
              <w:rPr>
                <w:b/>
              </w:rPr>
              <w:t>SP</w:t>
            </w:r>
            <w:r w:rsidRPr="000451E0">
              <w:t xml:space="preserve"> –</w:t>
            </w:r>
            <w:proofErr w:type="spellStart"/>
            <w:r w:rsidRPr="001334EC">
              <w:t>hpefs-odessa-devops-sp-itg</w:t>
            </w:r>
            <w:proofErr w:type="spellEnd"/>
          </w:p>
          <w:p w14:paraId="1CB1A79F" w14:textId="77777777" w:rsidR="007B3A96" w:rsidRPr="000451E0" w:rsidRDefault="007B3A96" w:rsidP="00055E5C">
            <w:r w:rsidRPr="27CCBCFD">
              <w:rPr>
                <w:b/>
              </w:rPr>
              <w:t xml:space="preserve">IAM Role </w:t>
            </w:r>
            <w:r w:rsidRPr="000451E0">
              <w:t>- Contributor</w:t>
            </w:r>
          </w:p>
        </w:tc>
        <w:tc>
          <w:tcPr>
            <w:tcW w:w="294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FD5EA"/>
            <w:tcMar>
              <w:top w:w="40" w:type="dxa"/>
              <w:left w:w="79" w:type="dxa"/>
              <w:bottom w:w="40" w:type="dxa"/>
              <w:right w:w="79" w:type="dxa"/>
            </w:tcMar>
            <w:hideMark/>
          </w:tcPr>
          <w:p w14:paraId="6678486A" w14:textId="77777777" w:rsidR="007B3A96" w:rsidRPr="000451E0" w:rsidRDefault="007B3A96" w:rsidP="00055E5C">
            <w:r w:rsidRPr="000451E0">
              <w:t>Permission to SP for accessing SQL Mi</w:t>
            </w:r>
          </w:p>
        </w:tc>
      </w:tr>
      <w:tr w:rsidR="007B3A96" w:rsidRPr="000451E0" w14:paraId="2C315CBA" w14:textId="77777777" w:rsidTr="00055E5C">
        <w:trPr>
          <w:trHeight w:val="249"/>
        </w:trPr>
        <w:tc>
          <w:tcPr>
            <w:tcW w:w="241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9EBF5"/>
            <w:tcMar>
              <w:top w:w="40" w:type="dxa"/>
              <w:left w:w="79" w:type="dxa"/>
              <w:bottom w:w="40" w:type="dxa"/>
              <w:right w:w="79" w:type="dxa"/>
            </w:tcMar>
            <w:hideMark/>
          </w:tcPr>
          <w:p w14:paraId="35387768" w14:textId="77777777" w:rsidR="007B3A96" w:rsidRPr="000451E0" w:rsidRDefault="007B3A96" w:rsidP="00055E5C">
            <w:r w:rsidRPr="000451E0">
              <w:t>Azure SQL Mi</w:t>
            </w:r>
          </w:p>
        </w:tc>
        <w:tc>
          <w:tcPr>
            <w:tcW w:w="241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9EBF5"/>
            <w:tcMar>
              <w:top w:w="40" w:type="dxa"/>
              <w:left w:w="79" w:type="dxa"/>
              <w:bottom w:w="40" w:type="dxa"/>
              <w:right w:w="79" w:type="dxa"/>
            </w:tcMar>
            <w:hideMark/>
          </w:tcPr>
          <w:p w14:paraId="52499ACF" w14:textId="77777777" w:rsidR="007B3A96" w:rsidRPr="000451E0" w:rsidRDefault="007B3A96" w:rsidP="00055E5C">
            <w:r w:rsidRPr="000451E0">
              <w:t xml:space="preserve">Create new SQL user for DevOps within SQL Mi and grant </w:t>
            </w:r>
            <w:proofErr w:type="spellStart"/>
            <w:r w:rsidRPr="000451E0">
              <w:t>sys_admin</w:t>
            </w:r>
            <w:proofErr w:type="spellEnd"/>
            <w:r w:rsidRPr="000451E0">
              <w:t xml:space="preserve"> roles</w:t>
            </w:r>
          </w:p>
        </w:tc>
        <w:tc>
          <w:tcPr>
            <w:tcW w:w="261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9EBF5"/>
            <w:tcMar>
              <w:top w:w="40" w:type="dxa"/>
              <w:left w:w="79" w:type="dxa"/>
              <w:bottom w:w="40" w:type="dxa"/>
              <w:right w:w="79" w:type="dxa"/>
            </w:tcMar>
            <w:hideMark/>
          </w:tcPr>
          <w:p w14:paraId="6CC4E2B8" w14:textId="21CE21B3" w:rsidR="007B3A96" w:rsidRPr="000451E0" w:rsidRDefault="007B3A96" w:rsidP="00055E5C">
            <w:r w:rsidRPr="000451E0">
              <w:rPr>
                <w:b/>
                <w:bCs/>
              </w:rPr>
              <w:t xml:space="preserve">Local SQL User – </w:t>
            </w:r>
            <w:proofErr w:type="spellStart"/>
            <w:r w:rsidR="005C2436">
              <w:t>OdessaDevOpsUser</w:t>
            </w:r>
            <w:proofErr w:type="spellEnd"/>
          </w:p>
          <w:p w14:paraId="583A9FC8" w14:textId="77777777" w:rsidR="007B3A96" w:rsidRPr="000451E0" w:rsidRDefault="007B3A96" w:rsidP="00055E5C">
            <w:r w:rsidRPr="000451E0">
              <w:rPr>
                <w:b/>
                <w:bCs/>
              </w:rPr>
              <w:t xml:space="preserve">SQL Mi – </w:t>
            </w:r>
            <w:proofErr w:type="spellStart"/>
            <w:r w:rsidRPr="000451E0">
              <w:t>sqlmi</w:t>
            </w:r>
            <w:proofErr w:type="spellEnd"/>
            <w:r w:rsidRPr="000451E0">
              <w:t>-</w:t>
            </w:r>
            <w:proofErr w:type="spellStart"/>
            <w:r w:rsidRPr="000451E0">
              <w:t>odessa</w:t>
            </w:r>
            <w:proofErr w:type="spellEnd"/>
            <w:r w:rsidRPr="000451E0">
              <w:t>-dev</w:t>
            </w:r>
          </w:p>
          <w:p w14:paraId="5C10AE12" w14:textId="77777777" w:rsidR="007B3A96" w:rsidRPr="000451E0" w:rsidRDefault="007B3A96" w:rsidP="00055E5C">
            <w:r w:rsidRPr="000451E0">
              <w:rPr>
                <w:b/>
                <w:bCs/>
              </w:rPr>
              <w:t xml:space="preserve">Roles – </w:t>
            </w:r>
            <w:proofErr w:type="spellStart"/>
            <w:r w:rsidRPr="000451E0">
              <w:t>sys_admin</w:t>
            </w:r>
            <w:proofErr w:type="spellEnd"/>
          </w:p>
        </w:tc>
        <w:tc>
          <w:tcPr>
            <w:tcW w:w="294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9EBF5"/>
            <w:tcMar>
              <w:top w:w="40" w:type="dxa"/>
              <w:left w:w="79" w:type="dxa"/>
              <w:bottom w:w="40" w:type="dxa"/>
              <w:right w:w="79" w:type="dxa"/>
            </w:tcMar>
            <w:hideMark/>
          </w:tcPr>
          <w:p w14:paraId="06F2D065" w14:textId="77777777" w:rsidR="007B3A96" w:rsidRPr="000451E0" w:rsidRDefault="007B3A96" w:rsidP="00055E5C">
            <w:r w:rsidRPr="000451E0">
              <w:t>Permission needed for deploying DDL, DML and Job creation related scripts</w:t>
            </w:r>
          </w:p>
        </w:tc>
      </w:tr>
      <w:tr w:rsidR="007B3A96" w:rsidRPr="000451E0" w14:paraId="45EE8EFE" w14:textId="77777777" w:rsidTr="00055E5C">
        <w:trPr>
          <w:trHeight w:val="249"/>
        </w:trPr>
        <w:tc>
          <w:tcPr>
            <w:tcW w:w="241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FD5EA"/>
            <w:tcMar>
              <w:top w:w="40" w:type="dxa"/>
              <w:left w:w="79" w:type="dxa"/>
              <w:bottom w:w="40" w:type="dxa"/>
              <w:right w:w="79" w:type="dxa"/>
            </w:tcMar>
            <w:hideMark/>
          </w:tcPr>
          <w:p w14:paraId="7CBF2196" w14:textId="77777777" w:rsidR="007B3A96" w:rsidRPr="000451E0" w:rsidRDefault="007B3A96" w:rsidP="00055E5C">
            <w:r w:rsidRPr="000451E0">
              <w:t>Azure App Configuration</w:t>
            </w:r>
          </w:p>
        </w:tc>
        <w:tc>
          <w:tcPr>
            <w:tcW w:w="241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FD5EA"/>
            <w:tcMar>
              <w:top w:w="40" w:type="dxa"/>
              <w:left w:w="79" w:type="dxa"/>
              <w:bottom w:w="40" w:type="dxa"/>
              <w:right w:w="79" w:type="dxa"/>
            </w:tcMar>
            <w:hideMark/>
          </w:tcPr>
          <w:p w14:paraId="4B786569" w14:textId="77777777" w:rsidR="007B3A96" w:rsidRPr="000451E0" w:rsidRDefault="007B3A96" w:rsidP="00055E5C">
            <w:r w:rsidRPr="000451E0">
              <w:t>Grant IAM role to SP for App Configuration</w:t>
            </w:r>
          </w:p>
        </w:tc>
        <w:tc>
          <w:tcPr>
            <w:tcW w:w="261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FD5EA"/>
            <w:tcMar>
              <w:top w:w="40" w:type="dxa"/>
              <w:left w:w="79" w:type="dxa"/>
              <w:bottom w:w="40" w:type="dxa"/>
              <w:right w:w="79" w:type="dxa"/>
            </w:tcMar>
            <w:hideMark/>
          </w:tcPr>
          <w:p w14:paraId="64D758F7" w14:textId="7661A530" w:rsidR="007B3A96" w:rsidRPr="000451E0" w:rsidRDefault="007B3A96" w:rsidP="00055E5C">
            <w:pPr>
              <w:rPr>
                <w:highlight w:val="yellow"/>
              </w:rPr>
            </w:pPr>
            <w:r w:rsidRPr="000451E0">
              <w:rPr>
                <w:b/>
                <w:bCs/>
                <w:highlight w:val="yellow"/>
              </w:rPr>
              <w:t xml:space="preserve">App Configuration Name – </w:t>
            </w:r>
            <w:proofErr w:type="spellStart"/>
            <w:r w:rsidRPr="000451E0">
              <w:rPr>
                <w:highlight w:val="yellow"/>
              </w:rPr>
              <w:t>appcs-hpefs-odessa-</w:t>
            </w:r>
            <w:r>
              <w:rPr>
                <w:highlight w:val="yellow"/>
              </w:rPr>
              <w:t>itg</w:t>
            </w:r>
            <w:proofErr w:type="spellEnd"/>
          </w:p>
          <w:p w14:paraId="347CE42E" w14:textId="08D5EB45" w:rsidR="007B3A96" w:rsidRPr="000451E0" w:rsidRDefault="007B3A96" w:rsidP="00055E5C">
            <w:pPr>
              <w:rPr>
                <w:highlight w:val="yellow"/>
              </w:rPr>
            </w:pPr>
            <w:r w:rsidRPr="000451E0">
              <w:rPr>
                <w:b/>
                <w:bCs/>
                <w:highlight w:val="yellow"/>
              </w:rPr>
              <w:t xml:space="preserve">SP – </w:t>
            </w:r>
            <w:proofErr w:type="spellStart"/>
            <w:r w:rsidRPr="001334EC">
              <w:rPr>
                <w:b/>
                <w:bCs/>
              </w:rPr>
              <w:t>hpefs-odessa-devops-sp-itg</w:t>
            </w:r>
            <w:proofErr w:type="spellEnd"/>
          </w:p>
          <w:p w14:paraId="364A9A7E" w14:textId="77777777" w:rsidR="007B3A96" w:rsidRPr="000451E0" w:rsidRDefault="007B3A96" w:rsidP="00055E5C">
            <w:r w:rsidRPr="000451E0">
              <w:rPr>
                <w:b/>
                <w:bCs/>
                <w:highlight w:val="yellow"/>
              </w:rPr>
              <w:t xml:space="preserve">IAM Role - </w:t>
            </w:r>
            <w:r w:rsidRPr="000451E0">
              <w:rPr>
                <w:highlight w:val="yellow"/>
              </w:rPr>
              <w:t>App Configuration Data Reader Role, Owner/Custom Read/Write/Delete (still pending)</w:t>
            </w:r>
          </w:p>
        </w:tc>
        <w:tc>
          <w:tcPr>
            <w:tcW w:w="294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FD5EA"/>
            <w:tcMar>
              <w:top w:w="40" w:type="dxa"/>
              <w:left w:w="79" w:type="dxa"/>
              <w:bottom w:w="40" w:type="dxa"/>
              <w:right w:w="79" w:type="dxa"/>
            </w:tcMar>
            <w:hideMark/>
          </w:tcPr>
          <w:p w14:paraId="6715AF2F" w14:textId="77777777" w:rsidR="007B3A96" w:rsidRPr="000451E0" w:rsidRDefault="007B3A96" w:rsidP="00055E5C">
            <w:r w:rsidRPr="000451E0">
              <w:t>Permission to read/update/delete App configuration keys.</w:t>
            </w:r>
          </w:p>
        </w:tc>
      </w:tr>
    </w:tbl>
    <w:p w14:paraId="589AD29A" w14:textId="75A34E68" w:rsidR="00044BB3" w:rsidRPr="004D3345" w:rsidRDefault="00044BB3" w:rsidP="00044BB3">
      <w:pPr>
        <w:pStyle w:val="Heading3"/>
        <w:rPr>
          <w:b/>
          <w:bCs/>
        </w:rPr>
      </w:pPr>
      <w:bookmarkStart w:id="64" w:name="_Toc137050098"/>
      <w:r>
        <w:rPr>
          <w:b/>
        </w:rPr>
        <w:t>5</w:t>
      </w:r>
      <w:r>
        <w:rPr>
          <w:b/>
          <w:bCs/>
        </w:rPr>
        <w:t>.2.2 Enable Remote Execution from DevOps Pipeline within Report Server VM</w:t>
      </w:r>
      <w:bookmarkEnd w:id="64"/>
    </w:p>
    <w:p w14:paraId="468E3FE0" w14:textId="77777777" w:rsidR="00044BB3" w:rsidRDefault="00044BB3" w:rsidP="00044BB3">
      <w:r>
        <w:t>To enable remove power shell execution, refer the following steps –</w:t>
      </w:r>
    </w:p>
    <w:p w14:paraId="5A355DB9" w14:textId="77777777" w:rsidR="00044BB3" w:rsidRDefault="00044BB3" w:rsidP="00044BB3"/>
    <w:p w14:paraId="4C596AE2" w14:textId="77777777" w:rsidR="00044BB3" w:rsidRDefault="00044BB3" w:rsidP="00044BB3">
      <w:r>
        <w:t xml:space="preserve">Reference Link - </w:t>
      </w:r>
      <w:hyperlink r:id="rId99">
        <w:r w:rsidRPr="2BE6BD35">
          <w:rPr>
            <w:rStyle w:val="Hyperlink"/>
            <w:color w:val="0070C0"/>
          </w:rPr>
          <w:t xml:space="preserve">Configuring </w:t>
        </w:r>
        <w:proofErr w:type="spellStart"/>
        <w:r w:rsidRPr="2BE6BD35">
          <w:rPr>
            <w:rStyle w:val="Hyperlink"/>
            <w:color w:val="0070C0"/>
          </w:rPr>
          <w:t>WinRM</w:t>
        </w:r>
        <w:proofErr w:type="spellEnd"/>
        <w:r w:rsidRPr="2BE6BD35">
          <w:rPr>
            <w:rStyle w:val="Hyperlink"/>
            <w:color w:val="0070C0"/>
          </w:rPr>
          <w:t xml:space="preserve"> over HTTPS to enable PowerShell remoting</w:t>
        </w:r>
      </w:hyperlink>
      <w:r>
        <w:t>.</w:t>
      </w:r>
    </w:p>
    <w:p w14:paraId="1D66306D" w14:textId="77777777" w:rsidR="00044BB3" w:rsidRDefault="00044BB3" w:rsidP="00044BB3"/>
    <w:p w14:paraId="745C94A5" w14:textId="7869BA63" w:rsidR="00044BB3" w:rsidRPr="00044BB3" w:rsidRDefault="00044BB3" w:rsidP="00252FAC">
      <w:pPr>
        <w:pStyle w:val="ListParagraph"/>
        <w:numPr>
          <w:ilvl w:val="0"/>
          <w:numId w:val="52"/>
        </w:numPr>
        <w:rPr>
          <w:b/>
        </w:rPr>
      </w:pPr>
      <w:r w:rsidRPr="00044BB3">
        <w:rPr>
          <w:b/>
        </w:rPr>
        <w:t>Enable Port 5986</w:t>
      </w:r>
    </w:p>
    <w:p w14:paraId="1EBF6FFC" w14:textId="77777777" w:rsidR="00044BB3" w:rsidRPr="00A37CB9" w:rsidRDefault="00044BB3" w:rsidP="00044BB3">
      <w:pPr>
        <w:widowControl/>
        <w:autoSpaceDE/>
        <w:autoSpaceDN/>
        <w:ind w:left="1080"/>
        <w:textAlignment w:val="center"/>
        <w:rPr>
          <w:rFonts w:cs="Calibri"/>
          <w:color w:val="auto"/>
          <w:sz w:val="22"/>
          <w:lang w:bidi="ar-SA"/>
        </w:rPr>
      </w:pPr>
      <w:r w:rsidRPr="00A37CB9">
        <w:rPr>
          <w:rFonts w:cs="Calibri"/>
          <w:color w:val="auto"/>
          <w:sz w:val="22"/>
          <w:lang w:bidi="ar-SA"/>
        </w:rPr>
        <w:t xml:space="preserve">Login to VM-&gt;Open Windows </w:t>
      </w:r>
      <w:proofErr w:type="spellStart"/>
      <w:r w:rsidRPr="00A37CB9">
        <w:rPr>
          <w:rFonts w:cs="Calibri"/>
          <w:color w:val="auto"/>
          <w:sz w:val="22"/>
          <w:lang w:bidi="ar-SA"/>
        </w:rPr>
        <w:t>FireWall</w:t>
      </w:r>
      <w:proofErr w:type="spellEnd"/>
      <w:r w:rsidRPr="00A37CB9">
        <w:rPr>
          <w:rFonts w:cs="Calibri"/>
          <w:color w:val="auto"/>
          <w:sz w:val="22"/>
          <w:lang w:bidi="ar-SA"/>
        </w:rPr>
        <w:t xml:space="preserve"> with Advanced Security</w:t>
      </w:r>
      <w:r>
        <w:rPr>
          <w:rFonts w:cs="Calibri"/>
          <w:color w:val="auto"/>
          <w:sz w:val="22"/>
          <w:lang w:bidi="ar-SA"/>
        </w:rPr>
        <w:t>-&gt;</w:t>
      </w:r>
    </w:p>
    <w:p w14:paraId="3137DBB5" w14:textId="70DFCAE6" w:rsidR="00044BB3" w:rsidRPr="00A37CB9" w:rsidRDefault="00044BB3" w:rsidP="00044BB3">
      <w:pPr>
        <w:widowControl/>
        <w:autoSpaceDE/>
        <w:autoSpaceDN/>
        <w:ind w:left="1080"/>
        <w:textAlignment w:val="center"/>
        <w:rPr>
          <w:rFonts w:cs="Calibri"/>
          <w:color w:val="auto"/>
          <w:sz w:val="22"/>
          <w:lang w:bidi="ar-SA"/>
        </w:rPr>
      </w:pPr>
      <w:r w:rsidRPr="00A37CB9">
        <w:rPr>
          <w:rFonts w:cs="Calibri"/>
          <w:color w:val="auto"/>
          <w:sz w:val="22"/>
          <w:lang w:bidi="ar-SA"/>
        </w:rPr>
        <w:t xml:space="preserve">Verify Port 5986 is allowed or not in Inbound Rule, </w:t>
      </w:r>
      <w:r w:rsidR="00E16B21" w:rsidRPr="00A37CB9">
        <w:rPr>
          <w:rFonts w:cs="Calibri"/>
          <w:color w:val="auto"/>
          <w:sz w:val="22"/>
          <w:lang w:bidi="ar-SA"/>
        </w:rPr>
        <w:t>if</w:t>
      </w:r>
      <w:r w:rsidRPr="00A37CB9">
        <w:rPr>
          <w:rFonts w:cs="Calibri"/>
          <w:color w:val="auto"/>
          <w:sz w:val="22"/>
          <w:lang w:bidi="ar-SA"/>
        </w:rPr>
        <w:t xml:space="preserve"> not allowed and Rule exist then enable it.</w:t>
      </w:r>
    </w:p>
    <w:p w14:paraId="46F47B55" w14:textId="77777777" w:rsidR="00044BB3" w:rsidRPr="00A37CB9" w:rsidRDefault="00044BB3" w:rsidP="00044BB3">
      <w:pPr>
        <w:widowControl/>
        <w:autoSpaceDE/>
        <w:autoSpaceDN/>
        <w:ind w:left="1080"/>
        <w:textAlignment w:val="center"/>
        <w:rPr>
          <w:rFonts w:cs="Calibri"/>
          <w:color w:val="auto"/>
          <w:sz w:val="22"/>
          <w:lang w:bidi="ar-SA"/>
        </w:rPr>
      </w:pPr>
      <w:r w:rsidRPr="00A37CB9">
        <w:rPr>
          <w:rFonts w:cs="Calibri"/>
          <w:color w:val="auto"/>
          <w:sz w:val="22"/>
          <w:lang w:bidi="ar-SA"/>
        </w:rPr>
        <w:t>If Rule is not existed create a new inbound Rule</w:t>
      </w:r>
    </w:p>
    <w:p w14:paraId="2C2C37C8" w14:textId="77777777" w:rsidR="00044BB3" w:rsidRPr="00A37CB9" w:rsidRDefault="00044BB3" w:rsidP="00044BB3">
      <w:pPr>
        <w:widowControl/>
        <w:autoSpaceDE/>
        <w:autoSpaceDN/>
        <w:ind w:left="1080"/>
        <w:rPr>
          <w:rFonts w:cs="Calibri"/>
          <w:color w:val="534F4B"/>
          <w:lang w:bidi="ar-SA"/>
        </w:rPr>
      </w:pPr>
      <w:r w:rsidRPr="2BE6BD35">
        <w:rPr>
          <w:rFonts w:cs="Calibri"/>
          <w:lang w:bidi="ar-SA"/>
        </w:rPr>
        <w:t> </w:t>
      </w:r>
    </w:p>
    <w:p w14:paraId="3764CD92" w14:textId="77777777" w:rsidR="00044BB3" w:rsidRPr="007C003C" w:rsidRDefault="00044BB3" w:rsidP="00044BB3">
      <w:pPr>
        <w:pStyle w:val="ListParagraph"/>
        <w:widowControl/>
        <w:numPr>
          <w:ilvl w:val="0"/>
          <w:numId w:val="29"/>
        </w:numPr>
        <w:autoSpaceDE/>
        <w:autoSpaceDN/>
        <w:rPr>
          <w:rFonts w:cs="Calibri"/>
          <w:color w:val="534F4B"/>
          <w:lang w:bidi="ar-SA"/>
        </w:rPr>
      </w:pPr>
      <w:r w:rsidRPr="2BE6BD35">
        <w:rPr>
          <w:rFonts w:cs="Calibri"/>
          <w:lang w:bidi="ar-SA"/>
        </w:rPr>
        <w:t>Open “Windows Defender Firewall” and click on “Advance settings” and click on “Inbound Rules” and create new inbound rule.</w:t>
      </w:r>
    </w:p>
    <w:p w14:paraId="312F32AE" w14:textId="77777777" w:rsidR="00044BB3" w:rsidRPr="00A37CB9" w:rsidRDefault="00044BB3" w:rsidP="00044BB3">
      <w:pPr>
        <w:widowControl/>
        <w:autoSpaceDE/>
        <w:autoSpaceDN/>
        <w:ind w:left="1080"/>
        <w:rPr>
          <w:rFonts w:cs="Calibri"/>
          <w:color w:val="534F4B"/>
          <w:lang w:bidi="ar-SA"/>
        </w:rPr>
      </w:pPr>
      <w:r w:rsidRPr="2BE6BD35">
        <w:rPr>
          <w:rFonts w:cs="Calibri"/>
          <w:lang w:bidi="ar-SA"/>
        </w:rPr>
        <w:t xml:space="preserve"> </w:t>
      </w:r>
    </w:p>
    <w:p w14:paraId="7AB8127A" w14:textId="77777777" w:rsidR="00044BB3" w:rsidRPr="00A37CB9" w:rsidRDefault="00044BB3" w:rsidP="00044BB3">
      <w:pPr>
        <w:widowControl/>
        <w:autoSpaceDE/>
        <w:autoSpaceDN/>
        <w:ind w:left="1440"/>
        <w:rPr>
          <w:rFonts w:cs="Calibri"/>
          <w:color w:val="auto"/>
          <w:sz w:val="22"/>
          <w:lang w:bidi="ar-SA"/>
        </w:rPr>
      </w:pPr>
      <w:r>
        <w:rPr>
          <w:noProof/>
        </w:rPr>
        <w:drawing>
          <wp:inline distT="0" distB="0" distL="0" distR="0" wp14:anchorId="00A63DD2" wp14:editId="049E5DE9">
            <wp:extent cx="4572000" cy="1905000"/>
            <wp:effectExtent l="0" t="0" r="0" b="0"/>
            <wp:docPr id="979798395" name="Picture 979798395" descr="A picture containing text, screenshot, software,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7206958"/>
                    <pic:cNvPicPr/>
                  </pic:nvPicPr>
                  <pic:blipFill>
                    <a:blip r:embed="rId81">
                      <a:extLst>
                        <a:ext uri="{28A0092B-C50C-407E-A947-70E740481C1C}">
                          <a14:useLocalDpi xmlns:a14="http://schemas.microsoft.com/office/drawing/2010/main" val="0"/>
                        </a:ext>
                      </a:extLst>
                    </a:blip>
                    <a:stretch>
                      <a:fillRect/>
                    </a:stretch>
                  </pic:blipFill>
                  <pic:spPr>
                    <a:xfrm>
                      <a:off x="0" y="0"/>
                      <a:ext cx="4572000" cy="1905000"/>
                    </a:xfrm>
                    <a:prstGeom prst="rect">
                      <a:avLst/>
                    </a:prstGeom>
                  </pic:spPr>
                </pic:pic>
              </a:graphicData>
            </a:graphic>
          </wp:inline>
        </w:drawing>
      </w:r>
    </w:p>
    <w:p w14:paraId="02A9C74A" w14:textId="77777777" w:rsidR="00044BB3" w:rsidRPr="00A37CB9" w:rsidRDefault="00044BB3" w:rsidP="00044BB3">
      <w:pPr>
        <w:widowControl/>
        <w:autoSpaceDE/>
        <w:autoSpaceDN/>
        <w:ind w:left="1080"/>
        <w:rPr>
          <w:rFonts w:cs="Calibri"/>
          <w:color w:val="534F4B"/>
          <w:lang w:bidi="ar-SA"/>
        </w:rPr>
      </w:pPr>
      <w:r w:rsidRPr="2BE6BD35">
        <w:rPr>
          <w:rFonts w:cs="Calibri"/>
          <w:lang w:bidi="ar-SA"/>
        </w:rPr>
        <w:t> </w:t>
      </w:r>
    </w:p>
    <w:p w14:paraId="464F03D3" w14:textId="77777777" w:rsidR="00044BB3" w:rsidRPr="007C003C" w:rsidRDefault="00044BB3" w:rsidP="00044BB3">
      <w:pPr>
        <w:pStyle w:val="ListParagraph"/>
        <w:widowControl/>
        <w:numPr>
          <w:ilvl w:val="0"/>
          <w:numId w:val="29"/>
        </w:numPr>
        <w:autoSpaceDE/>
        <w:autoSpaceDN/>
        <w:rPr>
          <w:rFonts w:cs="Calibri"/>
          <w:color w:val="534F4B"/>
          <w:lang w:bidi="ar-SA"/>
        </w:rPr>
      </w:pPr>
      <w:r w:rsidRPr="2BE6BD35">
        <w:rPr>
          <w:rFonts w:cs="Calibri"/>
          <w:lang w:bidi="ar-SA"/>
        </w:rPr>
        <w:t>Enable Inbound 5986 port as below -</w:t>
      </w:r>
    </w:p>
    <w:p w14:paraId="60529A5B" w14:textId="77777777" w:rsidR="00044BB3" w:rsidRPr="00A37CB9" w:rsidRDefault="00044BB3" w:rsidP="00044BB3">
      <w:pPr>
        <w:widowControl/>
        <w:autoSpaceDE/>
        <w:autoSpaceDN/>
        <w:ind w:left="1080"/>
        <w:rPr>
          <w:rFonts w:cs="Calibri"/>
          <w:color w:val="auto"/>
          <w:sz w:val="22"/>
          <w:lang w:bidi="ar-SA"/>
        </w:rPr>
      </w:pPr>
      <w:r>
        <w:rPr>
          <w:noProof/>
        </w:rPr>
        <w:lastRenderedPageBreak/>
        <w:drawing>
          <wp:inline distT="0" distB="0" distL="0" distR="0" wp14:anchorId="4A856519" wp14:editId="7A8450EB">
            <wp:extent cx="4572000" cy="2432050"/>
            <wp:effectExtent l="0" t="0" r="0" b="6350"/>
            <wp:docPr id="315880917" name="Picture 31588091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5186398"/>
                    <pic:cNvPicPr/>
                  </pic:nvPicPr>
                  <pic:blipFill>
                    <a:blip r:embed="rId82">
                      <a:extLst>
                        <a:ext uri="{28A0092B-C50C-407E-A947-70E740481C1C}">
                          <a14:useLocalDpi xmlns:a14="http://schemas.microsoft.com/office/drawing/2010/main" val="0"/>
                        </a:ext>
                      </a:extLst>
                    </a:blip>
                    <a:stretch>
                      <a:fillRect/>
                    </a:stretch>
                  </pic:blipFill>
                  <pic:spPr>
                    <a:xfrm>
                      <a:off x="0" y="0"/>
                      <a:ext cx="4572000" cy="2432050"/>
                    </a:xfrm>
                    <a:prstGeom prst="rect">
                      <a:avLst/>
                    </a:prstGeom>
                  </pic:spPr>
                </pic:pic>
              </a:graphicData>
            </a:graphic>
          </wp:inline>
        </w:drawing>
      </w:r>
    </w:p>
    <w:p w14:paraId="5BF88AB2" w14:textId="77777777" w:rsidR="00044BB3" w:rsidRPr="00A37CB9" w:rsidRDefault="00044BB3" w:rsidP="00044BB3">
      <w:pPr>
        <w:widowControl/>
        <w:autoSpaceDE/>
        <w:autoSpaceDN/>
        <w:ind w:left="1080"/>
        <w:rPr>
          <w:rFonts w:cs="Calibri"/>
          <w:color w:val="534F4B"/>
          <w:lang w:bidi="ar-SA"/>
        </w:rPr>
      </w:pPr>
      <w:r w:rsidRPr="2BE6BD35">
        <w:rPr>
          <w:rFonts w:cs="Calibri"/>
          <w:lang w:bidi="ar-SA"/>
        </w:rPr>
        <w:t>Step 3:</w:t>
      </w:r>
    </w:p>
    <w:p w14:paraId="68EDAF3F" w14:textId="77777777" w:rsidR="00044BB3" w:rsidRPr="00A37CB9" w:rsidRDefault="00044BB3" w:rsidP="00044BB3">
      <w:pPr>
        <w:widowControl/>
        <w:autoSpaceDE/>
        <w:autoSpaceDN/>
        <w:ind w:left="1080"/>
        <w:rPr>
          <w:rFonts w:cs="Calibri"/>
          <w:color w:val="534F4B"/>
          <w:lang w:bidi="ar-SA"/>
        </w:rPr>
      </w:pPr>
      <w:r w:rsidRPr="2BE6BD35">
        <w:rPr>
          <w:rFonts w:cs="Calibri"/>
          <w:lang w:bidi="ar-SA"/>
        </w:rPr>
        <w:t xml:space="preserve"> </w:t>
      </w:r>
    </w:p>
    <w:p w14:paraId="0168E2E6" w14:textId="77777777" w:rsidR="00044BB3" w:rsidRPr="00A37CB9" w:rsidRDefault="00044BB3" w:rsidP="00044BB3">
      <w:pPr>
        <w:widowControl/>
        <w:autoSpaceDE/>
        <w:autoSpaceDN/>
        <w:ind w:left="1080"/>
        <w:rPr>
          <w:rFonts w:cs="Calibri"/>
          <w:color w:val="auto"/>
          <w:sz w:val="22"/>
          <w:lang w:bidi="ar-SA"/>
        </w:rPr>
      </w:pPr>
      <w:r>
        <w:rPr>
          <w:noProof/>
        </w:rPr>
        <w:drawing>
          <wp:inline distT="0" distB="0" distL="0" distR="0" wp14:anchorId="41214A59" wp14:editId="352DFF4A">
            <wp:extent cx="4498759" cy="3346450"/>
            <wp:effectExtent l="0" t="0" r="0" b="6350"/>
            <wp:docPr id="1242257683" name="Picture 124225768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0220643"/>
                    <pic:cNvPicPr/>
                  </pic:nvPicPr>
                  <pic:blipFill>
                    <a:blip r:embed="rId83">
                      <a:extLst>
                        <a:ext uri="{28A0092B-C50C-407E-A947-70E740481C1C}">
                          <a14:useLocalDpi xmlns:a14="http://schemas.microsoft.com/office/drawing/2010/main" val="0"/>
                        </a:ext>
                      </a:extLst>
                    </a:blip>
                    <a:stretch>
                      <a:fillRect/>
                    </a:stretch>
                  </pic:blipFill>
                  <pic:spPr>
                    <a:xfrm>
                      <a:off x="0" y="0"/>
                      <a:ext cx="4498759" cy="3346450"/>
                    </a:xfrm>
                    <a:prstGeom prst="rect">
                      <a:avLst/>
                    </a:prstGeom>
                  </pic:spPr>
                </pic:pic>
              </a:graphicData>
            </a:graphic>
          </wp:inline>
        </w:drawing>
      </w:r>
    </w:p>
    <w:p w14:paraId="2FD55152" w14:textId="77777777" w:rsidR="00044BB3" w:rsidRPr="00A37CB9" w:rsidRDefault="00044BB3" w:rsidP="00044BB3">
      <w:pPr>
        <w:widowControl/>
        <w:autoSpaceDE/>
        <w:autoSpaceDN/>
        <w:ind w:left="1080"/>
        <w:rPr>
          <w:rFonts w:cs="Calibri"/>
          <w:color w:val="534F4B"/>
          <w:lang w:bidi="ar-SA"/>
        </w:rPr>
      </w:pPr>
      <w:r w:rsidRPr="2BE6BD35">
        <w:rPr>
          <w:rFonts w:cs="Calibri"/>
          <w:lang w:bidi="ar-SA"/>
        </w:rPr>
        <w:t> </w:t>
      </w:r>
    </w:p>
    <w:p w14:paraId="259D805F" w14:textId="77777777" w:rsidR="00044BB3" w:rsidRPr="00A37CB9" w:rsidRDefault="00044BB3" w:rsidP="00044BB3">
      <w:pPr>
        <w:widowControl/>
        <w:autoSpaceDE/>
        <w:autoSpaceDN/>
        <w:ind w:left="1080"/>
        <w:rPr>
          <w:rFonts w:cs="Calibri"/>
          <w:color w:val="534F4B"/>
          <w:lang w:bidi="ar-SA"/>
        </w:rPr>
      </w:pPr>
      <w:r w:rsidRPr="2BE6BD35">
        <w:rPr>
          <w:rFonts w:cs="Calibri"/>
          <w:lang w:bidi="ar-SA"/>
        </w:rPr>
        <w:t>Step 4:</w:t>
      </w:r>
    </w:p>
    <w:p w14:paraId="265289BA" w14:textId="77777777" w:rsidR="00044BB3" w:rsidRPr="00A37CB9" w:rsidRDefault="00044BB3" w:rsidP="00044BB3">
      <w:pPr>
        <w:widowControl/>
        <w:autoSpaceDE/>
        <w:autoSpaceDN/>
        <w:ind w:left="1080"/>
        <w:rPr>
          <w:rFonts w:cs="Calibri"/>
          <w:color w:val="534F4B"/>
          <w:lang w:bidi="ar-SA"/>
        </w:rPr>
      </w:pPr>
      <w:r w:rsidRPr="2BE6BD35">
        <w:rPr>
          <w:rFonts w:cs="Calibri"/>
          <w:lang w:bidi="ar-SA"/>
        </w:rPr>
        <w:t xml:space="preserve"> </w:t>
      </w:r>
    </w:p>
    <w:p w14:paraId="477A7229" w14:textId="77777777" w:rsidR="00044BB3" w:rsidRPr="00A37CB9" w:rsidRDefault="00044BB3" w:rsidP="00044BB3">
      <w:pPr>
        <w:widowControl/>
        <w:autoSpaceDE/>
        <w:autoSpaceDN/>
        <w:ind w:left="1080"/>
        <w:rPr>
          <w:rFonts w:cs="Calibri"/>
          <w:color w:val="auto"/>
          <w:sz w:val="22"/>
          <w:lang w:bidi="ar-SA"/>
        </w:rPr>
      </w:pPr>
      <w:r>
        <w:rPr>
          <w:noProof/>
        </w:rPr>
        <w:lastRenderedPageBreak/>
        <w:drawing>
          <wp:inline distT="0" distB="0" distL="0" distR="0" wp14:anchorId="40A7943F" wp14:editId="23AE494E">
            <wp:extent cx="3835400" cy="2327875"/>
            <wp:effectExtent l="0" t="0" r="0" b="0"/>
            <wp:docPr id="321212888" name="Picture 32121288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992251"/>
                    <pic:cNvPicPr/>
                  </pic:nvPicPr>
                  <pic:blipFill>
                    <a:blip r:embed="rId84" cstate="print">
                      <a:extLst>
                        <a:ext uri="{28A0092B-C50C-407E-A947-70E740481C1C}">
                          <a14:useLocalDpi xmlns:a14="http://schemas.microsoft.com/office/drawing/2010/main" val="0"/>
                        </a:ext>
                      </a:extLst>
                    </a:blip>
                    <a:stretch>
                      <a:fillRect/>
                    </a:stretch>
                  </pic:blipFill>
                  <pic:spPr>
                    <a:xfrm>
                      <a:off x="0" y="0"/>
                      <a:ext cx="3835400" cy="2327875"/>
                    </a:xfrm>
                    <a:prstGeom prst="rect">
                      <a:avLst/>
                    </a:prstGeom>
                  </pic:spPr>
                </pic:pic>
              </a:graphicData>
            </a:graphic>
          </wp:inline>
        </w:drawing>
      </w:r>
    </w:p>
    <w:p w14:paraId="3F7A58F6" w14:textId="77777777" w:rsidR="00044BB3" w:rsidRPr="00A37CB9" w:rsidRDefault="00044BB3" w:rsidP="00044BB3">
      <w:pPr>
        <w:widowControl/>
        <w:autoSpaceDE/>
        <w:autoSpaceDN/>
        <w:ind w:left="1080"/>
        <w:rPr>
          <w:rFonts w:cs="Calibri"/>
          <w:color w:val="534F4B"/>
          <w:lang w:bidi="ar-SA"/>
        </w:rPr>
      </w:pPr>
      <w:r w:rsidRPr="2BE6BD35">
        <w:rPr>
          <w:rFonts w:cs="Calibri"/>
          <w:lang w:bidi="ar-SA"/>
        </w:rPr>
        <w:t> </w:t>
      </w:r>
    </w:p>
    <w:p w14:paraId="53B3B13A" w14:textId="77777777" w:rsidR="00044BB3" w:rsidRPr="00A37CB9" w:rsidRDefault="00044BB3" w:rsidP="00044BB3">
      <w:pPr>
        <w:widowControl/>
        <w:autoSpaceDE/>
        <w:autoSpaceDN/>
        <w:ind w:left="1080"/>
        <w:rPr>
          <w:rFonts w:cs="Calibri"/>
          <w:color w:val="534F4B"/>
          <w:lang w:bidi="ar-SA"/>
        </w:rPr>
      </w:pPr>
      <w:r w:rsidRPr="2BE6BD35">
        <w:rPr>
          <w:rFonts w:cs="Calibri"/>
          <w:lang w:bidi="ar-SA"/>
        </w:rPr>
        <w:t xml:space="preserve">Step 5: </w:t>
      </w:r>
    </w:p>
    <w:p w14:paraId="2FA2F26F" w14:textId="77777777" w:rsidR="00044BB3" w:rsidRPr="00A37CB9" w:rsidRDefault="00044BB3" w:rsidP="00044BB3">
      <w:pPr>
        <w:widowControl/>
        <w:autoSpaceDE/>
        <w:autoSpaceDN/>
        <w:ind w:left="1080"/>
        <w:rPr>
          <w:rFonts w:cs="Calibri"/>
          <w:color w:val="auto"/>
          <w:sz w:val="22"/>
          <w:lang w:bidi="ar-SA"/>
        </w:rPr>
      </w:pPr>
      <w:r>
        <w:rPr>
          <w:noProof/>
        </w:rPr>
        <w:drawing>
          <wp:inline distT="0" distB="0" distL="0" distR="0" wp14:anchorId="296B035D" wp14:editId="3670E281">
            <wp:extent cx="3911600" cy="2395855"/>
            <wp:effectExtent l="0" t="0" r="0" b="4445"/>
            <wp:docPr id="1608771418" name="Picture 16087714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443501"/>
                    <pic:cNvPicPr/>
                  </pic:nvPicPr>
                  <pic:blipFill>
                    <a:blip r:embed="rId85" cstate="print">
                      <a:extLst>
                        <a:ext uri="{28A0092B-C50C-407E-A947-70E740481C1C}">
                          <a14:useLocalDpi xmlns:a14="http://schemas.microsoft.com/office/drawing/2010/main" val="0"/>
                        </a:ext>
                      </a:extLst>
                    </a:blip>
                    <a:stretch>
                      <a:fillRect/>
                    </a:stretch>
                  </pic:blipFill>
                  <pic:spPr>
                    <a:xfrm>
                      <a:off x="0" y="0"/>
                      <a:ext cx="3911600" cy="2395855"/>
                    </a:xfrm>
                    <a:prstGeom prst="rect">
                      <a:avLst/>
                    </a:prstGeom>
                  </pic:spPr>
                </pic:pic>
              </a:graphicData>
            </a:graphic>
          </wp:inline>
        </w:drawing>
      </w:r>
    </w:p>
    <w:p w14:paraId="193B698A" w14:textId="77777777" w:rsidR="00044BB3" w:rsidRPr="00A37CB9" w:rsidRDefault="00044BB3" w:rsidP="00044BB3">
      <w:pPr>
        <w:widowControl/>
        <w:autoSpaceDE/>
        <w:autoSpaceDN/>
        <w:ind w:left="1080"/>
        <w:rPr>
          <w:rFonts w:cs="Calibri"/>
          <w:color w:val="534F4B"/>
          <w:lang w:bidi="ar-SA"/>
        </w:rPr>
      </w:pPr>
      <w:r w:rsidRPr="2BE6BD35">
        <w:rPr>
          <w:rFonts w:cs="Calibri"/>
          <w:lang w:bidi="ar-SA"/>
        </w:rPr>
        <w:t>Step 6:</w:t>
      </w:r>
    </w:p>
    <w:p w14:paraId="174C851D" w14:textId="77777777" w:rsidR="00044BB3" w:rsidRPr="00A37CB9" w:rsidRDefault="00044BB3" w:rsidP="00044BB3">
      <w:pPr>
        <w:widowControl/>
        <w:autoSpaceDE/>
        <w:autoSpaceDN/>
        <w:ind w:left="1080"/>
        <w:rPr>
          <w:rFonts w:cs="Calibri"/>
          <w:color w:val="534F4B"/>
          <w:lang w:bidi="ar-SA"/>
        </w:rPr>
      </w:pPr>
      <w:r w:rsidRPr="2BE6BD35">
        <w:rPr>
          <w:rFonts w:cs="Calibri"/>
          <w:lang w:bidi="ar-SA"/>
        </w:rPr>
        <w:t xml:space="preserve"> </w:t>
      </w:r>
    </w:p>
    <w:p w14:paraId="6D9B62EE" w14:textId="77777777" w:rsidR="00044BB3" w:rsidRPr="00A37CB9" w:rsidRDefault="00044BB3" w:rsidP="00044BB3">
      <w:pPr>
        <w:widowControl/>
        <w:autoSpaceDE/>
        <w:autoSpaceDN/>
        <w:ind w:left="1080"/>
        <w:rPr>
          <w:rFonts w:cs="Calibri"/>
          <w:color w:val="auto"/>
          <w:sz w:val="22"/>
          <w:lang w:bidi="ar-SA"/>
        </w:rPr>
      </w:pPr>
      <w:r>
        <w:rPr>
          <w:noProof/>
        </w:rPr>
        <w:drawing>
          <wp:inline distT="0" distB="0" distL="0" distR="0" wp14:anchorId="2F993B51" wp14:editId="2485679F">
            <wp:extent cx="3531171" cy="2686050"/>
            <wp:effectExtent l="0" t="0" r="0" b="0"/>
            <wp:docPr id="1023527818" name="Picture 10235278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7030236"/>
                    <pic:cNvPicPr/>
                  </pic:nvPicPr>
                  <pic:blipFill>
                    <a:blip r:embed="rId86" cstate="print">
                      <a:extLst>
                        <a:ext uri="{28A0092B-C50C-407E-A947-70E740481C1C}">
                          <a14:useLocalDpi xmlns:a14="http://schemas.microsoft.com/office/drawing/2010/main" val="0"/>
                        </a:ext>
                      </a:extLst>
                    </a:blip>
                    <a:stretch>
                      <a:fillRect/>
                    </a:stretch>
                  </pic:blipFill>
                  <pic:spPr>
                    <a:xfrm>
                      <a:off x="0" y="0"/>
                      <a:ext cx="3531171" cy="2686050"/>
                    </a:xfrm>
                    <a:prstGeom prst="rect">
                      <a:avLst/>
                    </a:prstGeom>
                  </pic:spPr>
                </pic:pic>
              </a:graphicData>
            </a:graphic>
          </wp:inline>
        </w:drawing>
      </w:r>
    </w:p>
    <w:p w14:paraId="7D2F238B" w14:textId="77777777" w:rsidR="00044BB3" w:rsidRPr="00A37CB9" w:rsidRDefault="00044BB3" w:rsidP="00044BB3">
      <w:pPr>
        <w:widowControl/>
        <w:autoSpaceDE/>
        <w:autoSpaceDN/>
        <w:ind w:left="1080"/>
        <w:rPr>
          <w:rFonts w:cs="Calibri"/>
          <w:color w:val="534F4B"/>
          <w:lang w:bidi="ar-SA"/>
        </w:rPr>
      </w:pPr>
      <w:r w:rsidRPr="2BE6BD35">
        <w:rPr>
          <w:rFonts w:cs="Calibri"/>
          <w:lang w:bidi="ar-SA"/>
        </w:rPr>
        <w:t> </w:t>
      </w:r>
    </w:p>
    <w:p w14:paraId="147378AB" w14:textId="77777777" w:rsidR="00044BB3" w:rsidRDefault="00044BB3" w:rsidP="00044BB3">
      <w:pPr>
        <w:pStyle w:val="ListParagraph"/>
        <w:ind w:left="1080"/>
      </w:pPr>
    </w:p>
    <w:p w14:paraId="2CE904A0" w14:textId="77777777" w:rsidR="00044BB3" w:rsidRPr="00252157" w:rsidRDefault="00044BB3" w:rsidP="00252FAC">
      <w:pPr>
        <w:pStyle w:val="ListParagraph"/>
        <w:numPr>
          <w:ilvl w:val="0"/>
          <w:numId w:val="52"/>
        </w:numPr>
        <w:rPr>
          <w:b/>
        </w:rPr>
      </w:pPr>
      <w:r w:rsidRPr="00252157">
        <w:rPr>
          <w:b/>
        </w:rPr>
        <w:t>Create Self-signed certificate</w:t>
      </w:r>
    </w:p>
    <w:p w14:paraId="02633310" w14:textId="77777777" w:rsidR="00044BB3" w:rsidRDefault="00044BB3" w:rsidP="00044BB3">
      <w:pPr>
        <w:pStyle w:val="ListParagraph"/>
        <w:numPr>
          <w:ilvl w:val="0"/>
          <w:numId w:val="28"/>
        </w:numPr>
      </w:pPr>
      <w:r>
        <w:t>Logon to the Server using RDP.</w:t>
      </w:r>
    </w:p>
    <w:p w14:paraId="32AAA47C" w14:textId="77777777" w:rsidR="00044BB3" w:rsidRDefault="00044BB3" w:rsidP="00044BB3">
      <w:pPr>
        <w:pStyle w:val="ListParagraph"/>
        <w:numPr>
          <w:ilvl w:val="0"/>
          <w:numId w:val="28"/>
        </w:numPr>
      </w:pPr>
      <w:r>
        <w:t>Open Windows PowerShell ISE in admin mode and execute the following command and copy the thumbprint.</w:t>
      </w:r>
    </w:p>
    <w:p w14:paraId="57750150" w14:textId="77777777" w:rsidR="00044BB3" w:rsidRPr="00B83AA4" w:rsidRDefault="00044BB3" w:rsidP="00044BB3">
      <w:pPr>
        <w:pStyle w:val="ListParagraph"/>
        <w:numPr>
          <w:ilvl w:val="0"/>
          <w:numId w:val="28"/>
        </w:numPr>
      </w:pPr>
      <w:r w:rsidRPr="00B83AA4">
        <w:t xml:space="preserve">Provide VM DNS name </w:t>
      </w:r>
      <w:r>
        <w:t>and Friendly</w:t>
      </w:r>
      <w:r w:rsidRPr="00B83AA4">
        <w:t xml:space="preserve"> </w:t>
      </w:r>
      <w:r>
        <w:t>Name</w:t>
      </w:r>
      <w:r w:rsidRPr="00B83AA4">
        <w:t xml:space="preserve"> for below yellow highlighted color- and execute it.</w:t>
      </w:r>
    </w:p>
    <w:p w14:paraId="3EC049DB" w14:textId="77777777" w:rsidR="00044BB3" w:rsidRDefault="00044BB3" w:rsidP="00044BB3">
      <w:pPr>
        <w:pStyle w:val="ListParagraph"/>
        <w:ind w:left="1440"/>
      </w:pPr>
    </w:p>
    <w:tbl>
      <w:tblPr>
        <w:tblStyle w:val="TableGrid"/>
        <w:tblW w:w="0" w:type="auto"/>
        <w:tblInd w:w="1800" w:type="dxa"/>
        <w:tblLook w:val="04A0" w:firstRow="1" w:lastRow="0" w:firstColumn="1" w:lastColumn="0" w:noHBand="0" w:noVBand="1"/>
      </w:tblPr>
      <w:tblGrid>
        <w:gridCol w:w="8108"/>
      </w:tblGrid>
      <w:tr w:rsidR="00044BB3" w14:paraId="1A3782AD" w14:textId="77777777" w:rsidTr="0015391B">
        <w:tc>
          <w:tcPr>
            <w:tcW w:w="9926" w:type="dxa"/>
          </w:tcPr>
          <w:p w14:paraId="71DE30B2" w14:textId="77777777" w:rsidR="00044BB3" w:rsidRDefault="00044BB3" w:rsidP="0015391B">
            <w:pPr>
              <w:widowControl/>
              <w:shd w:val="clear" w:color="auto" w:fill="FFFFFF"/>
              <w:adjustRightInd w:val="0"/>
              <w:rPr>
                <w:rFonts w:ascii="Lucida Console" w:eastAsiaTheme="minorHAnsi" w:hAnsi="Lucida Console" w:cs="Lucida Console"/>
                <w:color w:val="8B0000"/>
                <w:sz w:val="18"/>
                <w:szCs w:val="18"/>
                <w:lang w:bidi="ar-SA"/>
              </w:rPr>
            </w:pPr>
            <w:r w:rsidRPr="00B83AA4">
              <w:rPr>
                <w:rFonts w:ascii="Lucida Console" w:eastAsiaTheme="minorHAnsi" w:hAnsi="Lucida Console" w:cs="Lucida Console"/>
                <w:color w:val="0000FF"/>
                <w:sz w:val="18"/>
                <w:szCs w:val="18"/>
                <w:lang w:bidi="ar-SA"/>
              </w:rPr>
              <w:t>New-</w:t>
            </w:r>
            <w:proofErr w:type="spellStart"/>
            <w:r w:rsidRPr="00B83AA4">
              <w:rPr>
                <w:rFonts w:ascii="Lucida Console" w:eastAsiaTheme="minorHAnsi" w:hAnsi="Lucida Console" w:cs="Lucida Console"/>
                <w:color w:val="0000FF"/>
                <w:sz w:val="18"/>
                <w:szCs w:val="18"/>
                <w:lang w:bidi="ar-SA"/>
              </w:rPr>
              <w:t>SelfSignedCertificate</w:t>
            </w:r>
            <w:proofErr w:type="spellEnd"/>
            <w:r w:rsidRPr="00B83AA4">
              <w:rPr>
                <w:rFonts w:ascii="Lucida Console" w:eastAsiaTheme="minorHAnsi" w:hAnsi="Lucida Console" w:cs="Lucida Console"/>
                <w:color w:val="auto"/>
                <w:sz w:val="18"/>
                <w:szCs w:val="18"/>
                <w:lang w:bidi="ar-SA"/>
              </w:rPr>
              <w:t xml:space="preserve"> </w:t>
            </w:r>
            <w:r w:rsidRPr="00B83AA4">
              <w:rPr>
                <w:rFonts w:ascii="Lucida Console" w:eastAsiaTheme="minorHAnsi" w:hAnsi="Lucida Console" w:cs="Lucida Console"/>
                <w:color w:val="000080"/>
                <w:sz w:val="18"/>
                <w:szCs w:val="18"/>
                <w:lang w:bidi="ar-SA"/>
              </w:rPr>
              <w:t>-</w:t>
            </w:r>
            <w:proofErr w:type="spellStart"/>
            <w:r w:rsidRPr="00B83AA4">
              <w:rPr>
                <w:rFonts w:ascii="Lucida Console" w:eastAsiaTheme="minorHAnsi" w:hAnsi="Lucida Console" w:cs="Lucida Console"/>
                <w:color w:val="000080"/>
                <w:sz w:val="18"/>
                <w:szCs w:val="18"/>
                <w:lang w:bidi="ar-SA"/>
              </w:rPr>
              <w:t>DnsName</w:t>
            </w:r>
            <w:proofErr w:type="spellEnd"/>
            <w:r w:rsidRPr="00B83AA4">
              <w:rPr>
                <w:rFonts w:ascii="Lucida Console" w:eastAsiaTheme="minorHAnsi" w:hAnsi="Lucida Console" w:cs="Lucida Console"/>
                <w:color w:val="auto"/>
                <w:sz w:val="18"/>
                <w:szCs w:val="18"/>
                <w:lang w:bidi="ar-SA"/>
              </w:rPr>
              <w:t xml:space="preserve"> </w:t>
            </w:r>
            <w:r w:rsidRPr="00B83AA4">
              <w:rPr>
                <w:rFonts w:ascii="Lucida Console" w:eastAsiaTheme="minorHAnsi" w:hAnsi="Lucida Console" w:cs="Lucida Console"/>
                <w:color w:val="8B0000"/>
                <w:sz w:val="18"/>
                <w:szCs w:val="18"/>
                <w:lang w:bidi="ar-SA"/>
              </w:rPr>
              <w:t>'&lt;</w:t>
            </w:r>
            <w:r w:rsidRPr="00B83AA4">
              <w:rPr>
                <w:rFonts w:ascii="Lucida Console" w:eastAsiaTheme="minorHAnsi" w:hAnsi="Lucida Console" w:cs="Lucida Console"/>
                <w:color w:val="8B0000"/>
                <w:sz w:val="18"/>
                <w:szCs w:val="18"/>
                <w:highlight w:val="yellow"/>
                <w:lang w:bidi="ar-SA"/>
              </w:rPr>
              <w:t>vmdatamartdev.hpefs-odessa.com</w:t>
            </w:r>
            <w:r w:rsidRPr="00B83AA4">
              <w:rPr>
                <w:rFonts w:ascii="Lucida Console" w:eastAsiaTheme="minorHAnsi" w:hAnsi="Lucida Console" w:cs="Lucida Console"/>
                <w:color w:val="8B0000"/>
                <w:sz w:val="18"/>
                <w:szCs w:val="18"/>
                <w:lang w:bidi="ar-SA"/>
              </w:rPr>
              <w:t>&gt;'</w:t>
            </w:r>
            <w:r w:rsidRPr="00B83AA4">
              <w:rPr>
                <w:rFonts w:ascii="Lucida Console" w:eastAsiaTheme="minorHAnsi" w:hAnsi="Lucida Console" w:cs="Lucida Console"/>
                <w:color w:val="auto"/>
                <w:sz w:val="18"/>
                <w:szCs w:val="18"/>
                <w:lang w:bidi="ar-SA"/>
              </w:rPr>
              <w:t xml:space="preserve"> </w:t>
            </w:r>
            <w:r w:rsidRPr="00B83AA4">
              <w:rPr>
                <w:rFonts w:ascii="Lucida Console" w:eastAsiaTheme="minorHAnsi" w:hAnsi="Lucida Console" w:cs="Lucida Console"/>
                <w:color w:val="000080"/>
                <w:sz w:val="18"/>
                <w:szCs w:val="18"/>
                <w:lang w:bidi="ar-SA"/>
              </w:rPr>
              <w:t>-</w:t>
            </w:r>
            <w:proofErr w:type="spellStart"/>
            <w:r w:rsidRPr="00B83AA4">
              <w:rPr>
                <w:rFonts w:ascii="Lucida Console" w:eastAsiaTheme="minorHAnsi" w:hAnsi="Lucida Console" w:cs="Lucida Console"/>
                <w:color w:val="000080"/>
                <w:sz w:val="18"/>
                <w:szCs w:val="18"/>
                <w:lang w:bidi="ar-SA"/>
              </w:rPr>
              <w:t>CertStoreLocation</w:t>
            </w:r>
            <w:proofErr w:type="spellEnd"/>
            <w:r w:rsidRPr="00B83AA4">
              <w:rPr>
                <w:rFonts w:ascii="Lucida Console" w:eastAsiaTheme="minorHAnsi" w:hAnsi="Lucida Console" w:cs="Lucida Console"/>
                <w:color w:val="auto"/>
                <w:sz w:val="18"/>
                <w:szCs w:val="18"/>
                <w:lang w:bidi="ar-SA"/>
              </w:rPr>
              <w:t xml:space="preserve"> </w:t>
            </w:r>
            <w:r w:rsidRPr="00B83AA4">
              <w:rPr>
                <w:rFonts w:ascii="Lucida Console" w:eastAsiaTheme="minorHAnsi" w:hAnsi="Lucida Console" w:cs="Lucida Console"/>
                <w:color w:val="8A2BE2"/>
                <w:sz w:val="18"/>
                <w:szCs w:val="18"/>
                <w:lang w:bidi="ar-SA"/>
              </w:rPr>
              <w:t>Cert:\</w:t>
            </w:r>
            <w:proofErr w:type="spellStart"/>
            <w:r w:rsidRPr="00B83AA4">
              <w:rPr>
                <w:rFonts w:ascii="Lucida Console" w:eastAsiaTheme="minorHAnsi" w:hAnsi="Lucida Console" w:cs="Lucida Console"/>
                <w:color w:val="8A2BE2"/>
                <w:sz w:val="18"/>
                <w:szCs w:val="18"/>
                <w:lang w:bidi="ar-SA"/>
              </w:rPr>
              <w:t>LocalMachine</w:t>
            </w:r>
            <w:proofErr w:type="spellEnd"/>
            <w:r w:rsidRPr="00B83AA4">
              <w:rPr>
                <w:rFonts w:ascii="Lucida Console" w:eastAsiaTheme="minorHAnsi" w:hAnsi="Lucida Console" w:cs="Lucida Console"/>
                <w:color w:val="8A2BE2"/>
                <w:sz w:val="18"/>
                <w:szCs w:val="18"/>
                <w:lang w:bidi="ar-SA"/>
              </w:rPr>
              <w:t>\My</w:t>
            </w:r>
            <w:r w:rsidRPr="00B83AA4">
              <w:rPr>
                <w:rFonts w:ascii="Lucida Console" w:eastAsiaTheme="minorHAnsi" w:hAnsi="Lucida Console" w:cs="Lucida Console"/>
                <w:color w:val="auto"/>
                <w:sz w:val="18"/>
                <w:szCs w:val="18"/>
                <w:lang w:bidi="ar-SA"/>
              </w:rPr>
              <w:t xml:space="preserve"> </w:t>
            </w:r>
            <w:r w:rsidRPr="00B83AA4">
              <w:rPr>
                <w:rFonts w:ascii="Lucida Console" w:eastAsiaTheme="minorHAnsi" w:hAnsi="Lucida Console" w:cs="Lucida Console"/>
                <w:color w:val="000080"/>
                <w:sz w:val="18"/>
                <w:szCs w:val="18"/>
                <w:lang w:bidi="ar-SA"/>
              </w:rPr>
              <w:t>-</w:t>
            </w:r>
            <w:proofErr w:type="spellStart"/>
            <w:r w:rsidRPr="00B83AA4">
              <w:rPr>
                <w:rFonts w:ascii="Lucida Console" w:eastAsiaTheme="minorHAnsi" w:hAnsi="Lucida Console" w:cs="Lucida Console"/>
                <w:color w:val="000080"/>
                <w:sz w:val="18"/>
                <w:szCs w:val="18"/>
                <w:lang w:bidi="ar-SA"/>
              </w:rPr>
              <w:t>FriendlyName</w:t>
            </w:r>
            <w:proofErr w:type="spellEnd"/>
            <w:r w:rsidRPr="00B83AA4">
              <w:rPr>
                <w:rFonts w:ascii="Lucida Console" w:eastAsiaTheme="minorHAnsi" w:hAnsi="Lucida Console" w:cs="Lucida Console"/>
                <w:color w:val="auto"/>
                <w:sz w:val="18"/>
                <w:szCs w:val="18"/>
                <w:lang w:bidi="ar-SA"/>
              </w:rPr>
              <w:t xml:space="preserve"> </w:t>
            </w:r>
            <w:r w:rsidRPr="00B83AA4">
              <w:rPr>
                <w:rFonts w:ascii="Lucida Console" w:eastAsiaTheme="minorHAnsi" w:hAnsi="Lucida Console" w:cs="Lucida Console"/>
                <w:color w:val="8B0000"/>
                <w:sz w:val="18"/>
                <w:szCs w:val="18"/>
                <w:lang w:bidi="ar-SA"/>
              </w:rPr>
              <w:t>'</w:t>
            </w:r>
            <w:proofErr w:type="spellStart"/>
            <w:r w:rsidRPr="00B83AA4">
              <w:rPr>
                <w:rFonts w:ascii="Lucida Console" w:eastAsiaTheme="minorHAnsi" w:hAnsi="Lucida Console" w:cs="Lucida Console"/>
                <w:color w:val="8B0000"/>
                <w:sz w:val="18"/>
                <w:szCs w:val="18"/>
                <w:highlight w:val="yellow"/>
                <w:lang w:bidi="ar-SA"/>
              </w:rPr>
              <w:t>vmdatamartdev</w:t>
            </w:r>
            <w:proofErr w:type="spellEnd"/>
            <w:r w:rsidRPr="00B83AA4">
              <w:rPr>
                <w:rFonts w:ascii="Lucida Console" w:eastAsiaTheme="minorHAnsi" w:hAnsi="Lucida Console" w:cs="Lucida Console"/>
                <w:color w:val="8B0000"/>
                <w:sz w:val="18"/>
                <w:szCs w:val="18"/>
                <w:lang w:bidi="ar-SA"/>
              </w:rPr>
              <w:t xml:space="preserve">' </w:t>
            </w:r>
          </w:p>
          <w:p w14:paraId="73FF0A35" w14:textId="77777777" w:rsidR="00044BB3" w:rsidRDefault="00044BB3" w:rsidP="0015391B">
            <w:pPr>
              <w:pStyle w:val="ListParagraph"/>
            </w:pPr>
          </w:p>
        </w:tc>
      </w:tr>
    </w:tbl>
    <w:p w14:paraId="5E9CDE38" w14:textId="77777777" w:rsidR="00044BB3" w:rsidRDefault="00044BB3" w:rsidP="00044BB3">
      <w:pPr>
        <w:pStyle w:val="ListParagraph"/>
        <w:ind w:left="1800"/>
      </w:pPr>
    </w:p>
    <w:p w14:paraId="4305ED19" w14:textId="77777777" w:rsidR="00044BB3" w:rsidRDefault="00044BB3" w:rsidP="00044BB3">
      <w:pPr>
        <w:pStyle w:val="ListParagraph"/>
        <w:ind w:left="1440"/>
      </w:pPr>
    </w:p>
    <w:p w14:paraId="5565C15B" w14:textId="77777777" w:rsidR="00044BB3" w:rsidRDefault="00044BB3" w:rsidP="00044BB3">
      <w:pPr>
        <w:pStyle w:val="ListParagraph"/>
        <w:ind w:left="1800"/>
      </w:pPr>
      <w:r>
        <w:rPr>
          <w:noProof/>
        </w:rPr>
        <w:drawing>
          <wp:inline distT="0" distB="0" distL="0" distR="0" wp14:anchorId="2CE50665" wp14:editId="5FCC29EA">
            <wp:extent cx="4486655" cy="2032000"/>
            <wp:effectExtent l="0" t="0" r="9525" b="6350"/>
            <wp:docPr id="1491192670" name="Picture 149119267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6496632"/>
                    <pic:cNvPicPr/>
                  </pic:nvPicPr>
                  <pic:blipFill>
                    <a:blip r:embed="rId87" cstate="print">
                      <a:extLst>
                        <a:ext uri="{28A0092B-C50C-407E-A947-70E740481C1C}">
                          <a14:useLocalDpi xmlns:a14="http://schemas.microsoft.com/office/drawing/2010/main" val="0"/>
                        </a:ext>
                      </a:extLst>
                    </a:blip>
                    <a:stretch>
                      <a:fillRect/>
                    </a:stretch>
                  </pic:blipFill>
                  <pic:spPr>
                    <a:xfrm>
                      <a:off x="0" y="0"/>
                      <a:ext cx="4486655" cy="2032000"/>
                    </a:xfrm>
                    <a:prstGeom prst="rect">
                      <a:avLst/>
                    </a:prstGeom>
                  </pic:spPr>
                </pic:pic>
              </a:graphicData>
            </a:graphic>
          </wp:inline>
        </w:drawing>
      </w:r>
    </w:p>
    <w:p w14:paraId="3BB7A1C4" w14:textId="77777777" w:rsidR="00044BB3" w:rsidRDefault="00044BB3" w:rsidP="00044BB3">
      <w:pPr>
        <w:pStyle w:val="ListParagraph"/>
        <w:ind w:left="1080"/>
      </w:pPr>
    </w:p>
    <w:p w14:paraId="0EC5B0A7" w14:textId="10FED0F8" w:rsidR="00AE1326" w:rsidRPr="00AE1326" w:rsidRDefault="00AE1326" w:rsidP="00252FAC">
      <w:pPr>
        <w:pStyle w:val="ListParagraph"/>
        <w:numPr>
          <w:ilvl w:val="0"/>
          <w:numId w:val="52"/>
        </w:numPr>
        <w:rPr>
          <w:b/>
        </w:rPr>
      </w:pPr>
      <w:r w:rsidRPr="00AE1326">
        <w:rPr>
          <w:b/>
          <w:bCs/>
        </w:rPr>
        <w:t xml:space="preserve">Configure </w:t>
      </w:r>
      <w:proofErr w:type="spellStart"/>
      <w:r w:rsidRPr="00AE1326">
        <w:rPr>
          <w:b/>
          <w:bCs/>
        </w:rPr>
        <w:t>WinRM</w:t>
      </w:r>
      <w:proofErr w:type="spellEnd"/>
      <w:r w:rsidRPr="00AE1326">
        <w:rPr>
          <w:b/>
          <w:bCs/>
        </w:rPr>
        <w:t xml:space="preserve"> to listen on </w:t>
      </w:r>
      <w:r w:rsidR="00E16B21" w:rsidRPr="00AE1326">
        <w:rPr>
          <w:b/>
          <w:bCs/>
        </w:rPr>
        <w:t>5986.</w:t>
      </w:r>
    </w:p>
    <w:p w14:paraId="51169EFB" w14:textId="77777777" w:rsidR="00AE1326" w:rsidRDefault="00AE1326" w:rsidP="00AE1326">
      <w:pPr>
        <w:pStyle w:val="ListParagraph"/>
        <w:numPr>
          <w:ilvl w:val="0"/>
          <w:numId w:val="27"/>
        </w:numPr>
      </w:pPr>
      <w:r>
        <w:t>Open command prompt in admin mode</w:t>
      </w:r>
    </w:p>
    <w:p w14:paraId="6BDDD261" w14:textId="77777777" w:rsidR="00AE1326" w:rsidRDefault="00AE1326" w:rsidP="00AE1326">
      <w:pPr>
        <w:pStyle w:val="ListParagraph"/>
        <w:numPr>
          <w:ilvl w:val="0"/>
          <w:numId w:val="27"/>
        </w:numPr>
      </w:pPr>
      <w:r w:rsidRPr="006D06D9">
        <w:t>Run the following command, pasting your new certificate’s thumbprint into the command (all on one line)</w:t>
      </w:r>
    </w:p>
    <w:p w14:paraId="37DCD337" w14:textId="77777777" w:rsidR="00AE1326" w:rsidRDefault="00AE1326" w:rsidP="00AE1326">
      <w:pPr>
        <w:widowControl/>
        <w:shd w:val="clear" w:color="auto" w:fill="FFFFFF" w:themeFill="background1"/>
        <w:adjustRightInd w:val="0"/>
        <w:ind w:left="1800"/>
        <w:rPr>
          <w:rFonts w:ascii="Lucida Console" w:eastAsiaTheme="minorEastAsia" w:hAnsi="Lucida Console" w:cs="Lucida Console"/>
          <w:color w:val="0000FF"/>
          <w:sz w:val="18"/>
          <w:szCs w:val="18"/>
          <w:lang w:bidi="ar-SA"/>
        </w:rPr>
      </w:pPr>
    </w:p>
    <w:tbl>
      <w:tblPr>
        <w:tblStyle w:val="TableGrid"/>
        <w:tblW w:w="0" w:type="auto"/>
        <w:tblInd w:w="1800" w:type="dxa"/>
        <w:tblLook w:val="04A0" w:firstRow="1" w:lastRow="0" w:firstColumn="1" w:lastColumn="0" w:noHBand="0" w:noVBand="1"/>
      </w:tblPr>
      <w:tblGrid>
        <w:gridCol w:w="8108"/>
      </w:tblGrid>
      <w:tr w:rsidR="00AE1326" w14:paraId="7AEBB432" w14:textId="77777777" w:rsidTr="0015391B">
        <w:tc>
          <w:tcPr>
            <w:tcW w:w="9926" w:type="dxa"/>
          </w:tcPr>
          <w:p w14:paraId="2D9FC81D" w14:textId="77777777" w:rsidR="00AE1326" w:rsidRDefault="00AE1326" w:rsidP="0015391B">
            <w:pPr>
              <w:widowControl/>
              <w:shd w:val="clear" w:color="auto" w:fill="FFFFFF"/>
              <w:adjustRightInd w:val="0"/>
              <w:rPr>
                <w:rFonts w:ascii="Lucida Console" w:eastAsiaTheme="minorHAnsi" w:hAnsi="Lucida Console" w:cs="Lucida Console"/>
                <w:color w:val="auto"/>
                <w:sz w:val="18"/>
                <w:szCs w:val="18"/>
                <w:lang w:bidi="ar-SA"/>
              </w:rPr>
            </w:pPr>
            <w:proofErr w:type="spellStart"/>
            <w:r w:rsidRPr="00D119AD">
              <w:rPr>
                <w:rFonts w:ascii="Lucida Console" w:eastAsiaTheme="minorHAnsi" w:hAnsi="Lucida Console" w:cs="Lucida Console"/>
                <w:color w:val="0000FF"/>
                <w:sz w:val="18"/>
                <w:szCs w:val="18"/>
                <w:lang w:bidi="ar-SA"/>
              </w:rPr>
              <w:t>winrm</w:t>
            </w:r>
            <w:proofErr w:type="spellEnd"/>
            <w:r w:rsidRPr="00D119AD">
              <w:rPr>
                <w:rFonts w:ascii="Lucida Console" w:eastAsiaTheme="minorHAnsi" w:hAnsi="Lucida Console" w:cs="Lucida Console"/>
                <w:color w:val="auto"/>
                <w:sz w:val="18"/>
                <w:szCs w:val="18"/>
                <w:lang w:bidi="ar-SA"/>
              </w:rPr>
              <w:t xml:space="preserve"> </w:t>
            </w:r>
            <w:r w:rsidRPr="00D119AD">
              <w:rPr>
                <w:rFonts w:ascii="Lucida Console" w:eastAsiaTheme="minorHAnsi" w:hAnsi="Lucida Console" w:cs="Lucida Console"/>
                <w:color w:val="8A2BE2"/>
                <w:sz w:val="18"/>
                <w:szCs w:val="18"/>
                <w:lang w:bidi="ar-SA"/>
              </w:rPr>
              <w:t>create</w:t>
            </w:r>
            <w:r w:rsidRPr="00D119AD">
              <w:rPr>
                <w:rFonts w:ascii="Lucida Console" w:eastAsiaTheme="minorHAnsi" w:hAnsi="Lucida Console" w:cs="Lucida Console"/>
                <w:color w:val="auto"/>
                <w:sz w:val="18"/>
                <w:szCs w:val="18"/>
                <w:lang w:bidi="ar-SA"/>
              </w:rPr>
              <w:t xml:space="preserve"> </w:t>
            </w:r>
            <w:proofErr w:type="spellStart"/>
            <w:r w:rsidRPr="00D119AD">
              <w:rPr>
                <w:rFonts w:ascii="Lucida Console" w:eastAsiaTheme="minorHAnsi" w:hAnsi="Lucida Console" w:cs="Lucida Console"/>
                <w:color w:val="8A2BE2"/>
                <w:sz w:val="18"/>
                <w:szCs w:val="18"/>
                <w:lang w:bidi="ar-SA"/>
              </w:rPr>
              <w:t>winrm</w:t>
            </w:r>
            <w:proofErr w:type="spellEnd"/>
            <w:r w:rsidRPr="00D119AD">
              <w:rPr>
                <w:rFonts w:ascii="Lucida Console" w:eastAsiaTheme="minorHAnsi" w:hAnsi="Lucida Console" w:cs="Lucida Console"/>
                <w:color w:val="8A2BE2"/>
                <w:sz w:val="18"/>
                <w:szCs w:val="18"/>
                <w:lang w:bidi="ar-SA"/>
              </w:rPr>
              <w:t>/config/</w:t>
            </w:r>
            <w:proofErr w:type="spellStart"/>
            <w:r w:rsidRPr="00D119AD">
              <w:rPr>
                <w:rFonts w:ascii="Lucida Console" w:eastAsiaTheme="minorHAnsi" w:hAnsi="Lucida Console" w:cs="Lucida Console"/>
                <w:color w:val="8A2BE2"/>
                <w:sz w:val="18"/>
                <w:szCs w:val="18"/>
                <w:lang w:bidi="ar-SA"/>
              </w:rPr>
              <w:t>Listener?Address</w:t>
            </w:r>
            <w:proofErr w:type="spellEnd"/>
            <w:r w:rsidRPr="00D119AD">
              <w:rPr>
                <w:rFonts w:ascii="Lucida Console" w:eastAsiaTheme="minorHAnsi" w:hAnsi="Lucida Console" w:cs="Lucida Console"/>
                <w:color w:val="8A2BE2"/>
                <w:sz w:val="18"/>
                <w:szCs w:val="18"/>
                <w:lang w:bidi="ar-SA"/>
              </w:rPr>
              <w:t>=*+Transport=HTTPS</w:t>
            </w:r>
            <w:r w:rsidRPr="00D119AD">
              <w:rPr>
                <w:rFonts w:ascii="Lucida Console" w:eastAsiaTheme="minorHAnsi" w:hAnsi="Lucida Console" w:cs="Lucida Console"/>
                <w:color w:val="auto"/>
                <w:sz w:val="18"/>
                <w:szCs w:val="18"/>
                <w:lang w:bidi="ar-SA"/>
              </w:rPr>
              <w:t xml:space="preserve"> </w:t>
            </w:r>
            <w:proofErr w:type="gramStart"/>
            <w:r w:rsidRPr="00D119AD">
              <w:rPr>
                <w:rFonts w:ascii="Lucida Console" w:eastAsiaTheme="minorHAnsi" w:hAnsi="Lucida Console" w:cs="Lucida Console"/>
                <w:color w:val="auto"/>
                <w:sz w:val="18"/>
                <w:szCs w:val="18"/>
                <w:lang w:bidi="ar-SA"/>
              </w:rPr>
              <w:t>@{</w:t>
            </w:r>
            <w:proofErr w:type="gramEnd"/>
            <w:r w:rsidRPr="00D119AD">
              <w:rPr>
                <w:rFonts w:ascii="Lucida Console" w:eastAsiaTheme="minorHAnsi" w:hAnsi="Lucida Console" w:cs="Lucida Console"/>
                <w:color w:val="auto"/>
                <w:sz w:val="18"/>
                <w:szCs w:val="18"/>
                <w:lang w:bidi="ar-SA"/>
              </w:rPr>
              <w:t>Hostname</w:t>
            </w:r>
            <w:r w:rsidRPr="00D119AD">
              <w:rPr>
                <w:rFonts w:ascii="Lucida Console" w:eastAsiaTheme="minorHAnsi" w:hAnsi="Lucida Console" w:cs="Lucida Console"/>
                <w:color w:val="696969"/>
                <w:sz w:val="18"/>
                <w:szCs w:val="18"/>
                <w:lang w:bidi="ar-SA"/>
              </w:rPr>
              <w:t>=</w:t>
            </w:r>
            <w:r w:rsidRPr="00D119AD">
              <w:rPr>
                <w:rFonts w:ascii="Lucida Console" w:eastAsiaTheme="minorHAnsi" w:hAnsi="Lucida Console" w:cs="Lucida Console"/>
                <w:color w:val="8B0000"/>
                <w:sz w:val="18"/>
                <w:szCs w:val="18"/>
                <w:lang w:bidi="ar-SA"/>
              </w:rPr>
              <w:t>"</w:t>
            </w:r>
            <w:r w:rsidRPr="00F07C3C">
              <w:rPr>
                <w:rFonts w:ascii="Lucida Console" w:eastAsiaTheme="minorHAnsi" w:hAnsi="Lucida Console" w:cs="Lucida Console"/>
                <w:color w:val="8B0000"/>
                <w:sz w:val="18"/>
                <w:szCs w:val="18"/>
                <w:highlight w:val="yellow"/>
                <w:lang w:bidi="ar-SA"/>
              </w:rPr>
              <w:t>vmdatamartdev.hpefs-odessa.com</w:t>
            </w:r>
            <w:r w:rsidRPr="00D119AD">
              <w:rPr>
                <w:rFonts w:ascii="Lucida Console" w:eastAsiaTheme="minorHAnsi" w:hAnsi="Lucida Console" w:cs="Lucida Console"/>
                <w:color w:val="8B0000"/>
                <w:sz w:val="18"/>
                <w:szCs w:val="18"/>
                <w:lang w:bidi="ar-SA"/>
              </w:rPr>
              <w:t>"</w:t>
            </w:r>
            <w:r w:rsidRPr="00D119AD">
              <w:rPr>
                <w:rFonts w:ascii="Lucida Console" w:eastAsiaTheme="minorHAnsi" w:hAnsi="Lucida Console" w:cs="Lucida Console"/>
                <w:color w:val="auto"/>
                <w:sz w:val="18"/>
                <w:szCs w:val="18"/>
                <w:lang w:bidi="ar-SA"/>
              </w:rPr>
              <w:t>; CertificateThumbprint</w:t>
            </w:r>
            <w:r w:rsidRPr="00D119AD">
              <w:rPr>
                <w:rFonts w:ascii="Lucida Console" w:eastAsiaTheme="minorHAnsi" w:hAnsi="Lucida Console" w:cs="Lucida Console"/>
                <w:color w:val="696969"/>
                <w:sz w:val="18"/>
                <w:szCs w:val="18"/>
                <w:lang w:bidi="ar-SA"/>
              </w:rPr>
              <w:t>=</w:t>
            </w:r>
            <w:r w:rsidRPr="00D119AD">
              <w:rPr>
                <w:rFonts w:ascii="Lucida Console" w:eastAsiaTheme="minorHAnsi" w:hAnsi="Lucida Console" w:cs="Lucida Console"/>
                <w:color w:val="8B0000"/>
                <w:sz w:val="18"/>
                <w:szCs w:val="18"/>
                <w:lang w:bidi="ar-SA"/>
              </w:rPr>
              <w:t>"3F9DB70C21C987D1D7807D2B7B3613DDB071902E"</w:t>
            </w:r>
            <w:r w:rsidRPr="00D119AD">
              <w:rPr>
                <w:rFonts w:ascii="Lucida Console" w:eastAsiaTheme="minorHAnsi" w:hAnsi="Lucida Console" w:cs="Lucida Console"/>
                <w:color w:val="auto"/>
                <w:sz w:val="18"/>
                <w:szCs w:val="18"/>
                <w:lang w:bidi="ar-SA"/>
              </w:rPr>
              <w:t>}</w:t>
            </w:r>
            <w:r>
              <w:rPr>
                <w:rFonts w:ascii="Lucida Console" w:eastAsiaTheme="minorHAnsi" w:hAnsi="Lucida Console" w:cs="Lucida Console"/>
                <w:color w:val="auto"/>
                <w:sz w:val="18"/>
                <w:szCs w:val="18"/>
                <w:lang w:bidi="ar-SA"/>
              </w:rPr>
              <w:t xml:space="preserve"> </w:t>
            </w:r>
          </w:p>
          <w:p w14:paraId="65CCBFEC" w14:textId="77777777" w:rsidR="00AE1326" w:rsidRDefault="00AE1326" w:rsidP="0015391B">
            <w:pPr>
              <w:widowControl/>
              <w:adjustRightInd w:val="0"/>
              <w:rPr>
                <w:rFonts w:ascii="Lucida Console" w:eastAsiaTheme="minorHAnsi" w:hAnsi="Lucida Console" w:cs="Lucida Console"/>
                <w:color w:val="0000FF"/>
                <w:sz w:val="18"/>
                <w:szCs w:val="18"/>
                <w:lang w:bidi="ar-SA"/>
              </w:rPr>
            </w:pPr>
          </w:p>
        </w:tc>
      </w:tr>
    </w:tbl>
    <w:p w14:paraId="3F6CDED8" w14:textId="77777777" w:rsidR="00AE1326" w:rsidRDefault="00AE1326" w:rsidP="00AE1326">
      <w:pPr>
        <w:widowControl/>
        <w:shd w:val="clear" w:color="auto" w:fill="FFFFFF" w:themeFill="background1"/>
        <w:adjustRightInd w:val="0"/>
        <w:ind w:left="1800"/>
        <w:rPr>
          <w:rFonts w:ascii="Lucida Console" w:eastAsiaTheme="minorEastAsia" w:hAnsi="Lucida Console" w:cs="Lucida Console"/>
          <w:color w:val="0000FF"/>
          <w:sz w:val="18"/>
          <w:szCs w:val="18"/>
          <w:lang w:bidi="ar-SA"/>
        </w:rPr>
      </w:pPr>
    </w:p>
    <w:p w14:paraId="4EADE7E6" w14:textId="5FE454AE" w:rsidR="00AE1326" w:rsidRDefault="00AE1326" w:rsidP="00AE1326">
      <w:pPr>
        <w:widowControl/>
        <w:shd w:val="clear" w:color="auto" w:fill="FFFFFF" w:themeFill="background1"/>
        <w:adjustRightInd w:val="0"/>
        <w:ind w:left="1800"/>
        <w:rPr>
          <w:rFonts w:ascii="Lucida Console" w:eastAsiaTheme="minorEastAsia" w:hAnsi="Lucida Console" w:cs="Lucida Console"/>
          <w:color w:val="auto"/>
          <w:sz w:val="18"/>
          <w:szCs w:val="18"/>
          <w:lang w:bidi="ar-SA"/>
        </w:rPr>
      </w:pPr>
    </w:p>
    <w:p w14:paraId="63DC62DB" w14:textId="77777777" w:rsidR="00AE1326" w:rsidRDefault="00AE1326" w:rsidP="00AE1326">
      <w:pPr>
        <w:pStyle w:val="ListParagraph"/>
        <w:ind w:left="1800"/>
      </w:pPr>
      <w:r>
        <w:rPr>
          <w:noProof/>
        </w:rPr>
        <w:drawing>
          <wp:inline distT="0" distB="0" distL="0" distR="0" wp14:anchorId="18C94912" wp14:editId="2991F762">
            <wp:extent cx="4718048" cy="1101163"/>
            <wp:effectExtent l="0" t="0" r="6350" b="3810"/>
            <wp:docPr id="2073618153" name="Picture 2073618153"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8780752"/>
                    <pic:cNvPicPr/>
                  </pic:nvPicPr>
                  <pic:blipFill>
                    <a:blip r:embed="rId88" cstate="print">
                      <a:extLst>
                        <a:ext uri="{28A0092B-C50C-407E-A947-70E740481C1C}">
                          <a14:useLocalDpi xmlns:a14="http://schemas.microsoft.com/office/drawing/2010/main" val="0"/>
                        </a:ext>
                      </a:extLst>
                    </a:blip>
                    <a:stretch>
                      <a:fillRect/>
                    </a:stretch>
                  </pic:blipFill>
                  <pic:spPr>
                    <a:xfrm>
                      <a:off x="0" y="0"/>
                      <a:ext cx="4718048" cy="1101163"/>
                    </a:xfrm>
                    <a:prstGeom prst="rect">
                      <a:avLst/>
                    </a:prstGeom>
                  </pic:spPr>
                </pic:pic>
              </a:graphicData>
            </a:graphic>
          </wp:inline>
        </w:drawing>
      </w:r>
    </w:p>
    <w:p w14:paraId="3D93B00A" w14:textId="231238FB" w:rsidR="00AE1326" w:rsidRDefault="00AE1326" w:rsidP="00AE1326">
      <w:pPr>
        <w:pStyle w:val="Heading3"/>
      </w:pPr>
      <w:bookmarkStart w:id="65" w:name="_Toc137050099"/>
      <w:r>
        <w:t>5.2.3 Automated Pipeline Deployment workflow</w:t>
      </w:r>
      <w:bookmarkEnd w:id="65"/>
    </w:p>
    <w:p w14:paraId="65D55396" w14:textId="77777777" w:rsidR="00AE1326" w:rsidRDefault="00AE1326" w:rsidP="00AE1326">
      <w:pPr>
        <w:rPr>
          <w:b/>
          <w:bCs/>
        </w:rPr>
      </w:pPr>
      <w:r w:rsidRPr="4E587AE8">
        <w:rPr>
          <w:b/>
          <w:bCs/>
        </w:rPr>
        <w:t xml:space="preserve">Note: </w:t>
      </w:r>
    </w:p>
    <w:p w14:paraId="43F4872C" w14:textId="77777777" w:rsidR="00AE1326" w:rsidRDefault="00AE1326" w:rsidP="00AE1326">
      <w:pPr>
        <w:pStyle w:val="ListParagraph"/>
        <w:numPr>
          <w:ilvl w:val="0"/>
          <w:numId w:val="22"/>
        </w:numPr>
        <w:rPr>
          <w:color w:val="auto"/>
        </w:rPr>
      </w:pPr>
      <w:r w:rsidRPr="4E587AE8">
        <w:rPr>
          <w:b/>
          <w:bCs/>
          <w:color w:val="auto"/>
        </w:rPr>
        <w:t>Doc Portal service</w:t>
      </w:r>
      <w:r w:rsidRPr="4E587AE8">
        <w:rPr>
          <w:color w:val="auto"/>
        </w:rPr>
        <w:t xml:space="preserve"> is only deployed in </w:t>
      </w:r>
      <w:r w:rsidRPr="4E587AE8">
        <w:rPr>
          <w:b/>
          <w:bCs/>
          <w:color w:val="auto"/>
        </w:rPr>
        <w:t xml:space="preserve">DEV &amp; ITG </w:t>
      </w:r>
      <w:r w:rsidRPr="4E587AE8">
        <w:rPr>
          <w:color w:val="auto"/>
        </w:rPr>
        <w:t>environments. This service is not applicable to deploy in STG and Production (As shown in below diagram).</w:t>
      </w:r>
    </w:p>
    <w:p w14:paraId="16F2691F" w14:textId="77777777" w:rsidR="00AE1326" w:rsidRDefault="00AE1326" w:rsidP="00AE1326">
      <w:pPr>
        <w:pStyle w:val="ListParagraph"/>
        <w:numPr>
          <w:ilvl w:val="0"/>
          <w:numId w:val="22"/>
        </w:numPr>
        <w:rPr>
          <w:b/>
          <w:bCs/>
          <w:color w:val="auto"/>
        </w:rPr>
      </w:pPr>
      <w:r w:rsidRPr="4E587AE8">
        <w:rPr>
          <w:b/>
          <w:bCs/>
          <w:color w:val="FFC000"/>
        </w:rPr>
        <w:t>For STG and Production, deployment should be done for all HA (High Availability) instances.</w:t>
      </w:r>
    </w:p>
    <w:p w14:paraId="6CB77E56" w14:textId="77777777" w:rsidR="00AE1326" w:rsidRDefault="00AE1326" w:rsidP="00AE1326"/>
    <w:p w14:paraId="56768C4C" w14:textId="77777777" w:rsidR="00AE1326" w:rsidRDefault="00AE1326" w:rsidP="00AE1326"/>
    <w:p w14:paraId="1CF11E8C" w14:textId="77777777" w:rsidR="00AE1326" w:rsidRDefault="00AE1326" w:rsidP="00AE1326"/>
    <w:p w14:paraId="692D99A7" w14:textId="77777777" w:rsidR="00AE1326" w:rsidRDefault="00AE1326" w:rsidP="00AE1326"/>
    <w:p w14:paraId="156C8FBC" w14:textId="77777777" w:rsidR="00AE1326" w:rsidRDefault="00AE1326" w:rsidP="00AE1326"/>
    <w:p w14:paraId="00D2E0A3" w14:textId="77777777" w:rsidR="00AE1326" w:rsidRDefault="00AE1326" w:rsidP="00AE1326"/>
    <w:p w14:paraId="35008FAD" w14:textId="2DD86891" w:rsidR="00AE1326" w:rsidRDefault="00446E50" w:rsidP="00AE1326">
      <w:r>
        <w:rPr>
          <w:noProof/>
        </w:rPr>
        <w:drawing>
          <wp:inline distT="0" distB="0" distL="0" distR="0" wp14:anchorId="62303D7E" wp14:editId="6FB3FB2A">
            <wp:extent cx="6005782" cy="6959600"/>
            <wp:effectExtent l="0" t="0" r="0" b="0"/>
            <wp:docPr id="703645344" name="Picture 703645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044077" cy="7003977"/>
                    </a:xfrm>
                    <a:prstGeom prst="rect">
                      <a:avLst/>
                    </a:prstGeom>
                    <a:noFill/>
                    <a:ln>
                      <a:noFill/>
                    </a:ln>
                  </pic:spPr>
                </pic:pic>
              </a:graphicData>
            </a:graphic>
          </wp:inline>
        </w:drawing>
      </w:r>
    </w:p>
    <w:p w14:paraId="7194BE1B" w14:textId="77777777" w:rsidR="00AE1326" w:rsidRDefault="00AE1326" w:rsidP="00AE1326"/>
    <w:p w14:paraId="724E0A7A" w14:textId="77777777" w:rsidR="00AE1326" w:rsidRDefault="00AE1326" w:rsidP="00AE1326"/>
    <w:p w14:paraId="36F4EBDF" w14:textId="77777777" w:rsidR="00AE1326" w:rsidRDefault="00AE1326" w:rsidP="00AE1326"/>
    <w:p w14:paraId="6D09A619" w14:textId="77777777" w:rsidR="00AE1326" w:rsidRDefault="00AE1326" w:rsidP="00AE1326"/>
    <w:p w14:paraId="2635EFFD" w14:textId="77777777" w:rsidR="00AE1326" w:rsidRDefault="00AE1326" w:rsidP="00AE1326"/>
    <w:p w14:paraId="7E448DC1" w14:textId="77777777" w:rsidR="00AE1326" w:rsidRDefault="00AE1326" w:rsidP="00AE1326"/>
    <w:p w14:paraId="26FF24F1" w14:textId="77777777" w:rsidR="00AE1326" w:rsidRDefault="00AE1326" w:rsidP="00AE1326"/>
    <w:p w14:paraId="253906E5" w14:textId="77777777" w:rsidR="00AE1326" w:rsidRDefault="00AE1326" w:rsidP="00AE1326"/>
    <w:p w14:paraId="17CA54C3" w14:textId="77777777" w:rsidR="00AE1326" w:rsidRDefault="00AE1326" w:rsidP="00AE1326">
      <w:pPr>
        <w:pStyle w:val="Heading3"/>
      </w:pPr>
      <w:bookmarkStart w:id="66" w:name="_Toc137050100"/>
      <w:r>
        <w:t>5.2.4 Release Pipeline Setup</w:t>
      </w:r>
      <w:bookmarkEnd w:id="66"/>
    </w:p>
    <w:p w14:paraId="482280F3" w14:textId="77777777" w:rsidR="00AE1326" w:rsidRDefault="00AE1326" w:rsidP="00AE1326">
      <w:r>
        <w:t>Automation release pipeline setup for the content deployment to app services as below</w:t>
      </w:r>
    </w:p>
    <w:p w14:paraId="6EB9C862" w14:textId="77777777" w:rsidR="00AE1326" w:rsidRDefault="00AE1326" w:rsidP="00AE1326"/>
    <w:p w14:paraId="68495D32" w14:textId="77777777" w:rsidR="00AE1326" w:rsidRDefault="00AE1326" w:rsidP="00AE1326">
      <w:pPr>
        <w:rPr>
          <w:b/>
          <w:color w:val="FFC000"/>
        </w:rPr>
      </w:pPr>
      <w:r w:rsidRPr="0CCB87FC">
        <w:rPr>
          <w:b/>
          <w:color w:val="FFC000"/>
        </w:rPr>
        <w:t>Note – Only DEV environment contains the pipeline for downloading artifacts from Storage Container and Uploading inside Azure DevOps Artifacts section.</w:t>
      </w:r>
    </w:p>
    <w:p w14:paraId="61894245" w14:textId="77777777" w:rsidR="00AE1326" w:rsidRDefault="00AE1326" w:rsidP="00AE1326"/>
    <w:p w14:paraId="69C03B9D" w14:textId="77777777" w:rsidR="00AE1326" w:rsidRDefault="00AE1326" w:rsidP="00AE1326"/>
    <w:p w14:paraId="0EBBDB1E" w14:textId="77777777" w:rsidR="00AE1326" w:rsidRDefault="00AE1326" w:rsidP="00AE1326">
      <w:pPr>
        <w:pStyle w:val="Heading4"/>
      </w:pPr>
      <w:r>
        <w:t>5.2.4.1 Pipeline – Odessa Core w Artifacts</w:t>
      </w:r>
    </w:p>
    <w:p w14:paraId="57D1C2A6" w14:textId="77777777" w:rsidR="00AE1326" w:rsidRDefault="00AE1326" w:rsidP="00AE1326">
      <w:pPr>
        <w:pStyle w:val="ListParagraph"/>
        <w:numPr>
          <w:ilvl w:val="2"/>
          <w:numId w:val="16"/>
        </w:numPr>
        <w:rPr>
          <w:b/>
        </w:rPr>
      </w:pPr>
      <w:r w:rsidRPr="0B442533">
        <w:rPr>
          <w:b/>
          <w:bCs/>
        </w:rPr>
        <w:t xml:space="preserve">Job – Read </w:t>
      </w:r>
      <w:r w:rsidRPr="1E69B19A">
        <w:rPr>
          <w:b/>
          <w:bCs/>
        </w:rPr>
        <w:t>Artifacts</w:t>
      </w:r>
    </w:p>
    <w:p w14:paraId="25252F5A" w14:textId="77777777" w:rsidR="00AE1326" w:rsidRDefault="00AE1326" w:rsidP="00AE1326">
      <w:pPr>
        <w:pStyle w:val="ListParagraph"/>
        <w:numPr>
          <w:ilvl w:val="2"/>
          <w:numId w:val="16"/>
        </w:numPr>
        <w:rPr>
          <w:b/>
          <w:bCs/>
        </w:rPr>
      </w:pPr>
      <w:r w:rsidRPr="785AA615">
        <w:rPr>
          <w:b/>
          <w:bCs/>
        </w:rPr>
        <w:t xml:space="preserve">Task List – </w:t>
      </w:r>
    </w:p>
    <w:p w14:paraId="1E964964" w14:textId="77777777" w:rsidR="00AE1326" w:rsidRDefault="00AE1326" w:rsidP="00AE1326">
      <w:pPr>
        <w:pStyle w:val="ListParagraph"/>
        <w:rPr>
          <w:b/>
          <w:bCs/>
        </w:rPr>
      </w:pPr>
    </w:p>
    <w:p w14:paraId="068A55ED" w14:textId="77777777" w:rsidR="00AE1326" w:rsidRDefault="00AE1326" w:rsidP="00AE1326">
      <w:pPr>
        <w:spacing w:line="259" w:lineRule="auto"/>
      </w:pPr>
      <w:r>
        <w:rPr>
          <w:noProof/>
        </w:rPr>
        <w:drawing>
          <wp:inline distT="0" distB="0" distL="0" distR="0" wp14:anchorId="05868CA0" wp14:editId="30EDB052">
            <wp:extent cx="6178550" cy="1991737"/>
            <wp:effectExtent l="0" t="0" r="0" b="8890"/>
            <wp:docPr id="1477097693" name="Picture 1477097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6827834"/>
                    <pic:cNvPicPr/>
                  </pic:nvPicPr>
                  <pic:blipFill>
                    <a:blip r:embed="rId91" cstate="print">
                      <a:extLst>
                        <a:ext uri="{28A0092B-C50C-407E-A947-70E740481C1C}">
                          <a14:useLocalDpi xmlns:a14="http://schemas.microsoft.com/office/drawing/2010/main" val="0"/>
                        </a:ext>
                      </a:extLst>
                    </a:blip>
                    <a:stretch>
                      <a:fillRect/>
                    </a:stretch>
                  </pic:blipFill>
                  <pic:spPr>
                    <a:xfrm>
                      <a:off x="0" y="0"/>
                      <a:ext cx="6178550" cy="1991737"/>
                    </a:xfrm>
                    <a:prstGeom prst="rect">
                      <a:avLst/>
                    </a:prstGeom>
                  </pic:spPr>
                </pic:pic>
              </a:graphicData>
            </a:graphic>
          </wp:inline>
        </w:drawing>
      </w:r>
    </w:p>
    <w:p w14:paraId="040F1B5A" w14:textId="77777777" w:rsidR="00AE1326" w:rsidRDefault="00AE1326" w:rsidP="00AE1326">
      <w:pPr>
        <w:spacing w:line="259" w:lineRule="auto"/>
      </w:pPr>
    </w:p>
    <w:p w14:paraId="5298EC4A" w14:textId="77777777" w:rsidR="00AE1326" w:rsidRDefault="00AE1326" w:rsidP="00AE1326">
      <w:pPr>
        <w:pStyle w:val="Heading4"/>
      </w:pPr>
      <w:r>
        <w:t>5.2.4.2 Pipeline – Start Core App Services</w:t>
      </w:r>
    </w:p>
    <w:p w14:paraId="4FADAD3F" w14:textId="77777777" w:rsidR="00AE1326" w:rsidRDefault="00AE1326" w:rsidP="00AE1326">
      <w:pPr>
        <w:pStyle w:val="ListParagraph"/>
        <w:numPr>
          <w:ilvl w:val="0"/>
          <w:numId w:val="19"/>
        </w:numPr>
        <w:rPr>
          <w:b/>
          <w:bCs/>
        </w:rPr>
      </w:pPr>
      <w:r w:rsidRPr="36A0B5A7">
        <w:rPr>
          <w:b/>
          <w:bCs/>
        </w:rPr>
        <w:t xml:space="preserve">Job – </w:t>
      </w:r>
      <w:r>
        <w:t>Start App Services</w:t>
      </w:r>
    </w:p>
    <w:p w14:paraId="54DC25F9" w14:textId="77777777" w:rsidR="00AE1326" w:rsidRDefault="00AE1326" w:rsidP="00AE1326">
      <w:pPr>
        <w:pStyle w:val="ListParagraph"/>
        <w:numPr>
          <w:ilvl w:val="0"/>
          <w:numId w:val="19"/>
        </w:numPr>
        <w:rPr>
          <w:b/>
          <w:bCs/>
        </w:rPr>
      </w:pPr>
      <w:r w:rsidRPr="36A0B5A7">
        <w:rPr>
          <w:b/>
          <w:bCs/>
        </w:rPr>
        <w:t xml:space="preserve">Task List - </w:t>
      </w:r>
    </w:p>
    <w:p w14:paraId="1CA9A45D" w14:textId="77777777" w:rsidR="00AE1326" w:rsidRDefault="00AE1326" w:rsidP="00AE1326">
      <w:pPr>
        <w:spacing w:line="259" w:lineRule="auto"/>
      </w:pPr>
      <w:r>
        <w:rPr>
          <w:noProof/>
        </w:rPr>
        <w:drawing>
          <wp:inline distT="0" distB="0" distL="0" distR="0" wp14:anchorId="066A2A0C" wp14:editId="31DBC55C">
            <wp:extent cx="4174067" cy="2142906"/>
            <wp:effectExtent l="0" t="0" r="0" b="0"/>
            <wp:docPr id="801614249" name="Picture 801614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pic:nvPicPr>
                  <pic:blipFill>
                    <a:blip r:embed="rId92">
                      <a:extLst>
                        <a:ext uri="{28A0092B-C50C-407E-A947-70E740481C1C}">
                          <a14:useLocalDpi xmlns:a14="http://schemas.microsoft.com/office/drawing/2010/main" val="0"/>
                        </a:ext>
                      </a:extLst>
                    </a:blip>
                    <a:stretch>
                      <a:fillRect/>
                    </a:stretch>
                  </pic:blipFill>
                  <pic:spPr>
                    <a:xfrm>
                      <a:off x="0" y="0"/>
                      <a:ext cx="4174067" cy="2142906"/>
                    </a:xfrm>
                    <a:prstGeom prst="rect">
                      <a:avLst/>
                    </a:prstGeom>
                  </pic:spPr>
                </pic:pic>
              </a:graphicData>
            </a:graphic>
          </wp:inline>
        </w:drawing>
      </w:r>
    </w:p>
    <w:p w14:paraId="331354A2" w14:textId="77777777" w:rsidR="00AE1326" w:rsidRDefault="00AE1326" w:rsidP="00AE1326">
      <w:pPr>
        <w:spacing w:line="259" w:lineRule="auto"/>
      </w:pPr>
    </w:p>
    <w:p w14:paraId="07A2A452" w14:textId="77777777" w:rsidR="00AE1326" w:rsidRDefault="00AE1326" w:rsidP="00AE1326"/>
    <w:p w14:paraId="3D506207" w14:textId="62DE20E3" w:rsidR="007B3A96" w:rsidRDefault="00942CFF" w:rsidP="007B3A96">
      <w:pPr>
        <w:pStyle w:val="Heading2"/>
      </w:pPr>
      <w:bookmarkStart w:id="67" w:name="_Toc137050101"/>
      <w:r>
        <w:lastRenderedPageBreak/>
        <w:t>5</w:t>
      </w:r>
      <w:r w:rsidR="007B3A96">
        <w:t>.</w:t>
      </w:r>
      <w:r w:rsidR="004A6033">
        <w:t>3</w:t>
      </w:r>
      <w:r w:rsidR="007B3A96">
        <w:t xml:space="preserve"> Pipeline Setup </w:t>
      </w:r>
      <w:r w:rsidR="004A6033">
        <w:t>–</w:t>
      </w:r>
      <w:r w:rsidR="007B3A96">
        <w:t xml:space="preserve"> STG</w:t>
      </w:r>
      <w:r w:rsidR="00BA087A">
        <w:t xml:space="preserve"> (</w:t>
      </w:r>
      <w:r w:rsidR="00BA087A" w:rsidRPr="00BA087A">
        <w:rPr>
          <w:highlight w:val="yellow"/>
        </w:rPr>
        <w:t>HPE Owned</w:t>
      </w:r>
      <w:r w:rsidR="00BA087A">
        <w:t>)</w:t>
      </w:r>
      <w:bookmarkEnd w:id="67"/>
    </w:p>
    <w:p w14:paraId="72807E4B" w14:textId="77777777" w:rsidR="004A6033" w:rsidRPr="004A6033" w:rsidRDefault="004A6033" w:rsidP="004A6033"/>
    <w:p w14:paraId="31C76012" w14:textId="6BA52104" w:rsidR="6197AB88" w:rsidRDefault="00EB2EDC" w:rsidP="4EC0EF37">
      <w:pPr>
        <w:pStyle w:val="Heading3"/>
      </w:pPr>
      <w:bookmarkStart w:id="68" w:name="_Toc137050102"/>
      <w:r>
        <w:t>5</w:t>
      </w:r>
      <w:r w:rsidR="6197AB88">
        <w:t xml:space="preserve">.3.1 Prerequisite Configuration/Permissions for </w:t>
      </w:r>
      <w:r w:rsidR="63C6E4FB">
        <w:t>STG</w:t>
      </w:r>
      <w:bookmarkEnd w:id="68"/>
    </w:p>
    <w:p w14:paraId="6F5BC42C" w14:textId="17CB2D5F" w:rsidR="6197AB88" w:rsidRDefault="6197AB88">
      <w:r>
        <w:t xml:space="preserve">Below table contains the permissions granted for </w:t>
      </w:r>
      <w:r w:rsidR="2529D508">
        <w:t>STG</w:t>
      </w:r>
      <w:r>
        <w:t xml:space="preserve"> environment and are the pre-requisite configuration for DevOps Pipeline setup.</w:t>
      </w:r>
    </w:p>
    <w:p w14:paraId="1DA09814" w14:textId="48938016" w:rsidR="4EC0EF37" w:rsidRDefault="4EC0EF37"/>
    <w:p w14:paraId="6D739601" w14:textId="77777777" w:rsidR="00B362CA" w:rsidRDefault="00B362CA" w:rsidP="00B362CA">
      <w:r w:rsidRPr="009A4F09">
        <w:rPr>
          <w:highlight w:val="yellow"/>
        </w:rPr>
        <w:t>NOTE: Below access is to be reviewed before proceeding for granting access.</w:t>
      </w:r>
    </w:p>
    <w:p w14:paraId="6389DDE7" w14:textId="77777777" w:rsidR="4EC0EF37" w:rsidRDefault="4EC0EF37"/>
    <w:p w14:paraId="3CC4436C" w14:textId="77777777" w:rsidR="6197AB88" w:rsidRDefault="6197AB88">
      <w:pPr>
        <w:rPr>
          <w:b/>
          <w:color w:val="FFC000"/>
        </w:rPr>
      </w:pPr>
      <w:r w:rsidRPr="42044A65">
        <w:rPr>
          <w:b/>
          <w:color w:val="FFC000"/>
        </w:rPr>
        <w:t>Note: Similar permissions are required to be granted for higher environments to set up DevOps Pipeline.</w:t>
      </w:r>
    </w:p>
    <w:p w14:paraId="41D7EC19" w14:textId="77777777" w:rsidR="4EC0EF37" w:rsidRDefault="4EC0EF37"/>
    <w:tbl>
      <w:tblPr>
        <w:tblW w:w="0" w:type="auto"/>
        <w:tblLook w:val="0420" w:firstRow="1" w:lastRow="0" w:firstColumn="0" w:lastColumn="0" w:noHBand="0" w:noVBand="1"/>
      </w:tblPr>
      <w:tblGrid>
        <w:gridCol w:w="2277"/>
        <w:gridCol w:w="2277"/>
        <w:gridCol w:w="2534"/>
        <w:gridCol w:w="2810"/>
      </w:tblGrid>
      <w:tr w:rsidR="4EC0EF37" w14:paraId="1B3A9391" w14:textId="77777777" w:rsidTr="4EC0EF37">
        <w:trPr>
          <w:trHeight w:val="369"/>
        </w:trPr>
        <w:tc>
          <w:tcPr>
            <w:tcW w:w="2412"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4472C4"/>
            <w:tcMar>
              <w:top w:w="40" w:type="dxa"/>
              <w:left w:w="79" w:type="dxa"/>
              <w:bottom w:w="40" w:type="dxa"/>
              <w:right w:w="79" w:type="dxa"/>
            </w:tcMar>
          </w:tcPr>
          <w:p w14:paraId="7AF406B5" w14:textId="77777777" w:rsidR="4EC0EF37" w:rsidRDefault="4EC0EF37" w:rsidP="4EC0EF37">
            <w:pPr>
              <w:jc w:val="center"/>
              <w:rPr>
                <w:color w:val="FFFFFF" w:themeColor="background1"/>
              </w:rPr>
            </w:pPr>
            <w:r w:rsidRPr="4EC0EF37">
              <w:rPr>
                <w:b/>
                <w:bCs/>
                <w:color w:val="FFFFFF" w:themeColor="background1"/>
              </w:rPr>
              <w:t>Type/</w:t>
            </w:r>
          </w:p>
          <w:p w14:paraId="4A12E3EA" w14:textId="77777777" w:rsidR="4EC0EF37" w:rsidRDefault="4EC0EF37" w:rsidP="4EC0EF37">
            <w:pPr>
              <w:jc w:val="center"/>
              <w:rPr>
                <w:color w:val="FFFFFF" w:themeColor="background1"/>
              </w:rPr>
            </w:pPr>
            <w:r w:rsidRPr="4EC0EF37">
              <w:rPr>
                <w:b/>
                <w:bCs/>
                <w:color w:val="FFFFFF" w:themeColor="background1"/>
              </w:rPr>
              <w:t>Category</w:t>
            </w:r>
          </w:p>
        </w:tc>
        <w:tc>
          <w:tcPr>
            <w:tcW w:w="2412"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4472C4"/>
            <w:tcMar>
              <w:top w:w="40" w:type="dxa"/>
              <w:left w:w="79" w:type="dxa"/>
              <w:bottom w:w="40" w:type="dxa"/>
              <w:right w:w="79" w:type="dxa"/>
            </w:tcMar>
          </w:tcPr>
          <w:p w14:paraId="68C7C031" w14:textId="77777777" w:rsidR="4EC0EF37" w:rsidRDefault="4EC0EF37" w:rsidP="4EC0EF37">
            <w:pPr>
              <w:jc w:val="center"/>
              <w:rPr>
                <w:color w:val="FFFFFF" w:themeColor="background1"/>
              </w:rPr>
            </w:pPr>
            <w:r w:rsidRPr="4EC0EF37">
              <w:rPr>
                <w:b/>
                <w:bCs/>
                <w:color w:val="FFFFFF" w:themeColor="background1"/>
              </w:rPr>
              <w:t>Pre-configuration Permission Tasks</w:t>
            </w:r>
          </w:p>
        </w:tc>
        <w:tc>
          <w:tcPr>
            <w:tcW w:w="2614"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4472C4"/>
            <w:tcMar>
              <w:top w:w="40" w:type="dxa"/>
              <w:left w:w="79" w:type="dxa"/>
              <w:bottom w:w="40" w:type="dxa"/>
              <w:right w:w="79" w:type="dxa"/>
            </w:tcMar>
          </w:tcPr>
          <w:p w14:paraId="19E83B0C" w14:textId="77777777" w:rsidR="4EC0EF37" w:rsidRDefault="4EC0EF37" w:rsidP="4EC0EF37">
            <w:pPr>
              <w:jc w:val="center"/>
              <w:rPr>
                <w:color w:val="FFFFFF" w:themeColor="background1"/>
              </w:rPr>
            </w:pPr>
            <w:r w:rsidRPr="4EC0EF37">
              <w:rPr>
                <w:b/>
                <w:bCs/>
                <w:color w:val="FFFFFF" w:themeColor="background1"/>
              </w:rPr>
              <w:t>Object/</w:t>
            </w:r>
          </w:p>
          <w:p w14:paraId="02B5DC71" w14:textId="77777777" w:rsidR="4EC0EF37" w:rsidRDefault="4EC0EF37" w:rsidP="4EC0EF37">
            <w:pPr>
              <w:jc w:val="center"/>
              <w:rPr>
                <w:color w:val="FFFFFF" w:themeColor="background1"/>
              </w:rPr>
            </w:pPr>
            <w:r w:rsidRPr="4EC0EF37">
              <w:rPr>
                <w:b/>
                <w:bCs/>
                <w:color w:val="FFFFFF" w:themeColor="background1"/>
              </w:rPr>
              <w:t>Resource Name</w:t>
            </w:r>
          </w:p>
        </w:tc>
        <w:tc>
          <w:tcPr>
            <w:tcW w:w="2946"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4472C4"/>
            <w:tcMar>
              <w:top w:w="40" w:type="dxa"/>
              <w:left w:w="79" w:type="dxa"/>
              <w:bottom w:w="40" w:type="dxa"/>
              <w:right w:w="79" w:type="dxa"/>
            </w:tcMar>
          </w:tcPr>
          <w:p w14:paraId="1C6DAC50" w14:textId="77777777" w:rsidR="4EC0EF37" w:rsidRDefault="4EC0EF37" w:rsidP="4EC0EF37">
            <w:pPr>
              <w:jc w:val="center"/>
              <w:rPr>
                <w:color w:val="FFFFFF" w:themeColor="background1"/>
              </w:rPr>
            </w:pPr>
            <w:r w:rsidRPr="4EC0EF37">
              <w:rPr>
                <w:b/>
                <w:bCs/>
                <w:color w:val="FFFFFF" w:themeColor="background1"/>
              </w:rPr>
              <w:t>Notes</w:t>
            </w:r>
          </w:p>
        </w:tc>
      </w:tr>
      <w:tr w:rsidR="4EC0EF37" w14:paraId="5AC1109E" w14:textId="77777777" w:rsidTr="4EC0EF37">
        <w:trPr>
          <w:trHeight w:val="369"/>
        </w:trPr>
        <w:tc>
          <w:tcPr>
            <w:tcW w:w="2412" w:type="dxa"/>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FD5EA"/>
            <w:tcMar>
              <w:top w:w="40" w:type="dxa"/>
              <w:left w:w="79" w:type="dxa"/>
              <w:bottom w:w="40" w:type="dxa"/>
              <w:right w:w="79" w:type="dxa"/>
            </w:tcMar>
          </w:tcPr>
          <w:p w14:paraId="2A455836" w14:textId="77777777" w:rsidR="4EC0EF37" w:rsidRDefault="4EC0EF37">
            <w:r>
              <w:t>Azure Service Principal</w:t>
            </w:r>
          </w:p>
        </w:tc>
        <w:tc>
          <w:tcPr>
            <w:tcW w:w="2412" w:type="dxa"/>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FD5EA"/>
            <w:tcMar>
              <w:top w:w="40" w:type="dxa"/>
              <w:left w:w="79" w:type="dxa"/>
              <w:bottom w:w="40" w:type="dxa"/>
              <w:right w:w="79" w:type="dxa"/>
            </w:tcMar>
          </w:tcPr>
          <w:p w14:paraId="17F308F8" w14:textId="77777777" w:rsidR="4EC0EF37" w:rsidRDefault="4EC0EF37">
            <w:r>
              <w:t>Create DevOps Service Principal (SP)</w:t>
            </w:r>
          </w:p>
        </w:tc>
        <w:tc>
          <w:tcPr>
            <w:tcW w:w="2614" w:type="dxa"/>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FD5EA"/>
            <w:tcMar>
              <w:top w:w="40" w:type="dxa"/>
              <w:left w:w="79" w:type="dxa"/>
              <w:bottom w:w="40" w:type="dxa"/>
              <w:right w:w="79" w:type="dxa"/>
            </w:tcMar>
          </w:tcPr>
          <w:p w14:paraId="28F938FB" w14:textId="77777777" w:rsidR="4EC0EF37" w:rsidRDefault="4EC0EF37" w:rsidP="4EC0EF37">
            <w:pPr>
              <w:rPr>
                <w:b/>
                <w:bCs/>
              </w:rPr>
            </w:pPr>
            <w:r w:rsidRPr="4EC0EF37">
              <w:rPr>
                <w:b/>
                <w:bCs/>
              </w:rPr>
              <w:t>Service Connection –</w:t>
            </w:r>
          </w:p>
          <w:p w14:paraId="60828937" w14:textId="7129A31E" w:rsidR="4EC0EF37" w:rsidRDefault="4EC0EF37">
            <w:proofErr w:type="spellStart"/>
            <w:r>
              <w:t>hpefs</w:t>
            </w:r>
            <w:proofErr w:type="spellEnd"/>
            <w:r>
              <w:t>-</w:t>
            </w:r>
            <w:proofErr w:type="spellStart"/>
            <w:r>
              <w:t>odessa</w:t>
            </w:r>
            <w:proofErr w:type="spellEnd"/>
            <w:r>
              <w:t>-</w:t>
            </w:r>
            <w:proofErr w:type="spellStart"/>
            <w:r>
              <w:t>devops</w:t>
            </w:r>
            <w:proofErr w:type="spellEnd"/>
            <w:r>
              <w:t>-</w:t>
            </w:r>
            <w:proofErr w:type="spellStart"/>
            <w:r>
              <w:t>sp</w:t>
            </w:r>
            <w:proofErr w:type="spellEnd"/>
            <w:r>
              <w:t>-</w:t>
            </w:r>
            <w:r w:rsidR="00B76781">
              <w:t>s</w:t>
            </w:r>
            <w:r>
              <w:t>tg</w:t>
            </w:r>
          </w:p>
        </w:tc>
        <w:tc>
          <w:tcPr>
            <w:tcW w:w="2946" w:type="dxa"/>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FD5EA"/>
            <w:tcMar>
              <w:top w:w="40" w:type="dxa"/>
              <w:left w:w="79" w:type="dxa"/>
              <w:bottom w:w="40" w:type="dxa"/>
              <w:right w:w="79" w:type="dxa"/>
            </w:tcMar>
          </w:tcPr>
          <w:p w14:paraId="6D028A74" w14:textId="77777777" w:rsidR="4EC0EF37" w:rsidRDefault="4EC0EF37">
            <w:r>
              <w:t>This is the first step where SP to be created in Azure</w:t>
            </w:r>
          </w:p>
        </w:tc>
      </w:tr>
      <w:tr w:rsidR="4EC0EF37" w14:paraId="3EA7098F" w14:textId="77777777" w:rsidTr="4EC0EF37">
        <w:trPr>
          <w:trHeight w:val="514"/>
        </w:trPr>
        <w:tc>
          <w:tcPr>
            <w:tcW w:w="241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9EBF5"/>
            <w:tcMar>
              <w:top w:w="40" w:type="dxa"/>
              <w:left w:w="79" w:type="dxa"/>
              <w:bottom w:w="40" w:type="dxa"/>
              <w:right w:w="79" w:type="dxa"/>
            </w:tcMar>
          </w:tcPr>
          <w:p w14:paraId="2D6DED90" w14:textId="77777777" w:rsidR="4EC0EF37" w:rsidRDefault="4EC0EF37">
            <w:r>
              <w:t>DevOps</w:t>
            </w:r>
          </w:p>
          <w:p w14:paraId="472FBD08" w14:textId="77777777" w:rsidR="4EC0EF37" w:rsidRDefault="4EC0EF37">
            <w:r>
              <w:t>Service Connection</w:t>
            </w:r>
          </w:p>
        </w:tc>
        <w:tc>
          <w:tcPr>
            <w:tcW w:w="241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9EBF5"/>
            <w:tcMar>
              <w:top w:w="40" w:type="dxa"/>
              <w:left w:w="79" w:type="dxa"/>
              <w:bottom w:w="40" w:type="dxa"/>
              <w:right w:w="79" w:type="dxa"/>
            </w:tcMar>
          </w:tcPr>
          <w:p w14:paraId="72C65D27" w14:textId="77777777" w:rsidR="4EC0EF37" w:rsidRDefault="4EC0EF37">
            <w:r>
              <w:t>Create DevOps Service Connection (SC) by pointing to above SP</w:t>
            </w:r>
          </w:p>
        </w:tc>
        <w:tc>
          <w:tcPr>
            <w:tcW w:w="261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9EBF5"/>
            <w:tcMar>
              <w:top w:w="40" w:type="dxa"/>
              <w:left w:w="79" w:type="dxa"/>
              <w:bottom w:w="40" w:type="dxa"/>
              <w:right w:w="79" w:type="dxa"/>
            </w:tcMar>
          </w:tcPr>
          <w:p w14:paraId="5D7ADB70" w14:textId="77777777" w:rsidR="4EC0EF37" w:rsidRDefault="4EC0EF37" w:rsidP="4EC0EF37">
            <w:pPr>
              <w:rPr>
                <w:b/>
                <w:bCs/>
              </w:rPr>
            </w:pPr>
            <w:r w:rsidRPr="4EC0EF37">
              <w:rPr>
                <w:b/>
                <w:bCs/>
              </w:rPr>
              <w:t>Service Principal-</w:t>
            </w:r>
          </w:p>
          <w:p w14:paraId="426CF7BF" w14:textId="3D31167C" w:rsidR="4EC0EF37" w:rsidRDefault="4EC0EF37">
            <w:proofErr w:type="spellStart"/>
            <w:r>
              <w:t>hpefs</w:t>
            </w:r>
            <w:proofErr w:type="spellEnd"/>
            <w:r>
              <w:t>-</w:t>
            </w:r>
            <w:proofErr w:type="spellStart"/>
            <w:r>
              <w:t>odessa</w:t>
            </w:r>
            <w:proofErr w:type="spellEnd"/>
            <w:r>
              <w:t>-</w:t>
            </w:r>
            <w:proofErr w:type="spellStart"/>
            <w:r>
              <w:t>devops</w:t>
            </w:r>
            <w:proofErr w:type="spellEnd"/>
            <w:r>
              <w:t>-</w:t>
            </w:r>
            <w:proofErr w:type="spellStart"/>
            <w:r>
              <w:t>sp</w:t>
            </w:r>
            <w:proofErr w:type="spellEnd"/>
            <w:r>
              <w:t>-</w:t>
            </w:r>
            <w:r w:rsidR="00B76781">
              <w:t>s</w:t>
            </w:r>
            <w:r>
              <w:t>tg</w:t>
            </w:r>
          </w:p>
        </w:tc>
        <w:tc>
          <w:tcPr>
            <w:tcW w:w="294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9EBF5"/>
            <w:tcMar>
              <w:top w:w="40" w:type="dxa"/>
              <w:left w:w="79" w:type="dxa"/>
              <w:bottom w:w="40" w:type="dxa"/>
              <w:right w:w="79" w:type="dxa"/>
            </w:tcMar>
          </w:tcPr>
          <w:p w14:paraId="79CE5A23" w14:textId="77777777" w:rsidR="4EC0EF37" w:rsidRDefault="4EC0EF37">
            <w:r>
              <w:t>Once we have above SC then create SP in DevOps by pointing to this SP</w:t>
            </w:r>
          </w:p>
        </w:tc>
      </w:tr>
      <w:tr w:rsidR="4EC0EF37" w14:paraId="27FF4EEB" w14:textId="77777777" w:rsidTr="4EC0EF37">
        <w:trPr>
          <w:trHeight w:val="948"/>
        </w:trPr>
        <w:tc>
          <w:tcPr>
            <w:tcW w:w="241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FD5EA"/>
            <w:tcMar>
              <w:top w:w="40" w:type="dxa"/>
              <w:left w:w="79" w:type="dxa"/>
              <w:bottom w:w="40" w:type="dxa"/>
              <w:right w:w="79" w:type="dxa"/>
            </w:tcMar>
          </w:tcPr>
          <w:p w14:paraId="488A27D4" w14:textId="77777777" w:rsidR="4EC0EF37" w:rsidRDefault="4EC0EF37">
            <w:r>
              <w:t>DevOps</w:t>
            </w:r>
          </w:p>
          <w:p w14:paraId="792FA75C" w14:textId="77777777" w:rsidR="4EC0EF37" w:rsidRDefault="4EC0EF37">
            <w:r>
              <w:t>Artifacts</w:t>
            </w:r>
          </w:p>
        </w:tc>
        <w:tc>
          <w:tcPr>
            <w:tcW w:w="241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FD5EA"/>
            <w:tcMar>
              <w:top w:w="40" w:type="dxa"/>
              <w:left w:w="79" w:type="dxa"/>
              <w:bottom w:w="40" w:type="dxa"/>
              <w:right w:w="79" w:type="dxa"/>
            </w:tcMar>
          </w:tcPr>
          <w:p w14:paraId="39368902" w14:textId="77777777" w:rsidR="4EC0EF37" w:rsidRDefault="4EC0EF37">
            <w:r>
              <w:t>Add Contributor Access to Project Collection Build Service</w:t>
            </w:r>
          </w:p>
        </w:tc>
        <w:tc>
          <w:tcPr>
            <w:tcW w:w="261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FD5EA"/>
            <w:tcMar>
              <w:top w:w="40" w:type="dxa"/>
              <w:left w:w="79" w:type="dxa"/>
              <w:bottom w:w="40" w:type="dxa"/>
              <w:right w:w="79" w:type="dxa"/>
            </w:tcMar>
          </w:tcPr>
          <w:p w14:paraId="7AF6BD1C" w14:textId="77777777" w:rsidR="4EC0EF37" w:rsidRDefault="4EC0EF37">
            <w:r w:rsidRPr="4EC0EF37">
              <w:rPr>
                <w:b/>
                <w:bCs/>
              </w:rPr>
              <w:t xml:space="preserve">Path - </w:t>
            </w:r>
            <w:r>
              <w:t xml:space="preserve">Azure </w:t>
            </w:r>
            <w:proofErr w:type="spellStart"/>
            <w:r>
              <w:t>Devops</w:t>
            </w:r>
            <w:proofErr w:type="spellEnd"/>
            <w:r>
              <w:t>-&gt;Artifacts-&gt;Settings-&gt;Permission-&gt;</w:t>
            </w:r>
          </w:p>
          <w:p w14:paraId="1F4A4A46" w14:textId="77777777" w:rsidR="4EC0EF37" w:rsidRDefault="4EC0EF37">
            <w:r>
              <w:t>Permission - Contributor</w:t>
            </w:r>
          </w:p>
        </w:tc>
        <w:tc>
          <w:tcPr>
            <w:tcW w:w="294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FD5EA"/>
            <w:tcMar>
              <w:top w:w="40" w:type="dxa"/>
              <w:left w:w="79" w:type="dxa"/>
              <w:bottom w:w="40" w:type="dxa"/>
              <w:right w:w="79" w:type="dxa"/>
            </w:tcMar>
          </w:tcPr>
          <w:p w14:paraId="17112C2F" w14:textId="7FDA435F" w:rsidR="4EC0EF37" w:rsidRDefault="4EC0EF37">
            <w:r>
              <w:t xml:space="preserve">By default, permission is set to – Collaborative which </w:t>
            </w:r>
            <w:r w:rsidR="5216941C">
              <w:t>needs</w:t>
            </w:r>
            <w:r>
              <w:t xml:space="preserve"> to be updated with Contributor access.</w:t>
            </w:r>
          </w:p>
          <w:p w14:paraId="2D7B1056" w14:textId="77777777" w:rsidR="4EC0EF37" w:rsidRDefault="4EC0EF37">
            <w:r>
              <w:t>This has been already given so no further access is needed for higher environments.</w:t>
            </w:r>
          </w:p>
        </w:tc>
      </w:tr>
      <w:tr w:rsidR="4EC0EF37" w14:paraId="51C02FF0" w14:textId="77777777" w:rsidTr="4EC0EF37">
        <w:trPr>
          <w:trHeight w:val="804"/>
        </w:trPr>
        <w:tc>
          <w:tcPr>
            <w:tcW w:w="241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9EBF5"/>
            <w:tcMar>
              <w:top w:w="40" w:type="dxa"/>
              <w:left w:w="79" w:type="dxa"/>
              <w:bottom w:w="40" w:type="dxa"/>
              <w:right w:w="79" w:type="dxa"/>
            </w:tcMar>
          </w:tcPr>
          <w:p w14:paraId="403CBB88" w14:textId="77777777" w:rsidR="4EC0EF37" w:rsidRDefault="4EC0EF37">
            <w:r>
              <w:t>Azure VMSS</w:t>
            </w:r>
          </w:p>
        </w:tc>
        <w:tc>
          <w:tcPr>
            <w:tcW w:w="241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9EBF5"/>
            <w:tcMar>
              <w:top w:w="40" w:type="dxa"/>
              <w:left w:w="79" w:type="dxa"/>
              <w:bottom w:w="40" w:type="dxa"/>
              <w:right w:w="79" w:type="dxa"/>
            </w:tcMar>
          </w:tcPr>
          <w:p w14:paraId="434BD1D8" w14:textId="77777777" w:rsidR="4EC0EF37" w:rsidRDefault="4EC0EF37">
            <w:r>
              <w:t>Granting access to VM Scale-set on Storage Account’s container</w:t>
            </w:r>
          </w:p>
        </w:tc>
        <w:tc>
          <w:tcPr>
            <w:tcW w:w="261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9EBF5"/>
            <w:tcMar>
              <w:top w:w="40" w:type="dxa"/>
              <w:left w:w="79" w:type="dxa"/>
              <w:bottom w:w="40" w:type="dxa"/>
              <w:right w:w="79" w:type="dxa"/>
            </w:tcMar>
          </w:tcPr>
          <w:p w14:paraId="244292EE" w14:textId="77777777" w:rsidR="4EC0EF37" w:rsidRDefault="4EC0EF37">
            <w:r w:rsidRPr="4EC0EF37">
              <w:rPr>
                <w:b/>
                <w:bCs/>
              </w:rPr>
              <w:t>VMSS Name –</w:t>
            </w:r>
            <w:proofErr w:type="spellStart"/>
            <w:r>
              <w:t>vmssdevopsnonp</w:t>
            </w:r>
            <w:proofErr w:type="spellEnd"/>
          </w:p>
          <w:p w14:paraId="165EF356" w14:textId="4E6E08F1" w:rsidR="4EC0EF37" w:rsidRDefault="4EC0EF37">
            <w:r>
              <w:t xml:space="preserve">Storage Container Name – </w:t>
            </w:r>
            <w:proofErr w:type="spellStart"/>
            <w:r>
              <w:t>stodessacoreblobdev</w:t>
            </w:r>
            <w:proofErr w:type="spellEnd"/>
          </w:p>
          <w:p w14:paraId="0CD86CF6" w14:textId="77777777" w:rsidR="4EC0EF37" w:rsidRDefault="4EC0EF37">
            <w:r w:rsidRPr="4EC0EF37">
              <w:rPr>
                <w:b/>
                <w:bCs/>
              </w:rPr>
              <w:t xml:space="preserve">IAM Role - </w:t>
            </w:r>
            <w:r>
              <w:t>Storage Blob Data Reader</w:t>
            </w:r>
          </w:p>
        </w:tc>
        <w:tc>
          <w:tcPr>
            <w:tcW w:w="294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9EBF5"/>
            <w:tcMar>
              <w:top w:w="40" w:type="dxa"/>
              <w:left w:w="79" w:type="dxa"/>
              <w:bottom w:w="40" w:type="dxa"/>
              <w:right w:w="79" w:type="dxa"/>
            </w:tcMar>
          </w:tcPr>
          <w:p w14:paraId="1F93DCFC" w14:textId="77777777" w:rsidR="4EC0EF37" w:rsidRDefault="4EC0EF37">
            <w:r>
              <w:t>This access has been given already so no further access is needed for higher environments.</w:t>
            </w:r>
          </w:p>
        </w:tc>
      </w:tr>
      <w:tr w:rsidR="4EC0EF37" w14:paraId="6BB95E07" w14:textId="77777777" w:rsidTr="4EC0EF37">
        <w:trPr>
          <w:trHeight w:val="1093"/>
        </w:trPr>
        <w:tc>
          <w:tcPr>
            <w:tcW w:w="241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FD5EA"/>
            <w:tcMar>
              <w:top w:w="40" w:type="dxa"/>
              <w:left w:w="79" w:type="dxa"/>
              <w:bottom w:w="40" w:type="dxa"/>
              <w:right w:w="79" w:type="dxa"/>
            </w:tcMar>
          </w:tcPr>
          <w:p w14:paraId="2E8C4D96" w14:textId="77777777" w:rsidR="4EC0EF37" w:rsidRDefault="4EC0EF37">
            <w:r>
              <w:t>Azure App Services</w:t>
            </w:r>
          </w:p>
        </w:tc>
        <w:tc>
          <w:tcPr>
            <w:tcW w:w="241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FD5EA"/>
            <w:tcMar>
              <w:top w:w="40" w:type="dxa"/>
              <w:left w:w="79" w:type="dxa"/>
              <w:bottom w:w="40" w:type="dxa"/>
              <w:right w:w="79" w:type="dxa"/>
            </w:tcMar>
          </w:tcPr>
          <w:p w14:paraId="58C9EE86" w14:textId="77777777" w:rsidR="4EC0EF37" w:rsidRDefault="4EC0EF37">
            <w:r>
              <w:t>Grant access to SP on Core app services</w:t>
            </w:r>
          </w:p>
        </w:tc>
        <w:tc>
          <w:tcPr>
            <w:tcW w:w="261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FD5EA"/>
            <w:tcMar>
              <w:top w:w="40" w:type="dxa"/>
              <w:left w:w="79" w:type="dxa"/>
              <w:bottom w:w="40" w:type="dxa"/>
              <w:right w:w="79" w:type="dxa"/>
            </w:tcMar>
          </w:tcPr>
          <w:p w14:paraId="289BC34F" w14:textId="77777777" w:rsidR="4EC0EF37" w:rsidRDefault="4EC0EF37" w:rsidP="4EC0EF37">
            <w:pPr>
              <w:rPr>
                <w:b/>
                <w:bCs/>
              </w:rPr>
            </w:pPr>
            <w:r w:rsidRPr="4EC0EF37">
              <w:rPr>
                <w:b/>
                <w:bCs/>
              </w:rPr>
              <w:t xml:space="preserve">App services - </w:t>
            </w:r>
          </w:p>
          <w:p w14:paraId="60B85A63" w14:textId="541D61F8" w:rsidR="4EC0EF37" w:rsidRDefault="4EC0EF37">
            <w:r>
              <w:t>app-</w:t>
            </w:r>
            <w:proofErr w:type="spellStart"/>
            <w:r>
              <w:t>hpefs</w:t>
            </w:r>
            <w:proofErr w:type="spellEnd"/>
            <w:r>
              <w:t>-</w:t>
            </w:r>
            <w:proofErr w:type="spellStart"/>
            <w:r>
              <w:t>odessa</w:t>
            </w:r>
            <w:proofErr w:type="spellEnd"/>
            <w:r>
              <w:t>-</w:t>
            </w:r>
            <w:proofErr w:type="spellStart"/>
            <w:r>
              <w:t>appserver</w:t>
            </w:r>
            <w:proofErr w:type="spellEnd"/>
            <w:r>
              <w:t>-</w:t>
            </w:r>
            <w:r w:rsidR="00B76781">
              <w:t>s</w:t>
            </w:r>
            <w:r>
              <w:t>tg</w:t>
            </w:r>
          </w:p>
          <w:p w14:paraId="0A3A0F15" w14:textId="06B4DD62" w:rsidR="4EC0EF37" w:rsidRDefault="4EC0EF37">
            <w:r>
              <w:t>app-</w:t>
            </w:r>
            <w:proofErr w:type="spellStart"/>
            <w:r>
              <w:t>hpefs</w:t>
            </w:r>
            <w:proofErr w:type="spellEnd"/>
            <w:r>
              <w:t>-</w:t>
            </w:r>
            <w:proofErr w:type="spellStart"/>
            <w:r>
              <w:t>odessa</w:t>
            </w:r>
            <w:proofErr w:type="spellEnd"/>
            <w:r>
              <w:t>-</w:t>
            </w:r>
            <w:proofErr w:type="spellStart"/>
            <w:r>
              <w:t>apiserver</w:t>
            </w:r>
            <w:proofErr w:type="spellEnd"/>
            <w:r>
              <w:t>-</w:t>
            </w:r>
            <w:r w:rsidR="00B76781">
              <w:t>s</w:t>
            </w:r>
            <w:r>
              <w:t>tg</w:t>
            </w:r>
          </w:p>
          <w:p w14:paraId="687229D2" w14:textId="33C82277" w:rsidR="4EC0EF37" w:rsidRDefault="4EC0EF37">
            <w:r>
              <w:t>app-</w:t>
            </w:r>
            <w:proofErr w:type="spellStart"/>
            <w:r>
              <w:t>hpefs</w:t>
            </w:r>
            <w:proofErr w:type="spellEnd"/>
            <w:r>
              <w:t>-</w:t>
            </w:r>
            <w:proofErr w:type="spellStart"/>
            <w:r>
              <w:t>odessa</w:t>
            </w:r>
            <w:proofErr w:type="spellEnd"/>
            <w:r>
              <w:t>-</w:t>
            </w:r>
            <w:proofErr w:type="spellStart"/>
            <w:r>
              <w:t>batchjobs</w:t>
            </w:r>
            <w:proofErr w:type="spellEnd"/>
            <w:r>
              <w:t>-</w:t>
            </w:r>
            <w:r w:rsidR="00B76781">
              <w:t>s</w:t>
            </w:r>
            <w:r>
              <w:t>tg</w:t>
            </w:r>
          </w:p>
          <w:p w14:paraId="2008194E" w14:textId="4652986A" w:rsidR="4EC0EF37" w:rsidRDefault="4EC0EF37">
            <w:r>
              <w:t>app-</w:t>
            </w:r>
            <w:proofErr w:type="spellStart"/>
            <w:r>
              <w:t>hpefs</w:t>
            </w:r>
            <w:proofErr w:type="spellEnd"/>
            <w:r>
              <w:t>-</w:t>
            </w:r>
            <w:proofErr w:type="spellStart"/>
            <w:r>
              <w:t>odessa</w:t>
            </w:r>
            <w:proofErr w:type="spellEnd"/>
            <w:r>
              <w:t>-</w:t>
            </w:r>
            <w:proofErr w:type="spellStart"/>
            <w:r>
              <w:t>docportal</w:t>
            </w:r>
            <w:proofErr w:type="spellEnd"/>
            <w:r>
              <w:t>-</w:t>
            </w:r>
            <w:r w:rsidR="00B76781">
              <w:t>s</w:t>
            </w:r>
            <w:r>
              <w:t>tg</w:t>
            </w:r>
          </w:p>
          <w:p w14:paraId="6C918723" w14:textId="77777777" w:rsidR="4EC0EF37" w:rsidRDefault="4EC0EF37">
            <w:r w:rsidRPr="4EC0EF37">
              <w:rPr>
                <w:b/>
                <w:bCs/>
              </w:rPr>
              <w:t xml:space="preserve">IAM Role – </w:t>
            </w:r>
            <w:r>
              <w:t>Contributor</w:t>
            </w:r>
          </w:p>
          <w:p w14:paraId="4D9BD49B" w14:textId="52A61EF1" w:rsidR="4EC0EF37" w:rsidRDefault="4EC0EF37">
            <w:r w:rsidRPr="4EC0EF37">
              <w:rPr>
                <w:b/>
                <w:bCs/>
              </w:rPr>
              <w:t xml:space="preserve">SP - </w:t>
            </w:r>
            <w:proofErr w:type="spellStart"/>
            <w:r>
              <w:t>hpefs</w:t>
            </w:r>
            <w:proofErr w:type="spellEnd"/>
            <w:r>
              <w:t>-</w:t>
            </w:r>
            <w:proofErr w:type="spellStart"/>
            <w:r>
              <w:t>odessa</w:t>
            </w:r>
            <w:proofErr w:type="spellEnd"/>
            <w:r>
              <w:t>-</w:t>
            </w:r>
            <w:proofErr w:type="spellStart"/>
            <w:r>
              <w:t>devops</w:t>
            </w:r>
            <w:proofErr w:type="spellEnd"/>
            <w:r>
              <w:t>-</w:t>
            </w:r>
            <w:proofErr w:type="spellStart"/>
            <w:r>
              <w:t>sp</w:t>
            </w:r>
            <w:proofErr w:type="spellEnd"/>
            <w:r>
              <w:t>-</w:t>
            </w:r>
            <w:r w:rsidR="00B76781">
              <w:t>s</w:t>
            </w:r>
            <w:r>
              <w:t>tg</w:t>
            </w:r>
          </w:p>
        </w:tc>
        <w:tc>
          <w:tcPr>
            <w:tcW w:w="294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FD5EA"/>
            <w:tcMar>
              <w:top w:w="40" w:type="dxa"/>
              <w:left w:w="79" w:type="dxa"/>
              <w:bottom w:w="40" w:type="dxa"/>
              <w:right w:w="79" w:type="dxa"/>
            </w:tcMar>
          </w:tcPr>
          <w:p w14:paraId="6730DE20" w14:textId="77777777" w:rsidR="4EC0EF37" w:rsidRDefault="4EC0EF37">
            <w:r>
              <w:t>SP requires IAM permission on App services for deployment</w:t>
            </w:r>
          </w:p>
        </w:tc>
      </w:tr>
      <w:tr w:rsidR="4EC0EF37" w14:paraId="71D69C13" w14:textId="77777777" w:rsidTr="4EC0EF37">
        <w:trPr>
          <w:trHeight w:val="804"/>
        </w:trPr>
        <w:tc>
          <w:tcPr>
            <w:tcW w:w="241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9EBF5"/>
            <w:tcMar>
              <w:top w:w="40" w:type="dxa"/>
              <w:left w:w="79" w:type="dxa"/>
              <w:bottom w:w="40" w:type="dxa"/>
              <w:right w:w="79" w:type="dxa"/>
            </w:tcMar>
          </w:tcPr>
          <w:p w14:paraId="33C41F1A" w14:textId="77777777" w:rsidR="4EC0EF37" w:rsidRDefault="4EC0EF37">
            <w:r>
              <w:lastRenderedPageBreak/>
              <w:t>Azure Key Vault</w:t>
            </w:r>
          </w:p>
        </w:tc>
        <w:tc>
          <w:tcPr>
            <w:tcW w:w="241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9EBF5"/>
            <w:tcMar>
              <w:top w:w="40" w:type="dxa"/>
              <w:left w:w="79" w:type="dxa"/>
              <w:bottom w:w="40" w:type="dxa"/>
              <w:right w:w="79" w:type="dxa"/>
            </w:tcMar>
          </w:tcPr>
          <w:p w14:paraId="07EC90E9" w14:textId="77777777" w:rsidR="4EC0EF37" w:rsidRDefault="4EC0EF37">
            <w:r>
              <w:t>Grant access policy to SP on Key Vault Secrets</w:t>
            </w:r>
          </w:p>
        </w:tc>
        <w:tc>
          <w:tcPr>
            <w:tcW w:w="261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9EBF5"/>
            <w:tcMar>
              <w:top w:w="40" w:type="dxa"/>
              <w:left w:w="79" w:type="dxa"/>
              <w:bottom w:w="40" w:type="dxa"/>
              <w:right w:w="79" w:type="dxa"/>
            </w:tcMar>
          </w:tcPr>
          <w:p w14:paraId="3A6BD030" w14:textId="77777777" w:rsidR="4EC0EF37" w:rsidRDefault="4EC0EF37" w:rsidP="4EC0EF37">
            <w:pPr>
              <w:rPr>
                <w:b/>
                <w:bCs/>
              </w:rPr>
            </w:pPr>
            <w:r w:rsidRPr="4EC0EF37">
              <w:rPr>
                <w:b/>
                <w:bCs/>
              </w:rPr>
              <w:t>Key Vault –</w:t>
            </w:r>
          </w:p>
          <w:p w14:paraId="7292A4F1" w14:textId="2BEF2DD2" w:rsidR="4EC0EF37" w:rsidRDefault="4EC0EF37">
            <w:proofErr w:type="spellStart"/>
            <w:r>
              <w:t>kv</w:t>
            </w:r>
            <w:proofErr w:type="spellEnd"/>
            <w:r>
              <w:t>-</w:t>
            </w:r>
            <w:proofErr w:type="spellStart"/>
            <w:r>
              <w:t>hpefs</w:t>
            </w:r>
            <w:proofErr w:type="spellEnd"/>
            <w:r>
              <w:t>-</w:t>
            </w:r>
            <w:proofErr w:type="spellStart"/>
            <w:r>
              <w:t>odessa</w:t>
            </w:r>
            <w:proofErr w:type="spellEnd"/>
            <w:r>
              <w:t>-</w:t>
            </w:r>
            <w:r w:rsidR="00B76781">
              <w:t>s</w:t>
            </w:r>
            <w:r>
              <w:t>tg</w:t>
            </w:r>
          </w:p>
          <w:p w14:paraId="5A5B38D8" w14:textId="30AEECF3" w:rsidR="4EC0EF37" w:rsidRDefault="4EC0EF37">
            <w:r w:rsidRPr="4EC0EF37">
              <w:rPr>
                <w:b/>
                <w:bCs/>
              </w:rPr>
              <w:t>SP -</w:t>
            </w:r>
            <w:r>
              <w:t xml:space="preserve"> </w:t>
            </w:r>
            <w:proofErr w:type="spellStart"/>
            <w:r>
              <w:t>hpefs</w:t>
            </w:r>
            <w:proofErr w:type="spellEnd"/>
            <w:r>
              <w:t>-</w:t>
            </w:r>
            <w:proofErr w:type="spellStart"/>
            <w:r>
              <w:t>odessa</w:t>
            </w:r>
            <w:proofErr w:type="spellEnd"/>
            <w:r>
              <w:t>-</w:t>
            </w:r>
            <w:proofErr w:type="spellStart"/>
            <w:r>
              <w:t>devops</w:t>
            </w:r>
            <w:proofErr w:type="spellEnd"/>
            <w:r>
              <w:t>-</w:t>
            </w:r>
            <w:proofErr w:type="spellStart"/>
            <w:r>
              <w:t>sp</w:t>
            </w:r>
            <w:proofErr w:type="spellEnd"/>
            <w:r>
              <w:t>-</w:t>
            </w:r>
            <w:r w:rsidR="00B76781">
              <w:t>s</w:t>
            </w:r>
            <w:r>
              <w:t>tg</w:t>
            </w:r>
          </w:p>
          <w:p w14:paraId="13E9A1F9" w14:textId="77777777" w:rsidR="4EC0EF37" w:rsidRDefault="4EC0EF37">
            <w:r w:rsidRPr="4EC0EF37">
              <w:rPr>
                <w:b/>
                <w:bCs/>
              </w:rPr>
              <w:t>IAM Role –</w:t>
            </w:r>
            <w:r>
              <w:t xml:space="preserve"> Contributor</w:t>
            </w:r>
          </w:p>
          <w:p w14:paraId="5673058F" w14:textId="77777777" w:rsidR="4EC0EF37" w:rsidRDefault="4EC0EF37">
            <w:r>
              <w:t>Access Policy – Get and List</w:t>
            </w:r>
          </w:p>
        </w:tc>
        <w:tc>
          <w:tcPr>
            <w:tcW w:w="294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9EBF5"/>
            <w:tcMar>
              <w:top w:w="40" w:type="dxa"/>
              <w:left w:w="79" w:type="dxa"/>
              <w:bottom w:w="40" w:type="dxa"/>
              <w:right w:w="79" w:type="dxa"/>
            </w:tcMar>
          </w:tcPr>
          <w:p w14:paraId="7EB3C867" w14:textId="7E38EE6B" w:rsidR="4EC0EF37" w:rsidRDefault="4EC0EF37">
            <w:r>
              <w:t>This permission is required to download credentials from Key Vault.</w:t>
            </w:r>
          </w:p>
          <w:p w14:paraId="4DC4ADC2" w14:textId="00A98FE2" w:rsidR="4EC0EF37" w:rsidRDefault="4EC0EF37"/>
        </w:tc>
      </w:tr>
      <w:tr w:rsidR="4EC0EF37" w14:paraId="28686F22" w14:textId="77777777" w:rsidTr="4EC0EF37">
        <w:trPr>
          <w:trHeight w:val="804"/>
        </w:trPr>
        <w:tc>
          <w:tcPr>
            <w:tcW w:w="241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FD5EA"/>
            <w:tcMar>
              <w:top w:w="40" w:type="dxa"/>
              <w:left w:w="79" w:type="dxa"/>
              <w:bottom w:w="40" w:type="dxa"/>
              <w:right w:w="79" w:type="dxa"/>
            </w:tcMar>
          </w:tcPr>
          <w:p w14:paraId="36EAA122" w14:textId="77777777" w:rsidR="4EC0EF37" w:rsidRDefault="4EC0EF37">
            <w:r>
              <w:t>Azure Report Server VM</w:t>
            </w:r>
          </w:p>
        </w:tc>
        <w:tc>
          <w:tcPr>
            <w:tcW w:w="241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FD5EA"/>
            <w:tcMar>
              <w:top w:w="40" w:type="dxa"/>
              <w:left w:w="79" w:type="dxa"/>
              <w:bottom w:w="40" w:type="dxa"/>
              <w:right w:w="79" w:type="dxa"/>
            </w:tcMar>
          </w:tcPr>
          <w:p w14:paraId="6EAABB54" w14:textId="77777777" w:rsidR="4EC0EF37" w:rsidRDefault="4EC0EF37">
            <w:r>
              <w:t>Grant VM Admin permission to domain account within Report Server VM</w:t>
            </w:r>
          </w:p>
        </w:tc>
        <w:tc>
          <w:tcPr>
            <w:tcW w:w="261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FD5EA"/>
            <w:tcMar>
              <w:top w:w="40" w:type="dxa"/>
              <w:left w:w="79" w:type="dxa"/>
              <w:bottom w:w="40" w:type="dxa"/>
              <w:right w:w="79" w:type="dxa"/>
            </w:tcMar>
          </w:tcPr>
          <w:p w14:paraId="6423AD84" w14:textId="77777777" w:rsidR="4EC0EF37" w:rsidRDefault="4EC0EF37">
            <w:r w:rsidRPr="4EC0EF37">
              <w:rPr>
                <w:b/>
                <w:bCs/>
              </w:rPr>
              <w:t>Domain Account</w:t>
            </w:r>
            <w:r>
              <w:t xml:space="preserve"> – </w:t>
            </w:r>
            <w:proofErr w:type="spellStart"/>
            <w:r>
              <w:t>hpefsoddevopssadev</w:t>
            </w:r>
            <w:proofErr w:type="spellEnd"/>
          </w:p>
          <w:p w14:paraId="0DA20949" w14:textId="4B56ACFE" w:rsidR="4EC0EF37" w:rsidRDefault="4EC0EF37">
            <w:r w:rsidRPr="4EC0EF37">
              <w:rPr>
                <w:b/>
                <w:bCs/>
              </w:rPr>
              <w:t>Report Server VM</w:t>
            </w:r>
            <w:r>
              <w:t xml:space="preserve"> – vmreportsvr</w:t>
            </w:r>
            <w:r w:rsidR="002C2643">
              <w:t>s</w:t>
            </w:r>
            <w:r>
              <w:t>tg</w:t>
            </w:r>
            <w:r w:rsidR="00F25743">
              <w:t>1</w:t>
            </w:r>
            <w:r>
              <w:t xml:space="preserve"> / 10.17.</w:t>
            </w:r>
            <w:r w:rsidR="001E5A1D">
              <w:t>26.4</w:t>
            </w:r>
          </w:p>
          <w:p w14:paraId="45429980" w14:textId="74236429" w:rsidR="001E5A1D" w:rsidRDefault="001E5A1D">
            <w:r>
              <w:t>Vmreportsvrstg2 / 10.17.26.7</w:t>
            </w:r>
          </w:p>
          <w:p w14:paraId="535C817E" w14:textId="77777777" w:rsidR="4EC0EF37" w:rsidRDefault="4EC0EF37">
            <w:r w:rsidRPr="4EC0EF37">
              <w:rPr>
                <w:b/>
                <w:bCs/>
              </w:rPr>
              <w:t xml:space="preserve">Permission </w:t>
            </w:r>
            <w:r>
              <w:t>– Administrator Group</w:t>
            </w:r>
          </w:p>
        </w:tc>
        <w:tc>
          <w:tcPr>
            <w:tcW w:w="294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FD5EA"/>
            <w:tcMar>
              <w:top w:w="40" w:type="dxa"/>
              <w:left w:w="79" w:type="dxa"/>
              <w:bottom w:w="40" w:type="dxa"/>
              <w:right w:w="79" w:type="dxa"/>
            </w:tcMar>
          </w:tcPr>
          <w:p w14:paraId="57A69843" w14:textId="77777777" w:rsidR="4EC0EF37" w:rsidRDefault="4EC0EF37">
            <w:r>
              <w:t>This permission is required on VM to deploy bulk RDL, helper files and to start and stop SSRS service.</w:t>
            </w:r>
          </w:p>
        </w:tc>
      </w:tr>
      <w:tr w:rsidR="4EC0EF37" w14:paraId="5975A6DA" w14:textId="77777777" w:rsidTr="4EC0EF37">
        <w:trPr>
          <w:trHeight w:val="659"/>
        </w:trPr>
        <w:tc>
          <w:tcPr>
            <w:tcW w:w="241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9EBF5"/>
            <w:tcMar>
              <w:top w:w="40" w:type="dxa"/>
              <w:left w:w="79" w:type="dxa"/>
              <w:bottom w:w="40" w:type="dxa"/>
              <w:right w:w="79" w:type="dxa"/>
            </w:tcMar>
          </w:tcPr>
          <w:p w14:paraId="3A3976A2" w14:textId="77777777" w:rsidR="4EC0EF37" w:rsidRDefault="4EC0EF37">
            <w:r>
              <w:t>Azure Report Server VM</w:t>
            </w:r>
          </w:p>
        </w:tc>
        <w:tc>
          <w:tcPr>
            <w:tcW w:w="241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9EBF5"/>
            <w:tcMar>
              <w:top w:w="40" w:type="dxa"/>
              <w:left w:w="79" w:type="dxa"/>
              <w:bottom w:w="40" w:type="dxa"/>
              <w:right w:w="79" w:type="dxa"/>
            </w:tcMar>
          </w:tcPr>
          <w:p w14:paraId="2AD24BE6" w14:textId="77777777" w:rsidR="4EC0EF37" w:rsidRDefault="4EC0EF37">
            <w:r>
              <w:t xml:space="preserve">Grant IAM roles to SP for Report Server VM </w:t>
            </w:r>
          </w:p>
        </w:tc>
        <w:tc>
          <w:tcPr>
            <w:tcW w:w="261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9EBF5"/>
            <w:tcMar>
              <w:top w:w="40" w:type="dxa"/>
              <w:left w:w="79" w:type="dxa"/>
              <w:bottom w:w="40" w:type="dxa"/>
              <w:right w:w="79" w:type="dxa"/>
            </w:tcMar>
          </w:tcPr>
          <w:p w14:paraId="3C31D630" w14:textId="2C1CD575" w:rsidR="001E5A1D" w:rsidRDefault="4EC0EF37" w:rsidP="001E5A1D">
            <w:r w:rsidRPr="4EC0EF37">
              <w:rPr>
                <w:b/>
                <w:bCs/>
              </w:rPr>
              <w:t xml:space="preserve">Report Server VM </w:t>
            </w:r>
            <w:r>
              <w:t xml:space="preserve">– </w:t>
            </w:r>
            <w:r w:rsidR="001E5A1D">
              <w:t>vmreportsvrstg1 / 10.17.26.4</w:t>
            </w:r>
          </w:p>
          <w:p w14:paraId="3E58CCF0" w14:textId="197682EE" w:rsidR="4EC0EF37" w:rsidRDefault="001E5A1D">
            <w:r>
              <w:t>Vmreportsvrstg2 / 10.17.26.7</w:t>
            </w:r>
          </w:p>
          <w:p w14:paraId="3D782FDD" w14:textId="77777777" w:rsidR="4EC0EF37" w:rsidRDefault="4EC0EF37">
            <w:r w:rsidRPr="4EC0EF37">
              <w:rPr>
                <w:b/>
                <w:bCs/>
              </w:rPr>
              <w:t xml:space="preserve">IAM Roles </w:t>
            </w:r>
            <w:r>
              <w:t>- Contributor, Virtual Machine Administrator Login</w:t>
            </w:r>
          </w:p>
        </w:tc>
        <w:tc>
          <w:tcPr>
            <w:tcW w:w="294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9EBF5"/>
            <w:tcMar>
              <w:top w:w="40" w:type="dxa"/>
              <w:left w:w="79" w:type="dxa"/>
              <w:bottom w:w="40" w:type="dxa"/>
              <w:right w:w="79" w:type="dxa"/>
            </w:tcMar>
          </w:tcPr>
          <w:p w14:paraId="7D87EAF2" w14:textId="6E4DF836" w:rsidR="4EC0EF37" w:rsidRDefault="4EC0EF37">
            <w:r>
              <w:t xml:space="preserve">These permissions are needed to have access </w:t>
            </w:r>
            <w:r w:rsidR="50EC1070">
              <w:t>to</w:t>
            </w:r>
            <w:r>
              <w:t xml:space="preserve"> Report Server VM.</w:t>
            </w:r>
          </w:p>
        </w:tc>
      </w:tr>
      <w:tr w:rsidR="4EC0EF37" w14:paraId="14016529" w14:textId="77777777" w:rsidTr="4EC0EF37">
        <w:trPr>
          <w:trHeight w:val="514"/>
        </w:trPr>
        <w:tc>
          <w:tcPr>
            <w:tcW w:w="241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FD5EA"/>
            <w:tcMar>
              <w:top w:w="40" w:type="dxa"/>
              <w:left w:w="79" w:type="dxa"/>
              <w:bottom w:w="40" w:type="dxa"/>
              <w:right w:w="79" w:type="dxa"/>
            </w:tcMar>
          </w:tcPr>
          <w:p w14:paraId="2CE21744" w14:textId="77777777" w:rsidR="4EC0EF37" w:rsidRDefault="4EC0EF37">
            <w:r>
              <w:t>Azure Report Server VM</w:t>
            </w:r>
          </w:p>
        </w:tc>
        <w:tc>
          <w:tcPr>
            <w:tcW w:w="241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FD5EA"/>
            <w:tcMar>
              <w:top w:w="40" w:type="dxa"/>
              <w:left w:w="79" w:type="dxa"/>
              <w:bottom w:w="40" w:type="dxa"/>
              <w:right w:w="79" w:type="dxa"/>
            </w:tcMar>
          </w:tcPr>
          <w:p w14:paraId="391A8680" w14:textId="77777777" w:rsidR="4EC0EF37" w:rsidRDefault="4EC0EF37">
            <w:r>
              <w:t xml:space="preserve">Create Inbound port within Report Server VM for Remote </w:t>
            </w:r>
            <w:proofErr w:type="spellStart"/>
            <w:r>
              <w:t>Powershell</w:t>
            </w:r>
            <w:proofErr w:type="spellEnd"/>
            <w:r>
              <w:t xml:space="preserve"> script execution</w:t>
            </w:r>
          </w:p>
        </w:tc>
        <w:tc>
          <w:tcPr>
            <w:tcW w:w="261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FD5EA"/>
            <w:tcMar>
              <w:top w:w="40" w:type="dxa"/>
              <w:left w:w="79" w:type="dxa"/>
              <w:bottom w:w="40" w:type="dxa"/>
              <w:right w:w="79" w:type="dxa"/>
            </w:tcMar>
          </w:tcPr>
          <w:p w14:paraId="500AB80D" w14:textId="77777777" w:rsidR="4EC0EF37" w:rsidRDefault="4EC0EF37">
            <w:r w:rsidRPr="4EC0EF37">
              <w:rPr>
                <w:b/>
                <w:bCs/>
              </w:rPr>
              <w:t>Port No</w:t>
            </w:r>
            <w:r>
              <w:t xml:space="preserve"> – 5986</w:t>
            </w:r>
          </w:p>
          <w:p w14:paraId="47AF179B" w14:textId="77777777" w:rsidR="00F87281" w:rsidRDefault="4EC0EF37" w:rsidP="00F87281">
            <w:r w:rsidRPr="4EC0EF37">
              <w:rPr>
                <w:b/>
                <w:bCs/>
              </w:rPr>
              <w:t xml:space="preserve">Report Server VM </w:t>
            </w:r>
            <w:r>
              <w:t xml:space="preserve">– </w:t>
            </w:r>
            <w:r w:rsidR="00F87281">
              <w:t>vmreportsvrstg1 / 10.17.26.4</w:t>
            </w:r>
          </w:p>
          <w:p w14:paraId="3DBC4593" w14:textId="3BD652D8" w:rsidR="4EC0EF37" w:rsidRDefault="00F87281">
            <w:r>
              <w:t>Vmreportsvrstg2 / 10.17.26.7</w:t>
            </w:r>
          </w:p>
        </w:tc>
        <w:tc>
          <w:tcPr>
            <w:tcW w:w="294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FD5EA"/>
            <w:tcMar>
              <w:top w:w="40" w:type="dxa"/>
              <w:left w:w="79" w:type="dxa"/>
              <w:bottom w:w="40" w:type="dxa"/>
              <w:right w:w="79" w:type="dxa"/>
            </w:tcMar>
          </w:tcPr>
          <w:p w14:paraId="5BE52EED" w14:textId="77777777" w:rsidR="4EC0EF37" w:rsidRDefault="4EC0EF37">
            <w:r>
              <w:t>Need to create Inbound Port</w:t>
            </w:r>
          </w:p>
          <w:p w14:paraId="7D955E5B" w14:textId="77777777" w:rsidR="4EC0EF37" w:rsidRDefault="4EC0EF37">
            <w:r w:rsidRPr="4EC0EF37">
              <w:rPr>
                <w:b/>
                <w:bCs/>
              </w:rPr>
              <w:t xml:space="preserve">Reference link – </w:t>
            </w:r>
            <w:hyperlink r:id="rId100">
              <w:r w:rsidRPr="4EC0EF37">
                <w:rPr>
                  <w:rStyle w:val="Hyperlink"/>
                </w:rPr>
                <w:t xml:space="preserve">Configuring </w:t>
              </w:r>
            </w:hyperlink>
            <w:hyperlink r:id="rId101">
              <w:proofErr w:type="spellStart"/>
              <w:r w:rsidRPr="4EC0EF37">
                <w:rPr>
                  <w:rStyle w:val="Hyperlink"/>
                </w:rPr>
                <w:t>WinRM</w:t>
              </w:r>
              <w:proofErr w:type="spellEnd"/>
            </w:hyperlink>
            <w:hyperlink r:id="rId102">
              <w:r w:rsidRPr="4EC0EF37">
                <w:rPr>
                  <w:rStyle w:val="Hyperlink"/>
                </w:rPr>
                <w:t xml:space="preserve"> over HTTPS to enable PowerShell remoting</w:t>
              </w:r>
            </w:hyperlink>
            <w:r>
              <w:t>.</w:t>
            </w:r>
          </w:p>
        </w:tc>
      </w:tr>
      <w:tr w:rsidR="4EC0EF37" w14:paraId="2724FE04" w14:textId="77777777" w:rsidTr="4EC0EF37">
        <w:trPr>
          <w:trHeight w:val="249"/>
        </w:trPr>
        <w:tc>
          <w:tcPr>
            <w:tcW w:w="241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9EBF5"/>
            <w:tcMar>
              <w:top w:w="40" w:type="dxa"/>
              <w:left w:w="79" w:type="dxa"/>
              <w:bottom w:w="40" w:type="dxa"/>
              <w:right w:w="79" w:type="dxa"/>
            </w:tcMar>
          </w:tcPr>
          <w:p w14:paraId="19B02E0F" w14:textId="77777777" w:rsidR="4EC0EF37" w:rsidRDefault="4EC0EF37">
            <w:r>
              <w:t>Azure Report Server VM</w:t>
            </w:r>
          </w:p>
        </w:tc>
        <w:tc>
          <w:tcPr>
            <w:tcW w:w="241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9EBF5"/>
            <w:tcMar>
              <w:top w:w="40" w:type="dxa"/>
              <w:left w:w="79" w:type="dxa"/>
              <w:bottom w:w="40" w:type="dxa"/>
              <w:right w:w="79" w:type="dxa"/>
            </w:tcMar>
          </w:tcPr>
          <w:p w14:paraId="6B697311" w14:textId="77777777" w:rsidR="4EC0EF37" w:rsidRDefault="4EC0EF37">
            <w:r>
              <w:t xml:space="preserve">Create certificate within Report Server VM for Remote </w:t>
            </w:r>
            <w:proofErr w:type="spellStart"/>
            <w:r>
              <w:t>Powershell</w:t>
            </w:r>
            <w:proofErr w:type="spellEnd"/>
            <w:r>
              <w:t xml:space="preserve"> script execution</w:t>
            </w:r>
          </w:p>
        </w:tc>
        <w:tc>
          <w:tcPr>
            <w:tcW w:w="261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9EBF5"/>
            <w:tcMar>
              <w:top w:w="40" w:type="dxa"/>
              <w:left w:w="79" w:type="dxa"/>
              <w:bottom w:w="40" w:type="dxa"/>
              <w:right w:w="79" w:type="dxa"/>
            </w:tcMar>
          </w:tcPr>
          <w:p w14:paraId="06121221" w14:textId="7C40CF5E" w:rsidR="4EC0EF37" w:rsidRDefault="4EC0EF37">
            <w:r w:rsidRPr="4EC0EF37">
              <w:rPr>
                <w:b/>
                <w:bCs/>
              </w:rPr>
              <w:t>Self</w:t>
            </w:r>
            <w:r w:rsidR="508E738A" w:rsidRPr="393C989D">
              <w:rPr>
                <w:b/>
                <w:bCs/>
              </w:rPr>
              <w:t>-</w:t>
            </w:r>
            <w:r w:rsidRPr="4EC0EF37">
              <w:rPr>
                <w:b/>
                <w:bCs/>
              </w:rPr>
              <w:t>Signed Certificate –</w:t>
            </w:r>
            <w:r>
              <w:t xml:space="preserve"> vmreportsvr</w:t>
            </w:r>
            <w:r w:rsidR="00F87281">
              <w:t>stg1</w:t>
            </w:r>
            <w:r>
              <w:t xml:space="preserve"> (Friendly Name)</w:t>
            </w:r>
          </w:p>
          <w:p w14:paraId="05DC1F2D" w14:textId="77777777" w:rsidR="4EC0EF37" w:rsidRDefault="4EC0EF37">
            <w:r w:rsidRPr="4EC0EF37">
              <w:rPr>
                <w:b/>
                <w:bCs/>
              </w:rPr>
              <w:t>Report Server VM –</w:t>
            </w:r>
          </w:p>
          <w:p w14:paraId="13DD2B6D" w14:textId="77777777" w:rsidR="00F87281" w:rsidRDefault="00F87281" w:rsidP="00F87281">
            <w:r>
              <w:t>vmreportsvrstg1 / 10.17.26.4</w:t>
            </w:r>
          </w:p>
          <w:p w14:paraId="073FE920" w14:textId="26640A43" w:rsidR="4EC0EF37" w:rsidRDefault="00F87281">
            <w:r>
              <w:t>Vmreportsvrstg2 / 10.17.26.7</w:t>
            </w:r>
          </w:p>
        </w:tc>
        <w:tc>
          <w:tcPr>
            <w:tcW w:w="294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9EBF5"/>
            <w:tcMar>
              <w:top w:w="40" w:type="dxa"/>
              <w:left w:w="79" w:type="dxa"/>
              <w:bottom w:w="40" w:type="dxa"/>
              <w:right w:w="79" w:type="dxa"/>
            </w:tcMar>
          </w:tcPr>
          <w:p w14:paraId="187C640C" w14:textId="77777777" w:rsidR="4EC0EF37" w:rsidRDefault="4EC0EF37">
            <w:r w:rsidRPr="4EC0EF37">
              <w:rPr>
                <w:b/>
                <w:bCs/>
              </w:rPr>
              <w:t xml:space="preserve">Reference link – </w:t>
            </w:r>
            <w:hyperlink r:id="rId103">
              <w:r w:rsidRPr="4EC0EF37">
                <w:rPr>
                  <w:rStyle w:val="Hyperlink"/>
                </w:rPr>
                <w:t xml:space="preserve">Configuring </w:t>
              </w:r>
            </w:hyperlink>
            <w:hyperlink r:id="rId104">
              <w:proofErr w:type="spellStart"/>
              <w:r w:rsidRPr="4EC0EF37">
                <w:rPr>
                  <w:rStyle w:val="Hyperlink"/>
                </w:rPr>
                <w:t>WinRM</w:t>
              </w:r>
              <w:proofErr w:type="spellEnd"/>
            </w:hyperlink>
            <w:hyperlink r:id="rId105">
              <w:r w:rsidRPr="4EC0EF37">
                <w:rPr>
                  <w:rStyle w:val="Hyperlink"/>
                </w:rPr>
                <w:t xml:space="preserve"> over HTTPS to enable PowerShell remoting</w:t>
              </w:r>
            </w:hyperlink>
            <w:r>
              <w:t>.</w:t>
            </w:r>
          </w:p>
        </w:tc>
      </w:tr>
      <w:tr w:rsidR="4EC0EF37" w14:paraId="7B66F03D" w14:textId="77777777" w:rsidTr="4EC0EF37">
        <w:trPr>
          <w:trHeight w:val="249"/>
        </w:trPr>
        <w:tc>
          <w:tcPr>
            <w:tcW w:w="241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FD5EA"/>
            <w:tcMar>
              <w:top w:w="40" w:type="dxa"/>
              <w:left w:w="79" w:type="dxa"/>
              <w:bottom w:w="40" w:type="dxa"/>
              <w:right w:w="79" w:type="dxa"/>
            </w:tcMar>
          </w:tcPr>
          <w:p w14:paraId="38DA4F94" w14:textId="77777777" w:rsidR="4EC0EF37" w:rsidRDefault="4EC0EF37">
            <w:r>
              <w:t>Azure SQL Mi</w:t>
            </w:r>
          </w:p>
        </w:tc>
        <w:tc>
          <w:tcPr>
            <w:tcW w:w="241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FD5EA"/>
            <w:tcMar>
              <w:top w:w="40" w:type="dxa"/>
              <w:left w:w="79" w:type="dxa"/>
              <w:bottom w:w="40" w:type="dxa"/>
              <w:right w:w="79" w:type="dxa"/>
            </w:tcMar>
          </w:tcPr>
          <w:p w14:paraId="1912AE80" w14:textId="77777777" w:rsidR="4EC0EF37" w:rsidRDefault="4EC0EF37">
            <w:r>
              <w:t>Grant IAM role to SQL MI for SP</w:t>
            </w:r>
          </w:p>
        </w:tc>
        <w:tc>
          <w:tcPr>
            <w:tcW w:w="261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FD5EA"/>
            <w:tcMar>
              <w:top w:w="40" w:type="dxa"/>
              <w:left w:w="79" w:type="dxa"/>
              <w:bottom w:w="40" w:type="dxa"/>
              <w:right w:w="79" w:type="dxa"/>
            </w:tcMar>
          </w:tcPr>
          <w:p w14:paraId="53384064" w14:textId="798A6A39" w:rsidR="4EC0EF37" w:rsidRDefault="4EC0EF37">
            <w:r w:rsidRPr="4EC0EF37">
              <w:rPr>
                <w:b/>
                <w:bCs/>
              </w:rPr>
              <w:t xml:space="preserve">SQL Mi </w:t>
            </w:r>
            <w:r>
              <w:t>–</w:t>
            </w:r>
            <w:proofErr w:type="spellStart"/>
            <w:r>
              <w:t>sqlmi</w:t>
            </w:r>
            <w:proofErr w:type="spellEnd"/>
            <w:r>
              <w:t>-</w:t>
            </w:r>
            <w:proofErr w:type="spellStart"/>
            <w:r>
              <w:t>odessa</w:t>
            </w:r>
            <w:proofErr w:type="spellEnd"/>
            <w:r>
              <w:t>-</w:t>
            </w:r>
            <w:r w:rsidR="00F87281">
              <w:t>stg</w:t>
            </w:r>
          </w:p>
          <w:p w14:paraId="6AD8022D" w14:textId="45C52B0E" w:rsidR="4EC0EF37" w:rsidRDefault="4EC0EF37">
            <w:r w:rsidRPr="4EC0EF37">
              <w:rPr>
                <w:b/>
                <w:bCs/>
              </w:rPr>
              <w:t>SP</w:t>
            </w:r>
            <w:r>
              <w:t xml:space="preserve"> –</w:t>
            </w:r>
            <w:proofErr w:type="spellStart"/>
            <w:r>
              <w:t>hpefs</w:t>
            </w:r>
            <w:proofErr w:type="spellEnd"/>
            <w:r>
              <w:t>-</w:t>
            </w:r>
            <w:proofErr w:type="spellStart"/>
            <w:r>
              <w:t>odessa</w:t>
            </w:r>
            <w:proofErr w:type="spellEnd"/>
            <w:r>
              <w:t>-</w:t>
            </w:r>
            <w:proofErr w:type="spellStart"/>
            <w:r>
              <w:t>devops</w:t>
            </w:r>
            <w:proofErr w:type="spellEnd"/>
            <w:r>
              <w:t>-</w:t>
            </w:r>
            <w:proofErr w:type="spellStart"/>
            <w:r>
              <w:t>sp</w:t>
            </w:r>
            <w:proofErr w:type="spellEnd"/>
            <w:r w:rsidR="00945F7C">
              <w:t>-stg</w:t>
            </w:r>
          </w:p>
          <w:p w14:paraId="6001E692" w14:textId="77777777" w:rsidR="4EC0EF37" w:rsidRDefault="4EC0EF37">
            <w:r w:rsidRPr="4EC0EF37">
              <w:rPr>
                <w:b/>
                <w:bCs/>
              </w:rPr>
              <w:t xml:space="preserve">IAM Role </w:t>
            </w:r>
            <w:r>
              <w:t>- Contributor</w:t>
            </w:r>
          </w:p>
        </w:tc>
        <w:tc>
          <w:tcPr>
            <w:tcW w:w="294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FD5EA"/>
            <w:tcMar>
              <w:top w:w="40" w:type="dxa"/>
              <w:left w:w="79" w:type="dxa"/>
              <w:bottom w:w="40" w:type="dxa"/>
              <w:right w:w="79" w:type="dxa"/>
            </w:tcMar>
          </w:tcPr>
          <w:p w14:paraId="75642638" w14:textId="77777777" w:rsidR="4EC0EF37" w:rsidRDefault="4EC0EF37">
            <w:r>
              <w:t>Permission to SP for accessing SQL Mi</w:t>
            </w:r>
          </w:p>
        </w:tc>
      </w:tr>
      <w:tr w:rsidR="4EC0EF37" w14:paraId="418CF94F" w14:textId="77777777" w:rsidTr="4EC0EF37">
        <w:trPr>
          <w:trHeight w:val="249"/>
        </w:trPr>
        <w:tc>
          <w:tcPr>
            <w:tcW w:w="241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9EBF5"/>
            <w:tcMar>
              <w:top w:w="40" w:type="dxa"/>
              <w:left w:w="79" w:type="dxa"/>
              <w:bottom w:w="40" w:type="dxa"/>
              <w:right w:w="79" w:type="dxa"/>
            </w:tcMar>
          </w:tcPr>
          <w:p w14:paraId="0EADC725" w14:textId="77777777" w:rsidR="4EC0EF37" w:rsidRDefault="4EC0EF37">
            <w:r>
              <w:t>Azure SQL Mi</w:t>
            </w:r>
          </w:p>
        </w:tc>
        <w:tc>
          <w:tcPr>
            <w:tcW w:w="241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9EBF5"/>
            <w:tcMar>
              <w:top w:w="40" w:type="dxa"/>
              <w:left w:w="79" w:type="dxa"/>
              <w:bottom w:w="40" w:type="dxa"/>
              <w:right w:w="79" w:type="dxa"/>
            </w:tcMar>
          </w:tcPr>
          <w:p w14:paraId="099B2ABF" w14:textId="77777777" w:rsidR="4EC0EF37" w:rsidRDefault="4EC0EF37">
            <w:r>
              <w:t xml:space="preserve">Create new SQL user for DevOps within SQL Mi and grant </w:t>
            </w:r>
            <w:proofErr w:type="spellStart"/>
            <w:r>
              <w:t>sys_admin</w:t>
            </w:r>
            <w:proofErr w:type="spellEnd"/>
            <w:r>
              <w:t xml:space="preserve"> roles</w:t>
            </w:r>
          </w:p>
        </w:tc>
        <w:tc>
          <w:tcPr>
            <w:tcW w:w="261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9EBF5"/>
            <w:tcMar>
              <w:top w:w="40" w:type="dxa"/>
              <w:left w:w="79" w:type="dxa"/>
              <w:bottom w:w="40" w:type="dxa"/>
              <w:right w:w="79" w:type="dxa"/>
            </w:tcMar>
          </w:tcPr>
          <w:p w14:paraId="68C09463" w14:textId="305DC8F9" w:rsidR="4EC0EF37" w:rsidRDefault="4EC0EF37">
            <w:r w:rsidRPr="4EC0EF37">
              <w:rPr>
                <w:b/>
                <w:bCs/>
              </w:rPr>
              <w:t xml:space="preserve">Local SQL User – </w:t>
            </w:r>
            <w:proofErr w:type="spellStart"/>
            <w:r w:rsidR="005C2436">
              <w:t>OdessaDevOpsUser</w:t>
            </w:r>
            <w:proofErr w:type="spellEnd"/>
          </w:p>
          <w:p w14:paraId="46C8A7D3" w14:textId="3A89C845" w:rsidR="4EC0EF37" w:rsidRDefault="4EC0EF37">
            <w:r w:rsidRPr="4EC0EF37">
              <w:rPr>
                <w:b/>
                <w:bCs/>
              </w:rPr>
              <w:t xml:space="preserve">SQL Mi – </w:t>
            </w:r>
            <w:proofErr w:type="spellStart"/>
            <w:r>
              <w:t>sqlmi</w:t>
            </w:r>
            <w:proofErr w:type="spellEnd"/>
            <w:r>
              <w:t>-</w:t>
            </w:r>
            <w:proofErr w:type="spellStart"/>
            <w:r>
              <w:t>odessa</w:t>
            </w:r>
            <w:proofErr w:type="spellEnd"/>
            <w:r>
              <w:t>-</w:t>
            </w:r>
            <w:r w:rsidR="00945F7C">
              <w:t>stg</w:t>
            </w:r>
          </w:p>
          <w:p w14:paraId="4C152335" w14:textId="77777777" w:rsidR="4EC0EF37" w:rsidRDefault="4EC0EF37">
            <w:r w:rsidRPr="4EC0EF37">
              <w:rPr>
                <w:b/>
                <w:bCs/>
              </w:rPr>
              <w:t xml:space="preserve">Roles – </w:t>
            </w:r>
            <w:proofErr w:type="spellStart"/>
            <w:r>
              <w:t>sys_admin</w:t>
            </w:r>
            <w:proofErr w:type="spellEnd"/>
          </w:p>
        </w:tc>
        <w:tc>
          <w:tcPr>
            <w:tcW w:w="294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9EBF5"/>
            <w:tcMar>
              <w:top w:w="40" w:type="dxa"/>
              <w:left w:w="79" w:type="dxa"/>
              <w:bottom w:w="40" w:type="dxa"/>
              <w:right w:w="79" w:type="dxa"/>
            </w:tcMar>
          </w:tcPr>
          <w:p w14:paraId="5F3BE6A7" w14:textId="77777777" w:rsidR="4EC0EF37" w:rsidRDefault="4EC0EF37">
            <w:r>
              <w:t>Permission needed for deploying DDL, DML and Job creation related scripts</w:t>
            </w:r>
          </w:p>
        </w:tc>
      </w:tr>
      <w:tr w:rsidR="4EC0EF37" w14:paraId="2CF99137" w14:textId="77777777" w:rsidTr="4EC0EF37">
        <w:trPr>
          <w:trHeight w:val="249"/>
        </w:trPr>
        <w:tc>
          <w:tcPr>
            <w:tcW w:w="241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FD5EA"/>
            <w:tcMar>
              <w:top w:w="40" w:type="dxa"/>
              <w:left w:w="79" w:type="dxa"/>
              <w:bottom w:w="40" w:type="dxa"/>
              <w:right w:w="79" w:type="dxa"/>
            </w:tcMar>
          </w:tcPr>
          <w:p w14:paraId="13565AF1" w14:textId="77777777" w:rsidR="4EC0EF37" w:rsidRDefault="4EC0EF37">
            <w:r>
              <w:t>Azure App Configuration</w:t>
            </w:r>
          </w:p>
        </w:tc>
        <w:tc>
          <w:tcPr>
            <w:tcW w:w="241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FD5EA"/>
            <w:tcMar>
              <w:top w:w="40" w:type="dxa"/>
              <w:left w:w="79" w:type="dxa"/>
              <w:bottom w:w="40" w:type="dxa"/>
              <w:right w:w="79" w:type="dxa"/>
            </w:tcMar>
          </w:tcPr>
          <w:p w14:paraId="45A8055C" w14:textId="77777777" w:rsidR="4EC0EF37" w:rsidRDefault="4EC0EF37">
            <w:r>
              <w:t>Grant IAM role to SP for App Configuration</w:t>
            </w:r>
          </w:p>
        </w:tc>
        <w:tc>
          <w:tcPr>
            <w:tcW w:w="261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FD5EA"/>
            <w:tcMar>
              <w:top w:w="40" w:type="dxa"/>
              <w:left w:w="79" w:type="dxa"/>
              <w:bottom w:w="40" w:type="dxa"/>
              <w:right w:w="79" w:type="dxa"/>
            </w:tcMar>
          </w:tcPr>
          <w:p w14:paraId="3DE10B35" w14:textId="47CEEDC4" w:rsidR="4EC0EF37" w:rsidRDefault="4EC0EF37" w:rsidP="4EC0EF37">
            <w:pPr>
              <w:rPr>
                <w:highlight w:val="yellow"/>
              </w:rPr>
            </w:pPr>
            <w:r w:rsidRPr="4EC0EF37">
              <w:rPr>
                <w:b/>
                <w:bCs/>
                <w:highlight w:val="yellow"/>
              </w:rPr>
              <w:t xml:space="preserve">App Configuration Name – </w:t>
            </w:r>
            <w:proofErr w:type="spellStart"/>
            <w:r w:rsidRPr="4EC0EF37">
              <w:rPr>
                <w:highlight w:val="yellow"/>
              </w:rPr>
              <w:t>appcs</w:t>
            </w:r>
            <w:proofErr w:type="spellEnd"/>
            <w:r w:rsidRPr="4EC0EF37">
              <w:rPr>
                <w:highlight w:val="yellow"/>
              </w:rPr>
              <w:t>-</w:t>
            </w:r>
            <w:proofErr w:type="spellStart"/>
            <w:r w:rsidRPr="4EC0EF37">
              <w:rPr>
                <w:highlight w:val="yellow"/>
              </w:rPr>
              <w:t>hpefs</w:t>
            </w:r>
            <w:proofErr w:type="spellEnd"/>
            <w:r w:rsidRPr="4EC0EF37">
              <w:rPr>
                <w:highlight w:val="yellow"/>
              </w:rPr>
              <w:t>-</w:t>
            </w:r>
            <w:proofErr w:type="spellStart"/>
            <w:r w:rsidRPr="4EC0EF37">
              <w:rPr>
                <w:highlight w:val="yellow"/>
              </w:rPr>
              <w:t>odessa</w:t>
            </w:r>
            <w:proofErr w:type="spellEnd"/>
            <w:r w:rsidRPr="4EC0EF37">
              <w:rPr>
                <w:highlight w:val="yellow"/>
              </w:rPr>
              <w:t>-</w:t>
            </w:r>
            <w:r w:rsidR="00945F7C">
              <w:rPr>
                <w:highlight w:val="yellow"/>
              </w:rPr>
              <w:t>s</w:t>
            </w:r>
            <w:r w:rsidRPr="4EC0EF37">
              <w:rPr>
                <w:highlight w:val="yellow"/>
              </w:rPr>
              <w:t>tg</w:t>
            </w:r>
          </w:p>
          <w:p w14:paraId="063E3DF8" w14:textId="39ADA640" w:rsidR="4EC0EF37" w:rsidRDefault="4EC0EF37" w:rsidP="4EC0EF37">
            <w:pPr>
              <w:rPr>
                <w:highlight w:val="yellow"/>
              </w:rPr>
            </w:pPr>
            <w:r w:rsidRPr="4EC0EF37">
              <w:rPr>
                <w:b/>
                <w:bCs/>
                <w:highlight w:val="yellow"/>
              </w:rPr>
              <w:lastRenderedPageBreak/>
              <w:t xml:space="preserve">SP – </w:t>
            </w:r>
            <w:proofErr w:type="spellStart"/>
            <w:r w:rsidRPr="4EC0EF37">
              <w:rPr>
                <w:b/>
                <w:bCs/>
              </w:rPr>
              <w:t>hpefs</w:t>
            </w:r>
            <w:proofErr w:type="spellEnd"/>
            <w:r w:rsidRPr="4EC0EF37">
              <w:rPr>
                <w:b/>
                <w:bCs/>
              </w:rPr>
              <w:t>-</w:t>
            </w:r>
            <w:proofErr w:type="spellStart"/>
            <w:r w:rsidRPr="4EC0EF37">
              <w:rPr>
                <w:b/>
                <w:bCs/>
              </w:rPr>
              <w:t>odessa</w:t>
            </w:r>
            <w:proofErr w:type="spellEnd"/>
            <w:r w:rsidRPr="4EC0EF37">
              <w:rPr>
                <w:b/>
                <w:bCs/>
              </w:rPr>
              <w:t>-</w:t>
            </w:r>
            <w:proofErr w:type="spellStart"/>
            <w:r w:rsidRPr="4EC0EF37">
              <w:rPr>
                <w:b/>
                <w:bCs/>
              </w:rPr>
              <w:t>devops</w:t>
            </w:r>
            <w:proofErr w:type="spellEnd"/>
            <w:r w:rsidRPr="4EC0EF37">
              <w:rPr>
                <w:b/>
                <w:bCs/>
              </w:rPr>
              <w:t>-</w:t>
            </w:r>
            <w:proofErr w:type="spellStart"/>
            <w:r w:rsidRPr="4EC0EF37">
              <w:rPr>
                <w:b/>
                <w:bCs/>
              </w:rPr>
              <w:t>sp</w:t>
            </w:r>
            <w:proofErr w:type="spellEnd"/>
            <w:r w:rsidRPr="4EC0EF37">
              <w:rPr>
                <w:b/>
                <w:bCs/>
              </w:rPr>
              <w:t>-</w:t>
            </w:r>
            <w:r w:rsidR="00945F7C">
              <w:rPr>
                <w:b/>
                <w:bCs/>
              </w:rPr>
              <w:t>s</w:t>
            </w:r>
            <w:r w:rsidRPr="4EC0EF37">
              <w:rPr>
                <w:b/>
                <w:bCs/>
              </w:rPr>
              <w:t>tg</w:t>
            </w:r>
          </w:p>
          <w:p w14:paraId="40EBAD75" w14:textId="77777777" w:rsidR="4EC0EF37" w:rsidRDefault="4EC0EF37">
            <w:r w:rsidRPr="4EC0EF37">
              <w:rPr>
                <w:b/>
                <w:bCs/>
                <w:highlight w:val="yellow"/>
              </w:rPr>
              <w:t xml:space="preserve">IAM Role - </w:t>
            </w:r>
            <w:r w:rsidRPr="4EC0EF37">
              <w:rPr>
                <w:highlight w:val="yellow"/>
              </w:rPr>
              <w:t>App Configuration Data Reader Role, Owner/Custom Read/Write/Delete (still pending)</w:t>
            </w:r>
          </w:p>
        </w:tc>
        <w:tc>
          <w:tcPr>
            <w:tcW w:w="294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FD5EA"/>
            <w:tcMar>
              <w:top w:w="40" w:type="dxa"/>
              <w:left w:w="79" w:type="dxa"/>
              <w:bottom w:w="40" w:type="dxa"/>
              <w:right w:w="79" w:type="dxa"/>
            </w:tcMar>
          </w:tcPr>
          <w:p w14:paraId="0F80052B" w14:textId="77777777" w:rsidR="4EC0EF37" w:rsidRDefault="4EC0EF37">
            <w:r>
              <w:lastRenderedPageBreak/>
              <w:t xml:space="preserve">Permission to read/update/delete App </w:t>
            </w:r>
            <w:r>
              <w:lastRenderedPageBreak/>
              <w:t>configuration keys.</w:t>
            </w:r>
          </w:p>
        </w:tc>
      </w:tr>
    </w:tbl>
    <w:p w14:paraId="317E7917" w14:textId="77777777" w:rsidR="4EC0EF37" w:rsidRDefault="4EC0EF37"/>
    <w:p w14:paraId="5E5120FF" w14:textId="02CFF5BC" w:rsidR="00E46F35" w:rsidRPr="004D3345" w:rsidRDefault="00E46F35" w:rsidP="00E46F35">
      <w:pPr>
        <w:pStyle w:val="Heading3"/>
        <w:rPr>
          <w:b/>
          <w:bCs/>
        </w:rPr>
      </w:pPr>
      <w:bookmarkStart w:id="69" w:name="_Toc137050103"/>
      <w:r>
        <w:rPr>
          <w:b/>
        </w:rPr>
        <w:t>5</w:t>
      </w:r>
      <w:r>
        <w:rPr>
          <w:b/>
          <w:bCs/>
        </w:rPr>
        <w:t>.3.2 Enable Remote Execution from DevOps Pipeline within Report Server VM</w:t>
      </w:r>
      <w:bookmarkEnd w:id="69"/>
    </w:p>
    <w:p w14:paraId="696BC33E" w14:textId="77777777" w:rsidR="00E46F35" w:rsidRDefault="00E46F35" w:rsidP="00E46F35">
      <w:r>
        <w:t>To enable remove power shell execution, refer the following steps –</w:t>
      </w:r>
    </w:p>
    <w:p w14:paraId="662E198E" w14:textId="77777777" w:rsidR="00E46F35" w:rsidRDefault="00E46F35" w:rsidP="00E46F35"/>
    <w:p w14:paraId="11975C58" w14:textId="77777777" w:rsidR="00E46F35" w:rsidRDefault="00E46F35" w:rsidP="00E46F35">
      <w:r>
        <w:t xml:space="preserve">Reference Link - </w:t>
      </w:r>
      <w:hyperlink r:id="rId106">
        <w:r w:rsidRPr="2BE6BD35">
          <w:rPr>
            <w:rStyle w:val="Hyperlink"/>
            <w:color w:val="0070C0"/>
          </w:rPr>
          <w:t xml:space="preserve">Configuring </w:t>
        </w:r>
        <w:proofErr w:type="spellStart"/>
        <w:r w:rsidRPr="2BE6BD35">
          <w:rPr>
            <w:rStyle w:val="Hyperlink"/>
            <w:color w:val="0070C0"/>
          </w:rPr>
          <w:t>WinRM</w:t>
        </w:r>
        <w:proofErr w:type="spellEnd"/>
        <w:r w:rsidRPr="2BE6BD35">
          <w:rPr>
            <w:rStyle w:val="Hyperlink"/>
            <w:color w:val="0070C0"/>
          </w:rPr>
          <w:t xml:space="preserve"> over HTTPS to enable PowerShell remoting</w:t>
        </w:r>
      </w:hyperlink>
      <w:r>
        <w:t>.</w:t>
      </w:r>
    </w:p>
    <w:p w14:paraId="76BE43D4" w14:textId="77777777" w:rsidR="00E46F35" w:rsidRDefault="00E46F35" w:rsidP="00E46F35"/>
    <w:p w14:paraId="7C3D0E21" w14:textId="127A7C4D" w:rsidR="00E46F35" w:rsidRPr="00E46F35" w:rsidRDefault="00E46F35" w:rsidP="00252FAC">
      <w:pPr>
        <w:pStyle w:val="ListParagraph"/>
        <w:numPr>
          <w:ilvl w:val="0"/>
          <w:numId w:val="53"/>
        </w:numPr>
        <w:rPr>
          <w:b/>
        </w:rPr>
      </w:pPr>
      <w:r w:rsidRPr="00E46F35">
        <w:rPr>
          <w:b/>
        </w:rPr>
        <w:t>Enable Port 5986</w:t>
      </w:r>
    </w:p>
    <w:p w14:paraId="4D53FA67" w14:textId="77777777" w:rsidR="00E46F35" w:rsidRPr="00A37CB9" w:rsidRDefault="00E46F35" w:rsidP="00E46F35">
      <w:pPr>
        <w:widowControl/>
        <w:autoSpaceDE/>
        <w:autoSpaceDN/>
        <w:ind w:left="1080"/>
        <w:textAlignment w:val="center"/>
        <w:rPr>
          <w:rFonts w:cs="Calibri"/>
          <w:color w:val="auto"/>
          <w:sz w:val="22"/>
          <w:lang w:bidi="ar-SA"/>
        </w:rPr>
      </w:pPr>
      <w:r w:rsidRPr="00A37CB9">
        <w:rPr>
          <w:rFonts w:cs="Calibri"/>
          <w:color w:val="auto"/>
          <w:sz w:val="22"/>
          <w:lang w:bidi="ar-SA"/>
        </w:rPr>
        <w:t xml:space="preserve">Login to VM-&gt;Open Windows </w:t>
      </w:r>
      <w:proofErr w:type="spellStart"/>
      <w:r w:rsidRPr="00A37CB9">
        <w:rPr>
          <w:rFonts w:cs="Calibri"/>
          <w:color w:val="auto"/>
          <w:sz w:val="22"/>
          <w:lang w:bidi="ar-SA"/>
        </w:rPr>
        <w:t>FireWall</w:t>
      </w:r>
      <w:proofErr w:type="spellEnd"/>
      <w:r w:rsidRPr="00A37CB9">
        <w:rPr>
          <w:rFonts w:cs="Calibri"/>
          <w:color w:val="auto"/>
          <w:sz w:val="22"/>
          <w:lang w:bidi="ar-SA"/>
        </w:rPr>
        <w:t xml:space="preserve"> with Advanced Security</w:t>
      </w:r>
      <w:r>
        <w:rPr>
          <w:rFonts w:cs="Calibri"/>
          <w:color w:val="auto"/>
          <w:sz w:val="22"/>
          <w:lang w:bidi="ar-SA"/>
        </w:rPr>
        <w:t>-&gt;</w:t>
      </w:r>
    </w:p>
    <w:p w14:paraId="29BA2958" w14:textId="0D332EBF" w:rsidR="00E46F35" w:rsidRPr="00A37CB9" w:rsidRDefault="00E46F35" w:rsidP="00E46F35">
      <w:pPr>
        <w:widowControl/>
        <w:autoSpaceDE/>
        <w:autoSpaceDN/>
        <w:ind w:left="1080"/>
        <w:textAlignment w:val="center"/>
        <w:rPr>
          <w:rFonts w:cs="Calibri"/>
          <w:color w:val="auto"/>
          <w:sz w:val="22"/>
          <w:lang w:bidi="ar-SA"/>
        </w:rPr>
      </w:pPr>
      <w:r w:rsidRPr="00A37CB9">
        <w:rPr>
          <w:rFonts w:cs="Calibri"/>
          <w:color w:val="auto"/>
          <w:sz w:val="22"/>
          <w:lang w:bidi="ar-SA"/>
        </w:rPr>
        <w:t xml:space="preserve">Verify Port 5986 is allowed or not in Inbound Rule, </w:t>
      </w:r>
      <w:r w:rsidR="00E16B21" w:rsidRPr="00A37CB9">
        <w:rPr>
          <w:rFonts w:cs="Calibri"/>
          <w:color w:val="auto"/>
          <w:sz w:val="22"/>
          <w:lang w:bidi="ar-SA"/>
        </w:rPr>
        <w:t>if</w:t>
      </w:r>
      <w:r w:rsidRPr="00A37CB9">
        <w:rPr>
          <w:rFonts w:cs="Calibri"/>
          <w:color w:val="auto"/>
          <w:sz w:val="22"/>
          <w:lang w:bidi="ar-SA"/>
        </w:rPr>
        <w:t xml:space="preserve"> not allowed and Rule exist then enable it.</w:t>
      </w:r>
    </w:p>
    <w:p w14:paraId="65D0EC55" w14:textId="77777777" w:rsidR="00E46F35" w:rsidRPr="00A37CB9" w:rsidRDefault="00E46F35" w:rsidP="00E46F35">
      <w:pPr>
        <w:widowControl/>
        <w:autoSpaceDE/>
        <w:autoSpaceDN/>
        <w:ind w:left="1080"/>
        <w:textAlignment w:val="center"/>
        <w:rPr>
          <w:rFonts w:cs="Calibri"/>
          <w:color w:val="auto"/>
          <w:sz w:val="22"/>
          <w:lang w:bidi="ar-SA"/>
        </w:rPr>
      </w:pPr>
      <w:r w:rsidRPr="00A37CB9">
        <w:rPr>
          <w:rFonts w:cs="Calibri"/>
          <w:color w:val="auto"/>
          <w:sz w:val="22"/>
          <w:lang w:bidi="ar-SA"/>
        </w:rPr>
        <w:t>If Rule is not existed create a new inbound Rule</w:t>
      </w:r>
    </w:p>
    <w:p w14:paraId="1B077124" w14:textId="77777777" w:rsidR="00E46F35" w:rsidRPr="00A37CB9" w:rsidRDefault="00E46F35" w:rsidP="00E46F35">
      <w:pPr>
        <w:widowControl/>
        <w:autoSpaceDE/>
        <w:autoSpaceDN/>
        <w:ind w:left="1080"/>
        <w:rPr>
          <w:rFonts w:cs="Calibri"/>
          <w:color w:val="534F4B"/>
          <w:lang w:bidi="ar-SA"/>
        </w:rPr>
      </w:pPr>
      <w:r w:rsidRPr="2BE6BD35">
        <w:rPr>
          <w:rFonts w:cs="Calibri"/>
          <w:lang w:bidi="ar-SA"/>
        </w:rPr>
        <w:t> </w:t>
      </w:r>
    </w:p>
    <w:p w14:paraId="078C3A03" w14:textId="77777777" w:rsidR="00E46F35" w:rsidRPr="007C003C" w:rsidRDefault="00E46F35" w:rsidP="00E46F35">
      <w:pPr>
        <w:pStyle w:val="ListParagraph"/>
        <w:widowControl/>
        <w:numPr>
          <w:ilvl w:val="0"/>
          <w:numId w:val="29"/>
        </w:numPr>
        <w:autoSpaceDE/>
        <w:autoSpaceDN/>
        <w:rPr>
          <w:rFonts w:cs="Calibri"/>
          <w:color w:val="534F4B"/>
          <w:lang w:bidi="ar-SA"/>
        </w:rPr>
      </w:pPr>
      <w:r w:rsidRPr="2BE6BD35">
        <w:rPr>
          <w:rFonts w:cs="Calibri"/>
          <w:lang w:bidi="ar-SA"/>
        </w:rPr>
        <w:t>Open “Windows Defender Firewall” and click on “Advance settings” and click on “Inbound Rules” and create new inbound rule.</w:t>
      </w:r>
    </w:p>
    <w:p w14:paraId="299A46F4" w14:textId="77777777" w:rsidR="00E46F35" w:rsidRPr="00A37CB9" w:rsidRDefault="00E46F35" w:rsidP="00E46F35">
      <w:pPr>
        <w:widowControl/>
        <w:autoSpaceDE/>
        <w:autoSpaceDN/>
        <w:ind w:left="1080"/>
        <w:rPr>
          <w:rFonts w:cs="Calibri"/>
          <w:color w:val="534F4B"/>
          <w:lang w:bidi="ar-SA"/>
        </w:rPr>
      </w:pPr>
      <w:r w:rsidRPr="2BE6BD35">
        <w:rPr>
          <w:rFonts w:cs="Calibri"/>
          <w:lang w:bidi="ar-SA"/>
        </w:rPr>
        <w:t xml:space="preserve"> </w:t>
      </w:r>
    </w:p>
    <w:p w14:paraId="1EA0CB85" w14:textId="77777777" w:rsidR="00E46F35" w:rsidRPr="00A37CB9" w:rsidRDefault="00E46F35" w:rsidP="00E46F35">
      <w:pPr>
        <w:widowControl/>
        <w:autoSpaceDE/>
        <w:autoSpaceDN/>
        <w:ind w:left="1440"/>
        <w:rPr>
          <w:rFonts w:cs="Calibri"/>
          <w:color w:val="auto"/>
          <w:sz w:val="22"/>
          <w:lang w:bidi="ar-SA"/>
        </w:rPr>
      </w:pPr>
      <w:r>
        <w:rPr>
          <w:noProof/>
        </w:rPr>
        <w:drawing>
          <wp:inline distT="0" distB="0" distL="0" distR="0" wp14:anchorId="1A0DBB3B" wp14:editId="1BD491E4">
            <wp:extent cx="4572000" cy="1905000"/>
            <wp:effectExtent l="0" t="0" r="0" b="0"/>
            <wp:docPr id="1813984368" name="Picture 1813984368" descr="A picture containing text, screenshot, software,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7206958"/>
                    <pic:cNvPicPr/>
                  </pic:nvPicPr>
                  <pic:blipFill>
                    <a:blip r:embed="rId81">
                      <a:extLst>
                        <a:ext uri="{28A0092B-C50C-407E-A947-70E740481C1C}">
                          <a14:useLocalDpi xmlns:a14="http://schemas.microsoft.com/office/drawing/2010/main" val="0"/>
                        </a:ext>
                      </a:extLst>
                    </a:blip>
                    <a:stretch>
                      <a:fillRect/>
                    </a:stretch>
                  </pic:blipFill>
                  <pic:spPr>
                    <a:xfrm>
                      <a:off x="0" y="0"/>
                      <a:ext cx="4572000" cy="1905000"/>
                    </a:xfrm>
                    <a:prstGeom prst="rect">
                      <a:avLst/>
                    </a:prstGeom>
                  </pic:spPr>
                </pic:pic>
              </a:graphicData>
            </a:graphic>
          </wp:inline>
        </w:drawing>
      </w:r>
    </w:p>
    <w:p w14:paraId="19AC6EBB" w14:textId="77777777" w:rsidR="00E46F35" w:rsidRPr="00A37CB9" w:rsidRDefault="00E46F35" w:rsidP="00E46F35">
      <w:pPr>
        <w:widowControl/>
        <w:autoSpaceDE/>
        <w:autoSpaceDN/>
        <w:ind w:left="1080"/>
        <w:rPr>
          <w:rFonts w:cs="Calibri"/>
          <w:color w:val="534F4B"/>
          <w:lang w:bidi="ar-SA"/>
        </w:rPr>
      </w:pPr>
      <w:r w:rsidRPr="2BE6BD35">
        <w:rPr>
          <w:rFonts w:cs="Calibri"/>
          <w:lang w:bidi="ar-SA"/>
        </w:rPr>
        <w:t> </w:t>
      </w:r>
    </w:p>
    <w:p w14:paraId="0720C55E" w14:textId="77777777" w:rsidR="00E46F35" w:rsidRPr="007C003C" w:rsidRDefault="00E46F35" w:rsidP="00E46F35">
      <w:pPr>
        <w:pStyle w:val="ListParagraph"/>
        <w:widowControl/>
        <w:numPr>
          <w:ilvl w:val="0"/>
          <w:numId w:val="29"/>
        </w:numPr>
        <w:autoSpaceDE/>
        <w:autoSpaceDN/>
        <w:rPr>
          <w:rFonts w:cs="Calibri"/>
          <w:color w:val="534F4B"/>
          <w:lang w:bidi="ar-SA"/>
        </w:rPr>
      </w:pPr>
      <w:r w:rsidRPr="2BE6BD35">
        <w:rPr>
          <w:rFonts w:cs="Calibri"/>
          <w:lang w:bidi="ar-SA"/>
        </w:rPr>
        <w:t>Enable Inbound 5986 port as below -</w:t>
      </w:r>
    </w:p>
    <w:p w14:paraId="0F405AED" w14:textId="77777777" w:rsidR="00E46F35" w:rsidRPr="00A37CB9" w:rsidRDefault="00E46F35" w:rsidP="00E46F35">
      <w:pPr>
        <w:widowControl/>
        <w:autoSpaceDE/>
        <w:autoSpaceDN/>
        <w:ind w:left="1080"/>
        <w:rPr>
          <w:rFonts w:cs="Calibri"/>
          <w:color w:val="auto"/>
          <w:sz w:val="22"/>
          <w:lang w:bidi="ar-SA"/>
        </w:rPr>
      </w:pPr>
      <w:r>
        <w:rPr>
          <w:noProof/>
        </w:rPr>
        <w:lastRenderedPageBreak/>
        <w:drawing>
          <wp:inline distT="0" distB="0" distL="0" distR="0" wp14:anchorId="44ED87EF" wp14:editId="6784A6D3">
            <wp:extent cx="4572000" cy="2432050"/>
            <wp:effectExtent l="0" t="0" r="0" b="6350"/>
            <wp:docPr id="696927466" name="Picture 69692746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5186398"/>
                    <pic:cNvPicPr/>
                  </pic:nvPicPr>
                  <pic:blipFill>
                    <a:blip r:embed="rId82">
                      <a:extLst>
                        <a:ext uri="{28A0092B-C50C-407E-A947-70E740481C1C}">
                          <a14:useLocalDpi xmlns:a14="http://schemas.microsoft.com/office/drawing/2010/main" val="0"/>
                        </a:ext>
                      </a:extLst>
                    </a:blip>
                    <a:stretch>
                      <a:fillRect/>
                    </a:stretch>
                  </pic:blipFill>
                  <pic:spPr>
                    <a:xfrm>
                      <a:off x="0" y="0"/>
                      <a:ext cx="4572000" cy="2432050"/>
                    </a:xfrm>
                    <a:prstGeom prst="rect">
                      <a:avLst/>
                    </a:prstGeom>
                  </pic:spPr>
                </pic:pic>
              </a:graphicData>
            </a:graphic>
          </wp:inline>
        </w:drawing>
      </w:r>
    </w:p>
    <w:p w14:paraId="32ECFD48" w14:textId="77777777" w:rsidR="00E46F35" w:rsidRPr="00A37CB9" w:rsidRDefault="00E46F35" w:rsidP="00E46F35">
      <w:pPr>
        <w:widowControl/>
        <w:autoSpaceDE/>
        <w:autoSpaceDN/>
        <w:ind w:left="1080"/>
        <w:rPr>
          <w:rFonts w:cs="Calibri"/>
          <w:color w:val="534F4B"/>
          <w:lang w:bidi="ar-SA"/>
        </w:rPr>
      </w:pPr>
      <w:r w:rsidRPr="2BE6BD35">
        <w:rPr>
          <w:rFonts w:cs="Calibri"/>
          <w:lang w:bidi="ar-SA"/>
        </w:rPr>
        <w:t>Step 3:</w:t>
      </w:r>
    </w:p>
    <w:p w14:paraId="48BD7C10" w14:textId="77777777" w:rsidR="00E46F35" w:rsidRPr="00A37CB9" w:rsidRDefault="00E46F35" w:rsidP="00E46F35">
      <w:pPr>
        <w:widowControl/>
        <w:autoSpaceDE/>
        <w:autoSpaceDN/>
        <w:ind w:left="1080"/>
        <w:rPr>
          <w:rFonts w:cs="Calibri"/>
          <w:color w:val="534F4B"/>
          <w:lang w:bidi="ar-SA"/>
        </w:rPr>
      </w:pPr>
      <w:r w:rsidRPr="2BE6BD35">
        <w:rPr>
          <w:rFonts w:cs="Calibri"/>
          <w:lang w:bidi="ar-SA"/>
        </w:rPr>
        <w:t xml:space="preserve"> </w:t>
      </w:r>
    </w:p>
    <w:p w14:paraId="284D418A" w14:textId="77777777" w:rsidR="00E46F35" w:rsidRPr="00A37CB9" w:rsidRDefault="00E46F35" w:rsidP="00E46F35">
      <w:pPr>
        <w:widowControl/>
        <w:autoSpaceDE/>
        <w:autoSpaceDN/>
        <w:ind w:left="1080"/>
        <w:rPr>
          <w:rFonts w:cs="Calibri"/>
          <w:color w:val="auto"/>
          <w:sz w:val="22"/>
          <w:lang w:bidi="ar-SA"/>
        </w:rPr>
      </w:pPr>
      <w:r>
        <w:rPr>
          <w:noProof/>
        </w:rPr>
        <w:drawing>
          <wp:inline distT="0" distB="0" distL="0" distR="0" wp14:anchorId="6700E609" wp14:editId="2885CB00">
            <wp:extent cx="4498759" cy="3346450"/>
            <wp:effectExtent l="0" t="0" r="0" b="6350"/>
            <wp:docPr id="1548094919" name="Picture 15480949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0220643"/>
                    <pic:cNvPicPr/>
                  </pic:nvPicPr>
                  <pic:blipFill>
                    <a:blip r:embed="rId83">
                      <a:extLst>
                        <a:ext uri="{28A0092B-C50C-407E-A947-70E740481C1C}">
                          <a14:useLocalDpi xmlns:a14="http://schemas.microsoft.com/office/drawing/2010/main" val="0"/>
                        </a:ext>
                      </a:extLst>
                    </a:blip>
                    <a:stretch>
                      <a:fillRect/>
                    </a:stretch>
                  </pic:blipFill>
                  <pic:spPr>
                    <a:xfrm>
                      <a:off x="0" y="0"/>
                      <a:ext cx="4498759" cy="3346450"/>
                    </a:xfrm>
                    <a:prstGeom prst="rect">
                      <a:avLst/>
                    </a:prstGeom>
                  </pic:spPr>
                </pic:pic>
              </a:graphicData>
            </a:graphic>
          </wp:inline>
        </w:drawing>
      </w:r>
    </w:p>
    <w:p w14:paraId="36D808CD" w14:textId="77777777" w:rsidR="00E46F35" w:rsidRPr="00A37CB9" w:rsidRDefault="00E46F35" w:rsidP="00E46F35">
      <w:pPr>
        <w:widowControl/>
        <w:autoSpaceDE/>
        <w:autoSpaceDN/>
        <w:ind w:left="1080"/>
        <w:rPr>
          <w:rFonts w:cs="Calibri"/>
          <w:color w:val="534F4B"/>
          <w:lang w:bidi="ar-SA"/>
        </w:rPr>
      </w:pPr>
      <w:r w:rsidRPr="2BE6BD35">
        <w:rPr>
          <w:rFonts w:cs="Calibri"/>
          <w:lang w:bidi="ar-SA"/>
        </w:rPr>
        <w:t> </w:t>
      </w:r>
    </w:p>
    <w:p w14:paraId="18D666C2" w14:textId="77777777" w:rsidR="00E46F35" w:rsidRPr="00A37CB9" w:rsidRDefault="00E46F35" w:rsidP="00E46F35">
      <w:pPr>
        <w:widowControl/>
        <w:autoSpaceDE/>
        <w:autoSpaceDN/>
        <w:ind w:left="1080"/>
        <w:rPr>
          <w:rFonts w:cs="Calibri"/>
          <w:color w:val="534F4B"/>
          <w:lang w:bidi="ar-SA"/>
        </w:rPr>
      </w:pPr>
      <w:r w:rsidRPr="2BE6BD35">
        <w:rPr>
          <w:rFonts w:cs="Calibri"/>
          <w:lang w:bidi="ar-SA"/>
        </w:rPr>
        <w:t>Step 4:</w:t>
      </w:r>
    </w:p>
    <w:p w14:paraId="7430E27C" w14:textId="77777777" w:rsidR="00E46F35" w:rsidRPr="00A37CB9" w:rsidRDefault="00E46F35" w:rsidP="00E46F35">
      <w:pPr>
        <w:widowControl/>
        <w:autoSpaceDE/>
        <w:autoSpaceDN/>
        <w:ind w:left="1080"/>
        <w:rPr>
          <w:rFonts w:cs="Calibri"/>
          <w:color w:val="534F4B"/>
          <w:lang w:bidi="ar-SA"/>
        </w:rPr>
      </w:pPr>
      <w:r w:rsidRPr="2BE6BD35">
        <w:rPr>
          <w:rFonts w:cs="Calibri"/>
          <w:lang w:bidi="ar-SA"/>
        </w:rPr>
        <w:t xml:space="preserve"> </w:t>
      </w:r>
    </w:p>
    <w:p w14:paraId="126DB03A" w14:textId="77777777" w:rsidR="00E46F35" w:rsidRPr="00A37CB9" w:rsidRDefault="00E46F35" w:rsidP="00E46F35">
      <w:pPr>
        <w:widowControl/>
        <w:autoSpaceDE/>
        <w:autoSpaceDN/>
        <w:ind w:left="1080"/>
        <w:rPr>
          <w:rFonts w:cs="Calibri"/>
          <w:color w:val="auto"/>
          <w:sz w:val="22"/>
          <w:lang w:bidi="ar-SA"/>
        </w:rPr>
      </w:pPr>
      <w:r>
        <w:rPr>
          <w:noProof/>
        </w:rPr>
        <w:lastRenderedPageBreak/>
        <w:drawing>
          <wp:inline distT="0" distB="0" distL="0" distR="0" wp14:anchorId="2FC98FC6" wp14:editId="1C883889">
            <wp:extent cx="3835400" cy="2327875"/>
            <wp:effectExtent l="0" t="0" r="0" b="0"/>
            <wp:docPr id="1846244952" name="Picture 184624495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992251"/>
                    <pic:cNvPicPr/>
                  </pic:nvPicPr>
                  <pic:blipFill>
                    <a:blip r:embed="rId84" cstate="print">
                      <a:extLst>
                        <a:ext uri="{28A0092B-C50C-407E-A947-70E740481C1C}">
                          <a14:useLocalDpi xmlns:a14="http://schemas.microsoft.com/office/drawing/2010/main" val="0"/>
                        </a:ext>
                      </a:extLst>
                    </a:blip>
                    <a:stretch>
                      <a:fillRect/>
                    </a:stretch>
                  </pic:blipFill>
                  <pic:spPr>
                    <a:xfrm>
                      <a:off x="0" y="0"/>
                      <a:ext cx="3835400" cy="2327875"/>
                    </a:xfrm>
                    <a:prstGeom prst="rect">
                      <a:avLst/>
                    </a:prstGeom>
                  </pic:spPr>
                </pic:pic>
              </a:graphicData>
            </a:graphic>
          </wp:inline>
        </w:drawing>
      </w:r>
    </w:p>
    <w:p w14:paraId="150E5A3E" w14:textId="77777777" w:rsidR="00E46F35" w:rsidRPr="00A37CB9" w:rsidRDefault="00E46F35" w:rsidP="00E46F35">
      <w:pPr>
        <w:widowControl/>
        <w:autoSpaceDE/>
        <w:autoSpaceDN/>
        <w:ind w:left="1080"/>
        <w:rPr>
          <w:rFonts w:cs="Calibri"/>
          <w:color w:val="534F4B"/>
          <w:lang w:bidi="ar-SA"/>
        </w:rPr>
      </w:pPr>
      <w:r w:rsidRPr="2BE6BD35">
        <w:rPr>
          <w:rFonts w:cs="Calibri"/>
          <w:lang w:bidi="ar-SA"/>
        </w:rPr>
        <w:t> </w:t>
      </w:r>
    </w:p>
    <w:p w14:paraId="62A8C6B3" w14:textId="77777777" w:rsidR="00E46F35" w:rsidRPr="00A37CB9" w:rsidRDefault="00E46F35" w:rsidP="00E46F35">
      <w:pPr>
        <w:widowControl/>
        <w:autoSpaceDE/>
        <w:autoSpaceDN/>
        <w:ind w:left="1080"/>
        <w:rPr>
          <w:rFonts w:cs="Calibri"/>
          <w:color w:val="534F4B"/>
          <w:lang w:bidi="ar-SA"/>
        </w:rPr>
      </w:pPr>
      <w:r w:rsidRPr="2BE6BD35">
        <w:rPr>
          <w:rFonts w:cs="Calibri"/>
          <w:lang w:bidi="ar-SA"/>
        </w:rPr>
        <w:t xml:space="preserve">Step 5: </w:t>
      </w:r>
    </w:p>
    <w:p w14:paraId="7FDBBA7C" w14:textId="77777777" w:rsidR="00E46F35" w:rsidRPr="00A37CB9" w:rsidRDefault="00E46F35" w:rsidP="00E46F35">
      <w:pPr>
        <w:widowControl/>
        <w:autoSpaceDE/>
        <w:autoSpaceDN/>
        <w:ind w:left="1080"/>
        <w:rPr>
          <w:rFonts w:cs="Calibri"/>
          <w:color w:val="auto"/>
          <w:sz w:val="22"/>
          <w:lang w:bidi="ar-SA"/>
        </w:rPr>
      </w:pPr>
      <w:r>
        <w:rPr>
          <w:noProof/>
        </w:rPr>
        <w:drawing>
          <wp:inline distT="0" distB="0" distL="0" distR="0" wp14:anchorId="4D153BE9" wp14:editId="4CCE2C59">
            <wp:extent cx="3911600" cy="2395855"/>
            <wp:effectExtent l="0" t="0" r="0" b="4445"/>
            <wp:docPr id="1028076091" name="Picture 102807609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443501"/>
                    <pic:cNvPicPr/>
                  </pic:nvPicPr>
                  <pic:blipFill>
                    <a:blip r:embed="rId85" cstate="print">
                      <a:extLst>
                        <a:ext uri="{28A0092B-C50C-407E-A947-70E740481C1C}">
                          <a14:useLocalDpi xmlns:a14="http://schemas.microsoft.com/office/drawing/2010/main" val="0"/>
                        </a:ext>
                      </a:extLst>
                    </a:blip>
                    <a:stretch>
                      <a:fillRect/>
                    </a:stretch>
                  </pic:blipFill>
                  <pic:spPr>
                    <a:xfrm>
                      <a:off x="0" y="0"/>
                      <a:ext cx="3911600" cy="2395855"/>
                    </a:xfrm>
                    <a:prstGeom prst="rect">
                      <a:avLst/>
                    </a:prstGeom>
                  </pic:spPr>
                </pic:pic>
              </a:graphicData>
            </a:graphic>
          </wp:inline>
        </w:drawing>
      </w:r>
    </w:p>
    <w:p w14:paraId="2B8E11BF" w14:textId="77777777" w:rsidR="00E46F35" w:rsidRPr="00A37CB9" w:rsidRDefault="00E46F35" w:rsidP="00E46F35">
      <w:pPr>
        <w:widowControl/>
        <w:autoSpaceDE/>
        <w:autoSpaceDN/>
        <w:ind w:left="1080"/>
        <w:rPr>
          <w:rFonts w:cs="Calibri"/>
          <w:color w:val="534F4B"/>
          <w:lang w:bidi="ar-SA"/>
        </w:rPr>
      </w:pPr>
      <w:r w:rsidRPr="2BE6BD35">
        <w:rPr>
          <w:rFonts w:cs="Calibri"/>
          <w:lang w:bidi="ar-SA"/>
        </w:rPr>
        <w:t>Step 6:</w:t>
      </w:r>
    </w:p>
    <w:p w14:paraId="044B990B" w14:textId="77777777" w:rsidR="00E46F35" w:rsidRPr="00A37CB9" w:rsidRDefault="00E46F35" w:rsidP="00E46F35">
      <w:pPr>
        <w:widowControl/>
        <w:autoSpaceDE/>
        <w:autoSpaceDN/>
        <w:ind w:left="1080"/>
        <w:rPr>
          <w:rFonts w:cs="Calibri"/>
          <w:color w:val="534F4B"/>
          <w:lang w:bidi="ar-SA"/>
        </w:rPr>
      </w:pPr>
      <w:r w:rsidRPr="2BE6BD35">
        <w:rPr>
          <w:rFonts w:cs="Calibri"/>
          <w:lang w:bidi="ar-SA"/>
        </w:rPr>
        <w:t xml:space="preserve"> </w:t>
      </w:r>
    </w:p>
    <w:p w14:paraId="633AE780" w14:textId="77777777" w:rsidR="00E46F35" w:rsidRPr="00A37CB9" w:rsidRDefault="00E46F35" w:rsidP="00E46F35">
      <w:pPr>
        <w:widowControl/>
        <w:autoSpaceDE/>
        <w:autoSpaceDN/>
        <w:ind w:left="1080"/>
        <w:rPr>
          <w:rFonts w:cs="Calibri"/>
          <w:color w:val="auto"/>
          <w:sz w:val="22"/>
          <w:lang w:bidi="ar-SA"/>
        </w:rPr>
      </w:pPr>
      <w:r>
        <w:rPr>
          <w:noProof/>
        </w:rPr>
        <w:drawing>
          <wp:inline distT="0" distB="0" distL="0" distR="0" wp14:anchorId="4CC2CB94" wp14:editId="6808B85E">
            <wp:extent cx="3531171" cy="2686050"/>
            <wp:effectExtent l="0" t="0" r="0" b="0"/>
            <wp:docPr id="1343003120" name="Picture 13430031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7030236"/>
                    <pic:cNvPicPr/>
                  </pic:nvPicPr>
                  <pic:blipFill>
                    <a:blip r:embed="rId86" cstate="print">
                      <a:extLst>
                        <a:ext uri="{28A0092B-C50C-407E-A947-70E740481C1C}">
                          <a14:useLocalDpi xmlns:a14="http://schemas.microsoft.com/office/drawing/2010/main" val="0"/>
                        </a:ext>
                      </a:extLst>
                    </a:blip>
                    <a:stretch>
                      <a:fillRect/>
                    </a:stretch>
                  </pic:blipFill>
                  <pic:spPr>
                    <a:xfrm>
                      <a:off x="0" y="0"/>
                      <a:ext cx="3531171" cy="2686050"/>
                    </a:xfrm>
                    <a:prstGeom prst="rect">
                      <a:avLst/>
                    </a:prstGeom>
                  </pic:spPr>
                </pic:pic>
              </a:graphicData>
            </a:graphic>
          </wp:inline>
        </w:drawing>
      </w:r>
    </w:p>
    <w:p w14:paraId="65D015A7" w14:textId="77777777" w:rsidR="00E46F35" w:rsidRPr="00A37CB9" w:rsidRDefault="00E46F35" w:rsidP="00E46F35">
      <w:pPr>
        <w:widowControl/>
        <w:autoSpaceDE/>
        <w:autoSpaceDN/>
        <w:ind w:left="1080"/>
        <w:rPr>
          <w:rFonts w:cs="Calibri"/>
          <w:color w:val="534F4B"/>
          <w:lang w:bidi="ar-SA"/>
        </w:rPr>
      </w:pPr>
      <w:r w:rsidRPr="2BE6BD35">
        <w:rPr>
          <w:rFonts w:cs="Calibri"/>
          <w:lang w:bidi="ar-SA"/>
        </w:rPr>
        <w:t> </w:t>
      </w:r>
    </w:p>
    <w:p w14:paraId="7ADBA70B" w14:textId="77777777" w:rsidR="00E46F35" w:rsidRDefault="00E46F35" w:rsidP="00E46F35">
      <w:pPr>
        <w:pStyle w:val="ListParagraph"/>
        <w:ind w:left="1080"/>
      </w:pPr>
    </w:p>
    <w:p w14:paraId="57A4491B" w14:textId="77777777" w:rsidR="00E46F35" w:rsidRPr="00252157" w:rsidRDefault="00E46F35" w:rsidP="00252FAC">
      <w:pPr>
        <w:pStyle w:val="ListParagraph"/>
        <w:numPr>
          <w:ilvl w:val="0"/>
          <w:numId w:val="53"/>
        </w:numPr>
        <w:rPr>
          <w:b/>
        </w:rPr>
      </w:pPr>
      <w:r w:rsidRPr="00252157">
        <w:rPr>
          <w:b/>
        </w:rPr>
        <w:t>Create Self-signed certificate</w:t>
      </w:r>
    </w:p>
    <w:p w14:paraId="5495713E" w14:textId="77777777" w:rsidR="00E46F35" w:rsidRDefault="00E46F35" w:rsidP="00E46F35">
      <w:pPr>
        <w:pStyle w:val="ListParagraph"/>
        <w:numPr>
          <w:ilvl w:val="0"/>
          <w:numId w:val="28"/>
        </w:numPr>
      </w:pPr>
      <w:r>
        <w:t>Logon to the Server using RDP.</w:t>
      </w:r>
    </w:p>
    <w:p w14:paraId="0426289A" w14:textId="77777777" w:rsidR="00E46F35" w:rsidRDefault="00E46F35" w:rsidP="00E46F35">
      <w:pPr>
        <w:pStyle w:val="ListParagraph"/>
        <w:numPr>
          <w:ilvl w:val="0"/>
          <w:numId w:val="28"/>
        </w:numPr>
      </w:pPr>
      <w:r>
        <w:t>Open Windows PowerShell ISE in admin mode and execute the following command and copy the thumbprint.</w:t>
      </w:r>
    </w:p>
    <w:p w14:paraId="46F03D97" w14:textId="77777777" w:rsidR="00E46F35" w:rsidRPr="00B83AA4" w:rsidRDefault="00E46F35" w:rsidP="00E46F35">
      <w:pPr>
        <w:pStyle w:val="ListParagraph"/>
        <w:numPr>
          <w:ilvl w:val="0"/>
          <w:numId w:val="28"/>
        </w:numPr>
      </w:pPr>
      <w:r w:rsidRPr="00B83AA4">
        <w:t xml:space="preserve">Provide VM DNS name </w:t>
      </w:r>
      <w:r>
        <w:t>and Friendly</w:t>
      </w:r>
      <w:r w:rsidRPr="00B83AA4">
        <w:t xml:space="preserve"> </w:t>
      </w:r>
      <w:r>
        <w:t>Name</w:t>
      </w:r>
      <w:r w:rsidRPr="00B83AA4">
        <w:t xml:space="preserve"> for below yellow highlighted color- and execute it.</w:t>
      </w:r>
    </w:p>
    <w:p w14:paraId="097792B0" w14:textId="77777777" w:rsidR="00E46F35" w:rsidRDefault="00E46F35" w:rsidP="00E46F35">
      <w:pPr>
        <w:pStyle w:val="ListParagraph"/>
        <w:ind w:left="1440"/>
      </w:pPr>
    </w:p>
    <w:tbl>
      <w:tblPr>
        <w:tblStyle w:val="TableGrid"/>
        <w:tblW w:w="0" w:type="auto"/>
        <w:tblInd w:w="1800" w:type="dxa"/>
        <w:tblLook w:val="04A0" w:firstRow="1" w:lastRow="0" w:firstColumn="1" w:lastColumn="0" w:noHBand="0" w:noVBand="1"/>
      </w:tblPr>
      <w:tblGrid>
        <w:gridCol w:w="8108"/>
      </w:tblGrid>
      <w:tr w:rsidR="00E46F35" w14:paraId="5471600C" w14:textId="77777777" w:rsidTr="0015391B">
        <w:tc>
          <w:tcPr>
            <w:tcW w:w="9926" w:type="dxa"/>
          </w:tcPr>
          <w:p w14:paraId="4B4332B1" w14:textId="77777777" w:rsidR="00E46F35" w:rsidRDefault="00E46F35" w:rsidP="0015391B">
            <w:pPr>
              <w:widowControl/>
              <w:shd w:val="clear" w:color="auto" w:fill="FFFFFF"/>
              <w:adjustRightInd w:val="0"/>
              <w:rPr>
                <w:rFonts w:ascii="Lucida Console" w:eastAsiaTheme="minorHAnsi" w:hAnsi="Lucida Console" w:cs="Lucida Console"/>
                <w:color w:val="8B0000"/>
                <w:sz w:val="18"/>
                <w:szCs w:val="18"/>
                <w:lang w:bidi="ar-SA"/>
              </w:rPr>
            </w:pPr>
            <w:r w:rsidRPr="00B83AA4">
              <w:rPr>
                <w:rFonts w:ascii="Lucida Console" w:eastAsiaTheme="minorHAnsi" w:hAnsi="Lucida Console" w:cs="Lucida Console"/>
                <w:color w:val="0000FF"/>
                <w:sz w:val="18"/>
                <w:szCs w:val="18"/>
                <w:lang w:bidi="ar-SA"/>
              </w:rPr>
              <w:t>New-</w:t>
            </w:r>
            <w:proofErr w:type="spellStart"/>
            <w:r w:rsidRPr="00B83AA4">
              <w:rPr>
                <w:rFonts w:ascii="Lucida Console" w:eastAsiaTheme="minorHAnsi" w:hAnsi="Lucida Console" w:cs="Lucida Console"/>
                <w:color w:val="0000FF"/>
                <w:sz w:val="18"/>
                <w:szCs w:val="18"/>
                <w:lang w:bidi="ar-SA"/>
              </w:rPr>
              <w:t>SelfSignedCertificate</w:t>
            </w:r>
            <w:proofErr w:type="spellEnd"/>
            <w:r w:rsidRPr="00B83AA4">
              <w:rPr>
                <w:rFonts w:ascii="Lucida Console" w:eastAsiaTheme="minorHAnsi" w:hAnsi="Lucida Console" w:cs="Lucida Console"/>
                <w:color w:val="auto"/>
                <w:sz w:val="18"/>
                <w:szCs w:val="18"/>
                <w:lang w:bidi="ar-SA"/>
              </w:rPr>
              <w:t xml:space="preserve"> </w:t>
            </w:r>
            <w:r w:rsidRPr="00B83AA4">
              <w:rPr>
                <w:rFonts w:ascii="Lucida Console" w:eastAsiaTheme="minorHAnsi" w:hAnsi="Lucida Console" w:cs="Lucida Console"/>
                <w:color w:val="000080"/>
                <w:sz w:val="18"/>
                <w:szCs w:val="18"/>
                <w:lang w:bidi="ar-SA"/>
              </w:rPr>
              <w:t>-</w:t>
            </w:r>
            <w:proofErr w:type="spellStart"/>
            <w:r w:rsidRPr="00B83AA4">
              <w:rPr>
                <w:rFonts w:ascii="Lucida Console" w:eastAsiaTheme="minorHAnsi" w:hAnsi="Lucida Console" w:cs="Lucida Console"/>
                <w:color w:val="000080"/>
                <w:sz w:val="18"/>
                <w:szCs w:val="18"/>
                <w:lang w:bidi="ar-SA"/>
              </w:rPr>
              <w:t>DnsName</w:t>
            </w:r>
            <w:proofErr w:type="spellEnd"/>
            <w:r w:rsidRPr="00B83AA4">
              <w:rPr>
                <w:rFonts w:ascii="Lucida Console" w:eastAsiaTheme="minorHAnsi" w:hAnsi="Lucida Console" w:cs="Lucida Console"/>
                <w:color w:val="auto"/>
                <w:sz w:val="18"/>
                <w:szCs w:val="18"/>
                <w:lang w:bidi="ar-SA"/>
              </w:rPr>
              <w:t xml:space="preserve"> </w:t>
            </w:r>
            <w:r w:rsidRPr="00B83AA4">
              <w:rPr>
                <w:rFonts w:ascii="Lucida Console" w:eastAsiaTheme="minorHAnsi" w:hAnsi="Lucida Console" w:cs="Lucida Console"/>
                <w:color w:val="8B0000"/>
                <w:sz w:val="18"/>
                <w:szCs w:val="18"/>
                <w:lang w:bidi="ar-SA"/>
              </w:rPr>
              <w:t>'&lt;</w:t>
            </w:r>
            <w:r w:rsidRPr="00B83AA4">
              <w:rPr>
                <w:rFonts w:ascii="Lucida Console" w:eastAsiaTheme="minorHAnsi" w:hAnsi="Lucida Console" w:cs="Lucida Console"/>
                <w:color w:val="8B0000"/>
                <w:sz w:val="18"/>
                <w:szCs w:val="18"/>
                <w:highlight w:val="yellow"/>
                <w:lang w:bidi="ar-SA"/>
              </w:rPr>
              <w:t>vmdatamartdev.hpefs-odessa.com</w:t>
            </w:r>
            <w:r w:rsidRPr="00B83AA4">
              <w:rPr>
                <w:rFonts w:ascii="Lucida Console" w:eastAsiaTheme="minorHAnsi" w:hAnsi="Lucida Console" w:cs="Lucida Console"/>
                <w:color w:val="8B0000"/>
                <w:sz w:val="18"/>
                <w:szCs w:val="18"/>
                <w:lang w:bidi="ar-SA"/>
              </w:rPr>
              <w:t>&gt;'</w:t>
            </w:r>
            <w:r w:rsidRPr="00B83AA4">
              <w:rPr>
                <w:rFonts w:ascii="Lucida Console" w:eastAsiaTheme="minorHAnsi" w:hAnsi="Lucida Console" w:cs="Lucida Console"/>
                <w:color w:val="auto"/>
                <w:sz w:val="18"/>
                <w:szCs w:val="18"/>
                <w:lang w:bidi="ar-SA"/>
              </w:rPr>
              <w:t xml:space="preserve"> </w:t>
            </w:r>
            <w:r w:rsidRPr="00B83AA4">
              <w:rPr>
                <w:rFonts w:ascii="Lucida Console" w:eastAsiaTheme="minorHAnsi" w:hAnsi="Lucida Console" w:cs="Lucida Console"/>
                <w:color w:val="000080"/>
                <w:sz w:val="18"/>
                <w:szCs w:val="18"/>
                <w:lang w:bidi="ar-SA"/>
              </w:rPr>
              <w:t>-</w:t>
            </w:r>
            <w:proofErr w:type="spellStart"/>
            <w:r w:rsidRPr="00B83AA4">
              <w:rPr>
                <w:rFonts w:ascii="Lucida Console" w:eastAsiaTheme="minorHAnsi" w:hAnsi="Lucida Console" w:cs="Lucida Console"/>
                <w:color w:val="000080"/>
                <w:sz w:val="18"/>
                <w:szCs w:val="18"/>
                <w:lang w:bidi="ar-SA"/>
              </w:rPr>
              <w:t>CertStoreLocation</w:t>
            </w:r>
            <w:proofErr w:type="spellEnd"/>
            <w:r w:rsidRPr="00B83AA4">
              <w:rPr>
                <w:rFonts w:ascii="Lucida Console" w:eastAsiaTheme="minorHAnsi" w:hAnsi="Lucida Console" w:cs="Lucida Console"/>
                <w:color w:val="auto"/>
                <w:sz w:val="18"/>
                <w:szCs w:val="18"/>
                <w:lang w:bidi="ar-SA"/>
              </w:rPr>
              <w:t xml:space="preserve"> </w:t>
            </w:r>
            <w:r w:rsidRPr="00B83AA4">
              <w:rPr>
                <w:rFonts w:ascii="Lucida Console" w:eastAsiaTheme="minorHAnsi" w:hAnsi="Lucida Console" w:cs="Lucida Console"/>
                <w:color w:val="8A2BE2"/>
                <w:sz w:val="18"/>
                <w:szCs w:val="18"/>
                <w:lang w:bidi="ar-SA"/>
              </w:rPr>
              <w:t>Cert:\</w:t>
            </w:r>
            <w:proofErr w:type="spellStart"/>
            <w:r w:rsidRPr="00B83AA4">
              <w:rPr>
                <w:rFonts w:ascii="Lucida Console" w:eastAsiaTheme="minorHAnsi" w:hAnsi="Lucida Console" w:cs="Lucida Console"/>
                <w:color w:val="8A2BE2"/>
                <w:sz w:val="18"/>
                <w:szCs w:val="18"/>
                <w:lang w:bidi="ar-SA"/>
              </w:rPr>
              <w:t>LocalMachine</w:t>
            </w:r>
            <w:proofErr w:type="spellEnd"/>
            <w:r w:rsidRPr="00B83AA4">
              <w:rPr>
                <w:rFonts w:ascii="Lucida Console" w:eastAsiaTheme="minorHAnsi" w:hAnsi="Lucida Console" w:cs="Lucida Console"/>
                <w:color w:val="8A2BE2"/>
                <w:sz w:val="18"/>
                <w:szCs w:val="18"/>
                <w:lang w:bidi="ar-SA"/>
              </w:rPr>
              <w:t>\My</w:t>
            </w:r>
            <w:r w:rsidRPr="00B83AA4">
              <w:rPr>
                <w:rFonts w:ascii="Lucida Console" w:eastAsiaTheme="minorHAnsi" w:hAnsi="Lucida Console" w:cs="Lucida Console"/>
                <w:color w:val="auto"/>
                <w:sz w:val="18"/>
                <w:szCs w:val="18"/>
                <w:lang w:bidi="ar-SA"/>
              </w:rPr>
              <w:t xml:space="preserve"> </w:t>
            </w:r>
            <w:r w:rsidRPr="00B83AA4">
              <w:rPr>
                <w:rFonts w:ascii="Lucida Console" w:eastAsiaTheme="minorHAnsi" w:hAnsi="Lucida Console" w:cs="Lucida Console"/>
                <w:color w:val="000080"/>
                <w:sz w:val="18"/>
                <w:szCs w:val="18"/>
                <w:lang w:bidi="ar-SA"/>
              </w:rPr>
              <w:t>-</w:t>
            </w:r>
            <w:proofErr w:type="spellStart"/>
            <w:r w:rsidRPr="00B83AA4">
              <w:rPr>
                <w:rFonts w:ascii="Lucida Console" w:eastAsiaTheme="minorHAnsi" w:hAnsi="Lucida Console" w:cs="Lucida Console"/>
                <w:color w:val="000080"/>
                <w:sz w:val="18"/>
                <w:szCs w:val="18"/>
                <w:lang w:bidi="ar-SA"/>
              </w:rPr>
              <w:t>FriendlyName</w:t>
            </w:r>
            <w:proofErr w:type="spellEnd"/>
            <w:r w:rsidRPr="00B83AA4">
              <w:rPr>
                <w:rFonts w:ascii="Lucida Console" w:eastAsiaTheme="minorHAnsi" w:hAnsi="Lucida Console" w:cs="Lucida Console"/>
                <w:color w:val="auto"/>
                <w:sz w:val="18"/>
                <w:szCs w:val="18"/>
                <w:lang w:bidi="ar-SA"/>
              </w:rPr>
              <w:t xml:space="preserve"> </w:t>
            </w:r>
            <w:r w:rsidRPr="00B83AA4">
              <w:rPr>
                <w:rFonts w:ascii="Lucida Console" w:eastAsiaTheme="minorHAnsi" w:hAnsi="Lucida Console" w:cs="Lucida Console"/>
                <w:color w:val="8B0000"/>
                <w:sz w:val="18"/>
                <w:szCs w:val="18"/>
                <w:lang w:bidi="ar-SA"/>
              </w:rPr>
              <w:t>'</w:t>
            </w:r>
            <w:proofErr w:type="spellStart"/>
            <w:r w:rsidRPr="00B83AA4">
              <w:rPr>
                <w:rFonts w:ascii="Lucida Console" w:eastAsiaTheme="minorHAnsi" w:hAnsi="Lucida Console" w:cs="Lucida Console"/>
                <w:color w:val="8B0000"/>
                <w:sz w:val="18"/>
                <w:szCs w:val="18"/>
                <w:highlight w:val="yellow"/>
                <w:lang w:bidi="ar-SA"/>
              </w:rPr>
              <w:t>vmdatamartdev</w:t>
            </w:r>
            <w:proofErr w:type="spellEnd"/>
            <w:r w:rsidRPr="00B83AA4">
              <w:rPr>
                <w:rFonts w:ascii="Lucida Console" w:eastAsiaTheme="minorHAnsi" w:hAnsi="Lucida Console" w:cs="Lucida Console"/>
                <w:color w:val="8B0000"/>
                <w:sz w:val="18"/>
                <w:szCs w:val="18"/>
                <w:lang w:bidi="ar-SA"/>
              </w:rPr>
              <w:t xml:space="preserve">' </w:t>
            </w:r>
          </w:p>
          <w:p w14:paraId="6BFC9873" w14:textId="77777777" w:rsidR="00E46F35" w:rsidRDefault="00E46F35" w:rsidP="0015391B">
            <w:pPr>
              <w:pStyle w:val="ListParagraph"/>
            </w:pPr>
          </w:p>
        </w:tc>
      </w:tr>
    </w:tbl>
    <w:p w14:paraId="1C7E9855" w14:textId="77777777" w:rsidR="00E46F35" w:rsidRDefault="00E46F35" w:rsidP="00E46F35">
      <w:pPr>
        <w:pStyle w:val="ListParagraph"/>
        <w:ind w:left="1800"/>
      </w:pPr>
    </w:p>
    <w:p w14:paraId="3FA6C4E7" w14:textId="77777777" w:rsidR="00E46F35" w:rsidRDefault="00E46F35" w:rsidP="00E46F35">
      <w:pPr>
        <w:pStyle w:val="ListParagraph"/>
        <w:ind w:left="1440"/>
      </w:pPr>
    </w:p>
    <w:p w14:paraId="7BDCAB74" w14:textId="77777777" w:rsidR="00E46F35" w:rsidRDefault="00E46F35" w:rsidP="00E46F35">
      <w:pPr>
        <w:pStyle w:val="ListParagraph"/>
        <w:ind w:left="1800"/>
      </w:pPr>
      <w:r>
        <w:rPr>
          <w:noProof/>
        </w:rPr>
        <w:drawing>
          <wp:inline distT="0" distB="0" distL="0" distR="0" wp14:anchorId="3195D28E" wp14:editId="4F641032">
            <wp:extent cx="4486655" cy="2032000"/>
            <wp:effectExtent l="0" t="0" r="9525" b="6350"/>
            <wp:docPr id="1607498283" name="Picture 160749828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6496632"/>
                    <pic:cNvPicPr/>
                  </pic:nvPicPr>
                  <pic:blipFill>
                    <a:blip r:embed="rId87" cstate="print">
                      <a:extLst>
                        <a:ext uri="{28A0092B-C50C-407E-A947-70E740481C1C}">
                          <a14:useLocalDpi xmlns:a14="http://schemas.microsoft.com/office/drawing/2010/main" val="0"/>
                        </a:ext>
                      </a:extLst>
                    </a:blip>
                    <a:stretch>
                      <a:fillRect/>
                    </a:stretch>
                  </pic:blipFill>
                  <pic:spPr>
                    <a:xfrm>
                      <a:off x="0" y="0"/>
                      <a:ext cx="4486655" cy="2032000"/>
                    </a:xfrm>
                    <a:prstGeom prst="rect">
                      <a:avLst/>
                    </a:prstGeom>
                  </pic:spPr>
                </pic:pic>
              </a:graphicData>
            </a:graphic>
          </wp:inline>
        </w:drawing>
      </w:r>
    </w:p>
    <w:p w14:paraId="5BAA83AA" w14:textId="77777777" w:rsidR="00E46F35" w:rsidRDefault="00E46F35" w:rsidP="00E46F35">
      <w:pPr>
        <w:pStyle w:val="ListParagraph"/>
        <w:ind w:left="1080"/>
      </w:pPr>
    </w:p>
    <w:p w14:paraId="3789FAC8" w14:textId="18D2F38D" w:rsidR="00E46F35" w:rsidRPr="00AE1326" w:rsidRDefault="00E46F35" w:rsidP="00252FAC">
      <w:pPr>
        <w:pStyle w:val="ListParagraph"/>
        <w:numPr>
          <w:ilvl w:val="0"/>
          <w:numId w:val="53"/>
        </w:numPr>
        <w:rPr>
          <w:b/>
        </w:rPr>
      </w:pPr>
      <w:r w:rsidRPr="00AE1326">
        <w:rPr>
          <w:b/>
          <w:bCs/>
        </w:rPr>
        <w:t xml:space="preserve">Configure </w:t>
      </w:r>
      <w:proofErr w:type="spellStart"/>
      <w:r w:rsidRPr="00AE1326">
        <w:rPr>
          <w:b/>
          <w:bCs/>
        </w:rPr>
        <w:t>WinRM</w:t>
      </w:r>
      <w:proofErr w:type="spellEnd"/>
      <w:r w:rsidRPr="00AE1326">
        <w:rPr>
          <w:b/>
          <w:bCs/>
        </w:rPr>
        <w:t xml:space="preserve"> to listen on </w:t>
      </w:r>
      <w:r w:rsidR="00E16B21" w:rsidRPr="00AE1326">
        <w:rPr>
          <w:b/>
          <w:bCs/>
        </w:rPr>
        <w:t>5986.</w:t>
      </w:r>
    </w:p>
    <w:p w14:paraId="4366A552" w14:textId="77777777" w:rsidR="00E46F35" w:rsidRDefault="00E46F35" w:rsidP="00E46F35">
      <w:pPr>
        <w:pStyle w:val="ListParagraph"/>
        <w:numPr>
          <w:ilvl w:val="0"/>
          <w:numId w:val="27"/>
        </w:numPr>
      </w:pPr>
      <w:r>
        <w:t>Open command prompt in admin mode</w:t>
      </w:r>
    </w:p>
    <w:p w14:paraId="53E10C63" w14:textId="77777777" w:rsidR="00E46F35" w:rsidRDefault="00E46F35" w:rsidP="00E46F35">
      <w:pPr>
        <w:pStyle w:val="ListParagraph"/>
        <w:numPr>
          <w:ilvl w:val="0"/>
          <w:numId w:val="27"/>
        </w:numPr>
      </w:pPr>
      <w:r w:rsidRPr="006D06D9">
        <w:t>Run the following command, pasting your new certificate’s thumbprint into the command (all on one line)</w:t>
      </w:r>
    </w:p>
    <w:p w14:paraId="7BA50462" w14:textId="77777777" w:rsidR="00E46F35" w:rsidRDefault="00E46F35" w:rsidP="00E46F35">
      <w:pPr>
        <w:widowControl/>
        <w:shd w:val="clear" w:color="auto" w:fill="FFFFFF" w:themeFill="background1"/>
        <w:adjustRightInd w:val="0"/>
        <w:ind w:left="1800"/>
        <w:rPr>
          <w:rFonts w:ascii="Lucida Console" w:eastAsiaTheme="minorEastAsia" w:hAnsi="Lucida Console" w:cs="Lucida Console"/>
          <w:color w:val="0000FF"/>
          <w:sz w:val="18"/>
          <w:szCs w:val="18"/>
          <w:lang w:bidi="ar-SA"/>
        </w:rPr>
      </w:pPr>
    </w:p>
    <w:tbl>
      <w:tblPr>
        <w:tblStyle w:val="TableGrid"/>
        <w:tblW w:w="0" w:type="auto"/>
        <w:tblInd w:w="1800" w:type="dxa"/>
        <w:tblLook w:val="04A0" w:firstRow="1" w:lastRow="0" w:firstColumn="1" w:lastColumn="0" w:noHBand="0" w:noVBand="1"/>
      </w:tblPr>
      <w:tblGrid>
        <w:gridCol w:w="8108"/>
      </w:tblGrid>
      <w:tr w:rsidR="00E46F35" w14:paraId="4DE9426B" w14:textId="77777777" w:rsidTr="0015391B">
        <w:tc>
          <w:tcPr>
            <w:tcW w:w="9926" w:type="dxa"/>
          </w:tcPr>
          <w:p w14:paraId="04A61C51" w14:textId="77777777" w:rsidR="00E46F35" w:rsidRDefault="00E46F35" w:rsidP="0015391B">
            <w:pPr>
              <w:widowControl/>
              <w:shd w:val="clear" w:color="auto" w:fill="FFFFFF"/>
              <w:adjustRightInd w:val="0"/>
              <w:rPr>
                <w:rFonts w:ascii="Lucida Console" w:eastAsiaTheme="minorHAnsi" w:hAnsi="Lucida Console" w:cs="Lucida Console"/>
                <w:color w:val="auto"/>
                <w:sz w:val="18"/>
                <w:szCs w:val="18"/>
                <w:lang w:bidi="ar-SA"/>
              </w:rPr>
            </w:pPr>
            <w:proofErr w:type="spellStart"/>
            <w:r w:rsidRPr="00D119AD">
              <w:rPr>
                <w:rFonts w:ascii="Lucida Console" w:eastAsiaTheme="minorHAnsi" w:hAnsi="Lucida Console" w:cs="Lucida Console"/>
                <w:color w:val="0000FF"/>
                <w:sz w:val="18"/>
                <w:szCs w:val="18"/>
                <w:lang w:bidi="ar-SA"/>
              </w:rPr>
              <w:t>winrm</w:t>
            </w:r>
            <w:proofErr w:type="spellEnd"/>
            <w:r w:rsidRPr="00D119AD">
              <w:rPr>
                <w:rFonts w:ascii="Lucida Console" w:eastAsiaTheme="minorHAnsi" w:hAnsi="Lucida Console" w:cs="Lucida Console"/>
                <w:color w:val="auto"/>
                <w:sz w:val="18"/>
                <w:szCs w:val="18"/>
                <w:lang w:bidi="ar-SA"/>
              </w:rPr>
              <w:t xml:space="preserve"> </w:t>
            </w:r>
            <w:r w:rsidRPr="00D119AD">
              <w:rPr>
                <w:rFonts w:ascii="Lucida Console" w:eastAsiaTheme="minorHAnsi" w:hAnsi="Lucida Console" w:cs="Lucida Console"/>
                <w:color w:val="8A2BE2"/>
                <w:sz w:val="18"/>
                <w:szCs w:val="18"/>
                <w:lang w:bidi="ar-SA"/>
              </w:rPr>
              <w:t>create</w:t>
            </w:r>
            <w:r w:rsidRPr="00D119AD">
              <w:rPr>
                <w:rFonts w:ascii="Lucida Console" w:eastAsiaTheme="minorHAnsi" w:hAnsi="Lucida Console" w:cs="Lucida Console"/>
                <w:color w:val="auto"/>
                <w:sz w:val="18"/>
                <w:szCs w:val="18"/>
                <w:lang w:bidi="ar-SA"/>
              </w:rPr>
              <w:t xml:space="preserve"> </w:t>
            </w:r>
            <w:proofErr w:type="spellStart"/>
            <w:r w:rsidRPr="00D119AD">
              <w:rPr>
                <w:rFonts w:ascii="Lucida Console" w:eastAsiaTheme="minorHAnsi" w:hAnsi="Lucida Console" w:cs="Lucida Console"/>
                <w:color w:val="8A2BE2"/>
                <w:sz w:val="18"/>
                <w:szCs w:val="18"/>
                <w:lang w:bidi="ar-SA"/>
              </w:rPr>
              <w:t>winrm</w:t>
            </w:r>
            <w:proofErr w:type="spellEnd"/>
            <w:r w:rsidRPr="00D119AD">
              <w:rPr>
                <w:rFonts w:ascii="Lucida Console" w:eastAsiaTheme="minorHAnsi" w:hAnsi="Lucida Console" w:cs="Lucida Console"/>
                <w:color w:val="8A2BE2"/>
                <w:sz w:val="18"/>
                <w:szCs w:val="18"/>
                <w:lang w:bidi="ar-SA"/>
              </w:rPr>
              <w:t>/config/</w:t>
            </w:r>
            <w:proofErr w:type="spellStart"/>
            <w:r w:rsidRPr="00D119AD">
              <w:rPr>
                <w:rFonts w:ascii="Lucida Console" w:eastAsiaTheme="minorHAnsi" w:hAnsi="Lucida Console" w:cs="Lucida Console"/>
                <w:color w:val="8A2BE2"/>
                <w:sz w:val="18"/>
                <w:szCs w:val="18"/>
                <w:lang w:bidi="ar-SA"/>
              </w:rPr>
              <w:t>Listener?Address</w:t>
            </w:r>
            <w:proofErr w:type="spellEnd"/>
            <w:r w:rsidRPr="00D119AD">
              <w:rPr>
                <w:rFonts w:ascii="Lucida Console" w:eastAsiaTheme="minorHAnsi" w:hAnsi="Lucida Console" w:cs="Lucida Console"/>
                <w:color w:val="8A2BE2"/>
                <w:sz w:val="18"/>
                <w:szCs w:val="18"/>
                <w:lang w:bidi="ar-SA"/>
              </w:rPr>
              <w:t>=*+Transport=HTTPS</w:t>
            </w:r>
            <w:r w:rsidRPr="00D119AD">
              <w:rPr>
                <w:rFonts w:ascii="Lucida Console" w:eastAsiaTheme="minorHAnsi" w:hAnsi="Lucida Console" w:cs="Lucida Console"/>
                <w:color w:val="auto"/>
                <w:sz w:val="18"/>
                <w:szCs w:val="18"/>
                <w:lang w:bidi="ar-SA"/>
              </w:rPr>
              <w:t xml:space="preserve"> </w:t>
            </w:r>
            <w:proofErr w:type="gramStart"/>
            <w:r w:rsidRPr="00D119AD">
              <w:rPr>
                <w:rFonts w:ascii="Lucida Console" w:eastAsiaTheme="minorHAnsi" w:hAnsi="Lucida Console" w:cs="Lucida Console"/>
                <w:color w:val="auto"/>
                <w:sz w:val="18"/>
                <w:szCs w:val="18"/>
                <w:lang w:bidi="ar-SA"/>
              </w:rPr>
              <w:t>@{</w:t>
            </w:r>
            <w:proofErr w:type="gramEnd"/>
            <w:r w:rsidRPr="00D119AD">
              <w:rPr>
                <w:rFonts w:ascii="Lucida Console" w:eastAsiaTheme="minorHAnsi" w:hAnsi="Lucida Console" w:cs="Lucida Console"/>
                <w:color w:val="auto"/>
                <w:sz w:val="18"/>
                <w:szCs w:val="18"/>
                <w:lang w:bidi="ar-SA"/>
              </w:rPr>
              <w:t>Hostname</w:t>
            </w:r>
            <w:r w:rsidRPr="00D119AD">
              <w:rPr>
                <w:rFonts w:ascii="Lucida Console" w:eastAsiaTheme="minorHAnsi" w:hAnsi="Lucida Console" w:cs="Lucida Console"/>
                <w:color w:val="696969"/>
                <w:sz w:val="18"/>
                <w:szCs w:val="18"/>
                <w:lang w:bidi="ar-SA"/>
              </w:rPr>
              <w:t>=</w:t>
            </w:r>
            <w:r w:rsidRPr="00D119AD">
              <w:rPr>
                <w:rFonts w:ascii="Lucida Console" w:eastAsiaTheme="minorHAnsi" w:hAnsi="Lucida Console" w:cs="Lucida Console"/>
                <w:color w:val="8B0000"/>
                <w:sz w:val="18"/>
                <w:szCs w:val="18"/>
                <w:lang w:bidi="ar-SA"/>
              </w:rPr>
              <w:t>"</w:t>
            </w:r>
            <w:r w:rsidRPr="00B57F2C">
              <w:rPr>
                <w:rFonts w:ascii="Lucida Console" w:eastAsiaTheme="minorHAnsi" w:hAnsi="Lucida Console" w:cs="Lucida Console"/>
                <w:color w:val="8B0000"/>
                <w:sz w:val="18"/>
                <w:szCs w:val="18"/>
                <w:highlight w:val="yellow"/>
                <w:lang w:bidi="ar-SA"/>
              </w:rPr>
              <w:t>vmdatamartdev.hpefs-odessa.com</w:t>
            </w:r>
            <w:r w:rsidRPr="00D119AD">
              <w:rPr>
                <w:rFonts w:ascii="Lucida Console" w:eastAsiaTheme="minorHAnsi" w:hAnsi="Lucida Console" w:cs="Lucida Console"/>
                <w:color w:val="8B0000"/>
                <w:sz w:val="18"/>
                <w:szCs w:val="18"/>
                <w:lang w:bidi="ar-SA"/>
              </w:rPr>
              <w:t>"</w:t>
            </w:r>
            <w:r w:rsidRPr="00D119AD">
              <w:rPr>
                <w:rFonts w:ascii="Lucida Console" w:eastAsiaTheme="minorHAnsi" w:hAnsi="Lucida Console" w:cs="Lucida Console"/>
                <w:color w:val="auto"/>
                <w:sz w:val="18"/>
                <w:szCs w:val="18"/>
                <w:lang w:bidi="ar-SA"/>
              </w:rPr>
              <w:t>; CertificateThumbprint</w:t>
            </w:r>
            <w:r w:rsidRPr="00D119AD">
              <w:rPr>
                <w:rFonts w:ascii="Lucida Console" w:eastAsiaTheme="minorHAnsi" w:hAnsi="Lucida Console" w:cs="Lucida Console"/>
                <w:color w:val="696969"/>
                <w:sz w:val="18"/>
                <w:szCs w:val="18"/>
                <w:lang w:bidi="ar-SA"/>
              </w:rPr>
              <w:t>=</w:t>
            </w:r>
            <w:r w:rsidRPr="00D119AD">
              <w:rPr>
                <w:rFonts w:ascii="Lucida Console" w:eastAsiaTheme="minorHAnsi" w:hAnsi="Lucida Console" w:cs="Lucida Console"/>
                <w:color w:val="8B0000"/>
                <w:sz w:val="18"/>
                <w:szCs w:val="18"/>
                <w:lang w:bidi="ar-SA"/>
              </w:rPr>
              <w:t>"3F9DB70C21C987D1D7807D2B7B3613DDB071902E"</w:t>
            </w:r>
            <w:r w:rsidRPr="00D119AD">
              <w:rPr>
                <w:rFonts w:ascii="Lucida Console" w:eastAsiaTheme="minorHAnsi" w:hAnsi="Lucida Console" w:cs="Lucida Console"/>
                <w:color w:val="auto"/>
                <w:sz w:val="18"/>
                <w:szCs w:val="18"/>
                <w:lang w:bidi="ar-SA"/>
              </w:rPr>
              <w:t>}</w:t>
            </w:r>
            <w:r>
              <w:rPr>
                <w:rFonts w:ascii="Lucida Console" w:eastAsiaTheme="minorHAnsi" w:hAnsi="Lucida Console" w:cs="Lucida Console"/>
                <w:color w:val="auto"/>
                <w:sz w:val="18"/>
                <w:szCs w:val="18"/>
                <w:lang w:bidi="ar-SA"/>
              </w:rPr>
              <w:t xml:space="preserve"> </w:t>
            </w:r>
          </w:p>
          <w:p w14:paraId="7398F483" w14:textId="77777777" w:rsidR="00E46F35" w:rsidRDefault="00E46F35" w:rsidP="0015391B">
            <w:pPr>
              <w:widowControl/>
              <w:adjustRightInd w:val="0"/>
              <w:rPr>
                <w:rFonts w:ascii="Lucida Console" w:eastAsiaTheme="minorHAnsi" w:hAnsi="Lucida Console" w:cs="Lucida Console"/>
                <w:color w:val="0000FF"/>
                <w:sz w:val="18"/>
                <w:szCs w:val="18"/>
                <w:lang w:bidi="ar-SA"/>
              </w:rPr>
            </w:pPr>
          </w:p>
        </w:tc>
      </w:tr>
    </w:tbl>
    <w:p w14:paraId="08A5F464" w14:textId="77777777" w:rsidR="00E46F35" w:rsidRDefault="00E46F35" w:rsidP="00E46F35">
      <w:pPr>
        <w:widowControl/>
        <w:shd w:val="clear" w:color="auto" w:fill="FFFFFF" w:themeFill="background1"/>
        <w:adjustRightInd w:val="0"/>
        <w:ind w:left="1800"/>
        <w:rPr>
          <w:rFonts w:ascii="Lucida Console" w:eastAsiaTheme="minorEastAsia" w:hAnsi="Lucida Console" w:cs="Lucida Console"/>
          <w:color w:val="0000FF"/>
          <w:sz w:val="18"/>
          <w:szCs w:val="18"/>
          <w:lang w:bidi="ar-SA"/>
        </w:rPr>
      </w:pPr>
    </w:p>
    <w:p w14:paraId="619D5AEC" w14:textId="77777777" w:rsidR="00E46F35" w:rsidRDefault="00E46F35" w:rsidP="00E46F35">
      <w:pPr>
        <w:widowControl/>
        <w:shd w:val="clear" w:color="auto" w:fill="FFFFFF" w:themeFill="background1"/>
        <w:adjustRightInd w:val="0"/>
        <w:ind w:left="1800"/>
        <w:rPr>
          <w:rFonts w:ascii="Lucida Console" w:eastAsiaTheme="minorEastAsia" w:hAnsi="Lucida Console" w:cs="Lucida Console"/>
          <w:color w:val="auto"/>
          <w:sz w:val="18"/>
          <w:szCs w:val="18"/>
          <w:lang w:bidi="ar-SA"/>
        </w:rPr>
      </w:pPr>
    </w:p>
    <w:p w14:paraId="6CB5EB38" w14:textId="77777777" w:rsidR="00E46F35" w:rsidRDefault="00E46F35" w:rsidP="00E46F35">
      <w:pPr>
        <w:pStyle w:val="ListParagraph"/>
        <w:ind w:left="1800"/>
      </w:pPr>
      <w:r>
        <w:rPr>
          <w:noProof/>
        </w:rPr>
        <w:drawing>
          <wp:inline distT="0" distB="0" distL="0" distR="0" wp14:anchorId="3C9FAE1A" wp14:editId="7590CF0D">
            <wp:extent cx="4718048" cy="1101163"/>
            <wp:effectExtent l="0" t="0" r="6350" b="3810"/>
            <wp:docPr id="928355967" name="Picture 928355967"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8780752"/>
                    <pic:cNvPicPr/>
                  </pic:nvPicPr>
                  <pic:blipFill>
                    <a:blip r:embed="rId88" cstate="print">
                      <a:extLst>
                        <a:ext uri="{28A0092B-C50C-407E-A947-70E740481C1C}">
                          <a14:useLocalDpi xmlns:a14="http://schemas.microsoft.com/office/drawing/2010/main" val="0"/>
                        </a:ext>
                      </a:extLst>
                    </a:blip>
                    <a:stretch>
                      <a:fillRect/>
                    </a:stretch>
                  </pic:blipFill>
                  <pic:spPr>
                    <a:xfrm>
                      <a:off x="0" y="0"/>
                      <a:ext cx="4718048" cy="1101163"/>
                    </a:xfrm>
                    <a:prstGeom prst="rect">
                      <a:avLst/>
                    </a:prstGeom>
                  </pic:spPr>
                </pic:pic>
              </a:graphicData>
            </a:graphic>
          </wp:inline>
        </w:drawing>
      </w:r>
    </w:p>
    <w:p w14:paraId="1FAD8196" w14:textId="77777777" w:rsidR="00E46F35" w:rsidRDefault="00E46F35"/>
    <w:p w14:paraId="540024B8" w14:textId="60FF8F31" w:rsidR="6197AB88" w:rsidRDefault="00EB2EDC" w:rsidP="4EC0EF37">
      <w:pPr>
        <w:pStyle w:val="Heading3"/>
      </w:pPr>
      <w:bookmarkStart w:id="70" w:name="_Toc137050104"/>
      <w:r>
        <w:t>5</w:t>
      </w:r>
      <w:r w:rsidR="6197AB88">
        <w:t>.3.</w:t>
      </w:r>
      <w:r w:rsidR="00E46F35">
        <w:t>3</w:t>
      </w:r>
      <w:r w:rsidR="6197AB88">
        <w:t xml:space="preserve"> Automated Pipeline Deployment workflow</w:t>
      </w:r>
      <w:bookmarkEnd w:id="70"/>
    </w:p>
    <w:p w14:paraId="5D941A5A" w14:textId="77777777" w:rsidR="6C26E237" w:rsidRDefault="6C26E237" w:rsidP="42044A65">
      <w:pPr>
        <w:rPr>
          <w:b/>
          <w:bCs/>
        </w:rPr>
      </w:pPr>
      <w:r w:rsidRPr="42044A65">
        <w:rPr>
          <w:b/>
          <w:bCs/>
        </w:rPr>
        <w:t xml:space="preserve">Note: </w:t>
      </w:r>
    </w:p>
    <w:p w14:paraId="7249402F" w14:textId="62E49C80" w:rsidR="6C26E237" w:rsidRDefault="6C26E237" w:rsidP="00F241CE">
      <w:pPr>
        <w:pStyle w:val="ListParagraph"/>
        <w:numPr>
          <w:ilvl w:val="0"/>
          <w:numId w:val="22"/>
        </w:numPr>
        <w:rPr>
          <w:color w:val="auto"/>
        </w:rPr>
      </w:pPr>
      <w:r w:rsidRPr="42044A65">
        <w:rPr>
          <w:b/>
          <w:bCs/>
          <w:color w:val="auto"/>
        </w:rPr>
        <w:t>Doc Portal service</w:t>
      </w:r>
      <w:r w:rsidRPr="42044A65">
        <w:rPr>
          <w:color w:val="auto"/>
        </w:rPr>
        <w:t xml:space="preserve"> is only deployed in </w:t>
      </w:r>
      <w:r w:rsidRPr="42044A65">
        <w:rPr>
          <w:b/>
          <w:bCs/>
          <w:color w:val="auto"/>
        </w:rPr>
        <w:t xml:space="preserve">DEV &amp; ITG </w:t>
      </w:r>
      <w:r w:rsidRPr="42044A65">
        <w:rPr>
          <w:color w:val="auto"/>
        </w:rPr>
        <w:t>environments. This service is not applicable to deploy in STG and Production (As shown in below diagram).</w:t>
      </w:r>
    </w:p>
    <w:p w14:paraId="748B9198" w14:textId="3C0FBF31" w:rsidR="6C26E237" w:rsidRDefault="6C26E237" w:rsidP="00F241CE">
      <w:pPr>
        <w:pStyle w:val="ListParagraph"/>
        <w:numPr>
          <w:ilvl w:val="0"/>
          <w:numId w:val="22"/>
        </w:numPr>
        <w:rPr>
          <w:b/>
          <w:bCs/>
          <w:color w:val="auto"/>
        </w:rPr>
      </w:pPr>
      <w:r w:rsidRPr="42044A65">
        <w:rPr>
          <w:b/>
          <w:bCs/>
          <w:color w:val="FFC000"/>
        </w:rPr>
        <w:t>For STG and Production, deployment should be done for all HA (High Availability) instances.</w:t>
      </w:r>
    </w:p>
    <w:p w14:paraId="3C80CA9B" w14:textId="702D2CFB" w:rsidR="4EC0EF37" w:rsidRDefault="4EC0EF37"/>
    <w:p w14:paraId="4CEC2B35" w14:textId="34F0F472" w:rsidR="42044A65" w:rsidRDefault="42044A65" w:rsidP="42044A65"/>
    <w:p w14:paraId="476EB132" w14:textId="2894D300" w:rsidR="42044A65" w:rsidRDefault="42044A65" w:rsidP="42044A65"/>
    <w:p w14:paraId="6D002F11" w14:textId="020125EB" w:rsidR="42044A65" w:rsidRDefault="42044A65" w:rsidP="42044A65"/>
    <w:p w14:paraId="7589996B" w14:textId="5E4BB848" w:rsidR="42044A65" w:rsidRDefault="42044A65" w:rsidP="42044A65"/>
    <w:p w14:paraId="463E35A6" w14:textId="2EBCE830" w:rsidR="4EC0EF37" w:rsidRDefault="4EC0EF37"/>
    <w:p w14:paraId="0EE5CA01" w14:textId="75F72EAD" w:rsidR="4EC0EF37" w:rsidRDefault="4EC0EF37"/>
    <w:p w14:paraId="7A32EFCE" w14:textId="54BC3888" w:rsidR="4EC0EF37" w:rsidRDefault="4EC0EF37"/>
    <w:p w14:paraId="4CF7FA80" w14:textId="087BFC2B" w:rsidR="6197AB88" w:rsidRDefault="6197AB88">
      <w:r>
        <w:t>Hight Level Diagram</w:t>
      </w:r>
    </w:p>
    <w:p w14:paraId="542C06BD" w14:textId="33FCF525" w:rsidR="4EC0EF37" w:rsidRDefault="4EC0EF37"/>
    <w:p w14:paraId="2AEFA09C" w14:textId="6986AFAA" w:rsidR="4EC0EF37" w:rsidRDefault="4EC0EF37"/>
    <w:p w14:paraId="2897E7A6" w14:textId="1CFAD093" w:rsidR="4EC0EF37" w:rsidRDefault="4EC0EF37"/>
    <w:p w14:paraId="7CD18819" w14:textId="2913139A" w:rsidR="4EC0EF37" w:rsidRDefault="4EC0EF37"/>
    <w:p w14:paraId="0C850D45" w14:textId="108B56EB" w:rsidR="4EC0EF37" w:rsidRDefault="4EC0EF37"/>
    <w:p w14:paraId="70B93582" w14:textId="2D3ACC07" w:rsidR="4EC0EF37" w:rsidRDefault="4EC0EF37"/>
    <w:p w14:paraId="2FDF0533" w14:textId="017E291F" w:rsidR="4EC0EF37" w:rsidRDefault="4EC0EF37"/>
    <w:p w14:paraId="5AB16396" w14:textId="3BCC47FD" w:rsidR="4EC0EF37" w:rsidRDefault="4EC0EF37"/>
    <w:p w14:paraId="3B96AB3D" w14:textId="79823C26" w:rsidR="6197AB88" w:rsidRDefault="00EB2EDC" w:rsidP="4EC0EF37">
      <w:pPr>
        <w:pStyle w:val="Heading3"/>
      </w:pPr>
      <w:bookmarkStart w:id="71" w:name="_Toc137050105"/>
      <w:r>
        <w:t>5</w:t>
      </w:r>
      <w:r w:rsidR="6197AB88">
        <w:t>.3.</w:t>
      </w:r>
      <w:r w:rsidR="00E46F35">
        <w:t>4</w:t>
      </w:r>
      <w:r w:rsidR="6197AB88">
        <w:t xml:space="preserve"> Release Pipeline Setup</w:t>
      </w:r>
      <w:bookmarkEnd w:id="71"/>
    </w:p>
    <w:p w14:paraId="7C545353" w14:textId="6480A0BB" w:rsidR="6C4939BF" w:rsidRDefault="6C4939BF" w:rsidP="41E726F4">
      <w:r>
        <w:t>Automation release pipeline setup for the content deployment to app services as below</w:t>
      </w:r>
    </w:p>
    <w:p w14:paraId="5F061CFF" w14:textId="07FE3A62" w:rsidR="4EC0EF37" w:rsidRDefault="4EC0EF37"/>
    <w:p w14:paraId="1EA538F1" w14:textId="1EEEF91D" w:rsidR="6197AB88" w:rsidRDefault="6197AB88">
      <w:pPr>
        <w:rPr>
          <w:b/>
          <w:color w:val="FFC000"/>
        </w:rPr>
      </w:pPr>
      <w:r w:rsidRPr="0456A102">
        <w:rPr>
          <w:b/>
          <w:color w:val="FFC000"/>
        </w:rPr>
        <w:t>Note – Only DEV environment contains the pipeline for downloading artifacts from Storage Container and Uploading inside Azure DevOps Artifacts section.</w:t>
      </w:r>
    </w:p>
    <w:p w14:paraId="63144620" w14:textId="1931E492" w:rsidR="4EC0EF37" w:rsidRDefault="4EC0EF37"/>
    <w:p w14:paraId="1181122F" w14:textId="76133839" w:rsidR="4EC0EF37" w:rsidRDefault="4EC0EF37"/>
    <w:p w14:paraId="4F3358FD" w14:textId="07C59094" w:rsidR="6197AB88" w:rsidRDefault="00EB2EDC" w:rsidP="15C702D5">
      <w:pPr>
        <w:pStyle w:val="Heading4"/>
      </w:pPr>
      <w:r>
        <w:t>5</w:t>
      </w:r>
      <w:r w:rsidR="6197AB88">
        <w:t>.3.</w:t>
      </w:r>
      <w:r w:rsidR="00E46F35">
        <w:t>4</w:t>
      </w:r>
      <w:r w:rsidR="6197AB88">
        <w:t>.1 Pipeline – Odessa Core w Artifacts</w:t>
      </w:r>
    </w:p>
    <w:p w14:paraId="1BD7B16F" w14:textId="7873F704" w:rsidR="6197AB88" w:rsidRDefault="6197AB88" w:rsidP="00F241CE">
      <w:pPr>
        <w:pStyle w:val="ListParagraph"/>
        <w:numPr>
          <w:ilvl w:val="2"/>
          <w:numId w:val="16"/>
        </w:numPr>
        <w:rPr>
          <w:b/>
          <w:bCs/>
        </w:rPr>
      </w:pPr>
      <w:r w:rsidRPr="4EC0EF37">
        <w:rPr>
          <w:b/>
          <w:bCs/>
        </w:rPr>
        <w:t>Job – Read Artifacts</w:t>
      </w:r>
    </w:p>
    <w:p w14:paraId="2C9F5578" w14:textId="5309DCB6" w:rsidR="6197AB88" w:rsidRDefault="6197AB88" w:rsidP="00F241CE">
      <w:pPr>
        <w:pStyle w:val="ListParagraph"/>
        <w:numPr>
          <w:ilvl w:val="2"/>
          <w:numId w:val="16"/>
        </w:numPr>
        <w:rPr>
          <w:b/>
          <w:bCs/>
        </w:rPr>
      </w:pPr>
      <w:r w:rsidRPr="4EC0EF37">
        <w:rPr>
          <w:b/>
          <w:bCs/>
        </w:rPr>
        <w:t xml:space="preserve">Task List – </w:t>
      </w:r>
    </w:p>
    <w:p w14:paraId="3C547257" w14:textId="77777777" w:rsidR="4EC0EF37" w:rsidRDefault="4EC0EF37" w:rsidP="4EC0EF37">
      <w:pPr>
        <w:pStyle w:val="ListParagraph"/>
        <w:rPr>
          <w:b/>
          <w:bCs/>
        </w:rPr>
      </w:pPr>
    </w:p>
    <w:p w14:paraId="1194A82B" w14:textId="3B40A137" w:rsidR="6197AB88" w:rsidRDefault="6197AB88" w:rsidP="4EC0EF37">
      <w:pPr>
        <w:spacing w:line="259" w:lineRule="auto"/>
      </w:pPr>
      <w:r>
        <w:rPr>
          <w:noProof/>
        </w:rPr>
        <w:drawing>
          <wp:inline distT="0" distB="0" distL="0" distR="0" wp14:anchorId="7A8489A4" wp14:editId="08A9CFAD">
            <wp:extent cx="6178550" cy="1991737"/>
            <wp:effectExtent l="0" t="0" r="0" b="8890"/>
            <wp:docPr id="267580825" name="Picture 267580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6827834"/>
                    <pic:cNvPicPr/>
                  </pic:nvPicPr>
                  <pic:blipFill>
                    <a:blip r:embed="rId91" cstate="print">
                      <a:extLst>
                        <a:ext uri="{28A0092B-C50C-407E-A947-70E740481C1C}">
                          <a14:useLocalDpi xmlns:a14="http://schemas.microsoft.com/office/drawing/2010/main" val="0"/>
                        </a:ext>
                      </a:extLst>
                    </a:blip>
                    <a:stretch>
                      <a:fillRect/>
                    </a:stretch>
                  </pic:blipFill>
                  <pic:spPr>
                    <a:xfrm>
                      <a:off x="0" y="0"/>
                      <a:ext cx="6178550" cy="1991737"/>
                    </a:xfrm>
                    <a:prstGeom prst="rect">
                      <a:avLst/>
                    </a:prstGeom>
                  </pic:spPr>
                </pic:pic>
              </a:graphicData>
            </a:graphic>
          </wp:inline>
        </w:drawing>
      </w:r>
    </w:p>
    <w:p w14:paraId="5F132134" w14:textId="0B1EB864" w:rsidR="4EC0EF37" w:rsidRDefault="4EC0EF37" w:rsidP="4EC0EF37">
      <w:pPr>
        <w:spacing w:line="259" w:lineRule="auto"/>
      </w:pPr>
    </w:p>
    <w:p w14:paraId="4DF84F28" w14:textId="0B8CF291" w:rsidR="6197AB88" w:rsidRDefault="00EB2EDC" w:rsidP="2DAA97A3">
      <w:pPr>
        <w:pStyle w:val="Heading4"/>
      </w:pPr>
      <w:r>
        <w:t>5</w:t>
      </w:r>
      <w:r w:rsidR="6197AB88">
        <w:t>.3.</w:t>
      </w:r>
      <w:r w:rsidR="00E46F35">
        <w:t>4</w:t>
      </w:r>
      <w:r w:rsidR="6197AB88">
        <w:t>.2 Pipeline – Start Core App Services</w:t>
      </w:r>
    </w:p>
    <w:p w14:paraId="67499C4A" w14:textId="1C1B5188" w:rsidR="6197AB88" w:rsidRDefault="6197AB88" w:rsidP="00F241CE">
      <w:pPr>
        <w:pStyle w:val="ListParagraph"/>
        <w:numPr>
          <w:ilvl w:val="0"/>
          <w:numId w:val="19"/>
        </w:numPr>
        <w:rPr>
          <w:b/>
          <w:bCs/>
        </w:rPr>
      </w:pPr>
      <w:r w:rsidRPr="4EC0EF37">
        <w:rPr>
          <w:b/>
          <w:bCs/>
        </w:rPr>
        <w:t xml:space="preserve">Job – </w:t>
      </w:r>
      <w:r>
        <w:t>Start App Services</w:t>
      </w:r>
    </w:p>
    <w:p w14:paraId="32A3116B" w14:textId="35B29EBC" w:rsidR="6197AB88" w:rsidRDefault="6197AB88" w:rsidP="00F241CE">
      <w:pPr>
        <w:pStyle w:val="ListParagraph"/>
        <w:numPr>
          <w:ilvl w:val="0"/>
          <w:numId w:val="19"/>
        </w:numPr>
        <w:rPr>
          <w:b/>
          <w:bCs/>
        </w:rPr>
      </w:pPr>
      <w:r w:rsidRPr="4EC0EF37">
        <w:rPr>
          <w:b/>
          <w:bCs/>
        </w:rPr>
        <w:t xml:space="preserve">Task List - </w:t>
      </w:r>
    </w:p>
    <w:p w14:paraId="67E6FCFA" w14:textId="10D2E791" w:rsidR="6197AB88" w:rsidRDefault="6197AB88" w:rsidP="4EC0EF37">
      <w:pPr>
        <w:spacing w:line="259" w:lineRule="auto"/>
      </w:pPr>
      <w:r>
        <w:rPr>
          <w:noProof/>
        </w:rPr>
        <w:lastRenderedPageBreak/>
        <w:drawing>
          <wp:inline distT="0" distB="0" distL="0" distR="0" wp14:anchorId="0E9DB63D" wp14:editId="56E9AEBC">
            <wp:extent cx="4174067" cy="2142906"/>
            <wp:effectExtent l="0" t="0" r="0" b="0"/>
            <wp:docPr id="481660619" name="Picture 481660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pic:nvPicPr>
                  <pic:blipFill>
                    <a:blip r:embed="rId92">
                      <a:extLst>
                        <a:ext uri="{28A0092B-C50C-407E-A947-70E740481C1C}">
                          <a14:useLocalDpi xmlns:a14="http://schemas.microsoft.com/office/drawing/2010/main" val="0"/>
                        </a:ext>
                      </a:extLst>
                    </a:blip>
                    <a:stretch>
                      <a:fillRect/>
                    </a:stretch>
                  </pic:blipFill>
                  <pic:spPr>
                    <a:xfrm>
                      <a:off x="0" y="0"/>
                      <a:ext cx="4174067" cy="2142906"/>
                    </a:xfrm>
                    <a:prstGeom prst="rect">
                      <a:avLst/>
                    </a:prstGeom>
                  </pic:spPr>
                </pic:pic>
              </a:graphicData>
            </a:graphic>
          </wp:inline>
        </w:drawing>
      </w:r>
    </w:p>
    <w:p w14:paraId="0EA428C6" w14:textId="7C6C33F2" w:rsidR="0EBF5B23" w:rsidRDefault="0EBF5B23" w:rsidP="0EBF5B23"/>
    <w:p w14:paraId="71C12A41" w14:textId="18DE8D0D" w:rsidR="0EBF5B23" w:rsidRDefault="0EBF5B23" w:rsidP="0EBF5B23"/>
    <w:p w14:paraId="3C077B5F" w14:textId="1E602963" w:rsidR="0EBF5B23" w:rsidRDefault="0EBF5B23" w:rsidP="0EBF5B23"/>
    <w:p w14:paraId="3B35C3FB" w14:textId="66B11EE6" w:rsidR="006576EE" w:rsidRDefault="006576EE" w:rsidP="006576EE">
      <w:pPr>
        <w:pStyle w:val="Heading1"/>
      </w:pPr>
      <w:bookmarkStart w:id="72" w:name="_Toc137050106"/>
      <w:r>
        <w:t>6. Gold Config - Core Pipeline Setup</w:t>
      </w:r>
      <w:bookmarkEnd w:id="72"/>
    </w:p>
    <w:p w14:paraId="18AC57B1" w14:textId="4CCD12B5" w:rsidR="006576EE" w:rsidRDefault="006576EE" w:rsidP="006576EE">
      <w:pPr>
        <w:pStyle w:val="Heading2"/>
      </w:pPr>
      <w:bookmarkStart w:id="73" w:name="_Toc137050107"/>
      <w:r>
        <w:t>6.1 Prerequisite Configuration/Permissions</w:t>
      </w:r>
      <w:bookmarkEnd w:id="73"/>
    </w:p>
    <w:p w14:paraId="26ACDD2C" w14:textId="16FFD2AB" w:rsidR="006576EE" w:rsidRDefault="006576EE" w:rsidP="006576EE">
      <w:r>
        <w:t xml:space="preserve">Below table contains the permissions granted for </w:t>
      </w:r>
      <w:r w:rsidR="2B90D5F9">
        <w:t>gold</w:t>
      </w:r>
      <w:r w:rsidR="239A0A57">
        <w:t xml:space="preserve"> config</w:t>
      </w:r>
      <w:r>
        <w:t xml:space="preserve"> environment and are the pre-requisite configuration for DevOps Pipeline setup. </w:t>
      </w:r>
    </w:p>
    <w:p w14:paraId="50AD997B" w14:textId="77777777" w:rsidR="006576EE" w:rsidRDefault="006576EE" w:rsidP="006576EE"/>
    <w:p w14:paraId="2EE5DBE0" w14:textId="1481F9F6" w:rsidR="006576EE" w:rsidRDefault="006576EE" w:rsidP="006576EE">
      <w:pPr>
        <w:rPr>
          <w:b/>
          <w:color w:val="FFC000"/>
        </w:rPr>
      </w:pPr>
      <w:r w:rsidRPr="02D9D306">
        <w:rPr>
          <w:b/>
          <w:color w:val="FFC000"/>
        </w:rPr>
        <w:t xml:space="preserve">Note: </w:t>
      </w:r>
      <w:r w:rsidRPr="6C8B1E2C">
        <w:rPr>
          <w:b/>
          <w:color w:val="FFC000"/>
        </w:rPr>
        <w:t>Similar permissions are required to be granted for higher environments to set up DevOps Pipeline.</w:t>
      </w:r>
    </w:p>
    <w:tbl>
      <w:tblPr>
        <w:tblW w:w="10384" w:type="dxa"/>
        <w:tblCellMar>
          <w:left w:w="0" w:type="dxa"/>
          <w:right w:w="0" w:type="dxa"/>
        </w:tblCellMar>
        <w:tblLook w:val="0420" w:firstRow="1" w:lastRow="0" w:firstColumn="0" w:lastColumn="0" w:noHBand="0" w:noVBand="1"/>
      </w:tblPr>
      <w:tblGrid>
        <w:gridCol w:w="2412"/>
        <w:gridCol w:w="2412"/>
        <w:gridCol w:w="2614"/>
        <w:gridCol w:w="2946"/>
      </w:tblGrid>
      <w:tr w:rsidR="006576EE" w:rsidRPr="000451E0" w14:paraId="67CED72A" w14:textId="77777777">
        <w:trPr>
          <w:trHeight w:val="369"/>
        </w:trPr>
        <w:tc>
          <w:tcPr>
            <w:tcW w:w="2412"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4472C4"/>
            <w:tcMar>
              <w:top w:w="40" w:type="dxa"/>
              <w:left w:w="79" w:type="dxa"/>
              <w:bottom w:w="40" w:type="dxa"/>
              <w:right w:w="79" w:type="dxa"/>
            </w:tcMar>
            <w:hideMark/>
          </w:tcPr>
          <w:p w14:paraId="4330F232" w14:textId="77777777" w:rsidR="006576EE" w:rsidRPr="000451E0" w:rsidRDefault="006576EE">
            <w:pPr>
              <w:jc w:val="center"/>
              <w:rPr>
                <w:color w:val="FFFFFF" w:themeColor="background1"/>
              </w:rPr>
            </w:pPr>
            <w:r w:rsidRPr="000451E0">
              <w:rPr>
                <w:b/>
                <w:bCs/>
                <w:color w:val="FFFFFF" w:themeColor="background1"/>
              </w:rPr>
              <w:t>Type/</w:t>
            </w:r>
          </w:p>
          <w:p w14:paraId="47C84F7D" w14:textId="77777777" w:rsidR="006576EE" w:rsidRPr="000451E0" w:rsidRDefault="006576EE">
            <w:pPr>
              <w:jc w:val="center"/>
              <w:rPr>
                <w:color w:val="FFFFFF" w:themeColor="background1"/>
              </w:rPr>
            </w:pPr>
            <w:r w:rsidRPr="000451E0">
              <w:rPr>
                <w:b/>
                <w:bCs/>
                <w:color w:val="FFFFFF" w:themeColor="background1"/>
              </w:rPr>
              <w:t>Category</w:t>
            </w:r>
          </w:p>
        </w:tc>
        <w:tc>
          <w:tcPr>
            <w:tcW w:w="2412"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4472C4"/>
            <w:tcMar>
              <w:top w:w="40" w:type="dxa"/>
              <w:left w:w="79" w:type="dxa"/>
              <w:bottom w:w="40" w:type="dxa"/>
              <w:right w:w="79" w:type="dxa"/>
            </w:tcMar>
            <w:hideMark/>
          </w:tcPr>
          <w:p w14:paraId="6A9E5AC1" w14:textId="77777777" w:rsidR="006576EE" w:rsidRPr="000451E0" w:rsidRDefault="006576EE">
            <w:pPr>
              <w:jc w:val="center"/>
              <w:rPr>
                <w:color w:val="FFFFFF" w:themeColor="background1"/>
              </w:rPr>
            </w:pPr>
            <w:r w:rsidRPr="000451E0">
              <w:rPr>
                <w:b/>
                <w:bCs/>
                <w:color w:val="FFFFFF" w:themeColor="background1"/>
              </w:rPr>
              <w:t>Pre-configuration Permission Tasks</w:t>
            </w:r>
          </w:p>
        </w:tc>
        <w:tc>
          <w:tcPr>
            <w:tcW w:w="2614"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4472C4"/>
            <w:tcMar>
              <w:top w:w="40" w:type="dxa"/>
              <w:left w:w="79" w:type="dxa"/>
              <w:bottom w:w="40" w:type="dxa"/>
              <w:right w:w="79" w:type="dxa"/>
            </w:tcMar>
            <w:hideMark/>
          </w:tcPr>
          <w:p w14:paraId="580C90FA" w14:textId="77777777" w:rsidR="006576EE" w:rsidRPr="000451E0" w:rsidRDefault="006576EE">
            <w:pPr>
              <w:jc w:val="center"/>
              <w:rPr>
                <w:color w:val="FFFFFF" w:themeColor="background1"/>
              </w:rPr>
            </w:pPr>
            <w:r w:rsidRPr="000451E0">
              <w:rPr>
                <w:b/>
                <w:bCs/>
                <w:color w:val="FFFFFF" w:themeColor="background1"/>
              </w:rPr>
              <w:t>Object/</w:t>
            </w:r>
          </w:p>
          <w:p w14:paraId="7522B21D" w14:textId="77777777" w:rsidR="006576EE" w:rsidRPr="000451E0" w:rsidRDefault="006576EE">
            <w:pPr>
              <w:jc w:val="center"/>
              <w:rPr>
                <w:color w:val="FFFFFF" w:themeColor="background1"/>
              </w:rPr>
            </w:pPr>
            <w:r w:rsidRPr="000451E0">
              <w:rPr>
                <w:b/>
                <w:bCs/>
                <w:color w:val="FFFFFF" w:themeColor="background1"/>
              </w:rPr>
              <w:t>Resource Name</w:t>
            </w:r>
          </w:p>
        </w:tc>
        <w:tc>
          <w:tcPr>
            <w:tcW w:w="2946"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4472C4"/>
            <w:tcMar>
              <w:top w:w="40" w:type="dxa"/>
              <w:left w:w="79" w:type="dxa"/>
              <w:bottom w:w="40" w:type="dxa"/>
              <w:right w:w="79" w:type="dxa"/>
            </w:tcMar>
            <w:hideMark/>
          </w:tcPr>
          <w:p w14:paraId="4F1806EF" w14:textId="77777777" w:rsidR="006576EE" w:rsidRPr="000451E0" w:rsidRDefault="006576EE">
            <w:pPr>
              <w:jc w:val="center"/>
              <w:rPr>
                <w:color w:val="FFFFFF" w:themeColor="background1"/>
              </w:rPr>
            </w:pPr>
            <w:r w:rsidRPr="000451E0">
              <w:rPr>
                <w:b/>
                <w:bCs/>
                <w:color w:val="FFFFFF" w:themeColor="background1"/>
              </w:rPr>
              <w:t>Notes</w:t>
            </w:r>
          </w:p>
        </w:tc>
      </w:tr>
      <w:tr w:rsidR="006576EE" w:rsidRPr="000451E0" w14:paraId="49C34DE8" w14:textId="77777777">
        <w:trPr>
          <w:trHeight w:val="369"/>
        </w:trPr>
        <w:tc>
          <w:tcPr>
            <w:tcW w:w="2412" w:type="dxa"/>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FD5EA"/>
            <w:tcMar>
              <w:top w:w="40" w:type="dxa"/>
              <w:left w:w="79" w:type="dxa"/>
              <w:bottom w:w="40" w:type="dxa"/>
              <w:right w:w="79" w:type="dxa"/>
            </w:tcMar>
            <w:hideMark/>
          </w:tcPr>
          <w:p w14:paraId="05214605" w14:textId="77777777" w:rsidR="006576EE" w:rsidRPr="000451E0" w:rsidRDefault="006576EE">
            <w:r w:rsidRPr="000451E0">
              <w:t>Azure Service Principal</w:t>
            </w:r>
          </w:p>
        </w:tc>
        <w:tc>
          <w:tcPr>
            <w:tcW w:w="2412" w:type="dxa"/>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FD5EA"/>
            <w:tcMar>
              <w:top w:w="40" w:type="dxa"/>
              <w:left w:w="79" w:type="dxa"/>
              <w:bottom w:w="40" w:type="dxa"/>
              <w:right w:w="79" w:type="dxa"/>
            </w:tcMar>
            <w:hideMark/>
          </w:tcPr>
          <w:p w14:paraId="6887E689" w14:textId="77777777" w:rsidR="006576EE" w:rsidRPr="000451E0" w:rsidRDefault="006576EE">
            <w:r w:rsidRPr="000451E0">
              <w:t>Create DevOps Service Principal (SP)</w:t>
            </w:r>
          </w:p>
        </w:tc>
        <w:tc>
          <w:tcPr>
            <w:tcW w:w="2614" w:type="dxa"/>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FD5EA"/>
            <w:tcMar>
              <w:top w:w="40" w:type="dxa"/>
              <w:left w:w="79" w:type="dxa"/>
              <w:bottom w:w="40" w:type="dxa"/>
              <w:right w:w="79" w:type="dxa"/>
            </w:tcMar>
            <w:hideMark/>
          </w:tcPr>
          <w:p w14:paraId="40A402DE" w14:textId="77777777" w:rsidR="006576EE" w:rsidRPr="000451E0" w:rsidRDefault="006576EE">
            <w:pPr>
              <w:rPr>
                <w:b/>
                <w:bCs/>
              </w:rPr>
            </w:pPr>
            <w:r w:rsidRPr="000451E0">
              <w:rPr>
                <w:b/>
                <w:bCs/>
              </w:rPr>
              <w:t>Service Connection –</w:t>
            </w:r>
          </w:p>
          <w:p w14:paraId="6F0EC41B" w14:textId="77777777" w:rsidR="006576EE" w:rsidRPr="000451E0" w:rsidRDefault="006576EE">
            <w:proofErr w:type="spellStart"/>
            <w:r w:rsidRPr="000451E0">
              <w:t>odessa</w:t>
            </w:r>
            <w:proofErr w:type="spellEnd"/>
            <w:r w:rsidRPr="000451E0">
              <w:t>-</w:t>
            </w:r>
            <w:proofErr w:type="spellStart"/>
            <w:r w:rsidRPr="000451E0">
              <w:t>hpefs</w:t>
            </w:r>
            <w:proofErr w:type="spellEnd"/>
            <w:r w:rsidRPr="000451E0">
              <w:t>-</w:t>
            </w:r>
            <w:proofErr w:type="spellStart"/>
            <w:r w:rsidRPr="000451E0">
              <w:t>devops</w:t>
            </w:r>
            <w:proofErr w:type="spellEnd"/>
            <w:r w:rsidRPr="000451E0">
              <w:t>-</w:t>
            </w:r>
            <w:proofErr w:type="spellStart"/>
            <w:r w:rsidRPr="000451E0">
              <w:t>sp</w:t>
            </w:r>
            <w:proofErr w:type="spellEnd"/>
            <w:r w:rsidRPr="000451E0">
              <w:t>-dev</w:t>
            </w:r>
          </w:p>
        </w:tc>
        <w:tc>
          <w:tcPr>
            <w:tcW w:w="2946" w:type="dxa"/>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FD5EA"/>
            <w:tcMar>
              <w:top w:w="40" w:type="dxa"/>
              <w:left w:w="79" w:type="dxa"/>
              <w:bottom w:w="40" w:type="dxa"/>
              <w:right w:w="79" w:type="dxa"/>
            </w:tcMar>
            <w:hideMark/>
          </w:tcPr>
          <w:p w14:paraId="24862843" w14:textId="77777777" w:rsidR="006576EE" w:rsidRPr="000451E0" w:rsidRDefault="006576EE">
            <w:r w:rsidRPr="000451E0">
              <w:t>This is the first step where SP to be created in Azure</w:t>
            </w:r>
          </w:p>
        </w:tc>
      </w:tr>
      <w:tr w:rsidR="006576EE" w:rsidRPr="000451E0" w14:paraId="35A319FD" w14:textId="77777777">
        <w:trPr>
          <w:trHeight w:val="514"/>
        </w:trPr>
        <w:tc>
          <w:tcPr>
            <w:tcW w:w="241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9EBF5"/>
            <w:tcMar>
              <w:top w:w="40" w:type="dxa"/>
              <w:left w:w="79" w:type="dxa"/>
              <w:bottom w:w="40" w:type="dxa"/>
              <w:right w:w="79" w:type="dxa"/>
            </w:tcMar>
            <w:hideMark/>
          </w:tcPr>
          <w:p w14:paraId="6490A6A1" w14:textId="77777777" w:rsidR="006576EE" w:rsidRPr="000451E0" w:rsidRDefault="006576EE">
            <w:r w:rsidRPr="000451E0">
              <w:t>DevOps</w:t>
            </w:r>
          </w:p>
          <w:p w14:paraId="1C55572A" w14:textId="77777777" w:rsidR="006576EE" w:rsidRPr="000451E0" w:rsidRDefault="006576EE">
            <w:r w:rsidRPr="000451E0">
              <w:t>Service Connection</w:t>
            </w:r>
          </w:p>
        </w:tc>
        <w:tc>
          <w:tcPr>
            <w:tcW w:w="241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9EBF5"/>
            <w:tcMar>
              <w:top w:w="40" w:type="dxa"/>
              <w:left w:w="79" w:type="dxa"/>
              <w:bottom w:w="40" w:type="dxa"/>
              <w:right w:w="79" w:type="dxa"/>
            </w:tcMar>
            <w:hideMark/>
          </w:tcPr>
          <w:p w14:paraId="10FDB696" w14:textId="77777777" w:rsidR="006576EE" w:rsidRPr="000451E0" w:rsidRDefault="006576EE">
            <w:r w:rsidRPr="000451E0">
              <w:t>Create DevOps Service Connection (SC) by pointing to above SP</w:t>
            </w:r>
          </w:p>
        </w:tc>
        <w:tc>
          <w:tcPr>
            <w:tcW w:w="261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9EBF5"/>
            <w:tcMar>
              <w:top w:w="40" w:type="dxa"/>
              <w:left w:w="79" w:type="dxa"/>
              <w:bottom w:w="40" w:type="dxa"/>
              <w:right w:w="79" w:type="dxa"/>
            </w:tcMar>
            <w:hideMark/>
          </w:tcPr>
          <w:p w14:paraId="7052412D" w14:textId="77777777" w:rsidR="006576EE" w:rsidRPr="000451E0" w:rsidRDefault="006576EE">
            <w:pPr>
              <w:rPr>
                <w:b/>
                <w:bCs/>
              </w:rPr>
            </w:pPr>
            <w:r w:rsidRPr="000451E0">
              <w:rPr>
                <w:b/>
                <w:bCs/>
              </w:rPr>
              <w:t>Service Principal-</w:t>
            </w:r>
          </w:p>
          <w:p w14:paraId="1E9B4D64" w14:textId="77777777" w:rsidR="006576EE" w:rsidRPr="000451E0" w:rsidRDefault="006576EE">
            <w:proofErr w:type="spellStart"/>
            <w:r w:rsidRPr="000451E0">
              <w:t>odessa</w:t>
            </w:r>
            <w:proofErr w:type="spellEnd"/>
            <w:r w:rsidRPr="000451E0">
              <w:t>-</w:t>
            </w:r>
            <w:proofErr w:type="spellStart"/>
            <w:r w:rsidRPr="000451E0">
              <w:t>hpefs</w:t>
            </w:r>
            <w:proofErr w:type="spellEnd"/>
            <w:r w:rsidRPr="000451E0">
              <w:t>-</w:t>
            </w:r>
            <w:proofErr w:type="spellStart"/>
            <w:r w:rsidRPr="000451E0">
              <w:t>devops</w:t>
            </w:r>
            <w:proofErr w:type="spellEnd"/>
            <w:r w:rsidRPr="000451E0">
              <w:t>-</w:t>
            </w:r>
            <w:proofErr w:type="spellStart"/>
            <w:r w:rsidRPr="000451E0">
              <w:t>sp</w:t>
            </w:r>
            <w:proofErr w:type="spellEnd"/>
            <w:r w:rsidRPr="000451E0">
              <w:t>-dev</w:t>
            </w:r>
          </w:p>
        </w:tc>
        <w:tc>
          <w:tcPr>
            <w:tcW w:w="294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9EBF5"/>
            <w:tcMar>
              <w:top w:w="40" w:type="dxa"/>
              <w:left w:w="79" w:type="dxa"/>
              <w:bottom w:w="40" w:type="dxa"/>
              <w:right w:w="79" w:type="dxa"/>
            </w:tcMar>
            <w:hideMark/>
          </w:tcPr>
          <w:p w14:paraId="46F4BA7D" w14:textId="77777777" w:rsidR="006576EE" w:rsidRPr="000451E0" w:rsidRDefault="006576EE">
            <w:r w:rsidRPr="000451E0">
              <w:t>Once we have above SC then create SP in DevOps by pointing to this SP</w:t>
            </w:r>
          </w:p>
        </w:tc>
      </w:tr>
      <w:tr w:rsidR="006576EE" w:rsidRPr="000451E0" w14:paraId="69D4AA29" w14:textId="77777777">
        <w:trPr>
          <w:trHeight w:val="948"/>
        </w:trPr>
        <w:tc>
          <w:tcPr>
            <w:tcW w:w="241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FD5EA"/>
            <w:tcMar>
              <w:top w:w="40" w:type="dxa"/>
              <w:left w:w="79" w:type="dxa"/>
              <w:bottom w:w="40" w:type="dxa"/>
              <w:right w:w="79" w:type="dxa"/>
            </w:tcMar>
            <w:hideMark/>
          </w:tcPr>
          <w:p w14:paraId="4D28CAD0" w14:textId="77777777" w:rsidR="006576EE" w:rsidRPr="000451E0" w:rsidRDefault="006576EE">
            <w:r w:rsidRPr="000451E0">
              <w:t>DevOps</w:t>
            </w:r>
          </w:p>
          <w:p w14:paraId="30F9677A" w14:textId="77777777" w:rsidR="006576EE" w:rsidRPr="000451E0" w:rsidRDefault="006576EE">
            <w:r w:rsidRPr="000451E0">
              <w:t>Artifacts</w:t>
            </w:r>
          </w:p>
        </w:tc>
        <w:tc>
          <w:tcPr>
            <w:tcW w:w="241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FD5EA"/>
            <w:tcMar>
              <w:top w:w="40" w:type="dxa"/>
              <w:left w:w="79" w:type="dxa"/>
              <w:bottom w:w="40" w:type="dxa"/>
              <w:right w:w="79" w:type="dxa"/>
            </w:tcMar>
            <w:hideMark/>
          </w:tcPr>
          <w:p w14:paraId="6B038BF5" w14:textId="77777777" w:rsidR="006576EE" w:rsidRPr="000451E0" w:rsidRDefault="006576EE">
            <w:r w:rsidRPr="000451E0">
              <w:t>Add Contributor Access to Project Collection Build Service</w:t>
            </w:r>
          </w:p>
        </w:tc>
        <w:tc>
          <w:tcPr>
            <w:tcW w:w="261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FD5EA"/>
            <w:tcMar>
              <w:top w:w="40" w:type="dxa"/>
              <w:left w:w="79" w:type="dxa"/>
              <w:bottom w:w="40" w:type="dxa"/>
              <w:right w:w="79" w:type="dxa"/>
            </w:tcMar>
            <w:hideMark/>
          </w:tcPr>
          <w:p w14:paraId="021D31A4" w14:textId="77777777" w:rsidR="006576EE" w:rsidRPr="000451E0" w:rsidRDefault="006576EE">
            <w:r w:rsidRPr="000451E0">
              <w:rPr>
                <w:b/>
                <w:bCs/>
              </w:rPr>
              <w:t xml:space="preserve">Path - </w:t>
            </w:r>
            <w:r w:rsidRPr="000451E0">
              <w:t xml:space="preserve">Azure </w:t>
            </w:r>
            <w:proofErr w:type="spellStart"/>
            <w:r w:rsidRPr="000451E0">
              <w:t>Devops</w:t>
            </w:r>
            <w:proofErr w:type="spellEnd"/>
            <w:r w:rsidRPr="000451E0">
              <w:t>-&gt;Artifacts-&gt;Settings-&gt;Permission-&gt;</w:t>
            </w:r>
          </w:p>
          <w:p w14:paraId="350608F7" w14:textId="77777777" w:rsidR="006576EE" w:rsidRPr="000451E0" w:rsidRDefault="006576EE">
            <w:r w:rsidRPr="000451E0">
              <w:t>Permission - Contributor</w:t>
            </w:r>
          </w:p>
        </w:tc>
        <w:tc>
          <w:tcPr>
            <w:tcW w:w="294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FD5EA"/>
            <w:tcMar>
              <w:top w:w="40" w:type="dxa"/>
              <w:left w:w="79" w:type="dxa"/>
              <w:bottom w:w="40" w:type="dxa"/>
              <w:right w:w="79" w:type="dxa"/>
            </w:tcMar>
            <w:hideMark/>
          </w:tcPr>
          <w:p w14:paraId="4392C1E7" w14:textId="095D7E2A" w:rsidR="006576EE" w:rsidRPr="000451E0" w:rsidRDefault="006576EE">
            <w:r w:rsidRPr="000451E0">
              <w:t xml:space="preserve">By default, permission is set to – Collaborative which </w:t>
            </w:r>
            <w:r w:rsidR="6EEE1CF6">
              <w:t>needs</w:t>
            </w:r>
            <w:r w:rsidRPr="000451E0">
              <w:t xml:space="preserve"> to be updated with Contributor access.</w:t>
            </w:r>
          </w:p>
          <w:p w14:paraId="7025810C" w14:textId="07FC690D" w:rsidR="006576EE" w:rsidRPr="000451E0" w:rsidRDefault="006576EE">
            <w:r w:rsidRPr="000451E0">
              <w:t xml:space="preserve">This has already </w:t>
            </w:r>
            <w:r w:rsidR="57DD4FFE">
              <w:t>been</w:t>
            </w:r>
            <w:r w:rsidR="13F340FD">
              <w:t xml:space="preserve"> </w:t>
            </w:r>
            <w:r w:rsidRPr="000451E0">
              <w:t>given so no further access is needed for higher environments.</w:t>
            </w:r>
          </w:p>
        </w:tc>
      </w:tr>
      <w:tr w:rsidR="006576EE" w:rsidRPr="000451E0" w14:paraId="5447ADC2" w14:textId="77777777">
        <w:trPr>
          <w:trHeight w:val="804"/>
        </w:trPr>
        <w:tc>
          <w:tcPr>
            <w:tcW w:w="241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9EBF5"/>
            <w:tcMar>
              <w:top w:w="40" w:type="dxa"/>
              <w:left w:w="79" w:type="dxa"/>
              <w:bottom w:w="40" w:type="dxa"/>
              <w:right w:w="79" w:type="dxa"/>
            </w:tcMar>
            <w:hideMark/>
          </w:tcPr>
          <w:p w14:paraId="1E90CA07" w14:textId="77777777" w:rsidR="006576EE" w:rsidRPr="000451E0" w:rsidRDefault="006576EE">
            <w:r w:rsidRPr="000451E0">
              <w:t>Azure VMSS</w:t>
            </w:r>
          </w:p>
        </w:tc>
        <w:tc>
          <w:tcPr>
            <w:tcW w:w="241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9EBF5"/>
            <w:tcMar>
              <w:top w:w="40" w:type="dxa"/>
              <w:left w:w="79" w:type="dxa"/>
              <w:bottom w:w="40" w:type="dxa"/>
              <w:right w:w="79" w:type="dxa"/>
            </w:tcMar>
            <w:hideMark/>
          </w:tcPr>
          <w:p w14:paraId="33A32DEF" w14:textId="77777777" w:rsidR="006576EE" w:rsidRPr="000451E0" w:rsidRDefault="006576EE">
            <w:r w:rsidRPr="000451E0">
              <w:t>Granting access to VM Scale-set on Storage Account’s container</w:t>
            </w:r>
          </w:p>
        </w:tc>
        <w:tc>
          <w:tcPr>
            <w:tcW w:w="261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9EBF5"/>
            <w:tcMar>
              <w:top w:w="40" w:type="dxa"/>
              <w:left w:w="79" w:type="dxa"/>
              <w:bottom w:w="40" w:type="dxa"/>
              <w:right w:w="79" w:type="dxa"/>
            </w:tcMar>
            <w:hideMark/>
          </w:tcPr>
          <w:p w14:paraId="1625F6EE" w14:textId="77777777" w:rsidR="006576EE" w:rsidRPr="000451E0" w:rsidRDefault="006576EE">
            <w:r w:rsidRPr="000451E0">
              <w:rPr>
                <w:b/>
                <w:bCs/>
              </w:rPr>
              <w:t>VMSS Name –</w:t>
            </w:r>
            <w:proofErr w:type="spellStart"/>
            <w:r w:rsidRPr="000451E0">
              <w:t>vmssdevopsnonp</w:t>
            </w:r>
            <w:proofErr w:type="spellEnd"/>
          </w:p>
          <w:p w14:paraId="497EB86A" w14:textId="77777777" w:rsidR="006576EE" w:rsidRPr="000451E0" w:rsidRDefault="006576EE">
            <w:r w:rsidRPr="000451E0">
              <w:t xml:space="preserve">Storage Container Name – </w:t>
            </w:r>
            <w:proofErr w:type="spellStart"/>
            <w:r w:rsidRPr="000451E0">
              <w:t>stodessacoreblobdev</w:t>
            </w:r>
            <w:proofErr w:type="spellEnd"/>
          </w:p>
          <w:p w14:paraId="1D759DF1" w14:textId="77777777" w:rsidR="006576EE" w:rsidRPr="000451E0" w:rsidRDefault="006576EE">
            <w:r w:rsidRPr="000451E0">
              <w:rPr>
                <w:b/>
                <w:bCs/>
              </w:rPr>
              <w:t xml:space="preserve">IAM Role - </w:t>
            </w:r>
            <w:r w:rsidRPr="000451E0">
              <w:t>Storage Blob Data Reader</w:t>
            </w:r>
          </w:p>
        </w:tc>
        <w:tc>
          <w:tcPr>
            <w:tcW w:w="294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9EBF5"/>
            <w:tcMar>
              <w:top w:w="40" w:type="dxa"/>
              <w:left w:w="79" w:type="dxa"/>
              <w:bottom w:w="40" w:type="dxa"/>
              <w:right w:w="79" w:type="dxa"/>
            </w:tcMar>
            <w:hideMark/>
          </w:tcPr>
          <w:p w14:paraId="4438DB73" w14:textId="77777777" w:rsidR="006576EE" w:rsidRPr="000451E0" w:rsidRDefault="006576EE">
            <w:r w:rsidRPr="000451E0">
              <w:t>This access has been given already so no further access is needed for higher environments.</w:t>
            </w:r>
          </w:p>
        </w:tc>
      </w:tr>
      <w:tr w:rsidR="006576EE" w:rsidRPr="000451E0" w14:paraId="3053701F" w14:textId="77777777">
        <w:trPr>
          <w:trHeight w:val="1093"/>
        </w:trPr>
        <w:tc>
          <w:tcPr>
            <w:tcW w:w="241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FD5EA"/>
            <w:tcMar>
              <w:top w:w="40" w:type="dxa"/>
              <w:left w:w="79" w:type="dxa"/>
              <w:bottom w:w="40" w:type="dxa"/>
              <w:right w:w="79" w:type="dxa"/>
            </w:tcMar>
            <w:hideMark/>
          </w:tcPr>
          <w:p w14:paraId="5CE1C34B" w14:textId="77777777" w:rsidR="006576EE" w:rsidRPr="000451E0" w:rsidRDefault="006576EE">
            <w:r w:rsidRPr="000451E0">
              <w:lastRenderedPageBreak/>
              <w:t>Azure App Services</w:t>
            </w:r>
          </w:p>
        </w:tc>
        <w:tc>
          <w:tcPr>
            <w:tcW w:w="241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FD5EA"/>
            <w:tcMar>
              <w:top w:w="40" w:type="dxa"/>
              <w:left w:w="79" w:type="dxa"/>
              <w:bottom w:w="40" w:type="dxa"/>
              <w:right w:w="79" w:type="dxa"/>
            </w:tcMar>
            <w:hideMark/>
          </w:tcPr>
          <w:p w14:paraId="5C0DE997" w14:textId="77777777" w:rsidR="006576EE" w:rsidRPr="000451E0" w:rsidRDefault="006576EE">
            <w:r w:rsidRPr="000451E0">
              <w:t>Grant access to SP on Core app services</w:t>
            </w:r>
          </w:p>
        </w:tc>
        <w:tc>
          <w:tcPr>
            <w:tcW w:w="261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FD5EA"/>
            <w:tcMar>
              <w:top w:w="40" w:type="dxa"/>
              <w:left w:w="79" w:type="dxa"/>
              <w:bottom w:w="40" w:type="dxa"/>
              <w:right w:w="79" w:type="dxa"/>
            </w:tcMar>
            <w:hideMark/>
          </w:tcPr>
          <w:p w14:paraId="1CC71B6D" w14:textId="77777777" w:rsidR="006576EE" w:rsidRPr="000451E0" w:rsidRDefault="006576EE">
            <w:pPr>
              <w:rPr>
                <w:b/>
                <w:bCs/>
              </w:rPr>
            </w:pPr>
            <w:r w:rsidRPr="000451E0">
              <w:rPr>
                <w:b/>
                <w:bCs/>
              </w:rPr>
              <w:t xml:space="preserve">App services - </w:t>
            </w:r>
          </w:p>
          <w:p w14:paraId="1D73E8B6" w14:textId="77777777" w:rsidR="006576EE" w:rsidRPr="000451E0" w:rsidRDefault="006576EE">
            <w:r w:rsidRPr="000451E0">
              <w:t>app-</w:t>
            </w:r>
            <w:proofErr w:type="spellStart"/>
            <w:r w:rsidRPr="000451E0">
              <w:t>hpefs</w:t>
            </w:r>
            <w:proofErr w:type="spellEnd"/>
            <w:r w:rsidRPr="000451E0">
              <w:t>-</w:t>
            </w:r>
            <w:proofErr w:type="spellStart"/>
            <w:r w:rsidRPr="000451E0">
              <w:t>odessa</w:t>
            </w:r>
            <w:proofErr w:type="spellEnd"/>
            <w:r w:rsidRPr="000451E0">
              <w:t>-</w:t>
            </w:r>
            <w:proofErr w:type="spellStart"/>
            <w:r w:rsidRPr="000451E0">
              <w:t>appserver</w:t>
            </w:r>
            <w:proofErr w:type="spellEnd"/>
            <w:r w:rsidRPr="000451E0">
              <w:t>-</w:t>
            </w:r>
            <w:r>
              <w:t>config</w:t>
            </w:r>
          </w:p>
          <w:p w14:paraId="02B345DE" w14:textId="77777777" w:rsidR="006576EE" w:rsidRPr="000451E0" w:rsidRDefault="006576EE">
            <w:r w:rsidRPr="000451E0">
              <w:t>app-</w:t>
            </w:r>
            <w:proofErr w:type="spellStart"/>
            <w:r w:rsidRPr="000451E0">
              <w:t>hpefs</w:t>
            </w:r>
            <w:proofErr w:type="spellEnd"/>
            <w:r w:rsidRPr="000451E0">
              <w:t>-</w:t>
            </w:r>
            <w:proofErr w:type="spellStart"/>
            <w:r w:rsidRPr="000451E0">
              <w:t>odessa</w:t>
            </w:r>
            <w:proofErr w:type="spellEnd"/>
            <w:r w:rsidRPr="000451E0">
              <w:t>-</w:t>
            </w:r>
            <w:proofErr w:type="spellStart"/>
            <w:r w:rsidRPr="000451E0">
              <w:t>batchjobs</w:t>
            </w:r>
            <w:proofErr w:type="spellEnd"/>
            <w:r w:rsidRPr="000451E0">
              <w:t>-</w:t>
            </w:r>
            <w:r>
              <w:t>config</w:t>
            </w:r>
          </w:p>
          <w:p w14:paraId="328C0E85" w14:textId="77777777" w:rsidR="006576EE" w:rsidRPr="000451E0" w:rsidRDefault="006576EE">
            <w:r w:rsidRPr="000451E0">
              <w:rPr>
                <w:b/>
                <w:bCs/>
              </w:rPr>
              <w:t xml:space="preserve">IAM Role – </w:t>
            </w:r>
            <w:r w:rsidRPr="000451E0">
              <w:t>Contributor</w:t>
            </w:r>
          </w:p>
          <w:p w14:paraId="4215D8FD" w14:textId="77777777" w:rsidR="006576EE" w:rsidRPr="000451E0" w:rsidRDefault="006576EE">
            <w:r w:rsidRPr="000451E0">
              <w:rPr>
                <w:b/>
                <w:bCs/>
              </w:rPr>
              <w:t xml:space="preserve">SP - </w:t>
            </w:r>
            <w:proofErr w:type="spellStart"/>
            <w:r w:rsidRPr="000451E0">
              <w:t>odessa</w:t>
            </w:r>
            <w:proofErr w:type="spellEnd"/>
            <w:r w:rsidRPr="000451E0">
              <w:t>-</w:t>
            </w:r>
            <w:proofErr w:type="spellStart"/>
            <w:r w:rsidRPr="000451E0">
              <w:t>hpefs</w:t>
            </w:r>
            <w:proofErr w:type="spellEnd"/>
            <w:r w:rsidRPr="000451E0">
              <w:t>-</w:t>
            </w:r>
            <w:proofErr w:type="spellStart"/>
            <w:r w:rsidRPr="000451E0">
              <w:t>devops</w:t>
            </w:r>
            <w:proofErr w:type="spellEnd"/>
            <w:r w:rsidRPr="000451E0">
              <w:t>-</w:t>
            </w:r>
            <w:proofErr w:type="spellStart"/>
            <w:r w:rsidRPr="000451E0">
              <w:t>sp</w:t>
            </w:r>
            <w:proofErr w:type="spellEnd"/>
            <w:r w:rsidRPr="000451E0">
              <w:t>-dev</w:t>
            </w:r>
          </w:p>
        </w:tc>
        <w:tc>
          <w:tcPr>
            <w:tcW w:w="294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FD5EA"/>
            <w:tcMar>
              <w:top w:w="40" w:type="dxa"/>
              <w:left w:w="79" w:type="dxa"/>
              <w:bottom w:w="40" w:type="dxa"/>
              <w:right w:w="79" w:type="dxa"/>
            </w:tcMar>
            <w:hideMark/>
          </w:tcPr>
          <w:p w14:paraId="5B323621" w14:textId="77777777" w:rsidR="006576EE" w:rsidRPr="000451E0" w:rsidRDefault="006576EE">
            <w:r w:rsidRPr="000451E0">
              <w:t>SP requires IAM permission on App services for deployment</w:t>
            </w:r>
          </w:p>
        </w:tc>
      </w:tr>
      <w:tr w:rsidR="006576EE" w:rsidRPr="000451E0" w14:paraId="4D4CF043" w14:textId="77777777">
        <w:trPr>
          <w:trHeight w:val="804"/>
        </w:trPr>
        <w:tc>
          <w:tcPr>
            <w:tcW w:w="241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9EBF5"/>
            <w:tcMar>
              <w:top w:w="40" w:type="dxa"/>
              <w:left w:w="79" w:type="dxa"/>
              <w:bottom w:w="40" w:type="dxa"/>
              <w:right w:w="79" w:type="dxa"/>
            </w:tcMar>
            <w:hideMark/>
          </w:tcPr>
          <w:p w14:paraId="0C0130D4" w14:textId="77777777" w:rsidR="006576EE" w:rsidRPr="000451E0" w:rsidRDefault="006576EE">
            <w:r w:rsidRPr="000451E0">
              <w:t>Azure Key Vault</w:t>
            </w:r>
          </w:p>
        </w:tc>
        <w:tc>
          <w:tcPr>
            <w:tcW w:w="241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9EBF5"/>
            <w:tcMar>
              <w:top w:w="40" w:type="dxa"/>
              <w:left w:w="79" w:type="dxa"/>
              <w:bottom w:w="40" w:type="dxa"/>
              <w:right w:w="79" w:type="dxa"/>
            </w:tcMar>
            <w:hideMark/>
          </w:tcPr>
          <w:p w14:paraId="24BAE725" w14:textId="77777777" w:rsidR="006576EE" w:rsidRPr="000451E0" w:rsidRDefault="006576EE">
            <w:r w:rsidRPr="000451E0">
              <w:t>Grant access policy to SP on Key Vault Secrets</w:t>
            </w:r>
          </w:p>
        </w:tc>
        <w:tc>
          <w:tcPr>
            <w:tcW w:w="261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9EBF5"/>
            <w:tcMar>
              <w:top w:w="40" w:type="dxa"/>
              <w:left w:w="79" w:type="dxa"/>
              <w:bottom w:w="40" w:type="dxa"/>
              <w:right w:w="79" w:type="dxa"/>
            </w:tcMar>
            <w:hideMark/>
          </w:tcPr>
          <w:p w14:paraId="31423DC6" w14:textId="77777777" w:rsidR="006576EE" w:rsidRPr="000451E0" w:rsidRDefault="006576EE">
            <w:pPr>
              <w:rPr>
                <w:b/>
                <w:bCs/>
              </w:rPr>
            </w:pPr>
            <w:r w:rsidRPr="000451E0">
              <w:rPr>
                <w:b/>
                <w:bCs/>
              </w:rPr>
              <w:t>Key Vault –</w:t>
            </w:r>
          </w:p>
          <w:p w14:paraId="5548ABC5" w14:textId="77777777" w:rsidR="006576EE" w:rsidRPr="000451E0" w:rsidRDefault="006576EE">
            <w:proofErr w:type="spellStart"/>
            <w:r w:rsidRPr="000451E0">
              <w:t>kv</w:t>
            </w:r>
            <w:proofErr w:type="spellEnd"/>
            <w:r w:rsidRPr="000451E0">
              <w:t>-</w:t>
            </w:r>
            <w:proofErr w:type="spellStart"/>
            <w:r w:rsidRPr="000451E0">
              <w:t>hpefs</w:t>
            </w:r>
            <w:proofErr w:type="spellEnd"/>
            <w:r w:rsidRPr="000451E0">
              <w:t>-</w:t>
            </w:r>
            <w:proofErr w:type="spellStart"/>
            <w:r w:rsidRPr="000451E0">
              <w:t>odessa</w:t>
            </w:r>
            <w:proofErr w:type="spellEnd"/>
            <w:r w:rsidRPr="000451E0">
              <w:t>-dev</w:t>
            </w:r>
          </w:p>
          <w:p w14:paraId="5FF29269" w14:textId="77777777" w:rsidR="006576EE" w:rsidRPr="000451E0" w:rsidRDefault="006576EE">
            <w:r w:rsidRPr="000451E0">
              <w:rPr>
                <w:b/>
                <w:bCs/>
              </w:rPr>
              <w:t>SP -</w:t>
            </w:r>
            <w:r w:rsidRPr="000451E0">
              <w:t xml:space="preserve"> </w:t>
            </w:r>
            <w:proofErr w:type="spellStart"/>
            <w:r w:rsidRPr="000451E0">
              <w:t>odessa</w:t>
            </w:r>
            <w:proofErr w:type="spellEnd"/>
            <w:r w:rsidRPr="000451E0">
              <w:t>-</w:t>
            </w:r>
            <w:proofErr w:type="spellStart"/>
            <w:r w:rsidRPr="000451E0">
              <w:t>hpefs</w:t>
            </w:r>
            <w:proofErr w:type="spellEnd"/>
            <w:r w:rsidRPr="000451E0">
              <w:t>-</w:t>
            </w:r>
            <w:proofErr w:type="spellStart"/>
            <w:r w:rsidRPr="000451E0">
              <w:t>devops</w:t>
            </w:r>
            <w:proofErr w:type="spellEnd"/>
            <w:r w:rsidRPr="000451E0">
              <w:t>-</w:t>
            </w:r>
            <w:proofErr w:type="spellStart"/>
            <w:r w:rsidRPr="000451E0">
              <w:t>sp</w:t>
            </w:r>
            <w:proofErr w:type="spellEnd"/>
            <w:r w:rsidRPr="000451E0">
              <w:t>-dev</w:t>
            </w:r>
          </w:p>
          <w:p w14:paraId="77E7AAEC" w14:textId="77777777" w:rsidR="006576EE" w:rsidRPr="000451E0" w:rsidRDefault="006576EE">
            <w:r w:rsidRPr="000451E0">
              <w:rPr>
                <w:b/>
                <w:bCs/>
              </w:rPr>
              <w:t>IAM Role –</w:t>
            </w:r>
            <w:r w:rsidRPr="000451E0">
              <w:t xml:space="preserve"> Contributor</w:t>
            </w:r>
          </w:p>
          <w:p w14:paraId="0D950557" w14:textId="77777777" w:rsidR="006576EE" w:rsidRPr="000451E0" w:rsidRDefault="006576EE">
            <w:r w:rsidRPr="000451E0">
              <w:t>Access Policy – Get and List</w:t>
            </w:r>
          </w:p>
        </w:tc>
        <w:tc>
          <w:tcPr>
            <w:tcW w:w="294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9EBF5"/>
            <w:tcMar>
              <w:top w:w="40" w:type="dxa"/>
              <w:left w:w="79" w:type="dxa"/>
              <w:bottom w:w="40" w:type="dxa"/>
              <w:right w:w="79" w:type="dxa"/>
            </w:tcMar>
            <w:hideMark/>
          </w:tcPr>
          <w:p w14:paraId="28FA99C6" w14:textId="77777777" w:rsidR="006576EE" w:rsidRDefault="006576EE">
            <w:r w:rsidRPr="000451E0">
              <w:t>This permission is required to download credentials from Key Vault</w:t>
            </w:r>
            <w:r>
              <w:t>.</w:t>
            </w:r>
          </w:p>
          <w:p w14:paraId="30E9F921" w14:textId="77777777" w:rsidR="006576EE" w:rsidRPr="0085295A" w:rsidRDefault="006576EE">
            <w:pPr>
              <w:rPr>
                <w:b/>
                <w:bCs/>
              </w:rPr>
            </w:pPr>
            <w:r w:rsidRPr="0085295A">
              <w:rPr>
                <w:b/>
                <w:bCs/>
              </w:rPr>
              <w:t>Keys:</w:t>
            </w:r>
          </w:p>
          <w:p w14:paraId="1B07234F" w14:textId="77777777" w:rsidR="006576EE" w:rsidRDefault="006576EE">
            <w:proofErr w:type="spellStart"/>
            <w:r w:rsidRPr="00D672D9">
              <w:t>odessa</w:t>
            </w:r>
            <w:proofErr w:type="spellEnd"/>
            <w:r w:rsidRPr="00D672D9">
              <w:t>-</w:t>
            </w:r>
            <w:proofErr w:type="spellStart"/>
            <w:r w:rsidRPr="00D672D9">
              <w:t>hpefs</w:t>
            </w:r>
            <w:proofErr w:type="spellEnd"/>
            <w:r w:rsidRPr="00D672D9">
              <w:t>-</w:t>
            </w:r>
            <w:proofErr w:type="spellStart"/>
            <w:r w:rsidRPr="00D672D9">
              <w:t>devops</w:t>
            </w:r>
            <w:proofErr w:type="spellEnd"/>
            <w:r w:rsidRPr="00D672D9">
              <w:t>-</w:t>
            </w:r>
            <w:proofErr w:type="spellStart"/>
            <w:r w:rsidRPr="00D672D9">
              <w:t>db</w:t>
            </w:r>
            <w:proofErr w:type="spellEnd"/>
            <w:r w:rsidRPr="00D672D9">
              <w:t xml:space="preserve">-username </w:t>
            </w:r>
          </w:p>
          <w:p w14:paraId="7BE249A3" w14:textId="77777777" w:rsidR="006576EE" w:rsidRDefault="006576EE">
            <w:proofErr w:type="spellStart"/>
            <w:r>
              <w:t>odessa</w:t>
            </w:r>
            <w:proofErr w:type="spellEnd"/>
            <w:r>
              <w:t>-</w:t>
            </w:r>
            <w:proofErr w:type="spellStart"/>
            <w:r>
              <w:t>hpefs</w:t>
            </w:r>
            <w:proofErr w:type="spellEnd"/>
            <w:r>
              <w:t>-</w:t>
            </w:r>
            <w:proofErr w:type="spellStart"/>
            <w:r>
              <w:t>devops</w:t>
            </w:r>
            <w:proofErr w:type="spellEnd"/>
            <w:r>
              <w:t>-</w:t>
            </w:r>
            <w:proofErr w:type="spellStart"/>
            <w:r>
              <w:t>db</w:t>
            </w:r>
            <w:proofErr w:type="spellEnd"/>
            <w:r>
              <w:t>-password</w:t>
            </w:r>
          </w:p>
          <w:p w14:paraId="332FFE68" w14:textId="77777777" w:rsidR="006576EE" w:rsidRDefault="006576EE">
            <w:proofErr w:type="spellStart"/>
            <w:r>
              <w:t>odessa</w:t>
            </w:r>
            <w:proofErr w:type="spellEnd"/>
            <w:r>
              <w:t>-</w:t>
            </w:r>
            <w:proofErr w:type="spellStart"/>
            <w:r>
              <w:t>hpefs</w:t>
            </w:r>
            <w:proofErr w:type="spellEnd"/>
            <w:r>
              <w:t>-</w:t>
            </w:r>
            <w:proofErr w:type="spellStart"/>
            <w:r>
              <w:t>devops</w:t>
            </w:r>
            <w:proofErr w:type="spellEnd"/>
            <w:r>
              <w:t>-</w:t>
            </w:r>
            <w:proofErr w:type="spellStart"/>
            <w:r>
              <w:t>rs</w:t>
            </w:r>
            <w:proofErr w:type="spellEnd"/>
            <w:r>
              <w:t>-password</w:t>
            </w:r>
          </w:p>
          <w:p w14:paraId="533FAFED" w14:textId="77777777" w:rsidR="006576EE" w:rsidRPr="000451E0" w:rsidRDefault="006576EE">
            <w:proofErr w:type="spellStart"/>
            <w:r>
              <w:t>odessa</w:t>
            </w:r>
            <w:proofErr w:type="spellEnd"/>
            <w:r>
              <w:t>-</w:t>
            </w:r>
            <w:proofErr w:type="spellStart"/>
            <w:r>
              <w:t>hpefs</w:t>
            </w:r>
            <w:proofErr w:type="spellEnd"/>
            <w:r>
              <w:t>-</w:t>
            </w:r>
            <w:proofErr w:type="spellStart"/>
            <w:r>
              <w:t>devops</w:t>
            </w:r>
            <w:proofErr w:type="spellEnd"/>
            <w:r>
              <w:t>-</w:t>
            </w:r>
            <w:proofErr w:type="spellStart"/>
            <w:r>
              <w:t>rs</w:t>
            </w:r>
            <w:proofErr w:type="spellEnd"/>
            <w:r>
              <w:t>-username</w:t>
            </w:r>
          </w:p>
        </w:tc>
      </w:tr>
      <w:tr w:rsidR="006576EE" w:rsidRPr="000451E0" w14:paraId="340CECC9" w14:textId="77777777">
        <w:trPr>
          <w:trHeight w:val="804"/>
        </w:trPr>
        <w:tc>
          <w:tcPr>
            <w:tcW w:w="241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FD5EA"/>
            <w:tcMar>
              <w:top w:w="40" w:type="dxa"/>
              <w:left w:w="79" w:type="dxa"/>
              <w:bottom w:w="40" w:type="dxa"/>
              <w:right w:w="79" w:type="dxa"/>
            </w:tcMar>
            <w:hideMark/>
          </w:tcPr>
          <w:p w14:paraId="1BAA1A07" w14:textId="77777777" w:rsidR="006576EE" w:rsidRPr="000451E0" w:rsidRDefault="006576EE">
            <w:r w:rsidRPr="000451E0">
              <w:t>Azure Report Server VM</w:t>
            </w:r>
          </w:p>
        </w:tc>
        <w:tc>
          <w:tcPr>
            <w:tcW w:w="241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FD5EA"/>
            <w:tcMar>
              <w:top w:w="40" w:type="dxa"/>
              <w:left w:w="79" w:type="dxa"/>
              <w:bottom w:w="40" w:type="dxa"/>
              <w:right w:w="79" w:type="dxa"/>
            </w:tcMar>
            <w:hideMark/>
          </w:tcPr>
          <w:p w14:paraId="67B5304B" w14:textId="77777777" w:rsidR="006576EE" w:rsidRPr="000451E0" w:rsidRDefault="006576EE">
            <w:r w:rsidRPr="000451E0">
              <w:t>Grant VM Admin permission to domain account within Report Server VM</w:t>
            </w:r>
          </w:p>
        </w:tc>
        <w:tc>
          <w:tcPr>
            <w:tcW w:w="261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FD5EA"/>
            <w:tcMar>
              <w:top w:w="40" w:type="dxa"/>
              <w:left w:w="79" w:type="dxa"/>
              <w:bottom w:w="40" w:type="dxa"/>
              <w:right w:w="79" w:type="dxa"/>
            </w:tcMar>
            <w:hideMark/>
          </w:tcPr>
          <w:p w14:paraId="2D0A9E77" w14:textId="77777777" w:rsidR="006576EE" w:rsidRPr="000451E0" w:rsidRDefault="006576EE">
            <w:r w:rsidRPr="63A126F4">
              <w:rPr>
                <w:b/>
              </w:rPr>
              <w:t>Domain Account</w:t>
            </w:r>
            <w:r w:rsidRPr="000451E0">
              <w:t xml:space="preserve"> – </w:t>
            </w:r>
            <w:proofErr w:type="spellStart"/>
            <w:r w:rsidRPr="000451E0">
              <w:t>hpefsoddevopssadev</w:t>
            </w:r>
            <w:proofErr w:type="spellEnd"/>
          </w:p>
          <w:p w14:paraId="0B6E0051" w14:textId="77777777" w:rsidR="006576EE" w:rsidRPr="000451E0" w:rsidRDefault="006576EE">
            <w:r w:rsidRPr="63A126F4">
              <w:rPr>
                <w:b/>
              </w:rPr>
              <w:t>Report Server VM</w:t>
            </w:r>
            <w:r w:rsidRPr="000451E0">
              <w:t xml:space="preserve"> – </w:t>
            </w:r>
            <w:proofErr w:type="spellStart"/>
            <w:r w:rsidRPr="000451E0">
              <w:t>vmreportsvrdev</w:t>
            </w:r>
            <w:proofErr w:type="spellEnd"/>
            <w:r w:rsidRPr="000451E0">
              <w:t xml:space="preserve"> / 10.17.10.6</w:t>
            </w:r>
          </w:p>
          <w:p w14:paraId="160EE909" w14:textId="77777777" w:rsidR="006576EE" w:rsidRPr="000451E0" w:rsidRDefault="006576EE">
            <w:r w:rsidRPr="2A3E6297">
              <w:rPr>
                <w:b/>
              </w:rPr>
              <w:t xml:space="preserve">Permission </w:t>
            </w:r>
            <w:r w:rsidRPr="000451E0">
              <w:t>– Administrator Group</w:t>
            </w:r>
          </w:p>
        </w:tc>
        <w:tc>
          <w:tcPr>
            <w:tcW w:w="294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FD5EA"/>
            <w:tcMar>
              <w:top w:w="40" w:type="dxa"/>
              <w:left w:w="79" w:type="dxa"/>
              <w:bottom w:w="40" w:type="dxa"/>
              <w:right w:w="79" w:type="dxa"/>
            </w:tcMar>
            <w:hideMark/>
          </w:tcPr>
          <w:p w14:paraId="550ECE4B" w14:textId="77777777" w:rsidR="006576EE" w:rsidRPr="000451E0" w:rsidRDefault="006576EE">
            <w:r w:rsidRPr="000451E0">
              <w:t>This permission is required on VM to deploy bulk RDL, helper files and to start and stop SSRS service.</w:t>
            </w:r>
          </w:p>
        </w:tc>
      </w:tr>
      <w:tr w:rsidR="006576EE" w:rsidRPr="000451E0" w14:paraId="0D1F5F0F" w14:textId="77777777">
        <w:trPr>
          <w:trHeight w:val="659"/>
        </w:trPr>
        <w:tc>
          <w:tcPr>
            <w:tcW w:w="241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9EBF5"/>
            <w:tcMar>
              <w:top w:w="40" w:type="dxa"/>
              <w:left w:w="79" w:type="dxa"/>
              <w:bottom w:w="40" w:type="dxa"/>
              <w:right w:w="79" w:type="dxa"/>
            </w:tcMar>
            <w:hideMark/>
          </w:tcPr>
          <w:p w14:paraId="6EE4B72E" w14:textId="77777777" w:rsidR="006576EE" w:rsidRPr="000451E0" w:rsidRDefault="006576EE">
            <w:r w:rsidRPr="000451E0">
              <w:t>Azure Report Server VM</w:t>
            </w:r>
          </w:p>
        </w:tc>
        <w:tc>
          <w:tcPr>
            <w:tcW w:w="241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9EBF5"/>
            <w:tcMar>
              <w:top w:w="40" w:type="dxa"/>
              <w:left w:w="79" w:type="dxa"/>
              <w:bottom w:w="40" w:type="dxa"/>
              <w:right w:w="79" w:type="dxa"/>
            </w:tcMar>
            <w:hideMark/>
          </w:tcPr>
          <w:p w14:paraId="57544995" w14:textId="77777777" w:rsidR="006576EE" w:rsidRPr="000451E0" w:rsidRDefault="006576EE">
            <w:r w:rsidRPr="000451E0">
              <w:t xml:space="preserve">Grant IAM roles to SP for Report Server VM </w:t>
            </w:r>
          </w:p>
        </w:tc>
        <w:tc>
          <w:tcPr>
            <w:tcW w:w="261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9EBF5"/>
            <w:tcMar>
              <w:top w:w="40" w:type="dxa"/>
              <w:left w:w="79" w:type="dxa"/>
              <w:bottom w:w="40" w:type="dxa"/>
              <w:right w:w="79" w:type="dxa"/>
            </w:tcMar>
            <w:hideMark/>
          </w:tcPr>
          <w:p w14:paraId="5797CC4B" w14:textId="77777777" w:rsidR="006576EE" w:rsidRPr="000451E0" w:rsidRDefault="006576EE">
            <w:r w:rsidRPr="2A3E6297">
              <w:rPr>
                <w:b/>
              </w:rPr>
              <w:t xml:space="preserve">Report Server VM </w:t>
            </w:r>
            <w:r w:rsidRPr="000451E0">
              <w:t xml:space="preserve">– </w:t>
            </w:r>
            <w:proofErr w:type="spellStart"/>
            <w:r w:rsidRPr="000451E0">
              <w:t>vmreportsvrdev</w:t>
            </w:r>
            <w:proofErr w:type="spellEnd"/>
            <w:r w:rsidRPr="000451E0">
              <w:t xml:space="preserve"> / 10.17.10.6</w:t>
            </w:r>
          </w:p>
          <w:p w14:paraId="75853A0D" w14:textId="77777777" w:rsidR="006576EE" w:rsidRPr="000451E0" w:rsidRDefault="006576EE">
            <w:r w:rsidRPr="2A3E6297">
              <w:rPr>
                <w:b/>
              </w:rPr>
              <w:t xml:space="preserve">IAM Roles </w:t>
            </w:r>
            <w:r w:rsidRPr="000451E0">
              <w:t>- Contributor, Virtual Machine Administrator Login</w:t>
            </w:r>
          </w:p>
        </w:tc>
        <w:tc>
          <w:tcPr>
            <w:tcW w:w="294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9EBF5"/>
            <w:tcMar>
              <w:top w:w="40" w:type="dxa"/>
              <w:left w:w="79" w:type="dxa"/>
              <w:bottom w:w="40" w:type="dxa"/>
              <w:right w:w="79" w:type="dxa"/>
            </w:tcMar>
            <w:hideMark/>
          </w:tcPr>
          <w:p w14:paraId="1310F8A4" w14:textId="77777777" w:rsidR="006576EE" w:rsidRPr="000451E0" w:rsidRDefault="006576EE">
            <w:r w:rsidRPr="000451E0">
              <w:t>These permissions are needed to have access on Report Server VM.</w:t>
            </w:r>
          </w:p>
        </w:tc>
      </w:tr>
      <w:tr w:rsidR="006576EE" w:rsidRPr="000451E0" w14:paraId="60D84B8D" w14:textId="77777777">
        <w:trPr>
          <w:trHeight w:val="514"/>
        </w:trPr>
        <w:tc>
          <w:tcPr>
            <w:tcW w:w="241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FD5EA"/>
            <w:tcMar>
              <w:top w:w="40" w:type="dxa"/>
              <w:left w:w="79" w:type="dxa"/>
              <w:bottom w:w="40" w:type="dxa"/>
              <w:right w:w="79" w:type="dxa"/>
            </w:tcMar>
            <w:hideMark/>
          </w:tcPr>
          <w:p w14:paraId="078E6DC3" w14:textId="77777777" w:rsidR="006576EE" w:rsidRPr="000451E0" w:rsidRDefault="006576EE">
            <w:r w:rsidRPr="000451E0">
              <w:t>Azure Report Server VM</w:t>
            </w:r>
          </w:p>
        </w:tc>
        <w:tc>
          <w:tcPr>
            <w:tcW w:w="241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FD5EA"/>
            <w:tcMar>
              <w:top w:w="40" w:type="dxa"/>
              <w:left w:w="79" w:type="dxa"/>
              <w:bottom w:w="40" w:type="dxa"/>
              <w:right w:w="79" w:type="dxa"/>
            </w:tcMar>
            <w:hideMark/>
          </w:tcPr>
          <w:p w14:paraId="7E1584DD" w14:textId="77777777" w:rsidR="006576EE" w:rsidRPr="000451E0" w:rsidRDefault="006576EE">
            <w:r w:rsidRPr="000451E0">
              <w:t xml:space="preserve">Create Inbound port within Report Server VM for Remote </w:t>
            </w:r>
            <w:proofErr w:type="spellStart"/>
            <w:r w:rsidRPr="000451E0">
              <w:t>Powershell</w:t>
            </w:r>
            <w:proofErr w:type="spellEnd"/>
            <w:r w:rsidRPr="000451E0">
              <w:t xml:space="preserve"> script execution</w:t>
            </w:r>
          </w:p>
        </w:tc>
        <w:tc>
          <w:tcPr>
            <w:tcW w:w="261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FD5EA"/>
            <w:tcMar>
              <w:top w:w="40" w:type="dxa"/>
              <w:left w:w="79" w:type="dxa"/>
              <w:bottom w:w="40" w:type="dxa"/>
              <w:right w:w="79" w:type="dxa"/>
            </w:tcMar>
            <w:hideMark/>
          </w:tcPr>
          <w:p w14:paraId="1A9706E0" w14:textId="77777777" w:rsidR="006576EE" w:rsidRPr="000451E0" w:rsidRDefault="006576EE">
            <w:r w:rsidRPr="47CA0ED1">
              <w:rPr>
                <w:b/>
                <w:bCs/>
              </w:rPr>
              <w:t>Port No</w:t>
            </w:r>
            <w:r>
              <w:t xml:space="preserve"> – 5986</w:t>
            </w:r>
          </w:p>
          <w:p w14:paraId="2EEF8B21" w14:textId="77777777" w:rsidR="006576EE" w:rsidRPr="000451E0" w:rsidRDefault="006576EE">
            <w:r w:rsidRPr="2FED6A6F">
              <w:rPr>
                <w:b/>
              </w:rPr>
              <w:t xml:space="preserve">Report Server VM </w:t>
            </w:r>
            <w:r w:rsidRPr="000451E0">
              <w:t xml:space="preserve">– </w:t>
            </w:r>
            <w:proofErr w:type="spellStart"/>
            <w:r w:rsidRPr="000451E0">
              <w:t>vmreportsvrdev</w:t>
            </w:r>
            <w:proofErr w:type="spellEnd"/>
            <w:r w:rsidRPr="000451E0">
              <w:t xml:space="preserve"> / 10.17.10.6</w:t>
            </w:r>
          </w:p>
        </w:tc>
        <w:tc>
          <w:tcPr>
            <w:tcW w:w="294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FD5EA"/>
            <w:tcMar>
              <w:top w:w="40" w:type="dxa"/>
              <w:left w:w="79" w:type="dxa"/>
              <w:bottom w:w="40" w:type="dxa"/>
              <w:right w:w="79" w:type="dxa"/>
            </w:tcMar>
            <w:hideMark/>
          </w:tcPr>
          <w:p w14:paraId="36B93CF7" w14:textId="77777777" w:rsidR="006576EE" w:rsidRPr="000451E0" w:rsidRDefault="006576EE">
            <w:r w:rsidRPr="000451E0">
              <w:t>Need to create Inbound Port</w:t>
            </w:r>
          </w:p>
          <w:p w14:paraId="7B64B09C" w14:textId="77777777" w:rsidR="006576EE" w:rsidRPr="000451E0" w:rsidRDefault="006576EE">
            <w:r w:rsidRPr="000451E0">
              <w:rPr>
                <w:b/>
                <w:bCs/>
              </w:rPr>
              <w:t xml:space="preserve">Reference link – </w:t>
            </w:r>
            <w:hyperlink r:id="rId107" w:history="1">
              <w:r w:rsidRPr="000451E0">
                <w:rPr>
                  <w:rStyle w:val="Hyperlink"/>
                </w:rPr>
                <w:t xml:space="preserve">Configuring </w:t>
              </w:r>
            </w:hyperlink>
            <w:hyperlink r:id="rId108" w:history="1">
              <w:proofErr w:type="spellStart"/>
              <w:r w:rsidRPr="000451E0">
                <w:rPr>
                  <w:rStyle w:val="Hyperlink"/>
                </w:rPr>
                <w:t>WinRM</w:t>
              </w:r>
              <w:proofErr w:type="spellEnd"/>
            </w:hyperlink>
            <w:hyperlink r:id="rId109" w:history="1">
              <w:r w:rsidRPr="000451E0">
                <w:rPr>
                  <w:rStyle w:val="Hyperlink"/>
                </w:rPr>
                <w:t xml:space="preserve"> over HTTPS to enable PowerShell remoting</w:t>
              </w:r>
            </w:hyperlink>
            <w:r w:rsidRPr="000451E0">
              <w:t>.</w:t>
            </w:r>
          </w:p>
        </w:tc>
      </w:tr>
      <w:tr w:rsidR="006576EE" w:rsidRPr="000451E0" w14:paraId="7AB96C7F" w14:textId="77777777">
        <w:trPr>
          <w:trHeight w:val="249"/>
        </w:trPr>
        <w:tc>
          <w:tcPr>
            <w:tcW w:w="241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9EBF5"/>
            <w:tcMar>
              <w:top w:w="40" w:type="dxa"/>
              <w:left w:w="79" w:type="dxa"/>
              <w:bottom w:w="40" w:type="dxa"/>
              <w:right w:w="79" w:type="dxa"/>
            </w:tcMar>
            <w:hideMark/>
          </w:tcPr>
          <w:p w14:paraId="64D75C3A" w14:textId="77777777" w:rsidR="006576EE" w:rsidRPr="000451E0" w:rsidRDefault="006576EE">
            <w:r w:rsidRPr="000451E0">
              <w:t>Azure Report Server VM</w:t>
            </w:r>
          </w:p>
        </w:tc>
        <w:tc>
          <w:tcPr>
            <w:tcW w:w="241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9EBF5"/>
            <w:tcMar>
              <w:top w:w="40" w:type="dxa"/>
              <w:left w:w="79" w:type="dxa"/>
              <w:bottom w:w="40" w:type="dxa"/>
              <w:right w:w="79" w:type="dxa"/>
            </w:tcMar>
            <w:hideMark/>
          </w:tcPr>
          <w:p w14:paraId="34FA0E83" w14:textId="77777777" w:rsidR="006576EE" w:rsidRPr="000451E0" w:rsidRDefault="006576EE">
            <w:r w:rsidRPr="000451E0">
              <w:t xml:space="preserve">Create certificate within Report Server VM for Remote </w:t>
            </w:r>
            <w:proofErr w:type="spellStart"/>
            <w:r w:rsidRPr="000451E0">
              <w:t>Powershell</w:t>
            </w:r>
            <w:proofErr w:type="spellEnd"/>
            <w:r w:rsidRPr="000451E0">
              <w:t xml:space="preserve"> script execution</w:t>
            </w:r>
          </w:p>
        </w:tc>
        <w:tc>
          <w:tcPr>
            <w:tcW w:w="261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9EBF5"/>
            <w:tcMar>
              <w:top w:w="40" w:type="dxa"/>
              <w:left w:w="79" w:type="dxa"/>
              <w:bottom w:w="40" w:type="dxa"/>
              <w:right w:w="79" w:type="dxa"/>
            </w:tcMar>
            <w:hideMark/>
          </w:tcPr>
          <w:p w14:paraId="780B9193" w14:textId="05D17E1B" w:rsidR="006576EE" w:rsidRPr="000451E0" w:rsidRDefault="00E16B21">
            <w:r w:rsidRPr="000451E0">
              <w:rPr>
                <w:b/>
                <w:bCs/>
              </w:rPr>
              <w:t>Self-Signed</w:t>
            </w:r>
            <w:r w:rsidR="006576EE" w:rsidRPr="000451E0">
              <w:rPr>
                <w:b/>
                <w:bCs/>
              </w:rPr>
              <w:t xml:space="preserve"> Certificate –</w:t>
            </w:r>
            <w:r w:rsidR="006576EE" w:rsidRPr="000451E0">
              <w:t xml:space="preserve"> </w:t>
            </w:r>
            <w:proofErr w:type="spellStart"/>
            <w:r w:rsidR="006576EE" w:rsidRPr="000451E0">
              <w:t>vmreportsvrdev</w:t>
            </w:r>
            <w:proofErr w:type="spellEnd"/>
            <w:r w:rsidR="006576EE" w:rsidRPr="000451E0">
              <w:t xml:space="preserve"> (Friendly Name)</w:t>
            </w:r>
          </w:p>
          <w:p w14:paraId="6EDCBA5F" w14:textId="77777777" w:rsidR="006576EE" w:rsidRPr="000451E0" w:rsidRDefault="006576EE">
            <w:r w:rsidRPr="000451E0">
              <w:rPr>
                <w:b/>
                <w:bCs/>
              </w:rPr>
              <w:t>Report Server VM –</w:t>
            </w:r>
          </w:p>
          <w:p w14:paraId="24E6C606" w14:textId="77777777" w:rsidR="006576EE" w:rsidRPr="000451E0" w:rsidRDefault="006576EE">
            <w:proofErr w:type="spellStart"/>
            <w:r w:rsidRPr="000451E0">
              <w:t>vmreportsvrdev</w:t>
            </w:r>
            <w:proofErr w:type="spellEnd"/>
            <w:r w:rsidRPr="000451E0">
              <w:t xml:space="preserve"> / 10.17.10.6</w:t>
            </w:r>
          </w:p>
        </w:tc>
        <w:tc>
          <w:tcPr>
            <w:tcW w:w="294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9EBF5"/>
            <w:tcMar>
              <w:top w:w="40" w:type="dxa"/>
              <w:left w:w="79" w:type="dxa"/>
              <w:bottom w:w="40" w:type="dxa"/>
              <w:right w:w="79" w:type="dxa"/>
            </w:tcMar>
            <w:hideMark/>
          </w:tcPr>
          <w:p w14:paraId="4447A33B" w14:textId="77777777" w:rsidR="006576EE" w:rsidRPr="000451E0" w:rsidRDefault="006576EE">
            <w:r w:rsidRPr="000451E0">
              <w:t xml:space="preserve">For DEV environment, Self-signed certificate is used. TBD if CA certificate can be used. </w:t>
            </w:r>
          </w:p>
          <w:p w14:paraId="0B4DDA1D" w14:textId="77777777" w:rsidR="006576EE" w:rsidRPr="000451E0" w:rsidRDefault="006576EE">
            <w:r w:rsidRPr="000451E0">
              <w:t>For Higher environment this is recommended to have CA certificate</w:t>
            </w:r>
          </w:p>
          <w:p w14:paraId="44B54F8B" w14:textId="77777777" w:rsidR="006576EE" w:rsidRPr="000451E0" w:rsidRDefault="006576EE">
            <w:r w:rsidRPr="000451E0">
              <w:rPr>
                <w:b/>
                <w:bCs/>
              </w:rPr>
              <w:t xml:space="preserve">Reference link – </w:t>
            </w:r>
            <w:hyperlink r:id="rId110" w:history="1">
              <w:r w:rsidRPr="000451E0">
                <w:rPr>
                  <w:rStyle w:val="Hyperlink"/>
                </w:rPr>
                <w:t xml:space="preserve">Configuring </w:t>
              </w:r>
            </w:hyperlink>
            <w:hyperlink r:id="rId111" w:history="1">
              <w:proofErr w:type="spellStart"/>
              <w:r w:rsidRPr="000451E0">
                <w:rPr>
                  <w:rStyle w:val="Hyperlink"/>
                </w:rPr>
                <w:t>WinRM</w:t>
              </w:r>
              <w:proofErr w:type="spellEnd"/>
            </w:hyperlink>
            <w:hyperlink r:id="rId112" w:history="1">
              <w:r w:rsidRPr="000451E0">
                <w:rPr>
                  <w:rStyle w:val="Hyperlink"/>
                </w:rPr>
                <w:t xml:space="preserve"> over HTTPS to enable PowerShell remoting</w:t>
              </w:r>
            </w:hyperlink>
            <w:r w:rsidRPr="000451E0">
              <w:t>.</w:t>
            </w:r>
          </w:p>
        </w:tc>
      </w:tr>
      <w:tr w:rsidR="006576EE" w:rsidRPr="000451E0" w14:paraId="09B49BEA" w14:textId="77777777">
        <w:trPr>
          <w:trHeight w:val="249"/>
        </w:trPr>
        <w:tc>
          <w:tcPr>
            <w:tcW w:w="241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FD5EA"/>
            <w:tcMar>
              <w:top w:w="40" w:type="dxa"/>
              <w:left w:w="79" w:type="dxa"/>
              <w:bottom w:w="40" w:type="dxa"/>
              <w:right w:w="79" w:type="dxa"/>
            </w:tcMar>
            <w:hideMark/>
          </w:tcPr>
          <w:p w14:paraId="36843EA5" w14:textId="77777777" w:rsidR="006576EE" w:rsidRPr="000451E0" w:rsidRDefault="006576EE">
            <w:r w:rsidRPr="000451E0">
              <w:t>Azure SQL Mi</w:t>
            </w:r>
          </w:p>
        </w:tc>
        <w:tc>
          <w:tcPr>
            <w:tcW w:w="241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FD5EA"/>
            <w:tcMar>
              <w:top w:w="40" w:type="dxa"/>
              <w:left w:w="79" w:type="dxa"/>
              <w:bottom w:w="40" w:type="dxa"/>
              <w:right w:w="79" w:type="dxa"/>
            </w:tcMar>
            <w:hideMark/>
          </w:tcPr>
          <w:p w14:paraId="0A64192F" w14:textId="77777777" w:rsidR="006576EE" w:rsidRPr="000451E0" w:rsidRDefault="006576EE">
            <w:r w:rsidRPr="000451E0">
              <w:t>Grant IAM role to SQL MI for SP</w:t>
            </w:r>
          </w:p>
        </w:tc>
        <w:tc>
          <w:tcPr>
            <w:tcW w:w="261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FD5EA"/>
            <w:tcMar>
              <w:top w:w="40" w:type="dxa"/>
              <w:left w:w="79" w:type="dxa"/>
              <w:bottom w:w="40" w:type="dxa"/>
              <w:right w:w="79" w:type="dxa"/>
            </w:tcMar>
            <w:hideMark/>
          </w:tcPr>
          <w:p w14:paraId="3D26E05D" w14:textId="77777777" w:rsidR="006576EE" w:rsidRPr="000451E0" w:rsidRDefault="006576EE">
            <w:r w:rsidRPr="6F1891D2">
              <w:rPr>
                <w:b/>
              </w:rPr>
              <w:t xml:space="preserve">SQL Mi </w:t>
            </w:r>
            <w:r w:rsidRPr="000451E0">
              <w:t>–</w:t>
            </w:r>
            <w:proofErr w:type="spellStart"/>
            <w:r w:rsidRPr="000451E0">
              <w:t>sqlmi</w:t>
            </w:r>
            <w:proofErr w:type="spellEnd"/>
            <w:r w:rsidRPr="000451E0">
              <w:t>-</w:t>
            </w:r>
            <w:proofErr w:type="spellStart"/>
            <w:r w:rsidRPr="000451E0">
              <w:t>odessa</w:t>
            </w:r>
            <w:proofErr w:type="spellEnd"/>
            <w:r w:rsidRPr="000451E0">
              <w:t>-dev</w:t>
            </w:r>
          </w:p>
          <w:p w14:paraId="177A23C8" w14:textId="77777777" w:rsidR="006576EE" w:rsidRPr="000451E0" w:rsidRDefault="006576EE">
            <w:r w:rsidRPr="25444CE6">
              <w:rPr>
                <w:b/>
              </w:rPr>
              <w:t>SP</w:t>
            </w:r>
            <w:r w:rsidRPr="000451E0">
              <w:t xml:space="preserve"> –</w:t>
            </w:r>
            <w:proofErr w:type="spellStart"/>
            <w:r w:rsidRPr="000451E0">
              <w:t>odessa</w:t>
            </w:r>
            <w:proofErr w:type="spellEnd"/>
            <w:r w:rsidRPr="000451E0">
              <w:t>-</w:t>
            </w:r>
            <w:proofErr w:type="spellStart"/>
            <w:r w:rsidRPr="000451E0">
              <w:t>hpefs</w:t>
            </w:r>
            <w:proofErr w:type="spellEnd"/>
            <w:r w:rsidRPr="000451E0">
              <w:t>-</w:t>
            </w:r>
            <w:proofErr w:type="spellStart"/>
            <w:r w:rsidRPr="000451E0">
              <w:t>devops</w:t>
            </w:r>
            <w:proofErr w:type="spellEnd"/>
            <w:r w:rsidRPr="000451E0">
              <w:t>-</w:t>
            </w:r>
            <w:proofErr w:type="spellStart"/>
            <w:r w:rsidRPr="000451E0">
              <w:t>sp</w:t>
            </w:r>
            <w:proofErr w:type="spellEnd"/>
            <w:r w:rsidRPr="000451E0">
              <w:t>-dev</w:t>
            </w:r>
          </w:p>
          <w:p w14:paraId="43BB7AE2" w14:textId="77777777" w:rsidR="006576EE" w:rsidRPr="000451E0" w:rsidRDefault="006576EE">
            <w:r w:rsidRPr="27CCBCFD">
              <w:rPr>
                <w:b/>
              </w:rPr>
              <w:t xml:space="preserve">IAM Role </w:t>
            </w:r>
            <w:r w:rsidRPr="000451E0">
              <w:t>- Contributor</w:t>
            </w:r>
          </w:p>
        </w:tc>
        <w:tc>
          <w:tcPr>
            <w:tcW w:w="294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FD5EA"/>
            <w:tcMar>
              <w:top w:w="40" w:type="dxa"/>
              <w:left w:w="79" w:type="dxa"/>
              <w:bottom w:w="40" w:type="dxa"/>
              <w:right w:w="79" w:type="dxa"/>
            </w:tcMar>
            <w:hideMark/>
          </w:tcPr>
          <w:p w14:paraId="0A661808" w14:textId="77777777" w:rsidR="006576EE" w:rsidRPr="000451E0" w:rsidRDefault="006576EE">
            <w:r w:rsidRPr="000451E0">
              <w:t>Permission to SP for accessing SQL Mi</w:t>
            </w:r>
          </w:p>
        </w:tc>
      </w:tr>
      <w:tr w:rsidR="006576EE" w:rsidRPr="000451E0" w14:paraId="189C1EFC" w14:textId="77777777">
        <w:trPr>
          <w:trHeight w:val="249"/>
        </w:trPr>
        <w:tc>
          <w:tcPr>
            <w:tcW w:w="241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9EBF5"/>
            <w:tcMar>
              <w:top w:w="40" w:type="dxa"/>
              <w:left w:w="79" w:type="dxa"/>
              <w:bottom w:w="40" w:type="dxa"/>
              <w:right w:w="79" w:type="dxa"/>
            </w:tcMar>
            <w:hideMark/>
          </w:tcPr>
          <w:p w14:paraId="70CE0B8A" w14:textId="77777777" w:rsidR="006576EE" w:rsidRPr="000451E0" w:rsidRDefault="006576EE">
            <w:r w:rsidRPr="000451E0">
              <w:lastRenderedPageBreak/>
              <w:t>Azure SQL Mi</w:t>
            </w:r>
          </w:p>
        </w:tc>
        <w:tc>
          <w:tcPr>
            <w:tcW w:w="241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9EBF5"/>
            <w:tcMar>
              <w:top w:w="40" w:type="dxa"/>
              <w:left w:w="79" w:type="dxa"/>
              <w:bottom w:w="40" w:type="dxa"/>
              <w:right w:w="79" w:type="dxa"/>
            </w:tcMar>
            <w:hideMark/>
          </w:tcPr>
          <w:p w14:paraId="2B9D9B6E" w14:textId="77777777" w:rsidR="006576EE" w:rsidRPr="000451E0" w:rsidRDefault="006576EE">
            <w:r w:rsidRPr="000451E0">
              <w:t xml:space="preserve">Create new SQL user for DevOps within SQL Mi and grant </w:t>
            </w:r>
            <w:proofErr w:type="spellStart"/>
            <w:r w:rsidRPr="000451E0">
              <w:t>sys_admin</w:t>
            </w:r>
            <w:proofErr w:type="spellEnd"/>
            <w:r w:rsidRPr="000451E0">
              <w:t xml:space="preserve"> roles</w:t>
            </w:r>
          </w:p>
        </w:tc>
        <w:tc>
          <w:tcPr>
            <w:tcW w:w="261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9EBF5"/>
            <w:tcMar>
              <w:top w:w="40" w:type="dxa"/>
              <w:left w:w="79" w:type="dxa"/>
              <w:bottom w:w="40" w:type="dxa"/>
              <w:right w:w="79" w:type="dxa"/>
            </w:tcMar>
            <w:hideMark/>
          </w:tcPr>
          <w:p w14:paraId="58608CD2" w14:textId="5C53453B" w:rsidR="006576EE" w:rsidRPr="000451E0" w:rsidRDefault="006576EE">
            <w:r w:rsidRPr="000451E0">
              <w:rPr>
                <w:b/>
                <w:bCs/>
              </w:rPr>
              <w:t xml:space="preserve">Local SQL User – </w:t>
            </w:r>
            <w:proofErr w:type="spellStart"/>
            <w:r w:rsidR="005C2436">
              <w:t>OdessaDevOpsUser</w:t>
            </w:r>
            <w:proofErr w:type="spellEnd"/>
          </w:p>
          <w:p w14:paraId="0B074788" w14:textId="77777777" w:rsidR="006576EE" w:rsidRPr="000451E0" w:rsidRDefault="006576EE">
            <w:r w:rsidRPr="000451E0">
              <w:rPr>
                <w:b/>
                <w:bCs/>
              </w:rPr>
              <w:t xml:space="preserve">SQL Mi – </w:t>
            </w:r>
            <w:proofErr w:type="spellStart"/>
            <w:r w:rsidRPr="000451E0">
              <w:t>sqlmi</w:t>
            </w:r>
            <w:proofErr w:type="spellEnd"/>
            <w:r w:rsidRPr="000451E0">
              <w:t>-</w:t>
            </w:r>
            <w:proofErr w:type="spellStart"/>
            <w:r w:rsidRPr="000451E0">
              <w:t>odessa</w:t>
            </w:r>
            <w:proofErr w:type="spellEnd"/>
            <w:r w:rsidRPr="000451E0">
              <w:t>-dev</w:t>
            </w:r>
          </w:p>
          <w:p w14:paraId="314FEDD2" w14:textId="77777777" w:rsidR="006576EE" w:rsidRPr="000451E0" w:rsidRDefault="006576EE">
            <w:r w:rsidRPr="000451E0">
              <w:rPr>
                <w:b/>
                <w:bCs/>
              </w:rPr>
              <w:t xml:space="preserve">Roles – </w:t>
            </w:r>
            <w:proofErr w:type="spellStart"/>
            <w:r w:rsidRPr="000451E0">
              <w:t>sys_admin</w:t>
            </w:r>
            <w:proofErr w:type="spellEnd"/>
          </w:p>
        </w:tc>
        <w:tc>
          <w:tcPr>
            <w:tcW w:w="294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9EBF5"/>
            <w:tcMar>
              <w:top w:w="40" w:type="dxa"/>
              <w:left w:w="79" w:type="dxa"/>
              <w:bottom w:w="40" w:type="dxa"/>
              <w:right w:w="79" w:type="dxa"/>
            </w:tcMar>
            <w:hideMark/>
          </w:tcPr>
          <w:p w14:paraId="62635AB8" w14:textId="77777777" w:rsidR="006576EE" w:rsidRPr="000451E0" w:rsidRDefault="006576EE">
            <w:r w:rsidRPr="000451E0">
              <w:t>Permission needed for deploying DDL, DML and Job creation related scripts</w:t>
            </w:r>
          </w:p>
        </w:tc>
      </w:tr>
      <w:tr w:rsidR="006576EE" w:rsidRPr="000451E0" w14:paraId="16F56675" w14:textId="77777777">
        <w:trPr>
          <w:trHeight w:val="249"/>
        </w:trPr>
        <w:tc>
          <w:tcPr>
            <w:tcW w:w="241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FD5EA"/>
            <w:tcMar>
              <w:top w:w="40" w:type="dxa"/>
              <w:left w:w="79" w:type="dxa"/>
              <w:bottom w:w="40" w:type="dxa"/>
              <w:right w:w="79" w:type="dxa"/>
            </w:tcMar>
            <w:hideMark/>
          </w:tcPr>
          <w:p w14:paraId="385D70BB" w14:textId="77777777" w:rsidR="006576EE" w:rsidRPr="000451E0" w:rsidRDefault="006576EE">
            <w:r w:rsidRPr="000451E0">
              <w:t>Azure App Configuration</w:t>
            </w:r>
          </w:p>
        </w:tc>
        <w:tc>
          <w:tcPr>
            <w:tcW w:w="241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FD5EA"/>
            <w:tcMar>
              <w:top w:w="40" w:type="dxa"/>
              <w:left w:w="79" w:type="dxa"/>
              <w:bottom w:w="40" w:type="dxa"/>
              <w:right w:w="79" w:type="dxa"/>
            </w:tcMar>
            <w:hideMark/>
          </w:tcPr>
          <w:p w14:paraId="73BA7ED6" w14:textId="77777777" w:rsidR="006576EE" w:rsidRPr="000451E0" w:rsidRDefault="006576EE">
            <w:r w:rsidRPr="000451E0">
              <w:t>Grant IAM role to SP for App Configuration</w:t>
            </w:r>
          </w:p>
        </w:tc>
        <w:tc>
          <w:tcPr>
            <w:tcW w:w="261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FD5EA"/>
            <w:tcMar>
              <w:top w:w="40" w:type="dxa"/>
              <w:left w:w="79" w:type="dxa"/>
              <w:bottom w:w="40" w:type="dxa"/>
              <w:right w:w="79" w:type="dxa"/>
            </w:tcMar>
            <w:hideMark/>
          </w:tcPr>
          <w:p w14:paraId="54A0CDD4" w14:textId="77777777" w:rsidR="006576EE" w:rsidRPr="000451E0" w:rsidRDefault="006576EE">
            <w:pPr>
              <w:rPr>
                <w:highlight w:val="yellow"/>
              </w:rPr>
            </w:pPr>
            <w:r w:rsidRPr="000451E0">
              <w:rPr>
                <w:b/>
                <w:bCs/>
                <w:highlight w:val="yellow"/>
              </w:rPr>
              <w:t xml:space="preserve">App Configuration Name – </w:t>
            </w:r>
            <w:proofErr w:type="spellStart"/>
            <w:r w:rsidRPr="000451E0">
              <w:rPr>
                <w:highlight w:val="yellow"/>
              </w:rPr>
              <w:t>appcs</w:t>
            </w:r>
            <w:proofErr w:type="spellEnd"/>
            <w:r w:rsidRPr="000451E0">
              <w:rPr>
                <w:highlight w:val="yellow"/>
              </w:rPr>
              <w:t>-</w:t>
            </w:r>
            <w:proofErr w:type="spellStart"/>
            <w:r w:rsidRPr="000451E0">
              <w:rPr>
                <w:highlight w:val="yellow"/>
              </w:rPr>
              <w:t>hpefs</w:t>
            </w:r>
            <w:proofErr w:type="spellEnd"/>
            <w:r w:rsidRPr="000451E0">
              <w:rPr>
                <w:highlight w:val="yellow"/>
              </w:rPr>
              <w:t>-</w:t>
            </w:r>
            <w:proofErr w:type="spellStart"/>
            <w:r w:rsidRPr="000451E0">
              <w:rPr>
                <w:highlight w:val="yellow"/>
              </w:rPr>
              <w:t>odessa</w:t>
            </w:r>
            <w:proofErr w:type="spellEnd"/>
            <w:r w:rsidRPr="000451E0">
              <w:rPr>
                <w:highlight w:val="yellow"/>
              </w:rPr>
              <w:t>-dev</w:t>
            </w:r>
          </w:p>
          <w:p w14:paraId="3805220C" w14:textId="77777777" w:rsidR="006576EE" w:rsidRPr="000451E0" w:rsidRDefault="006576EE">
            <w:pPr>
              <w:rPr>
                <w:highlight w:val="yellow"/>
              </w:rPr>
            </w:pPr>
            <w:r w:rsidRPr="000451E0">
              <w:rPr>
                <w:b/>
                <w:bCs/>
                <w:highlight w:val="yellow"/>
              </w:rPr>
              <w:t xml:space="preserve">SP – </w:t>
            </w:r>
            <w:proofErr w:type="spellStart"/>
            <w:r w:rsidRPr="000451E0">
              <w:rPr>
                <w:highlight w:val="yellow"/>
              </w:rPr>
              <w:t>odessa</w:t>
            </w:r>
            <w:proofErr w:type="spellEnd"/>
            <w:r w:rsidRPr="000451E0">
              <w:rPr>
                <w:highlight w:val="yellow"/>
              </w:rPr>
              <w:t>-</w:t>
            </w:r>
            <w:proofErr w:type="spellStart"/>
            <w:r w:rsidRPr="000451E0">
              <w:rPr>
                <w:highlight w:val="yellow"/>
              </w:rPr>
              <w:t>hpefs</w:t>
            </w:r>
            <w:proofErr w:type="spellEnd"/>
            <w:r w:rsidRPr="000451E0">
              <w:rPr>
                <w:highlight w:val="yellow"/>
              </w:rPr>
              <w:t>-</w:t>
            </w:r>
            <w:proofErr w:type="spellStart"/>
            <w:r w:rsidRPr="000451E0">
              <w:rPr>
                <w:highlight w:val="yellow"/>
              </w:rPr>
              <w:t>devops</w:t>
            </w:r>
            <w:proofErr w:type="spellEnd"/>
            <w:r w:rsidRPr="000451E0">
              <w:rPr>
                <w:highlight w:val="yellow"/>
              </w:rPr>
              <w:t>-</w:t>
            </w:r>
            <w:proofErr w:type="spellStart"/>
            <w:r w:rsidRPr="000451E0">
              <w:rPr>
                <w:highlight w:val="yellow"/>
              </w:rPr>
              <w:t>sp</w:t>
            </w:r>
            <w:proofErr w:type="spellEnd"/>
            <w:r w:rsidRPr="000451E0">
              <w:rPr>
                <w:highlight w:val="yellow"/>
              </w:rPr>
              <w:t>-dev</w:t>
            </w:r>
          </w:p>
          <w:p w14:paraId="37F7ECA5" w14:textId="77777777" w:rsidR="006576EE" w:rsidRPr="000451E0" w:rsidRDefault="006576EE">
            <w:r w:rsidRPr="000451E0">
              <w:rPr>
                <w:b/>
                <w:bCs/>
                <w:highlight w:val="yellow"/>
              </w:rPr>
              <w:t xml:space="preserve">IAM Role - </w:t>
            </w:r>
            <w:r w:rsidRPr="000451E0">
              <w:rPr>
                <w:highlight w:val="yellow"/>
              </w:rPr>
              <w:t>App Configuration Data Reader Role, Owner/Custom Read/Write/Delete (still pending)</w:t>
            </w:r>
          </w:p>
        </w:tc>
        <w:tc>
          <w:tcPr>
            <w:tcW w:w="294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FD5EA"/>
            <w:tcMar>
              <w:top w:w="40" w:type="dxa"/>
              <w:left w:w="79" w:type="dxa"/>
              <w:bottom w:w="40" w:type="dxa"/>
              <w:right w:w="79" w:type="dxa"/>
            </w:tcMar>
            <w:hideMark/>
          </w:tcPr>
          <w:p w14:paraId="3D3E37F4" w14:textId="77777777" w:rsidR="006576EE" w:rsidRPr="000451E0" w:rsidRDefault="006576EE">
            <w:r w:rsidRPr="000451E0">
              <w:t>Permission to read/update/delete App configuration keys.</w:t>
            </w:r>
          </w:p>
        </w:tc>
      </w:tr>
    </w:tbl>
    <w:p w14:paraId="5F684FAC" w14:textId="77777777" w:rsidR="006576EE" w:rsidRPr="005350EC" w:rsidRDefault="006576EE" w:rsidP="006576EE"/>
    <w:p w14:paraId="3FC56A07" w14:textId="77777777" w:rsidR="006576EE" w:rsidRPr="00FA118A" w:rsidRDefault="006576EE" w:rsidP="006576EE"/>
    <w:p w14:paraId="138161A4" w14:textId="0C6A27AC" w:rsidR="006576EE" w:rsidRDefault="006576EE" w:rsidP="006576EE">
      <w:pPr>
        <w:pStyle w:val="Heading2"/>
      </w:pPr>
      <w:bookmarkStart w:id="74" w:name="_Toc137050108"/>
      <w:r>
        <w:t>6.2 Automated Pipeline Deployment Workflow</w:t>
      </w:r>
      <w:bookmarkEnd w:id="74"/>
    </w:p>
    <w:p w14:paraId="557A0A27" w14:textId="1AA88023" w:rsidR="006576EE" w:rsidRDefault="00702251" w:rsidP="006576EE">
      <w:pPr>
        <w:rPr>
          <w:b/>
          <w:bCs/>
        </w:rPr>
      </w:pPr>
      <w:r w:rsidRPr="00135C19">
        <w:rPr>
          <w:b/>
          <w:bCs/>
        </w:rPr>
        <w:t xml:space="preserve">Note: </w:t>
      </w:r>
      <w:r>
        <w:t>Odessa Core</w:t>
      </w:r>
      <w:r w:rsidRPr="00135C19">
        <w:t xml:space="preserve"> Gold Config </w:t>
      </w:r>
      <w:r>
        <w:t>contains App services and Database deployment</w:t>
      </w:r>
      <w:r w:rsidRPr="00135C19">
        <w:t xml:space="preserve">. Currently, Gold Config deployment happens only within DEV environment. These Gold Config services are in the process of moving to Production. After </w:t>
      </w:r>
      <w:r>
        <w:t xml:space="preserve">the </w:t>
      </w:r>
      <w:r w:rsidRPr="00135C19">
        <w:t>movement, releases only happen in Production not in DEV or any other environments.</w:t>
      </w:r>
      <w:r w:rsidR="006576EE">
        <w:rPr>
          <w:noProof/>
        </w:rPr>
        <w:lastRenderedPageBreak/>
        <w:drawing>
          <wp:inline distT="0" distB="0" distL="0" distR="0" wp14:anchorId="288AAE20" wp14:editId="72752BE4">
            <wp:extent cx="5592861" cy="6483350"/>
            <wp:effectExtent l="0" t="0" r="8255" b="0"/>
            <wp:docPr id="4" name="Picture 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with medium confidence"/>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627986" cy="6524067"/>
                    </a:xfrm>
                    <a:prstGeom prst="rect">
                      <a:avLst/>
                    </a:prstGeom>
                    <a:noFill/>
                    <a:ln>
                      <a:noFill/>
                    </a:ln>
                  </pic:spPr>
                </pic:pic>
              </a:graphicData>
            </a:graphic>
          </wp:inline>
        </w:drawing>
      </w:r>
    </w:p>
    <w:p w14:paraId="45E44BEA" w14:textId="77777777" w:rsidR="006576EE" w:rsidRDefault="006576EE" w:rsidP="006576EE">
      <w:pPr>
        <w:rPr>
          <w:b/>
          <w:bCs/>
        </w:rPr>
      </w:pPr>
    </w:p>
    <w:p w14:paraId="6241305D" w14:textId="689DDC7F" w:rsidR="006576EE" w:rsidRDefault="006576EE" w:rsidP="006576EE">
      <w:pPr>
        <w:pStyle w:val="Heading2"/>
      </w:pPr>
      <w:bookmarkStart w:id="75" w:name="_Toc137050109"/>
      <w:r>
        <w:t>6.3 Pipeline Setup</w:t>
      </w:r>
      <w:bookmarkEnd w:id="75"/>
    </w:p>
    <w:p w14:paraId="11932B4D" w14:textId="360BE558" w:rsidR="006576EE" w:rsidRPr="004D3345" w:rsidRDefault="00227AEE" w:rsidP="006576EE">
      <w:pPr>
        <w:pStyle w:val="Heading3"/>
        <w:rPr>
          <w:b/>
          <w:bCs/>
        </w:rPr>
      </w:pPr>
      <w:bookmarkStart w:id="76" w:name="_Toc137050110"/>
      <w:r>
        <w:rPr>
          <w:b/>
          <w:bCs/>
        </w:rPr>
        <w:t>6</w:t>
      </w:r>
      <w:r w:rsidR="006576EE">
        <w:rPr>
          <w:b/>
          <w:bCs/>
        </w:rPr>
        <w:t xml:space="preserve">.3.1 Pipeline - </w:t>
      </w:r>
      <w:r w:rsidR="006576EE" w:rsidRPr="00F256DD">
        <w:t>Odessa Core</w:t>
      </w:r>
      <w:r w:rsidR="006576EE">
        <w:t xml:space="preserve"> Config</w:t>
      </w:r>
      <w:r w:rsidR="006576EE" w:rsidRPr="00F256DD">
        <w:t xml:space="preserve"> </w:t>
      </w:r>
      <w:proofErr w:type="gramStart"/>
      <w:r w:rsidR="006576EE" w:rsidRPr="00F256DD">
        <w:t>w</w:t>
      </w:r>
      <w:proofErr w:type="gramEnd"/>
      <w:r w:rsidR="006576EE" w:rsidRPr="00F256DD">
        <w:t xml:space="preserve"> Artifacts</w:t>
      </w:r>
      <w:bookmarkEnd w:id="76"/>
    </w:p>
    <w:p w14:paraId="55F0E6B6" w14:textId="77777777" w:rsidR="006576EE" w:rsidRDefault="006576EE" w:rsidP="006576EE">
      <w:pPr>
        <w:pStyle w:val="ListParagraph"/>
        <w:numPr>
          <w:ilvl w:val="2"/>
          <w:numId w:val="16"/>
        </w:numPr>
        <w:rPr>
          <w:b/>
          <w:bCs/>
        </w:rPr>
      </w:pPr>
      <w:r w:rsidRPr="6854D2FB">
        <w:rPr>
          <w:b/>
          <w:bCs/>
        </w:rPr>
        <w:t>Job – Read Artifacts</w:t>
      </w:r>
    </w:p>
    <w:p w14:paraId="15CFC7BC" w14:textId="77777777" w:rsidR="006576EE" w:rsidRDefault="006576EE" w:rsidP="006576EE">
      <w:pPr>
        <w:pStyle w:val="ListParagraph"/>
        <w:numPr>
          <w:ilvl w:val="2"/>
          <w:numId w:val="16"/>
        </w:numPr>
        <w:rPr>
          <w:b/>
          <w:bCs/>
        </w:rPr>
      </w:pPr>
      <w:r w:rsidRPr="6854D2FB">
        <w:rPr>
          <w:b/>
          <w:bCs/>
        </w:rPr>
        <w:t xml:space="preserve">Task List – </w:t>
      </w:r>
    </w:p>
    <w:p w14:paraId="5F2E3530" w14:textId="77777777" w:rsidR="006576EE" w:rsidRDefault="006576EE" w:rsidP="006576EE">
      <w:pPr>
        <w:pStyle w:val="ListParagraph"/>
        <w:ind w:left="720"/>
        <w:rPr>
          <w:b/>
          <w:bCs/>
        </w:rPr>
      </w:pPr>
    </w:p>
    <w:p w14:paraId="0ABB4DA1" w14:textId="77777777" w:rsidR="006576EE" w:rsidRPr="00F46EB7" w:rsidRDefault="006576EE" w:rsidP="006576EE">
      <w:pPr>
        <w:rPr>
          <w:b/>
          <w:bCs/>
        </w:rPr>
      </w:pPr>
      <w:r w:rsidRPr="002B217A">
        <w:rPr>
          <w:b/>
          <w:bCs/>
          <w:noProof/>
        </w:rPr>
        <w:lastRenderedPageBreak/>
        <w:drawing>
          <wp:inline distT="0" distB="0" distL="0" distR="0" wp14:anchorId="189BBC01" wp14:editId="29883979">
            <wp:extent cx="6309360" cy="2065655"/>
            <wp:effectExtent l="0" t="0" r="0" b="0"/>
            <wp:docPr id="1452074330" name="Picture 145207433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074330" name="Picture 1" descr="A screenshot of a computer&#10;&#10;Description automatically generated with medium confidence"/>
                    <pic:cNvPicPr/>
                  </pic:nvPicPr>
                  <pic:blipFill>
                    <a:blip r:embed="rId114"/>
                    <a:stretch>
                      <a:fillRect/>
                    </a:stretch>
                  </pic:blipFill>
                  <pic:spPr>
                    <a:xfrm>
                      <a:off x="0" y="0"/>
                      <a:ext cx="6309360" cy="2065655"/>
                    </a:xfrm>
                    <a:prstGeom prst="rect">
                      <a:avLst/>
                    </a:prstGeom>
                  </pic:spPr>
                </pic:pic>
              </a:graphicData>
            </a:graphic>
          </wp:inline>
        </w:drawing>
      </w:r>
    </w:p>
    <w:p w14:paraId="4E9DCF23" w14:textId="64350F32" w:rsidR="006576EE" w:rsidRDefault="00227AEE" w:rsidP="006576EE">
      <w:pPr>
        <w:pStyle w:val="Heading3"/>
      </w:pPr>
      <w:bookmarkStart w:id="77" w:name="_Toc137050111"/>
      <w:r>
        <w:t>6</w:t>
      </w:r>
      <w:r w:rsidR="006576EE">
        <w:t>.3.</w:t>
      </w:r>
      <w:r w:rsidR="002C7547">
        <w:t>2</w:t>
      </w:r>
      <w:r w:rsidR="006576EE">
        <w:t xml:space="preserve"> </w:t>
      </w:r>
      <w:r w:rsidR="006576EE" w:rsidRPr="00923401">
        <w:t>Pipeline</w:t>
      </w:r>
      <w:r w:rsidR="006576EE">
        <w:rPr>
          <w:b/>
          <w:bCs/>
        </w:rPr>
        <w:t xml:space="preserve"> - </w:t>
      </w:r>
      <w:r w:rsidR="006576EE" w:rsidRPr="00281089">
        <w:t>Restart Core</w:t>
      </w:r>
      <w:r w:rsidR="006576EE">
        <w:t xml:space="preserve"> Config</w:t>
      </w:r>
      <w:r w:rsidR="006576EE" w:rsidRPr="00281089">
        <w:t xml:space="preserve"> App</w:t>
      </w:r>
      <w:r w:rsidR="006576EE">
        <w:t xml:space="preserve"> S</w:t>
      </w:r>
      <w:r w:rsidR="006576EE" w:rsidRPr="00281089">
        <w:t>ervices</w:t>
      </w:r>
      <w:bookmarkEnd w:id="77"/>
    </w:p>
    <w:p w14:paraId="17204DA8" w14:textId="77777777" w:rsidR="006576EE" w:rsidRPr="00577360" w:rsidRDefault="006576EE" w:rsidP="006576EE">
      <w:pPr>
        <w:pStyle w:val="ListParagraph"/>
        <w:numPr>
          <w:ilvl w:val="0"/>
          <w:numId w:val="19"/>
        </w:numPr>
        <w:rPr>
          <w:b/>
          <w:bCs/>
        </w:rPr>
      </w:pPr>
      <w:r w:rsidRPr="6854D2FB">
        <w:rPr>
          <w:b/>
          <w:bCs/>
        </w:rPr>
        <w:t xml:space="preserve">Job – </w:t>
      </w:r>
      <w:r>
        <w:t>Start App Services</w:t>
      </w:r>
    </w:p>
    <w:p w14:paraId="4D4FD4A3" w14:textId="77777777" w:rsidR="006576EE" w:rsidRPr="00577360" w:rsidRDefault="006576EE" w:rsidP="006576EE">
      <w:pPr>
        <w:pStyle w:val="ListParagraph"/>
        <w:numPr>
          <w:ilvl w:val="0"/>
          <w:numId w:val="19"/>
        </w:numPr>
        <w:rPr>
          <w:b/>
          <w:bCs/>
        </w:rPr>
      </w:pPr>
      <w:r w:rsidRPr="6854D2FB">
        <w:rPr>
          <w:b/>
          <w:bCs/>
        </w:rPr>
        <w:t xml:space="preserve">Task List - </w:t>
      </w:r>
    </w:p>
    <w:p w14:paraId="0A9D4A4F" w14:textId="77777777" w:rsidR="006576EE" w:rsidRDefault="006576EE" w:rsidP="006576EE">
      <w:pPr>
        <w:pBdr>
          <w:bottom w:val="single" w:sz="6" w:space="1" w:color="auto"/>
        </w:pBdr>
      </w:pPr>
      <w:r>
        <w:rPr>
          <w:noProof/>
        </w:rPr>
        <w:drawing>
          <wp:inline distT="0" distB="0" distL="0" distR="0" wp14:anchorId="6A1198E4" wp14:editId="40235D09">
            <wp:extent cx="4174067" cy="2142906"/>
            <wp:effectExtent l="0" t="0" r="0" b="0"/>
            <wp:docPr id="1249079031" name="Picture 1249079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187371" cy="2149736"/>
                    </a:xfrm>
                    <a:prstGeom prst="rect">
                      <a:avLst/>
                    </a:prstGeom>
                  </pic:spPr>
                </pic:pic>
              </a:graphicData>
            </a:graphic>
          </wp:inline>
        </w:drawing>
      </w:r>
    </w:p>
    <w:p w14:paraId="09C8D63B" w14:textId="1FFE0B6C" w:rsidR="000659E1" w:rsidRDefault="00227AEE" w:rsidP="000659E1">
      <w:pPr>
        <w:pStyle w:val="Heading1"/>
      </w:pPr>
      <w:bookmarkStart w:id="78" w:name="_Toc137050112"/>
      <w:r>
        <w:t>7</w:t>
      </w:r>
      <w:r w:rsidR="000659E1">
        <w:t>.</w:t>
      </w:r>
      <w:r w:rsidR="003A489E">
        <w:t xml:space="preserve"> Report Builder</w:t>
      </w:r>
      <w:r w:rsidR="000659E1">
        <w:t xml:space="preserve"> Pipeline Setup</w:t>
      </w:r>
      <w:bookmarkEnd w:id="78"/>
    </w:p>
    <w:p w14:paraId="43881B2E" w14:textId="1916A89D" w:rsidR="002C7408" w:rsidRDefault="00171B5E" w:rsidP="00385CA7">
      <w:pPr>
        <w:pStyle w:val="Heading2"/>
      </w:pPr>
      <w:bookmarkStart w:id="79" w:name="_Toc137050113"/>
      <w:r>
        <w:t>7</w:t>
      </w:r>
      <w:r w:rsidR="002C7408">
        <w:t>.1 Pipeline Setup – DEV</w:t>
      </w:r>
      <w:bookmarkEnd w:id="79"/>
    </w:p>
    <w:p w14:paraId="78CF3CD8" w14:textId="1F946C49" w:rsidR="000659E1" w:rsidRDefault="00171B5E" w:rsidP="00385CA7">
      <w:pPr>
        <w:pStyle w:val="Heading3"/>
      </w:pPr>
      <w:bookmarkStart w:id="80" w:name="_Toc137050114"/>
      <w:r>
        <w:t>7</w:t>
      </w:r>
      <w:r w:rsidR="000659E1">
        <w:t>.1</w:t>
      </w:r>
      <w:r w:rsidR="00385CA7">
        <w:t>.1</w:t>
      </w:r>
      <w:r w:rsidR="000659E1">
        <w:t xml:space="preserve"> Prerequisite Configuration/Permissions</w:t>
      </w:r>
      <w:r w:rsidR="00A62AD4">
        <w:t xml:space="preserve"> for DEV</w:t>
      </w:r>
      <w:bookmarkEnd w:id="80"/>
    </w:p>
    <w:p w14:paraId="008588B7" w14:textId="55622C32" w:rsidR="005350EC" w:rsidRDefault="005350EC" w:rsidP="005350EC">
      <w:r>
        <w:t xml:space="preserve">Below table contains the permissions granted for DEV environment and are the pre-requisite configuration for DevOps Pipeline setup. </w:t>
      </w:r>
    </w:p>
    <w:p w14:paraId="1DDA8689" w14:textId="77777777" w:rsidR="005350EC" w:rsidRDefault="005350EC" w:rsidP="005350EC"/>
    <w:p w14:paraId="27339270" w14:textId="2353EFC6" w:rsidR="005350EC" w:rsidRDefault="005350EC" w:rsidP="005350EC">
      <w:pPr>
        <w:rPr>
          <w:b/>
          <w:color w:val="FFC000"/>
        </w:rPr>
      </w:pPr>
      <w:r w:rsidRPr="2C37E141">
        <w:rPr>
          <w:b/>
          <w:color w:val="FFC000"/>
        </w:rPr>
        <w:t>Note: Similar permissions are required to be granted for higher environments to set up DevOps Pipeline.</w:t>
      </w:r>
    </w:p>
    <w:tbl>
      <w:tblPr>
        <w:tblW w:w="10384" w:type="dxa"/>
        <w:tblCellMar>
          <w:left w:w="0" w:type="dxa"/>
          <w:right w:w="0" w:type="dxa"/>
        </w:tblCellMar>
        <w:tblLook w:val="0420" w:firstRow="1" w:lastRow="0" w:firstColumn="0" w:lastColumn="0" w:noHBand="0" w:noVBand="1"/>
      </w:tblPr>
      <w:tblGrid>
        <w:gridCol w:w="2412"/>
        <w:gridCol w:w="2412"/>
        <w:gridCol w:w="2614"/>
        <w:gridCol w:w="2946"/>
      </w:tblGrid>
      <w:tr w:rsidR="008E191D" w:rsidRPr="000451E0" w14:paraId="17731004" w14:textId="77777777" w:rsidTr="001E77E9">
        <w:trPr>
          <w:trHeight w:val="369"/>
        </w:trPr>
        <w:tc>
          <w:tcPr>
            <w:tcW w:w="2412"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4472C4"/>
            <w:tcMar>
              <w:top w:w="40" w:type="dxa"/>
              <w:left w:w="79" w:type="dxa"/>
              <w:bottom w:w="40" w:type="dxa"/>
              <w:right w:w="79" w:type="dxa"/>
            </w:tcMar>
            <w:hideMark/>
          </w:tcPr>
          <w:p w14:paraId="7ABBBE4A" w14:textId="77777777" w:rsidR="008E191D" w:rsidRPr="000451E0" w:rsidRDefault="008E191D" w:rsidP="001E77E9">
            <w:pPr>
              <w:jc w:val="center"/>
              <w:rPr>
                <w:color w:val="FFFFFF" w:themeColor="background1"/>
              </w:rPr>
            </w:pPr>
            <w:r w:rsidRPr="000451E0">
              <w:rPr>
                <w:b/>
                <w:bCs/>
                <w:color w:val="FFFFFF" w:themeColor="background1"/>
              </w:rPr>
              <w:t>Type/</w:t>
            </w:r>
          </w:p>
          <w:p w14:paraId="0F8024E2" w14:textId="77777777" w:rsidR="008E191D" w:rsidRPr="000451E0" w:rsidRDefault="008E191D" w:rsidP="001E77E9">
            <w:pPr>
              <w:jc w:val="center"/>
              <w:rPr>
                <w:color w:val="FFFFFF" w:themeColor="background1"/>
              </w:rPr>
            </w:pPr>
            <w:r w:rsidRPr="000451E0">
              <w:rPr>
                <w:b/>
                <w:bCs/>
                <w:color w:val="FFFFFF" w:themeColor="background1"/>
              </w:rPr>
              <w:t>Category</w:t>
            </w:r>
          </w:p>
        </w:tc>
        <w:tc>
          <w:tcPr>
            <w:tcW w:w="2412"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4472C4"/>
            <w:tcMar>
              <w:top w:w="40" w:type="dxa"/>
              <w:left w:w="79" w:type="dxa"/>
              <w:bottom w:w="40" w:type="dxa"/>
              <w:right w:w="79" w:type="dxa"/>
            </w:tcMar>
            <w:hideMark/>
          </w:tcPr>
          <w:p w14:paraId="4213994A" w14:textId="77777777" w:rsidR="008E191D" w:rsidRPr="000451E0" w:rsidRDefault="008E191D" w:rsidP="001E77E9">
            <w:pPr>
              <w:jc w:val="center"/>
              <w:rPr>
                <w:color w:val="FFFFFF" w:themeColor="background1"/>
              </w:rPr>
            </w:pPr>
            <w:r w:rsidRPr="000451E0">
              <w:rPr>
                <w:b/>
                <w:bCs/>
                <w:color w:val="FFFFFF" w:themeColor="background1"/>
              </w:rPr>
              <w:t>Pre-configuration Permission Tasks</w:t>
            </w:r>
          </w:p>
        </w:tc>
        <w:tc>
          <w:tcPr>
            <w:tcW w:w="2614"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4472C4"/>
            <w:tcMar>
              <w:top w:w="40" w:type="dxa"/>
              <w:left w:w="79" w:type="dxa"/>
              <w:bottom w:w="40" w:type="dxa"/>
              <w:right w:w="79" w:type="dxa"/>
            </w:tcMar>
            <w:hideMark/>
          </w:tcPr>
          <w:p w14:paraId="04EC85A7" w14:textId="77777777" w:rsidR="008E191D" w:rsidRPr="000451E0" w:rsidRDefault="008E191D" w:rsidP="001E77E9">
            <w:pPr>
              <w:jc w:val="center"/>
              <w:rPr>
                <w:color w:val="FFFFFF" w:themeColor="background1"/>
              </w:rPr>
            </w:pPr>
            <w:r w:rsidRPr="000451E0">
              <w:rPr>
                <w:b/>
                <w:bCs/>
                <w:color w:val="FFFFFF" w:themeColor="background1"/>
              </w:rPr>
              <w:t>Object/</w:t>
            </w:r>
          </w:p>
          <w:p w14:paraId="00CFFC03" w14:textId="77777777" w:rsidR="008E191D" w:rsidRPr="000451E0" w:rsidRDefault="008E191D" w:rsidP="001E77E9">
            <w:pPr>
              <w:jc w:val="center"/>
              <w:rPr>
                <w:color w:val="FFFFFF" w:themeColor="background1"/>
              </w:rPr>
            </w:pPr>
            <w:r w:rsidRPr="000451E0">
              <w:rPr>
                <w:b/>
                <w:bCs/>
                <w:color w:val="FFFFFF" w:themeColor="background1"/>
              </w:rPr>
              <w:t>Resource Name</w:t>
            </w:r>
          </w:p>
        </w:tc>
        <w:tc>
          <w:tcPr>
            <w:tcW w:w="2946"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4472C4"/>
            <w:tcMar>
              <w:top w:w="40" w:type="dxa"/>
              <w:left w:w="79" w:type="dxa"/>
              <w:bottom w:w="40" w:type="dxa"/>
              <w:right w:w="79" w:type="dxa"/>
            </w:tcMar>
            <w:hideMark/>
          </w:tcPr>
          <w:p w14:paraId="4603B63D" w14:textId="77777777" w:rsidR="008E191D" w:rsidRPr="000451E0" w:rsidRDefault="008E191D" w:rsidP="001E77E9">
            <w:pPr>
              <w:jc w:val="center"/>
              <w:rPr>
                <w:color w:val="FFFFFF" w:themeColor="background1"/>
              </w:rPr>
            </w:pPr>
            <w:r w:rsidRPr="000451E0">
              <w:rPr>
                <w:b/>
                <w:bCs/>
                <w:color w:val="FFFFFF" w:themeColor="background1"/>
              </w:rPr>
              <w:t>Notes</w:t>
            </w:r>
          </w:p>
        </w:tc>
      </w:tr>
      <w:tr w:rsidR="008E191D" w:rsidRPr="000451E0" w14:paraId="60F6A837" w14:textId="77777777" w:rsidTr="001E77E9">
        <w:trPr>
          <w:trHeight w:val="369"/>
        </w:trPr>
        <w:tc>
          <w:tcPr>
            <w:tcW w:w="2412" w:type="dxa"/>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FD5EA"/>
            <w:tcMar>
              <w:top w:w="40" w:type="dxa"/>
              <w:left w:w="79" w:type="dxa"/>
              <w:bottom w:w="40" w:type="dxa"/>
              <w:right w:w="79" w:type="dxa"/>
            </w:tcMar>
            <w:hideMark/>
          </w:tcPr>
          <w:p w14:paraId="343A1DD4" w14:textId="77777777" w:rsidR="008E191D" w:rsidRPr="000451E0" w:rsidRDefault="008E191D" w:rsidP="001E77E9">
            <w:r w:rsidRPr="000451E0">
              <w:t>Azure Service Principal</w:t>
            </w:r>
          </w:p>
        </w:tc>
        <w:tc>
          <w:tcPr>
            <w:tcW w:w="2412" w:type="dxa"/>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FD5EA"/>
            <w:tcMar>
              <w:top w:w="40" w:type="dxa"/>
              <w:left w:w="79" w:type="dxa"/>
              <w:bottom w:w="40" w:type="dxa"/>
              <w:right w:w="79" w:type="dxa"/>
            </w:tcMar>
            <w:hideMark/>
          </w:tcPr>
          <w:p w14:paraId="34972695" w14:textId="77777777" w:rsidR="008E191D" w:rsidRPr="000451E0" w:rsidRDefault="008E191D" w:rsidP="001E77E9">
            <w:r w:rsidRPr="000451E0">
              <w:t>Create DevOps Service Principal (SP)</w:t>
            </w:r>
          </w:p>
        </w:tc>
        <w:tc>
          <w:tcPr>
            <w:tcW w:w="2614" w:type="dxa"/>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FD5EA"/>
            <w:tcMar>
              <w:top w:w="40" w:type="dxa"/>
              <w:left w:w="79" w:type="dxa"/>
              <w:bottom w:w="40" w:type="dxa"/>
              <w:right w:w="79" w:type="dxa"/>
            </w:tcMar>
            <w:hideMark/>
          </w:tcPr>
          <w:p w14:paraId="25AFF06E" w14:textId="77777777" w:rsidR="008E191D" w:rsidRPr="000451E0" w:rsidRDefault="008E191D" w:rsidP="001E77E9">
            <w:pPr>
              <w:rPr>
                <w:b/>
                <w:bCs/>
              </w:rPr>
            </w:pPr>
            <w:r w:rsidRPr="000451E0">
              <w:rPr>
                <w:b/>
                <w:bCs/>
              </w:rPr>
              <w:t>Service Connection –</w:t>
            </w:r>
          </w:p>
          <w:p w14:paraId="69A77EAE" w14:textId="77777777" w:rsidR="008E191D" w:rsidRPr="000451E0" w:rsidRDefault="008E191D" w:rsidP="001E77E9">
            <w:proofErr w:type="spellStart"/>
            <w:r w:rsidRPr="000451E0">
              <w:t>odessa</w:t>
            </w:r>
            <w:proofErr w:type="spellEnd"/>
            <w:r w:rsidRPr="000451E0">
              <w:t>-</w:t>
            </w:r>
            <w:proofErr w:type="spellStart"/>
            <w:r w:rsidRPr="000451E0">
              <w:t>hpefs</w:t>
            </w:r>
            <w:proofErr w:type="spellEnd"/>
            <w:r w:rsidRPr="000451E0">
              <w:t>-</w:t>
            </w:r>
            <w:proofErr w:type="spellStart"/>
            <w:r w:rsidRPr="000451E0">
              <w:t>devops</w:t>
            </w:r>
            <w:proofErr w:type="spellEnd"/>
            <w:r w:rsidRPr="000451E0">
              <w:t>-</w:t>
            </w:r>
            <w:proofErr w:type="spellStart"/>
            <w:r w:rsidRPr="000451E0">
              <w:t>sp</w:t>
            </w:r>
            <w:proofErr w:type="spellEnd"/>
            <w:r w:rsidRPr="000451E0">
              <w:t>-dev</w:t>
            </w:r>
          </w:p>
        </w:tc>
        <w:tc>
          <w:tcPr>
            <w:tcW w:w="2946" w:type="dxa"/>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FD5EA"/>
            <w:tcMar>
              <w:top w:w="40" w:type="dxa"/>
              <w:left w:w="79" w:type="dxa"/>
              <w:bottom w:w="40" w:type="dxa"/>
              <w:right w:w="79" w:type="dxa"/>
            </w:tcMar>
            <w:hideMark/>
          </w:tcPr>
          <w:p w14:paraId="59B3C76E" w14:textId="77777777" w:rsidR="008E191D" w:rsidRPr="000451E0" w:rsidRDefault="008E191D" w:rsidP="001E77E9">
            <w:r w:rsidRPr="000451E0">
              <w:t>This is the first step where SP to be created in Azure</w:t>
            </w:r>
          </w:p>
        </w:tc>
      </w:tr>
      <w:tr w:rsidR="008E191D" w:rsidRPr="000451E0" w14:paraId="2C5A809C" w14:textId="77777777" w:rsidTr="001E77E9">
        <w:trPr>
          <w:trHeight w:val="514"/>
        </w:trPr>
        <w:tc>
          <w:tcPr>
            <w:tcW w:w="241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9EBF5"/>
            <w:tcMar>
              <w:top w:w="40" w:type="dxa"/>
              <w:left w:w="79" w:type="dxa"/>
              <w:bottom w:w="40" w:type="dxa"/>
              <w:right w:w="79" w:type="dxa"/>
            </w:tcMar>
            <w:hideMark/>
          </w:tcPr>
          <w:p w14:paraId="71A03D57" w14:textId="77777777" w:rsidR="008E191D" w:rsidRPr="000451E0" w:rsidRDefault="008E191D" w:rsidP="001E77E9">
            <w:r w:rsidRPr="000451E0">
              <w:lastRenderedPageBreak/>
              <w:t>DevOps</w:t>
            </w:r>
          </w:p>
          <w:p w14:paraId="2B5E1A02" w14:textId="77777777" w:rsidR="008E191D" w:rsidRPr="000451E0" w:rsidRDefault="008E191D" w:rsidP="001E77E9">
            <w:r w:rsidRPr="000451E0">
              <w:t>Service Connection</w:t>
            </w:r>
          </w:p>
        </w:tc>
        <w:tc>
          <w:tcPr>
            <w:tcW w:w="241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9EBF5"/>
            <w:tcMar>
              <w:top w:w="40" w:type="dxa"/>
              <w:left w:w="79" w:type="dxa"/>
              <w:bottom w:w="40" w:type="dxa"/>
              <w:right w:w="79" w:type="dxa"/>
            </w:tcMar>
            <w:hideMark/>
          </w:tcPr>
          <w:p w14:paraId="54188BAD" w14:textId="77777777" w:rsidR="008E191D" w:rsidRPr="000451E0" w:rsidRDefault="008E191D" w:rsidP="001E77E9">
            <w:r w:rsidRPr="000451E0">
              <w:t>Create DevOps Service Connection (SC) by pointing to above SP</w:t>
            </w:r>
          </w:p>
        </w:tc>
        <w:tc>
          <w:tcPr>
            <w:tcW w:w="261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9EBF5"/>
            <w:tcMar>
              <w:top w:w="40" w:type="dxa"/>
              <w:left w:w="79" w:type="dxa"/>
              <w:bottom w:w="40" w:type="dxa"/>
              <w:right w:w="79" w:type="dxa"/>
            </w:tcMar>
            <w:hideMark/>
          </w:tcPr>
          <w:p w14:paraId="4CB35A97" w14:textId="77777777" w:rsidR="008E191D" w:rsidRPr="000451E0" w:rsidRDefault="008E191D" w:rsidP="001E77E9">
            <w:pPr>
              <w:rPr>
                <w:b/>
                <w:bCs/>
              </w:rPr>
            </w:pPr>
            <w:r w:rsidRPr="000451E0">
              <w:rPr>
                <w:b/>
                <w:bCs/>
              </w:rPr>
              <w:t>Service Principal-</w:t>
            </w:r>
          </w:p>
          <w:p w14:paraId="17A73E88" w14:textId="77777777" w:rsidR="008E191D" w:rsidRPr="000451E0" w:rsidRDefault="008E191D" w:rsidP="001E77E9">
            <w:proofErr w:type="spellStart"/>
            <w:r w:rsidRPr="000451E0">
              <w:t>odessa</w:t>
            </w:r>
            <w:proofErr w:type="spellEnd"/>
            <w:r w:rsidRPr="000451E0">
              <w:t>-</w:t>
            </w:r>
            <w:proofErr w:type="spellStart"/>
            <w:r w:rsidRPr="000451E0">
              <w:t>hpefs</w:t>
            </w:r>
            <w:proofErr w:type="spellEnd"/>
            <w:r w:rsidRPr="000451E0">
              <w:t>-</w:t>
            </w:r>
            <w:proofErr w:type="spellStart"/>
            <w:r w:rsidRPr="000451E0">
              <w:t>devops</w:t>
            </w:r>
            <w:proofErr w:type="spellEnd"/>
            <w:r w:rsidRPr="000451E0">
              <w:t>-</w:t>
            </w:r>
            <w:proofErr w:type="spellStart"/>
            <w:r w:rsidRPr="000451E0">
              <w:t>sp</w:t>
            </w:r>
            <w:proofErr w:type="spellEnd"/>
            <w:r w:rsidRPr="000451E0">
              <w:t>-dev</w:t>
            </w:r>
          </w:p>
        </w:tc>
        <w:tc>
          <w:tcPr>
            <w:tcW w:w="294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9EBF5"/>
            <w:tcMar>
              <w:top w:w="40" w:type="dxa"/>
              <w:left w:w="79" w:type="dxa"/>
              <w:bottom w:w="40" w:type="dxa"/>
              <w:right w:w="79" w:type="dxa"/>
            </w:tcMar>
            <w:hideMark/>
          </w:tcPr>
          <w:p w14:paraId="06169B8F" w14:textId="77777777" w:rsidR="008E191D" w:rsidRPr="000451E0" w:rsidRDefault="008E191D" w:rsidP="001E77E9">
            <w:r w:rsidRPr="000451E0">
              <w:t>Once we have above SC then create SP in DevOps by pointing to this SP</w:t>
            </w:r>
          </w:p>
        </w:tc>
      </w:tr>
      <w:tr w:rsidR="008E191D" w:rsidRPr="000451E0" w14:paraId="790E554E" w14:textId="77777777" w:rsidTr="001E77E9">
        <w:trPr>
          <w:trHeight w:val="948"/>
        </w:trPr>
        <w:tc>
          <w:tcPr>
            <w:tcW w:w="241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FD5EA"/>
            <w:tcMar>
              <w:top w:w="40" w:type="dxa"/>
              <w:left w:w="79" w:type="dxa"/>
              <w:bottom w:w="40" w:type="dxa"/>
              <w:right w:w="79" w:type="dxa"/>
            </w:tcMar>
            <w:hideMark/>
          </w:tcPr>
          <w:p w14:paraId="2704BB56" w14:textId="77777777" w:rsidR="008E191D" w:rsidRPr="000451E0" w:rsidRDefault="008E191D" w:rsidP="001E77E9">
            <w:r w:rsidRPr="000451E0">
              <w:t>DevOps</w:t>
            </w:r>
          </w:p>
          <w:p w14:paraId="7B93A3D6" w14:textId="77777777" w:rsidR="008E191D" w:rsidRPr="000451E0" w:rsidRDefault="008E191D" w:rsidP="001E77E9">
            <w:r w:rsidRPr="000451E0">
              <w:t>Artifacts</w:t>
            </w:r>
          </w:p>
        </w:tc>
        <w:tc>
          <w:tcPr>
            <w:tcW w:w="241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FD5EA"/>
            <w:tcMar>
              <w:top w:w="40" w:type="dxa"/>
              <w:left w:w="79" w:type="dxa"/>
              <w:bottom w:w="40" w:type="dxa"/>
              <w:right w:w="79" w:type="dxa"/>
            </w:tcMar>
            <w:hideMark/>
          </w:tcPr>
          <w:p w14:paraId="6A014186" w14:textId="77777777" w:rsidR="008E191D" w:rsidRPr="000451E0" w:rsidRDefault="008E191D" w:rsidP="001E77E9">
            <w:r w:rsidRPr="000451E0">
              <w:t>Add Contributor Access to Project Collection Build Service</w:t>
            </w:r>
          </w:p>
        </w:tc>
        <w:tc>
          <w:tcPr>
            <w:tcW w:w="261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FD5EA"/>
            <w:tcMar>
              <w:top w:w="40" w:type="dxa"/>
              <w:left w:w="79" w:type="dxa"/>
              <w:bottom w:w="40" w:type="dxa"/>
              <w:right w:w="79" w:type="dxa"/>
            </w:tcMar>
            <w:hideMark/>
          </w:tcPr>
          <w:p w14:paraId="4D3BAA64" w14:textId="642A310D" w:rsidR="008E191D" w:rsidRPr="000451E0" w:rsidRDefault="008E191D" w:rsidP="001E77E9">
            <w:r w:rsidRPr="000451E0">
              <w:rPr>
                <w:b/>
                <w:bCs/>
              </w:rPr>
              <w:t xml:space="preserve">Path - </w:t>
            </w:r>
            <w:r w:rsidRPr="000451E0">
              <w:t xml:space="preserve">Azure </w:t>
            </w:r>
            <w:proofErr w:type="spellStart"/>
            <w:r w:rsidRPr="000451E0">
              <w:t>Devops</w:t>
            </w:r>
            <w:proofErr w:type="spellEnd"/>
            <w:r w:rsidRPr="000451E0">
              <w:t>-&gt;Artifacts-&gt;</w:t>
            </w:r>
            <w:r w:rsidR="003732FB">
              <w:t xml:space="preserve">Feed </w:t>
            </w:r>
            <w:r w:rsidRPr="000451E0">
              <w:t>Settings-&gt;Permission-&gt;</w:t>
            </w:r>
          </w:p>
          <w:p w14:paraId="050489B6" w14:textId="77777777" w:rsidR="008E191D" w:rsidRPr="000451E0" w:rsidRDefault="008E191D" w:rsidP="001E77E9">
            <w:r w:rsidRPr="000451E0">
              <w:t>Permission - Contributor</w:t>
            </w:r>
          </w:p>
        </w:tc>
        <w:tc>
          <w:tcPr>
            <w:tcW w:w="294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FD5EA"/>
            <w:tcMar>
              <w:top w:w="40" w:type="dxa"/>
              <w:left w:w="79" w:type="dxa"/>
              <w:bottom w:w="40" w:type="dxa"/>
              <w:right w:w="79" w:type="dxa"/>
            </w:tcMar>
            <w:hideMark/>
          </w:tcPr>
          <w:p w14:paraId="1A23B441" w14:textId="7EAFF0BA" w:rsidR="008E191D" w:rsidRPr="000451E0" w:rsidRDefault="008E191D" w:rsidP="001E77E9">
            <w:r w:rsidRPr="000451E0">
              <w:t xml:space="preserve">By default, permission is set to – Collaborative which </w:t>
            </w:r>
            <w:r w:rsidR="5D46DED2">
              <w:t>needs</w:t>
            </w:r>
            <w:r w:rsidRPr="000451E0">
              <w:t xml:space="preserve"> to be updated with Contributor access.</w:t>
            </w:r>
          </w:p>
          <w:p w14:paraId="66C6F0BC" w14:textId="5765406C" w:rsidR="008E191D" w:rsidRPr="000451E0" w:rsidRDefault="008E191D" w:rsidP="001E77E9">
            <w:r w:rsidRPr="000451E0">
              <w:t xml:space="preserve">This has already </w:t>
            </w:r>
            <w:r w:rsidR="364CF1C8">
              <w:t>been</w:t>
            </w:r>
            <w:r w:rsidR="070C0A1E">
              <w:t xml:space="preserve"> </w:t>
            </w:r>
            <w:r w:rsidRPr="000451E0">
              <w:t>given so no further access is needed for higher environments.</w:t>
            </w:r>
          </w:p>
        </w:tc>
      </w:tr>
      <w:tr w:rsidR="008E191D" w:rsidRPr="000451E0" w14:paraId="4FDE3ADD" w14:textId="77777777" w:rsidTr="001E77E9">
        <w:trPr>
          <w:trHeight w:val="804"/>
        </w:trPr>
        <w:tc>
          <w:tcPr>
            <w:tcW w:w="241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9EBF5"/>
            <w:tcMar>
              <w:top w:w="40" w:type="dxa"/>
              <w:left w:w="79" w:type="dxa"/>
              <w:bottom w:w="40" w:type="dxa"/>
              <w:right w:w="79" w:type="dxa"/>
            </w:tcMar>
            <w:hideMark/>
          </w:tcPr>
          <w:p w14:paraId="35EB7897" w14:textId="77777777" w:rsidR="008E191D" w:rsidRPr="000451E0" w:rsidRDefault="008E191D" w:rsidP="001E77E9">
            <w:r w:rsidRPr="000451E0">
              <w:t>Azure VMSS</w:t>
            </w:r>
          </w:p>
        </w:tc>
        <w:tc>
          <w:tcPr>
            <w:tcW w:w="241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9EBF5"/>
            <w:tcMar>
              <w:top w:w="40" w:type="dxa"/>
              <w:left w:w="79" w:type="dxa"/>
              <w:bottom w:w="40" w:type="dxa"/>
              <w:right w:w="79" w:type="dxa"/>
            </w:tcMar>
            <w:hideMark/>
          </w:tcPr>
          <w:p w14:paraId="257DF806" w14:textId="77777777" w:rsidR="008E191D" w:rsidRPr="000451E0" w:rsidRDefault="008E191D" w:rsidP="001E77E9">
            <w:r w:rsidRPr="000451E0">
              <w:t>Granting access to VM Scale-set on Storage Account’s container</w:t>
            </w:r>
          </w:p>
        </w:tc>
        <w:tc>
          <w:tcPr>
            <w:tcW w:w="261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9EBF5"/>
            <w:tcMar>
              <w:top w:w="40" w:type="dxa"/>
              <w:left w:w="79" w:type="dxa"/>
              <w:bottom w:w="40" w:type="dxa"/>
              <w:right w:w="79" w:type="dxa"/>
            </w:tcMar>
            <w:hideMark/>
          </w:tcPr>
          <w:p w14:paraId="6CA0B660" w14:textId="77777777" w:rsidR="008E191D" w:rsidRPr="000451E0" w:rsidRDefault="008E191D" w:rsidP="001E77E9">
            <w:r w:rsidRPr="000451E0">
              <w:rPr>
                <w:b/>
                <w:bCs/>
              </w:rPr>
              <w:t>VMSS Name –</w:t>
            </w:r>
            <w:proofErr w:type="spellStart"/>
            <w:r w:rsidRPr="000451E0">
              <w:t>vmssdevopsnonp</w:t>
            </w:r>
            <w:proofErr w:type="spellEnd"/>
          </w:p>
          <w:p w14:paraId="6C81638E" w14:textId="77777777" w:rsidR="008E191D" w:rsidRPr="000451E0" w:rsidRDefault="008E191D" w:rsidP="001E77E9">
            <w:r w:rsidRPr="000451E0">
              <w:t xml:space="preserve">Storage Container Name – </w:t>
            </w:r>
            <w:proofErr w:type="spellStart"/>
            <w:r w:rsidRPr="000451E0">
              <w:t>stodessacoreblobdev</w:t>
            </w:r>
            <w:proofErr w:type="spellEnd"/>
          </w:p>
          <w:p w14:paraId="3AD520F8" w14:textId="77777777" w:rsidR="008E191D" w:rsidRPr="000451E0" w:rsidRDefault="008E191D" w:rsidP="001E77E9">
            <w:r w:rsidRPr="000451E0">
              <w:rPr>
                <w:b/>
                <w:bCs/>
              </w:rPr>
              <w:t xml:space="preserve">IAM Role - </w:t>
            </w:r>
            <w:r w:rsidRPr="000451E0">
              <w:t>Storage Blob Data Reader</w:t>
            </w:r>
          </w:p>
        </w:tc>
        <w:tc>
          <w:tcPr>
            <w:tcW w:w="294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9EBF5"/>
            <w:tcMar>
              <w:top w:w="40" w:type="dxa"/>
              <w:left w:w="79" w:type="dxa"/>
              <w:bottom w:w="40" w:type="dxa"/>
              <w:right w:w="79" w:type="dxa"/>
            </w:tcMar>
            <w:hideMark/>
          </w:tcPr>
          <w:p w14:paraId="1D5E909B" w14:textId="77777777" w:rsidR="008E191D" w:rsidRPr="000451E0" w:rsidRDefault="008E191D" w:rsidP="001E77E9">
            <w:r w:rsidRPr="000451E0">
              <w:t>This access has been given already so no further access is needed for higher environments.</w:t>
            </w:r>
          </w:p>
        </w:tc>
      </w:tr>
      <w:tr w:rsidR="008E191D" w:rsidRPr="000451E0" w14:paraId="0B53F92E" w14:textId="77777777" w:rsidTr="001E77E9">
        <w:trPr>
          <w:trHeight w:val="1093"/>
        </w:trPr>
        <w:tc>
          <w:tcPr>
            <w:tcW w:w="241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FD5EA"/>
            <w:tcMar>
              <w:top w:w="40" w:type="dxa"/>
              <w:left w:w="79" w:type="dxa"/>
              <w:bottom w:w="40" w:type="dxa"/>
              <w:right w:w="79" w:type="dxa"/>
            </w:tcMar>
            <w:hideMark/>
          </w:tcPr>
          <w:p w14:paraId="1B84FEBD" w14:textId="77777777" w:rsidR="008E191D" w:rsidRPr="000451E0" w:rsidRDefault="008E191D" w:rsidP="001E77E9">
            <w:r w:rsidRPr="000451E0">
              <w:t>Azure App Services</w:t>
            </w:r>
          </w:p>
        </w:tc>
        <w:tc>
          <w:tcPr>
            <w:tcW w:w="241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FD5EA"/>
            <w:tcMar>
              <w:top w:w="40" w:type="dxa"/>
              <w:left w:w="79" w:type="dxa"/>
              <w:bottom w:w="40" w:type="dxa"/>
              <w:right w:w="79" w:type="dxa"/>
            </w:tcMar>
            <w:hideMark/>
          </w:tcPr>
          <w:p w14:paraId="582D52F4" w14:textId="77777777" w:rsidR="008E191D" w:rsidRPr="000451E0" w:rsidRDefault="008E191D" w:rsidP="001E77E9">
            <w:r w:rsidRPr="000451E0">
              <w:t>Grant access to SP on Core app services</w:t>
            </w:r>
          </w:p>
        </w:tc>
        <w:tc>
          <w:tcPr>
            <w:tcW w:w="261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FD5EA"/>
            <w:tcMar>
              <w:top w:w="40" w:type="dxa"/>
              <w:left w:w="79" w:type="dxa"/>
              <w:bottom w:w="40" w:type="dxa"/>
              <w:right w:w="79" w:type="dxa"/>
            </w:tcMar>
            <w:hideMark/>
          </w:tcPr>
          <w:p w14:paraId="5DD4409E" w14:textId="77777777" w:rsidR="008E191D" w:rsidRPr="000451E0" w:rsidRDefault="008E191D" w:rsidP="001E77E9">
            <w:pPr>
              <w:rPr>
                <w:b/>
                <w:bCs/>
              </w:rPr>
            </w:pPr>
            <w:r w:rsidRPr="000451E0">
              <w:rPr>
                <w:b/>
                <w:bCs/>
              </w:rPr>
              <w:t xml:space="preserve">App services - </w:t>
            </w:r>
          </w:p>
          <w:p w14:paraId="7B2C731C" w14:textId="77777777" w:rsidR="00252836" w:rsidRDefault="00000000" w:rsidP="001E77E9">
            <w:hyperlink r:id="rId115" w:anchor="@hpe.onmicrosoft.com/resource/subscriptions/c32ddae0-5074-46c5-a4a6-b103fe0592d0/resourceGroups/rg-app/providers/Microsoft.Web/sites/app-hpefs-odessa-reportbuilder-appserver-dev" w:history="1">
              <w:r w:rsidR="0009717F" w:rsidRPr="00F24958">
                <w:t>app-</w:t>
              </w:r>
              <w:proofErr w:type="spellStart"/>
              <w:r w:rsidR="0009717F" w:rsidRPr="00F24958">
                <w:t>hpefs</w:t>
              </w:r>
              <w:proofErr w:type="spellEnd"/>
              <w:r w:rsidR="0009717F" w:rsidRPr="00F24958">
                <w:t>-</w:t>
              </w:r>
              <w:proofErr w:type="spellStart"/>
              <w:r w:rsidR="0009717F" w:rsidRPr="00F24958">
                <w:t>odessa</w:t>
              </w:r>
              <w:proofErr w:type="spellEnd"/>
              <w:r w:rsidR="0009717F" w:rsidRPr="00F24958">
                <w:t>-</w:t>
              </w:r>
              <w:proofErr w:type="spellStart"/>
              <w:r w:rsidR="0009717F" w:rsidRPr="00F24958">
                <w:t>reportbuilder</w:t>
              </w:r>
              <w:proofErr w:type="spellEnd"/>
              <w:r w:rsidR="0009717F" w:rsidRPr="00F24958">
                <w:t>-</w:t>
              </w:r>
              <w:proofErr w:type="spellStart"/>
              <w:r w:rsidR="0009717F" w:rsidRPr="00F24958">
                <w:t>appserver</w:t>
              </w:r>
              <w:proofErr w:type="spellEnd"/>
              <w:r w:rsidR="0009717F" w:rsidRPr="00F24958">
                <w:t>-dev</w:t>
              </w:r>
            </w:hyperlink>
          </w:p>
          <w:p w14:paraId="24A8C3B3" w14:textId="77777777" w:rsidR="00252836" w:rsidRDefault="00000000" w:rsidP="001E77E9">
            <w:hyperlink r:id="rId116" w:anchor="@hpe.onmicrosoft.com/resource/subscriptions/c32ddae0-5074-46c5-a4a6-b103fe0592d0/resourceGroups/rg-app/providers/Microsoft.Web/sites/app-hpefs-odessa-reportbuilder-batchjobs-dev" w:history="1">
              <w:r w:rsidR="00252836" w:rsidRPr="00F24958">
                <w:t>app-</w:t>
              </w:r>
              <w:proofErr w:type="spellStart"/>
              <w:r w:rsidR="00252836" w:rsidRPr="00F24958">
                <w:t>hpefs</w:t>
              </w:r>
              <w:proofErr w:type="spellEnd"/>
              <w:r w:rsidR="00252836" w:rsidRPr="00F24958">
                <w:t>-</w:t>
              </w:r>
              <w:proofErr w:type="spellStart"/>
              <w:r w:rsidR="00252836" w:rsidRPr="00F24958">
                <w:t>odessa</w:t>
              </w:r>
              <w:proofErr w:type="spellEnd"/>
              <w:r w:rsidR="00252836" w:rsidRPr="00F24958">
                <w:t>-</w:t>
              </w:r>
              <w:proofErr w:type="spellStart"/>
              <w:r w:rsidR="00252836" w:rsidRPr="00F24958">
                <w:t>reportbuilder</w:t>
              </w:r>
              <w:proofErr w:type="spellEnd"/>
              <w:r w:rsidR="00252836" w:rsidRPr="00F24958">
                <w:t>-</w:t>
              </w:r>
              <w:proofErr w:type="spellStart"/>
              <w:r w:rsidR="00252836" w:rsidRPr="00F24958">
                <w:t>batchjobs</w:t>
              </w:r>
              <w:proofErr w:type="spellEnd"/>
              <w:r w:rsidR="00252836" w:rsidRPr="00F24958">
                <w:t>-dev</w:t>
              </w:r>
            </w:hyperlink>
          </w:p>
          <w:p w14:paraId="6F63ED4F" w14:textId="77777777" w:rsidR="00252836" w:rsidRDefault="00000000" w:rsidP="001E77E9">
            <w:hyperlink r:id="rId117" w:anchor="@hpe.onmicrosoft.com/resource/subscriptions/c32ddae0-5074-46c5-a4a6-b103fe0592d0/resourceGroups/rg-app/providers/Microsoft.Web/sites/app-hpefs-odessa-reportgeneration-appservice-dev" w:history="1">
              <w:r w:rsidR="00252836" w:rsidRPr="00F24958">
                <w:t>app-</w:t>
              </w:r>
              <w:proofErr w:type="spellStart"/>
              <w:r w:rsidR="00252836" w:rsidRPr="00F24958">
                <w:t>hpefs</w:t>
              </w:r>
              <w:proofErr w:type="spellEnd"/>
              <w:r w:rsidR="00252836" w:rsidRPr="00F24958">
                <w:t>-</w:t>
              </w:r>
              <w:proofErr w:type="spellStart"/>
              <w:r w:rsidR="00252836" w:rsidRPr="00F24958">
                <w:t>odessa</w:t>
              </w:r>
              <w:proofErr w:type="spellEnd"/>
              <w:r w:rsidR="00252836" w:rsidRPr="00F24958">
                <w:t>-</w:t>
              </w:r>
              <w:proofErr w:type="spellStart"/>
              <w:r w:rsidR="00252836" w:rsidRPr="00F24958">
                <w:t>reportgeneration</w:t>
              </w:r>
              <w:proofErr w:type="spellEnd"/>
              <w:r w:rsidR="00252836" w:rsidRPr="00F24958">
                <w:t>-</w:t>
              </w:r>
              <w:proofErr w:type="spellStart"/>
              <w:r w:rsidR="00252836" w:rsidRPr="00F24958">
                <w:t>appservice</w:t>
              </w:r>
              <w:proofErr w:type="spellEnd"/>
              <w:r w:rsidR="00252836" w:rsidRPr="00F24958">
                <w:t>-dev</w:t>
              </w:r>
            </w:hyperlink>
          </w:p>
          <w:p w14:paraId="48AB35B8" w14:textId="69C616C2" w:rsidR="008E191D" w:rsidRPr="000451E0" w:rsidRDefault="008E191D" w:rsidP="001E77E9">
            <w:r w:rsidRPr="000451E0">
              <w:rPr>
                <w:b/>
                <w:bCs/>
              </w:rPr>
              <w:t xml:space="preserve">IAM Role – </w:t>
            </w:r>
            <w:r w:rsidRPr="000451E0">
              <w:t>Contributor</w:t>
            </w:r>
          </w:p>
          <w:p w14:paraId="6B38B147" w14:textId="77777777" w:rsidR="008E191D" w:rsidRPr="000451E0" w:rsidRDefault="008E191D" w:rsidP="001E77E9">
            <w:r w:rsidRPr="000451E0">
              <w:rPr>
                <w:b/>
                <w:bCs/>
              </w:rPr>
              <w:t xml:space="preserve">SP - </w:t>
            </w:r>
            <w:proofErr w:type="spellStart"/>
            <w:r w:rsidRPr="000451E0">
              <w:t>odessa</w:t>
            </w:r>
            <w:proofErr w:type="spellEnd"/>
            <w:r w:rsidRPr="000451E0">
              <w:t>-</w:t>
            </w:r>
            <w:proofErr w:type="spellStart"/>
            <w:r w:rsidRPr="000451E0">
              <w:t>hpefs</w:t>
            </w:r>
            <w:proofErr w:type="spellEnd"/>
            <w:r w:rsidRPr="000451E0">
              <w:t>-</w:t>
            </w:r>
            <w:proofErr w:type="spellStart"/>
            <w:r w:rsidRPr="000451E0">
              <w:t>devops</w:t>
            </w:r>
            <w:proofErr w:type="spellEnd"/>
            <w:r w:rsidRPr="000451E0">
              <w:t>-</w:t>
            </w:r>
            <w:proofErr w:type="spellStart"/>
            <w:r w:rsidRPr="000451E0">
              <w:t>sp</w:t>
            </w:r>
            <w:proofErr w:type="spellEnd"/>
            <w:r w:rsidRPr="000451E0">
              <w:t>-dev</w:t>
            </w:r>
          </w:p>
        </w:tc>
        <w:tc>
          <w:tcPr>
            <w:tcW w:w="294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FD5EA"/>
            <w:tcMar>
              <w:top w:w="40" w:type="dxa"/>
              <w:left w:w="79" w:type="dxa"/>
              <w:bottom w:w="40" w:type="dxa"/>
              <w:right w:w="79" w:type="dxa"/>
            </w:tcMar>
            <w:hideMark/>
          </w:tcPr>
          <w:p w14:paraId="78F5DE09" w14:textId="77777777" w:rsidR="008E191D" w:rsidRPr="000451E0" w:rsidRDefault="008E191D" w:rsidP="001E77E9">
            <w:r w:rsidRPr="000451E0">
              <w:t>SP requires IAM permission on App services for deployment</w:t>
            </w:r>
          </w:p>
        </w:tc>
      </w:tr>
      <w:tr w:rsidR="008E191D" w:rsidRPr="000451E0" w14:paraId="7002B89E" w14:textId="77777777" w:rsidTr="001E77E9">
        <w:trPr>
          <w:trHeight w:val="804"/>
        </w:trPr>
        <w:tc>
          <w:tcPr>
            <w:tcW w:w="241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9EBF5"/>
            <w:tcMar>
              <w:top w:w="40" w:type="dxa"/>
              <w:left w:w="79" w:type="dxa"/>
              <w:bottom w:w="40" w:type="dxa"/>
              <w:right w:w="79" w:type="dxa"/>
            </w:tcMar>
            <w:hideMark/>
          </w:tcPr>
          <w:p w14:paraId="2F8B2192" w14:textId="77777777" w:rsidR="008E191D" w:rsidRPr="000451E0" w:rsidRDefault="008E191D" w:rsidP="001E77E9">
            <w:r w:rsidRPr="000451E0">
              <w:t>Azure Key Vault</w:t>
            </w:r>
          </w:p>
        </w:tc>
        <w:tc>
          <w:tcPr>
            <w:tcW w:w="241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9EBF5"/>
            <w:tcMar>
              <w:top w:w="40" w:type="dxa"/>
              <w:left w:w="79" w:type="dxa"/>
              <w:bottom w:w="40" w:type="dxa"/>
              <w:right w:w="79" w:type="dxa"/>
            </w:tcMar>
            <w:hideMark/>
          </w:tcPr>
          <w:p w14:paraId="079398F0" w14:textId="77777777" w:rsidR="008E191D" w:rsidRPr="000451E0" w:rsidRDefault="008E191D" w:rsidP="001E77E9">
            <w:r w:rsidRPr="000451E0">
              <w:t>Grant access policy to SP on Key Vault Secrets</w:t>
            </w:r>
          </w:p>
        </w:tc>
        <w:tc>
          <w:tcPr>
            <w:tcW w:w="261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9EBF5"/>
            <w:tcMar>
              <w:top w:w="40" w:type="dxa"/>
              <w:left w:w="79" w:type="dxa"/>
              <w:bottom w:w="40" w:type="dxa"/>
              <w:right w:w="79" w:type="dxa"/>
            </w:tcMar>
            <w:hideMark/>
          </w:tcPr>
          <w:p w14:paraId="445ED9D2" w14:textId="77777777" w:rsidR="008E191D" w:rsidRPr="000451E0" w:rsidRDefault="008E191D" w:rsidP="001E77E9">
            <w:pPr>
              <w:rPr>
                <w:b/>
                <w:bCs/>
              </w:rPr>
            </w:pPr>
            <w:r w:rsidRPr="000451E0">
              <w:rPr>
                <w:b/>
                <w:bCs/>
              </w:rPr>
              <w:t>Key Vault –</w:t>
            </w:r>
          </w:p>
          <w:p w14:paraId="05D734B2" w14:textId="77777777" w:rsidR="008E191D" w:rsidRPr="000451E0" w:rsidRDefault="008E191D" w:rsidP="001E77E9">
            <w:proofErr w:type="spellStart"/>
            <w:r w:rsidRPr="000451E0">
              <w:t>kv</w:t>
            </w:r>
            <w:proofErr w:type="spellEnd"/>
            <w:r w:rsidRPr="000451E0">
              <w:t>-</w:t>
            </w:r>
            <w:proofErr w:type="spellStart"/>
            <w:r w:rsidRPr="000451E0">
              <w:t>hpefs</w:t>
            </w:r>
            <w:proofErr w:type="spellEnd"/>
            <w:r w:rsidRPr="000451E0">
              <w:t>-</w:t>
            </w:r>
            <w:proofErr w:type="spellStart"/>
            <w:r w:rsidRPr="000451E0">
              <w:t>odessa</w:t>
            </w:r>
            <w:proofErr w:type="spellEnd"/>
            <w:r w:rsidRPr="000451E0">
              <w:t>-dev</w:t>
            </w:r>
          </w:p>
          <w:p w14:paraId="2C0D3741" w14:textId="77777777" w:rsidR="008E191D" w:rsidRPr="000451E0" w:rsidRDefault="008E191D" w:rsidP="001E77E9">
            <w:r w:rsidRPr="000451E0">
              <w:rPr>
                <w:b/>
                <w:bCs/>
              </w:rPr>
              <w:t>SP -</w:t>
            </w:r>
            <w:r w:rsidRPr="000451E0">
              <w:t xml:space="preserve"> </w:t>
            </w:r>
            <w:proofErr w:type="spellStart"/>
            <w:r w:rsidRPr="000451E0">
              <w:t>odessa</w:t>
            </w:r>
            <w:proofErr w:type="spellEnd"/>
            <w:r w:rsidRPr="000451E0">
              <w:t>-</w:t>
            </w:r>
            <w:proofErr w:type="spellStart"/>
            <w:r w:rsidRPr="000451E0">
              <w:t>hpefs</w:t>
            </w:r>
            <w:proofErr w:type="spellEnd"/>
            <w:r w:rsidRPr="000451E0">
              <w:t>-</w:t>
            </w:r>
            <w:proofErr w:type="spellStart"/>
            <w:r w:rsidRPr="000451E0">
              <w:t>devops</w:t>
            </w:r>
            <w:proofErr w:type="spellEnd"/>
            <w:r w:rsidRPr="000451E0">
              <w:t>-</w:t>
            </w:r>
            <w:proofErr w:type="spellStart"/>
            <w:r w:rsidRPr="000451E0">
              <w:t>sp</w:t>
            </w:r>
            <w:proofErr w:type="spellEnd"/>
            <w:r w:rsidRPr="000451E0">
              <w:t>-dev</w:t>
            </w:r>
          </w:p>
          <w:p w14:paraId="120D80FF" w14:textId="77777777" w:rsidR="008E191D" w:rsidRPr="000451E0" w:rsidRDefault="008E191D" w:rsidP="001E77E9">
            <w:r w:rsidRPr="000451E0">
              <w:rPr>
                <w:b/>
                <w:bCs/>
              </w:rPr>
              <w:t>IAM Role –</w:t>
            </w:r>
            <w:r w:rsidRPr="000451E0">
              <w:t xml:space="preserve"> Contributor</w:t>
            </w:r>
          </w:p>
          <w:p w14:paraId="2B1A7BF2" w14:textId="77777777" w:rsidR="008E191D" w:rsidRPr="000451E0" w:rsidRDefault="008E191D" w:rsidP="001E77E9">
            <w:r w:rsidRPr="000451E0">
              <w:t>Access Policy – Get and List</w:t>
            </w:r>
          </w:p>
        </w:tc>
        <w:tc>
          <w:tcPr>
            <w:tcW w:w="294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9EBF5"/>
            <w:tcMar>
              <w:top w:w="40" w:type="dxa"/>
              <w:left w:w="79" w:type="dxa"/>
              <w:bottom w:w="40" w:type="dxa"/>
              <w:right w:w="79" w:type="dxa"/>
            </w:tcMar>
            <w:hideMark/>
          </w:tcPr>
          <w:p w14:paraId="498D06FD" w14:textId="77777777" w:rsidR="0085295A" w:rsidRDefault="008E191D" w:rsidP="001E77E9">
            <w:r w:rsidRPr="000451E0">
              <w:t>This permission is required to download credentials from Key Vault</w:t>
            </w:r>
            <w:r w:rsidR="0085295A">
              <w:t>.</w:t>
            </w:r>
          </w:p>
          <w:p w14:paraId="42520335" w14:textId="77777777" w:rsidR="0085295A" w:rsidRPr="0085295A" w:rsidRDefault="0085295A" w:rsidP="0085295A">
            <w:pPr>
              <w:rPr>
                <w:b/>
                <w:bCs/>
              </w:rPr>
            </w:pPr>
            <w:r w:rsidRPr="0085295A">
              <w:rPr>
                <w:b/>
                <w:bCs/>
              </w:rPr>
              <w:t>Keys:</w:t>
            </w:r>
          </w:p>
          <w:p w14:paraId="5F51E64A" w14:textId="77777777" w:rsidR="0085295A" w:rsidRDefault="0085295A" w:rsidP="0085295A">
            <w:proofErr w:type="spellStart"/>
            <w:r>
              <w:t>odessa</w:t>
            </w:r>
            <w:proofErr w:type="spellEnd"/>
            <w:r>
              <w:t>-</w:t>
            </w:r>
            <w:proofErr w:type="spellStart"/>
            <w:r>
              <w:t>hpefs</w:t>
            </w:r>
            <w:proofErr w:type="spellEnd"/>
            <w:r>
              <w:t>-</w:t>
            </w:r>
            <w:proofErr w:type="spellStart"/>
            <w:r>
              <w:t>devops</w:t>
            </w:r>
            <w:proofErr w:type="spellEnd"/>
            <w:r>
              <w:t>-</w:t>
            </w:r>
            <w:proofErr w:type="spellStart"/>
            <w:r>
              <w:t>db</w:t>
            </w:r>
            <w:proofErr w:type="spellEnd"/>
            <w:r>
              <w:t>-username</w:t>
            </w:r>
          </w:p>
          <w:p w14:paraId="3211CD6E" w14:textId="14A7E171" w:rsidR="0085295A" w:rsidRPr="000451E0" w:rsidRDefault="0085295A" w:rsidP="0085295A">
            <w:proofErr w:type="spellStart"/>
            <w:r>
              <w:t>odessa</w:t>
            </w:r>
            <w:proofErr w:type="spellEnd"/>
            <w:r>
              <w:t>-</w:t>
            </w:r>
            <w:proofErr w:type="spellStart"/>
            <w:r>
              <w:t>hpefs</w:t>
            </w:r>
            <w:proofErr w:type="spellEnd"/>
            <w:r>
              <w:t>-</w:t>
            </w:r>
            <w:proofErr w:type="spellStart"/>
            <w:r>
              <w:t>devops</w:t>
            </w:r>
            <w:proofErr w:type="spellEnd"/>
            <w:r>
              <w:t>-</w:t>
            </w:r>
            <w:proofErr w:type="spellStart"/>
            <w:r>
              <w:t>db</w:t>
            </w:r>
            <w:proofErr w:type="spellEnd"/>
            <w:r>
              <w:t>-password</w:t>
            </w:r>
          </w:p>
        </w:tc>
      </w:tr>
      <w:tr w:rsidR="008E191D" w:rsidRPr="000451E0" w14:paraId="6DDD1C0D" w14:textId="77777777" w:rsidTr="001E77E9">
        <w:trPr>
          <w:trHeight w:val="249"/>
        </w:trPr>
        <w:tc>
          <w:tcPr>
            <w:tcW w:w="241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FD5EA"/>
            <w:tcMar>
              <w:top w:w="40" w:type="dxa"/>
              <w:left w:w="79" w:type="dxa"/>
              <w:bottom w:w="40" w:type="dxa"/>
              <w:right w:w="79" w:type="dxa"/>
            </w:tcMar>
            <w:hideMark/>
          </w:tcPr>
          <w:p w14:paraId="34796A65" w14:textId="77777777" w:rsidR="008E191D" w:rsidRPr="000451E0" w:rsidRDefault="008E191D" w:rsidP="001E77E9">
            <w:r w:rsidRPr="000451E0">
              <w:t>Azure SQL Mi</w:t>
            </w:r>
          </w:p>
        </w:tc>
        <w:tc>
          <w:tcPr>
            <w:tcW w:w="241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FD5EA"/>
            <w:tcMar>
              <w:top w:w="40" w:type="dxa"/>
              <w:left w:w="79" w:type="dxa"/>
              <w:bottom w:w="40" w:type="dxa"/>
              <w:right w:w="79" w:type="dxa"/>
            </w:tcMar>
            <w:hideMark/>
          </w:tcPr>
          <w:p w14:paraId="30F37098" w14:textId="77777777" w:rsidR="008E191D" w:rsidRPr="000451E0" w:rsidRDefault="008E191D" w:rsidP="001E77E9">
            <w:r w:rsidRPr="000451E0">
              <w:t>Grant IAM role to SQL MI for SP</w:t>
            </w:r>
          </w:p>
        </w:tc>
        <w:tc>
          <w:tcPr>
            <w:tcW w:w="261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FD5EA"/>
            <w:tcMar>
              <w:top w:w="40" w:type="dxa"/>
              <w:left w:w="79" w:type="dxa"/>
              <w:bottom w:w="40" w:type="dxa"/>
              <w:right w:w="79" w:type="dxa"/>
            </w:tcMar>
            <w:hideMark/>
          </w:tcPr>
          <w:p w14:paraId="06335123" w14:textId="77777777" w:rsidR="008E191D" w:rsidRPr="000451E0" w:rsidRDefault="008E191D" w:rsidP="001E77E9">
            <w:r w:rsidRPr="6F1891D2">
              <w:rPr>
                <w:b/>
              </w:rPr>
              <w:t xml:space="preserve">SQL Mi </w:t>
            </w:r>
            <w:r w:rsidRPr="000451E0">
              <w:t>–</w:t>
            </w:r>
            <w:proofErr w:type="spellStart"/>
            <w:r w:rsidRPr="000451E0">
              <w:t>sqlmi</w:t>
            </w:r>
            <w:proofErr w:type="spellEnd"/>
            <w:r w:rsidRPr="000451E0">
              <w:t>-</w:t>
            </w:r>
            <w:proofErr w:type="spellStart"/>
            <w:r w:rsidRPr="000451E0">
              <w:t>odessa</w:t>
            </w:r>
            <w:proofErr w:type="spellEnd"/>
            <w:r w:rsidRPr="000451E0">
              <w:t>-dev</w:t>
            </w:r>
          </w:p>
          <w:p w14:paraId="79BC5DFD" w14:textId="77777777" w:rsidR="008E191D" w:rsidRPr="000451E0" w:rsidRDefault="008E191D" w:rsidP="001E77E9">
            <w:r w:rsidRPr="25444CE6">
              <w:rPr>
                <w:b/>
              </w:rPr>
              <w:t>SP</w:t>
            </w:r>
            <w:r w:rsidRPr="000451E0">
              <w:t xml:space="preserve"> –</w:t>
            </w:r>
            <w:proofErr w:type="spellStart"/>
            <w:r w:rsidRPr="000451E0">
              <w:t>odessa</w:t>
            </w:r>
            <w:proofErr w:type="spellEnd"/>
            <w:r w:rsidRPr="000451E0">
              <w:t>-</w:t>
            </w:r>
            <w:proofErr w:type="spellStart"/>
            <w:r w:rsidRPr="000451E0">
              <w:t>hpefs</w:t>
            </w:r>
            <w:proofErr w:type="spellEnd"/>
            <w:r w:rsidRPr="000451E0">
              <w:t>-</w:t>
            </w:r>
            <w:proofErr w:type="spellStart"/>
            <w:r w:rsidRPr="000451E0">
              <w:t>devops</w:t>
            </w:r>
            <w:proofErr w:type="spellEnd"/>
            <w:r w:rsidRPr="000451E0">
              <w:t>-</w:t>
            </w:r>
            <w:proofErr w:type="spellStart"/>
            <w:r w:rsidRPr="000451E0">
              <w:t>sp</w:t>
            </w:r>
            <w:proofErr w:type="spellEnd"/>
            <w:r w:rsidRPr="000451E0">
              <w:t>-dev</w:t>
            </w:r>
          </w:p>
          <w:p w14:paraId="4A6EAE8B" w14:textId="77777777" w:rsidR="008E191D" w:rsidRPr="000451E0" w:rsidRDefault="008E191D" w:rsidP="001E77E9">
            <w:r w:rsidRPr="27CCBCFD">
              <w:rPr>
                <w:b/>
              </w:rPr>
              <w:t xml:space="preserve">IAM Role </w:t>
            </w:r>
            <w:r w:rsidRPr="000451E0">
              <w:t>- Contributor</w:t>
            </w:r>
          </w:p>
        </w:tc>
        <w:tc>
          <w:tcPr>
            <w:tcW w:w="294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FD5EA"/>
            <w:tcMar>
              <w:top w:w="40" w:type="dxa"/>
              <w:left w:w="79" w:type="dxa"/>
              <w:bottom w:w="40" w:type="dxa"/>
              <w:right w:w="79" w:type="dxa"/>
            </w:tcMar>
            <w:hideMark/>
          </w:tcPr>
          <w:p w14:paraId="132AD940" w14:textId="77777777" w:rsidR="008E191D" w:rsidRPr="000451E0" w:rsidRDefault="008E191D" w:rsidP="001E77E9">
            <w:r w:rsidRPr="000451E0">
              <w:t>Permission to SP for accessing SQL Mi</w:t>
            </w:r>
          </w:p>
        </w:tc>
      </w:tr>
      <w:tr w:rsidR="008E191D" w:rsidRPr="000451E0" w14:paraId="198AC13B" w14:textId="77777777" w:rsidTr="001E77E9">
        <w:trPr>
          <w:trHeight w:val="249"/>
        </w:trPr>
        <w:tc>
          <w:tcPr>
            <w:tcW w:w="241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9EBF5"/>
            <w:tcMar>
              <w:top w:w="40" w:type="dxa"/>
              <w:left w:w="79" w:type="dxa"/>
              <w:bottom w:w="40" w:type="dxa"/>
              <w:right w:w="79" w:type="dxa"/>
            </w:tcMar>
            <w:hideMark/>
          </w:tcPr>
          <w:p w14:paraId="568A1A94" w14:textId="77777777" w:rsidR="008E191D" w:rsidRPr="000451E0" w:rsidRDefault="008E191D" w:rsidP="001E77E9">
            <w:r w:rsidRPr="000451E0">
              <w:t>Azure SQL Mi</w:t>
            </w:r>
          </w:p>
        </w:tc>
        <w:tc>
          <w:tcPr>
            <w:tcW w:w="241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9EBF5"/>
            <w:tcMar>
              <w:top w:w="40" w:type="dxa"/>
              <w:left w:w="79" w:type="dxa"/>
              <w:bottom w:w="40" w:type="dxa"/>
              <w:right w:w="79" w:type="dxa"/>
            </w:tcMar>
            <w:hideMark/>
          </w:tcPr>
          <w:p w14:paraId="0B2A8359" w14:textId="77777777" w:rsidR="008E191D" w:rsidRPr="000451E0" w:rsidRDefault="008E191D" w:rsidP="001E77E9">
            <w:r w:rsidRPr="000451E0">
              <w:t xml:space="preserve">Create new SQL user for DevOps within SQL Mi and grant </w:t>
            </w:r>
            <w:proofErr w:type="spellStart"/>
            <w:r w:rsidRPr="000451E0">
              <w:t>sys_admin</w:t>
            </w:r>
            <w:proofErr w:type="spellEnd"/>
            <w:r w:rsidRPr="000451E0">
              <w:t xml:space="preserve"> roles</w:t>
            </w:r>
          </w:p>
        </w:tc>
        <w:tc>
          <w:tcPr>
            <w:tcW w:w="261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9EBF5"/>
            <w:tcMar>
              <w:top w:w="40" w:type="dxa"/>
              <w:left w:w="79" w:type="dxa"/>
              <w:bottom w:w="40" w:type="dxa"/>
              <w:right w:w="79" w:type="dxa"/>
            </w:tcMar>
            <w:hideMark/>
          </w:tcPr>
          <w:p w14:paraId="78FDB02A" w14:textId="377937F0" w:rsidR="008E191D" w:rsidRPr="000451E0" w:rsidRDefault="008E191D" w:rsidP="001E77E9">
            <w:r w:rsidRPr="000451E0">
              <w:rPr>
                <w:b/>
                <w:bCs/>
              </w:rPr>
              <w:t xml:space="preserve">Local SQL User – </w:t>
            </w:r>
            <w:proofErr w:type="spellStart"/>
            <w:r w:rsidRPr="000451E0">
              <w:t>OdessaDevOps</w:t>
            </w:r>
            <w:r w:rsidR="007A2BE0">
              <w:t>User</w:t>
            </w:r>
            <w:proofErr w:type="spellEnd"/>
          </w:p>
          <w:p w14:paraId="375C3C5C" w14:textId="77777777" w:rsidR="008E191D" w:rsidRPr="000451E0" w:rsidRDefault="008E191D" w:rsidP="001E77E9">
            <w:r w:rsidRPr="000451E0">
              <w:rPr>
                <w:b/>
                <w:bCs/>
              </w:rPr>
              <w:t xml:space="preserve">SQL Mi – </w:t>
            </w:r>
            <w:proofErr w:type="spellStart"/>
            <w:r w:rsidRPr="000451E0">
              <w:t>sqlmi</w:t>
            </w:r>
            <w:proofErr w:type="spellEnd"/>
            <w:r w:rsidRPr="000451E0">
              <w:t>-</w:t>
            </w:r>
            <w:proofErr w:type="spellStart"/>
            <w:r w:rsidRPr="000451E0">
              <w:t>odessa</w:t>
            </w:r>
            <w:proofErr w:type="spellEnd"/>
            <w:r w:rsidRPr="000451E0">
              <w:t>-dev</w:t>
            </w:r>
          </w:p>
          <w:p w14:paraId="68846E0F" w14:textId="77777777" w:rsidR="008E191D" w:rsidRPr="000451E0" w:rsidRDefault="008E191D" w:rsidP="001E77E9">
            <w:r w:rsidRPr="000451E0">
              <w:rPr>
                <w:b/>
                <w:bCs/>
              </w:rPr>
              <w:t xml:space="preserve">Roles – </w:t>
            </w:r>
            <w:proofErr w:type="spellStart"/>
            <w:r w:rsidRPr="000451E0">
              <w:t>sys_admin</w:t>
            </w:r>
            <w:proofErr w:type="spellEnd"/>
          </w:p>
        </w:tc>
        <w:tc>
          <w:tcPr>
            <w:tcW w:w="294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9EBF5"/>
            <w:tcMar>
              <w:top w:w="40" w:type="dxa"/>
              <w:left w:w="79" w:type="dxa"/>
              <w:bottom w:w="40" w:type="dxa"/>
              <w:right w:w="79" w:type="dxa"/>
            </w:tcMar>
            <w:hideMark/>
          </w:tcPr>
          <w:p w14:paraId="3B7F3115" w14:textId="77777777" w:rsidR="008E191D" w:rsidRPr="000451E0" w:rsidRDefault="008E191D" w:rsidP="001E77E9">
            <w:r w:rsidRPr="000451E0">
              <w:t>Permission needed for deploying DDL, DML and Job creation related scripts</w:t>
            </w:r>
          </w:p>
        </w:tc>
      </w:tr>
      <w:tr w:rsidR="008E191D" w:rsidRPr="000451E0" w14:paraId="236D33CF" w14:textId="77777777" w:rsidTr="001E77E9">
        <w:trPr>
          <w:trHeight w:val="249"/>
        </w:trPr>
        <w:tc>
          <w:tcPr>
            <w:tcW w:w="241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FD5EA"/>
            <w:tcMar>
              <w:top w:w="40" w:type="dxa"/>
              <w:left w:w="79" w:type="dxa"/>
              <w:bottom w:w="40" w:type="dxa"/>
              <w:right w:w="79" w:type="dxa"/>
            </w:tcMar>
            <w:hideMark/>
          </w:tcPr>
          <w:p w14:paraId="7B23BCA9" w14:textId="77777777" w:rsidR="008E191D" w:rsidRPr="000451E0" w:rsidRDefault="008E191D" w:rsidP="001E77E9">
            <w:r w:rsidRPr="000451E0">
              <w:t>Azure App Configuration</w:t>
            </w:r>
          </w:p>
        </w:tc>
        <w:tc>
          <w:tcPr>
            <w:tcW w:w="241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FD5EA"/>
            <w:tcMar>
              <w:top w:w="40" w:type="dxa"/>
              <w:left w:w="79" w:type="dxa"/>
              <w:bottom w:w="40" w:type="dxa"/>
              <w:right w:w="79" w:type="dxa"/>
            </w:tcMar>
            <w:hideMark/>
          </w:tcPr>
          <w:p w14:paraId="2509A37F" w14:textId="77777777" w:rsidR="008E191D" w:rsidRPr="000451E0" w:rsidRDefault="008E191D" w:rsidP="001E77E9">
            <w:r w:rsidRPr="000451E0">
              <w:t>Grant IAM role to SP for App Configuration</w:t>
            </w:r>
          </w:p>
        </w:tc>
        <w:tc>
          <w:tcPr>
            <w:tcW w:w="261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FD5EA"/>
            <w:tcMar>
              <w:top w:w="40" w:type="dxa"/>
              <w:left w:w="79" w:type="dxa"/>
              <w:bottom w:w="40" w:type="dxa"/>
              <w:right w:w="79" w:type="dxa"/>
            </w:tcMar>
            <w:hideMark/>
          </w:tcPr>
          <w:p w14:paraId="7DD1FB9A" w14:textId="77777777" w:rsidR="008E191D" w:rsidRPr="000451E0" w:rsidRDefault="008E191D" w:rsidP="001E77E9">
            <w:pPr>
              <w:rPr>
                <w:highlight w:val="yellow"/>
              </w:rPr>
            </w:pPr>
            <w:r w:rsidRPr="000451E0">
              <w:rPr>
                <w:b/>
                <w:bCs/>
                <w:highlight w:val="yellow"/>
              </w:rPr>
              <w:t xml:space="preserve">App Configuration Name – </w:t>
            </w:r>
            <w:proofErr w:type="spellStart"/>
            <w:r w:rsidRPr="000451E0">
              <w:rPr>
                <w:highlight w:val="yellow"/>
              </w:rPr>
              <w:t>appcs</w:t>
            </w:r>
            <w:proofErr w:type="spellEnd"/>
            <w:r w:rsidRPr="000451E0">
              <w:rPr>
                <w:highlight w:val="yellow"/>
              </w:rPr>
              <w:t>-</w:t>
            </w:r>
            <w:proofErr w:type="spellStart"/>
            <w:r w:rsidRPr="000451E0">
              <w:rPr>
                <w:highlight w:val="yellow"/>
              </w:rPr>
              <w:t>hpefs</w:t>
            </w:r>
            <w:proofErr w:type="spellEnd"/>
            <w:r w:rsidRPr="000451E0">
              <w:rPr>
                <w:highlight w:val="yellow"/>
              </w:rPr>
              <w:t>-</w:t>
            </w:r>
            <w:proofErr w:type="spellStart"/>
            <w:r w:rsidRPr="000451E0">
              <w:rPr>
                <w:highlight w:val="yellow"/>
              </w:rPr>
              <w:t>odessa</w:t>
            </w:r>
            <w:proofErr w:type="spellEnd"/>
            <w:r w:rsidRPr="000451E0">
              <w:rPr>
                <w:highlight w:val="yellow"/>
              </w:rPr>
              <w:t>-dev</w:t>
            </w:r>
          </w:p>
          <w:p w14:paraId="7BAE332F" w14:textId="77777777" w:rsidR="008E191D" w:rsidRPr="000451E0" w:rsidRDefault="008E191D" w:rsidP="001E77E9">
            <w:pPr>
              <w:rPr>
                <w:highlight w:val="yellow"/>
              </w:rPr>
            </w:pPr>
            <w:r w:rsidRPr="000451E0">
              <w:rPr>
                <w:b/>
                <w:bCs/>
                <w:highlight w:val="yellow"/>
              </w:rPr>
              <w:t xml:space="preserve">SP – </w:t>
            </w:r>
            <w:proofErr w:type="spellStart"/>
            <w:r w:rsidRPr="000451E0">
              <w:rPr>
                <w:highlight w:val="yellow"/>
              </w:rPr>
              <w:t>odessa</w:t>
            </w:r>
            <w:proofErr w:type="spellEnd"/>
            <w:r w:rsidRPr="000451E0">
              <w:rPr>
                <w:highlight w:val="yellow"/>
              </w:rPr>
              <w:t>-</w:t>
            </w:r>
            <w:proofErr w:type="spellStart"/>
            <w:r w:rsidRPr="000451E0">
              <w:rPr>
                <w:highlight w:val="yellow"/>
              </w:rPr>
              <w:t>hpefs</w:t>
            </w:r>
            <w:proofErr w:type="spellEnd"/>
            <w:r w:rsidRPr="000451E0">
              <w:rPr>
                <w:highlight w:val="yellow"/>
              </w:rPr>
              <w:t>-</w:t>
            </w:r>
            <w:proofErr w:type="spellStart"/>
            <w:r w:rsidRPr="000451E0">
              <w:rPr>
                <w:highlight w:val="yellow"/>
              </w:rPr>
              <w:t>devops</w:t>
            </w:r>
            <w:proofErr w:type="spellEnd"/>
            <w:r w:rsidRPr="000451E0">
              <w:rPr>
                <w:highlight w:val="yellow"/>
              </w:rPr>
              <w:t>-</w:t>
            </w:r>
            <w:proofErr w:type="spellStart"/>
            <w:r w:rsidRPr="000451E0">
              <w:rPr>
                <w:highlight w:val="yellow"/>
              </w:rPr>
              <w:t>sp</w:t>
            </w:r>
            <w:proofErr w:type="spellEnd"/>
            <w:r w:rsidRPr="000451E0">
              <w:rPr>
                <w:highlight w:val="yellow"/>
              </w:rPr>
              <w:t>-dev</w:t>
            </w:r>
          </w:p>
          <w:p w14:paraId="64EE962C" w14:textId="77777777" w:rsidR="008E191D" w:rsidRPr="000451E0" w:rsidRDefault="008E191D" w:rsidP="001E77E9">
            <w:r w:rsidRPr="000451E0">
              <w:rPr>
                <w:b/>
                <w:bCs/>
                <w:highlight w:val="yellow"/>
              </w:rPr>
              <w:lastRenderedPageBreak/>
              <w:t xml:space="preserve">IAM Role - </w:t>
            </w:r>
            <w:r w:rsidRPr="000451E0">
              <w:rPr>
                <w:highlight w:val="yellow"/>
              </w:rPr>
              <w:t>App Configuration Data Reader Role, Owner/Custom Read/Write/Delete (still pending)</w:t>
            </w:r>
          </w:p>
        </w:tc>
        <w:tc>
          <w:tcPr>
            <w:tcW w:w="294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FD5EA"/>
            <w:tcMar>
              <w:top w:w="40" w:type="dxa"/>
              <w:left w:w="79" w:type="dxa"/>
              <w:bottom w:w="40" w:type="dxa"/>
              <w:right w:w="79" w:type="dxa"/>
            </w:tcMar>
            <w:hideMark/>
          </w:tcPr>
          <w:p w14:paraId="3003F8D1" w14:textId="77777777" w:rsidR="008E191D" w:rsidRPr="000451E0" w:rsidRDefault="008E191D" w:rsidP="001E77E9">
            <w:r w:rsidRPr="000451E0">
              <w:lastRenderedPageBreak/>
              <w:t>Permission to read/update/delete App configuration keys.</w:t>
            </w:r>
          </w:p>
        </w:tc>
      </w:tr>
    </w:tbl>
    <w:p w14:paraId="6F1E5BFC" w14:textId="77777777" w:rsidR="008E191D" w:rsidRDefault="008E191D" w:rsidP="005350EC"/>
    <w:p w14:paraId="3D91A9DA" w14:textId="77777777" w:rsidR="005350EC" w:rsidRDefault="005350EC" w:rsidP="005350EC"/>
    <w:p w14:paraId="47FAFD79" w14:textId="6BACC3DD" w:rsidR="00897B87" w:rsidRDefault="00171B5E" w:rsidP="00332320">
      <w:pPr>
        <w:pStyle w:val="Heading3"/>
      </w:pPr>
      <w:bookmarkStart w:id="81" w:name="_Toc137050115"/>
      <w:r>
        <w:t>7</w:t>
      </w:r>
      <w:r w:rsidR="00897B87">
        <w:t>.</w:t>
      </w:r>
      <w:r w:rsidR="00332320">
        <w:t>1.</w:t>
      </w:r>
      <w:r w:rsidR="004A44E4">
        <w:t>2</w:t>
      </w:r>
      <w:r w:rsidR="00897B87">
        <w:t xml:space="preserve"> Automated Pipeline Deployment Workflow</w:t>
      </w:r>
      <w:bookmarkEnd w:id="81"/>
    </w:p>
    <w:p w14:paraId="06A15900" w14:textId="37B7C5E9" w:rsidR="30F65D5B" w:rsidRDefault="41FE0EAB" w:rsidP="00807AD9">
      <w:pPr>
        <w:pStyle w:val="ListParagraph"/>
        <w:numPr>
          <w:ilvl w:val="0"/>
          <w:numId w:val="60"/>
        </w:numPr>
        <w:rPr>
          <w:rFonts w:ascii="Calibri" w:eastAsia="Calibri" w:hAnsi="Calibri" w:cs="Calibri"/>
          <w:szCs w:val="21"/>
        </w:rPr>
      </w:pPr>
      <w:r w:rsidRPr="14930C0E">
        <w:rPr>
          <w:rFonts w:ascii="Calibri" w:eastAsia="Calibri" w:hAnsi="Calibri" w:cs="Calibri"/>
          <w:szCs w:val="21"/>
        </w:rPr>
        <w:t>For DEV &amp; ITG Report Generation Service (RDL Service) is hosted in App services but for STG and PROD it is hosted in Azure VM.</w:t>
      </w:r>
    </w:p>
    <w:p w14:paraId="10882548" w14:textId="388C5371" w:rsidR="00356044" w:rsidRPr="00356044" w:rsidRDefault="00356044" w:rsidP="00356044">
      <w:r>
        <w:rPr>
          <w:noProof/>
        </w:rPr>
        <w:drawing>
          <wp:inline distT="0" distB="0" distL="0" distR="0" wp14:anchorId="47CD6491" wp14:editId="6E786D20">
            <wp:extent cx="5414709" cy="4874654"/>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433941" cy="4891967"/>
                    </a:xfrm>
                    <a:prstGeom prst="rect">
                      <a:avLst/>
                    </a:prstGeom>
                    <a:noFill/>
                    <a:ln>
                      <a:noFill/>
                    </a:ln>
                  </pic:spPr>
                </pic:pic>
              </a:graphicData>
            </a:graphic>
          </wp:inline>
        </w:drawing>
      </w:r>
    </w:p>
    <w:p w14:paraId="7C3D5FC6" w14:textId="77777777" w:rsidR="00A757EE" w:rsidRPr="00356044" w:rsidRDefault="00A757EE" w:rsidP="00356044"/>
    <w:p w14:paraId="2D5F54D7" w14:textId="77777777" w:rsidR="00897B87" w:rsidRPr="007E3B86" w:rsidRDefault="00897B87" w:rsidP="007E3B86"/>
    <w:p w14:paraId="415E1923" w14:textId="627B6193" w:rsidR="000659E1" w:rsidRDefault="00171B5E" w:rsidP="007453E5">
      <w:pPr>
        <w:pStyle w:val="Heading3"/>
      </w:pPr>
      <w:bookmarkStart w:id="82" w:name="_Toc137050116"/>
      <w:r>
        <w:t>7</w:t>
      </w:r>
      <w:r w:rsidR="000659E1">
        <w:t>.</w:t>
      </w:r>
      <w:r w:rsidR="007453E5">
        <w:t>1.</w:t>
      </w:r>
      <w:r w:rsidR="004A44E4">
        <w:t>3</w:t>
      </w:r>
      <w:r w:rsidR="00AA15D1">
        <w:t xml:space="preserve"> </w:t>
      </w:r>
      <w:r w:rsidR="00666F2C">
        <w:t xml:space="preserve">Release </w:t>
      </w:r>
      <w:r w:rsidR="000659E1">
        <w:t>Pipeline Setup</w:t>
      </w:r>
      <w:bookmarkEnd w:id="82"/>
    </w:p>
    <w:p w14:paraId="10969585" w14:textId="77777777" w:rsidR="00D56467" w:rsidRDefault="00D56467" w:rsidP="00D56467">
      <w:pPr>
        <w:rPr>
          <w:b/>
          <w:bCs/>
        </w:rPr>
      </w:pPr>
      <w:r w:rsidRPr="00860336">
        <w:rPr>
          <w:b/>
          <w:bCs/>
        </w:rPr>
        <w:t>DE</w:t>
      </w:r>
      <w:r>
        <w:rPr>
          <w:b/>
          <w:bCs/>
        </w:rPr>
        <w:t>V</w:t>
      </w:r>
    </w:p>
    <w:p w14:paraId="7BF2D0CD" w14:textId="77777777" w:rsidR="00D56467" w:rsidRDefault="00D56467" w:rsidP="00D56467">
      <w:pPr>
        <w:rPr>
          <w:b/>
          <w:bCs/>
        </w:rPr>
      </w:pPr>
    </w:p>
    <w:p w14:paraId="2D413F3C" w14:textId="6CA12252" w:rsidR="00D56467" w:rsidRPr="004D3345" w:rsidRDefault="00171B5E" w:rsidP="007453E5">
      <w:pPr>
        <w:pStyle w:val="Heading4"/>
        <w:rPr>
          <w:b/>
          <w:bCs/>
        </w:rPr>
      </w:pPr>
      <w:r>
        <w:rPr>
          <w:b/>
          <w:bCs/>
        </w:rPr>
        <w:lastRenderedPageBreak/>
        <w:t>7</w:t>
      </w:r>
      <w:r w:rsidR="007453E5">
        <w:rPr>
          <w:b/>
          <w:bCs/>
        </w:rPr>
        <w:t>.1</w:t>
      </w:r>
      <w:r w:rsidR="00D56467">
        <w:rPr>
          <w:b/>
          <w:bCs/>
        </w:rPr>
        <w:t>.</w:t>
      </w:r>
      <w:r w:rsidR="00B4267D">
        <w:rPr>
          <w:b/>
          <w:bCs/>
        </w:rPr>
        <w:t>3</w:t>
      </w:r>
      <w:r w:rsidR="00D56467">
        <w:rPr>
          <w:b/>
          <w:bCs/>
        </w:rPr>
        <w:t xml:space="preserve">.1 Pipeline - </w:t>
      </w:r>
      <w:r w:rsidR="00D56467" w:rsidRPr="00DE21E0">
        <w:t>Get &amp; Deploy Artifacts</w:t>
      </w:r>
    </w:p>
    <w:p w14:paraId="3B23B6E4" w14:textId="77777777" w:rsidR="00D56467" w:rsidRPr="00630966" w:rsidRDefault="00D56467" w:rsidP="00F241CE">
      <w:pPr>
        <w:pStyle w:val="ListParagraph"/>
        <w:numPr>
          <w:ilvl w:val="2"/>
          <w:numId w:val="16"/>
        </w:numPr>
        <w:rPr>
          <w:b/>
          <w:bCs/>
        </w:rPr>
      </w:pPr>
      <w:r w:rsidRPr="004D3345">
        <w:rPr>
          <w:b/>
          <w:bCs/>
        </w:rPr>
        <w:t xml:space="preserve">Job - </w:t>
      </w:r>
      <w:r w:rsidRPr="00DE21E0">
        <w:t>Getting Contents from Storage and Deploy in Artifacts</w:t>
      </w:r>
    </w:p>
    <w:p w14:paraId="642C175A" w14:textId="77777777" w:rsidR="00D56467" w:rsidRDefault="00D56467" w:rsidP="00F241CE">
      <w:pPr>
        <w:pStyle w:val="ListParagraph"/>
        <w:numPr>
          <w:ilvl w:val="2"/>
          <w:numId w:val="16"/>
        </w:numPr>
        <w:rPr>
          <w:b/>
          <w:bCs/>
        </w:rPr>
      </w:pPr>
      <w:r>
        <w:rPr>
          <w:b/>
          <w:bCs/>
        </w:rPr>
        <w:t xml:space="preserve">Task List - </w:t>
      </w:r>
    </w:p>
    <w:p w14:paraId="0A88BF53" w14:textId="77777777" w:rsidR="00D56467" w:rsidRPr="004D3345" w:rsidRDefault="00D56467" w:rsidP="00D56467">
      <w:pPr>
        <w:pStyle w:val="ListParagraph"/>
        <w:ind w:left="720"/>
        <w:rPr>
          <w:b/>
          <w:bCs/>
        </w:rPr>
      </w:pPr>
      <w:r>
        <w:rPr>
          <w:noProof/>
        </w:rPr>
        <w:drawing>
          <wp:inline distT="0" distB="0" distL="0" distR="0" wp14:anchorId="5DFDE1AD" wp14:editId="6FC78987">
            <wp:extent cx="4826000" cy="2358775"/>
            <wp:effectExtent l="0" t="0" r="0" b="3810"/>
            <wp:docPr id="1539891313" name="Picture 153989131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ext&#10;&#10;Description automatically generated"/>
                    <pic:cNvPicPr/>
                  </pic:nvPicPr>
                  <pic:blipFill>
                    <a:blip r:embed="rId90"/>
                    <a:stretch>
                      <a:fillRect/>
                    </a:stretch>
                  </pic:blipFill>
                  <pic:spPr>
                    <a:xfrm>
                      <a:off x="0" y="0"/>
                      <a:ext cx="4833964" cy="2362668"/>
                    </a:xfrm>
                    <a:prstGeom prst="rect">
                      <a:avLst/>
                    </a:prstGeom>
                  </pic:spPr>
                </pic:pic>
              </a:graphicData>
            </a:graphic>
          </wp:inline>
        </w:drawing>
      </w:r>
    </w:p>
    <w:p w14:paraId="3B208EA5" w14:textId="5362F29C" w:rsidR="00D56467" w:rsidRPr="004D3345" w:rsidRDefault="00171B5E" w:rsidP="00511D17">
      <w:pPr>
        <w:pStyle w:val="Heading4"/>
        <w:rPr>
          <w:b/>
          <w:bCs/>
        </w:rPr>
      </w:pPr>
      <w:r>
        <w:rPr>
          <w:b/>
          <w:bCs/>
        </w:rPr>
        <w:t>7</w:t>
      </w:r>
      <w:r w:rsidR="00511D17">
        <w:rPr>
          <w:b/>
          <w:bCs/>
        </w:rPr>
        <w:t>.1</w:t>
      </w:r>
      <w:r w:rsidR="00D56467">
        <w:rPr>
          <w:b/>
          <w:bCs/>
        </w:rPr>
        <w:t>.</w:t>
      </w:r>
      <w:r w:rsidR="00B4267D">
        <w:rPr>
          <w:b/>
          <w:bCs/>
        </w:rPr>
        <w:t>3</w:t>
      </w:r>
      <w:r w:rsidR="00D56467">
        <w:rPr>
          <w:b/>
          <w:bCs/>
        </w:rPr>
        <w:t xml:space="preserve">.2 Pipeline - </w:t>
      </w:r>
      <w:proofErr w:type="spellStart"/>
      <w:r w:rsidR="003D76E0">
        <w:t>ReportBuilder</w:t>
      </w:r>
      <w:proofErr w:type="spellEnd"/>
      <w:r w:rsidR="00D56467" w:rsidRPr="00F256DD">
        <w:t xml:space="preserve"> </w:t>
      </w:r>
      <w:r w:rsidR="003D76E0">
        <w:t>W</w:t>
      </w:r>
      <w:r w:rsidR="00D56467" w:rsidRPr="00F256DD">
        <w:t xml:space="preserve"> Artifacts</w:t>
      </w:r>
    </w:p>
    <w:p w14:paraId="6B0D3252" w14:textId="77777777" w:rsidR="00D56467" w:rsidRDefault="00D56467" w:rsidP="00F241CE">
      <w:pPr>
        <w:pStyle w:val="ListParagraph"/>
        <w:numPr>
          <w:ilvl w:val="2"/>
          <w:numId w:val="16"/>
        </w:numPr>
        <w:rPr>
          <w:b/>
          <w:bCs/>
        </w:rPr>
      </w:pPr>
      <w:r>
        <w:rPr>
          <w:b/>
          <w:bCs/>
        </w:rPr>
        <w:t>Job – Read Artifacts</w:t>
      </w:r>
    </w:p>
    <w:p w14:paraId="74506095" w14:textId="77777777" w:rsidR="00D56467" w:rsidRDefault="00D56467" w:rsidP="00F241CE">
      <w:pPr>
        <w:pStyle w:val="ListParagraph"/>
        <w:numPr>
          <w:ilvl w:val="2"/>
          <w:numId w:val="16"/>
        </w:numPr>
        <w:rPr>
          <w:b/>
          <w:bCs/>
        </w:rPr>
      </w:pPr>
      <w:r>
        <w:rPr>
          <w:b/>
          <w:bCs/>
        </w:rPr>
        <w:t xml:space="preserve">Task List – </w:t>
      </w:r>
    </w:p>
    <w:p w14:paraId="4A962A71" w14:textId="77777777" w:rsidR="00D56467" w:rsidRDefault="00D56467" w:rsidP="00D56467">
      <w:pPr>
        <w:pStyle w:val="ListParagraph"/>
        <w:ind w:left="720"/>
        <w:rPr>
          <w:b/>
          <w:bCs/>
        </w:rPr>
      </w:pPr>
    </w:p>
    <w:p w14:paraId="7DE703B1" w14:textId="2F3822DE" w:rsidR="00D56467" w:rsidRPr="00F46EB7" w:rsidRDefault="00BC61DD" w:rsidP="00D56467">
      <w:pPr>
        <w:rPr>
          <w:b/>
          <w:bCs/>
        </w:rPr>
      </w:pPr>
      <w:r w:rsidRPr="00BC61DD">
        <w:rPr>
          <w:b/>
          <w:bCs/>
          <w:noProof/>
        </w:rPr>
        <w:drawing>
          <wp:inline distT="0" distB="0" distL="0" distR="0" wp14:anchorId="179E7917" wp14:editId="08B3A263">
            <wp:extent cx="5226050" cy="2084950"/>
            <wp:effectExtent l="0" t="0" r="0" b="0"/>
            <wp:docPr id="40545249" name="Picture 40545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45249" name=""/>
                    <pic:cNvPicPr/>
                  </pic:nvPicPr>
                  <pic:blipFill>
                    <a:blip r:embed="rId119"/>
                    <a:stretch>
                      <a:fillRect/>
                    </a:stretch>
                  </pic:blipFill>
                  <pic:spPr>
                    <a:xfrm>
                      <a:off x="0" y="0"/>
                      <a:ext cx="5247333" cy="2093441"/>
                    </a:xfrm>
                    <a:prstGeom prst="rect">
                      <a:avLst/>
                    </a:prstGeom>
                  </pic:spPr>
                </pic:pic>
              </a:graphicData>
            </a:graphic>
          </wp:inline>
        </w:drawing>
      </w:r>
    </w:p>
    <w:p w14:paraId="2285AAEB" w14:textId="69AD195D" w:rsidR="00D56467" w:rsidRDefault="00171B5E" w:rsidP="00511D17">
      <w:pPr>
        <w:pStyle w:val="Heading4"/>
      </w:pPr>
      <w:r>
        <w:t>7</w:t>
      </w:r>
      <w:r w:rsidR="00D56467">
        <w:t>.</w:t>
      </w:r>
      <w:r w:rsidR="00511D17">
        <w:t>1.</w:t>
      </w:r>
      <w:r w:rsidR="00B4267D">
        <w:t>3</w:t>
      </w:r>
      <w:r w:rsidR="00D56467">
        <w:t xml:space="preserve">.3 </w:t>
      </w:r>
      <w:r w:rsidR="00D56467" w:rsidRPr="00923401">
        <w:t>Pipeline</w:t>
      </w:r>
      <w:r w:rsidR="00D56467">
        <w:rPr>
          <w:b/>
          <w:bCs/>
        </w:rPr>
        <w:t xml:space="preserve"> - </w:t>
      </w:r>
      <w:r w:rsidR="00D56467" w:rsidRPr="00281089">
        <w:t xml:space="preserve">Restart </w:t>
      </w:r>
      <w:proofErr w:type="spellStart"/>
      <w:r w:rsidR="00231F92">
        <w:t>ReportBuilder</w:t>
      </w:r>
      <w:proofErr w:type="spellEnd"/>
      <w:r w:rsidR="00D56467" w:rsidRPr="00281089">
        <w:t xml:space="preserve"> App</w:t>
      </w:r>
      <w:r w:rsidR="00D56467">
        <w:t xml:space="preserve"> S</w:t>
      </w:r>
      <w:r w:rsidR="00D56467" w:rsidRPr="00281089">
        <w:t>ervices</w:t>
      </w:r>
    </w:p>
    <w:p w14:paraId="7CFAB888" w14:textId="77777777" w:rsidR="00D56467" w:rsidRPr="00577360" w:rsidRDefault="00D56467" w:rsidP="00F241CE">
      <w:pPr>
        <w:pStyle w:val="ListParagraph"/>
        <w:numPr>
          <w:ilvl w:val="0"/>
          <w:numId w:val="19"/>
        </w:numPr>
        <w:rPr>
          <w:b/>
          <w:bCs/>
        </w:rPr>
      </w:pPr>
      <w:r w:rsidRPr="00577360">
        <w:rPr>
          <w:b/>
          <w:bCs/>
        </w:rPr>
        <w:t>Job –</w:t>
      </w:r>
      <w:r>
        <w:rPr>
          <w:b/>
          <w:bCs/>
        </w:rPr>
        <w:t xml:space="preserve"> </w:t>
      </w:r>
      <w:r w:rsidRPr="00931840">
        <w:t>Start App Services</w:t>
      </w:r>
    </w:p>
    <w:p w14:paraId="39863E54" w14:textId="77777777" w:rsidR="00D56467" w:rsidRPr="00577360" w:rsidRDefault="00D56467" w:rsidP="00F241CE">
      <w:pPr>
        <w:pStyle w:val="ListParagraph"/>
        <w:numPr>
          <w:ilvl w:val="0"/>
          <w:numId w:val="19"/>
        </w:numPr>
        <w:rPr>
          <w:b/>
          <w:bCs/>
        </w:rPr>
      </w:pPr>
      <w:r w:rsidRPr="00577360">
        <w:rPr>
          <w:b/>
          <w:bCs/>
        </w:rPr>
        <w:t xml:space="preserve">Task List - </w:t>
      </w:r>
    </w:p>
    <w:p w14:paraId="6E11FF58" w14:textId="4C359A53" w:rsidR="00D56467" w:rsidRDefault="00231F92" w:rsidP="00D56467">
      <w:pPr>
        <w:pBdr>
          <w:bottom w:val="single" w:sz="6" w:space="1" w:color="auto"/>
        </w:pBdr>
      </w:pPr>
      <w:r w:rsidRPr="00231F92">
        <w:rPr>
          <w:noProof/>
        </w:rPr>
        <w:lastRenderedPageBreak/>
        <w:drawing>
          <wp:inline distT="0" distB="0" distL="0" distR="0" wp14:anchorId="3F6E3C4B" wp14:editId="59A3C4DB">
            <wp:extent cx="3241216" cy="1962150"/>
            <wp:effectExtent l="0" t="0" r="0" b="0"/>
            <wp:docPr id="474679494" name="Picture 474679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679494" name=""/>
                    <pic:cNvPicPr/>
                  </pic:nvPicPr>
                  <pic:blipFill>
                    <a:blip r:embed="rId120"/>
                    <a:stretch>
                      <a:fillRect/>
                    </a:stretch>
                  </pic:blipFill>
                  <pic:spPr>
                    <a:xfrm>
                      <a:off x="0" y="0"/>
                      <a:ext cx="3266554" cy="1977489"/>
                    </a:xfrm>
                    <a:prstGeom prst="rect">
                      <a:avLst/>
                    </a:prstGeom>
                  </pic:spPr>
                </pic:pic>
              </a:graphicData>
            </a:graphic>
          </wp:inline>
        </w:drawing>
      </w:r>
    </w:p>
    <w:p w14:paraId="437DC336" w14:textId="77777777" w:rsidR="00D56467" w:rsidRDefault="00D56467" w:rsidP="00D56467">
      <w:pPr>
        <w:pBdr>
          <w:bottom w:val="single" w:sz="6" w:space="1" w:color="auto"/>
        </w:pBdr>
      </w:pPr>
    </w:p>
    <w:p w14:paraId="4AB6CC5A" w14:textId="77777777" w:rsidR="00D56467" w:rsidRDefault="00D56467" w:rsidP="00D56467">
      <w:pPr>
        <w:pBdr>
          <w:bottom w:val="single" w:sz="6" w:space="1" w:color="auto"/>
        </w:pBdr>
      </w:pPr>
    </w:p>
    <w:p w14:paraId="1F223DD9" w14:textId="1C68F391" w:rsidR="00F74279" w:rsidRDefault="00F74279" w:rsidP="003312D6">
      <w:pPr>
        <w:pStyle w:val="Heading2"/>
        <w:numPr>
          <w:ilvl w:val="1"/>
          <w:numId w:val="44"/>
        </w:numPr>
        <w:ind w:left="810" w:hanging="810"/>
      </w:pPr>
      <w:bookmarkStart w:id="83" w:name="_Toc137050117"/>
      <w:r>
        <w:t>Pipeline Setup – ITG</w:t>
      </w:r>
      <w:r w:rsidR="00EB2EDC">
        <w:t xml:space="preserve"> (</w:t>
      </w:r>
      <w:r w:rsidR="00EB2EDC" w:rsidRPr="00BA087A">
        <w:rPr>
          <w:highlight w:val="yellow"/>
        </w:rPr>
        <w:t>HPE owned</w:t>
      </w:r>
      <w:r w:rsidR="00EB2EDC">
        <w:t>)</w:t>
      </w:r>
      <w:bookmarkEnd w:id="83"/>
    </w:p>
    <w:p w14:paraId="0D298B11" w14:textId="56C569A1" w:rsidR="00A24ACB" w:rsidRPr="00A24ACB" w:rsidRDefault="00171B5E" w:rsidP="00A24ACB">
      <w:pPr>
        <w:pStyle w:val="Heading3"/>
      </w:pPr>
      <w:bookmarkStart w:id="84" w:name="_Toc137050118"/>
      <w:r>
        <w:t>7</w:t>
      </w:r>
      <w:r w:rsidR="00A24ACB">
        <w:t>.2.1 Prerequisite Configuration/Permissions for ITG</w:t>
      </w:r>
      <w:bookmarkEnd w:id="84"/>
    </w:p>
    <w:p w14:paraId="5FBCA325" w14:textId="4368CBFD" w:rsidR="00EE11D6" w:rsidRDefault="00EE11D6" w:rsidP="00EE11D6">
      <w:r>
        <w:t xml:space="preserve">Below table contains the permissions granted for </w:t>
      </w:r>
      <w:r w:rsidR="00A62AD4">
        <w:t>ITG</w:t>
      </w:r>
      <w:r>
        <w:t xml:space="preserve"> environment and are the pre-requisite configuration for DevOps Pipeline setup. </w:t>
      </w:r>
    </w:p>
    <w:p w14:paraId="62CBAB31" w14:textId="77777777" w:rsidR="00EE11D6" w:rsidRDefault="00EE11D6" w:rsidP="00EE11D6"/>
    <w:tbl>
      <w:tblPr>
        <w:tblW w:w="10605" w:type="dxa"/>
        <w:tblCellMar>
          <w:left w:w="0" w:type="dxa"/>
          <w:right w:w="0" w:type="dxa"/>
        </w:tblCellMar>
        <w:tblLook w:val="0420" w:firstRow="1" w:lastRow="0" w:firstColumn="0" w:lastColumn="0" w:noHBand="0" w:noVBand="1"/>
      </w:tblPr>
      <w:tblGrid>
        <w:gridCol w:w="2465"/>
        <w:gridCol w:w="2466"/>
        <w:gridCol w:w="3249"/>
        <w:gridCol w:w="2425"/>
      </w:tblGrid>
      <w:tr w:rsidR="0068020B" w:rsidRPr="0068020B" w14:paraId="5C79D51A" w14:textId="77777777" w:rsidTr="0068020B">
        <w:trPr>
          <w:trHeight w:val="836"/>
        </w:trPr>
        <w:tc>
          <w:tcPr>
            <w:tcW w:w="2465" w:type="dxa"/>
            <w:tcBorders>
              <w:top w:val="single" w:sz="8" w:space="0" w:color="FFFFFF"/>
              <w:left w:val="single" w:sz="8" w:space="0" w:color="FFFFFF"/>
              <w:bottom w:val="single" w:sz="24" w:space="0" w:color="FFFFFF"/>
              <w:right w:val="single" w:sz="8" w:space="0" w:color="FFFFFF"/>
            </w:tcBorders>
            <w:shd w:val="clear" w:color="auto" w:fill="4472C4"/>
            <w:tcMar>
              <w:top w:w="18" w:type="dxa"/>
              <w:left w:w="36" w:type="dxa"/>
              <w:bottom w:w="18" w:type="dxa"/>
              <w:right w:w="36" w:type="dxa"/>
            </w:tcMar>
            <w:hideMark/>
          </w:tcPr>
          <w:p w14:paraId="0F1B1BDF" w14:textId="77777777" w:rsidR="0068020B" w:rsidRPr="0068020B" w:rsidRDefault="0068020B" w:rsidP="0068020B">
            <w:pPr>
              <w:jc w:val="center"/>
              <w:rPr>
                <w:color w:val="FFFFFF" w:themeColor="background1"/>
              </w:rPr>
            </w:pPr>
            <w:r w:rsidRPr="0068020B">
              <w:rPr>
                <w:b/>
                <w:bCs/>
                <w:color w:val="FFFFFF" w:themeColor="background1"/>
              </w:rPr>
              <w:t>Type/</w:t>
            </w:r>
          </w:p>
          <w:p w14:paraId="1E08F06A" w14:textId="77777777" w:rsidR="0068020B" w:rsidRPr="0068020B" w:rsidRDefault="0068020B" w:rsidP="0068020B">
            <w:pPr>
              <w:jc w:val="center"/>
              <w:rPr>
                <w:color w:val="FFFFFF" w:themeColor="background1"/>
              </w:rPr>
            </w:pPr>
            <w:r w:rsidRPr="0068020B">
              <w:rPr>
                <w:b/>
                <w:bCs/>
                <w:color w:val="FFFFFF" w:themeColor="background1"/>
              </w:rPr>
              <w:t>Category</w:t>
            </w:r>
          </w:p>
        </w:tc>
        <w:tc>
          <w:tcPr>
            <w:tcW w:w="2466" w:type="dxa"/>
            <w:tcBorders>
              <w:top w:val="single" w:sz="8" w:space="0" w:color="FFFFFF"/>
              <w:left w:val="single" w:sz="8" w:space="0" w:color="FFFFFF"/>
              <w:bottom w:val="single" w:sz="24" w:space="0" w:color="FFFFFF"/>
              <w:right w:val="single" w:sz="8" w:space="0" w:color="FFFFFF"/>
            </w:tcBorders>
            <w:shd w:val="clear" w:color="auto" w:fill="4472C4"/>
            <w:tcMar>
              <w:top w:w="18" w:type="dxa"/>
              <w:left w:w="36" w:type="dxa"/>
              <w:bottom w:w="18" w:type="dxa"/>
              <w:right w:w="36" w:type="dxa"/>
            </w:tcMar>
            <w:hideMark/>
          </w:tcPr>
          <w:p w14:paraId="57FBD80A" w14:textId="77777777" w:rsidR="0068020B" w:rsidRPr="0068020B" w:rsidRDefault="0068020B" w:rsidP="0068020B">
            <w:pPr>
              <w:jc w:val="center"/>
              <w:rPr>
                <w:color w:val="FFFFFF" w:themeColor="background1"/>
              </w:rPr>
            </w:pPr>
            <w:r w:rsidRPr="0068020B">
              <w:rPr>
                <w:b/>
                <w:bCs/>
                <w:color w:val="FFFFFF" w:themeColor="background1"/>
              </w:rPr>
              <w:t>Pre-configuration Permission Tasks</w:t>
            </w:r>
          </w:p>
        </w:tc>
        <w:tc>
          <w:tcPr>
            <w:tcW w:w="3249" w:type="dxa"/>
            <w:tcBorders>
              <w:top w:val="single" w:sz="8" w:space="0" w:color="FFFFFF"/>
              <w:left w:val="single" w:sz="8" w:space="0" w:color="FFFFFF"/>
              <w:bottom w:val="single" w:sz="24" w:space="0" w:color="FFFFFF"/>
              <w:right w:val="single" w:sz="8" w:space="0" w:color="FFFFFF"/>
            </w:tcBorders>
            <w:shd w:val="clear" w:color="auto" w:fill="4472C4"/>
            <w:tcMar>
              <w:top w:w="18" w:type="dxa"/>
              <w:left w:w="36" w:type="dxa"/>
              <w:bottom w:w="18" w:type="dxa"/>
              <w:right w:w="36" w:type="dxa"/>
            </w:tcMar>
            <w:hideMark/>
          </w:tcPr>
          <w:p w14:paraId="739BE70C" w14:textId="77777777" w:rsidR="0068020B" w:rsidRPr="0068020B" w:rsidRDefault="0068020B" w:rsidP="0068020B">
            <w:pPr>
              <w:jc w:val="center"/>
              <w:rPr>
                <w:color w:val="FFFFFF" w:themeColor="background1"/>
              </w:rPr>
            </w:pPr>
            <w:r w:rsidRPr="0068020B">
              <w:rPr>
                <w:b/>
                <w:bCs/>
                <w:color w:val="FFFFFF" w:themeColor="background1"/>
              </w:rPr>
              <w:t>Object/</w:t>
            </w:r>
          </w:p>
          <w:p w14:paraId="3EFBBB62" w14:textId="77777777" w:rsidR="0068020B" w:rsidRPr="0068020B" w:rsidRDefault="0068020B" w:rsidP="0068020B">
            <w:pPr>
              <w:jc w:val="center"/>
              <w:rPr>
                <w:color w:val="FFFFFF" w:themeColor="background1"/>
              </w:rPr>
            </w:pPr>
            <w:r w:rsidRPr="0068020B">
              <w:rPr>
                <w:b/>
                <w:bCs/>
                <w:color w:val="FFFFFF" w:themeColor="background1"/>
              </w:rPr>
              <w:t>Resource Name</w:t>
            </w:r>
          </w:p>
        </w:tc>
        <w:tc>
          <w:tcPr>
            <w:tcW w:w="2425" w:type="dxa"/>
            <w:tcBorders>
              <w:top w:val="single" w:sz="8" w:space="0" w:color="FFFFFF"/>
              <w:left w:val="single" w:sz="8" w:space="0" w:color="FFFFFF"/>
              <w:bottom w:val="single" w:sz="24" w:space="0" w:color="FFFFFF"/>
              <w:right w:val="single" w:sz="8" w:space="0" w:color="FFFFFF"/>
            </w:tcBorders>
            <w:shd w:val="clear" w:color="auto" w:fill="4472C4"/>
            <w:tcMar>
              <w:top w:w="18" w:type="dxa"/>
              <w:left w:w="36" w:type="dxa"/>
              <w:bottom w:w="18" w:type="dxa"/>
              <w:right w:w="36" w:type="dxa"/>
            </w:tcMar>
            <w:hideMark/>
          </w:tcPr>
          <w:p w14:paraId="5A507A8A" w14:textId="77777777" w:rsidR="0068020B" w:rsidRPr="0068020B" w:rsidRDefault="0068020B" w:rsidP="0068020B">
            <w:pPr>
              <w:jc w:val="center"/>
              <w:rPr>
                <w:color w:val="FFFFFF" w:themeColor="background1"/>
              </w:rPr>
            </w:pPr>
            <w:r w:rsidRPr="0068020B">
              <w:rPr>
                <w:b/>
                <w:bCs/>
                <w:color w:val="FFFFFF" w:themeColor="background1"/>
              </w:rPr>
              <w:t>Notes</w:t>
            </w:r>
          </w:p>
        </w:tc>
      </w:tr>
      <w:tr w:rsidR="0068020B" w:rsidRPr="0068020B" w14:paraId="1EEBD786" w14:textId="77777777" w:rsidTr="0068020B">
        <w:trPr>
          <w:trHeight w:val="836"/>
        </w:trPr>
        <w:tc>
          <w:tcPr>
            <w:tcW w:w="2465" w:type="dxa"/>
            <w:tcBorders>
              <w:top w:val="single" w:sz="24" w:space="0" w:color="FFFFFF"/>
              <w:left w:val="single" w:sz="8" w:space="0" w:color="FFFFFF"/>
              <w:bottom w:val="single" w:sz="8" w:space="0" w:color="FFFFFF"/>
              <w:right w:val="single" w:sz="8" w:space="0" w:color="FFFFFF"/>
            </w:tcBorders>
            <w:shd w:val="clear" w:color="auto" w:fill="CFD5EA"/>
            <w:tcMar>
              <w:top w:w="18" w:type="dxa"/>
              <w:left w:w="36" w:type="dxa"/>
              <w:bottom w:w="18" w:type="dxa"/>
              <w:right w:w="36" w:type="dxa"/>
            </w:tcMar>
            <w:hideMark/>
          </w:tcPr>
          <w:p w14:paraId="48F11F89" w14:textId="77777777" w:rsidR="0068020B" w:rsidRPr="0068020B" w:rsidRDefault="0068020B" w:rsidP="0068020B">
            <w:r w:rsidRPr="0068020B">
              <w:t>Azure Service Principal</w:t>
            </w:r>
          </w:p>
        </w:tc>
        <w:tc>
          <w:tcPr>
            <w:tcW w:w="2466" w:type="dxa"/>
            <w:tcBorders>
              <w:top w:val="single" w:sz="24" w:space="0" w:color="FFFFFF"/>
              <w:left w:val="single" w:sz="8" w:space="0" w:color="FFFFFF"/>
              <w:bottom w:val="single" w:sz="8" w:space="0" w:color="FFFFFF"/>
              <w:right w:val="single" w:sz="8" w:space="0" w:color="FFFFFF"/>
            </w:tcBorders>
            <w:shd w:val="clear" w:color="auto" w:fill="CFD5EA"/>
            <w:tcMar>
              <w:top w:w="18" w:type="dxa"/>
              <w:left w:w="36" w:type="dxa"/>
              <w:bottom w:w="18" w:type="dxa"/>
              <w:right w:w="36" w:type="dxa"/>
            </w:tcMar>
            <w:hideMark/>
          </w:tcPr>
          <w:p w14:paraId="6553A37C" w14:textId="77777777" w:rsidR="0068020B" w:rsidRPr="0068020B" w:rsidRDefault="0068020B" w:rsidP="0068020B">
            <w:r w:rsidRPr="0068020B">
              <w:t>Create DevOps Service Principal (SP)</w:t>
            </w:r>
          </w:p>
        </w:tc>
        <w:tc>
          <w:tcPr>
            <w:tcW w:w="3249" w:type="dxa"/>
            <w:tcBorders>
              <w:top w:val="single" w:sz="24" w:space="0" w:color="FFFFFF"/>
              <w:left w:val="single" w:sz="8" w:space="0" w:color="FFFFFF"/>
              <w:bottom w:val="single" w:sz="8" w:space="0" w:color="FFFFFF"/>
              <w:right w:val="single" w:sz="8" w:space="0" w:color="FFFFFF"/>
            </w:tcBorders>
            <w:shd w:val="clear" w:color="auto" w:fill="CFD5EA"/>
            <w:tcMar>
              <w:top w:w="18" w:type="dxa"/>
              <w:left w:w="36" w:type="dxa"/>
              <w:bottom w:w="18" w:type="dxa"/>
              <w:right w:w="36" w:type="dxa"/>
            </w:tcMar>
            <w:hideMark/>
          </w:tcPr>
          <w:p w14:paraId="54B3A848" w14:textId="77777777" w:rsidR="0068020B" w:rsidRPr="0068020B" w:rsidRDefault="0068020B" w:rsidP="0068020B">
            <w:r w:rsidRPr="0068020B">
              <w:t>Service Connection –</w:t>
            </w:r>
          </w:p>
          <w:p w14:paraId="0B4BC300" w14:textId="77777777" w:rsidR="0068020B" w:rsidRPr="0068020B" w:rsidRDefault="0068020B" w:rsidP="0068020B">
            <w:proofErr w:type="spellStart"/>
            <w:r w:rsidRPr="0068020B">
              <w:rPr>
                <w:b/>
                <w:bCs/>
              </w:rPr>
              <w:t>hpefs-odessa-devops-sp-itg</w:t>
            </w:r>
            <w:proofErr w:type="spellEnd"/>
          </w:p>
        </w:tc>
        <w:tc>
          <w:tcPr>
            <w:tcW w:w="2425" w:type="dxa"/>
            <w:tcBorders>
              <w:top w:val="single" w:sz="24" w:space="0" w:color="FFFFFF"/>
              <w:left w:val="single" w:sz="8" w:space="0" w:color="FFFFFF"/>
              <w:bottom w:val="single" w:sz="8" w:space="0" w:color="FFFFFF"/>
              <w:right w:val="single" w:sz="8" w:space="0" w:color="FFFFFF"/>
            </w:tcBorders>
            <w:shd w:val="clear" w:color="auto" w:fill="CFD5EA"/>
            <w:tcMar>
              <w:top w:w="18" w:type="dxa"/>
              <w:left w:w="36" w:type="dxa"/>
              <w:bottom w:w="18" w:type="dxa"/>
              <w:right w:w="36" w:type="dxa"/>
            </w:tcMar>
            <w:hideMark/>
          </w:tcPr>
          <w:p w14:paraId="74849F9A" w14:textId="77777777" w:rsidR="0068020B" w:rsidRPr="0068020B" w:rsidRDefault="0068020B" w:rsidP="0068020B">
            <w:r w:rsidRPr="0068020B">
              <w:t>This is the first step where SP to be created in Azure</w:t>
            </w:r>
          </w:p>
        </w:tc>
      </w:tr>
      <w:tr w:rsidR="0068020B" w:rsidRPr="0068020B" w14:paraId="4AFECE15" w14:textId="77777777" w:rsidTr="0068020B">
        <w:trPr>
          <w:trHeight w:val="836"/>
        </w:trPr>
        <w:tc>
          <w:tcPr>
            <w:tcW w:w="2465" w:type="dxa"/>
            <w:tcBorders>
              <w:top w:val="single" w:sz="8" w:space="0" w:color="FFFFFF"/>
              <w:left w:val="single" w:sz="8" w:space="0" w:color="FFFFFF"/>
              <w:bottom w:val="single" w:sz="8" w:space="0" w:color="FFFFFF"/>
              <w:right w:val="single" w:sz="8" w:space="0" w:color="FFFFFF"/>
            </w:tcBorders>
            <w:shd w:val="clear" w:color="auto" w:fill="E9EBF5"/>
            <w:tcMar>
              <w:top w:w="18" w:type="dxa"/>
              <w:left w:w="36" w:type="dxa"/>
              <w:bottom w:w="18" w:type="dxa"/>
              <w:right w:w="36" w:type="dxa"/>
            </w:tcMar>
            <w:hideMark/>
          </w:tcPr>
          <w:p w14:paraId="58B7FDD4" w14:textId="77777777" w:rsidR="0068020B" w:rsidRPr="0068020B" w:rsidRDefault="0068020B" w:rsidP="0068020B">
            <w:r w:rsidRPr="0068020B">
              <w:t>DevOps</w:t>
            </w:r>
          </w:p>
          <w:p w14:paraId="2591992A" w14:textId="77777777" w:rsidR="0068020B" w:rsidRPr="0068020B" w:rsidRDefault="0068020B" w:rsidP="0068020B">
            <w:r w:rsidRPr="0068020B">
              <w:t>Service Connection</w:t>
            </w:r>
          </w:p>
        </w:tc>
        <w:tc>
          <w:tcPr>
            <w:tcW w:w="2466" w:type="dxa"/>
            <w:tcBorders>
              <w:top w:val="single" w:sz="8" w:space="0" w:color="FFFFFF"/>
              <w:left w:val="single" w:sz="8" w:space="0" w:color="FFFFFF"/>
              <w:bottom w:val="single" w:sz="8" w:space="0" w:color="FFFFFF"/>
              <w:right w:val="single" w:sz="8" w:space="0" w:color="FFFFFF"/>
            </w:tcBorders>
            <w:shd w:val="clear" w:color="auto" w:fill="E9EBF5"/>
            <w:tcMar>
              <w:top w:w="18" w:type="dxa"/>
              <w:left w:w="36" w:type="dxa"/>
              <w:bottom w:w="18" w:type="dxa"/>
              <w:right w:w="36" w:type="dxa"/>
            </w:tcMar>
            <w:hideMark/>
          </w:tcPr>
          <w:p w14:paraId="5DADB05B" w14:textId="77777777" w:rsidR="0068020B" w:rsidRPr="0068020B" w:rsidRDefault="0068020B" w:rsidP="0068020B">
            <w:r w:rsidRPr="0068020B">
              <w:t>Create DevOps Service Connection (SC) by pointing to above SP</w:t>
            </w:r>
          </w:p>
        </w:tc>
        <w:tc>
          <w:tcPr>
            <w:tcW w:w="3249" w:type="dxa"/>
            <w:tcBorders>
              <w:top w:val="single" w:sz="8" w:space="0" w:color="FFFFFF"/>
              <w:left w:val="single" w:sz="8" w:space="0" w:color="FFFFFF"/>
              <w:bottom w:val="single" w:sz="8" w:space="0" w:color="FFFFFF"/>
              <w:right w:val="single" w:sz="8" w:space="0" w:color="FFFFFF"/>
            </w:tcBorders>
            <w:shd w:val="clear" w:color="auto" w:fill="E9EBF5"/>
            <w:tcMar>
              <w:top w:w="18" w:type="dxa"/>
              <w:left w:w="36" w:type="dxa"/>
              <w:bottom w:w="18" w:type="dxa"/>
              <w:right w:w="36" w:type="dxa"/>
            </w:tcMar>
            <w:hideMark/>
          </w:tcPr>
          <w:p w14:paraId="6B537390" w14:textId="77777777" w:rsidR="0068020B" w:rsidRPr="0068020B" w:rsidRDefault="0068020B" w:rsidP="0068020B">
            <w:r w:rsidRPr="0068020B">
              <w:t>Service Principal-</w:t>
            </w:r>
          </w:p>
          <w:p w14:paraId="7B8559B7" w14:textId="77777777" w:rsidR="0068020B" w:rsidRPr="0068020B" w:rsidRDefault="0068020B" w:rsidP="0068020B">
            <w:proofErr w:type="spellStart"/>
            <w:r w:rsidRPr="0068020B">
              <w:rPr>
                <w:b/>
                <w:bCs/>
              </w:rPr>
              <w:t>hpefs-odessa-devops-sp-itg</w:t>
            </w:r>
            <w:proofErr w:type="spellEnd"/>
          </w:p>
        </w:tc>
        <w:tc>
          <w:tcPr>
            <w:tcW w:w="2425" w:type="dxa"/>
            <w:tcBorders>
              <w:top w:val="single" w:sz="8" w:space="0" w:color="FFFFFF"/>
              <w:left w:val="single" w:sz="8" w:space="0" w:color="FFFFFF"/>
              <w:bottom w:val="single" w:sz="8" w:space="0" w:color="FFFFFF"/>
              <w:right w:val="single" w:sz="8" w:space="0" w:color="FFFFFF"/>
            </w:tcBorders>
            <w:shd w:val="clear" w:color="auto" w:fill="E9EBF5"/>
            <w:tcMar>
              <w:top w:w="18" w:type="dxa"/>
              <w:left w:w="36" w:type="dxa"/>
              <w:bottom w:w="18" w:type="dxa"/>
              <w:right w:w="36" w:type="dxa"/>
            </w:tcMar>
            <w:hideMark/>
          </w:tcPr>
          <w:p w14:paraId="45CFABCE" w14:textId="77777777" w:rsidR="0068020B" w:rsidRPr="0068020B" w:rsidRDefault="0068020B" w:rsidP="0068020B">
            <w:r w:rsidRPr="0068020B">
              <w:t>Once we have above SC then create SP in DevOps by pointing to this SP</w:t>
            </w:r>
          </w:p>
        </w:tc>
      </w:tr>
      <w:tr w:rsidR="0068020B" w:rsidRPr="0068020B" w14:paraId="25EE7702" w14:textId="77777777" w:rsidTr="0068020B">
        <w:trPr>
          <w:trHeight w:val="3610"/>
        </w:trPr>
        <w:tc>
          <w:tcPr>
            <w:tcW w:w="2465" w:type="dxa"/>
            <w:tcBorders>
              <w:top w:val="single" w:sz="8" w:space="0" w:color="FFFFFF"/>
              <w:left w:val="single" w:sz="8" w:space="0" w:color="FFFFFF"/>
              <w:bottom w:val="single" w:sz="8" w:space="0" w:color="FFFFFF"/>
              <w:right w:val="single" w:sz="8" w:space="0" w:color="FFFFFF"/>
            </w:tcBorders>
            <w:shd w:val="clear" w:color="auto" w:fill="CFD5EA"/>
            <w:tcMar>
              <w:top w:w="18" w:type="dxa"/>
              <w:left w:w="36" w:type="dxa"/>
              <w:bottom w:w="18" w:type="dxa"/>
              <w:right w:w="36" w:type="dxa"/>
            </w:tcMar>
            <w:hideMark/>
          </w:tcPr>
          <w:p w14:paraId="2C34EA13" w14:textId="77777777" w:rsidR="0068020B" w:rsidRPr="0068020B" w:rsidRDefault="0068020B" w:rsidP="0068020B">
            <w:r w:rsidRPr="0068020B">
              <w:t>Azure App Services</w:t>
            </w:r>
          </w:p>
        </w:tc>
        <w:tc>
          <w:tcPr>
            <w:tcW w:w="2466" w:type="dxa"/>
            <w:tcBorders>
              <w:top w:val="single" w:sz="8" w:space="0" w:color="FFFFFF"/>
              <w:left w:val="single" w:sz="8" w:space="0" w:color="FFFFFF"/>
              <w:bottom w:val="single" w:sz="8" w:space="0" w:color="FFFFFF"/>
              <w:right w:val="single" w:sz="8" w:space="0" w:color="FFFFFF"/>
            </w:tcBorders>
            <w:shd w:val="clear" w:color="auto" w:fill="CFD5EA"/>
            <w:tcMar>
              <w:top w:w="18" w:type="dxa"/>
              <w:left w:w="36" w:type="dxa"/>
              <w:bottom w:w="18" w:type="dxa"/>
              <w:right w:w="36" w:type="dxa"/>
            </w:tcMar>
            <w:hideMark/>
          </w:tcPr>
          <w:p w14:paraId="0504AAB4" w14:textId="77777777" w:rsidR="0068020B" w:rsidRPr="0068020B" w:rsidRDefault="0068020B" w:rsidP="0068020B">
            <w:r w:rsidRPr="0068020B">
              <w:t>Grant access to SP on Core app services</w:t>
            </w:r>
          </w:p>
        </w:tc>
        <w:tc>
          <w:tcPr>
            <w:tcW w:w="3249" w:type="dxa"/>
            <w:tcBorders>
              <w:top w:val="single" w:sz="8" w:space="0" w:color="FFFFFF"/>
              <w:left w:val="single" w:sz="8" w:space="0" w:color="FFFFFF"/>
              <w:bottom w:val="single" w:sz="8" w:space="0" w:color="FFFFFF"/>
              <w:right w:val="single" w:sz="8" w:space="0" w:color="FFFFFF"/>
            </w:tcBorders>
            <w:shd w:val="clear" w:color="auto" w:fill="CFD5EA"/>
            <w:tcMar>
              <w:top w:w="18" w:type="dxa"/>
              <w:left w:w="36" w:type="dxa"/>
              <w:bottom w:w="18" w:type="dxa"/>
              <w:right w:w="36" w:type="dxa"/>
            </w:tcMar>
            <w:hideMark/>
          </w:tcPr>
          <w:p w14:paraId="1F158007" w14:textId="77777777" w:rsidR="0068020B" w:rsidRPr="0068020B" w:rsidRDefault="0068020B" w:rsidP="0068020B">
            <w:r w:rsidRPr="0068020B">
              <w:t xml:space="preserve">App services - </w:t>
            </w:r>
          </w:p>
          <w:p w14:paraId="16DD4EB5" w14:textId="77777777" w:rsidR="0068020B" w:rsidRPr="0068020B" w:rsidRDefault="0068020B" w:rsidP="0068020B">
            <w:pPr>
              <w:rPr>
                <w:b/>
                <w:bCs/>
              </w:rPr>
            </w:pPr>
            <w:r w:rsidRPr="0068020B">
              <w:rPr>
                <w:b/>
                <w:bCs/>
              </w:rPr>
              <w:t>app-</w:t>
            </w:r>
            <w:proofErr w:type="spellStart"/>
            <w:r w:rsidRPr="0068020B">
              <w:rPr>
                <w:b/>
                <w:bCs/>
              </w:rPr>
              <w:t>hpefs</w:t>
            </w:r>
            <w:proofErr w:type="spellEnd"/>
            <w:r w:rsidRPr="0068020B">
              <w:rPr>
                <w:b/>
                <w:bCs/>
              </w:rPr>
              <w:t>-</w:t>
            </w:r>
            <w:proofErr w:type="spellStart"/>
            <w:r w:rsidRPr="0068020B">
              <w:rPr>
                <w:b/>
                <w:bCs/>
              </w:rPr>
              <w:t>odessa-reportbuilder-appserver-itg</w:t>
            </w:r>
            <w:proofErr w:type="spellEnd"/>
          </w:p>
          <w:p w14:paraId="43213824" w14:textId="77777777" w:rsidR="0068020B" w:rsidRPr="0068020B" w:rsidRDefault="0068020B" w:rsidP="0068020B">
            <w:pPr>
              <w:rPr>
                <w:b/>
                <w:bCs/>
              </w:rPr>
            </w:pPr>
            <w:r w:rsidRPr="0068020B">
              <w:rPr>
                <w:b/>
                <w:bCs/>
              </w:rPr>
              <w:t>app-</w:t>
            </w:r>
            <w:proofErr w:type="spellStart"/>
            <w:r w:rsidRPr="0068020B">
              <w:rPr>
                <w:b/>
                <w:bCs/>
              </w:rPr>
              <w:t>hpefs</w:t>
            </w:r>
            <w:proofErr w:type="spellEnd"/>
            <w:r w:rsidRPr="0068020B">
              <w:rPr>
                <w:b/>
                <w:bCs/>
              </w:rPr>
              <w:t>-</w:t>
            </w:r>
            <w:proofErr w:type="spellStart"/>
            <w:r w:rsidRPr="0068020B">
              <w:rPr>
                <w:b/>
                <w:bCs/>
              </w:rPr>
              <w:t>odessa-reportbuilder-batchjobs-itg</w:t>
            </w:r>
            <w:proofErr w:type="spellEnd"/>
          </w:p>
          <w:p w14:paraId="6C73945E" w14:textId="77777777" w:rsidR="0068020B" w:rsidRPr="0068020B" w:rsidRDefault="0068020B" w:rsidP="0068020B">
            <w:pPr>
              <w:rPr>
                <w:b/>
                <w:bCs/>
              </w:rPr>
            </w:pPr>
            <w:r w:rsidRPr="0068020B">
              <w:rPr>
                <w:b/>
                <w:bCs/>
              </w:rPr>
              <w:t>app-</w:t>
            </w:r>
            <w:proofErr w:type="spellStart"/>
            <w:r w:rsidRPr="0068020B">
              <w:rPr>
                <w:b/>
                <w:bCs/>
              </w:rPr>
              <w:t>hpefs</w:t>
            </w:r>
            <w:proofErr w:type="spellEnd"/>
            <w:r w:rsidRPr="0068020B">
              <w:rPr>
                <w:b/>
                <w:bCs/>
              </w:rPr>
              <w:t>-</w:t>
            </w:r>
            <w:proofErr w:type="spellStart"/>
            <w:r w:rsidRPr="0068020B">
              <w:rPr>
                <w:b/>
                <w:bCs/>
              </w:rPr>
              <w:t>odessa-reportgeneration-appservice-itg</w:t>
            </w:r>
            <w:proofErr w:type="spellEnd"/>
          </w:p>
          <w:p w14:paraId="290FCB71" w14:textId="77777777" w:rsidR="0068020B" w:rsidRPr="0068020B" w:rsidRDefault="0068020B" w:rsidP="0068020B">
            <w:r w:rsidRPr="0068020B">
              <w:t>IAM Role – Contributor</w:t>
            </w:r>
          </w:p>
          <w:p w14:paraId="5DFC7A1A" w14:textId="77777777" w:rsidR="0068020B" w:rsidRPr="0068020B" w:rsidRDefault="0068020B" w:rsidP="0068020B">
            <w:r w:rsidRPr="0068020B">
              <w:t xml:space="preserve">SP - </w:t>
            </w:r>
            <w:proofErr w:type="spellStart"/>
            <w:r w:rsidRPr="0068020B">
              <w:rPr>
                <w:b/>
                <w:bCs/>
              </w:rPr>
              <w:t>hpefs-odessa-devops-sp-itg</w:t>
            </w:r>
            <w:proofErr w:type="spellEnd"/>
          </w:p>
        </w:tc>
        <w:tc>
          <w:tcPr>
            <w:tcW w:w="2425" w:type="dxa"/>
            <w:tcBorders>
              <w:top w:val="single" w:sz="8" w:space="0" w:color="FFFFFF"/>
              <w:left w:val="single" w:sz="8" w:space="0" w:color="FFFFFF"/>
              <w:bottom w:val="single" w:sz="8" w:space="0" w:color="FFFFFF"/>
              <w:right w:val="single" w:sz="8" w:space="0" w:color="FFFFFF"/>
            </w:tcBorders>
            <w:shd w:val="clear" w:color="auto" w:fill="CFD5EA"/>
            <w:tcMar>
              <w:top w:w="18" w:type="dxa"/>
              <w:left w:w="36" w:type="dxa"/>
              <w:bottom w:w="18" w:type="dxa"/>
              <w:right w:w="36" w:type="dxa"/>
            </w:tcMar>
            <w:hideMark/>
          </w:tcPr>
          <w:p w14:paraId="39E51F4C" w14:textId="77777777" w:rsidR="0068020B" w:rsidRPr="0068020B" w:rsidRDefault="0068020B" w:rsidP="0068020B">
            <w:r w:rsidRPr="0068020B">
              <w:t>SP requires IAM permission on App services for deployment</w:t>
            </w:r>
          </w:p>
        </w:tc>
      </w:tr>
      <w:tr w:rsidR="0068020B" w:rsidRPr="0068020B" w14:paraId="1DB1DAF7" w14:textId="77777777" w:rsidTr="0068020B">
        <w:trPr>
          <w:trHeight w:val="2024"/>
        </w:trPr>
        <w:tc>
          <w:tcPr>
            <w:tcW w:w="2465" w:type="dxa"/>
            <w:tcBorders>
              <w:top w:val="single" w:sz="8" w:space="0" w:color="FFFFFF"/>
              <w:left w:val="single" w:sz="8" w:space="0" w:color="FFFFFF"/>
              <w:bottom w:val="single" w:sz="8" w:space="0" w:color="FFFFFF"/>
              <w:right w:val="single" w:sz="8" w:space="0" w:color="FFFFFF"/>
            </w:tcBorders>
            <w:shd w:val="clear" w:color="auto" w:fill="E9EBF5"/>
            <w:tcMar>
              <w:top w:w="18" w:type="dxa"/>
              <w:left w:w="36" w:type="dxa"/>
              <w:bottom w:w="18" w:type="dxa"/>
              <w:right w:w="36" w:type="dxa"/>
            </w:tcMar>
            <w:hideMark/>
          </w:tcPr>
          <w:p w14:paraId="48585DBE" w14:textId="77777777" w:rsidR="0068020B" w:rsidRPr="0068020B" w:rsidRDefault="0068020B" w:rsidP="0068020B">
            <w:r w:rsidRPr="0068020B">
              <w:lastRenderedPageBreak/>
              <w:t>Azure Key Vault</w:t>
            </w:r>
          </w:p>
        </w:tc>
        <w:tc>
          <w:tcPr>
            <w:tcW w:w="2466" w:type="dxa"/>
            <w:tcBorders>
              <w:top w:val="single" w:sz="8" w:space="0" w:color="FFFFFF"/>
              <w:left w:val="single" w:sz="8" w:space="0" w:color="FFFFFF"/>
              <w:bottom w:val="single" w:sz="8" w:space="0" w:color="FFFFFF"/>
              <w:right w:val="single" w:sz="8" w:space="0" w:color="FFFFFF"/>
            </w:tcBorders>
            <w:shd w:val="clear" w:color="auto" w:fill="E9EBF5"/>
            <w:tcMar>
              <w:top w:w="18" w:type="dxa"/>
              <w:left w:w="36" w:type="dxa"/>
              <w:bottom w:w="18" w:type="dxa"/>
              <w:right w:w="36" w:type="dxa"/>
            </w:tcMar>
            <w:hideMark/>
          </w:tcPr>
          <w:p w14:paraId="01112FF3" w14:textId="77777777" w:rsidR="0068020B" w:rsidRPr="0068020B" w:rsidRDefault="0068020B" w:rsidP="0068020B">
            <w:r w:rsidRPr="0068020B">
              <w:t>Grant access policy to SP on Key Vault Secrets</w:t>
            </w:r>
          </w:p>
        </w:tc>
        <w:tc>
          <w:tcPr>
            <w:tcW w:w="3249" w:type="dxa"/>
            <w:tcBorders>
              <w:top w:val="single" w:sz="8" w:space="0" w:color="FFFFFF"/>
              <w:left w:val="single" w:sz="8" w:space="0" w:color="FFFFFF"/>
              <w:bottom w:val="single" w:sz="8" w:space="0" w:color="FFFFFF"/>
              <w:right w:val="single" w:sz="8" w:space="0" w:color="FFFFFF"/>
            </w:tcBorders>
            <w:shd w:val="clear" w:color="auto" w:fill="E9EBF5"/>
            <w:tcMar>
              <w:top w:w="18" w:type="dxa"/>
              <w:left w:w="36" w:type="dxa"/>
              <w:bottom w:w="18" w:type="dxa"/>
              <w:right w:w="36" w:type="dxa"/>
            </w:tcMar>
            <w:hideMark/>
          </w:tcPr>
          <w:p w14:paraId="0B691C4D" w14:textId="77777777" w:rsidR="0068020B" w:rsidRPr="0068020B" w:rsidRDefault="0068020B" w:rsidP="0068020B">
            <w:r w:rsidRPr="0068020B">
              <w:t>Key Vault –</w:t>
            </w:r>
          </w:p>
          <w:p w14:paraId="5A6F7117" w14:textId="77777777" w:rsidR="0068020B" w:rsidRPr="0068020B" w:rsidRDefault="0068020B" w:rsidP="0068020B">
            <w:proofErr w:type="spellStart"/>
            <w:r w:rsidRPr="0068020B">
              <w:t>kv-hpefs-odessa-itg</w:t>
            </w:r>
            <w:proofErr w:type="spellEnd"/>
          </w:p>
          <w:p w14:paraId="005270C3" w14:textId="77777777" w:rsidR="0068020B" w:rsidRPr="0068020B" w:rsidRDefault="0068020B" w:rsidP="0068020B">
            <w:r w:rsidRPr="0068020B">
              <w:t xml:space="preserve">SP - </w:t>
            </w:r>
            <w:proofErr w:type="spellStart"/>
            <w:r w:rsidRPr="0068020B">
              <w:rPr>
                <w:b/>
                <w:bCs/>
              </w:rPr>
              <w:t>hpefs-odessa-devops-sp-itg</w:t>
            </w:r>
            <w:proofErr w:type="spellEnd"/>
          </w:p>
          <w:p w14:paraId="75BCAC1F" w14:textId="77777777" w:rsidR="0068020B" w:rsidRPr="0068020B" w:rsidRDefault="0068020B" w:rsidP="0068020B">
            <w:r w:rsidRPr="0068020B">
              <w:t>IAM Role – Contributor</w:t>
            </w:r>
          </w:p>
          <w:p w14:paraId="622425CF" w14:textId="77777777" w:rsidR="0068020B" w:rsidRPr="0068020B" w:rsidRDefault="0068020B" w:rsidP="0068020B">
            <w:r w:rsidRPr="0068020B">
              <w:t>Access Policy – Get and List</w:t>
            </w:r>
          </w:p>
        </w:tc>
        <w:tc>
          <w:tcPr>
            <w:tcW w:w="2425" w:type="dxa"/>
            <w:tcBorders>
              <w:top w:val="single" w:sz="8" w:space="0" w:color="FFFFFF"/>
              <w:left w:val="single" w:sz="8" w:space="0" w:color="FFFFFF"/>
              <w:bottom w:val="single" w:sz="8" w:space="0" w:color="FFFFFF"/>
              <w:right w:val="single" w:sz="8" w:space="0" w:color="FFFFFF"/>
            </w:tcBorders>
            <w:shd w:val="clear" w:color="auto" w:fill="E9EBF5"/>
            <w:tcMar>
              <w:top w:w="18" w:type="dxa"/>
              <w:left w:w="36" w:type="dxa"/>
              <w:bottom w:w="18" w:type="dxa"/>
              <w:right w:w="36" w:type="dxa"/>
            </w:tcMar>
            <w:hideMark/>
          </w:tcPr>
          <w:p w14:paraId="1FCB6ADD" w14:textId="77777777" w:rsidR="0068020B" w:rsidRPr="0068020B" w:rsidRDefault="0068020B" w:rsidP="0068020B">
            <w:r w:rsidRPr="0068020B">
              <w:t>This permission is required to download credentials from Key Vault.</w:t>
            </w:r>
          </w:p>
          <w:p w14:paraId="59CF7301" w14:textId="77777777" w:rsidR="0068020B" w:rsidRPr="0068020B" w:rsidRDefault="0068020B" w:rsidP="0068020B">
            <w:r w:rsidRPr="0068020B">
              <w:t>Keys:</w:t>
            </w:r>
          </w:p>
          <w:p w14:paraId="067BDB96" w14:textId="77777777" w:rsidR="0068020B" w:rsidRPr="0068020B" w:rsidRDefault="0068020B" w:rsidP="0068020B">
            <w:proofErr w:type="spellStart"/>
            <w:r w:rsidRPr="0068020B">
              <w:t>odessa</w:t>
            </w:r>
            <w:proofErr w:type="spellEnd"/>
            <w:r w:rsidRPr="0068020B">
              <w:t>-</w:t>
            </w:r>
            <w:proofErr w:type="spellStart"/>
            <w:r w:rsidRPr="0068020B">
              <w:t>hpefs</w:t>
            </w:r>
            <w:proofErr w:type="spellEnd"/>
            <w:r w:rsidRPr="0068020B">
              <w:t>-</w:t>
            </w:r>
            <w:proofErr w:type="spellStart"/>
            <w:r w:rsidRPr="0068020B">
              <w:t>devops</w:t>
            </w:r>
            <w:proofErr w:type="spellEnd"/>
            <w:r w:rsidRPr="0068020B">
              <w:t>-</w:t>
            </w:r>
            <w:proofErr w:type="spellStart"/>
            <w:r w:rsidRPr="0068020B">
              <w:t>db</w:t>
            </w:r>
            <w:proofErr w:type="spellEnd"/>
            <w:r w:rsidRPr="0068020B">
              <w:t>-username</w:t>
            </w:r>
          </w:p>
          <w:p w14:paraId="58A3C462" w14:textId="77777777" w:rsidR="0068020B" w:rsidRPr="0068020B" w:rsidRDefault="0068020B" w:rsidP="0068020B">
            <w:proofErr w:type="spellStart"/>
            <w:r w:rsidRPr="0068020B">
              <w:t>odessa</w:t>
            </w:r>
            <w:proofErr w:type="spellEnd"/>
            <w:r w:rsidRPr="0068020B">
              <w:t>-</w:t>
            </w:r>
            <w:proofErr w:type="spellStart"/>
            <w:r w:rsidRPr="0068020B">
              <w:t>hpefs</w:t>
            </w:r>
            <w:proofErr w:type="spellEnd"/>
            <w:r w:rsidRPr="0068020B">
              <w:t>-</w:t>
            </w:r>
            <w:proofErr w:type="spellStart"/>
            <w:r w:rsidRPr="0068020B">
              <w:t>devops</w:t>
            </w:r>
            <w:proofErr w:type="spellEnd"/>
            <w:r w:rsidRPr="0068020B">
              <w:t>-</w:t>
            </w:r>
            <w:proofErr w:type="spellStart"/>
            <w:r w:rsidRPr="0068020B">
              <w:t>db</w:t>
            </w:r>
            <w:proofErr w:type="spellEnd"/>
            <w:r w:rsidRPr="0068020B">
              <w:t>-password</w:t>
            </w:r>
          </w:p>
        </w:tc>
      </w:tr>
      <w:tr w:rsidR="0068020B" w:rsidRPr="0068020B" w14:paraId="7A9ABA60" w14:textId="77777777" w:rsidTr="0068020B">
        <w:trPr>
          <w:trHeight w:val="1232"/>
        </w:trPr>
        <w:tc>
          <w:tcPr>
            <w:tcW w:w="2465" w:type="dxa"/>
            <w:tcBorders>
              <w:top w:val="single" w:sz="8" w:space="0" w:color="FFFFFF"/>
              <w:left w:val="single" w:sz="8" w:space="0" w:color="FFFFFF"/>
              <w:bottom w:val="single" w:sz="8" w:space="0" w:color="FFFFFF"/>
              <w:right w:val="single" w:sz="8" w:space="0" w:color="FFFFFF"/>
            </w:tcBorders>
            <w:shd w:val="clear" w:color="auto" w:fill="CFD5EA"/>
            <w:tcMar>
              <w:top w:w="18" w:type="dxa"/>
              <w:left w:w="36" w:type="dxa"/>
              <w:bottom w:w="18" w:type="dxa"/>
              <w:right w:w="36" w:type="dxa"/>
            </w:tcMar>
            <w:hideMark/>
          </w:tcPr>
          <w:p w14:paraId="4B29F6C5" w14:textId="77777777" w:rsidR="0068020B" w:rsidRPr="0068020B" w:rsidRDefault="0068020B" w:rsidP="0068020B">
            <w:r w:rsidRPr="0068020B">
              <w:t>Azure SQL Mi</w:t>
            </w:r>
          </w:p>
        </w:tc>
        <w:tc>
          <w:tcPr>
            <w:tcW w:w="2466" w:type="dxa"/>
            <w:tcBorders>
              <w:top w:val="single" w:sz="8" w:space="0" w:color="FFFFFF"/>
              <w:left w:val="single" w:sz="8" w:space="0" w:color="FFFFFF"/>
              <w:bottom w:val="single" w:sz="8" w:space="0" w:color="FFFFFF"/>
              <w:right w:val="single" w:sz="8" w:space="0" w:color="FFFFFF"/>
            </w:tcBorders>
            <w:shd w:val="clear" w:color="auto" w:fill="CFD5EA"/>
            <w:tcMar>
              <w:top w:w="18" w:type="dxa"/>
              <w:left w:w="36" w:type="dxa"/>
              <w:bottom w:w="18" w:type="dxa"/>
              <w:right w:w="36" w:type="dxa"/>
            </w:tcMar>
            <w:hideMark/>
          </w:tcPr>
          <w:p w14:paraId="23ECB085" w14:textId="77777777" w:rsidR="0068020B" w:rsidRPr="0068020B" w:rsidRDefault="0068020B" w:rsidP="0068020B">
            <w:r w:rsidRPr="0068020B">
              <w:t>Grant IAM role to SQL MI for SP</w:t>
            </w:r>
          </w:p>
        </w:tc>
        <w:tc>
          <w:tcPr>
            <w:tcW w:w="3249" w:type="dxa"/>
            <w:tcBorders>
              <w:top w:val="single" w:sz="8" w:space="0" w:color="FFFFFF"/>
              <w:left w:val="single" w:sz="8" w:space="0" w:color="FFFFFF"/>
              <w:bottom w:val="single" w:sz="8" w:space="0" w:color="FFFFFF"/>
              <w:right w:val="single" w:sz="8" w:space="0" w:color="FFFFFF"/>
            </w:tcBorders>
            <w:shd w:val="clear" w:color="auto" w:fill="CFD5EA"/>
            <w:tcMar>
              <w:top w:w="18" w:type="dxa"/>
              <w:left w:w="36" w:type="dxa"/>
              <w:bottom w:w="18" w:type="dxa"/>
              <w:right w:w="36" w:type="dxa"/>
            </w:tcMar>
            <w:hideMark/>
          </w:tcPr>
          <w:p w14:paraId="4A3CA6B2" w14:textId="77777777" w:rsidR="0068020B" w:rsidRPr="0068020B" w:rsidRDefault="0068020B" w:rsidP="0068020B">
            <w:r w:rsidRPr="0068020B">
              <w:t>SQL Mi –</w:t>
            </w:r>
            <w:proofErr w:type="spellStart"/>
            <w:r w:rsidRPr="0068020B">
              <w:t>sqlmi</w:t>
            </w:r>
            <w:proofErr w:type="spellEnd"/>
            <w:r w:rsidRPr="0068020B">
              <w:t>-</w:t>
            </w:r>
            <w:proofErr w:type="spellStart"/>
            <w:r w:rsidRPr="0068020B">
              <w:t>odessa</w:t>
            </w:r>
            <w:proofErr w:type="spellEnd"/>
            <w:r w:rsidRPr="0068020B">
              <w:t>-dev</w:t>
            </w:r>
          </w:p>
          <w:p w14:paraId="13D3E657" w14:textId="77777777" w:rsidR="0068020B" w:rsidRPr="0068020B" w:rsidRDefault="0068020B" w:rsidP="0068020B">
            <w:r w:rsidRPr="0068020B">
              <w:t>SP –</w:t>
            </w:r>
            <w:proofErr w:type="spellStart"/>
            <w:r w:rsidRPr="0068020B">
              <w:rPr>
                <w:b/>
                <w:bCs/>
              </w:rPr>
              <w:t>hpefs-odessa-devops-sp-itg</w:t>
            </w:r>
            <w:proofErr w:type="spellEnd"/>
          </w:p>
          <w:p w14:paraId="43384BC1" w14:textId="77777777" w:rsidR="0068020B" w:rsidRPr="0068020B" w:rsidRDefault="0068020B" w:rsidP="0068020B">
            <w:r w:rsidRPr="0068020B">
              <w:t>IAM Role - Contributor</w:t>
            </w:r>
          </w:p>
        </w:tc>
        <w:tc>
          <w:tcPr>
            <w:tcW w:w="2425" w:type="dxa"/>
            <w:tcBorders>
              <w:top w:val="single" w:sz="8" w:space="0" w:color="FFFFFF"/>
              <w:left w:val="single" w:sz="8" w:space="0" w:color="FFFFFF"/>
              <w:bottom w:val="single" w:sz="8" w:space="0" w:color="FFFFFF"/>
              <w:right w:val="single" w:sz="8" w:space="0" w:color="FFFFFF"/>
            </w:tcBorders>
            <w:shd w:val="clear" w:color="auto" w:fill="CFD5EA"/>
            <w:tcMar>
              <w:top w:w="18" w:type="dxa"/>
              <w:left w:w="36" w:type="dxa"/>
              <w:bottom w:w="18" w:type="dxa"/>
              <w:right w:w="36" w:type="dxa"/>
            </w:tcMar>
            <w:hideMark/>
          </w:tcPr>
          <w:p w14:paraId="61BF1523" w14:textId="77777777" w:rsidR="0068020B" w:rsidRPr="0068020B" w:rsidRDefault="0068020B" w:rsidP="0068020B">
            <w:r w:rsidRPr="0068020B">
              <w:t>Permission to SP for accessing SQL Mi</w:t>
            </w:r>
          </w:p>
        </w:tc>
      </w:tr>
    </w:tbl>
    <w:p w14:paraId="60BA717C" w14:textId="77777777" w:rsidR="00B362CA" w:rsidRDefault="00B362CA" w:rsidP="00EE11D6"/>
    <w:p w14:paraId="189D3231" w14:textId="77777777" w:rsidR="009A779C" w:rsidRDefault="009A779C" w:rsidP="00EE11D6"/>
    <w:p w14:paraId="7849D86D" w14:textId="77777777" w:rsidR="00AA3AE7" w:rsidRDefault="00AA3AE7" w:rsidP="00D56467">
      <w:pPr>
        <w:pBdr>
          <w:bottom w:val="single" w:sz="6" w:space="1" w:color="auto"/>
        </w:pBdr>
      </w:pPr>
    </w:p>
    <w:p w14:paraId="23D8B997" w14:textId="2F617A90" w:rsidR="0001715E" w:rsidRDefault="00171B5E" w:rsidP="0001715E">
      <w:pPr>
        <w:pStyle w:val="Heading3"/>
      </w:pPr>
      <w:bookmarkStart w:id="85" w:name="_Toc137050119"/>
      <w:r>
        <w:t>7</w:t>
      </w:r>
      <w:r w:rsidR="0001715E">
        <w:t>.</w:t>
      </w:r>
      <w:r w:rsidR="003B1817">
        <w:t>2</w:t>
      </w:r>
      <w:r w:rsidR="0001715E">
        <w:t>.</w:t>
      </w:r>
      <w:r w:rsidR="004A44E4">
        <w:t>2</w:t>
      </w:r>
      <w:r w:rsidR="0001715E">
        <w:t xml:space="preserve"> Automated Pipeline Deployment Workflow</w:t>
      </w:r>
      <w:bookmarkEnd w:id="85"/>
    </w:p>
    <w:p w14:paraId="021E2694" w14:textId="7A022BC8" w:rsidR="32C60DFB" w:rsidRDefault="32C60DFB" w:rsidP="00807AD9">
      <w:pPr>
        <w:pStyle w:val="ListParagraph"/>
        <w:numPr>
          <w:ilvl w:val="0"/>
          <w:numId w:val="60"/>
        </w:numPr>
        <w:rPr>
          <w:rFonts w:ascii="Calibri" w:eastAsia="Calibri" w:hAnsi="Calibri" w:cs="Calibri"/>
          <w:szCs w:val="21"/>
        </w:rPr>
      </w:pPr>
      <w:r w:rsidRPr="1BC2BA0F">
        <w:rPr>
          <w:rFonts w:ascii="Calibri" w:eastAsia="Calibri" w:hAnsi="Calibri" w:cs="Calibri"/>
          <w:szCs w:val="21"/>
        </w:rPr>
        <w:t>For DEV &amp; ITG Report Generation Service (RDL Service) is hosted in App services but for STG and PROD it is hosted in Azure VM.</w:t>
      </w:r>
    </w:p>
    <w:p w14:paraId="65640E2C" w14:textId="77777777" w:rsidR="0001715E" w:rsidRPr="00356044" w:rsidRDefault="0001715E" w:rsidP="0001715E">
      <w:r>
        <w:rPr>
          <w:noProof/>
        </w:rPr>
        <w:drawing>
          <wp:inline distT="0" distB="0" distL="0" distR="0" wp14:anchorId="4553DCDC" wp14:editId="3D4CC1BC">
            <wp:extent cx="5414709" cy="4874654"/>
            <wp:effectExtent l="0" t="0" r="0" b="2540"/>
            <wp:docPr id="472770225" name="Picture 472770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433941" cy="4891967"/>
                    </a:xfrm>
                    <a:prstGeom prst="rect">
                      <a:avLst/>
                    </a:prstGeom>
                    <a:noFill/>
                    <a:ln>
                      <a:noFill/>
                    </a:ln>
                  </pic:spPr>
                </pic:pic>
              </a:graphicData>
            </a:graphic>
          </wp:inline>
        </w:drawing>
      </w:r>
    </w:p>
    <w:p w14:paraId="4A80AC03" w14:textId="77777777" w:rsidR="0001715E" w:rsidRPr="00356044" w:rsidRDefault="0001715E" w:rsidP="0001715E"/>
    <w:p w14:paraId="6AC24627" w14:textId="67E78AFF" w:rsidR="006A737D" w:rsidRDefault="006A737D" w:rsidP="003312D6">
      <w:pPr>
        <w:pStyle w:val="Heading3"/>
        <w:numPr>
          <w:ilvl w:val="2"/>
          <w:numId w:val="45"/>
        </w:numPr>
      </w:pPr>
      <w:bookmarkStart w:id="86" w:name="_Toc137050120"/>
      <w:r>
        <w:t>Release Pipeline Setup</w:t>
      </w:r>
      <w:bookmarkEnd w:id="86"/>
    </w:p>
    <w:p w14:paraId="441329B0" w14:textId="77777777" w:rsidR="00D65F34" w:rsidRDefault="00D65F34" w:rsidP="00D65F34"/>
    <w:p w14:paraId="41348D35" w14:textId="5F1F9F71" w:rsidR="00D65F34" w:rsidRDefault="00171B5E" w:rsidP="00171B5E">
      <w:pPr>
        <w:pStyle w:val="Heading2"/>
      </w:pPr>
      <w:bookmarkStart w:id="87" w:name="_Toc137050121"/>
      <w:r>
        <w:t xml:space="preserve">7.3 </w:t>
      </w:r>
      <w:r w:rsidR="00D65F34">
        <w:t>Pipeline Setup – STG</w:t>
      </w:r>
      <w:r w:rsidR="00EB2EDC">
        <w:t xml:space="preserve"> (</w:t>
      </w:r>
      <w:r w:rsidR="00EB2EDC" w:rsidRPr="00BA087A">
        <w:rPr>
          <w:highlight w:val="yellow"/>
        </w:rPr>
        <w:t>HPE owned</w:t>
      </w:r>
      <w:r w:rsidR="00EB2EDC">
        <w:t>)</w:t>
      </w:r>
      <w:bookmarkEnd w:id="87"/>
    </w:p>
    <w:p w14:paraId="181A1195" w14:textId="4880C2F8" w:rsidR="00D65F34" w:rsidRPr="00A24ACB" w:rsidRDefault="00171B5E" w:rsidP="00D65F34">
      <w:pPr>
        <w:pStyle w:val="Heading3"/>
      </w:pPr>
      <w:bookmarkStart w:id="88" w:name="_Toc137050122"/>
      <w:r>
        <w:t>7</w:t>
      </w:r>
      <w:r w:rsidR="00D65F34">
        <w:t>.3.1 Prerequisite Configuration/Permissions for STG</w:t>
      </w:r>
      <w:bookmarkEnd w:id="88"/>
    </w:p>
    <w:p w14:paraId="3B21471D" w14:textId="429B09B4" w:rsidR="00D65F34" w:rsidRDefault="00D65F34" w:rsidP="00D65F34">
      <w:r>
        <w:t xml:space="preserve">Below table contains the list of permissions granted for STG environment and are the pre-requisite configuration for DevOps Pipeline setup. </w:t>
      </w:r>
    </w:p>
    <w:p w14:paraId="04300FAB" w14:textId="77777777" w:rsidR="007D69B0" w:rsidRDefault="007D69B0" w:rsidP="00D65F34"/>
    <w:p w14:paraId="31C9076E" w14:textId="77777777" w:rsidR="007D69B0" w:rsidRDefault="007D69B0" w:rsidP="00D65F34"/>
    <w:tbl>
      <w:tblPr>
        <w:tblW w:w="10555" w:type="dxa"/>
        <w:tblCellMar>
          <w:left w:w="0" w:type="dxa"/>
          <w:right w:w="0" w:type="dxa"/>
        </w:tblCellMar>
        <w:tblLook w:val="0420" w:firstRow="1" w:lastRow="0" w:firstColumn="0" w:lastColumn="0" w:noHBand="0" w:noVBand="1"/>
      </w:tblPr>
      <w:tblGrid>
        <w:gridCol w:w="2451"/>
        <w:gridCol w:w="2451"/>
        <w:gridCol w:w="2657"/>
        <w:gridCol w:w="2996"/>
      </w:tblGrid>
      <w:tr w:rsidR="009738B7" w:rsidRPr="009738B7" w14:paraId="4C99A374" w14:textId="77777777" w:rsidTr="009738B7">
        <w:trPr>
          <w:trHeight w:val="627"/>
        </w:trPr>
        <w:tc>
          <w:tcPr>
            <w:tcW w:w="2451" w:type="dxa"/>
            <w:tcBorders>
              <w:top w:val="single" w:sz="8" w:space="0" w:color="FFFFFF"/>
              <w:left w:val="single" w:sz="8" w:space="0" w:color="FFFFFF"/>
              <w:bottom w:val="single" w:sz="24" w:space="0" w:color="FFFFFF"/>
              <w:right w:val="single" w:sz="8" w:space="0" w:color="FFFFFF"/>
            </w:tcBorders>
            <w:shd w:val="clear" w:color="auto" w:fill="4472C4"/>
            <w:tcMar>
              <w:top w:w="18" w:type="dxa"/>
              <w:left w:w="36" w:type="dxa"/>
              <w:bottom w:w="18" w:type="dxa"/>
              <w:right w:w="36" w:type="dxa"/>
            </w:tcMar>
            <w:hideMark/>
          </w:tcPr>
          <w:p w14:paraId="18865950" w14:textId="77777777" w:rsidR="009738B7" w:rsidRPr="009738B7" w:rsidRDefault="009738B7" w:rsidP="009738B7">
            <w:pPr>
              <w:jc w:val="center"/>
              <w:rPr>
                <w:color w:val="FFFFFF" w:themeColor="background1"/>
              </w:rPr>
            </w:pPr>
            <w:r w:rsidRPr="009738B7">
              <w:rPr>
                <w:b/>
                <w:bCs/>
                <w:color w:val="FFFFFF" w:themeColor="background1"/>
              </w:rPr>
              <w:t>Type/</w:t>
            </w:r>
          </w:p>
          <w:p w14:paraId="751D00E4" w14:textId="77777777" w:rsidR="009738B7" w:rsidRPr="009738B7" w:rsidRDefault="009738B7" w:rsidP="009738B7">
            <w:pPr>
              <w:jc w:val="center"/>
              <w:rPr>
                <w:color w:val="FFFFFF" w:themeColor="background1"/>
              </w:rPr>
            </w:pPr>
            <w:r w:rsidRPr="009738B7">
              <w:rPr>
                <w:b/>
                <w:bCs/>
                <w:color w:val="FFFFFF" w:themeColor="background1"/>
              </w:rPr>
              <w:t>Category</w:t>
            </w:r>
          </w:p>
        </w:tc>
        <w:tc>
          <w:tcPr>
            <w:tcW w:w="2451" w:type="dxa"/>
            <w:tcBorders>
              <w:top w:val="single" w:sz="8" w:space="0" w:color="FFFFFF"/>
              <w:left w:val="single" w:sz="8" w:space="0" w:color="FFFFFF"/>
              <w:bottom w:val="single" w:sz="24" w:space="0" w:color="FFFFFF"/>
              <w:right w:val="single" w:sz="8" w:space="0" w:color="FFFFFF"/>
            </w:tcBorders>
            <w:shd w:val="clear" w:color="auto" w:fill="4472C4"/>
            <w:tcMar>
              <w:top w:w="18" w:type="dxa"/>
              <w:left w:w="36" w:type="dxa"/>
              <w:bottom w:w="18" w:type="dxa"/>
              <w:right w:w="36" w:type="dxa"/>
            </w:tcMar>
            <w:hideMark/>
          </w:tcPr>
          <w:p w14:paraId="74B818D2" w14:textId="77777777" w:rsidR="009738B7" w:rsidRPr="009738B7" w:rsidRDefault="009738B7" w:rsidP="009738B7">
            <w:pPr>
              <w:jc w:val="center"/>
              <w:rPr>
                <w:color w:val="FFFFFF" w:themeColor="background1"/>
              </w:rPr>
            </w:pPr>
            <w:r w:rsidRPr="009738B7">
              <w:rPr>
                <w:b/>
                <w:bCs/>
                <w:color w:val="FFFFFF" w:themeColor="background1"/>
              </w:rPr>
              <w:t>Pre-configuration Permission Tasks</w:t>
            </w:r>
          </w:p>
        </w:tc>
        <w:tc>
          <w:tcPr>
            <w:tcW w:w="2657" w:type="dxa"/>
            <w:tcBorders>
              <w:top w:val="single" w:sz="8" w:space="0" w:color="FFFFFF"/>
              <w:left w:val="single" w:sz="8" w:space="0" w:color="FFFFFF"/>
              <w:bottom w:val="single" w:sz="24" w:space="0" w:color="FFFFFF"/>
              <w:right w:val="single" w:sz="8" w:space="0" w:color="FFFFFF"/>
            </w:tcBorders>
            <w:shd w:val="clear" w:color="auto" w:fill="4472C4"/>
            <w:tcMar>
              <w:top w:w="18" w:type="dxa"/>
              <w:left w:w="36" w:type="dxa"/>
              <w:bottom w:w="18" w:type="dxa"/>
              <w:right w:w="36" w:type="dxa"/>
            </w:tcMar>
            <w:hideMark/>
          </w:tcPr>
          <w:p w14:paraId="559D2301" w14:textId="77777777" w:rsidR="009738B7" w:rsidRPr="009738B7" w:rsidRDefault="009738B7" w:rsidP="009738B7">
            <w:pPr>
              <w:jc w:val="center"/>
              <w:rPr>
                <w:color w:val="FFFFFF" w:themeColor="background1"/>
              </w:rPr>
            </w:pPr>
            <w:r w:rsidRPr="009738B7">
              <w:rPr>
                <w:b/>
                <w:bCs/>
                <w:color w:val="FFFFFF" w:themeColor="background1"/>
              </w:rPr>
              <w:t>Object/</w:t>
            </w:r>
          </w:p>
          <w:p w14:paraId="0854BACD" w14:textId="77777777" w:rsidR="009738B7" w:rsidRPr="009738B7" w:rsidRDefault="009738B7" w:rsidP="009738B7">
            <w:pPr>
              <w:jc w:val="center"/>
              <w:rPr>
                <w:color w:val="FFFFFF" w:themeColor="background1"/>
              </w:rPr>
            </w:pPr>
            <w:r w:rsidRPr="009738B7">
              <w:rPr>
                <w:b/>
                <w:bCs/>
                <w:color w:val="FFFFFF" w:themeColor="background1"/>
              </w:rPr>
              <w:t>Resource Name</w:t>
            </w:r>
          </w:p>
        </w:tc>
        <w:tc>
          <w:tcPr>
            <w:tcW w:w="2996" w:type="dxa"/>
            <w:tcBorders>
              <w:top w:val="single" w:sz="8" w:space="0" w:color="FFFFFF"/>
              <w:left w:val="single" w:sz="8" w:space="0" w:color="FFFFFF"/>
              <w:bottom w:val="single" w:sz="24" w:space="0" w:color="FFFFFF"/>
              <w:right w:val="single" w:sz="8" w:space="0" w:color="FFFFFF"/>
            </w:tcBorders>
            <w:shd w:val="clear" w:color="auto" w:fill="4472C4"/>
            <w:tcMar>
              <w:top w:w="18" w:type="dxa"/>
              <w:left w:w="36" w:type="dxa"/>
              <w:bottom w:w="18" w:type="dxa"/>
              <w:right w:w="36" w:type="dxa"/>
            </w:tcMar>
            <w:hideMark/>
          </w:tcPr>
          <w:p w14:paraId="358F115B" w14:textId="77777777" w:rsidR="009738B7" w:rsidRPr="009738B7" w:rsidRDefault="009738B7" w:rsidP="009738B7">
            <w:pPr>
              <w:jc w:val="center"/>
              <w:rPr>
                <w:color w:val="FFFFFF" w:themeColor="background1"/>
              </w:rPr>
            </w:pPr>
            <w:r w:rsidRPr="009738B7">
              <w:rPr>
                <w:b/>
                <w:bCs/>
                <w:color w:val="FFFFFF" w:themeColor="background1"/>
              </w:rPr>
              <w:t>Notes</w:t>
            </w:r>
          </w:p>
        </w:tc>
      </w:tr>
      <w:tr w:rsidR="009738B7" w:rsidRPr="009738B7" w14:paraId="2E5CACFB" w14:textId="77777777" w:rsidTr="009738B7">
        <w:trPr>
          <w:trHeight w:val="627"/>
        </w:trPr>
        <w:tc>
          <w:tcPr>
            <w:tcW w:w="2451" w:type="dxa"/>
            <w:tcBorders>
              <w:top w:val="single" w:sz="24" w:space="0" w:color="FFFFFF"/>
              <w:left w:val="single" w:sz="8" w:space="0" w:color="FFFFFF"/>
              <w:bottom w:val="single" w:sz="8" w:space="0" w:color="FFFFFF"/>
              <w:right w:val="single" w:sz="8" w:space="0" w:color="FFFFFF"/>
            </w:tcBorders>
            <w:shd w:val="clear" w:color="auto" w:fill="CFD5EA"/>
            <w:tcMar>
              <w:top w:w="18" w:type="dxa"/>
              <w:left w:w="36" w:type="dxa"/>
              <w:bottom w:w="18" w:type="dxa"/>
              <w:right w:w="36" w:type="dxa"/>
            </w:tcMar>
            <w:hideMark/>
          </w:tcPr>
          <w:p w14:paraId="3D207959" w14:textId="77777777" w:rsidR="009738B7" w:rsidRPr="009738B7" w:rsidRDefault="009738B7" w:rsidP="009738B7">
            <w:r w:rsidRPr="009738B7">
              <w:t>Virtual Machine Scale Set</w:t>
            </w:r>
          </w:p>
        </w:tc>
        <w:tc>
          <w:tcPr>
            <w:tcW w:w="2451" w:type="dxa"/>
            <w:tcBorders>
              <w:top w:val="single" w:sz="24" w:space="0" w:color="FFFFFF"/>
              <w:left w:val="single" w:sz="8" w:space="0" w:color="FFFFFF"/>
              <w:bottom w:val="single" w:sz="8" w:space="0" w:color="FFFFFF"/>
              <w:right w:val="single" w:sz="8" w:space="0" w:color="FFFFFF"/>
            </w:tcBorders>
            <w:shd w:val="clear" w:color="auto" w:fill="CFD5EA"/>
            <w:tcMar>
              <w:top w:w="18" w:type="dxa"/>
              <w:left w:w="36" w:type="dxa"/>
              <w:bottom w:w="18" w:type="dxa"/>
              <w:right w:w="36" w:type="dxa"/>
            </w:tcMar>
            <w:hideMark/>
          </w:tcPr>
          <w:p w14:paraId="21DC2DDD" w14:textId="77777777" w:rsidR="009738B7" w:rsidRPr="009738B7" w:rsidRDefault="009738B7" w:rsidP="009738B7">
            <w:r w:rsidRPr="009738B7">
              <w:t>Create new VMSS</w:t>
            </w:r>
          </w:p>
        </w:tc>
        <w:tc>
          <w:tcPr>
            <w:tcW w:w="2657" w:type="dxa"/>
            <w:tcBorders>
              <w:top w:val="single" w:sz="24" w:space="0" w:color="FFFFFF"/>
              <w:left w:val="single" w:sz="8" w:space="0" w:color="FFFFFF"/>
              <w:bottom w:val="single" w:sz="8" w:space="0" w:color="FFFFFF"/>
              <w:right w:val="single" w:sz="8" w:space="0" w:color="FFFFFF"/>
            </w:tcBorders>
            <w:shd w:val="clear" w:color="auto" w:fill="CFD5EA"/>
            <w:tcMar>
              <w:top w:w="18" w:type="dxa"/>
              <w:left w:w="36" w:type="dxa"/>
              <w:bottom w:w="18" w:type="dxa"/>
              <w:right w:w="36" w:type="dxa"/>
            </w:tcMar>
            <w:hideMark/>
          </w:tcPr>
          <w:p w14:paraId="16D84BA8" w14:textId="77777777" w:rsidR="009738B7" w:rsidRPr="009738B7" w:rsidRDefault="009738B7" w:rsidP="009738B7">
            <w:proofErr w:type="spellStart"/>
            <w:r w:rsidRPr="009738B7">
              <w:t>vmssdevopsstg</w:t>
            </w:r>
            <w:proofErr w:type="spellEnd"/>
          </w:p>
        </w:tc>
        <w:tc>
          <w:tcPr>
            <w:tcW w:w="2996" w:type="dxa"/>
            <w:tcBorders>
              <w:top w:val="single" w:sz="24" w:space="0" w:color="FFFFFF"/>
              <w:left w:val="single" w:sz="8" w:space="0" w:color="FFFFFF"/>
              <w:bottom w:val="single" w:sz="8" w:space="0" w:color="FFFFFF"/>
              <w:right w:val="single" w:sz="8" w:space="0" w:color="FFFFFF"/>
            </w:tcBorders>
            <w:shd w:val="clear" w:color="auto" w:fill="CFD5EA"/>
            <w:tcMar>
              <w:top w:w="18" w:type="dxa"/>
              <w:left w:w="36" w:type="dxa"/>
              <w:bottom w:w="18" w:type="dxa"/>
              <w:right w:w="36" w:type="dxa"/>
            </w:tcMar>
            <w:hideMark/>
          </w:tcPr>
          <w:p w14:paraId="762E1BBB" w14:textId="77777777" w:rsidR="009738B7" w:rsidRDefault="009738B7" w:rsidP="009738B7">
            <w:r w:rsidRPr="009738B7">
              <w:t>This is needed for DevOps Agent Pool</w:t>
            </w:r>
            <w:r>
              <w:t>.</w:t>
            </w:r>
          </w:p>
          <w:p w14:paraId="02DB33BE" w14:textId="52B6CB74" w:rsidR="009738B7" w:rsidRPr="009738B7" w:rsidRDefault="009738B7" w:rsidP="009738B7">
            <w:r w:rsidRPr="000014AE">
              <w:rPr>
                <w:highlight w:val="yellow"/>
              </w:rPr>
              <w:t>This VMSS is needed only for one time creation in STG environment and application can use the same VMSS.</w:t>
            </w:r>
          </w:p>
        </w:tc>
      </w:tr>
      <w:tr w:rsidR="009738B7" w:rsidRPr="009738B7" w14:paraId="650D9420" w14:textId="77777777" w:rsidTr="009738B7">
        <w:trPr>
          <w:trHeight w:val="627"/>
        </w:trPr>
        <w:tc>
          <w:tcPr>
            <w:tcW w:w="2451" w:type="dxa"/>
            <w:tcBorders>
              <w:top w:val="single" w:sz="8" w:space="0" w:color="FFFFFF"/>
              <w:left w:val="single" w:sz="8" w:space="0" w:color="FFFFFF"/>
              <w:bottom w:val="single" w:sz="8" w:space="0" w:color="FFFFFF"/>
              <w:right w:val="single" w:sz="8" w:space="0" w:color="FFFFFF"/>
            </w:tcBorders>
            <w:shd w:val="clear" w:color="auto" w:fill="E9EBF5"/>
            <w:tcMar>
              <w:top w:w="18" w:type="dxa"/>
              <w:left w:w="36" w:type="dxa"/>
              <w:bottom w:w="18" w:type="dxa"/>
              <w:right w:w="36" w:type="dxa"/>
            </w:tcMar>
            <w:hideMark/>
          </w:tcPr>
          <w:p w14:paraId="3464F26D" w14:textId="77777777" w:rsidR="009738B7" w:rsidRPr="009738B7" w:rsidRDefault="009738B7" w:rsidP="009738B7">
            <w:r w:rsidRPr="009738B7">
              <w:t>Azure Service Principal</w:t>
            </w:r>
          </w:p>
        </w:tc>
        <w:tc>
          <w:tcPr>
            <w:tcW w:w="2451" w:type="dxa"/>
            <w:tcBorders>
              <w:top w:val="single" w:sz="8" w:space="0" w:color="FFFFFF"/>
              <w:left w:val="single" w:sz="8" w:space="0" w:color="FFFFFF"/>
              <w:bottom w:val="single" w:sz="8" w:space="0" w:color="FFFFFF"/>
              <w:right w:val="single" w:sz="8" w:space="0" w:color="FFFFFF"/>
            </w:tcBorders>
            <w:shd w:val="clear" w:color="auto" w:fill="E9EBF5"/>
            <w:tcMar>
              <w:top w:w="18" w:type="dxa"/>
              <w:left w:w="36" w:type="dxa"/>
              <w:bottom w:w="18" w:type="dxa"/>
              <w:right w:w="36" w:type="dxa"/>
            </w:tcMar>
            <w:hideMark/>
          </w:tcPr>
          <w:p w14:paraId="1FB516E4" w14:textId="77777777" w:rsidR="009738B7" w:rsidRPr="009738B7" w:rsidRDefault="009738B7" w:rsidP="009738B7">
            <w:r w:rsidRPr="009738B7">
              <w:t>Create DevOps Service Principal (SP)</w:t>
            </w:r>
          </w:p>
        </w:tc>
        <w:tc>
          <w:tcPr>
            <w:tcW w:w="2657" w:type="dxa"/>
            <w:tcBorders>
              <w:top w:val="single" w:sz="8" w:space="0" w:color="FFFFFF"/>
              <w:left w:val="single" w:sz="8" w:space="0" w:color="FFFFFF"/>
              <w:bottom w:val="single" w:sz="8" w:space="0" w:color="FFFFFF"/>
              <w:right w:val="single" w:sz="8" w:space="0" w:color="FFFFFF"/>
            </w:tcBorders>
            <w:shd w:val="clear" w:color="auto" w:fill="E9EBF5"/>
            <w:tcMar>
              <w:top w:w="18" w:type="dxa"/>
              <w:left w:w="36" w:type="dxa"/>
              <w:bottom w:w="18" w:type="dxa"/>
              <w:right w:w="36" w:type="dxa"/>
            </w:tcMar>
            <w:hideMark/>
          </w:tcPr>
          <w:p w14:paraId="013BF3C3" w14:textId="77777777" w:rsidR="009738B7" w:rsidRPr="009738B7" w:rsidRDefault="009738B7" w:rsidP="009738B7">
            <w:r w:rsidRPr="009738B7">
              <w:t>Service Connection –</w:t>
            </w:r>
          </w:p>
          <w:p w14:paraId="74032587" w14:textId="77777777" w:rsidR="009738B7" w:rsidRPr="009738B7" w:rsidRDefault="009738B7" w:rsidP="009738B7">
            <w:proofErr w:type="spellStart"/>
            <w:r w:rsidRPr="009738B7">
              <w:rPr>
                <w:b/>
                <w:bCs/>
              </w:rPr>
              <w:t>hpefs</w:t>
            </w:r>
            <w:proofErr w:type="spellEnd"/>
            <w:r w:rsidRPr="009738B7">
              <w:rPr>
                <w:b/>
                <w:bCs/>
              </w:rPr>
              <w:t>-</w:t>
            </w:r>
            <w:proofErr w:type="spellStart"/>
            <w:r w:rsidRPr="009738B7">
              <w:rPr>
                <w:b/>
                <w:bCs/>
              </w:rPr>
              <w:t>odessa</w:t>
            </w:r>
            <w:proofErr w:type="spellEnd"/>
            <w:r w:rsidRPr="009738B7">
              <w:rPr>
                <w:b/>
                <w:bCs/>
              </w:rPr>
              <w:t>-</w:t>
            </w:r>
            <w:proofErr w:type="spellStart"/>
            <w:r w:rsidRPr="009738B7">
              <w:rPr>
                <w:b/>
                <w:bCs/>
              </w:rPr>
              <w:t>devops</w:t>
            </w:r>
            <w:proofErr w:type="spellEnd"/>
            <w:r w:rsidRPr="009738B7">
              <w:rPr>
                <w:b/>
                <w:bCs/>
              </w:rPr>
              <w:t>-</w:t>
            </w:r>
            <w:proofErr w:type="spellStart"/>
            <w:r w:rsidRPr="009738B7">
              <w:rPr>
                <w:b/>
                <w:bCs/>
              </w:rPr>
              <w:t>sp</w:t>
            </w:r>
            <w:proofErr w:type="spellEnd"/>
            <w:r w:rsidRPr="009738B7">
              <w:rPr>
                <w:b/>
                <w:bCs/>
              </w:rPr>
              <w:t>-stg</w:t>
            </w:r>
          </w:p>
        </w:tc>
        <w:tc>
          <w:tcPr>
            <w:tcW w:w="2996" w:type="dxa"/>
            <w:tcBorders>
              <w:top w:val="single" w:sz="8" w:space="0" w:color="FFFFFF"/>
              <w:left w:val="single" w:sz="8" w:space="0" w:color="FFFFFF"/>
              <w:bottom w:val="single" w:sz="8" w:space="0" w:color="FFFFFF"/>
              <w:right w:val="single" w:sz="8" w:space="0" w:color="FFFFFF"/>
            </w:tcBorders>
            <w:shd w:val="clear" w:color="auto" w:fill="E9EBF5"/>
            <w:tcMar>
              <w:top w:w="18" w:type="dxa"/>
              <w:left w:w="36" w:type="dxa"/>
              <w:bottom w:w="18" w:type="dxa"/>
              <w:right w:w="36" w:type="dxa"/>
            </w:tcMar>
            <w:hideMark/>
          </w:tcPr>
          <w:p w14:paraId="37C393E5" w14:textId="77777777" w:rsidR="009738B7" w:rsidRPr="009738B7" w:rsidRDefault="009738B7" w:rsidP="009738B7">
            <w:r w:rsidRPr="009738B7">
              <w:t>This is the first step where SP to be created in Azure</w:t>
            </w:r>
          </w:p>
        </w:tc>
      </w:tr>
      <w:tr w:rsidR="009738B7" w:rsidRPr="009738B7" w14:paraId="59470234" w14:textId="77777777" w:rsidTr="009738B7">
        <w:trPr>
          <w:trHeight w:val="627"/>
        </w:trPr>
        <w:tc>
          <w:tcPr>
            <w:tcW w:w="2451" w:type="dxa"/>
            <w:tcBorders>
              <w:top w:val="single" w:sz="8" w:space="0" w:color="FFFFFF"/>
              <w:left w:val="single" w:sz="8" w:space="0" w:color="FFFFFF"/>
              <w:bottom w:val="single" w:sz="8" w:space="0" w:color="FFFFFF"/>
              <w:right w:val="single" w:sz="8" w:space="0" w:color="FFFFFF"/>
            </w:tcBorders>
            <w:shd w:val="clear" w:color="auto" w:fill="CFD5EA"/>
            <w:tcMar>
              <w:top w:w="18" w:type="dxa"/>
              <w:left w:w="36" w:type="dxa"/>
              <w:bottom w:w="18" w:type="dxa"/>
              <w:right w:w="36" w:type="dxa"/>
            </w:tcMar>
            <w:hideMark/>
          </w:tcPr>
          <w:p w14:paraId="54F88AF5" w14:textId="77777777" w:rsidR="009738B7" w:rsidRPr="009738B7" w:rsidRDefault="009738B7" w:rsidP="009738B7">
            <w:r w:rsidRPr="009738B7">
              <w:t>DevOps</w:t>
            </w:r>
          </w:p>
          <w:p w14:paraId="5DF7B218" w14:textId="77777777" w:rsidR="009738B7" w:rsidRPr="009738B7" w:rsidRDefault="009738B7" w:rsidP="009738B7">
            <w:r w:rsidRPr="009738B7">
              <w:t>Service Connection</w:t>
            </w:r>
          </w:p>
        </w:tc>
        <w:tc>
          <w:tcPr>
            <w:tcW w:w="2451" w:type="dxa"/>
            <w:tcBorders>
              <w:top w:val="single" w:sz="8" w:space="0" w:color="FFFFFF"/>
              <w:left w:val="single" w:sz="8" w:space="0" w:color="FFFFFF"/>
              <w:bottom w:val="single" w:sz="8" w:space="0" w:color="FFFFFF"/>
              <w:right w:val="single" w:sz="8" w:space="0" w:color="FFFFFF"/>
            </w:tcBorders>
            <w:shd w:val="clear" w:color="auto" w:fill="CFD5EA"/>
            <w:tcMar>
              <w:top w:w="18" w:type="dxa"/>
              <w:left w:w="36" w:type="dxa"/>
              <w:bottom w:w="18" w:type="dxa"/>
              <w:right w:w="36" w:type="dxa"/>
            </w:tcMar>
            <w:hideMark/>
          </w:tcPr>
          <w:p w14:paraId="02781B70" w14:textId="77777777" w:rsidR="009738B7" w:rsidRPr="009738B7" w:rsidRDefault="009738B7" w:rsidP="009738B7">
            <w:r w:rsidRPr="009738B7">
              <w:t>Create DevOps Service Connection (SC) by pointing to above SP</w:t>
            </w:r>
          </w:p>
        </w:tc>
        <w:tc>
          <w:tcPr>
            <w:tcW w:w="2657" w:type="dxa"/>
            <w:tcBorders>
              <w:top w:val="single" w:sz="8" w:space="0" w:color="FFFFFF"/>
              <w:left w:val="single" w:sz="8" w:space="0" w:color="FFFFFF"/>
              <w:bottom w:val="single" w:sz="8" w:space="0" w:color="FFFFFF"/>
              <w:right w:val="single" w:sz="8" w:space="0" w:color="FFFFFF"/>
            </w:tcBorders>
            <w:shd w:val="clear" w:color="auto" w:fill="CFD5EA"/>
            <w:tcMar>
              <w:top w:w="18" w:type="dxa"/>
              <w:left w:w="36" w:type="dxa"/>
              <w:bottom w:w="18" w:type="dxa"/>
              <w:right w:w="36" w:type="dxa"/>
            </w:tcMar>
            <w:hideMark/>
          </w:tcPr>
          <w:p w14:paraId="54C14D8F" w14:textId="77777777" w:rsidR="009738B7" w:rsidRPr="009738B7" w:rsidRDefault="009738B7" w:rsidP="009738B7">
            <w:r w:rsidRPr="009738B7">
              <w:t>Service Principal-</w:t>
            </w:r>
          </w:p>
          <w:p w14:paraId="16C957CC" w14:textId="77777777" w:rsidR="009738B7" w:rsidRPr="009738B7" w:rsidRDefault="009738B7" w:rsidP="009738B7">
            <w:proofErr w:type="spellStart"/>
            <w:r w:rsidRPr="009738B7">
              <w:rPr>
                <w:b/>
                <w:bCs/>
              </w:rPr>
              <w:t>hpefs</w:t>
            </w:r>
            <w:proofErr w:type="spellEnd"/>
            <w:r w:rsidRPr="009738B7">
              <w:rPr>
                <w:b/>
                <w:bCs/>
              </w:rPr>
              <w:t>-</w:t>
            </w:r>
            <w:proofErr w:type="spellStart"/>
            <w:r w:rsidRPr="009738B7">
              <w:rPr>
                <w:b/>
                <w:bCs/>
              </w:rPr>
              <w:t>odessa</w:t>
            </w:r>
            <w:proofErr w:type="spellEnd"/>
            <w:r w:rsidRPr="009738B7">
              <w:rPr>
                <w:b/>
                <w:bCs/>
              </w:rPr>
              <w:t>-</w:t>
            </w:r>
            <w:proofErr w:type="spellStart"/>
            <w:r w:rsidRPr="009738B7">
              <w:rPr>
                <w:b/>
                <w:bCs/>
              </w:rPr>
              <w:t>devops</w:t>
            </w:r>
            <w:proofErr w:type="spellEnd"/>
            <w:r w:rsidRPr="009738B7">
              <w:rPr>
                <w:b/>
                <w:bCs/>
              </w:rPr>
              <w:t>-</w:t>
            </w:r>
            <w:proofErr w:type="spellStart"/>
            <w:r w:rsidRPr="009738B7">
              <w:rPr>
                <w:b/>
                <w:bCs/>
              </w:rPr>
              <w:t>sp</w:t>
            </w:r>
            <w:proofErr w:type="spellEnd"/>
            <w:r w:rsidRPr="009738B7">
              <w:rPr>
                <w:b/>
                <w:bCs/>
              </w:rPr>
              <w:t>-stg</w:t>
            </w:r>
          </w:p>
        </w:tc>
        <w:tc>
          <w:tcPr>
            <w:tcW w:w="2996" w:type="dxa"/>
            <w:tcBorders>
              <w:top w:val="single" w:sz="8" w:space="0" w:color="FFFFFF"/>
              <w:left w:val="single" w:sz="8" w:space="0" w:color="FFFFFF"/>
              <w:bottom w:val="single" w:sz="8" w:space="0" w:color="FFFFFF"/>
              <w:right w:val="single" w:sz="8" w:space="0" w:color="FFFFFF"/>
            </w:tcBorders>
            <w:shd w:val="clear" w:color="auto" w:fill="CFD5EA"/>
            <w:tcMar>
              <w:top w:w="18" w:type="dxa"/>
              <w:left w:w="36" w:type="dxa"/>
              <w:bottom w:w="18" w:type="dxa"/>
              <w:right w:w="36" w:type="dxa"/>
            </w:tcMar>
            <w:hideMark/>
          </w:tcPr>
          <w:p w14:paraId="4539E65B" w14:textId="77777777" w:rsidR="009738B7" w:rsidRPr="009738B7" w:rsidRDefault="009738B7" w:rsidP="009738B7">
            <w:r w:rsidRPr="009738B7">
              <w:t>Once we have above SC then create SP in DevOps by pointing to this SP</w:t>
            </w:r>
          </w:p>
        </w:tc>
      </w:tr>
      <w:tr w:rsidR="009738B7" w:rsidRPr="009738B7" w14:paraId="16AC6F33" w14:textId="77777777" w:rsidTr="009738B7">
        <w:trPr>
          <w:trHeight w:val="1460"/>
        </w:trPr>
        <w:tc>
          <w:tcPr>
            <w:tcW w:w="2451" w:type="dxa"/>
            <w:tcBorders>
              <w:top w:val="single" w:sz="8" w:space="0" w:color="FFFFFF"/>
              <w:left w:val="single" w:sz="8" w:space="0" w:color="FFFFFF"/>
              <w:bottom w:val="single" w:sz="8" w:space="0" w:color="FFFFFF"/>
              <w:right w:val="single" w:sz="8" w:space="0" w:color="FFFFFF"/>
            </w:tcBorders>
            <w:shd w:val="clear" w:color="auto" w:fill="E9EBF5"/>
            <w:tcMar>
              <w:top w:w="18" w:type="dxa"/>
              <w:left w:w="36" w:type="dxa"/>
              <w:bottom w:w="18" w:type="dxa"/>
              <w:right w:w="36" w:type="dxa"/>
            </w:tcMar>
            <w:hideMark/>
          </w:tcPr>
          <w:p w14:paraId="142C7A3B" w14:textId="77777777" w:rsidR="009738B7" w:rsidRPr="009738B7" w:rsidRDefault="009738B7" w:rsidP="009738B7">
            <w:r w:rsidRPr="009738B7">
              <w:t>Azure App Services</w:t>
            </w:r>
          </w:p>
        </w:tc>
        <w:tc>
          <w:tcPr>
            <w:tcW w:w="2451" w:type="dxa"/>
            <w:tcBorders>
              <w:top w:val="single" w:sz="8" w:space="0" w:color="FFFFFF"/>
              <w:left w:val="single" w:sz="8" w:space="0" w:color="FFFFFF"/>
              <w:bottom w:val="single" w:sz="8" w:space="0" w:color="FFFFFF"/>
              <w:right w:val="single" w:sz="8" w:space="0" w:color="FFFFFF"/>
            </w:tcBorders>
            <w:shd w:val="clear" w:color="auto" w:fill="E9EBF5"/>
            <w:tcMar>
              <w:top w:w="18" w:type="dxa"/>
              <w:left w:w="36" w:type="dxa"/>
              <w:bottom w:w="18" w:type="dxa"/>
              <w:right w:w="36" w:type="dxa"/>
            </w:tcMar>
            <w:hideMark/>
          </w:tcPr>
          <w:p w14:paraId="0959EE26" w14:textId="77777777" w:rsidR="009738B7" w:rsidRPr="009738B7" w:rsidRDefault="009738B7" w:rsidP="009738B7">
            <w:r w:rsidRPr="009738B7">
              <w:t>Grant access to SP on Core app services</w:t>
            </w:r>
          </w:p>
        </w:tc>
        <w:tc>
          <w:tcPr>
            <w:tcW w:w="2657" w:type="dxa"/>
            <w:tcBorders>
              <w:top w:val="single" w:sz="8" w:space="0" w:color="FFFFFF"/>
              <w:left w:val="single" w:sz="8" w:space="0" w:color="FFFFFF"/>
              <w:bottom w:val="single" w:sz="8" w:space="0" w:color="FFFFFF"/>
              <w:right w:val="single" w:sz="8" w:space="0" w:color="FFFFFF"/>
            </w:tcBorders>
            <w:shd w:val="clear" w:color="auto" w:fill="E9EBF5"/>
            <w:tcMar>
              <w:top w:w="18" w:type="dxa"/>
              <w:left w:w="36" w:type="dxa"/>
              <w:bottom w:w="18" w:type="dxa"/>
              <w:right w:w="36" w:type="dxa"/>
            </w:tcMar>
            <w:hideMark/>
          </w:tcPr>
          <w:p w14:paraId="5A11CA92" w14:textId="77777777" w:rsidR="009738B7" w:rsidRPr="009738B7" w:rsidRDefault="009738B7" w:rsidP="009738B7">
            <w:r w:rsidRPr="009738B7">
              <w:t xml:space="preserve">App services - </w:t>
            </w:r>
          </w:p>
          <w:p w14:paraId="779527AA" w14:textId="77777777" w:rsidR="009738B7" w:rsidRPr="009738B7" w:rsidRDefault="009738B7" w:rsidP="009738B7">
            <w:r w:rsidRPr="009738B7">
              <w:rPr>
                <w:b/>
                <w:bCs/>
              </w:rPr>
              <w:t>app-</w:t>
            </w:r>
            <w:proofErr w:type="spellStart"/>
            <w:r w:rsidRPr="009738B7">
              <w:rPr>
                <w:b/>
                <w:bCs/>
              </w:rPr>
              <w:t>hpefs</w:t>
            </w:r>
            <w:proofErr w:type="spellEnd"/>
            <w:r w:rsidRPr="009738B7">
              <w:rPr>
                <w:b/>
                <w:bCs/>
              </w:rPr>
              <w:t>-</w:t>
            </w:r>
            <w:proofErr w:type="spellStart"/>
            <w:r w:rsidRPr="009738B7">
              <w:rPr>
                <w:b/>
                <w:bCs/>
              </w:rPr>
              <w:t>odessa</w:t>
            </w:r>
            <w:proofErr w:type="spellEnd"/>
            <w:r w:rsidRPr="009738B7">
              <w:rPr>
                <w:b/>
                <w:bCs/>
              </w:rPr>
              <w:t>-</w:t>
            </w:r>
            <w:proofErr w:type="spellStart"/>
            <w:r w:rsidRPr="009738B7">
              <w:rPr>
                <w:b/>
                <w:bCs/>
              </w:rPr>
              <w:t>reportbuilder</w:t>
            </w:r>
            <w:proofErr w:type="spellEnd"/>
            <w:r w:rsidRPr="009738B7">
              <w:rPr>
                <w:b/>
                <w:bCs/>
              </w:rPr>
              <w:t>-</w:t>
            </w:r>
            <w:proofErr w:type="spellStart"/>
            <w:r w:rsidRPr="009738B7">
              <w:rPr>
                <w:b/>
                <w:bCs/>
              </w:rPr>
              <w:t>appserver</w:t>
            </w:r>
            <w:proofErr w:type="spellEnd"/>
            <w:r w:rsidRPr="009738B7">
              <w:rPr>
                <w:b/>
                <w:bCs/>
              </w:rPr>
              <w:t>-stg</w:t>
            </w:r>
          </w:p>
          <w:p w14:paraId="301FA2CA" w14:textId="77777777" w:rsidR="009738B7" w:rsidRPr="009738B7" w:rsidRDefault="009738B7" w:rsidP="009738B7">
            <w:r w:rsidRPr="009738B7">
              <w:rPr>
                <w:b/>
                <w:bCs/>
              </w:rPr>
              <w:t>app-</w:t>
            </w:r>
            <w:proofErr w:type="spellStart"/>
            <w:r w:rsidRPr="009738B7">
              <w:rPr>
                <w:b/>
                <w:bCs/>
              </w:rPr>
              <w:t>hpefs</w:t>
            </w:r>
            <w:proofErr w:type="spellEnd"/>
            <w:r w:rsidRPr="009738B7">
              <w:rPr>
                <w:b/>
                <w:bCs/>
              </w:rPr>
              <w:t>-</w:t>
            </w:r>
            <w:proofErr w:type="spellStart"/>
            <w:r w:rsidRPr="009738B7">
              <w:rPr>
                <w:b/>
                <w:bCs/>
              </w:rPr>
              <w:t>odessa</w:t>
            </w:r>
            <w:proofErr w:type="spellEnd"/>
            <w:r w:rsidRPr="009738B7">
              <w:rPr>
                <w:b/>
                <w:bCs/>
              </w:rPr>
              <w:t>-</w:t>
            </w:r>
            <w:proofErr w:type="spellStart"/>
            <w:r w:rsidRPr="009738B7">
              <w:rPr>
                <w:b/>
                <w:bCs/>
              </w:rPr>
              <w:t>reportbuilder</w:t>
            </w:r>
            <w:proofErr w:type="spellEnd"/>
            <w:r w:rsidRPr="009738B7">
              <w:rPr>
                <w:b/>
                <w:bCs/>
              </w:rPr>
              <w:t>-</w:t>
            </w:r>
            <w:proofErr w:type="spellStart"/>
            <w:r w:rsidRPr="009738B7">
              <w:rPr>
                <w:b/>
                <w:bCs/>
              </w:rPr>
              <w:t>batchjobs</w:t>
            </w:r>
            <w:proofErr w:type="spellEnd"/>
            <w:r w:rsidRPr="009738B7">
              <w:rPr>
                <w:b/>
                <w:bCs/>
              </w:rPr>
              <w:t>-stg</w:t>
            </w:r>
          </w:p>
          <w:p w14:paraId="48B4E6F0" w14:textId="77777777" w:rsidR="009738B7" w:rsidRPr="009738B7" w:rsidRDefault="009738B7" w:rsidP="009738B7">
            <w:r w:rsidRPr="009738B7">
              <w:rPr>
                <w:b/>
                <w:bCs/>
              </w:rPr>
              <w:t>app-</w:t>
            </w:r>
            <w:proofErr w:type="spellStart"/>
            <w:r w:rsidRPr="009738B7">
              <w:rPr>
                <w:b/>
                <w:bCs/>
              </w:rPr>
              <w:t>hpefs</w:t>
            </w:r>
            <w:proofErr w:type="spellEnd"/>
            <w:r w:rsidRPr="009738B7">
              <w:rPr>
                <w:b/>
                <w:bCs/>
              </w:rPr>
              <w:t>-</w:t>
            </w:r>
            <w:proofErr w:type="spellStart"/>
            <w:r w:rsidRPr="009738B7">
              <w:rPr>
                <w:b/>
                <w:bCs/>
              </w:rPr>
              <w:t>odessa</w:t>
            </w:r>
            <w:proofErr w:type="spellEnd"/>
            <w:r w:rsidRPr="009738B7">
              <w:rPr>
                <w:b/>
                <w:bCs/>
              </w:rPr>
              <w:t>-</w:t>
            </w:r>
            <w:proofErr w:type="spellStart"/>
            <w:r w:rsidRPr="009738B7">
              <w:rPr>
                <w:b/>
                <w:bCs/>
              </w:rPr>
              <w:t>reportgeneration</w:t>
            </w:r>
            <w:proofErr w:type="spellEnd"/>
            <w:r w:rsidRPr="009738B7">
              <w:rPr>
                <w:b/>
                <w:bCs/>
              </w:rPr>
              <w:t>-</w:t>
            </w:r>
            <w:proofErr w:type="spellStart"/>
            <w:r w:rsidRPr="009738B7">
              <w:rPr>
                <w:b/>
                <w:bCs/>
              </w:rPr>
              <w:t>appservice</w:t>
            </w:r>
            <w:proofErr w:type="spellEnd"/>
            <w:r w:rsidRPr="009738B7">
              <w:rPr>
                <w:b/>
                <w:bCs/>
              </w:rPr>
              <w:t>-stg</w:t>
            </w:r>
          </w:p>
          <w:p w14:paraId="5F0C70EF" w14:textId="77777777" w:rsidR="009738B7" w:rsidRPr="009738B7" w:rsidRDefault="009738B7" w:rsidP="009738B7">
            <w:r w:rsidRPr="009738B7">
              <w:t>IAM Role – Contributor</w:t>
            </w:r>
          </w:p>
          <w:p w14:paraId="7B55624D" w14:textId="77777777" w:rsidR="009738B7" w:rsidRPr="009738B7" w:rsidRDefault="009738B7" w:rsidP="009738B7">
            <w:r w:rsidRPr="009738B7">
              <w:t xml:space="preserve">SP - </w:t>
            </w:r>
            <w:proofErr w:type="spellStart"/>
            <w:r w:rsidRPr="009738B7">
              <w:rPr>
                <w:b/>
                <w:bCs/>
              </w:rPr>
              <w:t>hpefs</w:t>
            </w:r>
            <w:proofErr w:type="spellEnd"/>
            <w:r w:rsidRPr="009738B7">
              <w:rPr>
                <w:b/>
                <w:bCs/>
              </w:rPr>
              <w:t>-</w:t>
            </w:r>
            <w:proofErr w:type="spellStart"/>
            <w:r w:rsidRPr="009738B7">
              <w:rPr>
                <w:b/>
                <w:bCs/>
              </w:rPr>
              <w:t>odessa</w:t>
            </w:r>
            <w:proofErr w:type="spellEnd"/>
            <w:r w:rsidRPr="009738B7">
              <w:rPr>
                <w:b/>
                <w:bCs/>
              </w:rPr>
              <w:t>-</w:t>
            </w:r>
            <w:proofErr w:type="spellStart"/>
            <w:r w:rsidRPr="009738B7">
              <w:rPr>
                <w:b/>
                <w:bCs/>
              </w:rPr>
              <w:t>devops</w:t>
            </w:r>
            <w:proofErr w:type="spellEnd"/>
            <w:r w:rsidRPr="009738B7">
              <w:rPr>
                <w:b/>
                <w:bCs/>
              </w:rPr>
              <w:t>-</w:t>
            </w:r>
            <w:proofErr w:type="spellStart"/>
            <w:r w:rsidRPr="009738B7">
              <w:rPr>
                <w:b/>
                <w:bCs/>
              </w:rPr>
              <w:t>sp</w:t>
            </w:r>
            <w:proofErr w:type="spellEnd"/>
            <w:r w:rsidRPr="009738B7">
              <w:rPr>
                <w:b/>
                <w:bCs/>
              </w:rPr>
              <w:t>-stg</w:t>
            </w:r>
          </w:p>
        </w:tc>
        <w:tc>
          <w:tcPr>
            <w:tcW w:w="2996" w:type="dxa"/>
            <w:tcBorders>
              <w:top w:val="single" w:sz="8" w:space="0" w:color="FFFFFF"/>
              <w:left w:val="single" w:sz="8" w:space="0" w:color="FFFFFF"/>
              <w:bottom w:val="single" w:sz="8" w:space="0" w:color="FFFFFF"/>
              <w:right w:val="single" w:sz="8" w:space="0" w:color="FFFFFF"/>
            </w:tcBorders>
            <w:shd w:val="clear" w:color="auto" w:fill="E9EBF5"/>
            <w:tcMar>
              <w:top w:w="18" w:type="dxa"/>
              <w:left w:w="36" w:type="dxa"/>
              <w:bottom w:w="18" w:type="dxa"/>
              <w:right w:w="36" w:type="dxa"/>
            </w:tcMar>
            <w:hideMark/>
          </w:tcPr>
          <w:p w14:paraId="15A9303E" w14:textId="77777777" w:rsidR="009738B7" w:rsidRPr="009738B7" w:rsidRDefault="009738B7" w:rsidP="009738B7">
            <w:r w:rsidRPr="009738B7">
              <w:t>SP requires IAM permission on App services for deployment</w:t>
            </w:r>
          </w:p>
        </w:tc>
      </w:tr>
      <w:tr w:rsidR="009738B7" w:rsidRPr="009738B7" w14:paraId="39809219" w14:textId="77777777" w:rsidTr="009738B7">
        <w:trPr>
          <w:trHeight w:val="1518"/>
        </w:trPr>
        <w:tc>
          <w:tcPr>
            <w:tcW w:w="2451" w:type="dxa"/>
            <w:tcBorders>
              <w:top w:val="single" w:sz="8" w:space="0" w:color="FFFFFF"/>
              <w:left w:val="single" w:sz="8" w:space="0" w:color="FFFFFF"/>
              <w:bottom w:val="single" w:sz="8" w:space="0" w:color="FFFFFF"/>
              <w:right w:val="single" w:sz="8" w:space="0" w:color="FFFFFF"/>
            </w:tcBorders>
            <w:shd w:val="clear" w:color="auto" w:fill="CFD5EA"/>
            <w:tcMar>
              <w:top w:w="40" w:type="dxa"/>
              <w:left w:w="79" w:type="dxa"/>
              <w:bottom w:w="40" w:type="dxa"/>
              <w:right w:w="79" w:type="dxa"/>
            </w:tcMar>
            <w:hideMark/>
          </w:tcPr>
          <w:p w14:paraId="7032C59A" w14:textId="77777777" w:rsidR="009738B7" w:rsidRPr="009738B7" w:rsidRDefault="009738B7" w:rsidP="009738B7">
            <w:r w:rsidRPr="009738B7">
              <w:t>Azure Report Server VM</w:t>
            </w:r>
          </w:p>
        </w:tc>
        <w:tc>
          <w:tcPr>
            <w:tcW w:w="2451" w:type="dxa"/>
            <w:tcBorders>
              <w:top w:val="single" w:sz="8" w:space="0" w:color="FFFFFF"/>
              <w:left w:val="single" w:sz="8" w:space="0" w:color="FFFFFF"/>
              <w:bottom w:val="single" w:sz="8" w:space="0" w:color="FFFFFF"/>
              <w:right w:val="single" w:sz="8" w:space="0" w:color="FFFFFF"/>
            </w:tcBorders>
            <w:shd w:val="clear" w:color="auto" w:fill="CFD5EA"/>
            <w:tcMar>
              <w:top w:w="40" w:type="dxa"/>
              <w:left w:w="79" w:type="dxa"/>
              <w:bottom w:w="40" w:type="dxa"/>
              <w:right w:w="79" w:type="dxa"/>
            </w:tcMar>
            <w:hideMark/>
          </w:tcPr>
          <w:p w14:paraId="66D3891F" w14:textId="77777777" w:rsidR="009738B7" w:rsidRPr="009738B7" w:rsidRDefault="009738B7" w:rsidP="009738B7">
            <w:r w:rsidRPr="009738B7">
              <w:t>Grant VM Admin permission to domain account within Report Server VM</w:t>
            </w:r>
          </w:p>
        </w:tc>
        <w:tc>
          <w:tcPr>
            <w:tcW w:w="2657" w:type="dxa"/>
            <w:tcBorders>
              <w:top w:val="single" w:sz="8" w:space="0" w:color="FFFFFF"/>
              <w:left w:val="single" w:sz="8" w:space="0" w:color="FFFFFF"/>
              <w:bottom w:val="single" w:sz="8" w:space="0" w:color="FFFFFF"/>
              <w:right w:val="single" w:sz="8" w:space="0" w:color="FFFFFF"/>
            </w:tcBorders>
            <w:shd w:val="clear" w:color="auto" w:fill="CFD5EA"/>
            <w:tcMar>
              <w:top w:w="40" w:type="dxa"/>
              <w:left w:w="79" w:type="dxa"/>
              <w:bottom w:w="40" w:type="dxa"/>
              <w:right w:w="79" w:type="dxa"/>
            </w:tcMar>
            <w:hideMark/>
          </w:tcPr>
          <w:p w14:paraId="5C4064EB" w14:textId="77777777" w:rsidR="009738B7" w:rsidRPr="009738B7" w:rsidRDefault="009738B7" w:rsidP="009738B7">
            <w:r w:rsidRPr="009738B7">
              <w:rPr>
                <w:b/>
                <w:bCs/>
              </w:rPr>
              <w:t>Domain Account</w:t>
            </w:r>
            <w:r w:rsidRPr="009738B7">
              <w:t xml:space="preserve"> – </w:t>
            </w:r>
            <w:proofErr w:type="spellStart"/>
            <w:r w:rsidRPr="009738B7">
              <w:rPr>
                <w:b/>
                <w:bCs/>
              </w:rPr>
              <w:t>hpefsoddevopssastg</w:t>
            </w:r>
            <w:proofErr w:type="spellEnd"/>
          </w:p>
          <w:p w14:paraId="2D6C7279" w14:textId="77777777" w:rsidR="009738B7" w:rsidRPr="009738B7" w:rsidRDefault="009738B7" w:rsidP="009738B7">
            <w:r w:rsidRPr="009738B7">
              <w:rPr>
                <w:b/>
                <w:bCs/>
              </w:rPr>
              <w:t>Report Server VM</w:t>
            </w:r>
            <w:r w:rsidRPr="009738B7">
              <w:t xml:space="preserve"> – vmreportsvrstg1/ 10.17.26.4</w:t>
            </w:r>
          </w:p>
          <w:p w14:paraId="34706366" w14:textId="77777777" w:rsidR="009738B7" w:rsidRPr="009738B7" w:rsidRDefault="009738B7" w:rsidP="009738B7">
            <w:r w:rsidRPr="009738B7">
              <w:rPr>
                <w:b/>
                <w:bCs/>
              </w:rPr>
              <w:t>Report Server VM</w:t>
            </w:r>
            <w:r w:rsidRPr="009738B7">
              <w:t xml:space="preserve"> – vmreportsvrstg2/ 10.17.26.7</w:t>
            </w:r>
          </w:p>
          <w:p w14:paraId="56A218EB" w14:textId="77777777" w:rsidR="009738B7" w:rsidRPr="009738B7" w:rsidRDefault="009738B7" w:rsidP="009738B7">
            <w:r w:rsidRPr="009738B7">
              <w:rPr>
                <w:b/>
                <w:bCs/>
              </w:rPr>
              <w:t xml:space="preserve">Permission </w:t>
            </w:r>
            <w:r w:rsidRPr="009738B7">
              <w:t>– Administrator Group</w:t>
            </w:r>
          </w:p>
        </w:tc>
        <w:tc>
          <w:tcPr>
            <w:tcW w:w="2996" w:type="dxa"/>
            <w:tcBorders>
              <w:top w:val="single" w:sz="8" w:space="0" w:color="FFFFFF"/>
              <w:left w:val="single" w:sz="8" w:space="0" w:color="FFFFFF"/>
              <w:bottom w:val="single" w:sz="8" w:space="0" w:color="FFFFFF"/>
              <w:right w:val="single" w:sz="8" w:space="0" w:color="FFFFFF"/>
            </w:tcBorders>
            <w:shd w:val="clear" w:color="auto" w:fill="CFD5EA"/>
            <w:tcMar>
              <w:top w:w="40" w:type="dxa"/>
              <w:left w:w="79" w:type="dxa"/>
              <w:bottom w:w="40" w:type="dxa"/>
              <w:right w:w="79" w:type="dxa"/>
            </w:tcMar>
            <w:hideMark/>
          </w:tcPr>
          <w:p w14:paraId="23A2D98C" w14:textId="77777777" w:rsidR="009738B7" w:rsidRPr="009738B7" w:rsidRDefault="009738B7" w:rsidP="009738B7">
            <w:r w:rsidRPr="009738B7">
              <w:t>This permission is required on VM to deploy bulk RDL, helper files and to start and stop SSRS service.</w:t>
            </w:r>
          </w:p>
        </w:tc>
      </w:tr>
      <w:tr w:rsidR="009738B7" w:rsidRPr="009738B7" w14:paraId="5910C3AE" w14:textId="77777777" w:rsidTr="009738B7">
        <w:trPr>
          <w:trHeight w:val="1518"/>
        </w:trPr>
        <w:tc>
          <w:tcPr>
            <w:tcW w:w="2451" w:type="dxa"/>
            <w:tcBorders>
              <w:top w:val="single" w:sz="8" w:space="0" w:color="FFFFFF"/>
              <w:left w:val="single" w:sz="8" w:space="0" w:color="FFFFFF"/>
              <w:bottom w:val="single" w:sz="8" w:space="0" w:color="FFFFFF"/>
              <w:right w:val="single" w:sz="8" w:space="0" w:color="FFFFFF"/>
            </w:tcBorders>
            <w:shd w:val="clear" w:color="auto" w:fill="E9EBF5"/>
            <w:tcMar>
              <w:top w:w="40" w:type="dxa"/>
              <w:left w:w="79" w:type="dxa"/>
              <w:bottom w:w="40" w:type="dxa"/>
              <w:right w:w="79" w:type="dxa"/>
            </w:tcMar>
            <w:hideMark/>
          </w:tcPr>
          <w:p w14:paraId="14719271" w14:textId="77777777" w:rsidR="009738B7" w:rsidRPr="009738B7" w:rsidRDefault="009738B7" w:rsidP="009738B7">
            <w:r w:rsidRPr="009738B7">
              <w:lastRenderedPageBreak/>
              <w:t>Azure Report Server VM</w:t>
            </w:r>
          </w:p>
        </w:tc>
        <w:tc>
          <w:tcPr>
            <w:tcW w:w="2451" w:type="dxa"/>
            <w:tcBorders>
              <w:top w:val="single" w:sz="8" w:space="0" w:color="FFFFFF"/>
              <w:left w:val="single" w:sz="8" w:space="0" w:color="FFFFFF"/>
              <w:bottom w:val="single" w:sz="8" w:space="0" w:color="FFFFFF"/>
              <w:right w:val="single" w:sz="8" w:space="0" w:color="FFFFFF"/>
            </w:tcBorders>
            <w:shd w:val="clear" w:color="auto" w:fill="E9EBF5"/>
            <w:tcMar>
              <w:top w:w="40" w:type="dxa"/>
              <w:left w:w="79" w:type="dxa"/>
              <w:bottom w:w="40" w:type="dxa"/>
              <w:right w:w="79" w:type="dxa"/>
            </w:tcMar>
            <w:hideMark/>
          </w:tcPr>
          <w:p w14:paraId="640BA5DB" w14:textId="77777777" w:rsidR="009738B7" w:rsidRPr="009738B7" w:rsidRDefault="009738B7" w:rsidP="009738B7">
            <w:r w:rsidRPr="009738B7">
              <w:t xml:space="preserve">Grant IAM roles to SP for Report Server VM </w:t>
            </w:r>
          </w:p>
        </w:tc>
        <w:tc>
          <w:tcPr>
            <w:tcW w:w="2657" w:type="dxa"/>
            <w:tcBorders>
              <w:top w:val="single" w:sz="8" w:space="0" w:color="FFFFFF"/>
              <w:left w:val="single" w:sz="8" w:space="0" w:color="FFFFFF"/>
              <w:bottom w:val="single" w:sz="8" w:space="0" w:color="FFFFFF"/>
              <w:right w:val="single" w:sz="8" w:space="0" w:color="FFFFFF"/>
            </w:tcBorders>
            <w:shd w:val="clear" w:color="auto" w:fill="E9EBF5"/>
            <w:tcMar>
              <w:top w:w="40" w:type="dxa"/>
              <w:left w:w="79" w:type="dxa"/>
              <w:bottom w:w="40" w:type="dxa"/>
              <w:right w:w="79" w:type="dxa"/>
            </w:tcMar>
            <w:hideMark/>
          </w:tcPr>
          <w:p w14:paraId="2DE6B43A" w14:textId="77777777" w:rsidR="009738B7" w:rsidRPr="009738B7" w:rsidRDefault="009738B7" w:rsidP="009738B7">
            <w:r w:rsidRPr="009738B7">
              <w:rPr>
                <w:b/>
                <w:bCs/>
              </w:rPr>
              <w:t>Report Server VM</w:t>
            </w:r>
            <w:r w:rsidRPr="009738B7">
              <w:t xml:space="preserve"> – vmreportsvrstg1/ 10.17.26.4</w:t>
            </w:r>
          </w:p>
          <w:p w14:paraId="069CDD9B" w14:textId="77777777" w:rsidR="009738B7" w:rsidRPr="009738B7" w:rsidRDefault="009738B7" w:rsidP="009738B7">
            <w:r w:rsidRPr="009738B7">
              <w:rPr>
                <w:b/>
                <w:bCs/>
              </w:rPr>
              <w:t>Report Server VM</w:t>
            </w:r>
            <w:r w:rsidRPr="009738B7">
              <w:t xml:space="preserve"> – vmreportsvrstg2/ 10.17.26.7</w:t>
            </w:r>
          </w:p>
          <w:p w14:paraId="4AEE3031" w14:textId="77777777" w:rsidR="009738B7" w:rsidRPr="009738B7" w:rsidRDefault="009738B7" w:rsidP="009738B7">
            <w:r w:rsidRPr="009738B7">
              <w:rPr>
                <w:b/>
                <w:bCs/>
              </w:rPr>
              <w:t xml:space="preserve">SA - </w:t>
            </w:r>
            <w:proofErr w:type="spellStart"/>
            <w:r w:rsidRPr="009738B7">
              <w:rPr>
                <w:b/>
                <w:bCs/>
              </w:rPr>
              <w:t>hpefs</w:t>
            </w:r>
            <w:proofErr w:type="spellEnd"/>
            <w:r w:rsidRPr="009738B7">
              <w:rPr>
                <w:b/>
                <w:bCs/>
              </w:rPr>
              <w:t>-</w:t>
            </w:r>
            <w:proofErr w:type="spellStart"/>
            <w:r w:rsidRPr="009738B7">
              <w:rPr>
                <w:b/>
                <w:bCs/>
              </w:rPr>
              <w:t>odessa</w:t>
            </w:r>
            <w:proofErr w:type="spellEnd"/>
            <w:r w:rsidRPr="009738B7">
              <w:rPr>
                <w:b/>
                <w:bCs/>
              </w:rPr>
              <w:t>-</w:t>
            </w:r>
            <w:proofErr w:type="spellStart"/>
            <w:r w:rsidRPr="009738B7">
              <w:rPr>
                <w:b/>
                <w:bCs/>
              </w:rPr>
              <w:t>devops</w:t>
            </w:r>
            <w:proofErr w:type="spellEnd"/>
            <w:r w:rsidRPr="009738B7">
              <w:rPr>
                <w:b/>
                <w:bCs/>
              </w:rPr>
              <w:t>-</w:t>
            </w:r>
            <w:proofErr w:type="spellStart"/>
            <w:r w:rsidRPr="009738B7">
              <w:rPr>
                <w:b/>
                <w:bCs/>
              </w:rPr>
              <w:t>sp</w:t>
            </w:r>
            <w:proofErr w:type="spellEnd"/>
            <w:r w:rsidRPr="009738B7">
              <w:rPr>
                <w:b/>
                <w:bCs/>
              </w:rPr>
              <w:t>-stg</w:t>
            </w:r>
          </w:p>
          <w:p w14:paraId="2EBB9A13" w14:textId="77777777" w:rsidR="009738B7" w:rsidRPr="009738B7" w:rsidRDefault="009738B7" w:rsidP="009738B7">
            <w:r w:rsidRPr="009738B7">
              <w:rPr>
                <w:b/>
                <w:bCs/>
              </w:rPr>
              <w:t xml:space="preserve">IAM Roles </w:t>
            </w:r>
            <w:r w:rsidRPr="009738B7">
              <w:t>- Contributor, Virtual Machine Administrator Login</w:t>
            </w:r>
          </w:p>
        </w:tc>
        <w:tc>
          <w:tcPr>
            <w:tcW w:w="2996" w:type="dxa"/>
            <w:tcBorders>
              <w:top w:val="single" w:sz="8" w:space="0" w:color="FFFFFF"/>
              <w:left w:val="single" w:sz="8" w:space="0" w:color="FFFFFF"/>
              <w:bottom w:val="single" w:sz="8" w:space="0" w:color="FFFFFF"/>
              <w:right w:val="single" w:sz="8" w:space="0" w:color="FFFFFF"/>
            </w:tcBorders>
            <w:shd w:val="clear" w:color="auto" w:fill="E9EBF5"/>
            <w:tcMar>
              <w:top w:w="40" w:type="dxa"/>
              <w:left w:w="79" w:type="dxa"/>
              <w:bottom w:w="40" w:type="dxa"/>
              <w:right w:w="79" w:type="dxa"/>
            </w:tcMar>
            <w:hideMark/>
          </w:tcPr>
          <w:p w14:paraId="6E128F4F" w14:textId="77777777" w:rsidR="009738B7" w:rsidRPr="009738B7" w:rsidRDefault="009738B7" w:rsidP="009738B7">
            <w:r w:rsidRPr="009738B7">
              <w:t>These permissions are needed to have access on Report Server VM.</w:t>
            </w:r>
          </w:p>
        </w:tc>
      </w:tr>
      <w:tr w:rsidR="009738B7" w:rsidRPr="009738B7" w14:paraId="70F1AB4B" w14:textId="77777777" w:rsidTr="009738B7">
        <w:trPr>
          <w:trHeight w:val="1518"/>
        </w:trPr>
        <w:tc>
          <w:tcPr>
            <w:tcW w:w="2451" w:type="dxa"/>
            <w:tcBorders>
              <w:top w:val="single" w:sz="8" w:space="0" w:color="FFFFFF"/>
              <w:left w:val="single" w:sz="8" w:space="0" w:color="FFFFFF"/>
              <w:bottom w:val="single" w:sz="8" w:space="0" w:color="FFFFFF"/>
              <w:right w:val="single" w:sz="8" w:space="0" w:color="FFFFFF"/>
            </w:tcBorders>
            <w:shd w:val="clear" w:color="auto" w:fill="CFD5EA"/>
            <w:tcMar>
              <w:top w:w="40" w:type="dxa"/>
              <w:left w:w="79" w:type="dxa"/>
              <w:bottom w:w="40" w:type="dxa"/>
              <w:right w:w="79" w:type="dxa"/>
            </w:tcMar>
            <w:hideMark/>
          </w:tcPr>
          <w:p w14:paraId="732FDF52" w14:textId="77777777" w:rsidR="009738B7" w:rsidRPr="009738B7" w:rsidRDefault="009738B7" w:rsidP="009738B7">
            <w:r w:rsidRPr="009738B7">
              <w:t>Azure Report Server VM</w:t>
            </w:r>
          </w:p>
        </w:tc>
        <w:tc>
          <w:tcPr>
            <w:tcW w:w="2451" w:type="dxa"/>
            <w:tcBorders>
              <w:top w:val="single" w:sz="8" w:space="0" w:color="FFFFFF"/>
              <w:left w:val="single" w:sz="8" w:space="0" w:color="FFFFFF"/>
              <w:bottom w:val="single" w:sz="8" w:space="0" w:color="FFFFFF"/>
              <w:right w:val="single" w:sz="8" w:space="0" w:color="FFFFFF"/>
            </w:tcBorders>
            <w:shd w:val="clear" w:color="auto" w:fill="CFD5EA"/>
            <w:tcMar>
              <w:top w:w="40" w:type="dxa"/>
              <w:left w:w="79" w:type="dxa"/>
              <w:bottom w:w="40" w:type="dxa"/>
              <w:right w:w="79" w:type="dxa"/>
            </w:tcMar>
            <w:hideMark/>
          </w:tcPr>
          <w:p w14:paraId="0E974953" w14:textId="77777777" w:rsidR="009738B7" w:rsidRPr="009738B7" w:rsidRDefault="009738B7" w:rsidP="009738B7">
            <w:r w:rsidRPr="009738B7">
              <w:t xml:space="preserve">Create Inbound port within Report Server VM for Remote </w:t>
            </w:r>
            <w:proofErr w:type="spellStart"/>
            <w:r w:rsidRPr="009738B7">
              <w:t>Powershell</w:t>
            </w:r>
            <w:proofErr w:type="spellEnd"/>
            <w:r w:rsidRPr="009738B7">
              <w:t xml:space="preserve"> script execution</w:t>
            </w:r>
          </w:p>
        </w:tc>
        <w:tc>
          <w:tcPr>
            <w:tcW w:w="2657" w:type="dxa"/>
            <w:tcBorders>
              <w:top w:val="single" w:sz="8" w:space="0" w:color="FFFFFF"/>
              <w:left w:val="single" w:sz="8" w:space="0" w:color="FFFFFF"/>
              <w:bottom w:val="single" w:sz="8" w:space="0" w:color="FFFFFF"/>
              <w:right w:val="single" w:sz="8" w:space="0" w:color="FFFFFF"/>
            </w:tcBorders>
            <w:shd w:val="clear" w:color="auto" w:fill="CFD5EA"/>
            <w:tcMar>
              <w:top w:w="40" w:type="dxa"/>
              <w:left w:w="79" w:type="dxa"/>
              <w:bottom w:w="40" w:type="dxa"/>
              <w:right w:w="79" w:type="dxa"/>
            </w:tcMar>
            <w:hideMark/>
          </w:tcPr>
          <w:p w14:paraId="5CE4A46E" w14:textId="77777777" w:rsidR="009738B7" w:rsidRPr="009738B7" w:rsidRDefault="009738B7" w:rsidP="009738B7">
            <w:r w:rsidRPr="009738B7">
              <w:rPr>
                <w:b/>
                <w:bCs/>
              </w:rPr>
              <w:t>Port No</w:t>
            </w:r>
            <w:r w:rsidRPr="009738B7">
              <w:t xml:space="preserve"> – 5986</w:t>
            </w:r>
          </w:p>
          <w:p w14:paraId="4A850167" w14:textId="77777777" w:rsidR="009738B7" w:rsidRPr="009738B7" w:rsidRDefault="009738B7" w:rsidP="009738B7">
            <w:r w:rsidRPr="009738B7">
              <w:rPr>
                <w:b/>
                <w:bCs/>
              </w:rPr>
              <w:t>Report Server VM</w:t>
            </w:r>
            <w:r w:rsidRPr="009738B7">
              <w:t xml:space="preserve"> – vmreportsvrstg1/ 10.17.26.4</w:t>
            </w:r>
          </w:p>
          <w:p w14:paraId="6B93A668" w14:textId="77777777" w:rsidR="009738B7" w:rsidRPr="009738B7" w:rsidRDefault="009738B7" w:rsidP="009738B7">
            <w:r w:rsidRPr="009738B7">
              <w:rPr>
                <w:b/>
                <w:bCs/>
              </w:rPr>
              <w:t>Report Server VM</w:t>
            </w:r>
            <w:r w:rsidRPr="009738B7">
              <w:t xml:space="preserve"> – vmreportsvrstg2/ 10.17.26.7</w:t>
            </w:r>
          </w:p>
        </w:tc>
        <w:tc>
          <w:tcPr>
            <w:tcW w:w="2996" w:type="dxa"/>
            <w:tcBorders>
              <w:top w:val="single" w:sz="8" w:space="0" w:color="FFFFFF"/>
              <w:left w:val="single" w:sz="8" w:space="0" w:color="FFFFFF"/>
              <w:bottom w:val="single" w:sz="8" w:space="0" w:color="FFFFFF"/>
              <w:right w:val="single" w:sz="8" w:space="0" w:color="FFFFFF"/>
            </w:tcBorders>
            <w:shd w:val="clear" w:color="auto" w:fill="CFD5EA"/>
            <w:tcMar>
              <w:top w:w="40" w:type="dxa"/>
              <w:left w:w="79" w:type="dxa"/>
              <w:bottom w:w="40" w:type="dxa"/>
              <w:right w:w="79" w:type="dxa"/>
            </w:tcMar>
            <w:hideMark/>
          </w:tcPr>
          <w:p w14:paraId="1A63C364" w14:textId="77777777" w:rsidR="009738B7" w:rsidRPr="009738B7" w:rsidRDefault="009738B7" w:rsidP="009738B7">
            <w:r w:rsidRPr="009738B7">
              <w:t>Need to create Inbound Port</w:t>
            </w:r>
          </w:p>
          <w:p w14:paraId="004BA47B" w14:textId="77777777" w:rsidR="009738B7" w:rsidRPr="009738B7" w:rsidRDefault="009738B7" w:rsidP="009738B7">
            <w:r w:rsidRPr="009738B7">
              <w:rPr>
                <w:b/>
                <w:bCs/>
              </w:rPr>
              <w:t xml:space="preserve">Reference link – </w:t>
            </w:r>
            <w:hyperlink r:id="rId121" w:history="1">
              <w:r w:rsidRPr="009738B7">
                <w:rPr>
                  <w:rStyle w:val="Hyperlink"/>
                </w:rPr>
                <w:t xml:space="preserve">Configuring </w:t>
              </w:r>
            </w:hyperlink>
            <w:hyperlink r:id="rId122" w:history="1">
              <w:proofErr w:type="spellStart"/>
              <w:r w:rsidRPr="009738B7">
                <w:rPr>
                  <w:rStyle w:val="Hyperlink"/>
                </w:rPr>
                <w:t>WinRM</w:t>
              </w:r>
              <w:proofErr w:type="spellEnd"/>
            </w:hyperlink>
            <w:hyperlink r:id="rId123" w:history="1">
              <w:r w:rsidRPr="009738B7">
                <w:rPr>
                  <w:rStyle w:val="Hyperlink"/>
                </w:rPr>
                <w:t xml:space="preserve"> over HTTPS to enable PowerShell remoting</w:t>
              </w:r>
            </w:hyperlink>
            <w:r w:rsidRPr="009738B7">
              <w:t>.</w:t>
            </w:r>
          </w:p>
        </w:tc>
      </w:tr>
      <w:tr w:rsidR="009738B7" w:rsidRPr="009738B7" w14:paraId="05C74812" w14:textId="77777777" w:rsidTr="009738B7">
        <w:trPr>
          <w:trHeight w:val="1574"/>
        </w:trPr>
        <w:tc>
          <w:tcPr>
            <w:tcW w:w="2451" w:type="dxa"/>
            <w:tcBorders>
              <w:top w:val="single" w:sz="8" w:space="0" w:color="FFFFFF"/>
              <w:left w:val="single" w:sz="8" w:space="0" w:color="FFFFFF"/>
              <w:bottom w:val="single" w:sz="8" w:space="0" w:color="FFFFFF"/>
              <w:right w:val="single" w:sz="8" w:space="0" w:color="FFFFFF"/>
            </w:tcBorders>
            <w:shd w:val="clear" w:color="auto" w:fill="E9EBF5"/>
            <w:tcMar>
              <w:top w:w="40" w:type="dxa"/>
              <w:left w:w="79" w:type="dxa"/>
              <w:bottom w:w="40" w:type="dxa"/>
              <w:right w:w="79" w:type="dxa"/>
            </w:tcMar>
            <w:hideMark/>
          </w:tcPr>
          <w:p w14:paraId="02454753" w14:textId="77777777" w:rsidR="009738B7" w:rsidRPr="009738B7" w:rsidRDefault="009738B7" w:rsidP="009738B7">
            <w:r w:rsidRPr="009738B7">
              <w:t>Azure Report Server VM</w:t>
            </w:r>
          </w:p>
        </w:tc>
        <w:tc>
          <w:tcPr>
            <w:tcW w:w="2451" w:type="dxa"/>
            <w:tcBorders>
              <w:top w:val="single" w:sz="8" w:space="0" w:color="FFFFFF"/>
              <w:left w:val="single" w:sz="8" w:space="0" w:color="FFFFFF"/>
              <w:bottom w:val="single" w:sz="8" w:space="0" w:color="FFFFFF"/>
              <w:right w:val="single" w:sz="8" w:space="0" w:color="FFFFFF"/>
            </w:tcBorders>
            <w:shd w:val="clear" w:color="auto" w:fill="E9EBF5"/>
            <w:tcMar>
              <w:top w:w="40" w:type="dxa"/>
              <w:left w:w="79" w:type="dxa"/>
              <w:bottom w:w="40" w:type="dxa"/>
              <w:right w:w="79" w:type="dxa"/>
            </w:tcMar>
            <w:hideMark/>
          </w:tcPr>
          <w:p w14:paraId="36CDEC62" w14:textId="77777777" w:rsidR="009738B7" w:rsidRPr="009738B7" w:rsidRDefault="009738B7" w:rsidP="009738B7">
            <w:r w:rsidRPr="009738B7">
              <w:t xml:space="preserve">Create certificate within Report Server VM for Remote </w:t>
            </w:r>
            <w:proofErr w:type="spellStart"/>
            <w:r w:rsidRPr="009738B7">
              <w:t>Powershell</w:t>
            </w:r>
            <w:proofErr w:type="spellEnd"/>
            <w:r w:rsidRPr="009738B7">
              <w:t xml:space="preserve"> script execution</w:t>
            </w:r>
          </w:p>
        </w:tc>
        <w:tc>
          <w:tcPr>
            <w:tcW w:w="2657" w:type="dxa"/>
            <w:tcBorders>
              <w:top w:val="single" w:sz="8" w:space="0" w:color="FFFFFF"/>
              <w:left w:val="single" w:sz="8" w:space="0" w:color="FFFFFF"/>
              <w:bottom w:val="single" w:sz="8" w:space="0" w:color="FFFFFF"/>
              <w:right w:val="single" w:sz="8" w:space="0" w:color="FFFFFF"/>
            </w:tcBorders>
            <w:shd w:val="clear" w:color="auto" w:fill="E9EBF5"/>
            <w:tcMar>
              <w:top w:w="40" w:type="dxa"/>
              <w:left w:w="79" w:type="dxa"/>
              <w:bottom w:w="40" w:type="dxa"/>
              <w:right w:w="79" w:type="dxa"/>
            </w:tcMar>
            <w:hideMark/>
          </w:tcPr>
          <w:p w14:paraId="14F22C0C" w14:textId="77777777" w:rsidR="009738B7" w:rsidRPr="009738B7" w:rsidRDefault="009738B7" w:rsidP="009738B7">
            <w:proofErr w:type="spellStart"/>
            <w:r w:rsidRPr="009738B7">
              <w:rPr>
                <w:b/>
                <w:bCs/>
              </w:rPr>
              <w:t>Self Signed</w:t>
            </w:r>
            <w:proofErr w:type="spellEnd"/>
            <w:r w:rsidRPr="009738B7">
              <w:rPr>
                <w:b/>
                <w:bCs/>
              </w:rPr>
              <w:t xml:space="preserve"> Certificate –</w:t>
            </w:r>
            <w:r w:rsidRPr="009738B7">
              <w:t xml:space="preserve"> </w:t>
            </w:r>
            <w:proofErr w:type="spellStart"/>
            <w:r w:rsidRPr="009738B7">
              <w:t>vmreportsvrdev</w:t>
            </w:r>
            <w:proofErr w:type="spellEnd"/>
            <w:r w:rsidRPr="009738B7">
              <w:t xml:space="preserve"> (Friendly Name)</w:t>
            </w:r>
          </w:p>
          <w:p w14:paraId="29907492" w14:textId="77777777" w:rsidR="009738B7" w:rsidRPr="009738B7" w:rsidRDefault="009738B7" w:rsidP="009738B7">
            <w:r w:rsidRPr="009738B7">
              <w:rPr>
                <w:b/>
                <w:bCs/>
              </w:rPr>
              <w:t>Report Server VM –</w:t>
            </w:r>
          </w:p>
          <w:p w14:paraId="25D4BEF6" w14:textId="77777777" w:rsidR="009738B7" w:rsidRPr="009738B7" w:rsidRDefault="009738B7" w:rsidP="009738B7">
            <w:proofErr w:type="spellStart"/>
            <w:r w:rsidRPr="009738B7">
              <w:t>vmreportsvrdev</w:t>
            </w:r>
            <w:proofErr w:type="spellEnd"/>
            <w:r w:rsidRPr="009738B7">
              <w:t xml:space="preserve"> / 10.17.10.6</w:t>
            </w:r>
          </w:p>
        </w:tc>
        <w:tc>
          <w:tcPr>
            <w:tcW w:w="2996" w:type="dxa"/>
            <w:tcBorders>
              <w:top w:val="single" w:sz="8" w:space="0" w:color="FFFFFF"/>
              <w:left w:val="single" w:sz="8" w:space="0" w:color="FFFFFF"/>
              <w:bottom w:val="single" w:sz="8" w:space="0" w:color="FFFFFF"/>
              <w:right w:val="single" w:sz="8" w:space="0" w:color="FFFFFF"/>
            </w:tcBorders>
            <w:shd w:val="clear" w:color="auto" w:fill="E9EBF5"/>
            <w:tcMar>
              <w:top w:w="40" w:type="dxa"/>
              <w:left w:w="79" w:type="dxa"/>
              <w:bottom w:w="40" w:type="dxa"/>
              <w:right w:w="79" w:type="dxa"/>
            </w:tcMar>
            <w:hideMark/>
          </w:tcPr>
          <w:p w14:paraId="6DAEA680" w14:textId="77777777" w:rsidR="009738B7" w:rsidRPr="009738B7" w:rsidRDefault="009738B7" w:rsidP="009738B7">
            <w:r w:rsidRPr="009738B7">
              <w:t xml:space="preserve">For DEV environment, Self-signed certificate is used. TBD if CA certificate can be used. </w:t>
            </w:r>
          </w:p>
          <w:p w14:paraId="6036731C" w14:textId="77777777" w:rsidR="009738B7" w:rsidRPr="009738B7" w:rsidRDefault="009738B7" w:rsidP="009738B7">
            <w:r w:rsidRPr="009738B7">
              <w:t>For Higher environment this is recommended to have CA certificate.</w:t>
            </w:r>
          </w:p>
          <w:p w14:paraId="23EAE7B1" w14:textId="77777777" w:rsidR="009738B7" w:rsidRPr="009738B7" w:rsidRDefault="009738B7" w:rsidP="009738B7">
            <w:r w:rsidRPr="009738B7">
              <w:rPr>
                <w:b/>
                <w:bCs/>
              </w:rPr>
              <w:t xml:space="preserve">Reference link – </w:t>
            </w:r>
            <w:hyperlink r:id="rId124" w:history="1">
              <w:r w:rsidRPr="009738B7">
                <w:rPr>
                  <w:rStyle w:val="Hyperlink"/>
                </w:rPr>
                <w:t xml:space="preserve">Configuring </w:t>
              </w:r>
            </w:hyperlink>
            <w:hyperlink r:id="rId125" w:history="1">
              <w:proofErr w:type="spellStart"/>
              <w:r w:rsidRPr="009738B7">
                <w:rPr>
                  <w:rStyle w:val="Hyperlink"/>
                </w:rPr>
                <w:t>WinRM</w:t>
              </w:r>
              <w:proofErr w:type="spellEnd"/>
            </w:hyperlink>
            <w:hyperlink r:id="rId126" w:history="1">
              <w:r w:rsidRPr="009738B7">
                <w:rPr>
                  <w:rStyle w:val="Hyperlink"/>
                </w:rPr>
                <w:t xml:space="preserve"> over HTTPS to enable PowerShell remoting</w:t>
              </w:r>
            </w:hyperlink>
            <w:r w:rsidRPr="009738B7">
              <w:t>.</w:t>
            </w:r>
          </w:p>
        </w:tc>
      </w:tr>
      <w:tr w:rsidR="009738B7" w:rsidRPr="009738B7" w14:paraId="3063A5C3" w14:textId="77777777" w:rsidTr="009738B7">
        <w:trPr>
          <w:trHeight w:val="1518"/>
        </w:trPr>
        <w:tc>
          <w:tcPr>
            <w:tcW w:w="2451" w:type="dxa"/>
            <w:tcBorders>
              <w:top w:val="single" w:sz="8" w:space="0" w:color="FFFFFF"/>
              <w:left w:val="single" w:sz="8" w:space="0" w:color="FFFFFF"/>
              <w:bottom w:val="single" w:sz="8" w:space="0" w:color="FFFFFF"/>
              <w:right w:val="single" w:sz="8" w:space="0" w:color="FFFFFF"/>
            </w:tcBorders>
            <w:shd w:val="clear" w:color="auto" w:fill="CFD5EA"/>
            <w:tcMar>
              <w:top w:w="18" w:type="dxa"/>
              <w:left w:w="36" w:type="dxa"/>
              <w:bottom w:w="18" w:type="dxa"/>
              <w:right w:w="36" w:type="dxa"/>
            </w:tcMar>
            <w:hideMark/>
          </w:tcPr>
          <w:p w14:paraId="49249B0D" w14:textId="77777777" w:rsidR="009738B7" w:rsidRPr="009738B7" w:rsidRDefault="009738B7" w:rsidP="009738B7">
            <w:r w:rsidRPr="009738B7">
              <w:t>Azure Key Vault</w:t>
            </w:r>
          </w:p>
        </w:tc>
        <w:tc>
          <w:tcPr>
            <w:tcW w:w="2451" w:type="dxa"/>
            <w:tcBorders>
              <w:top w:val="single" w:sz="8" w:space="0" w:color="FFFFFF"/>
              <w:left w:val="single" w:sz="8" w:space="0" w:color="FFFFFF"/>
              <w:bottom w:val="single" w:sz="8" w:space="0" w:color="FFFFFF"/>
              <w:right w:val="single" w:sz="8" w:space="0" w:color="FFFFFF"/>
            </w:tcBorders>
            <w:shd w:val="clear" w:color="auto" w:fill="CFD5EA"/>
            <w:tcMar>
              <w:top w:w="18" w:type="dxa"/>
              <w:left w:w="36" w:type="dxa"/>
              <w:bottom w:w="18" w:type="dxa"/>
              <w:right w:w="36" w:type="dxa"/>
            </w:tcMar>
            <w:hideMark/>
          </w:tcPr>
          <w:p w14:paraId="1C5D2AA0" w14:textId="77777777" w:rsidR="009738B7" w:rsidRPr="009738B7" w:rsidRDefault="009738B7" w:rsidP="009738B7">
            <w:r w:rsidRPr="009738B7">
              <w:t>Grant access policy to SP on Key Vault Secrets</w:t>
            </w:r>
          </w:p>
        </w:tc>
        <w:tc>
          <w:tcPr>
            <w:tcW w:w="2657" w:type="dxa"/>
            <w:tcBorders>
              <w:top w:val="single" w:sz="8" w:space="0" w:color="FFFFFF"/>
              <w:left w:val="single" w:sz="8" w:space="0" w:color="FFFFFF"/>
              <w:bottom w:val="single" w:sz="8" w:space="0" w:color="FFFFFF"/>
              <w:right w:val="single" w:sz="8" w:space="0" w:color="FFFFFF"/>
            </w:tcBorders>
            <w:shd w:val="clear" w:color="auto" w:fill="CFD5EA"/>
            <w:tcMar>
              <w:top w:w="18" w:type="dxa"/>
              <w:left w:w="36" w:type="dxa"/>
              <w:bottom w:w="18" w:type="dxa"/>
              <w:right w:w="36" w:type="dxa"/>
            </w:tcMar>
            <w:hideMark/>
          </w:tcPr>
          <w:p w14:paraId="3D38FAFE" w14:textId="77777777" w:rsidR="009738B7" w:rsidRPr="009738B7" w:rsidRDefault="009738B7" w:rsidP="009738B7">
            <w:r w:rsidRPr="009738B7">
              <w:t>Key Vault –</w:t>
            </w:r>
          </w:p>
          <w:p w14:paraId="4E01A4F6" w14:textId="77777777" w:rsidR="009738B7" w:rsidRPr="009738B7" w:rsidRDefault="009738B7" w:rsidP="009738B7">
            <w:proofErr w:type="spellStart"/>
            <w:r w:rsidRPr="009738B7">
              <w:t>kv</w:t>
            </w:r>
            <w:proofErr w:type="spellEnd"/>
            <w:r w:rsidRPr="009738B7">
              <w:t>-</w:t>
            </w:r>
            <w:proofErr w:type="spellStart"/>
            <w:r w:rsidRPr="009738B7">
              <w:t>hpefs</w:t>
            </w:r>
            <w:proofErr w:type="spellEnd"/>
            <w:r w:rsidRPr="009738B7">
              <w:t>-</w:t>
            </w:r>
            <w:proofErr w:type="spellStart"/>
            <w:r w:rsidRPr="009738B7">
              <w:t>odessa</w:t>
            </w:r>
            <w:proofErr w:type="spellEnd"/>
            <w:r w:rsidRPr="009738B7">
              <w:t>-stg</w:t>
            </w:r>
          </w:p>
          <w:p w14:paraId="30223E2C" w14:textId="77777777" w:rsidR="009738B7" w:rsidRPr="009738B7" w:rsidRDefault="009738B7" w:rsidP="009738B7">
            <w:r w:rsidRPr="009738B7">
              <w:t xml:space="preserve">SP - </w:t>
            </w:r>
            <w:proofErr w:type="spellStart"/>
            <w:r w:rsidRPr="009738B7">
              <w:rPr>
                <w:b/>
                <w:bCs/>
              </w:rPr>
              <w:t>hpefs</w:t>
            </w:r>
            <w:proofErr w:type="spellEnd"/>
            <w:r w:rsidRPr="009738B7">
              <w:rPr>
                <w:b/>
                <w:bCs/>
              </w:rPr>
              <w:t>-</w:t>
            </w:r>
            <w:proofErr w:type="spellStart"/>
            <w:r w:rsidRPr="009738B7">
              <w:rPr>
                <w:b/>
                <w:bCs/>
              </w:rPr>
              <w:t>odessa</w:t>
            </w:r>
            <w:proofErr w:type="spellEnd"/>
            <w:r w:rsidRPr="009738B7">
              <w:rPr>
                <w:b/>
                <w:bCs/>
              </w:rPr>
              <w:t>-</w:t>
            </w:r>
            <w:proofErr w:type="spellStart"/>
            <w:r w:rsidRPr="009738B7">
              <w:rPr>
                <w:b/>
                <w:bCs/>
              </w:rPr>
              <w:t>devops</w:t>
            </w:r>
            <w:proofErr w:type="spellEnd"/>
            <w:r w:rsidRPr="009738B7">
              <w:rPr>
                <w:b/>
                <w:bCs/>
              </w:rPr>
              <w:t>-</w:t>
            </w:r>
            <w:proofErr w:type="spellStart"/>
            <w:r w:rsidRPr="009738B7">
              <w:rPr>
                <w:b/>
                <w:bCs/>
              </w:rPr>
              <w:t>sp</w:t>
            </w:r>
            <w:proofErr w:type="spellEnd"/>
            <w:r w:rsidRPr="009738B7">
              <w:rPr>
                <w:b/>
                <w:bCs/>
              </w:rPr>
              <w:t>-stg</w:t>
            </w:r>
          </w:p>
          <w:p w14:paraId="2CB7D86E" w14:textId="77777777" w:rsidR="009738B7" w:rsidRPr="009738B7" w:rsidRDefault="009738B7" w:rsidP="009738B7">
            <w:r w:rsidRPr="009738B7">
              <w:t>IAM Role – Contributor</w:t>
            </w:r>
          </w:p>
          <w:p w14:paraId="23F6C184" w14:textId="77777777" w:rsidR="009738B7" w:rsidRPr="009738B7" w:rsidRDefault="009738B7" w:rsidP="009738B7">
            <w:r w:rsidRPr="009738B7">
              <w:t>Access Policy – Get and List</w:t>
            </w:r>
          </w:p>
        </w:tc>
        <w:tc>
          <w:tcPr>
            <w:tcW w:w="2996" w:type="dxa"/>
            <w:tcBorders>
              <w:top w:val="single" w:sz="8" w:space="0" w:color="FFFFFF"/>
              <w:left w:val="single" w:sz="8" w:space="0" w:color="FFFFFF"/>
              <w:bottom w:val="single" w:sz="8" w:space="0" w:color="FFFFFF"/>
              <w:right w:val="single" w:sz="8" w:space="0" w:color="FFFFFF"/>
            </w:tcBorders>
            <w:shd w:val="clear" w:color="auto" w:fill="CFD5EA"/>
            <w:tcMar>
              <w:top w:w="18" w:type="dxa"/>
              <w:left w:w="36" w:type="dxa"/>
              <w:bottom w:w="18" w:type="dxa"/>
              <w:right w:w="36" w:type="dxa"/>
            </w:tcMar>
            <w:hideMark/>
          </w:tcPr>
          <w:p w14:paraId="4C6A985A" w14:textId="77777777" w:rsidR="009738B7" w:rsidRPr="009738B7" w:rsidRDefault="009738B7" w:rsidP="009738B7"/>
        </w:tc>
      </w:tr>
      <w:tr w:rsidR="009738B7" w:rsidRPr="009738B7" w14:paraId="08C036F6" w14:textId="77777777" w:rsidTr="009738B7">
        <w:trPr>
          <w:trHeight w:val="924"/>
        </w:trPr>
        <w:tc>
          <w:tcPr>
            <w:tcW w:w="2451" w:type="dxa"/>
            <w:tcBorders>
              <w:top w:val="single" w:sz="8" w:space="0" w:color="FFFFFF"/>
              <w:left w:val="single" w:sz="8" w:space="0" w:color="FFFFFF"/>
              <w:bottom w:val="single" w:sz="8" w:space="0" w:color="FFFFFF"/>
              <w:right w:val="single" w:sz="8" w:space="0" w:color="FFFFFF"/>
            </w:tcBorders>
            <w:shd w:val="clear" w:color="auto" w:fill="E9EBF5"/>
            <w:tcMar>
              <w:top w:w="18" w:type="dxa"/>
              <w:left w:w="36" w:type="dxa"/>
              <w:bottom w:w="18" w:type="dxa"/>
              <w:right w:w="36" w:type="dxa"/>
            </w:tcMar>
            <w:hideMark/>
          </w:tcPr>
          <w:p w14:paraId="79DB0759" w14:textId="77777777" w:rsidR="009738B7" w:rsidRPr="009738B7" w:rsidRDefault="009738B7" w:rsidP="009738B7">
            <w:r w:rsidRPr="009738B7">
              <w:t>Azure SQL Mi</w:t>
            </w:r>
          </w:p>
        </w:tc>
        <w:tc>
          <w:tcPr>
            <w:tcW w:w="2451" w:type="dxa"/>
            <w:tcBorders>
              <w:top w:val="single" w:sz="8" w:space="0" w:color="FFFFFF"/>
              <w:left w:val="single" w:sz="8" w:space="0" w:color="FFFFFF"/>
              <w:bottom w:val="single" w:sz="8" w:space="0" w:color="FFFFFF"/>
              <w:right w:val="single" w:sz="8" w:space="0" w:color="FFFFFF"/>
            </w:tcBorders>
            <w:shd w:val="clear" w:color="auto" w:fill="E9EBF5"/>
            <w:tcMar>
              <w:top w:w="18" w:type="dxa"/>
              <w:left w:w="36" w:type="dxa"/>
              <w:bottom w:w="18" w:type="dxa"/>
              <w:right w:w="36" w:type="dxa"/>
            </w:tcMar>
            <w:hideMark/>
          </w:tcPr>
          <w:p w14:paraId="62B5D58B" w14:textId="77777777" w:rsidR="009738B7" w:rsidRPr="009738B7" w:rsidRDefault="009738B7" w:rsidP="009738B7">
            <w:r w:rsidRPr="009738B7">
              <w:t>Grant IAM role to SQL MI for SP</w:t>
            </w:r>
          </w:p>
        </w:tc>
        <w:tc>
          <w:tcPr>
            <w:tcW w:w="2657" w:type="dxa"/>
            <w:tcBorders>
              <w:top w:val="single" w:sz="8" w:space="0" w:color="FFFFFF"/>
              <w:left w:val="single" w:sz="8" w:space="0" w:color="FFFFFF"/>
              <w:bottom w:val="single" w:sz="8" w:space="0" w:color="FFFFFF"/>
              <w:right w:val="single" w:sz="8" w:space="0" w:color="FFFFFF"/>
            </w:tcBorders>
            <w:shd w:val="clear" w:color="auto" w:fill="E9EBF5"/>
            <w:tcMar>
              <w:top w:w="18" w:type="dxa"/>
              <w:left w:w="36" w:type="dxa"/>
              <w:bottom w:w="18" w:type="dxa"/>
              <w:right w:w="36" w:type="dxa"/>
            </w:tcMar>
            <w:hideMark/>
          </w:tcPr>
          <w:p w14:paraId="74CE2B35" w14:textId="77777777" w:rsidR="009738B7" w:rsidRPr="009738B7" w:rsidRDefault="009738B7" w:rsidP="009738B7">
            <w:r w:rsidRPr="009738B7">
              <w:t>SQL Mi –</w:t>
            </w:r>
            <w:proofErr w:type="spellStart"/>
            <w:r w:rsidRPr="009738B7">
              <w:t>sqlmi</w:t>
            </w:r>
            <w:proofErr w:type="spellEnd"/>
            <w:r w:rsidRPr="009738B7">
              <w:t>-</w:t>
            </w:r>
            <w:proofErr w:type="spellStart"/>
            <w:r w:rsidRPr="009738B7">
              <w:t>odessa</w:t>
            </w:r>
            <w:proofErr w:type="spellEnd"/>
            <w:r w:rsidRPr="009738B7">
              <w:t>-dev</w:t>
            </w:r>
          </w:p>
          <w:p w14:paraId="245C77CF" w14:textId="77777777" w:rsidR="009738B7" w:rsidRPr="009738B7" w:rsidRDefault="009738B7" w:rsidP="009738B7">
            <w:r w:rsidRPr="009738B7">
              <w:t>SP –</w:t>
            </w:r>
            <w:proofErr w:type="spellStart"/>
            <w:r w:rsidRPr="009738B7">
              <w:rPr>
                <w:b/>
                <w:bCs/>
              </w:rPr>
              <w:t>hpefs</w:t>
            </w:r>
            <w:proofErr w:type="spellEnd"/>
            <w:r w:rsidRPr="009738B7">
              <w:rPr>
                <w:b/>
                <w:bCs/>
              </w:rPr>
              <w:t>-</w:t>
            </w:r>
            <w:proofErr w:type="spellStart"/>
            <w:r w:rsidRPr="009738B7">
              <w:rPr>
                <w:b/>
                <w:bCs/>
              </w:rPr>
              <w:t>odessa</w:t>
            </w:r>
            <w:proofErr w:type="spellEnd"/>
            <w:r w:rsidRPr="009738B7">
              <w:rPr>
                <w:b/>
                <w:bCs/>
              </w:rPr>
              <w:t>-</w:t>
            </w:r>
            <w:proofErr w:type="spellStart"/>
            <w:r w:rsidRPr="009738B7">
              <w:rPr>
                <w:b/>
                <w:bCs/>
              </w:rPr>
              <w:t>devops</w:t>
            </w:r>
            <w:proofErr w:type="spellEnd"/>
            <w:r w:rsidRPr="009738B7">
              <w:rPr>
                <w:b/>
                <w:bCs/>
              </w:rPr>
              <w:t>-</w:t>
            </w:r>
            <w:proofErr w:type="spellStart"/>
            <w:r w:rsidRPr="009738B7">
              <w:rPr>
                <w:b/>
                <w:bCs/>
              </w:rPr>
              <w:t>sp</w:t>
            </w:r>
            <w:proofErr w:type="spellEnd"/>
            <w:r w:rsidRPr="009738B7">
              <w:rPr>
                <w:b/>
                <w:bCs/>
              </w:rPr>
              <w:t>-stg</w:t>
            </w:r>
          </w:p>
          <w:p w14:paraId="0A6CF4E1" w14:textId="77777777" w:rsidR="009738B7" w:rsidRPr="009738B7" w:rsidRDefault="009738B7" w:rsidP="009738B7">
            <w:r w:rsidRPr="009738B7">
              <w:t>IAM Role - Contributor</w:t>
            </w:r>
          </w:p>
        </w:tc>
        <w:tc>
          <w:tcPr>
            <w:tcW w:w="2996" w:type="dxa"/>
            <w:tcBorders>
              <w:top w:val="single" w:sz="8" w:space="0" w:color="FFFFFF"/>
              <w:left w:val="single" w:sz="8" w:space="0" w:color="FFFFFF"/>
              <w:bottom w:val="single" w:sz="8" w:space="0" w:color="FFFFFF"/>
              <w:right w:val="single" w:sz="8" w:space="0" w:color="FFFFFF"/>
            </w:tcBorders>
            <w:shd w:val="clear" w:color="auto" w:fill="E9EBF5"/>
            <w:tcMar>
              <w:top w:w="18" w:type="dxa"/>
              <w:left w:w="36" w:type="dxa"/>
              <w:bottom w:w="18" w:type="dxa"/>
              <w:right w:w="36" w:type="dxa"/>
            </w:tcMar>
            <w:hideMark/>
          </w:tcPr>
          <w:p w14:paraId="10FB0374" w14:textId="77777777" w:rsidR="009738B7" w:rsidRPr="009738B7" w:rsidRDefault="009738B7" w:rsidP="009738B7">
            <w:r w:rsidRPr="009738B7">
              <w:t>Permission to SP for accessing SQL Mi</w:t>
            </w:r>
          </w:p>
        </w:tc>
      </w:tr>
    </w:tbl>
    <w:p w14:paraId="2E8ECF6D" w14:textId="77777777" w:rsidR="007D69B0" w:rsidRDefault="007D69B0" w:rsidP="00D65F34"/>
    <w:p w14:paraId="3846389F" w14:textId="77777777" w:rsidR="007D69B0" w:rsidRDefault="007D69B0" w:rsidP="00D65F34"/>
    <w:p w14:paraId="0D0A5FA6" w14:textId="4BF72FD7" w:rsidR="00D65F34" w:rsidRPr="004D3345" w:rsidRDefault="00171B5E" w:rsidP="00D65F34">
      <w:pPr>
        <w:pStyle w:val="Heading3"/>
        <w:rPr>
          <w:b/>
          <w:bCs/>
        </w:rPr>
      </w:pPr>
      <w:bookmarkStart w:id="89" w:name="_Toc137050123"/>
      <w:r>
        <w:rPr>
          <w:b/>
          <w:bCs/>
        </w:rPr>
        <w:t>7</w:t>
      </w:r>
      <w:r w:rsidR="00D65F34">
        <w:rPr>
          <w:b/>
          <w:bCs/>
        </w:rPr>
        <w:t>.</w:t>
      </w:r>
      <w:r>
        <w:rPr>
          <w:b/>
          <w:bCs/>
        </w:rPr>
        <w:t>3</w:t>
      </w:r>
      <w:r w:rsidR="00D65F34">
        <w:rPr>
          <w:b/>
          <w:bCs/>
        </w:rPr>
        <w:t xml:space="preserve">.2 Enable Remote Execution from DevOps Pipeline within </w:t>
      </w:r>
      <w:r w:rsidR="001819A5">
        <w:rPr>
          <w:b/>
          <w:bCs/>
        </w:rPr>
        <w:t>RDL Service</w:t>
      </w:r>
      <w:r w:rsidR="00D65F34">
        <w:rPr>
          <w:b/>
          <w:bCs/>
        </w:rPr>
        <w:t xml:space="preserve"> VM</w:t>
      </w:r>
      <w:bookmarkEnd w:id="89"/>
    </w:p>
    <w:p w14:paraId="40AE1208" w14:textId="70EF9ABF" w:rsidR="00D27C2B" w:rsidRPr="004312B4" w:rsidRDefault="00D27C2B" w:rsidP="00D27C2B">
      <w:pPr>
        <w:rPr>
          <w:b/>
          <w:bCs/>
          <w:color w:val="273A47" w:themeColor="accent5" w:themeShade="BF"/>
          <w:sz w:val="24"/>
          <w:szCs w:val="24"/>
        </w:rPr>
      </w:pPr>
      <w:r w:rsidRPr="004312B4">
        <w:rPr>
          <w:b/>
          <w:bCs/>
          <w:color w:val="273A47" w:themeColor="accent5" w:themeShade="BF"/>
          <w:sz w:val="24"/>
          <w:szCs w:val="24"/>
          <w:highlight w:val="yellow"/>
        </w:rPr>
        <w:t xml:space="preserve">NOTE: This configuration is needed only one. If this is already covered as part of Core Pipeline setup, then we can skip this. </w:t>
      </w:r>
    </w:p>
    <w:p w14:paraId="03572188" w14:textId="77777777" w:rsidR="00D27C2B" w:rsidRDefault="00D27C2B" w:rsidP="00D65F34"/>
    <w:p w14:paraId="620418F4" w14:textId="3FD9030F" w:rsidR="00D65F34" w:rsidRDefault="00D65F34" w:rsidP="00D65F34">
      <w:r>
        <w:t>To enable remove power shell execution, refer the following steps –</w:t>
      </w:r>
    </w:p>
    <w:p w14:paraId="523E2494" w14:textId="77777777" w:rsidR="00D65F34" w:rsidRDefault="00D65F34" w:rsidP="00D65F34"/>
    <w:p w14:paraId="350E16BC" w14:textId="77777777" w:rsidR="00D65F34" w:rsidRDefault="00D65F34" w:rsidP="00D65F34">
      <w:r>
        <w:t xml:space="preserve">Reference Link - </w:t>
      </w:r>
      <w:hyperlink r:id="rId127" w:history="1">
        <w:r w:rsidRPr="003D6712">
          <w:rPr>
            <w:rStyle w:val="Hyperlink"/>
            <w:color w:val="0070C0"/>
          </w:rPr>
          <w:t xml:space="preserve">Configuring </w:t>
        </w:r>
        <w:proofErr w:type="spellStart"/>
        <w:r w:rsidRPr="003D6712">
          <w:rPr>
            <w:rStyle w:val="Hyperlink"/>
            <w:color w:val="0070C0"/>
          </w:rPr>
          <w:t>WinRM</w:t>
        </w:r>
        <w:proofErr w:type="spellEnd"/>
        <w:r w:rsidRPr="003D6712">
          <w:rPr>
            <w:rStyle w:val="Hyperlink"/>
            <w:color w:val="0070C0"/>
          </w:rPr>
          <w:t xml:space="preserve"> over HTTPS to enable PowerShell remoting</w:t>
        </w:r>
      </w:hyperlink>
      <w:r>
        <w:t>.</w:t>
      </w:r>
    </w:p>
    <w:p w14:paraId="788B0362" w14:textId="77777777" w:rsidR="00D65F34" w:rsidRDefault="00D65F34" w:rsidP="00D65F34"/>
    <w:p w14:paraId="080DC5AF" w14:textId="77777777" w:rsidR="00D65F34" w:rsidRPr="00AD60A3" w:rsidRDefault="00D65F34" w:rsidP="00252FAC">
      <w:pPr>
        <w:pStyle w:val="ListParagraph"/>
        <w:numPr>
          <w:ilvl w:val="0"/>
          <w:numId w:val="51"/>
        </w:numPr>
        <w:rPr>
          <w:b/>
        </w:rPr>
      </w:pPr>
      <w:r w:rsidRPr="00AD60A3">
        <w:rPr>
          <w:b/>
        </w:rPr>
        <w:t>Enable Port 5986</w:t>
      </w:r>
    </w:p>
    <w:p w14:paraId="13658073" w14:textId="77777777" w:rsidR="00D65F34" w:rsidRPr="00A37CB9" w:rsidRDefault="00D65F34" w:rsidP="00D65F34">
      <w:pPr>
        <w:widowControl/>
        <w:autoSpaceDE/>
        <w:autoSpaceDN/>
        <w:ind w:left="1080"/>
        <w:textAlignment w:val="center"/>
        <w:rPr>
          <w:rFonts w:cs="Calibri"/>
          <w:color w:val="auto"/>
          <w:sz w:val="22"/>
          <w:lang w:bidi="ar-SA"/>
        </w:rPr>
      </w:pPr>
      <w:r w:rsidRPr="00A37CB9">
        <w:rPr>
          <w:rFonts w:cs="Calibri"/>
          <w:color w:val="auto"/>
          <w:sz w:val="22"/>
          <w:lang w:bidi="ar-SA"/>
        </w:rPr>
        <w:t xml:space="preserve">Login to VM-&gt;Open Windows </w:t>
      </w:r>
      <w:proofErr w:type="spellStart"/>
      <w:r w:rsidRPr="00A37CB9">
        <w:rPr>
          <w:rFonts w:cs="Calibri"/>
          <w:color w:val="auto"/>
          <w:sz w:val="22"/>
          <w:lang w:bidi="ar-SA"/>
        </w:rPr>
        <w:t>FireWall</w:t>
      </w:r>
      <w:proofErr w:type="spellEnd"/>
      <w:r w:rsidRPr="00A37CB9">
        <w:rPr>
          <w:rFonts w:cs="Calibri"/>
          <w:color w:val="auto"/>
          <w:sz w:val="22"/>
          <w:lang w:bidi="ar-SA"/>
        </w:rPr>
        <w:t xml:space="preserve"> with Advanced Security</w:t>
      </w:r>
      <w:r>
        <w:rPr>
          <w:rFonts w:cs="Calibri"/>
          <w:color w:val="auto"/>
          <w:sz w:val="22"/>
          <w:lang w:bidi="ar-SA"/>
        </w:rPr>
        <w:t>-&gt;</w:t>
      </w:r>
    </w:p>
    <w:p w14:paraId="37FD8642" w14:textId="09680B93" w:rsidR="00D65F34" w:rsidRPr="00A37CB9" w:rsidRDefault="00D65F34" w:rsidP="00D65F34">
      <w:pPr>
        <w:widowControl/>
        <w:autoSpaceDE/>
        <w:autoSpaceDN/>
        <w:ind w:left="1080"/>
        <w:textAlignment w:val="center"/>
        <w:rPr>
          <w:rFonts w:cs="Calibri"/>
          <w:color w:val="auto"/>
          <w:sz w:val="22"/>
          <w:lang w:bidi="ar-SA"/>
        </w:rPr>
      </w:pPr>
      <w:r w:rsidRPr="00A37CB9">
        <w:rPr>
          <w:rFonts w:cs="Calibri"/>
          <w:color w:val="auto"/>
          <w:sz w:val="22"/>
          <w:lang w:bidi="ar-SA"/>
        </w:rPr>
        <w:lastRenderedPageBreak/>
        <w:t xml:space="preserve">Verify Port 5986 is allowed or not in Inbound Rule, </w:t>
      </w:r>
      <w:r w:rsidR="00E16B21" w:rsidRPr="00A37CB9">
        <w:rPr>
          <w:rFonts w:cs="Calibri"/>
          <w:color w:val="auto"/>
          <w:sz w:val="22"/>
          <w:lang w:bidi="ar-SA"/>
        </w:rPr>
        <w:t>if</w:t>
      </w:r>
      <w:r w:rsidRPr="00A37CB9">
        <w:rPr>
          <w:rFonts w:cs="Calibri"/>
          <w:color w:val="auto"/>
          <w:sz w:val="22"/>
          <w:lang w:bidi="ar-SA"/>
        </w:rPr>
        <w:t xml:space="preserve"> not allowed and Rule exist then enable it.</w:t>
      </w:r>
    </w:p>
    <w:p w14:paraId="14145A96" w14:textId="77777777" w:rsidR="00D65F34" w:rsidRPr="00A37CB9" w:rsidRDefault="00D65F34" w:rsidP="00D65F34">
      <w:pPr>
        <w:widowControl/>
        <w:autoSpaceDE/>
        <w:autoSpaceDN/>
        <w:ind w:left="1080"/>
        <w:textAlignment w:val="center"/>
        <w:rPr>
          <w:rFonts w:cs="Calibri"/>
          <w:color w:val="auto"/>
          <w:sz w:val="22"/>
          <w:lang w:bidi="ar-SA"/>
        </w:rPr>
      </w:pPr>
      <w:r w:rsidRPr="00A37CB9">
        <w:rPr>
          <w:rFonts w:cs="Calibri"/>
          <w:color w:val="auto"/>
          <w:sz w:val="22"/>
          <w:lang w:bidi="ar-SA"/>
        </w:rPr>
        <w:t>If Rule is not existed create a new inbound Rule</w:t>
      </w:r>
    </w:p>
    <w:p w14:paraId="6BE3E057" w14:textId="77777777" w:rsidR="00D65F34" w:rsidRPr="00A37CB9" w:rsidRDefault="00D65F34" w:rsidP="00D65F34">
      <w:pPr>
        <w:widowControl/>
        <w:autoSpaceDE/>
        <w:autoSpaceDN/>
        <w:ind w:left="1080"/>
        <w:rPr>
          <w:rFonts w:cs="Calibri"/>
          <w:color w:val="534F4B"/>
          <w:szCs w:val="21"/>
          <w:lang w:bidi="ar-SA"/>
        </w:rPr>
      </w:pPr>
      <w:r w:rsidRPr="00A37CB9">
        <w:rPr>
          <w:rFonts w:cs="Calibri"/>
          <w:color w:val="534F4B"/>
          <w:szCs w:val="21"/>
          <w:lang w:bidi="ar-SA"/>
        </w:rPr>
        <w:t> </w:t>
      </w:r>
    </w:p>
    <w:p w14:paraId="20225E1F" w14:textId="77777777" w:rsidR="00D65F34" w:rsidRPr="007C003C" w:rsidRDefault="00D65F34" w:rsidP="003312D6">
      <w:pPr>
        <w:pStyle w:val="ListParagraph"/>
        <w:widowControl/>
        <w:numPr>
          <w:ilvl w:val="0"/>
          <w:numId w:val="29"/>
        </w:numPr>
        <w:autoSpaceDE/>
        <w:autoSpaceDN/>
        <w:rPr>
          <w:rFonts w:cs="Calibri"/>
          <w:color w:val="534F4B"/>
          <w:szCs w:val="21"/>
          <w:lang w:bidi="ar-SA"/>
        </w:rPr>
      </w:pPr>
      <w:r w:rsidRPr="007C003C">
        <w:rPr>
          <w:rFonts w:cs="Calibri"/>
          <w:color w:val="534F4B"/>
          <w:szCs w:val="21"/>
          <w:lang w:bidi="ar-SA"/>
        </w:rPr>
        <w:t>Open “Windows Defender Firewall” and click on “Advance settings” and click on “Inbound Rules” and create new inbound rule.</w:t>
      </w:r>
    </w:p>
    <w:p w14:paraId="6181901E" w14:textId="77777777" w:rsidR="00D65F34" w:rsidRPr="00A37CB9" w:rsidRDefault="00D65F34" w:rsidP="00D65F34">
      <w:pPr>
        <w:widowControl/>
        <w:autoSpaceDE/>
        <w:autoSpaceDN/>
        <w:ind w:left="1080"/>
        <w:rPr>
          <w:rFonts w:cs="Calibri"/>
          <w:color w:val="534F4B"/>
          <w:szCs w:val="21"/>
          <w:lang w:bidi="ar-SA"/>
        </w:rPr>
      </w:pPr>
      <w:r w:rsidRPr="00A37CB9">
        <w:rPr>
          <w:rFonts w:cs="Calibri"/>
          <w:color w:val="534F4B"/>
          <w:szCs w:val="21"/>
          <w:lang w:bidi="ar-SA"/>
        </w:rPr>
        <w:t xml:space="preserve"> </w:t>
      </w:r>
    </w:p>
    <w:p w14:paraId="4282CC54" w14:textId="77777777" w:rsidR="00D65F34" w:rsidRPr="00A37CB9" w:rsidRDefault="00D65F34" w:rsidP="00D65F34">
      <w:pPr>
        <w:widowControl/>
        <w:autoSpaceDE/>
        <w:autoSpaceDN/>
        <w:ind w:left="1440"/>
        <w:rPr>
          <w:rFonts w:cs="Calibri"/>
          <w:color w:val="auto"/>
          <w:sz w:val="22"/>
          <w:lang w:bidi="ar-SA"/>
        </w:rPr>
      </w:pPr>
      <w:r w:rsidRPr="00A37CB9">
        <w:rPr>
          <w:rFonts w:asciiTheme="minorHAnsi" w:hAnsiTheme="minorHAnsi"/>
          <w:noProof/>
        </w:rPr>
        <w:drawing>
          <wp:inline distT="0" distB="0" distL="0" distR="0" wp14:anchorId="4A607CA3" wp14:editId="729A4E55">
            <wp:extent cx="4572000" cy="1905000"/>
            <wp:effectExtent l="0" t="0" r="0" b="0"/>
            <wp:docPr id="863638567" name="Picture 863638567" descr="A picture containing text, screenshot, software,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875786" name="Picture 788875786" descr="A picture containing text, screenshot, software, web page&#10;&#10;Description automatically generated"/>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4572000" cy="1905000"/>
                    </a:xfrm>
                    <a:prstGeom prst="rect">
                      <a:avLst/>
                    </a:prstGeom>
                    <a:noFill/>
                    <a:ln>
                      <a:noFill/>
                    </a:ln>
                  </pic:spPr>
                </pic:pic>
              </a:graphicData>
            </a:graphic>
          </wp:inline>
        </w:drawing>
      </w:r>
    </w:p>
    <w:p w14:paraId="2EE58EE7" w14:textId="77777777" w:rsidR="00D65F34" w:rsidRPr="00A37CB9" w:rsidRDefault="00D65F34" w:rsidP="00D65F34">
      <w:pPr>
        <w:widowControl/>
        <w:autoSpaceDE/>
        <w:autoSpaceDN/>
        <w:ind w:left="1080"/>
        <w:rPr>
          <w:rFonts w:cs="Calibri"/>
          <w:color w:val="534F4B"/>
          <w:szCs w:val="21"/>
          <w:lang w:bidi="ar-SA"/>
        </w:rPr>
      </w:pPr>
      <w:r w:rsidRPr="00A37CB9">
        <w:rPr>
          <w:rFonts w:cs="Calibri"/>
          <w:color w:val="534F4B"/>
          <w:szCs w:val="21"/>
          <w:lang w:bidi="ar-SA"/>
        </w:rPr>
        <w:t> </w:t>
      </w:r>
    </w:p>
    <w:p w14:paraId="37A80C56" w14:textId="77777777" w:rsidR="00D65F34" w:rsidRPr="007C003C" w:rsidRDefault="00D65F34" w:rsidP="003312D6">
      <w:pPr>
        <w:pStyle w:val="ListParagraph"/>
        <w:widowControl/>
        <w:numPr>
          <w:ilvl w:val="0"/>
          <w:numId w:val="29"/>
        </w:numPr>
        <w:autoSpaceDE/>
        <w:autoSpaceDN/>
        <w:rPr>
          <w:rFonts w:cs="Calibri"/>
          <w:color w:val="534F4B"/>
          <w:szCs w:val="21"/>
          <w:lang w:bidi="ar-SA"/>
        </w:rPr>
      </w:pPr>
      <w:r>
        <w:rPr>
          <w:rFonts w:cs="Calibri"/>
          <w:color w:val="534F4B"/>
          <w:szCs w:val="21"/>
          <w:lang w:bidi="ar-SA"/>
        </w:rPr>
        <w:t>Enable Inbound 5986 port as below -</w:t>
      </w:r>
    </w:p>
    <w:p w14:paraId="44EDFF9B" w14:textId="77777777" w:rsidR="00D65F34" w:rsidRPr="00A37CB9" w:rsidRDefault="00D65F34" w:rsidP="00D65F34">
      <w:pPr>
        <w:widowControl/>
        <w:autoSpaceDE/>
        <w:autoSpaceDN/>
        <w:ind w:left="1080"/>
        <w:rPr>
          <w:rFonts w:cs="Calibri"/>
          <w:color w:val="auto"/>
          <w:sz w:val="22"/>
          <w:lang w:bidi="ar-SA"/>
        </w:rPr>
      </w:pPr>
      <w:r w:rsidRPr="00A37CB9">
        <w:rPr>
          <w:rFonts w:asciiTheme="minorHAnsi" w:hAnsiTheme="minorHAnsi"/>
          <w:noProof/>
        </w:rPr>
        <w:drawing>
          <wp:inline distT="0" distB="0" distL="0" distR="0" wp14:anchorId="24BBF9E8" wp14:editId="5A6F09D4">
            <wp:extent cx="4572000" cy="2432050"/>
            <wp:effectExtent l="0" t="0" r="0" b="6350"/>
            <wp:docPr id="881198385" name="Picture 88119838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688087" name="Picture 5" descr="A screenshot of a computer&#10;&#10;Description automatically generated with medium confidence"/>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572000" cy="2432050"/>
                    </a:xfrm>
                    <a:prstGeom prst="rect">
                      <a:avLst/>
                    </a:prstGeom>
                    <a:noFill/>
                    <a:ln>
                      <a:noFill/>
                    </a:ln>
                  </pic:spPr>
                </pic:pic>
              </a:graphicData>
            </a:graphic>
          </wp:inline>
        </w:drawing>
      </w:r>
    </w:p>
    <w:p w14:paraId="7973B845" w14:textId="77777777" w:rsidR="00D65F34" w:rsidRPr="00A37CB9" w:rsidRDefault="00D65F34" w:rsidP="00D65F34">
      <w:pPr>
        <w:widowControl/>
        <w:autoSpaceDE/>
        <w:autoSpaceDN/>
        <w:ind w:left="1080"/>
        <w:rPr>
          <w:rFonts w:cs="Calibri"/>
          <w:color w:val="534F4B"/>
          <w:szCs w:val="21"/>
          <w:lang w:bidi="ar-SA"/>
        </w:rPr>
      </w:pPr>
      <w:r w:rsidRPr="00A37CB9">
        <w:rPr>
          <w:rFonts w:cs="Calibri"/>
          <w:color w:val="534F4B"/>
          <w:szCs w:val="21"/>
          <w:lang w:bidi="ar-SA"/>
        </w:rPr>
        <w:t>Step 3:</w:t>
      </w:r>
    </w:p>
    <w:p w14:paraId="67711C89" w14:textId="77777777" w:rsidR="00D65F34" w:rsidRPr="00A37CB9" w:rsidRDefault="00D65F34" w:rsidP="00D65F34">
      <w:pPr>
        <w:widowControl/>
        <w:autoSpaceDE/>
        <w:autoSpaceDN/>
        <w:ind w:left="1080"/>
        <w:rPr>
          <w:rFonts w:cs="Calibri"/>
          <w:color w:val="534F4B"/>
          <w:szCs w:val="21"/>
          <w:lang w:bidi="ar-SA"/>
        </w:rPr>
      </w:pPr>
      <w:r w:rsidRPr="00A37CB9">
        <w:rPr>
          <w:rFonts w:cs="Calibri"/>
          <w:color w:val="534F4B"/>
          <w:szCs w:val="21"/>
          <w:lang w:bidi="ar-SA"/>
        </w:rPr>
        <w:t xml:space="preserve"> </w:t>
      </w:r>
    </w:p>
    <w:p w14:paraId="79609C24" w14:textId="77777777" w:rsidR="00D65F34" w:rsidRPr="00A37CB9" w:rsidRDefault="00D65F34" w:rsidP="00D65F34">
      <w:pPr>
        <w:widowControl/>
        <w:autoSpaceDE/>
        <w:autoSpaceDN/>
        <w:ind w:left="1080"/>
        <w:rPr>
          <w:rFonts w:cs="Calibri"/>
          <w:color w:val="auto"/>
          <w:sz w:val="22"/>
          <w:lang w:bidi="ar-SA"/>
        </w:rPr>
      </w:pPr>
      <w:r w:rsidRPr="002C0A4F">
        <w:rPr>
          <w:rFonts w:cs="Calibri"/>
          <w:noProof/>
          <w:color w:val="auto"/>
          <w:sz w:val="22"/>
          <w:lang w:bidi="ar-SA"/>
        </w:rPr>
        <w:lastRenderedPageBreak/>
        <w:drawing>
          <wp:inline distT="0" distB="0" distL="0" distR="0" wp14:anchorId="70D8EDF8" wp14:editId="4D2E28C5">
            <wp:extent cx="4498759" cy="3346450"/>
            <wp:effectExtent l="0" t="0" r="0" b="6350"/>
            <wp:docPr id="928538459" name="Picture 92853845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109132" name="Picture 1" descr="A screenshot of a computer&#10;&#10;Description automatically generated"/>
                    <pic:cNvPicPr/>
                  </pic:nvPicPr>
                  <pic:blipFill>
                    <a:blip r:embed="rId83"/>
                    <a:stretch>
                      <a:fillRect/>
                    </a:stretch>
                  </pic:blipFill>
                  <pic:spPr>
                    <a:xfrm>
                      <a:off x="0" y="0"/>
                      <a:ext cx="4504791" cy="3350937"/>
                    </a:xfrm>
                    <a:prstGeom prst="rect">
                      <a:avLst/>
                    </a:prstGeom>
                  </pic:spPr>
                </pic:pic>
              </a:graphicData>
            </a:graphic>
          </wp:inline>
        </w:drawing>
      </w:r>
    </w:p>
    <w:p w14:paraId="0A531242" w14:textId="77777777" w:rsidR="00D65F34" w:rsidRPr="00A37CB9" w:rsidRDefault="00D65F34" w:rsidP="00D65F34">
      <w:pPr>
        <w:widowControl/>
        <w:autoSpaceDE/>
        <w:autoSpaceDN/>
        <w:ind w:left="1080"/>
        <w:rPr>
          <w:rFonts w:cs="Calibri"/>
          <w:color w:val="534F4B"/>
          <w:szCs w:val="21"/>
          <w:lang w:bidi="ar-SA"/>
        </w:rPr>
      </w:pPr>
      <w:r w:rsidRPr="00A37CB9">
        <w:rPr>
          <w:rFonts w:cs="Calibri"/>
          <w:color w:val="534F4B"/>
          <w:szCs w:val="21"/>
          <w:lang w:bidi="ar-SA"/>
        </w:rPr>
        <w:t> </w:t>
      </w:r>
    </w:p>
    <w:p w14:paraId="2FF02726" w14:textId="77777777" w:rsidR="00D65F34" w:rsidRPr="00A37CB9" w:rsidRDefault="00D65F34" w:rsidP="00D65F34">
      <w:pPr>
        <w:widowControl/>
        <w:autoSpaceDE/>
        <w:autoSpaceDN/>
        <w:ind w:left="1080"/>
        <w:rPr>
          <w:rFonts w:cs="Calibri"/>
          <w:color w:val="534F4B"/>
          <w:szCs w:val="21"/>
          <w:lang w:bidi="ar-SA"/>
        </w:rPr>
      </w:pPr>
      <w:r w:rsidRPr="00A37CB9">
        <w:rPr>
          <w:rFonts w:cs="Calibri"/>
          <w:color w:val="534F4B"/>
          <w:szCs w:val="21"/>
          <w:lang w:bidi="ar-SA"/>
        </w:rPr>
        <w:t>Step 4:</w:t>
      </w:r>
    </w:p>
    <w:p w14:paraId="2B1AA6FC" w14:textId="77777777" w:rsidR="00D65F34" w:rsidRPr="00A37CB9" w:rsidRDefault="00D65F34" w:rsidP="00D65F34">
      <w:pPr>
        <w:widowControl/>
        <w:autoSpaceDE/>
        <w:autoSpaceDN/>
        <w:ind w:left="1080"/>
        <w:rPr>
          <w:rFonts w:cs="Calibri"/>
          <w:color w:val="534F4B"/>
          <w:szCs w:val="21"/>
          <w:lang w:bidi="ar-SA"/>
        </w:rPr>
      </w:pPr>
      <w:r w:rsidRPr="00A37CB9">
        <w:rPr>
          <w:rFonts w:cs="Calibri"/>
          <w:color w:val="534F4B"/>
          <w:szCs w:val="21"/>
          <w:lang w:bidi="ar-SA"/>
        </w:rPr>
        <w:t xml:space="preserve"> </w:t>
      </w:r>
    </w:p>
    <w:p w14:paraId="3884E4A5" w14:textId="77777777" w:rsidR="00D65F34" w:rsidRPr="00A37CB9" w:rsidRDefault="00D65F34" w:rsidP="00D65F34">
      <w:pPr>
        <w:widowControl/>
        <w:autoSpaceDE/>
        <w:autoSpaceDN/>
        <w:ind w:left="1080"/>
        <w:rPr>
          <w:rFonts w:cs="Calibri"/>
          <w:color w:val="auto"/>
          <w:sz w:val="22"/>
          <w:lang w:bidi="ar-SA"/>
        </w:rPr>
      </w:pPr>
      <w:r w:rsidRPr="00A37CB9">
        <w:rPr>
          <w:rFonts w:asciiTheme="minorHAnsi" w:hAnsiTheme="minorHAnsi"/>
          <w:noProof/>
        </w:rPr>
        <w:drawing>
          <wp:inline distT="0" distB="0" distL="0" distR="0" wp14:anchorId="7EDEFA22" wp14:editId="2B2A1664">
            <wp:extent cx="3835400" cy="2327875"/>
            <wp:effectExtent l="0" t="0" r="0" b="0"/>
            <wp:docPr id="1228969218" name="Picture 122896921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332168" name="Picture 3" descr="A screenshot of a computer&#10;&#10;Description automatically generated with medium confidence"/>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3839214" cy="2330190"/>
                    </a:xfrm>
                    <a:prstGeom prst="rect">
                      <a:avLst/>
                    </a:prstGeom>
                    <a:noFill/>
                    <a:ln>
                      <a:noFill/>
                    </a:ln>
                  </pic:spPr>
                </pic:pic>
              </a:graphicData>
            </a:graphic>
          </wp:inline>
        </w:drawing>
      </w:r>
    </w:p>
    <w:p w14:paraId="5D445246" w14:textId="77777777" w:rsidR="00D65F34" w:rsidRPr="00A37CB9" w:rsidRDefault="00D65F34" w:rsidP="00D65F34">
      <w:pPr>
        <w:widowControl/>
        <w:autoSpaceDE/>
        <w:autoSpaceDN/>
        <w:ind w:left="1080"/>
        <w:rPr>
          <w:rFonts w:cs="Calibri"/>
          <w:color w:val="534F4B"/>
          <w:szCs w:val="21"/>
          <w:lang w:bidi="ar-SA"/>
        </w:rPr>
      </w:pPr>
      <w:r w:rsidRPr="00A37CB9">
        <w:rPr>
          <w:rFonts w:cs="Calibri"/>
          <w:color w:val="534F4B"/>
          <w:szCs w:val="21"/>
          <w:lang w:bidi="ar-SA"/>
        </w:rPr>
        <w:t> </w:t>
      </w:r>
    </w:p>
    <w:p w14:paraId="21153A72" w14:textId="77777777" w:rsidR="00D65F34" w:rsidRPr="00A37CB9" w:rsidRDefault="00D65F34" w:rsidP="00D65F34">
      <w:pPr>
        <w:widowControl/>
        <w:autoSpaceDE/>
        <w:autoSpaceDN/>
        <w:ind w:left="1080"/>
        <w:rPr>
          <w:rFonts w:cs="Calibri"/>
          <w:color w:val="534F4B"/>
          <w:szCs w:val="21"/>
          <w:lang w:bidi="ar-SA"/>
        </w:rPr>
      </w:pPr>
      <w:r w:rsidRPr="00A37CB9">
        <w:rPr>
          <w:rFonts w:cs="Calibri"/>
          <w:color w:val="534F4B"/>
          <w:szCs w:val="21"/>
          <w:lang w:bidi="ar-SA"/>
        </w:rPr>
        <w:t xml:space="preserve">Step 5: </w:t>
      </w:r>
    </w:p>
    <w:p w14:paraId="466FFA49" w14:textId="77777777" w:rsidR="00D65F34" w:rsidRPr="00A37CB9" w:rsidRDefault="00D65F34" w:rsidP="00D65F34">
      <w:pPr>
        <w:widowControl/>
        <w:autoSpaceDE/>
        <w:autoSpaceDN/>
        <w:ind w:left="1080"/>
        <w:rPr>
          <w:rFonts w:cs="Calibri"/>
          <w:color w:val="auto"/>
          <w:sz w:val="22"/>
          <w:lang w:bidi="ar-SA"/>
        </w:rPr>
      </w:pPr>
      <w:r w:rsidRPr="00A37CB9">
        <w:rPr>
          <w:rFonts w:asciiTheme="minorHAnsi" w:hAnsiTheme="minorHAnsi"/>
          <w:noProof/>
        </w:rPr>
        <w:lastRenderedPageBreak/>
        <w:drawing>
          <wp:inline distT="0" distB="0" distL="0" distR="0" wp14:anchorId="630B6E32" wp14:editId="5334C9AF">
            <wp:extent cx="3911600" cy="2395855"/>
            <wp:effectExtent l="0" t="0" r="0" b="4445"/>
            <wp:docPr id="917114541" name="Picture 9171145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066691" name="Picture 2" descr="A screenshot of a computer&#10;&#10;Description automatically generated"/>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3912306" cy="2396287"/>
                    </a:xfrm>
                    <a:prstGeom prst="rect">
                      <a:avLst/>
                    </a:prstGeom>
                    <a:noFill/>
                    <a:ln>
                      <a:noFill/>
                    </a:ln>
                  </pic:spPr>
                </pic:pic>
              </a:graphicData>
            </a:graphic>
          </wp:inline>
        </w:drawing>
      </w:r>
    </w:p>
    <w:p w14:paraId="50E19850" w14:textId="77777777" w:rsidR="00D65F34" w:rsidRPr="00A37CB9" w:rsidRDefault="00D65F34" w:rsidP="00D65F34">
      <w:pPr>
        <w:widowControl/>
        <w:autoSpaceDE/>
        <w:autoSpaceDN/>
        <w:ind w:left="1080"/>
        <w:rPr>
          <w:rFonts w:cs="Calibri"/>
          <w:color w:val="534F4B"/>
          <w:szCs w:val="21"/>
          <w:lang w:bidi="ar-SA"/>
        </w:rPr>
      </w:pPr>
      <w:r w:rsidRPr="00A37CB9">
        <w:rPr>
          <w:rFonts w:cs="Calibri"/>
          <w:color w:val="534F4B"/>
          <w:szCs w:val="21"/>
          <w:lang w:bidi="ar-SA"/>
        </w:rPr>
        <w:t>Step 6:</w:t>
      </w:r>
    </w:p>
    <w:p w14:paraId="799D0E13" w14:textId="77777777" w:rsidR="00D65F34" w:rsidRPr="00A37CB9" w:rsidRDefault="00D65F34" w:rsidP="00D65F34">
      <w:pPr>
        <w:widowControl/>
        <w:autoSpaceDE/>
        <w:autoSpaceDN/>
        <w:ind w:left="1080"/>
        <w:rPr>
          <w:rFonts w:cs="Calibri"/>
          <w:color w:val="534F4B"/>
          <w:szCs w:val="21"/>
          <w:lang w:bidi="ar-SA"/>
        </w:rPr>
      </w:pPr>
      <w:r w:rsidRPr="00A37CB9">
        <w:rPr>
          <w:rFonts w:cs="Calibri"/>
          <w:color w:val="534F4B"/>
          <w:szCs w:val="21"/>
          <w:lang w:bidi="ar-SA"/>
        </w:rPr>
        <w:t xml:space="preserve"> </w:t>
      </w:r>
    </w:p>
    <w:p w14:paraId="1931E704" w14:textId="77777777" w:rsidR="00D65F34" w:rsidRPr="00A37CB9" w:rsidRDefault="00D65F34" w:rsidP="00D65F34">
      <w:pPr>
        <w:widowControl/>
        <w:autoSpaceDE/>
        <w:autoSpaceDN/>
        <w:ind w:left="1080"/>
        <w:rPr>
          <w:rFonts w:cs="Calibri"/>
          <w:color w:val="auto"/>
          <w:sz w:val="22"/>
          <w:lang w:bidi="ar-SA"/>
        </w:rPr>
      </w:pPr>
      <w:r w:rsidRPr="00A96510">
        <w:rPr>
          <w:rFonts w:cs="Calibri"/>
          <w:noProof/>
          <w:color w:val="auto"/>
          <w:sz w:val="22"/>
          <w:lang w:bidi="ar-SA"/>
        </w:rPr>
        <w:drawing>
          <wp:inline distT="0" distB="0" distL="0" distR="0" wp14:anchorId="3D7C64DA" wp14:editId="6835E6E5">
            <wp:extent cx="3531171" cy="2686050"/>
            <wp:effectExtent l="0" t="0" r="0" b="0"/>
            <wp:docPr id="1451543685" name="Picture 145154368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199521" name="Picture 1" descr="A screenshot of a computer&#10;&#10;Description automatically generated"/>
                    <pic:cNvPicPr/>
                  </pic:nvPicPr>
                  <pic:blipFill>
                    <a:blip r:embed="rId128"/>
                    <a:stretch>
                      <a:fillRect/>
                    </a:stretch>
                  </pic:blipFill>
                  <pic:spPr>
                    <a:xfrm>
                      <a:off x="0" y="0"/>
                      <a:ext cx="3549208" cy="2699770"/>
                    </a:xfrm>
                    <a:prstGeom prst="rect">
                      <a:avLst/>
                    </a:prstGeom>
                  </pic:spPr>
                </pic:pic>
              </a:graphicData>
            </a:graphic>
          </wp:inline>
        </w:drawing>
      </w:r>
    </w:p>
    <w:p w14:paraId="2A783E86" w14:textId="77777777" w:rsidR="00D65F34" w:rsidRPr="00A37CB9" w:rsidRDefault="00D65F34" w:rsidP="00D65F34">
      <w:pPr>
        <w:widowControl/>
        <w:autoSpaceDE/>
        <w:autoSpaceDN/>
        <w:ind w:left="1080"/>
        <w:rPr>
          <w:rFonts w:cs="Calibri"/>
          <w:color w:val="534F4B"/>
          <w:szCs w:val="21"/>
          <w:lang w:bidi="ar-SA"/>
        </w:rPr>
      </w:pPr>
      <w:r w:rsidRPr="00A37CB9">
        <w:rPr>
          <w:rFonts w:cs="Calibri"/>
          <w:color w:val="534F4B"/>
          <w:szCs w:val="21"/>
          <w:lang w:bidi="ar-SA"/>
        </w:rPr>
        <w:t> </w:t>
      </w:r>
    </w:p>
    <w:p w14:paraId="62036BC0" w14:textId="77777777" w:rsidR="00D65F34" w:rsidRDefault="00D65F34" w:rsidP="00D65F34">
      <w:pPr>
        <w:pStyle w:val="ListParagraph"/>
        <w:ind w:left="1080"/>
      </w:pPr>
    </w:p>
    <w:p w14:paraId="3849931F" w14:textId="77777777" w:rsidR="00D65F34" w:rsidRPr="00252157" w:rsidRDefault="00D65F34" w:rsidP="00252FAC">
      <w:pPr>
        <w:pStyle w:val="ListParagraph"/>
        <w:numPr>
          <w:ilvl w:val="0"/>
          <w:numId w:val="51"/>
        </w:numPr>
        <w:rPr>
          <w:b/>
        </w:rPr>
      </w:pPr>
      <w:r w:rsidRPr="00252157">
        <w:rPr>
          <w:b/>
        </w:rPr>
        <w:t>Create Self-signed certificate</w:t>
      </w:r>
    </w:p>
    <w:p w14:paraId="799DD517" w14:textId="77777777" w:rsidR="00D65F34" w:rsidRDefault="00D65F34" w:rsidP="003312D6">
      <w:pPr>
        <w:pStyle w:val="ListParagraph"/>
        <w:numPr>
          <w:ilvl w:val="0"/>
          <w:numId w:val="28"/>
        </w:numPr>
      </w:pPr>
      <w:r>
        <w:t>Logon to the Server using RDP.</w:t>
      </w:r>
    </w:p>
    <w:p w14:paraId="3704C27A" w14:textId="77777777" w:rsidR="00D65F34" w:rsidRDefault="00D65F34" w:rsidP="003312D6">
      <w:pPr>
        <w:pStyle w:val="ListParagraph"/>
        <w:numPr>
          <w:ilvl w:val="0"/>
          <w:numId w:val="28"/>
        </w:numPr>
      </w:pPr>
      <w:r>
        <w:t>Open Windows PowerShell ISE in admin mode and execute the following command and copy the thumbprint.</w:t>
      </w:r>
    </w:p>
    <w:p w14:paraId="4CA5842F" w14:textId="77777777" w:rsidR="00D65F34" w:rsidRPr="00B83AA4" w:rsidRDefault="00D65F34" w:rsidP="003312D6">
      <w:pPr>
        <w:pStyle w:val="ListParagraph"/>
        <w:numPr>
          <w:ilvl w:val="0"/>
          <w:numId w:val="28"/>
        </w:numPr>
      </w:pPr>
      <w:r w:rsidRPr="00B83AA4">
        <w:t xml:space="preserve">Provide VM DNS name </w:t>
      </w:r>
      <w:r>
        <w:t>and Friendly</w:t>
      </w:r>
      <w:r w:rsidRPr="00B83AA4">
        <w:t xml:space="preserve"> </w:t>
      </w:r>
      <w:r>
        <w:t>Name</w:t>
      </w:r>
      <w:r w:rsidRPr="00B83AA4">
        <w:t xml:space="preserve"> for below yellow highlighted color- and execute it.</w:t>
      </w:r>
    </w:p>
    <w:p w14:paraId="04CCCBF4" w14:textId="77777777" w:rsidR="00D65F34" w:rsidRDefault="00D65F34" w:rsidP="00D65F34">
      <w:pPr>
        <w:pStyle w:val="ListParagraph"/>
        <w:ind w:left="1440"/>
      </w:pPr>
    </w:p>
    <w:tbl>
      <w:tblPr>
        <w:tblStyle w:val="TableGrid"/>
        <w:tblW w:w="0" w:type="auto"/>
        <w:tblInd w:w="1800" w:type="dxa"/>
        <w:tblLook w:val="04A0" w:firstRow="1" w:lastRow="0" w:firstColumn="1" w:lastColumn="0" w:noHBand="0" w:noVBand="1"/>
      </w:tblPr>
      <w:tblGrid>
        <w:gridCol w:w="8108"/>
      </w:tblGrid>
      <w:tr w:rsidR="00D65F34" w14:paraId="7DF01517" w14:textId="77777777">
        <w:tc>
          <w:tcPr>
            <w:tcW w:w="9926" w:type="dxa"/>
          </w:tcPr>
          <w:p w14:paraId="3FB9110E" w14:textId="77777777" w:rsidR="00D65F34" w:rsidRDefault="00D65F34">
            <w:pPr>
              <w:widowControl/>
              <w:shd w:val="clear" w:color="auto" w:fill="FFFFFF"/>
              <w:adjustRightInd w:val="0"/>
              <w:rPr>
                <w:rFonts w:ascii="Lucida Console" w:eastAsiaTheme="minorHAnsi" w:hAnsi="Lucida Console" w:cs="Lucida Console"/>
                <w:color w:val="8B0000"/>
                <w:sz w:val="18"/>
                <w:szCs w:val="18"/>
                <w:lang w:bidi="ar-SA"/>
              </w:rPr>
            </w:pPr>
            <w:r w:rsidRPr="00B83AA4">
              <w:rPr>
                <w:rFonts w:ascii="Lucida Console" w:eastAsiaTheme="minorHAnsi" w:hAnsi="Lucida Console" w:cs="Lucida Console"/>
                <w:color w:val="0000FF"/>
                <w:sz w:val="18"/>
                <w:szCs w:val="18"/>
                <w:lang w:bidi="ar-SA"/>
              </w:rPr>
              <w:t>New-</w:t>
            </w:r>
            <w:proofErr w:type="spellStart"/>
            <w:r w:rsidRPr="00B83AA4">
              <w:rPr>
                <w:rFonts w:ascii="Lucida Console" w:eastAsiaTheme="minorHAnsi" w:hAnsi="Lucida Console" w:cs="Lucida Console"/>
                <w:color w:val="0000FF"/>
                <w:sz w:val="18"/>
                <w:szCs w:val="18"/>
                <w:lang w:bidi="ar-SA"/>
              </w:rPr>
              <w:t>SelfSignedCertificate</w:t>
            </w:r>
            <w:proofErr w:type="spellEnd"/>
            <w:r w:rsidRPr="00B83AA4">
              <w:rPr>
                <w:rFonts w:ascii="Lucida Console" w:eastAsiaTheme="minorHAnsi" w:hAnsi="Lucida Console" w:cs="Lucida Console"/>
                <w:color w:val="auto"/>
                <w:sz w:val="18"/>
                <w:szCs w:val="18"/>
                <w:lang w:bidi="ar-SA"/>
              </w:rPr>
              <w:t xml:space="preserve"> </w:t>
            </w:r>
            <w:r w:rsidRPr="00B83AA4">
              <w:rPr>
                <w:rFonts w:ascii="Lucida Console" w:eastAsiaTheme="minorHAnsi" w:hAnsi="Lucida Console" w:cs="Lucida Console"/>
                <w:color w:val="000080"/>
                <w:sz w:val="18"/>
                <w:szCs w:val="18"/>
                <w:lang w:bidi="ar-SA"/>
              </w:rPr>
              <w:t>-</w:t>
            </w:r>
            <w:proofErr w:type="spellStart"/>
            <w:r w:rsidRPr="00B83AA4">
              <w:rPr>
                <w:rFonts w:ascii="Lucida Console" w:eastAsiaTheme="minorHAnsi" w:hAnsi="Lucida Console" w:cs="Lucida Console"/>
                <w:color w:val="000080"/>
                <w:sz w:val="18"/>
                <w:szCs w:val="18"/>
                <w:lang w:bidi="ar-SA"/>
              </w:rPr>
              <w:t>DnsName</w:t>
            </w:r>
            <w:proofErr w:type="spellEnd"/>
            <w:r w:rsidRPr="00B83AA4">
              <w:rPr>
                <w:rFonts w:ascii="Lucida Console" w:eastAsiaTheme="minorHAnsi" w:hAnsi="Lucida Console" w:cs="Lucida Console"/>
                <w:color w:val="auto"/>
                <w:sz w:val="18"/>
                <w:szCs w:val="18"/>
                <w:lang w:bidi="ar-SA"/>
              </w:rPr>
              <w:t xml:space="preserve"> </w:t>
            </w:r>
            <w:r w:rsidRPr="00B83AA4">
              <w:rPr>
                <w:rFonts w:ascii="Lucida Console" w:eastAsiaTheme="minorHAnsi" w:hAnsi="Lucida Console" w:cs="Lucida Console"/>
                <w:color w:val="8B0000"/>
                <w:sz w:val="18"/>
                <w:szCs w:val="18"/>
                <w:lang w:bidi="ar-SA"/>
              </w:rPr>
              <w:t>'&lt;</w:t>
            </w:r>
            <w:r w:rsidRPr="00B83AA4">
              <w:rPr>
                <w:rFonts w:ascii="Lucida Console" w:eastAsiaTheme="minorHAnsi" w:hAnsi="Lucida Console" w:cs="Lucida Console"/>
                <w:color w:val="8B0000"/>
                <w:sz w:val="18"/>
                <w:szCs w:val="18"/>
                <w:highlight w:val="yellow"/>
                <w:lang w:bidi="ar-SA"/>
              </w:rPr>
              <w:t>vmdatamartdev.hpefs-odessa.com</w:t>
            </w:r>
            <w:r w:rsidRPr="00B83AA4">
              <w:rPr>
                <w:rFonts w:ascii="Lucida Console" w:eastAsiaTheme="minorHAnsi" w:hAnsi="Lucida Console" w:cs="Lucida Console"/>
                <w:color w:val="8B0000"/>
                <w:sz w:val="18"/>
                <w:szCs w:val="18"/>
                <w:lang w:bidi="ar-SA"/>
              </w:rPr>
              <w:t>&gt;'</w:t>
            </w:r>
            <w:r w:rsidRPr="00B83AA4">
              <w:rPr>
                <w:rFonts w:ascii="Lucida Console" w:eastAsiaTheme="minorHAnsi" w:hAnsi="Lucida Console" w:cs="Lucida Console"/>
                <w:color w:val="auto"/>
                <w:sz w:val="18"/>
                <w:szCs w:val="18"/>
                <w:lang w:bidi="ar-SA"/>
              </w:rPr>
              <w:t xml:space="preserve"> </w:t>
            </w:r>
            <w:r w:rsidRPr="00B83AA4">
              <w:rPr>
                <w:rFonts w:ascii="Lucida Console" w:eastAsiaTheme="minorHAnsi" w:hAnsi="Lucida Console" w:cs="Lucida Console"/>
                <w:color w:val="000080"/>
                <w:sz w:val="18"/>
                <w:szCs w:val="18"/>
                <w:lang w:bidi="ar-SA"/>
              </w:rPr>
              <w:t>-</w:t>
            </w:r>
            <w:proofErr w:type="spellStart"/>
            <w:r w:rsidRPr="00B83AA4">
              <w:rPr>
                <w:rFonts w:ascii="Lucida Console" w:eastAsiaTheme="minorHAnsi" w:hAnsi="Lucida Console" w:cs="Lucida Console"/>
                <w:color w:val="000080"/>
                <w:sz w:val="18"/>
                <w:szCs w:val="18"/>
                <w:lang w:bidi="ar-SA"/>
              </w:rPr>
              <w:t>CertStoreLocation</w:t>
            </w:r>
            <w:proofErr w:type="spellEnd"/>
            <w:r w:rsidRPr="00B83AA4">
              <w:rPr>
                <w:rFonts w:ascii="Lucida Console" w:eastAsiaTheme="minorHAnsi" w:hAnsi="Lucida Console" w:cs="Lucida Console"/>
                <w:color w:val="auto"/>
                <w:sz w:val="18"/>
                <w:szCs w:val="18"/>
                <w:lang w:bidi="ar-SA"/>
              </w:rPr>
              <w:t xml:space="preserve"> </w:t>
            </w:r>
            <w:r w:rsidRPr="00B83AA4">
              <w:rPr>
                <w:rFonts w:ascii="Lucida Console" w:eastAsiaTheme="minorHAnsi" w:hAnsi="Lucida Console" w:cs="Lucida Console"/>
                <w:color w:val="8A2BE2"/>
                <w:sz w:val="18"/>
                <w:szCs w:val="18"/>
                <w:lang w:bidi="ar-SA"/>
              </w:rPr>
              <w:t>Cert:\</w:t>
            </w:r>
            <w:proofErr w:type="spellStart"/>
            <w:r w:rsidRPr="00B83AA4">
              <w:rPr>
                <w:rFonts w:ascii="Lucida Console" w:eastAsiaTheme="minorHAnsi" w:hAnsi="Lucida Console" w:cs="Lucida Console"/>
                <w:color w:val="8A2BE2"/>
                <w:sz w:val="18"/>
                <w:szCs w:val="18"/>
                <w:lang w:bidi="ar-SA"/>
              </w:rPr>
              <w:t>LocalMachine</w:t>
            </w:r>
            <w:proofErr w:type="spellEnd"/>
            <w:r w:rsidRPr="00B83AA4">
              <w:rPr>
                <w:rFonts w:ascii="Lucida Console" w:eastAsiaTheme="minorHAnsi" w:hAnsi="Lucida Console" w:cs="Lucida Console"/>
                <w:color w:val="8A2BE2"/>
                <w:sz w:val="18"/>
                <w:szCs w:val="18"/>
                <w:lang w:bidi="ar-SA"/>
              </w:rPr>
              <w:t>\My</w:t>
            </w:r>
            <w:r w:rsidRPr="00B83AA4">
              <w:rPr>
                <w:rFonts w:ascii="Lucida Console" w:eastAsiaTheme="minorHAnsi" w:hAnsi="Lucida Console" w:cs="Lucida Console"/>
                <w:color w:val="auto"/>
                <w:sz w:val="18"/>
                <w:szCs w:val="18"/>
                <w:lang w:bidi="ar-SA"/>
              </w:rPr>
              <w:t xml:space="preserve"> </w:t>
            </w:r>
            <w:r w:rsidRPr="00B83AA4">
              <w:rPr>
                <w:rFonts w:ascii="Lucida Console" w:eastAsiaTheme="minorHAnsi" w:hAnsi="Lucida Console" w:cs="Lucida Console"/>
                <w:color w:val="000080"/>
                <w:sz w:val="18"/>
                <w:szCs w:val="18"/>
                <w:lang w:bidi="ar-SA"/>
              </w:rPr>
              <w:t>-</w:t>
            </w:r>
            <w:proofErr w:type="spellStart"/>
            <w:r w:rsidRPr="00B83AA4">
              <w:rPr>
                <w:rFonts w:ascii="Lucida Console" w:eastAsiaTheme="minorHAnsi" w:hAnsi="Lucida Console" w:cs="Lucida Console"/>
                <w:color w:val="000080"/>
                <w:sz w:val="18"/>
                <w:szCs w:val="18"/>
                <w:lang w:bidi="ar-SA"/>
              </w:rPr>
              <w:t>FriendlyName</w:t>
            </w:r>
            <w:proofErr w:type="spellEnd"/>
            <w:r w:rsidRPr="00B83AA4">
              <w:rPr>
                <w:rFonts w:ascii="Lucida Console" w:eastAsiaTheme="minorHAnsi" w:hAnsi="Lucida Console" w:cs="Lucida Console"/>
                <w:color w:val="auto"/>
                <w:sz w:val="18"/>
                <w:szCs w:val="18"/>
                <w:lang w:bidi="ar-SA"/>
              </w:rPr>
              <w:t xml:space="preserve"> </w:t>
            </w:r>
            <w:r w:rsidRPr="00B83AA4">
              <w:rPr>
                <w:rFonts w:ascii="Lucida Console" w:eastAsiaTheme="minorHAnsi" w:hAnsi="Lucida Console" w:cs="Lucida Console"/>
                <w:color w:val="8B0000"/>
                <w:sz w:val="18"/>
                <w:szCs w:val="18"/>
                <w:lang w:bidi="ar-SA"/>
              </w:rPr>
              <w:t>'</w:t>
            </w:r>
            <w:proofErr w:type="spellStart"/>
            <w:r w:rsidRPr="00B83AA4">
              <w:rPr>
                <w:rFonts w:ascii="Lucida Console" w:eastAsiaTheme="minorHAnsi" w:hAnsi="Lucida Console" w:cs="Lucida Console"/>
                <w:color w:val="8B0000"/>
                <w:sz w:val="18"/>
                <w:szCs w:val="18"/>
                <w:highlight w:val="yellow"/>
                <w:lang w:bidi="ar-SA"/>
              </w:rPr>
              <w:t>vmdatamartdev</w:t>
            </w:r>
            <w:proofErr w:type="spellEnd"/>
            <w:r w:rsidRPr="00B83AA4">
              <w:rPr>
                <w:rFonts w:ascii="Lucida Console" w:eastAsiaTheme="minorHAnsi" w:hAnsi="Lucida Console" w:cs="Lucida Console"/>
                <w:color w:val="8B0000"/>
                <w:sz w:val="18"/>
                <w:szCs w:val="18"/>
                <w:lang w:bidi="ar-SA"/>
              </w:rPr>
              <w:t xml:space="preserve">' </w:t>
            </w:r>
          </w:p>
          <w:p w14:paraId="39D00F84" w14:textId="77777777" w:rsidR="00D65F34" w:rsidRDefault="00D65F34">
            <w:pPr>
              <w:pStyle w:val="ListParagraph"/>
            </w:pPr>
          </w:p>
        </w:tc>
      </w:tr>
    </w:tbl>
    <w:p w14:paraId="7E6600E6" w14:textId="77777777" w:rsidR="00D65F34" w:rsidRDefault="00D65F34" w:rsidP="00D65F34">
      <w:pPr>
        <w:pStyle w:val="ListParagraph"/>
        <w:ind w:left="1800"/>
      </w:pPr>
    </w:p>
    <w:p w14:paraId="2A3D66FA" w14:textId="77777777" w:rsidR="00D65F34" w:rsidRDefault="00D65F34" w:rsidP="00D65F34">
      <w:pPr>
        <w:pStyle w:val="ListParagraph"/>
        <w:ind w:left="1440"/>
      </w:pPr>
    </w:p>
    <w:p w14:paraId="10A43C32" w14:textId="77777777" w:rsidR="00D65F34" w:rsidRDefault="00D65F34" w:rsidP="00D65F34">
      <w:pPr>
        <w:pStyle w:val="ListParagraph"/>
        <w:ind w:left="1800"/>
      </w:pPr>
      <w:r w:rsidRPr="00ED297B">
        <w:rPr>
          <w:noProof/>
        </w:rPr>
        <w:lastRenderedPageBreak/>
        <w:drawing>
          <wp:inline distT="0" distB="0" distL="0" distR="0" wp14:anchorId="76E7C803" wp14:editId="34F11FB7">
            <wp:extent cx="4486655" cy="2032000"/>
            <wp:effectExtent l="0" t="0" r="9525" b="6350"/>
            <wp:docPr id="197223021" name="Picture 1972230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089682" name="Picture 1824089682" descr="A screenshot of a computer&#10;&#10;Description automatically generated"/>
                    <pic:cNvPicPr/>
                  </pic:nvPicPr>
                  <pic:blipFill>
                    <a:blip r:embed="rId87"/>
                    <a:stretch>
                      <a:fillRect/>
                    </a:stretch>
                  </pic:blipFill>
                  <pic:spPr>
                    <a:xfrm>
                      <a:off x="0" y="0"/>
                      <a:ext cx="4510730" cy="2042904"/>
                    </a:xfrm>
                    <a:prstGeom prst="rect">
                      <a:avLst/>
                    </a:prstGeom>
                  </pic:spPr>
                </pic:pic>
              </a:graphicData>
            </a:graphic>
          </wp:inline>
        </w:drawing>
      </w:r>
    </w:p>
    <w:p w14:paraId="07A6068F" w14:textId="77777777" w:rsidR="00D65F34" w:rsidRDefault="00D65F34" w:rsidP="00D65F34">
      <w:pPr>
        <w:pStyle w:val="ListParagraph"/>
        <w:ind w:left="1080"/>
      </w:pPr>
    </w:p>
    <w:p w14:paraId="07565EDD" w14:textId="47611F26" w:rsidR="00D65F34" w:rsidRPr="00252157" w:rsidRDefault="00D65F34" w:rsidP="00252FAC">
      <w:pPr>
        <w:pStyle w:val="ListParagraph"/>
        <w:numPr>
          <w:ilvl w:val="0"/>
          <w:numId w:val="51"/>
        </w:numPr>
        <w:rPr>
          <w:b/>
        </w:rPr>
      </w:pPr>
      <w:r w:rsidRPr="00252157">
        <w:rPr>
          <w:b/>
          <w:bCs/>
        </w:rPr>
        <w:t xml:space="preserve">Configure </w:t>
      </w:r>
      <w:proofErr w:type="spellStart"/>
      <w:r w:rsidRPr="00252157">
        <w:rPr>
          <w:b/>
          <w:bCs/>
        </w:rPr>
        <w:t>WinRM</w:t>
      </w:r>
      <w:proofErr w:type="spellEnd"/>
      <w:r w:rsidRPr="00252157">
        <w:rPr>
          <w:b/>
          <w:bCs/>
        </w:rPr>
        <w:t xml:space="preserve"> to listen on </w:t>
      </w:r>
      <w:r w:rsidR="00E16B21" w:rsidRPr="00252157">
        <w:rPr>
          <w:b/>
          <w:bCs/>
        </w:rPr>
        <w:t>5986.</w:t>
      </w:r>
    </w:p>
    <w:p w14:paraId="1781FFA2" w14:textId="77777777" w:rsidR="00D65F34" w:rsidRDefault="00D65F34" w:rsidP="003312D6">
      <w:pPr>
        <w:pStyle w:val="ListParagraph"/>
        <w:numPr>
          <w:ilvl w:val="0"/>
          <w:numId w:val="27"/>
        </w:numPr>
      </w:pPr>
      <w:r>
        <w:t>Open command prompt in admin mode</w:t>
      </w:r>
    </w:p>
    <w:p w14:paraId="713897EE" w14:textId="77777777" w:rsidR="00D65F34" w:rsidRDefault="00D65F34" w:rsidP="003312D6">
      <w:pPr>
        <w:pStyle w:val="ListParagraph"/>
        <w:numPr>
          <w:ilvl w:val="0"/>
          <w:numId w:val="27"/>
        </w:numPr>
      </w:pPr>
      <w:r w:rsidRPr="006D06D9">
        <w:t>Run the following command, pasting your new certificate’s thumbprint into the command (all on one line)</w:t>
      </w:r>
    </w:p>
    <w:p w14:paraId="23297A80" w14:textId="77777777" w:rsidR="00D65F34" w:rsidRDefault="00D65F34" w:rsidP="00D65F34">
      <w:pPr>
        <w:widowControl/>
        <w:shd w:val="clear" w:color="auto" w:fill="FFFFFF"/>
        <w:adjustRightInd w:val="0"/>
        <w:ind w:left="1800"/>
        <w:rPr>
          <w:rFonts w:ascii="Lucida Console" w:eastAsiaTheme="minorHAnsi" w:hAnsi="Lucida Console" w:cs="Lucida Console"/>
          <w:color w:val="0000FF"/>
          <w:sz w:val="18"/>
          <w:szCs w:val="18"/>
          <w:lang w:bidi="ar-SA"/>
        </w:rPr>
      </w:pPr>
    </w:p>
    <w:tbl>
      <w:tblPr>
        <w:tblStyle w:val="TableGrid"/>
        <w:tblW w:w="0" w:type="auto"/>
        <w:tblInd w:w="1800" w:type="dxa"/>
        <w:tblLook w:val="04A0" w:firstRow="1" w:lastRow="0" w:firstColumn="1" w:lastColumn="0" w:noHBand="0" w:noVBand="1"/>
      </w:tblPr>
      <w:tblGrid>
        <w:gridCol w:w="8108"/>
      </w:tblGrid>
      <w:tr w:rsidR="00D65F34" w14:paraId="0AA9CD7E" w14:textId="77777777">
        <w:tc>
          <w:tcPr>
            <w:tcW w:w="9926" w:type="dxa"/>
          </w:tcPr>
          <w:p w14:paraId="094D4FDA" w14:textId="77777777" w:rsidR="00D65F34" w:rsidRDefault="00D65F34">
            <w:pPr>
              <w:widowControl/>
              <w:shd w:val="clear" w:color="auto" w:fill="FFFFFF"/>
              <w:adjustRightInd w:val="0"/>
              <w:rPr>
                <w:rFonts w:ascii="Lucida Console" w:eastAsiaTheme="minorHAnsi" w:hAnsi="Lucida Console" w:cs="Lucida Console"/>
                <w:color w:val="auto"/>
                <w:sz w:val="18"/>
                <w:szCs w:val="18"/>
                <w:lang w:bidi="ar-SA"/>
              </w:rPr>
            </w:pPr>
            <w:proofErr w:type="spellStart"/>
            <w:r w:rsidRPr="00D119AD">
              <w:rPr>
                <w:rFonts w:ascii="Lucida Console" w:eastAsiaTheme="minorHAnsi" w:hAnsi="Lucida Console" w:cs="Lucida Console"/>
                <w:color w:val="0000FF"/>
                <w:sz w:val="18"/>
                <w:szCs w:val="18"/>
                <w:lang w:bidi="ar-SA"/>
              </w:rPr>
              <w:t>winrm</w:t>
            </w:r>
            <w:proofErr w:type="spellEnd"/>
            <w:r w:rsidRPr="00D119AD">
              <w:rPr>
                <w:rFonts w:ascii="Lucida Console" w:eastAsiaTheme="minorHAnsi" w:hAnsi="Lucida Console" w:cs="Lucida Console"/>
                <w:color w:val="auto"/>
                <w:sz w:val="18"/>
                <w:szCs w:val="18"/>
                <w:lang w:bidi="ar-SA"/>
              </w:rPr>
              <w:t xml:space="preserve"> </w:t>
            </w:r>
            <w:r w:rsidRPr="00D119AD">
              <w:rPr>
                <w:rFonts w:ascii="Lucida Console" w:eastAsiaTheme="minorHAnsi" w:hAnsi="Lucida Console" w:cs="Lucida Console"/>
                <w:color w:val="8A2BE2"/>
                <w:sz w:val="18"/>
                <w:szCs w:val="18"/>
                <w:lang w:bidi="ar-SA"/>
              </w:rPr>
              <w:t>create</w:t>
            </w:r>
            <w:r w:rsidRPr="00D119AD">
              <w:rPr>
                <w:rFonts w:ascii="Lucida Console" w:eastAsiaTheme="minorHAnsi" w:hAnsi="Lucida Console" w:cs="Lucida Console"/>
                <w:color w:val="auto"/>
                <w:sz w:val="18"/>
                <w:szCs w:val="18"/>
                <w:lang w:bidi="ar-SA"/>
              </w:rPr>
              <w:t xml:space="preserve"> </w:t>
            </w:r>
            <w:proofErr w:type="spellStart"/>
            <w:r w:rsidRPr="00D119AD">
              <w:rPr>
                <w:rFonts w:ascii="Lucida Console" w:eastAsiaTheme="minorHAnsi" w:hAnsi="Lucida Console" w:cs="Lucida Console"/>
                <w:color w:val="8A2BE2"/>
                <w:sz w:val="18"/>
                <w:szCs w:val="18"/>
                <w:lang w:bidi="ar-SA"/>
              </w:rPr>
              <w:t>winrm</w:t>
            </w:r>
            <w:proofErr w:type="spellEnd"/>
            <w:r w:rsidRPr="00D119AD">
              <w:rPr>
                <w:rFonts w:ascii="Lucida Console" w:eastAsiaTheme="minorHAnsi" w:hAnsi="Lucida Console" w:cs="Lucida Console"/>
                <w:color w:val="8A2BE2"/>
                <w:sz w:val="18"/>
                <w:szCs w:val="18"/>
                <w:lang w:bidi="ar-SA"/>
              </w:rPr>
              <w:t>/config/</w:t>
            </w:r>
            <w:proofErr w:type="spellStart"/>
            <w:r w:rsidRPr="00D119AD">
              <w:rPr>
                <w:rFonts w:ascii="Lucida Console" w:eastAsiaTheme="minorHAnsi" w:hAnsi="Lucida Console" w:cs="Lucida Console"/>
                <w:color w:val="8A2BE2"/>
                <w:sz w:val="18"/>
                <w:szCs w:val="18"/>
                <w:lang w:bidi="ar-SA"/>
              </w:rPr>
              <w:t>Listener?Address</w:t>
            </w:r>
            <w:proofErr w:type="spellEnd"/>
            <w:r w:rsidRPr="00D119AD">
              <w:rPr>
                <w:rFonts w:ascii="Lucida Console" w:eastAsiaTheme="minorHAnsi" w:hAnsi="Lucida Console" w:cs="Lucida Console"/>
                <w:color w:val="8A2BE2"/>
                <w:sz w:val="18"/>
                <w:szCs w:val="18"/>
                <w:lang w:bidi="ar-SA"/>
              </w:rPr>
              <w:t>=*+Transport=HTTPS</w:t>
            </w:r>
            <w:r w:rsidRPr="00D119AD">
              <w:rPr>
                <w:rFonts w:ascii="Lucida Console" w:eastAsiaTheme="minorHAnsi" w:hAnsi="Lucida Console" w:cs="Lucida Console"/>
                <w:color w:val="auto"/>
                <w:sz w:val="18"/>
                <w:szCs w:val="18"/>
                <w:lang w:bidi="ar-SA"/>
              </w:rPr>
              <w:t xml:space="preserve"> </w:t>
            </w:r>
            <w:proofErr w:type="gramStart"/>
            <w:r w:rsidRPr="00D119AD">
              <w:rPr>
                <w:rFonts w:ascii="Lucida Console" w:eastAsiaTheme="minorHAnsi" w:hAnsi="Lucida Console" w:cs="Lucida Console"/>
                <w:color w:val="auto"/>
                <w:sz w:val="18"/>
                <w:szCs w:val="18"/>
                <w:lang w:bidi="ar-SA"/>
              </w:rPr>
              <w:t>@{</w:t>
            </w:r>
            <w:proofErr w:type="gramEnd"/>
            <w:r w:rsidRPr="00D119AD">
              <w:rPr>
                <w:rFonts w:ascii="Lucida Console" w:eastAsiaTheme="minorHAnsi" w:hAnsi="Lucida Console" w:cs="Lucida Console"/>
                <w:color w:val="auto"/>
                <w:sz w:val="18"/>
                <w:szCs w:val="18"/>
                <w:lang w:bidi="ar-SA"/>
              </w:rPr>
              <w:t>Hostname</w:t>
            </w:r>
            <w:r w:rsidRPr="00D119AD">
              <w:rPr>
                <w:rFonts w:ascii="Lucida Console" w:eastAsiaTheme="minorHAnsi" w:hAnsi="Lucida Console" w:cs="Lucida Console"/>
                <w:color w:val="696969"/>
                <w:sz w:val="18"/>
                <w:szCs w:val="18"/>
                <w:lang w:bidi="ar-SA"/>
              </w:rPr>
              <w:t>=</w:t>
            </w:r>
            <w:r w:rsidRPr="00D119AD">
              <w:rPr>
                <w:rFonts w:ascii="Lucida Console" w:eastAsiaTheme="minorHAnsi" w:hAnsi="Lucida Console" w:cs="Lucida Console"/>
                <w:color w:val="8B0000"/>
                <w:sz w:val="18"/>
                <w:szCs w:val="18"/>
                <w:lang w:bidi="ar-SA"/>
              </w:rPr>
              <w:t>"vmdatamartdev.hpefs-odessa.com"</w:t>
            </w:r>
            <w:r w:rsidRPr="00D119AD">
              <w:rPr>
                <w:rFonts w:ascii="Lucida Console" w:eastAsiaTheme="minorHAnsi" w:hAnsi="Lucida Console" w:cs="Lucida Console"/>
                <w:color w:val="auto"/>
                <w:sz w:val="18"/>
                <w:szCs w:val="18"/>
                <w:lang w:bidi="ar-SA"/>
              </w:rPr>
              <w:t>; CertificateThumbprint</w:t>
            </w:r>
            <w:r w:rsidRPr="00D119AD">
              <w:rPr>
                <w:rFonts w:ascii="Lucida Console" w:eastAsiaTheme="minorHAnsi" w:hAnsi="Lucida Console" w:cs="Lucida Console"/>
                <w:color w:val="696969"/>
                <w:sz w:val="18"/>
                <w:szCs w:val="18"/>
                <w:lang w:bidi="ar-SA"/>
              </w:rPr>
              <w:t>=</w:t>
            </w:r>
            <w:r w:rsidRPr="00D119AD">
              <w:rPr>
                <w:rFonts w:ascii="Lucida Console" w:eastAsiaTheme="minorHAnsi" w:hAnsi="Lucida Console" w:cs="Lucida Console"/>
                <w:color w:val="8B0000"/>
                <w:sz w:val="18"/>
                <w:szCs w:val="18"/>
                <w:lang w:bidi="ar-SA"/>
              </w:rPr>
              <w:t>"3F9DB70C21C987D1D7807D2B7B3613DDB071902E"</w:t>
            </w:r>
            <w:r w:rsidRPr="00D119AD">
              <w:rPr>
                <w:rFonts w:ascii="Lucida Console" w:eastAsiaTheme="minorHAnsi" w:hAnsi="Lucida Console" w:cs="Lucida Console"/>
                <w:color w:val="auto"/>
                <w:sz w:val="18"/>
                <w:szCs w:val="18"/>
                <w:lang w:bidi="ar-SA"/>
              </w:rPr>
              <w:t>}</w:t>
            </w:r>
            <w:r>
              <w:rPr>
                <w:rFonts w:ascii="Lucida Console" w:eastAsiaTheme="minorHAnsi" w:hAnsi="Lucida Console" w:cs="Lucida Console"/>
                <w:color w:val="auto"/>
                <w:sz w:val="18"/>
                <w:szCs w:val="18"/>
                <w:lang w:bidi="ar-SA"/>
              </w:rPr>
              <w:t xml:space="preserve"> </w:t>
            </w:r>
          </w:p>
          <w:p w14:paraId="75FD1F61" w14:textId="77777777" w:rsidR="00D65F34" w:rsidRDefault="00D65F34">
            <w:pPr>
              <w:widowControl/>
              <w:adjustRightInd w:val="0"/>
              <w:rPr>
                <w:rFonts w:ascii="Lucida Console" w:eastAsiaTheme="minorHAnsi" w:hAnsi="Lucida Console" w:cs="Lucida Console"/>
                <w:color w:val="0000FF"/>
                <w:sz w:val="18"/>
                <w:szCs w:val="18"/>
                <w:lang w:bidi="ar-SA"/>
              </w:rPr>
            </w:pPr>
          </w:p>
        </w:tc>
      </w:tr>
    </w:tbl>
    <w:p w14:paraId="2F3D1AFD" w14:textId="77777777" w:rsidR="00D65F34" w:rsidRDefault="00D65F34" w:rsidP="00D65F34">
      <w:pPr>
        <w:widowControl/>
        <w:shd w:val="clear" w:color="auto" w:fill="FFFFFF"/>
        <w:adjustRightInd w:val="0"/>
        <w:ind w:left="1800"/>
        <w:rPr>
          <w:rFonts w:ascii="Lucida Console" w:eastAsiaTheme="minorHAnsi" w:hAnsi="Lucida Console" w:cs="Lucida Console"/>
          <w:color w:val="0000FF"/>
          <w:sz w:val="18"/>
          <w:szCs w:val="18"/>
          <w:lang w:bidi="ar-SA"/>
        </w:rPr>
      </w:pPr>
    </w:p>
    <w:p w14:paraId="564128EF" w14:textId="77777777" w:rsidR="00D65F34" w:rsidRDefault="00D65F34" w:rsidP="00D65F34">
      <w:pPr>
        <w:widowControl/>
        <w:shd w:val="clear" w:color="auto" w:fill="FFFFFF"/>
        <w:adjustRightInd w:val="0"/>
        <w:ind w:left="1800"/>
        <w:rPr>
          <w:rFonts w:ascii="Lucida Console" w:eastAsiaTheme="minorHAnsi" w:hAnsi="Lucida Console" w:cs="Lucida Console"/>
          <w:color w:val="auto"/>
          <w:sz w:val="18"/>
          <w:szCs w:val="18"/>
          <w:lang w:bidi="ar-SA"/>
        </w:rPr>
      </w:pPr>
    </w:p>
    <w:p w14:paraId="1CCC4E8A" w14:textId="77777777" w:rsidR="00D65F34" w:rsidRDefault="00D65F34" w:rsidP="00D65F34">
      <w:pPr>
        <w:pStyle w:val="ListParagraph"/>
        <w:ind w:left="1800"/>
      </w:pPr>
      <w:r w:rsidRPr="00FB740D">
        <w:rPr>
          <w:noProof/>
        </w:rPr>
        <w:drawing>
          <wp:inline distT="0" distB="0" distL="0" distR="0" wp14:anchorId="215A7671" wp14:editId="267E810E">
            <wp:extent cx="4718050" cy="1101163"/>
            <wp:effectExtent l="0" t="0" r="6350" b="3810"/>
            <wp:docPr id="959408720" name="Picture 959408720"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651996" name="Picture 1" descr="A picture containing text, screenshot, font&#10;&#10;Description automatically generated"/>
                    <pic:cNvPicPr/>
                  </pic:nvPicPr>
                  <pic:blipFill>
                    <a:blip r:embed="rId88"/>
                    <a:stretch>
                      <a:fillRect/>
                    </a:stretch>
                  </pic:blipFill>
                  <pic:spPr>
                    <a:xfrm>
                      <a:off x="0" y="0"/>
                      <a:ext cx="4755813" cy="1109977"/>
                    </a:xfrm>
                    <a:prstGeom prst="rect">
                      <a:avLst/>
                    </a:prstGeom>
                  </pic:spPr>
                </pic:pic>
              </a:graphicData>
            </a:graphic>
          </wp:inline>
        </w:drawing>
      </w:r>
    </w:p>
    <w:p w14:paraId="64EDC552" w14:textId="77777777" w:rsidR="00D65F34" w:rsidRDefault="00D65F34" w:rsidP="00D65F34">
      <w:pPr>
        <w:pStyle w:val="ListParagraph"/>
        <w:ind w:left="1080"/>
      </w:pPr>
    </w:p>
    <w:p w14:paraId="72C19459" w14:textId="0FED3614" w:rsidR="00D65F34" w:rsidRDefault="00171B5E" w:rsidP="00D65F34">
      <w:pPr>
        <w:pStyle w:val="Heading3"/>
      </w:pPr>
      <w:bookmarkStart w:id="90" w:name="_Toc137050124"/>
      <w:r>
        <w:t>7</w:t>
      </w:r>
      <w:r w:rsidR="00D65F34">
        <w:t>.</w:t>
      </w:r>
      <w:r>
        <w:t>3</w:t>
      </w:r>
      <w:r w:rsidR="00D65F34">
        <w:t>.3 Automated Pipeline Deployment Workflow</w:t>
      </w:r>
      <w:bookmarkEnd w:id="90"/>
    </w:p>
    <w:p w14:paraId="3BFA920A" w14:textId="77777777" w:rsidR="004A44E4" w:rsidRDefault="004A44E4" w:rsidP="004A44E4">
      <w:pPr>
        <w:rPr>
          <w:b/>
          <w:bCs/>
        </w:rPr>
      </w:pPr>
      <w:r w:rsidRPr="004C58AD">
        <w:rPr>
          <w:b/>
          <w:bCs/>
        </w:rPr>
        <w:t xml:space="preserve">Note: </w:t>
      </w:r>
    </w:p>
    <w:p w14:paraId="16C15B4F" w14:textId="77777777" w:rsidR="004A44E4" w:rsidRDefault="004A44E4" w:rsidP="004A44E4">
      <w:pPr>
        <w:pStyle w:val="ListParagraph"/>
        <w:numPr>
          <w:ilvl w:val="0"/>
          <w:numId w:val="22"/>
        </w:numPr>
      </w:pPr>
      <w:r>
        <w:t>For STG and Production, deployment should be done for all HA instances.</w:t>
      </w:r>
    </w:p>
    <w:p w14:paraId="6042E726" w14:textId="557A4AC9" w:rsidR="01515A13" w:rsidRDefault="01515A13" w:rsidP="56DF09B6">
      <w:pPr>
        <w:pStyle w:val="ListParagraph"/>
        <w:numPr>
          <w:ilvl w:val="0"/>
          <w:numId w:val="22"/>
        </w:numPr>
        <w:rPr>
          <w:rFonts w:ascii="Calibri" w:hAnsi="Calibri"/>
          <w:szCs w:val="21"/>
        </w:rPr>
      </w:pPr>
      <w:r w:rsidRPr="56DF09B6">
        <w:rPr>
          <w:rFonts w:ascii="Calibri" w:hAnsi="Calibri"/>
          <w:szCs w:val="21"/>
        </w:rPr>
        <w:t xml:space="preserve">For STG and Production, Report Generation </w:t>
      </w:r>
      <w:proofErr w:type="gramStart"/>
      <w:r w:rsidRPr="56DF09B6">
        <w:rPr>
          <w:rFonts w:ascii="Calibri" w:hAnsi="Calibri"/>
          <w:szCs w:val="21"/>
        </w:rPr>
        <w:t>Service(</w:t>
      </w:r>
      <w:proofErr w:type="gramEnd"/>
      <w:r w:rsidRPr="56DF09B6">
        <w:rPr>
          <w:rFonts w:ascii="Calibri" w:hAnsi="Calibri"/>
          <w:szCs w:val="21"/>
        </w:rPr>
        <w:t>RDL Service) is hosted in Azure VM.</w:t>
      </w:r>
    </w:p>
    <w:p w14:paraId="12D898BA" w14:textId="6D27C88F" w:rsidR="004A44E4" w:rsidRDefault="004A44E4" w:rsidP="004A44E4">
      <w:pPr>
        <w:pStyle w:val="ListParagraph"/>
        <w:numPr>
          <w:ilvl w:val="0"/>
          <w:numId w:val="22"/>
        </w:numPr>
        <w:rPr>
          <w:rStyle w:val="Hyperlink"/>
        </w:rPr>
      </w:pPr>
      <w:r>
        <w:t xml:space="preserve">Release document from Release Contents </w:t>
      </w:r>
      <w:r w:rsidR="6FC216A1">
        <w:t>is</w:t>
      </w:r>
      <w:r>
        <w:t xml:space="preserve"> uploaded here -</w:t>
      </w:r>
      <w:hyperlink r:id="rId129">
        <w:r w:rsidRPr="4E587AE8">
          <w:rPr>
            <w:rStyle w:val="Hyperlink"/>
          </w:rPr>
          <w:t>https://hpe.sharepoint.com/:f:/r/sites/msteams_a09baa/Shared%20Documents/Reporting/Documents?csf=1&amp;web=1&amp;e=muB3c7</w:t>
        </w:r>
      </w:hyperlink>
    </w:p>
    <w:p w14:paraId="1A67E5CC" w14:textId="77777777" w:rsidR="004A44E4" w:rsidRDefault="004A44E4" w:rsidP="004A44E4">
      <w:pPr>
        <w:pStyle w:val="ListParagraph"/>
        <w:ind w:left="720"/>
      </w:pPr>
    </w:p>
    <w:p w14:paraId="1EE78EDD" w14:textId="77777777" w:rsidR="004A44E4" w:rsidRPr="00654787" w:rsidRDefault="004A44E4" w:rsidP="004A44E4"/>
    <w:p w14:paraId="34608043" w14:textId="77777777" w:rsidR="004A44E4" w:rsidRPr="007E3B86" w:rsidRDefault="004A44E4" w:rsidP="004A44E4">
      <w:r>
        <w:rPr>
          <w:noProof/>
        </w:rPr>
        <w:lastRenderedPageBreak/>
        <w:drawing>
          <wp:inline distT="0" distB="0" distL="0" distR="0" wp14:anchorId="378F3E3A" wp14:editId="0D530CB7">
            <wp:extent cx="5499279" cy="5194870"/>
            <wp:effectExtent l="0" t="0" r="6350" b="6350"/>
            <wp:docPr id="795625204" name="Picture 795625204" descr="A picture containing text, screenshot, diagram,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625204" name="Picture 795625204" descr="A picture containing text, screenshot, diagram, font&#10;&#10;Description automatically generated"/>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503964" cy="5199295"/>
                    </a:xfrm>
                    <a:prstGeom prst="rect">
                      <a:avLst/>
                    </a:prstGeom>
                    <a:noFill/>
                    <a:ln>
                      <a:noFill/>
                    </a:ln>
                  </pic:spPr>
                </pic:pic>
              </a:graphicData>
            </a:graphic>
          </wp:inline>
        </w:drawing>
      </w:r>
    </w:p>
    <w:p w14:paraId="75256B38" w14:textId="77777777" w:rsidR="004A44E4" w:rsidRPr="007E3B86" w:rsidRDefault="004A44E4" w:rsidP="004A44E4"/>
    <w:p w14:paraId="076506C2" w14:textId="29584FCF" w:rsidR="00D65F34" w:rsidRPr="00356044" w:rsidRDefault="00D65F34" w:rsidP="00D65F34"/>
    <w:p w14:paraId="49C0EDA8" w14:textId="77777777" w:rsidR="00D65F34" w:rsidRPr="00356044" w:rsidRDefault="00D65F34" w:rsidP="00D65F34"/>
    <w:p w14:paraId="096A342E" w14:textId="05B92E57" w:rsidR="00D65F34" w:rsidRDefault="00171B5E" w:rsidP="00D65F34">
      <w:pPr>
        <w:pStyle w:val="Heading3"/>
      </w:pPr>
      <w:bookmarkStart w:id="91" w:name="_Toc137050125"/>
      <w:r>
        <w:t>7</w:t>
      </w:r>
      <w:r w:rsidR="00D65F34">
        <w:t>.</w:t>
      </w:r>
      <w:r>
        <w:t>3</w:t>
      </w:r>
      <w:r w:rsidR="00D65F34">
        <w:t>.4 Release Pipeline Setup</w:t>
      </w:r>
      <w:bookmarkEnd w:id="91"/>
    </w:p>
    <w:p w14:paraId="78A3DBCF" w14:textId="77777777" w:rsidR="00D65F34" w:rsidRPr="00D65F34" w:rsidRDefault="00D65F34" w:rsidP="00D65F34"/>
    <w:p w14:paraId="42E5C01C" w14:textId="77777777" w:rsidR="00EE11D6" w:rsidRDefault="00EE11D6" w:rsidP="00D56467">
      <w:pPr>
        <w:pBdr>
          <w:bottom w:val="single" w:sz="6" w:space="1" w:color="auto"/>
        </w:pBdr>
      </w:pPr>
    </w:p>
    <w:p w14:paraId="5B8E9393" w14:textId="77777777" w:rsidR="00D56467" w:rsidRDefault="00D56467" w:rsidP="00D56467">
      <w:pPr>
        <w:pBdr>
          <w:bottom w:val="single" w:sz="6" w:space="1" w:color="auto"/>
        </w:pBdr>
      </w:pPr>
    </w:p>
    <w:p w14:paraId="07C0440D" w14:textId="77777777" w:rsidR="00D56467" w:rsidRDefault="00D56467" w:rsidP="00D56467"/>
    <w:p w14:paraId="75FF4B6F" w14:textId="77777777" w:rsidR="00D56467" w:rsidRPr="00860336" w:rsidRDefault="00D56467" w:rsidP="00D56467">
      <w:pPr>
        <w:pBdr>
          <w:bottom w:val="single" w:sz="6" w:space="1" w:color="auto"/>
        </w:pBdr>
        <w:rPr>
          <w:b/>
          <w:bCs/>
        </w:rPr>
      </w:pPr>
      <w:r>
        <w:rPr>
          <w:b/>
          <w:bCs/>
        </w:rPr>
        <w:t>PROD (HPE)</w:t>
      </w:r>
    </w:p>
    <w:p w14:paraId="452205D8" w14:textId="77777777" w:rsidR="00D56467" w:rsidRPr="00D56467" w:rsidRDefault="00D56467" w:rsidP="00D56467"/>
    <w:p w14:paraId="624B6740" w14:textId="77777777" w:rsidR="00171B5E" w:rsidRDefault="00171B5E" w:rsidP="00171B5E">
      <w:pPr>
        <w:pStyle w:val="Heading1"/>
      </w:pPr>
      <w:bookmarkStart w:id="92" w:name="_Toc137050126"/>
      <w:r>
        <w:lastRenderedPageBreak/>
        <w:t>8. Data warehouse/Insights Pipeline Setup</w:t>
      </w:r>
      <w:bookmarkEnd w:id="92"/>
    </w:p>
    <w:p w14:paraId="01C5005C" w14:textId="77777777" w:rsidR="00171B5E" w:rsidRDefault="00171B5E" w:rsidP="00171B5E">
      <w:pPr>
        <w:pStyle w:val="Heading2"/>
      </w:pPr>
      <w:bookmarkStart w:id="93" w:name="_Toc137050127"/>
      <w:r>
        <w:t>8.1 Pipeline Setup – DEV</w:t>
      </w:r>
      <w:bookmarkEnd w:id="93"/>
    </w:p>
    <w:p w14:paraId="7DAB716E" w14:textId="77777777" w:rsidR="00171B5E" w:rsidRDefault="00171B5E" w:rsidP="00171B5E">
      <w:pPr>
        <w:pStyle w:val="Heading3"/>
      </w:pPr>
      <w:bookmarkStart w:id="94" w:name="_Toc137050128"/>
      <w:r>
        <w:t>8.1.1 Prerequisite Configuration/Permissions for DEV</w:t>
      </w:r>
      <w:bookmarkEnd w:id="94"/>
    </w:p>
    <w:p w14:paraId="352B8904" w14:textId="686BBAF9" w:rsidR="00171B5E" w:rsidRDefault="00171B5E" w:rsidP="00171B5E">
      <w:r>
        <w:t xml:space="preserve">Below table contains the permissions granted for DEV environment and are the pre-requisite configuration for DevOps Pipeline setup. </w:t>
      </w:r>
    </w:p>
    <w:p w14:paraId="62343931" w14:textId="77777777" w:rsidR="00171B5E" w:rsidRDefault="00171B5E" w:rsidP="00171B5E"/>
    <w:p w14:paraId="0882E55F" w14:textId="77777777" w:rsidR="00171B5E" w:rsidRDefault="00171B5E" w:rsidP="00171B5E">
      <w:pPr>
        <w:rPr>
          <w:b/>
          <w:color w:val="FFC000"/>
        </w:rPr>
      </w:pPr>
      <w:r w:rsidRPr="398EB1AE">
        <w:rPr>
          <w:b/>
          <w:color w:val="FFC000"/>
        </w:rPr>
        <w:t>Note: Similar permissions are required to be granted for higher environments to set up DevOps Pipeline.</w:t>
      </w:r>
    </w:p>
    <w:tbl>
      <w:tblPr>
        <w:tblW w:w="10384" w:type="dxa"/>
        <w:tblCellMar>
          <w:left w:w="0" w:type="dxa"/>
          <w:right w:w="0" w:type="dxa"/>
        </w:tblCellMar>
        <w:tblLook w:val="0420" w:firstRow="1" w:lastRow="0" w:firstColumn="0" w:lastColumn="0" w:noHBand="0" w:noVBand="1"/>
      </w:tblPr>
      <w:tblGrid>
        <w:gridCol w:w="2412"/>
        <w:gridCol w:w="2412"/>
        <w:gridCol w:w="2614"/>
        <w:gridCol w:w="2946"/>
      </w:tblGrid>
      <w:tr w:rsidR="00171B5E" w:rsidRPr="000451E0" w14:paraId="0BCF392B" w14:textId="77777777">
        <w:trPr>
          <w:trHeight w:val="369"/>
        </w:trPr>
        <w:tc>
          <w:tcPr>
            <w:tcW w:w="2412"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4472C4"/>
            <w:tcMar>
              <w:top w:w="40" w:type="dxa"/>
              <w:left w:w="79" w:type="dxa"/>
              <w:bottom w:w="40" w:type="dxa"/>
              <w:right w:w="79" w:type="dxa"/>
            </w:tcMar>
            <w:hideMark/>
          </w:tcPr>
          <w:p w14:paraId="20A61573" w14:textId="77777777" w:rsidR="00171B5E" w:rsidRPr="000451E0" w:rsidRDefault="00171B5E">
            <w:pPr>
              <w:jc w:val="center"/>
              <w:rPr>
                <w:color w:val="FFFFFF" w:themeColor="background1"/>
              </w:rPr>
            </w:pPr>
            <w:r w:rsidRPr="000451E0">
              <w:rPr>
                <w:b/>
                <w:bCs/>
                <w:color w:val="FFFFFF" w:themeColor="background1"/>
              </w:rPr>
              <w:t>Type/</w:t>
            </w:r>
          </w:p>
          <w:p w14:paraId="1E91AF80" w14:textId="77777777" w:rsidR="00171B5E" w:rsidRPr="000451E0" w:rsidRDefault="00171B5E">
            <w:pPr>
              <w:jc w:val="center"/>
              <w:rPr>
                <w:color w:val="FFFFFF" w:themeColor="background1"/>
              </w:rPr>
            </w:pPr>
            <w:r w:rsidRPr="000451E0">
              <w:rPr>
                <w:b/>
                <w:bCs/>
                <w:color w:val="FFFFFF" w:themeColor="background1"/>
              </w:rPr>
              <w:t>Category</w:t>
            </w:r>
          </w:p>
        </w:tc>
        <w:tc>
          <w:tcPr>
            <w:tcW w:w="2412"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4472C4"/>
            <w:tcMar>
              <w:top w:w="40" w:type="dxa"/>
              <w:left w:w="79" w:type="dxa"/>
              <w:bottom w:w="40" w:type="dxa"/>
              <w:right w:w="79" w:type="dxa"/>
            </w:tcMar>
            <w:hideMark/>
          </w:tcPr>
          <w:p w14:paraId="5606895B" w14:textId="77777777" w:rsidR="00171B5E" w:rsidRPr="000451E0" w:rsidRDefault="00171B5E">
            <w:pPr>
              <w:jc w:val="center"/>
              <w:rPr>
                <w:color w:val="FFFFFF" w:themeColor="background1"/>
              </w:rPr>
            </w:pPr>
            <w:r w:rsidRPr="000451E0">
              <w:rPr>
                <w:b/>
                <w:bCs/>
                <w:color w:val="FFFFFF" w:themeColor="background1"/>
              </w:rPr>
              <w:t>Pre-configuration Permission Tasks</w:t>
            </w:r>
          </w:p>
        </w:tc>
        <w:tc>
          <w:tcPr>
            <w:tcW w:w="2614"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4472C4"/>
            <w:tcMar>
              <w:top w:w="40" w:type="dxa"/>
              <w:left w:w="79" w:type="dxa"/>
              <w:bottom w:w="40" w:type="dxa"/>
              <w:right w:w="79" w:type="dxa"/>
            </w:tcMar>
            <w:hideMark/>
          </w:tcPr>
          <w:p w14:paraId="53D04951" w14:textId="77777777" w:rsidR="00171B5E" w:rsidRPr="000451E0" w:rsidRDefault="00171B5E">
            <w:pPr>
              <w:jc w:val="center"/>
              <w:rPr>
                <w:color w:val="FFFFFF" w:themeColor="background1"/>
              </w:rPr>
            </w:pPr>
            <w:r w:rsidRPr="000451E0">
              <w:rPr>
                <w:b/>
                <w:bCs/>
                <w:color w:val="FFFFFF" w:themeColor="background1"/>
              </w:rPr>
              <w:t>Object/</w:t>
            </w:r>
          </w:p>
          <w:p w14:paraId="7899796C" w14:textId="77777777" w:rsidR="00171B5E" w:rsidRPr="000451E0" w:rsidRDefault="00171B5E">
            <w:pPr>
              <w:jc w:val="center"/>
              <w:rPr>
                <w:color w:val="FFFFFF" w:themeColor="background1"/>
              </w:rPr>
            </w:pPr>
            <w:r w:rsidRPr="000451E0">
              <w:rPr>
                <w:b/>
                <w:bCs/>
                <w:color w:val="FFFFFF" w:themeColor="background1"/>
              </w:rPr>
              <w:t>Resource Name</w:t>
            </w:r>
          </w:p>
        </w:tc>
        <w:tc>
          <w:tcPr>
            <w:tcW w:w="2946"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4472C4"/>
            <w:tcMar>
              <w:top w:w="40" w:type="dxa"/>
              <w:left w:w="79" w:type="dxa"/>
              <w:bottom w:w="40" w:type="dxa"/>
              <w:right w:w="79" w:type="dxa"/>
            </w:tcMar>
            <w:hideMark/>
          </w:tcPr>
          <w:p w14:paraId="32D40BA3" w14:textId="77777777" w:rsidR="00171B5E" w:rsidRPr="000451E0" w:rsidRDefault="00171B5E">
            <w:pPr>
              <w:jc w:val="center"/>
              <w:rPr>
                <w:color w:val="FFFFFF" w:themeColor="background1"/>
              </w:rPr>
            </w:pPr>
            <w:r w:rsidRPr="000451E0">
              <w:rPr>
                <w:b/>
                <w:bCs/>
                <w:color w:val="FFFFFF" w:themeColor="background1"/>
              </w:rPr>
              <w:t>Notes</w:t>
            </w:r>
          </w:p>
        </w:tc>
      </w:tr>
      <w:tr w:rsidR="00171B5E" w:rsidRPr="000451E0" w14:paraId="1751250D" w14:textId="77777777">
        <w:trPr>
          <w:trHeight w:val="369"/>
        </w:trPr>
        <w:tc>
          <w:tcPr>
            <w:tcW w:w="2412" w:type="dxa"/>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FD5EA"/>
            <w:tcMar>
              <w:top w:w="40" w:type="dxa"/>
              <w:left w:w="79" w:type="dxa"/>
              <w:bottom w:w="40" w:type="dxa"/>
              <w:right w:w="79" w:type="dxa"/>
            </w:tcMar>
            <w:hideMark/>
          </w:tcPr>
          <w:p w14:paraId="27D0EF01" w14:textId="77777777" w:rsidR="00171B5E" w:rsidRPr="000451E0" w:rsidRDefault="00171B5E">
            <w:r w:rsidRPr="000451E0">
              <w:t>Azure Service Principal</w:t>
            </w:r>
          </w:p>
        </w:tc>
        <w:tc>
          <w:tcPr>
            <w:tcW w:w="2412" w:type="dxa"/>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FD5EA"/>
            <w:tcMar>
              <w:top w:w="40" w:type="dxa"/>
              <w:left w:w="79" w:type="dxa"/>
              <w:bottom w:w="40" w:type="dxa"/>
              <w:right w:w="79" w:type="dxa"/>
            </w:tcMar>
            <w:hideMark/>
          </w:tcPr>
          <w:p w14:paraId="156DBEAD" w14:textId="77777777" w:rsidR="00171B5E" w:rsidRPr="000451E0" w:rsidRDefault="00171B5E">
            <w:r w:rsidRPr="000451E0">
              <w:t>Create DevOps Service Principal (SP)</w:t>
            </w:r>
          </w:p>
        </w:tc>
        <w:tc>
          <w:tcPr>
            <w:tcW w:w="2614" w:type="dxa"/>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FD5EA"/>
            <w:tcMar>
              <w:top w:w="40" w:type="dxa"/>
              <w:left w:w="79" w:type="dxa"/>
              <w:bottom w:w="40" w:type="dxa"/>
              <w:right w:w="79" w:type="dxa"/>
            </w:tcMar>
            <w:hideMark/>
          </w:tcPr>
          <w:p w14:paraId="2E38A700" w14:textId="77777777" w:rsidR="00171B5E" w:rsidRPr="000451E0" w:rsidRDefault="00171B5E">
            <w:pPr>
              <w:rPr>
                <w:b/>
                <w:bCs/>
              </w:rPr>
            </w:pPr>
            <w:r w:rsidRPr="000451E0">
              <w:rPr>
                <w:b/>
                <w:bCs/>
              </w:rPr>
              <w:t>Service Connection –</w:t>
            </w:r>
          </w:p>
          <w:p w14:paraId="4E6B6EA9" w14:textId="77777777" w:rsidR="00171B5E" w:rsidRPr="000451E0" w:rsidRDefault="00171B5E">
            <w:proofErr w:type="spellStart"/>
            <w:r w:rsidRPr="000451E0">
              <w:t>odessa</w:t>
            </w:r>
            <w:proofErr w:type="spellEnd"/>
            <w:r w:rsidRPr="000451E0">
              <w:t>-</w:t>
            </w:r>
            <w:proofErr w:type="spellStart"/>
            <w:r w:rsidRPr="000451E0">
              <w:t>hpefs</w:t>
            </w:r>
            <w:proofErr w:type="spellEnd"/>
            <w:r w:rsidRPr="000451E0">
              <w:t>-</w:t>
            </w:r>
            <w:proofErr w:type="spellStart"/>
            <w:r w:rsidRPr="000451E0">
              <w:t>devops</w:t>
            </w:r>
            <w:proofErr w:type="spellEnd"/>
            <w:r w:rsidRPr="000451E0">
              <w:t>-</w:t>
            </w:r>
            <w:proofErr w:type="spellStart"/>
            <w:r w:rsidRPr="000451E0">
              <w:t>sp</w:t>
            </w:r>
            <w:proofErr w:type="spellEnd"/>
            <w:r w:rsidRPr="000451E0">
              <w:t>-dev</w:t>
            </w:r>
          </w:p>
        </w:tc>
        <w:tc>
          <w:tcPr>
            <w:tcW w:w="2946" w:type="dxa"/>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FD5EA"/>
            <w:tcMar>
              <w:top w:w="40" w:type="dxa"/>
              <w:left w:w="79" w:type="dxa"/>
              <w:bottom w:w="40" w:type="dxa"/>
              <w:right w:w="79" w:type="dxa"/>
            </w:tcMar>
            <w:hideMark/>
          </w:tcPr>
          <w:p w14:paraId="0A812410" w14:textId="77777777" w:rsidR="00171B5E" w:rsidRPr="000451E0" w:rsidRDefault="00171B5E">
            <w:r w:rsidRPr="000451E0">
              <w:t>This is the first step where SP to be created in Azure</w:t>
            </w:r>
          </w:p>
        </w:tc>
      </w:tr>
      <w:tr w:rsidR="00171B5E" w:rsidRPr="000451E0" w14:paraId="156F0D58" w14:textId="77777777">
        <w:trPr>
          <w:trHeight w:val="514"/>
        </w:trPr>
        <w:tc>
          <w:tcPr>
            <w:tcW w:w="241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9EBF5"/>
            <w:tcMar>
              <w:top w:w="40" w:type="dxa"/>
              <w:left w:w="79" w:type="dxa"/>
              <w:bottom w:w="40" w:type="dxa"/>
              <w:right w:w="79" w:type="dxa"/>
            </w:tcMar>
            <w:hideMark/>
          </w:tcPr>
          <w:p w14:paraId="1F070FC8" w14:textId="77777777" w:rsidR="00171B5E" w:rsidRPr="000451E0" w:rsidRDefault="00171B5E">
            <w:r w:rsidRPr="000451E0">
              <w:t>DevOps</w:t>
            </w:r>
          </w:p>
          <w:p w14:paraId="6CF53E00" w14:textId="77777777" w:rsidR="00171B5E" w:rsidRPr="000451E0" w:rsidRDefault="00171B5E">
            <w:r w:rsidRPr="000451E0">
              <w:t>Service Connection</w:t>
            </w:r>
          </w:p>
        </w:tc>
        <w:tc>
          <w:tcPr>
            <w:tcW w:w="241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9EBF5"/>
            <w:tcMar>
              <w:top w:w="40" w:type="dxa"/>
              <w:left w:w="79" w:type="dxa"/>
              <w:bottom w:w="40" w:type="dxa"/>
              <w:right w:w="79" w:type="dxa"/>
            </w:tcMar>
            <w:hideMark/>
          </w:tcPr>
          <w:p w14:paraId="175877BE" w14:textId="77777777" w:rsidR="00171B5E" w:rsidRPr="000451E0" w:rsidRDefault="00171B5E">
            <w:r w:rsidRPr="000451E0">
              <w:t>Create DevOps Service Connection (SC) by pointing to above SP</w:t>
            </w:r>
          </w:p>
        </w:tc>
        <w:tc>
          <w:tcPr>
            <w:tcW w:w="261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9EBF5"/>
            <w:tcMar>
              <w:top w:w="40" w:type="dxa"/>
              <w:left w:w="79" w:type="dxa"/>
              <w:bottom w:w="40" w:type="dxa"/>
              <w:right w:w="79" w:type="dxa"/>
            </w:tcMar>
            <w:hideMark/>
          </w:tcPr>
          <w:p w14:paraId="37F683AC" w14:textId="77777777" w:rsidR="00171B5E" w:rsidRPr="000451E0" w:rsidRDefault="00171B5E">
            <w:pPr>
              <w:rPr>
                <w:b/>
                <w:bCs/>
              </w:rPr>
            </w:pPr>
            <w:r w:rsidRPr="000451E0">
              <w:rPr>
                <w:b/>
                <w:bCs/>
              </w:rPr>
              <w:t>Service Principal-</w:t>
            </w:r>
          </w:p>
          <w:p w14:paraId="07263A8D" w14:textId="77777777" w:rsidR="00171B5E" w:rsidRPr="000451E0" w:rsidRDefault="00171B5E">
            <w:proofErr w:type="spellStart"/>
            <w:r w:rsidRPr="000451E0">
              <w:t>odessa</w:t>
            </w:r>
            <w:proofErr w:type="spellEnd"/>
            <w:r w:rsidRPr="000451E0">
              <w:t>-</w:t>
            </w:r>
            <w:proofErr w:type="spellStart"/>
            <w:r w:rsidRPr="000451E0">
              <w:t>hpefs</w:t>
            </w:r>
            <w:proofErr w:type="spellEnd"/>
            <w:r w:rsidRPr="000451E0">
              <w:t>-</w:t>
            </w:r>
            <w:proofErr w:type="spellStart"/>
            <w:r w:rsidRPr="000451E0">
              <w:t>devops</w:t>
            </w:r>
            <w:proofErr w:type="spellEnd"/>
            <w:r w:rsidRPr="000451E0">
              <w:t>-</w:t>
            </w:r>
            <w:proofErr w:type="spellStart"/>
            <w:r w:rsidRPr="000451E0">
              <w:t>sp</w:t>
            </w:r>
            <w:proofErr w:type="spellEnd"/>
            <w:r w:rsidRPr="000451E0">
              <w:t>-dev</w:t>
            </w:r>
          </w:p>
        </w:tc>
        <w:tc>
          <w:tcPr>
            <w:tcW w:w="294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9EBF5"/>
            <w:tcMar>
              <w:top w:w="40" w:type="dxa"/>
              <w:left w:w="79" w:type="dxa"/>
              <w:bottom w:w="40" w:type="dxa"/>
              <w:right w:w="79" w:type="dxa"/>
            </w:tcMar>
            <w:hideMark/>
          </w:tcPr>
          <w:p w14:paraId="60A0D743" w14:textId="77777777" w:rsidR="00171B5E" w:rsidRPr="000451E0" w:rsidRDefault="00171B5E">
            <w:r w:rsidRPr="000451E0">
              <w:t>Once we have above SC then create SP in DevOps by pointing to this SP</w:t>
            </w:r>
          </w:p>
        </w:tc>
      </w:tr>
      <w:tr w:rsidR="00171B5E" w:rsidRPr="000451E0" w14:paraId="44022209" w14:textId="77777777">
        <w:trPr>
          <w:trHeight w:val="948"/>
        </w:trPr>
        <w:tc>
          <w:tcPr>
            <w:tcW w:w="241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FD5EA"/>
            <w:tcMar>
              <w:top w:w="40" w:type="dxa"/>
              <w:left w:w="79" w:type="dxa"/>
              <w:bottom w:w="40" w:type="dxa"/>
              <w:right w:w="79" w:type="dxa"/>
            </w:tcMar>
            <w:hideMark/>
          </w:tcPr>
          <w:p w14:paraId="605FA0F0" w14:textId="77777777" w:rsidR="00171B5E" w:rsidRPr="000451E0" w:rsidRDefault="00171B5E">
            <w:r w:rsidRPr="000451E0">
              <w:t>DevOps</w:t>
            </w:r>
          </w:p>
          <w:p w14:paraId="4FAE0B53" w14:textId="77777777" w:rsidR="00171B5E" w:rsidRPr="000451E0" w:rsidRDefault="00171B5E">
            <w:r w:rsidRPr="000451E0">
              <w:t>Artifacts</w:t>
            </w:r>
          </w:p>
        </w:tc>
        <w:tc>
          <w:tcPr>
            <w:tcW w:w="241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FD5EA"/>
            <w:tcMar>
              <w:top w:w="40" w:type="dxa"/>
              <w:left w:w="79" w:type="dxa"/>
              <w:bottom w:w="40" w:type="dxa"/>
              <w:right w:w="79" w:type="dxa"/>
            </w:tcMar>
            <w:hideMark/>
          </w:tcPr>
          <w:p w14:paraId="62F55DD2" w14:textId="77777777" w:rsidR="00171B5E" w:rsidRPr="000451E0" w:rsidRDefault="00171B5E">
            <w:r w:rsidRPr="000451E0">
              <w:t>Add Contributor Access to Project Collection Build Service</w:t>
            </w:r>
          </w:p>
        </w:tc>
        <w:tc>
          <w:tcPr>
            <w:tcW w:w="261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FD5EA"/>
            <w:tcMar>
              <w:top w:w="40" w:type="dxa"/>
              <w:left w:w="79" w:type="dxa"/>
              <w:bottom w:w="40" w:type="dxa"/>
              <w:right w:w="79" w:type="dxa"/>
            </w:tcMar>
            <w:hideMark/>
          </w:tcPr>
          <w:p w14:paraId="7A1D25FD" w14:textId="77777777" w:rsidR="00171B5E" w:rsidRPr="000451E0" w:rsidRDefault="00171B5E">
            <w:r w:rsidRPr="000451E0">
              <w:rPr>
                <w:b/>
                <w:bCs/>
              </w:rPr>
              <w:t xml:space="preserve">Path - </w:t>
            </w:r>
            <w:r w:rsidRPr="000451E0">
              <w:t xml:space="preserve">Azure </w:t>
            </w:r>
            <w:proofErr w:type="spellStart"/>
            <w:r w:rsidRPr="000451E0">
              <w:t>Devops</w:t>
            </w:r>
            <w:proofErr w:type="spellEnd"/>
            <w:r w:rsidRPr="000451E0">
              <w:t>-&gt;Artifacts-&gt;Settings-&gt;Permission-&gt;</w:t>
            </w:r>
          </w:p>
          <w:p w14:paraId="4B475FE8" w14:textId="77777777" w:rsidR="00171B5E" w:rsidRPr="000451E0" w:rsidRDefault="00171B5E">
            <w:r w:rsidRPr="000451E0">
              <w:t>Permission - Contributor</w:t>
            </w:r>
          </w:p>
        </w:tc>
        <w:tc>
          <w:tcPr>
            <w:tcW w:w="294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FD5EA"/>
            <w:tcMar>
              <w:top w:w="40" w:type="dxa"/>
              <w:left w:w="79" w:type="dxa"/>
              <w:bottom w:w="40" w:type="dxa"/>
              <w:right w:w="79" w:type="dxa"/>
            </w:tcMar>
            <w:hideMark/>
          </w:tcPr>
          <w:p w14:paraId="0C373102" w14:textId="7D6C23DF" w:rsidR="00171B5E" w:rsidRPr="000451E0" w:rsidRDefault="00171B5E">
            <w:r w:rsidRPr="000451E0">
              <w:t xml:space="preserve">By default, permission is set to – Collaborative which </w:t>
            </w:r>
            <w:r w:rsidR="2D8DC2AD">
              <w:t>needs</w:t>
            </w:r>
            <w:r w:rsidRPr="000451E0">
              <w:t xml:space="preserve"> to be updated with Contributor access.</w:t>
            </w:r>
          </w:p>
          <w:p w14:paraId="3C5FD884" w14:textId="7E7B2042" w:rsidR="00171B5E" w:rsidRPr="000451E0" w:rsidRDefault="00171B5E">
            <w:r w:rsidRPr="000451E0">
              <w:t xml:space="preserve">This has already </w:t>
            </w:r>
            <w:r w:rsidR="608D4438">
              <w:t>been</w:t>
            </w:r>
            <w:r>
              <w:t xml:space="preserve"> </w:t>
            </w:r>
            <w:r w:rsidRPr="000451E0">
              <w:t>given so no further access is needed for higher environments.</w:t>
            </w:r>
          </w:p>
        </w:tc>
      </w:tr>
      <w:tr w:rsidR="00171B5E" w:rsidRPr="000451E0" w14:paraId="2B97875D" w14:textId="77777777">
        <w:trPr>
          <w:trHeight w:val="804"/>
        </w:trPr>
        <w:tc>
          <w:tcPr>
            <w:tcW w:w="241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9EBF5"/>
            <w:tcMar>
              <w:top w:w="40" w:type="dxa"/>
              <w:left w:w="79" w:type="dxa"/>
              <w:bottom w:w="40" w:type="dxa"/>
              <w:right w:w="79" w:type="dxa"/>
            </w:tcMar>
            <w:hideMark/>
          </w:tcPr>
          <w:p w14:paraId="20E08432" w14:textId="77777777" w:rsidR="00171B5E" w:rsidRPr="000451E0" w:rsidRDefault="00171B5E">
            <w:r w:rsidRPr="000451E0">
              <w:t>Azure VMSS</w:t>
            </w:r>
          </w:p>
        </w:tc>
        <w:tc>
          <w:tcPr>
            <w:tcW w:w="241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9EBF5"/>
            <w:tcMar>
              <w:top w:w="40" w:type="dxa"/>
              <w:left w:w="79" w:type="dxa"/>
              <w:bottom w:w="40" w:type="dxa"/>
              <w:right w:w="79" w:type="dxa"/>
            </w:tcMar>
            <w:hideMark/>
          </w:tcPr>
          <w:p w14:paraId="603C2C3B" w14:textId="77777777" w:rsidR="00171B5E" w:rsidRPr="000451E0" w:rsidRDefault="00171B5E">
            <w:r w:rsidRPr="000451E0">
              <w:t>Granting access to VM Scale-set on Storage Account’s container</w:t>
            </w:r>
          </w:p>
        </w:tc>
        <w:tc>
          <w:tcPr>
            <w:tcW w:w="261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9EBF5"/>
            <w:tcMar>
              <w:top w:w="40" w:type="dxa"/>
              <w:left w:w="79" w:type="dxa"/>
              <w:bottom w:w="40" w:type="dxa"/>
              <w:right w:w="79" w:type="dxa"/>
            </w:tcMar>
            <w:hideMark/>
          </w:tcPr>
          <w:p w14:paraId="7F79CADE" w14:textId="77777777" w:rsidR="00171B5E" w:rsidRPr="000451E0" w:rsidRDefault="00171B5E">
            <w:r w:rsidRPr="000451E0">
              <w:rPr>
                <w:b/>
                <w:bCs/>
              </w:rPr>
              <w:t>VMSS Name –</w:t>
            </w:r>
            <w:proofErr w:type="spellStart"/>
            <w:r w:rsidRPr="000451E0">
              <w:t>vmssdevopsnonp</w:t>
            </w:r>
            <w:proofErr w:type="spellEnd"/>
          </w:p>
          <w:p w14:paraId="7E689504" w14:textId="77777777" w:rsidR="00171B5E" w:rsidRPr="000451E0" w:rsidRDefault="00171B5E">
            <w:r w:rsidRPr="000451E0">
              <w:t xml:space="preserve">Storage Container Name – </w:t>
            </w:r>
            <w:proofErr w:type="spellStart"/>
            <w:r w:rsidRPr="000451E0">
              <w:t>stodessacoreblobdev</w:t>
            </w:r>
            <w:proofErr w:type="spellEnd"/>
          </w:p>
          <w:p w14:paraId="0D29A9BA" w14:textId="77777777" w:rsidR="00171B5E" w:rsidRPr="000451E0" w:rsidRDefault="00171B5E">
            <w:r w:rsidRPr="000451E0">
              <w:rPr>
                <w:b/>
                <w:bCs/>
              </w:rPr>
              <w:t xml:space="preserve">IAM Role - </w:t>
            </w:r>
            <w:r w:rsidRPr="000451E0">
              <w:t>Storage Blob Data Reader</w:t>
            </w:r>
          </w:p>
        </w:tc>
        <w:tc>
          <w:tcPr>
            <w:tcW w:w="294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9EBF5"/>
            <w:tcMar>
              <w:top w:w="40" w:type="dxa"/>
              <w:left w:w="79" w:type="dxa"/>
              <w:bottom w:w="40" w:type="dxa"/>
              <w:right w:w="79" w:type="dxa"/>
            </w:tcMar>
            <w:hideMark/>
          </w:tcPr>
          <w:p w14:paraId="1260EE02" w14:textId="77777777" w:rsidR="00171B5E" w:rsidRPr="000451E0" w:rsidRDefault="00171B5E">
            <w:r w:rsidRPr="000451E0">
              <w:t>This access has been given already so no further access is needed for higher environments.</w:t>
            </w:r>
          </w:p>
        </w:tc>
      </w:tr>
      <w:tr w:rsidR="00171B5E" w:rsidRPr="000451E0" w14:paraId="30664178" w14:textId="77777777">
        <w:trPr>
          <w:trHeight w:val="804"/>
        </w:trPr>
        <w:tc>
          <w:tcPr>
            <w:tcW w:w="241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9EBF5"/>
            <w:tcMar>
              <w:top w:w="40" w:type="dxa"/>
              <w:left w:w="79" w:type="dxa"/>
              <w:bottom w:w="40" w:type="dxa"/>
              <w:right w:w="79" w:type="dxa"/>
            </w:tcMar>
            <w:hideMark/>
          </w:tcPr>
          <w:p w14:paraId="6F30BCF2" w14:textId="77777777" w:rsidR="00171B5E" w:rsidRPr="000451E0" w:rsidRDefault="00171B5E">
            <w:r w:rsidRPr="000451E0">
              <w:t>Azure Key Vault</w:t>
            </w:r>
          </w:p>
        </w:tc>
        <w:tc>
          <w:tcPr>
            <w:tcW w:w="241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9EBF5"/>
            <w:tcMar>
              <w:top w:w="40" w:type="dxa"/>
              <w:left w:w="79" w:type="dxa"/>
              <w:bottom w:w="40" w:type="dxa"/>
              <w:right w:w="79" w:type="dxa"/>
            </w:tcMar>
            <w:hideMark/>
          </w:tcPr>
          <w:p w14:paraId="3BCD78AA" w14:textId="77777777" w:rsidR="00171B5E" w:rsidRPr="000451E0" w:rsidRDefault="00171B5E">
            <w:r w:rsidRPr="000451E0">
              <w:t>Grant access policy to SP on Key Vault Secrets</w:t>
            </w:r>
          </w:p>
        </w:tc>
        <w:tc>
          <w:tcPr>
            <w:tcW w:w="261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9EBF5"/>
            <w:tcMar>
              <w:top w:w="40" w:type="dxa"/>
              <w:left w:w="79" w:type="dxa"/>
              <w:bottom w:w="40" w:type="dxa"/>
              <w:right w:w="79" w:type="dxa"/>
            </w:tcMar>
            <w:hideMark/>
          </w:tcPr>
          <w:p w14:paraId="549AE933" w14:textId="77777777" w:rsidR="00171B5E" w:rsidRPr="000451E0" w:rsidRDefault="00171B5E">
            <w:pPr>
              <w:rPr>
                <w:b/>
                <w:bCs/>
              </w:rPr>
            </w:pPr>
            <w:r w:rsidRPr="000451E0">
              <w:rPr>
                <w:b/>
                <w:bCs/>
              </w:rPr>
              <w:t>Key Vault –</w:t>
            </w:r>
          </w:p>
          <w:p w14:paraId="55F12264" w14:textId="77777777" w:rsidR="00171B5E" w:rsidRPr="000451E0" w:rsidRDefault="00171B5E">
            <w:proofErr w:type="spellStart"/>
            <w:r w:rsidRPr="000451E0">
              <w:t>kv</w:t>
            </w:r>
            <w:proofErr w:type="spellEnd"/>
            <w:r w:rsidRPr="000451E0">
              <w:t>-</w:t>
            </w:r>
            <w:proofErr w:type="spellStart"/>
            <w:r w:rsidRPr="000451E0">
              <w:t>hpefs</w:t>
            </w:r>
            <w:proofErr w:type="spellEnd"/>
            <w:r w:rsidRPr="000451E0">
              <w:t>-</w:t>
            </w:r>
            <w:proofErr w:type="spellStart"/>
            <w:r w:rsidRPr="000451E0">
              <w:t>odessa</w:t>
            </w:r>
            <w:proofErr w:type="spellEnd"/>
            <w:r w:rsidRPr="000451E0">
              <w:t>-dev</w:t>
            </w:r>
          </w:p>
          <w:p w14:paraId="1EC14081" w14:textId="77777777" w:rsidR="00171B5E" w:rsidRPr="000451E0" w:rsidRDefault="00171B5E">
            <w:r w:rsidRPr="000451E0">
              <w:rPr>
                <w:b/>
                <w:bCs/>
              </w:rPr>
              <w:t>SP -</w:t>
            </w:r>
            <w:r w:rsidRPr="000451E0">
              <w:t xml:space="preserve"> </w:t>
            </w:r>
            <w:proofErr w:type="spellStart"/>
            <w:r w:rsidRPr="000451E0">
              <w:t>odessa</w:t>
            </w:r>
            <w:proofErr w:type="spellEnd"/>
            <w:r w:rsidRPr="000451E0">
              <w:t>-</w:t>
            </w:r>
            <w:proofErr w:type="spellStart"/>
            <w:r w:rsidRPr="000451E0">
              <w:t>hpefs</w:t>
            </w:r>
            <w:proofErr w:type="spellEnd"/>
            <w:r w:rsidRPr="000451E0">
              <w:t>-</w:t>
            </w:r>
            <w:proofErr w:type="spellStart"/>
            <w:r w:rsidRPr="000451E0">
              <w:t>devops</w:t>
            </w:r>
            <w:proofErr w:type="spellEnd"/>
            <w:r w:rsidRPr="000451E0">
              <w:t>-</w:t>
            </w:r>
            <w:proofErr w:type="spellStart"/>
            <w:r w:rsidRPr="000451E0">
              <w:t>sp</w:t>
            </w:r>
            <w:proofErr w:type="spellEnd"/>
            <w:r w:rsidRPr="000451E0">
              <w:t>-dev</w:t>
            </w:r>
          </w:p>
          <w:p w14:paraId="76D45719" w14:textId="77777777" w:rsidR="00171B5E" w:rsidRPr="000451E0" w:rsidRDefault="00171B5E">
            <w:r w:rsidRPr="000451E0">
              <w:rPr>
                <w:b/>
                <w:bCs/>
              </w:rPr>
              <w:t>IAM Role –</w:t>
            </w:r>
            <w:r w:rsidRPr="000451E0">
              <w:t xml:space="preserve"> Contributor</w:t>
            </w:r>
          </w:p>
          <w:p w14:paraId="4B1E49CD" w14:textId="77777777" w:rsidR="00171B5E" w:rsidRPr="000451E0" w:rsidRDefault="00171B5E">
            <w:r w:rsidRPr="000451E0">
              <w:t>Access Policy – Get and List</w:t>
            </w:r>
          </w:p>
        </w:tc>
        <w:tc>
          <w:tcPr>
            <w:tcW w:w="294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9EBF5"/>
            <w:tcMar>
              <w:top w:w="40" w:type="dxa"/>
              <w:left w:w="79" w:type="dxa"/>
              <w:bottom w:w="40" w:type="dxa"/>
              <w:right w:w="79" w:type="dxa"/>
            </w:tcMar>
            <w:hideMark/>
          </w:tcPr>
          <w:p w14:paraId="640210B7" w14:textId="77777777" w:rsidR="00171B5E" w:rsidRDefault="00171B5E">
            <w:r w:rsidRPr="000451E0">
              <w:t>This permission is required to download credentials from Key Vault</w:t>
            </w:r>
            <w:r>
              <w:t>.</w:t>
            </w:r>
          </w:p>
          <w:p w14:paraId="3E48351E" w14:textId="77777777" w:rsidR="00171B5E" w:rsidRPr="0085295A" w:rsidRDefault="00171B5E">
            <w:pPr>
              <w:rPr>
                <w:b/>
                <w:bCs/>
              </w:rPr>
            </w:pPr>
            <w:r w:rsidRPr="0085295A">
              <w:rPr>
                <w:b/>
                <w:bCs/>
              </w:rPr>
              <w:t>Keys:</w:t>
            </w:r>
          </w:p>
          <w:p w14:paraId="732A844E" w14:textId="77777777" w:rsidR="00171B5E" w:rsidRDefault="00171B5E">
            <w:proofErr w:type="spellStart"/>
            <w:r w:rsidRPr="00D672D9">
              <w:t>odessa</w:t>
            </w:r>
            <w:proofErr w:type="spellEnd"/>
            <w:r w:rsidRPr="00D672D9">
              <w:t>-</w:t>
            </w:r>
            <w:proofErr w:type="spellStart"/>
            <w:r w:rsidRPr="00D672D9">
              <w:t>hpefs</w:t>
            </w:r>
            <w:proofErr w:type="spellEnd"/>
            <w:r w:rsidRPr="00D672D9">
              <w:t>-</w:t>
            </w:r>
            <w:proofErr w:type="spellStart"/>
            <w:r w:rsidRPr="00D672D9">
              <w:t>devops</w:t>
            </w:r>
            <w:proofErr w:type="spellEnd"/>
            <w:r w:rsidRPr="00D672D9">
              <w:t>-</w:t>
            </w:r>
            <w:proofErr w:type="spellStart"/>
            <w:r w:rsidRPr="00D672D9">
              <w:t>dwhdb</w:t>
            </w:r>
            <w:proofErr w:type="spellEnd"/>
            <w:r w:rsidRPr="00D672D9">
              <w:t xml:space="preserve">-username </w:t>
            </w:r>
          </w:p>
          <w:p w14:paraId="41229E52" w14:textId="77777777" w:rsidR="00171B5E" w:rsidRDefault="00171B5E">
            <w:proofErr w:type="spellStart"/>
            <w:r>
              <w:t>odessa</w:t>
            </w:r>
            <w:proofErr w:type="spellEnd"/>
            <w:r>
              <w:t>-</w:t>
            </w:r>
            <w:proofErr w:type="spellStart"/>
            <w:r>
              <w:t>hpefs</w:t>
            </w:r>
            <w:proofErr w:type="spellEnd"/>
            <w:r>
              <w:t>-</w:t>
            </w:r>
            <w:proofErr w:type="spellStart"/>
            <w:r>
              <w:t>devops</w:t>
            </w:r>
            <w:proofErr w:type="spellEnd"/>
            <w:r>
              <w:t>-</w:t>
            </w:r>
            <w:proofErr w:type="spellStart"/>
            <w:r>
              <w:t>db</w:t>
            </w:r>
            <w:proofErr w:type="spellEnd"/>
            <w:r>
              <w:t>-password</w:t>
            </w:r>
          </w:p>
          <w:p w14:paraId="68207E89" w14:textId="77777777" w:rsidR="00171B5E" w:rsidRDefault="00171B5E">
            <w:proofErr w:type="spellStart"/>
            <w:r>
              <w:t>odessa</w:t>
            </w:r>
            <w:proofErr w:type="spellEnd"/>
            <w:r>
              <w:t>-</w:t>
            </w:r>
            <w:proofErr w:type="spellStart"/>
            <w:r>
              <w:t>hpefs</w:t>
            </w:r>
            <w:proofErr w:type="spellEnd"/>
            <w:r>
              <w:t>-</w:t>
            </w:r>
            <w:proofErr w:type="spellStart"/>
            <w:r>
              <w:t>devops</w:t>
            </w:r>
            <w:proofErr w:type="spellEnd"/>
            <w:r>
              <w:t>-</w:t>
            </w:r>
            <w:proofErr w:type="spellStart"/>
            <w:r>
              <w:t>rs</w:t>
            </w:r>
            <w:proofErr w:type="spellEnd"/>
            <w:r>
              <w:t>-password</w:t>
            </w:r>
          </w:p>
          <w:p w14:paraId="41A34A4D" w14:textId="77777777" w:rsidR="00171B5E" w:rsidRPr="000451E0" w:rsidRDefault="00171B5E">
            <w:proofErr w:type="spellStart"/>
            <w:r>
              <w:t>odessa</w:t>
            </w:r>
            <w:proofErr w:type="spellEnd"/>
            <w:r>
              <w:t>-</w:t>
            </w:r>
            <w:proofErr w:type="spellStart"/>
            <w:r>
              <w:t>hpefs</w:t>
            </w:r>
            <w:proofErr w:type="spellEnd"/>
            <w:r>
              <w:t>-</w:t>
            </w:r>
            <w:proofErr w:type="spellStart"/>
            <w:r>
              <w:t>devops</w:t>
            </w:r>
            <w:proofErr w:type="spellEnd"/>
            <w:r>
              <w:t>-</w:t>
            </w:r>
            <w:proofErr w:type="spellStart"/>
            <w:r>
              <w:t>rs</w:t>
            </w:r>
            <w:proofErr w:type="spellEnd"/>
            <w:r>
              <w:t>-username</w:t>
            </w:r>
          </w:p>
        </w:tc>
      </w:tr>
      <w:tr w:rsidR="00171B5E" w:rsidRPr="000451E0" w14:paraId="56C5C63B" w14:textId="77777777">
        <w:trPr>
          <w:trHeight w:val="804"/>
        </w:trPr>
        <w:tc>
          <w:tcPr>
            <w:tcW w:w="241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FD5EA"/>
            <w:tcMar>
              <w:top w:w="40" w:type="dxa"/>
              <w:left w:w="79" w:type="dxa"/>
              <w:bottom w:w="40" w:type="dxa"/>
              <w:right w:w="79" w:type="dxa"/>
            </w:tcMar>
            <w:hideMark/>
          </w:tcPr>
          <w:p w14:paraId="5DEA55BC" w14:textId="77777777" w:rsidR="00171B5E" w:rsidRPr="000451E0" w:rsidRDefault="00171B5E">
            <w:r w:rsidRPr="000451E0">
              <w:lastRenderedPageBreak/>
              <w:t xml:space="preserve">Azure </w:t>
            </w:r>
            <w:r>
              <w:t>DWH</w:t>
            </w:r>
            <w:r w:rsidRPr="000451E0">
              <w:t xml:space="preserve"> VM</w:t>
            </w:r>
          </w:p>
        </w:tc>
        <w:tc>
          <w:tcPr>
            <w:tcW w:w="241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FD5EA"/>
            <w:tcMar>
              <w:top w:w="40" w:type="dxa"/>
              <w:left w:w="79" w:type="dxa"/>
              <w:bottom w:w="40" w:type="dxa"/>
              <w:right w:w="79" w:type="dxa"/>
            </w:tcMar>
            <w:hideMark/>
          </w:tcPr>
          <w:p w14:paraId="01E7EF88" w14:textId="77777777" w:rsidR="00171B5E" w:rsidRPr="000451E0" w:rsidRDefault="00171B5E">
            <w:r w:rsidRPr="000451E0">
              <w:t>Grant VM Admin permission to domain account within Report Server VM</w:t>
            </w:r>
          </w:p>
        </w:tc>
        <w:tc>
          <w:tcPr>
            <w:tcW w:w="261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FD5EA"/>
            <w:tcMar>
              <w:top w:w="40" w:type="dxa"/>
              <w:left w:w="79" w:type="dxa"/>
              <w:bottom w:w="40" w:type="dxa"/>
              <w:right w:w="79" w:type="dxa"/>
            </w:tcMar>
            <w:hideMark/>
          </w:tcPr>
          <w:p w14:paraId="39DCECE7" w14:textId="77777777" w:rsidR="00171B5E" w:rsidRPr="000451E0" w:rsidRDefault="00171B5E">
            <w:r w:rsidRPr="63A126F4">
              <w:rPr>
                <w:b/>
              </w:rPr>
              <w:t>Domain Account</w:t>
            </w:r>
            <w:r w:rsidRPr="000451E0">
              <w:t xml:space="preserve"> – </w:t>
            </w:r>
            <w:proofErr w:type="spellStart"/>
            <w:r w:rsidRPr="000451E0">
              <w:t>hpefsoddevopssadev</w:t>
            </w:r>
            <w:proofErr w:type="spellEnd"/>
          </w:p>
          <w:p w14:paraId="6B79321C" w14:textId="567C3114" w:rsidR="00171B5E" w:rsidRPr="000451E0" w:rsidRDefault="00AA2C85">
            <w:r>
              <w:rPr>
                <w:b/>
              </w:rPr>
              <w:t>DWH</w:t>
            </w:r>
            <w:r w:rsidR="00171B5E" w:rsidRPr="63A126F4">
              <w:rPr>
                <w:b/>
              </w:rPr>
              <w:t xml:space="preserve"> VM</w:t>
            </w:r>
            <w:r w:rsidR="00171B5E" w:rsidRPr="000451E0">
              <w:t xml:space="preserve"> – </w:t>
            </w:r>
            <w:proofErr w:type="spellStart"/>
            <w:r w:rsidR="00171B5E" w:rsidRPr="000451E0">
              <w:t>vm</w:t>
            </w:r>
            <w:r w:rsidR="00171B5E">
              <w:t>datamart</w:t>
            </w:r>
            <w:r w:rsidR="00171B5E" w:rsidRPr="000451E0">
              <w:t>dev</w:t>
            </w:r>
            <w:proofErr w:type="spellEnd"/>
            <w:r w:rsidR="00171B5E" w:rsidRPr="000451E0">
              <w:t xml:space="preserve"> / 10.17.10.</w:t>
            </w:r>
            <w:r w:rsidR="00171B5E">
              <w:t>5</w:t>
            </w:r>
          </w:p>
          <w:p w14:paraId="23844500" w14:textId="77777777" w:rsidR="00171B5E" w:rsidRPr="000451E0" w:rsidRDefault="00171B5E">
            <w:r w:rsidRPr="2A3E6297">
              <w:rPr>
                <w:b/>
              </w:rPr>
              <w:t xml:space="preserve">Permission </w:t>
            </w:r>
            <w:r w:rsidRPr="000451E0">
              <w:t>– Administrator Group</w:t>
            </w:r>
          </w:p>
        </w:tc>
        <w:tc>
          <w:tcPr>
            <w:tcW w:w="294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FD5EA"/>
            <w:tcMar>
              <w:top w:w="40" w:type="dxa"/>
              <w:left w:w="79" w:type="dxa"/>
              <w:bottom w:w="40" w:type="dxa"/>
              <w:right w:w="79" w:type="dxa"/>
            </w:tcMar>
            <w:hideMark/>
          </w:tcPr>
          <w:p w14:paraId="2457C8F9" w14:textId="77777777" w:rsidR="00171B5E" w:rsidRPr="000451E0" w:rsidRDefault="00171B5E">
            <w:r w:rsidRPr="000451E0">
              <w:t xml:space="preserve">This permission is required on VM to deploy </w:t>
            </w:r>
            <w:r>
              <w:t>Engine contents and execute DWH release scripts</w:t>
            </w:r>
          </w:p>
        </w:tc>
      </w:tr>
      <w:tr w:rsidR="00171B5E" w:rsidRPr="000451E0" w14:paraId="497178E0" w14:textId="77777777">
        <w:trPr>
          <w:trHeight w:val="659"/>
        </w:trPr>
        <w:tc>
          <w:tcPr>
            <w:tcW w:w="241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9EBF5"/>
            <w:tcMar>
              <w:top w:w="40" w:type="dxa"/>
              <w:left w:w="79" w:type="dxa"/>
              <w:bottom w:w="40" w:type="dxa"/>
              <w:right w:w="79" w:type="dxa"/>
            </w:tcMar>
            <w:hideMark/>
          </w:tcPr>
          <w:p w14:paraId="7C52B419" w14:textId="77777777" w:rsidR="00171B5E" w:rsidRPr="000451E0" w:rsidRDefault="00171B5E">
            <w:r w:rsidRPr="000451E0">
              <w:t xml:space="preserve">Azure </w:t>
            </w:r>
            <w:r>
              <w:t>DWH</w:t>
            </w:r>
            <w:r w:rsidRPr="000451E0">
              <w:t xml:space="preserve"> VM</w:t>
            </w:r>
          </w:p>
        </w:tc>
        <w:tc>
          <w:tcPr>
            <w:tcW w:w="241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9EBF5"/>
            <w:tcMar>
              <w:top w:w="40" w:type="dxa"/>
              <w:left w:w="79" w:type="dxa"/>
              <w:bottom w:w="40" w:type="dxa"/>
              <w:right w:w="79" w:type="dxa"/>
            </w:tcMar>
            <w:hideMark/>
          </w:tcPr>
          <w:p w14:paraId="0BD42E27" w14:textId="77777777" w:rsidR="00171B5E" w:rsidRPr="000451E0" w:rsidRDefault="00171B5E">
            <w:r w:rsidRPr="000451E0">
              <w:t xml:space="preserve">Grant IAM roles to SP for Report Server VM </w:t>
            </w:r>
          </w:p>
        </w:tc>
        <w:tc>
          <w:tcPr>
            <w:tcW w:w="261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9EBF5"/>
            <w:tcMar>
              <w:top w:w="40" w:type="dxa"/>
              <w:left w:w="79" w:type="dxa"/>
              <w:bottom w:w="40" w:type="dxa"/>
              <w:right w:w="79" w:type="dxa"/>
            </w:tcMar>
            <w:hideMark/>
          </w:tcPr>
          <w:p w14:paraId="65FB4670" w14:textId="0C4A7FE2" w:rsidR="00171B5E" w:rsidRPr="000451E0" w:rsidRDefault="00AA2C85">
            <w:r>
              <w:rPr>
                <w:b/>
              </w:rPr>
              <w:t>DWH</w:t>
            </w:r>
            <w:r w:rsidR="00171B5E" w:rsidRPr="2A3E6297">
              <w:rPr>
                <w:b/>
              </w:rPr>
              <w:t xml:space="preserve"> VM </w:t>
            </w:r>
            <w:r w:rsidR="00171B5E" w:rsidRPr="000451E0">
              <w:t xml:space="preserve">– </w:t>
            </w:r>
            <w:proofErr w:type="spellStart"/>
            <w:r w:rsidR="00171B5E" w:rsidRPr="000451E0">
              <w:t>vm</w:t>
            </w:r>
            <w:r w:rsidR="00171B5E">
              <w:t>datamart</w:t>
            </w:r>
            <w:r w:rsidR="00171B5E" w:rsidRPr="000451E0">
              <w:t>dev</w:t>
            </w:r>
            <w:proofErr w:type="spellEnd"/>
            <w:r w:rsidR="00171B5E" w:rsidRPr="000451E0">
              <w:t xml:space="preserve"> / 10.17.10.</w:t>
            </w:r>
            <w:r w:rsidR="00171B5E">
              <w:t>5</w:t>
            </w:r>
          </w:p>
          <w:p w14:paraId="73CA2055" w14:textId="77777777" w:rsidR="00171B5E" w:rsidRPr="000451E0" w:rsidRDefault="00171B5E">
            <w:r w:rsidRPr="2A3E6297">
              <w:rPr>
                <w:b/>
              </w:rPr>
              <w:t xml:space="preserve">IAM Roles </w:t>
            </w:r>
            <w:r w:rsidRPr="000451E0">
              <w:t>- Contributor, Virtual Machine Administrator Login</w:t>
            </w:r>
          </w:p>
        </w:tc>
        <w:tc>
          <w:tcPr>
            <w:tcW w:w="294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9EBF5"/>
            <w:tcMar>
              <w:top w:w="40" w:type="dxa"/>
              <w:left w:w="79" w:type="dxa"/>
              <w:bottom w:w="40" w:type="dxa"/>
              <w:right w:w="79" w:type="dxa"/>
            </w:tcMar>
            <w:hideMark/>
          </w:tcPr>
          <w:p w14:paraId="2C47616E" w14:textId="547EF603" w:rsidR="00171B5E" w:rsidRPr="000451E0" w:rsidRDefault="00171B5E">
            <w:r w:rsidRPr="000451E0">
              <w:t xml:space="preserve">These permissions are needed to have access </w:t>
            </w:r>
            <w:r w:rsidR="4BB5AB19">
              <w:t>to</w:t>
            </w:r>
            <w:r w:rsidRPr="000451E0">
              <w:t xml:space="preserve"> </w:t>
            </w:r>
            <w:r>
              <w:t>DWH</w:t>
            </w:r>
            <w:r w:rsidRPr="000451E0">
              <w:t xml:space="preserve"> VM.</w:t>
            </w:r>
          </w:p>
        </w:tc>
      </w:tr>
      <w:tr w:rsidR="00171B5E" w:rsidRPr="000451E0" w14:paraId="34DEC3D4" w14:textId="77777777">
        <w:trPr>
          <w:trHeight w:val="514"/>
        </w:trPr>
        <w:tc>
          <w:tcPr>
            <w:tcW w:w="241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FD5EA"/>
            <w:tcMar>
              <w:top w:w="40" w:type="dxa"/>
              <w:left w:w="79" w:type="dxa"/>
              <w:bottom w:w="40" w:type="dxa"/>
              <w:right w:w="79" w:type="dxa"/>
            </w:tcMar>
            <w:hideMark/>
          </w:tcPr>
          <w:p w14:paraId="213700E5" w14:textId="77777777" w:rsidR="00171B5E" w:rsidRPr="000451E0" w:rsidRDefault="00171B5E">
            <w:r w:rsidRPr="000451E0">
              <w:t xml:space="preserve">Azure </w:t>
            </w:r>
            <w:r>
              <w:t>DWH</w:t>
            </w:r>
            <w:r w:rsidRPr="000451E0">
              <w:t xml:space="preserve"> VM</w:t>
            </w:r>
          </w:p>
        </w:tc>
        <w:tc>
          <w:tcPr>
            <w:tcW w:w="241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FD5EA"/>
            <w:tcMar>
              <w:top w:w="40" w:type="dxa"/>
              <w:left w:w="79" w:type="dxa"/>
              <w:bottom w:w="40" w:type="dxa"/>
              <w:right w:w="79" w:type="dxa"/>
            </w:tcMar>
            <w:hideMark/>
          </w:tcPr>
          <w:p w14:paraId="562A0AA9" w14:textId="77777777" w:rsidR="00171B5E" w:rsidRPr="000451E0" w:rsidRDefault="00171B5E">
            <w:r w:rsidRPr="000451E0">
              <w:t xml:space="preserve">Create Inbound port within Report Server VM for Remote </w:t>
            </w:r>
            <w:proofErr w:type="spellStart"/>
            <w:r w:rsidRPr="000451E0">
              <w:t>Powershell</w:t>
            </w:r>
            <w:proofErr w:type="spellEnd"/>
            <w:r w:rsidRPr="000451E0">
              <w:t xml:space="preserve"> script execution</w:t>
            </w:r>
          </w:p>
        </w:tc>
        <w:tc>
          <w:tcPr>
            <w:tcW w:w="261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FD5EA"/>
            <w:tcMar>
              <w:top w:w="40" w:type="dxa"/>
              <w:left w:w="79" w:type="dxa"/>
              <w:bottom w:w="40" w:type="dxa"/>
              <w:right w:w="79" w:type="dxa"/>
            </w:tcMar>
            <w:hideMark/>
          </w:tcPr>
          <w:p w14:paraId="25E7DB73" w14:textId="77777777" w:rsidR="00171B5E" w:rsidRPr="000451E0" w:rsidRDefault="00171B5E">
            <w:r w:rsidRPr="47CA0ED1">
              <w:rPr>
                <w:b/>
                <w:bCs/>
              </w:rPr>
              <w:t>Port No</w:t>
            </w:r>
            <w:r>
              <w:t xml:space="preserve"> – 5986</w:t>
            </w:r>
          </w:p>
          <w:p w14:paraId="4ADA8D63" w14:textId="76368897" w:rsidR="00171B5E" w:rsidRPr="000451E0" w:rsidRDefault="00AA2C85">
            <w:r>
              <w:rPr>
                <w:b/>
              </w:rPr>
              <w:t>DWH</w:t>
            </w:r>
            <w:r w:rsidR="00171B5E" w:rsidRPr="2FED6A6F">
              <w:rPr>
                <w:b/>
              </w:rPr>
              <w:t xml:space="preserve"> VM </w:t>
            </w:r>
            <w:r w:rsidR="00171B5E" w:rsidRPr="000451E0">
              <w:t xml:space="preserve">– </w:t>
            </w:r>
            <w:proofErr w:type="spellStart"/>
            <w:r w:rsidR="00171B5E" w:rsidRPr="000451E0">
              <w:t>vm</w:t>
            </w:r>
            <w:r w:rsidR="00171B5E">
              <w:t>datamart</w:t>
            </w:r>
            <w:r w:rsidR="00171B5E" w:rsidRPr="000451E0">
              <w:t>dev</w:t>
            </w:r>
            <w:proofErr w:type="spellEnd"/>
            <w:r w:rsidR="00171B5E" w:rsidRPr="000451E0">
              <w:t xml:space="preserve"> / 10.17.10.</w:t>
            </w:r>
            <w:r w:rsidR="00171B5E">
              <w:t>5</w:t>
            </w:r>
          </w:p>
        </w:tc>
        <w:tc>
          <w:tcPr>
            <w:tcW w:w="294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FD5EA"/>
            <w:tcMar>
              <w:top w:w="40" w:type="dxa"/>
              <w:left w:w="79" w:type="dxa"/>
              <w:bottom w:w="40" w:type="dxa"/>
              <w:right w:w="79" w:type="dxa"/>
            </w:tcMar>
            <w:hideMark/>
          </w:tcPr>
          <w:p w14:paraId="3D6EFB29" w14:textId="77777777" w:rsidR="00171B5E" w:rsidRPr="000451E0" w:rsidRDefault="00171B5E">
            <w:r w:rsidRPr="000451E0">
              <w:t>Need to create Inbound Port</w:t>
            </w:r>
          </w:p>
          <w:p w14:paraId="65A638D2" w14:textId="77777777" w:rsidR="00171B5E" w:rsidRPr="000451E0" w:rsidRDefault="00171B5E">
            <w:r w:rsidRPr="000451E0">
              <w:rPr>
                <w:b/>
                <w:bCs/>
              </w:rPr>
              <w:t xml:space="preserve">Reference link – </w:t>
            </w:r>
            <w:hyperlink r:id="rId131" w:history="1">
              <w:r w:rsidRPr="000451E0">
                <w:rPr>
                  <w:rStyle w:val="Hyperlink"/>
                </w:rPr>
                <w:t xml:space="preserve">Configuring </w:t>
              </w:r>
            </w:hyperlink>
            <w:hyperlink r:id="rId132" w:history="1">
              <w:proofErr w:type="spellStart"/>
              <w:r w:rsidRPr="000451E0">
                <w:rPr>
                  <w:rStyle w:val="Hyperlink"/>
                </w:rPr>
                <w:t>WinRM</w:t>
              </w:r>
              <w:proofErr w:type="spellEnd"/>
            </w:hyperlink>
            <w:hyperlink r:id="rId133" w:history="1">
              <w:r w:rsidRPr="000451E0">
                <w:rPr>
                  <w:rStyle w:val="Hyperlink"/>
                </w:rPr>
                <w:t xml:space="preserve"> over HTTPS to enable PowerShell remoting</w:t>
              </w:r>
            </w:hyperlink>
            <w:r w:rsidRPr="000451E0">
              <w:t>.</w:t>
            </w:r>
          </w:p>
        </w:tc>
      </w:tr>
      <w:tr w:rsidR="00171B5E" w:rsidRPr="000451E0" w14:paraId="0084F5DC" w14:textId="77777777">
        <w:trPr>
          <w:trHeight w:val="249"/>
        </w:trPr>
        <w:tc>
          <w:tcPr>
            <w:tcW w:w="241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9EBF5"/>
            <w:tcMar>
              <w:top w:w="40" w:type="dxa"/>
              <w:left w:w="79" w:type="dxa"/>
              <w:bottom w:w="40" w:type="dxa"/>
              <w:right w:w="79" w:type="dxa"/>
            </w:tcMar>
            <w:hideMark/>
          </w:tcPr>
          <w:p w14:paraId="610B794D" w14:textId="77777777" w:rsidR="00171B5E" w:rsidRPr="000451E0" w:rsidRDefault="00171B5E">
            <w:r w:rsidRPr="000451E0">
              <w:t xml:space="preserve">Azure </w:t>
            </w:r>
            <w:r>
              <w:t>DWH</w:t>
            </w:r>
            <w:r w:rsidRPr="000451E0">
              <w:t xml:space="preserve"> VM</w:t>
            </w:r>
          </w:p>
        </w:tc>
        <w:tc>
          <w:tcPr>
            <w:tcW w:w="241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9EBF5"/>
            <w:tcMar>
              <w:top w:w="40" w:type="dxa"/>
              <w:left w:w="79" w:type="dxa"/>
              <w:bottom w:w="40" w:type="dxa"/>
              <w:right w:w="79" w:type="dxa"/>
            </w:tcMar>
            <w:hideMark/>
          </w:tcPr>
          <w:p w14:paraId="10395E49" w14:textId="77777777" w:rsidR="00171B5E" w:rsidRPr="000451E0" w:rsidRDefault="00171B5E">
            <w:r w:rsidRPr="000451E0">
              <w:t xml:space="preserve">Create certificate within Report Server VM for Remote </w:t>
            </w:r>
            <w:proofErr w:type="spellStart"/>
            <w:r w:rsidRPr="000451E0">
              <w:t>Powershell</w:t>
            </w:r>
            <w:proofErr w:type="spellEnd"/>
            <w:r w:rsidRPr="000451E0">
              <w:t xml:space="preserve"> script execution</w:t>
            </w:r>
          </w:p>
        </w:tc>
        <w:tc>
          <w:tcPr>
            <w:tcW w:w="261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9EBF5"/>
            <w:tcMar>
              <w:top w:w="40" w:type="dxa"/>
              <w:left w:w="79" w:type="dxa"/>
              <w:bottom w:w="40" w:type="dxa"/>
              <w:right w:w="79" w:type="dxa"/>
            </w:tcMar>
            <w:hideMark/>
          </w:tcPr>
          <w:p w14:paraId="03E2CBCC" w14:textId="08737666" w:rsidR="00171B5E" w:rsidRPr="000451E0" w:rsidRDefault="00171B5E">
            <w:r w:rsidRPr="000451E0">
              <w:rPr>
                <w:b/>
                <w:bCs/>
              </w:rPr>
              <w:t>Self</w:t>
            </w:r>
            <w:r w:rsidR="3F0F138D" w:rsidRPr="398EB1AE">
              <w:rPr>
                <w:b/>
                <w:bCs/>
              </w:rPr>
              <w:t>-</w:t>
            </w:r>
            <w:r w:rsidRPr="000451E0">
              <w:rPr>
                <w:b/>
                <w:bCs/>
              </w:rPr>
              <w:t>Signed Certificate –</w:t>
            </w:r>
            <w:r w:rsidRPr="000451E0">
              <w:t xml:space="preserve"> </w:t>
            </w:r>
            <w:proofErr w:type="spellStart"/>
            <w:r w:rsidRPr="000451E0">
              <w:t>vmdatamartdev</w:t>
            </w:r>
            <w:proofErr w:type="spellEnd"/>
            <w:r w:rsidRPr="000451E0">
              <w:t xml:space="preserve"> (Friendly Name)</w:t>
            </w:r>
          </w:p>
          <w:p w14:paraId="2EB10A35" w14:textId="245D4A2B" w:rsidR="00171B5E" w:rsidRPr="000451E0" w:rsidRDefault="00AA2C85">
            <w:r>
              <w:rPr>
                <w:b/>
                <w:bCs/>
              </w:rPr>
              <w:t>DWH</w:t>
            </w:r>
            <w:r w:rsidR="00171B5E" w:rsidRPr="000451E0">
              <w:rPr>
                <w:b/>
                <w:bCs/>
              </w:rPr>
              <w:t xml:space="preserve"> VM –</w:t>
            </w:r>
          </w:p>
          <w:p w14:paraId="58E15677" w14:textId="77777777" w:rsidR="00171B5E" w:rsidRPr="000451E0" w:rsidRDefault="00171B5E">
            <w:proofErr w:type="spellStart"/>
            <w:r w:rsidRPr="000451E0">
              <w:t>vm</w:t>
            </w:r>
            <w:r>
              <w:t>datamart</w:t>
            </w:r>
            <w:r w:rsidRPr="000451E0">
              <w:t>dev</w:t>
            </w:r>
            <w:proofErr w:type="spellEnd"/>
            <w:r w:rsidRPr="000451E0">
              <w:t xml:space="preserve"> / 10.17.10.</w:t>
            </w:r>
            <w:r>
              <w:t>5</w:t>
            </w:r>
          </w:p>
        </w:tc>
        <w:tc>
          <w:tcPr>
            <w:tcW w:w="294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9EBF5"/>
            <w:tcMar>
              <w:top w:w="40" w:type="dxa"/>
              <w:left w:w="79" w:type="dxa"/>
              <w:bottom w:w="40" w:type="dxa"/>
              <w:right w:w="79" w:type="dxa"/>
            </w:tcMar>
            <w:hideMark/>
          </w:tcPr>
          <w:p w14:paraId="57BEEA72" w14:textId="77777777" w:rsidR="00171B5E" w:rsidRPr="000451E0" w:rsidRDefault="00171B5E">
            <w:r w:rsidRPr="000451E0">
              <w:t xml:space="preserve">For DEV environment, Self-signed certificate is used. TBD if CA certificate can be used. </w:t>
            </w:r>
          </w:p>
          <w:p w14:paraId="523501BD" w14:textId="77777777" w:rsidR="00171B5E" w:rsidRPr="000451E0" w:rsidRDefault="00171B5E">
            <w:r w:rsidRPr="000451E0">
              <w:t>For Higher environment this is recommended to have CA certificate</w:t>
            </w:r>
          </w:p>
          <w:p w14:paraId="56907FD5" w14:textId="77777777" w:rsidR="00171B5E" w:rsidRPr="000451E0" w:rsidRDefault="00171B5E">
            <w:r w:rsidRPr="000451E0">
              <w:rPr>
                <w:b/>
                <w:bCs/>
              </w:rPr>
              <w:t xml:space="preserve">Reference link – </w:t>
            </w:r>
            <w:hyperlink r:id="rId134" w:history="1">
              <w:r w:rsidRPr="000451E0">
                <w:rPr>
                  <w:rStyle w:val="Hyperlink"/>
                </w:rPr>
                <w:t xml:space="preserve">Configuring </w:t>
              </w:r>
            </w:hyperlink>
            <w:hyperlink r:id="rId135" w:history="1">
              <w:proofErr w:type="spellStart"/>
              <w:r w:rsidRPr="000451E0">
                <w:rPr>
                  <w:rStyle w:val="Hyperlink"/>
                </w:rPr>
                <w:t>WinRM</w:t>
              </w:r>
              <w:proofErr w:type="spellEnd"/>
            </w:hyperlink>
            <w:hyperlink r:id="rId136" w:history="1">
              <w:r w:rsidRPr="000451E0">
                <w:rPr>
                  <w:rStyle w:val="Hyperlink"/>
                </w:rPr>
                <w:t xml:space="preserve"> over HTTPS to enable PowerShell remoting</w:t>
              </w:r>
            </w:hyperlink>
            <w:r w:rsidRPr="000451E0">
              <w:t>.</w:t>
            </w:r>
          </w:p>
        </w:tc>
      </w:tr>
      <w:tr w:rsidR="00171B5E" w:rsidRPr="000451E0" w14:paraId="53169525" w14:textId="77777777">
        <w:trPr>
          <w:trHeight w:val="249"/>
        </w:trPr>
        <w:tc>
          <w:tcPr>
            <w:tcW w:w="241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9EBF5"/>
            <w:tcMar>
              <w:top w:w="40" w:type="dxa"/>
              <w:left w:w="79" w:type="dxa"/>
              <w:bottom w:w="40" w:type="dxa"/>
              <w:right w:w="79" w:type="dxa"/>
            </w:tcMar>
            <w:hideMark/>
          </w:tcPr>
          <w:p w14:paraId="07D8A67B" w14:textId="238B8150" w:rsidR="00171B5E" w:rsidRPr="000451E0" w:rsidRDefault="00171B5E">
            <w:r w:rsidRPr="000451E0">
              <w:t xml:space="preserve">SQL </w:t>
            </w:r>
            <w:r>
              <w:t xml:space="preserve">Server </w:t>
            </w:r>
            <w:r w:rsidR="720E9518">
              <w:t>within</w:t>
            </w:r>
            <w:r>
              <w:t xml:space="preserve"> Azure DWH VM</w:t>
            </w:r>
          </w:p>
        </w:tc>
        <w:tc>
          <w:tcPr>
            <w:tcW w:w="241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9EBF5"/>
            <w:tcMar>
              <w:top w:w="40" w:type="dxa"/>
              <w:left w:w="79" w:type="dxa"/>
              <w:bottom w:w="40" w:type="dxa"/>
              <w:right w:w="79" w:type="dxa"/>
            </w:tcMar>
            <w:hideMark/>
          </w:tcPr>
          <w:p w14:paraId="1D7780F2" w14:textId="77777777" w:rsidR="00171B5E" w:rsidRPr="000451E0" w:rsidRDefault="00171B5E">
            <w:r w:rsidRPr="000451E0">
              <w:t xml:space="preserve">Create new SQL user for DevOps within SQL </w:t>
            </w:r>
            <w:r>
              <w:t>Server</w:t>
            </w:r>
            <w:r w:rsidRPr="000451E0">
              <w:t xml:space="preserve"> and grant </w:t>
            </w:r>
            <w:proofErr w:type="spellStart"/>
            <w:r w:rsidRPr="000451E0">
              <w:t>sys_admin</w:t>
            </w:r>
            <w:proofErr w:type="spellEnd"/>
            <w:r w:rsidRPr="000451E0">
              <w:t xml:space="preserve"> roles</w:t>
            </w:r>
          </w:p>
        </w:tc>
        <w:tc>
          <w:tcPr>
            <w:tcW w:w="261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9EBF5"/>
            <w:tcMar>
              <w:top w:w="40" w:type="dxa"/>
              <w:left w:w="79" w:type="dxa"/>
              <w:bottom w:w="40" w:type="dxa"/>
              <w:right w:w="79" w:type="dxa"/>
            </w:tcMar>
            <w:hideMark/>
          </w:tcPr>
          <w:p w14:paraId="0C9A951A" w14:textId="77777777" w:rsidR="00171B5E" w:rsidRPr="000451E0" w:rsidRDefault="00171B5E">
            <w:r w:rsidRPr="000451E0">
              <w:rPr>
                <w:b/>
                <w:bCs/>
              </w:rPr>
              <w:t xml:space="preserve">Local SQL User – </w:t>
            </w:r>
            <w:proofErr w:type="spellStart"/>
            <w:r w:rsidRPr="000451E0">
              <w:t>Odessa</w:t>
            </w:r>
            <w:r>
              <w:t>DWH</w:t>
            </w:r>
            <w:r w:rsidRPr="000451E0">
              <w:t>DevOps</w:t>
            </w:r>
            <w:proofErr w:type="spellEnd"/>
          </w:p>
          <w:p w14:paraId="2156C5B9" w14:textId="77777777" w:rsidR="00171B5E" w:rsidRPr="000451E0" w:rsidRDefault="00171B5E">
            <w:r w:rsidRPr="000451E0">
              <w:rPr>
                <w:b/>
                <w:bCs/>
              </w:rPr>
              <w:t xml:space="preserve">SQL </w:t>
            </w:r>
            <w:r>
              <w:rPr>
                <w:b/>
                <w:bCs/>
              </w:rPr>
              <w:t>Server</w:t>
            </w:r>
            <w:r w:rsidRPr="000451E0">
              <w:rPr>
                <w:b/>
                <w:bCs/>
              </w:rPr>
              <w:t xml:space="preserve">– </w:t>
            </w:r>
            <w:r>
              <w:t>10.17.10.5</w:t>
            </w:r>
          </w:p>
          <w:p w14:paraId="18EC200A" w14:textId="77777777" w:rsidR="00171B5E" w:rsidRPr="000451E0" w:rsidRDefault="00171B5E">
            <w:r w:rsidRPr="000451E0">
              <w:rPr>
                <w:b/>
                <w:bCs/>
              </w:rPr>
              <w:t xml:space="preserve">Roles – </w:t>
            </w:r>
            <w:proofErr w:type="spellStart"/>
            <w:r w:rsidRPr="000451E0">
              <w:t>sys_admin</w:t>
            </w:r>
            <w:proofErr w:type="spellEnd"/>
          </w:p>
        </w:tc>
        <w:tc>
          <w:tcPr>
            <w:tcW w:w="294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9EBF5"/>
            <w:tcMar>
              <w:top w:w="40" w:type="dxa"/>
              <w:left w:w="79" w:type="dxa"/>
              <w:bottom w:w="40" w:type="dxa"/>
              <w:right w:w="79" w:type="dxa"/>
            </w:tcMar>
            <w:hideMark/>
          </w:tcPr>
          <w:p w14:paraId="3595E8F3" w14:textId="77777777" w:rsidR="00171B5E" w:rsidRPr="000451E0" w:rsidRDefault="00171B5E">
            <w:r w:rsidRPr="000451E0">
              <w:t>Permission needed for deploying DDL, DML and Job creation related scripts</w:t>
            </w:r>
          </w:p>
        </w:tc>
      </w:tr>
      <w:tr w:rsidR="00171B5E" w:rsidRPr="000451E0" w14:paraId="545D7306" w14:textId="77777777">
        <w:trPr>
          <w:trHeight w:val="249"/>
        </w:trPr>
        <w:tc>
          <w:tcPr>
            <w:tcW w:w="241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FD5EA"/>
            <w:tcMar>
              <w:top w:w="40" w:type="dxa"/>
              <w:left w:w="79" w:type="dxa"/>
              <w:bottom w:w="40" w:type="dxa"/>
              <w:right w:w="79" w:type="dxa"/>
            </w:tcMar>
            <w:hideMark/>
          </w:tcPr>
          <w:p w14:paraId="24648CF3" w14:textId="77777777" w:rsidR="00171B5E" w:rsidRPr="000451E0" w:rsidRDefault="00171B5E">
            <w:r w:rsidRPr="000451E0">
              <w:t>Azure App Configuration</w:t>
            </w:r>
          </w:p>
        </w:tc>
        <w:tc>
          <w:tcPr>
            <w:tcW w:w="241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FD5EA"/>
            <w:tcMar>
              <w:top w:w="40" w:type="dxa"/>
              <w:left w:w="79" w:type="dxa"/>
              <w:bottom w:w="40" w:type="dxa"/>
              <w:right w:w="79" w:type="dxa"/>
            </w:tcMar>
            <w:hideMark/>
          </w:tcPr>
          <w:p w14:paraId="40801E52" w14:textId="77777777" w:rsidR="00171B5E" w:rsidRPr="000451E0" w:rsidRDefault="00171B5E">
            <w:r w:rsidRPr="000451E0">
              <w:t>Grant IAM role to SP for App Configuration</w:t>
            </w:r>
          </w:p>
        </w:tc>
        <w:tc>
          <w:tcPr>
            <w:tcW w:w="261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FD5EA"/>
            <w:tcMar>
              <w:top w:w="40" w:type="dxa"/>
              <w:left w:w="79" w:type="dxa"/>
              <w:bottom w:w="40" w:type="dxa"/>
              <w:right w:w="79" w:type="dxa"/>
            </w:tcMar>
            <w:hideMark/>
          </w:tcPr>
          <w:p w14:paraId="0E17F3AD" w14:textId="77777777" w:rsidR="00171B5E" w:rsidRPr="000451E0" w:rsidRDefault="00171B5E">
            <w:pPr>
              <w:rPr>
                <w:highlight w:val="yellow"/>
              </w:rPr>
            </w:pPr>
            <w:r w:rsidRPr="000451E0">
              <w:rPr>
                <w:b/>
                <w:bCs/>
                <w:highlight w:val="yellow"/>
              </w:rPr>
              <w:t xml:space="preserve">App Configuration Name – </w:t>
            </w:r>
            <w:proofErr w:type="spellStart"/>
            <w:r w:rsidRPr="000451E0">
              <w:rPr>
                <w:highlight w:val="yellow"/>
              </w:rPr>
              <w:t>appcs</w:t>
            </w:r>
            <w:proofErr w:type="spellEnd"/>
            <w:r w:rsidRPr="000451E0">
              <w:rPr>
                <w:highlight w:val="yellow"/>
              </w:rPr>
              <w:t>-</w:t>
            </w:r>
            <w:proofErr w:type="spellStart"/>
            <w:r w:rsidRPr="000451E0">
              <w:rPr>
                <w:highlight w:val="yellow"/>
              </w:rPr>
              <w:t>hpefs</w:t>
            </w:r>
            <w:proofErr w:type="spellEnd"/>
            <w:r w:rsidRPr="000451E0">
              <w:rPr>
                <w:highlight w:val="yellow"/>
              </w:rPr>
              <w:t>-</w:t>
            </w:r>
            <w:proofErr w:type="spellStart"/>
            <w:r w:rsidRPr="000451E0">
              <w:rPr>
                <w:highlight w:val="yellow"/>
              </w:rPr>
              <w:t>odessa</w:t>
            </w:r>
            <w:proofErr w:type="spellEnd"/>
            <w:r w:rsidRPr="000451E0">
              <w:rPr>
                <w:highlight w:val="yellow"/>
              </w:rPr>
              <w:t>-dev</w:t>
            </w:r>
          </w:p>
          <w:p w14:paraId="47EBFD0D" w14:textId="77777777" w:rsidR="00171B5E" w:rsidRPr="000451E0" w:rsidRDefault="00171B5E">
            <w:pPr>
              <w:rPr>
                <w:highlight w:val="yellow"/>
              </w:rPr>
            </w:pPr>
            <w:r w:rsidRPr="000451E0">
              <w:rPr>
                <w:b/>
                <w:bCs/>
                <w:highlight w:val="yellow"/>
              </w:rPr>
              <w:t xml:space="preserve">SP – </w:t>
            </w:r>
            <w:proofErr w:type="spellStart"/>
            <w:r w:rsidRPr="000451E0">
              <w:rPr>
                <w:highlight w:val="yellow"/>
              </w:rPr>
              <w:t>odessa</w:t>
            </w:r>
            <w:proofErr w:type="spellEnd"/>
            <w:r w:rsidRPr="000451E0">
              <w:rPr>
                <w:highlight w:val="yellow"/>
              </w:rPr>
              <w:t>-</w:t>
            </w:r>
            <w:proofErr w:type="spellStart"/>
            <w:r w:rsidRPr="000451E0">
              <w:rPr>
                <w:highlight w:val="yellow"/>
              </w:rPr>
              <w:t>hpefs</w:t>
            </w:r>
            <w:proofErr w:type="spellEnd"/>
            <w:r w:rsidRPr="000451E0">
              <w:rPr>
                <w:highlight w:val="yellow"/>
              </w:rPr>
              <w:t>-</w:t>
            </w:r>
            <w:proofErr w:type="spellStart"/>
            <w:r w:rsidRPr="000451E0">
              <w:rPr>
                <w:highlight w:val="yellow"/>
              </w:rPr>
              <w:t>devops</w:t>
            </w:r>
            <w:proofErr w:type="spellEnd"/>
            <w:r w:rsidRPr="000451E0">
              <w:rPr>
                <w:highlight w:val="yellow"/>
              </w:rPr>
              <w:t>-</w:t>
            </w:r>
            <w:proofErr w:type="spellStart"/>
            <w:r w:rsidRPr="000451E0">
              <w:rPr>
                <w:highlight w:val="yellow"/>
              </w:rPr>
              <w:t>sp</w:t>
            </w:r>
            <w:proofErr w:type="spellEnd"/>
            <w:r w:rsidRPr="000451E0">
              <w:rPr>
                <w:highlight w:val="yellow"/>
              </w:rPr>
              <w:t>-dev</w:t>
            </w:r>
          </w:p>
          <w:p w14:paraId="4357C752" w14:textId="77777777" w:rsidR="00171B5E" w:rsidRPr="000451E0" w:rsidRDefault="00171B5E">
            <w:r w:rsidRPr="000451E0">
              <w:rPr>
                <w:b/>
                <w:bCs/>
                <w:highlight w:val="yellow"/>
              </w:rPr>
              <w:t xml:space="preserve">IAM Role - </w:t>
            </w:r>
            <w:r w:rsidRPr="000451E0">
              <w:rPr>
                <w:highlight w:val="yellow"/>
              </w:rPr>
              <w:t>App Configuration Data Reader Role, Owner/Custom Read/Write/Delete (still pending)</w:t>
            </w:r>
          </w:p>
        </w:tc>
        <w:tc>
          <w:tcPr>
            <w:tcW w:w="294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FD5EA"/>
            <w:tcMar>
              <w:top w:w="40" w:type="dxa"/>
              <w:left w:w="79" w:type="dxa"/>
              <w:bottom w:w="40" w:type="dxa"/>
              <w:right w:w="79" w:type="dxa"/>
            </w:tcMar>
            <w:hideMark/>
          </w:tcPr>
          <w:p w14:paraId="19866856" w14:textId="77777777" w:rsidR="00171B5E" w:rsidRPr="000451E0" w:rsidRDefault="00171B5E">
            <w:r w:rsidRPr="000451E0">
              <w:t>Permission to read/update/delete App configuration keys.</w:t>
            </w:r>
          </w:p>
        </w:tc>
      </w:tr>
    </w:tbl>
    <w:p w14:paraId="20128778" w14:textId="77777777" w:rsidR="00171B5E" w:rsidRDefault="00171B5E" w:rsidP="00171B5E"/>
    <w:p w14:paraId="01E3DBB7" w14:textId="77777777" w:rsidR="00171B5E" w:rsidRPr="004D3345" w:rsidRDefault="00171B5E" w:rsidP="00171B5E">
      <w:pPr>
        <w:pStyle w:val="Heading3"/>
        <w:rPr>
          <w:b/>
          <w:bCs/>
        </w:rPr>
      </w:pPr>
      <w:bookmarkStart w:id="95" w:name="_Toc137050129"/>
      <w:r>
        <w:rPr>
          <w:b/>
          <w:bCs/>
        </w:rPr>
        <w:t>8.1.2 Enable Remote Execution from DevOps Pipeline within DWH VM</w:t>
      </w:r>
      <w:bookmarkEnd w:id="95"/>
    </w:p>
    <w:p w14:paraId="1D70BC25" w14:textId="77777777" w:rsidR="00171B5E" w:rsidRDefault="00171B5E" w:rsidP="00171B5E">
      <w:r>
        <w:t>To enable remove power shell execution, refer the following steps –</w:t>
      </w:r>
    </w:p>
    <w:p w14:paraId="08EEA7EC" w14:textId="77777777" w:rsidR="00171B5E" w:rsidRDefault="00171B5E" w:rsidP="00171B5E"/>
    <w:p w14:paraId="46ACAFFF" w14:textId="77777777" w:rsidR="00171B5E" w:rsidRDefault="00171B5E" w:rsidP="00171B5E">
      <w:r>
        <w:t xml:space="preserve">Reference Link - </w:t>
      </w:r>
      <w:hyperlink r:id="rId137" w:history="1">
        <w:r w:rsidRPr="003D6712">
          <w:rPr>
            <w:rStyle w:val="Hyperlink"/>
            <w:color w:val="0070C0"/>
          </w:rPr>
          <w:t xml:space="preserve">Configuring </w:t>
        </w:r>
        <w:proofErr w:type="spellStart"/>
        <w:r w:rsidRPr="003D6712">
          <w:rPr>
            <w:rStyle w:val="Hyperlink"/>
            <w:color w:val="0070C0"/>
          </w:rPr>
          <w:t>WinRM</w:t>
        </w:r>
        <w:proofErr w:type="spellEnd"/>
        <w:r w:rsidRPr="003D6712">
          <w:rPr>
            <w:rStyle w:val="Hyperlink"/>
            <w:color w:val="0070C0"/>
          </w:rPr>
          <w:t xml:space="preserve"> over HTTPS to enable PowerShell remoting</w:t>
        </w:r>
      </w:hyperlink>
      <w:r>
        <w:t>.</w:t>
      </w:r>
    </w:p>
    <w:p w14:paraId="69E8AA5E" w14:textId="77777777" w:rsidR="00171B5E" w:rsidRDefault="00171B5E" w:rsidP="00171B5E"/>
    <w:p w14:paraId="1DDCC519" w14:textId="77777777" w:rsidR="00171B5E" w:rsidRPr="00AD60A3" w:rsidRDefault="00171B5E" w:rsidP="00252FAC">
      <w:pPr>
        <w:pStyle w:val="ListParagraph"/>
        <w:numPr>
          <w:ilvl w:val="0"/>
          <w:numId w:val="49"/>
        </w:numPr>
        <w:rPr>
          <w:b/>
        </w:rPr>
      </w:pPr>
      <w:r w:rsidRPr="00AD60A3">
        <w:rPr>
          <w:b/>
          <w:bCs/>
        </w:rPr>
        <w:t>Enable Port 5986</w:t>
      </w:r>
    </w:p>
    <w:p w14:paraId="3982079B" w14:textId="77777777" w:rsidR="00171B5E" w:rsidRPr="00A37CB9" w:rsidRDefault="00171B5E" w:rsidP="00171B5E">
      <w:pPr>
        <w:widowControl/>
        <w:autoSpaceDE/>
        <w:autoSpaceDN/>
        <w:ind w:left="1080"/>
        <w:textAlignment w:val="center"/>
        <w:rPr>
          <w:rFonts w:cs="Calibri"/>
          <w:color w:val="auto"/>
          <w:sz w:val="22"/>
          <w:lang w:bidi="ar-SA"/>
        </w:rPr>
      </w:pPr>
      <w:r w:rsidRPr="00A37CB9">
        <w:rPr>
          <w:rFonts w:cs="Calibri"/>
          <w:color w:val="auto"/>
          <w:sz w:val="22"/>
          <w:lang w:bidi="ar-SA"/>
        </w:rPr>
        <w:t xml:space="preserve">Login to VM-&gt;Open Windows </w:t>
      </w:r>
      <w:proofErr w:type="spellStart"/>
      <w:r w:rsidRPr="00A37CB9">
        <w:rPr>
          <w:rFonts w:cs="Calibri"/>
          <w:color w:val="auto"/>
          <w:sz w:val="22"/>
          <w:lang w:bidi="ar-SA"/>
        </w:rPr>
        <w:t>FireWall</w:t>
      </w:r>
      <w:proofErr w:type="spellEnd"/>
      <w:r w:rsidRPr="00A37CB9">
        <w:rPr>
          <w:rFonts w:cs="Calibri"/>
          <w:color w:val="auto"/>
          <w:sz w:val="22"/>
          <w:lang w:bidi="ar-SA"/>
        </w:rPr>
        <w:t xml:space="preserve"> with Advanced Security</w:t>
      </w:r>
      <w:r>
        <w:rPr>
          <w:rFonts w:cs="Calibri"/>
          <w:color w:val="auto"/>
          <w:sz w:val="22"/>
          <w:lang w:bidi="ar-SA"/>
        </w:rPr>
        <w:t>-&gt;</w:t>
      </w:r>
    </w:p>
    <w:p w14:paraId="4C6A8FA3" w14:textId="46529923" w:rsidR="00171B5E" w:rsidRPr="00A37CB9" w:rsidRDefault="00171B5E" w:rsidP="00171B5E">
      <w:pPr>
        <w:widowControl/>
        <w:autoSpaceDE/>
        <w:autoSpaceDN/>
        <w:ind w:left="1080"/>
        <w:textAlignment w:val="center"/>
        <w:rPr>
          <w:rFonts w:cs="Calibri"/>
          <w:color w:val="auto"/>
          <w:sz w:val="22"/>
          <w:lang w:bidi="ar-SA"/>
        </w:rPr>
      </w:pPr>
      <w:r w:rsidRPr="00A37CB9">
        <w:rPr>
          <w:rFonts w:cs="Calibri"/>
          <w:color w:val="auto"/>
          <w:sz w:val="22"/>
          <w:lang w:bidi="ar-SA"/>
        </w:rPr>
        <w:t xml:space="preserve">Verify Port 5986 is allowed or not in Inbound Rule, </w:t>
      </w:r>
      <w:r w:rsidR="79DFDAEB" w:rsidRPr="398EB1AE">
        <w:rPr>
          <w:rFonts w:cs="Calibri"/>
          <w:color w:val="auto"/>
          <w:sz w:val="22"/>
          <w:lang w:bidi="ar-SA"/>
        </w:rPr>
        <w:t>if</w:t>
      </w:r>
      <w:r w:rsidRPr="00A37CB9">
        <w:rPr>
          <w:rFonts w:cs="Calibri"/>
          <w:color w:val="auto"/>
          <w:sz w:val="22"/>
          <w:lang w:bidi="ar-SA"/>
        </w:rPr>
        <w:t xml:space="preserve"> not allowed and Rule exist then enable it.</w:t>
      </w:r>
    </w:p>
    <w:p w14:paraId="2F154140" w14:textId="77777777" w:rsidR="00171B5E" w:rsidRPr="00A37CB9" w:rsidRDefault="00171B5E" w:rsidP="00171B5E">
      <w:pPr>
        <w:widowControl/>
        <w:autoSpaceDE/>
        <w:autoSpaceDN/>
        <w:ind w:left="1080"/>
        <w:textAlignment w:val="center"/>
        <w:rPr>
          <w:rFonts w:cs="Calibri"/>
          <w:color w:val="auto"/>
          <w:sz w:val="22"/>
          <w:lang w:bidi="ar-SA"/>
        </w:rPr>
      </w:pPr>
      <w:r w:rsidRPr="00A37CB9">
        <w:rPr>
          <w:rFonts w:cs="Calibri"/>
          <w:color w:val="auto"/>
          <w:sz w:val="22"/>
          <w:lang w:bidi="ar-SA"/>
        </w:rPr>
        <w:lastRenderedPageBreak/>
        <w:t>If Rule is not existed create a new inbound Rule</w:t>
      </w:r>
    </w:p>
    <w:p w14:paraId="5D74F057" w14:textId="77777777" w:rsidR="00171B5E" w:rsidRPr="00A37CB9" w:rsidRDefault="00171B5E" w:rsidP="00171B5E">
      <w:pPr>
        <w:widowControl/>
        <w:autoSpaceDE/>
        <w:autoSpaceDN/>
        <w:ind w:left="1080"/>
        <w:rPr>
          <w:rFonts w:cs="Calibri"/>
          <w:color w:val="534F4B"/>
          <w:szCs w:val="21"/>
          <w:lang w:bidi="ar-SA"/>
        </w:rPr>
      </w:pPr>
      <w:r w:rsidRPr="00A37CB9">
        <w:rPr>
          <w:rFonts w:cs="Calibri"/>
          <w:color w:val="534F4B"/>
          <w:szCs w:val="21"/>
          <w:lang w:bidi="ar-SA"/>
        </w:rPr>
        <w:t> </w:t>
      </w:r>
    </w:p>
    <w:p w14:paraId="6A352D5E" w14:textId="77777777" w:rsidR="00171B5E" w:rsidRPr="007C003C" w:rsidRDefault="00171B5E" w:rsidP="003312D6">
      <w:pPr>
        <w:pStyle w:val="ListParagraph"/>
        <w:widowControl/>
        <w:numPr>
          <w:ilvl w:val="0"/>
          <w:numId w:val="29"/>
        </w:numPr>
        <w:autoSpaceDE/>
        <w:autoSpaceDN/>
        <w:rPr>
          <w:rFonts w:cs="Calibri"/>
          <w:color w:val="534F4B"/>
          <w:szCs w:val="21"/>
          <w:lang w:bidi="ar-SA"/>
        </w:rPr>
      </w:pPr>
      <w:r w:rsidRPr="6854D2FB">
        <w:rPr>
          <w:rFonts w:cs="Calibri"/>
          <w:lang w:bidi="ar-SA"/>
        </w:rPr>
        <w:t>Open “Windows Defender Firewall” and click on “Advance settings” and click on “Inbound Rules” and create new inbound rule.</w:t>
      </w:r>
    </w:p>
    <w:p w14:paraId="151A6158" w14:textId="77777777" w:rsidR="00171B5E" w:rsidRPr="00A37CB9" w:rsidRDefault="00171B5E" w:rsidP="00171B5E">
      <w:pPr>
        <w:widowControl/>
        <w:autoSpaceDE/>
        <w:autoSpaceDN/>
        <w:ind w:left="1080"/>
        <w:rPr>
          <w:rFonts w:cs="Calibri"/>
          <w:color w:val="534F4B"/>
          <w:szCs w:val="21"/>
          <w:lang w:bidi="ar-SA"/>
        </w:rPr>
      </w:pPr>
      <w:r w:rsidRPr="00A37CB9">
        <w:rPr>
          <w:rFonts w:cs="Calibri"/>
          <w:color w:val="534F4B"/>
          <w:szCs w:val="21"/>
          <w:lang w:bidi="ar-SA"/>
        </w:rPr>
        <w:t xml:space="preserve"> </w:t>
      </w:r>
    </w:p>
    <w:p w14:paraId="3015198D" w14:textId="77777777" w:rsidR="00171B5E" w:rsidRPr="00A37CB9" w:rsidRDefault="00171B5E" w:rsidP="00171B5E">
      <w:pPr>
        <w:widowControl/>
        <w:autoSpaceDE/>
        <w:autoSpaceDN/>
        <w:ind w:left="1440"/>
        <w:rPr>
          <w:rFonts w:cs="Calibri"/>
          <w:color w:val="auto"/>
          <w:sz w:val="22"/>
          <w:lang w:bidi="ar-SA"/>
        </w:rPr>
      </w:pPr>
      <w:r w:rsidRPr="00A37CB9">
        <w:rPr>
          <w:rFonts w:asciiTheme="minorHAnsi" w:hAnsiTheme="minorHAnsi"/>
          <w:noProof/>
        </w:rPr>
        <w:drawing>
          <wp:inline distT="0" distB="0" distL="0" distR="0" wp14:anchorId="7EAA74D6" wp14:editId="6C51254F">
            <wp:extent cx="4572000" cy="1905000"/>
            <wp:effectExtent l="0" t="0" r="0" b="0"/>
            <wp:docPr id="1698014383" name="Picture 1698014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4572000" cy="1905000"/>
                    </a:xfrm>
                    <a:prstGeom prst="rect">
                      <a:avLst/>
                    </a:prstGeom>
                    <a:noFill/>
                    <a:ln>
                      <a:noFill/>
                    </a:ln>
                  </pic:spPr>
                </pic:pic>
              </a:graphicData>
            </a:graphic>
          </wp:inline>
        </w:drawing>
      </w:r>
    </w:p>
    <w:p w14:paraId="348212FC" w14:textId="77777777" w:rsidR="00171B5E" w:rsidRPr="00A37CB9" w:rsidRDefault="00171B5E" w:rsidP="00171B5E">
      <w:pPr>
        <w:widowControl/>
        <w:autoSpaceDE/>
        <w:autoSpaceDN/>
        <w:ind w:left="1080"/>
        <w:rPr>
          <w:rFonts w:cs="Calibri"/>
          <w:color w:val="534F4B"/>
          <w:szCs w:val="21"/>
          <w:lang w:bidi="ar-SA"/>
        </w:rPr>
      </w:pPr>
      <w:r w:rsidRPr="00A37CB9">
        <w:rPr>
          <w:rFonts w:cs="Calibri"/>
          <w:color w:val="534F4B"/>
          <w:szCs w:val="21"/>
          <w:lang w:bidi="ar-SA"/>
        </w:rPr>
        <w:t> </w:t>
      </w:r>
    </w:p>
    <w:p w14:paraId="7D1F2270" w14:textId="77777777" w:rsidR="00171B5E" w:rsidRPr="007C003C" w:rsidRDefault="00171B5E" w:rsidP="003312D6">
      <w:pPr>
        <w:pStyle w:val="ListParagraph"/>
        <w:widowControl/>
        <w:numPr>
          <w:ilvl w:val="0"/>
          <w:numId w:val="29"/>
        </w:numPr>
        <w:autoSpaceDE/>
        <w:autoSpaceDN/>
        <w:rPr>
          <w:rFonts w:cs="Calibri"/>
          <w:color w:val="534F4B"/>
          <w:szCs w:val="21"/>
          <w:lang w:bidi="ar-SA"/>
        </w:rPr>
      </w:pPr>
      <w:r w:rsidRPr="6854D2FB">
        <w:rPr>
          <w:rFonts w:cs="Calibri"/>
          <w:lang w:bidi="ar-SA"/>
        </w:rPr>
        <w:t>Enable Inbound 5986 port as below -</w:t>
      </w:r>
    </w:p>
    <w:p w14:paraId="2E791B2C" w14:textId="77777777" w:rsidR="00171B5E" w:rsidRPr="00A37CB9" w:rsidRDefault="00171B5E" w:rsidP="00171B5E">
      <w:pPr>
        <w:widowControl/>
        <w:autoSpaceDE/>
        <w:autoSpaceDN/>
        <w:ind w:left="1080"/>
        <w:rPr>
          <w:rFonts w:cs="Calibri"/>
          <w:color w:val="auto"/>
          <w:sz w:val="22"/>
          <w:lang w:bidi="ar-SA"/>
        </w:rPr>
      </w:pPr>
      <w:r w:rsidRPr="00A37CB9">
        <w:rPr>
          <w:rFonts w:asciiTheme="minorHAnsi" w:hAnsiTheme="minorHAnsi"/>
          <w:noProof/>
        </w:rPr>
        <w:drawing>
          <wp:inline distT="0" distB="0" distL="0" distR="0" wp14:anchorId="00113360" wp14:editId="2EEC9E1A">
            <wp:extent cx="4572000" cy="2432050"/>
            <wp:effectExtent l="0" t="0" r="0" b="6350"/>
            <wp:docPr id="2082688087" name="Picture 208268808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688087" name="Picture 5" descr="A screenshot of a computer&#10;&#10;Description automatically generated with medium confidence"/>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572000" cy="2432050"/>
                    </a:xfrm>
                    <a:prstGeom prst="rect">
                      <a:avLst/>
                    </a:prstGeom>
                    <a:noFill/>
                    <a:ln>
                      <a:noFill/>
                    </a:ln>
                  </pic:spPr>
                </pic:pic>
              </a:graphicData>
            </a:graphic>
          </wp:inline>
        </w:drawing>
      </w:r>
    </w:p>
    <w:p w14:paraId="771443D1" w14:textId="77777777" w:rsidR="00171B5E" w:rsidRPr="00A37CB9" w:rsidRDefault="00171B5E" w:rsidP="00171B5E">
      <w:pPr>
        <w:widowControl/>
        <w:autoSpaceDE/>
        <w:autoSpaceDN/>
        <w:ind w:left="1080"/>
        <w:rPr>
          <w:rFonts w:cs="Calibri"/>
          <w:color w:val="534F4B"/>
          <w:szCs w:val="21"/>
          <w:lang w:bidi="ar-SA"/>
        </w:rPr>
      </w:pPr>
      <w:r w:rsidRPr="00A37CB9">
        <w:rPr>
          <w:rFonts w:cs="Calibri"/>
          <w:color w:val="534F4B"/>
          <w:szCs w:val="21"/>
          <w:lang w:bidi="ar-SA"/>
        </w:rPr>
        <w:t>Step 3:</w:t>
      </w:r>
    </w:p>
    <w:p w14:paraId="5F7AAB26" w14:textId="77777777" w:rsidR="00171B5E" w:rsidRPr="00A37CB9" w:rsidRDefault="00171B5E" w:rsidP="00171B5E">
      <w:pPr>
        <w:widowControl/>
        <w:autoSpaceDE/>
        <w:autoSpaceDN/>
        <w:ind w:left="1080"/>
        <w:rPr>
          <w:rFonts w:cs="Calibri"/>
          <w:color w:val="534F4B"/>
          <w:szCs w:val="21"/>
          <w:lang w:bidi="ar-SA"/>
        </w:rPr>
      </w:pPr>
      <w:r w:rsidRPr="00A37CB9">
        <w:rPr>
          <w:rFonts w:cs="Calibri"/>
          <w:color w:val="534F4B"/>
          <w:szCs w:val="21"/>
          <w:lang w:bidi="ar-SA"/>
        </w:rPr>
        <w:t xml:space="preserve"> </w:t>
      </w:r>
    </w:p>
    <w:p w14:paraId="0004C553" w14:textId="77777777" w:rsidR="00171B5E" w:rsidRPr="00A37CB9" w:rsidRDefault="00171B5E" w:rsidP="00171B5E">
      <w:pPr>
        <w:widowControl/>
        <w:autoSpaceDE/>
        <w:autoSpaceDN/>
        <w:ind w:left="1080"/>
        <w:rPr>
          <w:rFonts w:cs="Calibri"/>
          <w:color w:val="auto"/>
          <w:sz w:val="22"/>
          <w:lang w:bidi="ar-SA"/>
        </w:rPr>
      </w:pPr>
      <w:r w:rsidRPr="002C0A4F">
        <w:rPr>
          <w:rFonts w:cs="Calibri"/>
          <w:noProof/>
          <w:color w:val="auto"/>
          <w:sz w:val="22"/>
          <w:lang w:bidi="ar-SA"/>
        </w:rPr>
        <w:lastRenderedPageBreak/>
        <w:drawing>
          <wp:inline distT="0" distB="0" distL="0" distR="0" wp14:anchorId="467A1613" wp14:editId="54ADBB15">
            <wp:extent cx="4498759" cy="3346450"/>
            <wp:effectExtent l="0" t="0" r="0" b="6350"/>
            <wp:docPr id="1332109132" name="Picture 13321091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109132" name="Picture 1" descr="A screenshot of a computer&#10;&#10;Description automatically generated"/>
                    <pic:cNvPicPr/>
                  </pic:nvPicPr>
                  <pic:blipFill>
                    <a:blip r:embed="rId83"/>
                    <a:stretch>
                      <a:fillRect/>
                    </a:stretch>
                  </pic:blipFill>
                  <pic:spPr>
                    <a:xfrm>
                      <a:off x="0" y="0"/>
                      <a:ext cx="4504791" cy="3350937"/>
                    </a:xfrm>
                    <a:prstGeom prst="rect">
                      <a:avLst/>
                    </a:prstGeom>
                  </pic:spPr>
                </pic:pic>
              </a:graphicData>
            </a:graphic>
          </wp:inline>
        </w:drawing>
      </w:r>
    </w:p>
    <w:p w14:paraId="52129F93" w14:textId="77777777" w:rsidR="00171B5E" w:rsidRPr="00A37CB9" w:rsidRDefault="00171B5E" w:rsidP="00171B5E">
      <w:pPr>
        <w:widowControl/>
        <w:autoSpaceDE/>
        <w:autoSpaceDN/>
        <w:ind w:left="1080"/>
        <w:rPr>
          <w:rFonts w:cs="Calibri"/>
          <w:color w:val="534F4B"/>
          <w:szCs w:val="21"/>
          <w:lang w:bidi="ar-SA"/>
        </w:rPr>
      </w:pPr>
      <w:r w:rsidRPr="00A37CB9">
        <w:rPr>
          <w:rFonts w:cs="Calibri"/>
          <w:color w:val="534F4B"/>
          <w:szCs w:val="21"/>
          <w:lang w:bidi="ar-SA"/>
        </w:rPr>
        <w:t> </w:t>
      </w:r>
    </w:p>
    <w:p w14:paraId="2F809A81" w14:textId="77777777" w:rsidR="00171B5E" w:rsidRPr="00A37CB9" w:rsidRDefault="00171B5E" w:rsidP="00171B5E">
      <w:pPr>
        <w:widowControl/>
        <w:autoSpaceDE/>
        <w:autoSpaceDN/>
        <w:ind w:left="1080"/>
        <w:rPr>
          <w:rFonts w:cs="Calibri"/>
          <w:color w:val="534F4B"/>
          <w:szCs w:val="21"/>
          <w:lang w:bidi="ar-SA"/>
        </w:rPr>
      </w:pPr>
      <w:r w:rsidRPr="00A37CB9">
        <w:rPr>
          <w:rFonts w:cs="Calibri"/>
          <w:color w:val="534F4B"/>
          <w:szCs w:val="21"/>
          <w:lang w:bidi="ar-SA"/>
        </w:rPr>
        <w:t>Step 4:</w:t>
      </w:r>
    </w:p>
    <w:p w14:paraId="73B40EDE" w14:textId="77777777" w:rsidR="00171B5E" w:rsidRPr="00A37CB9" w:rsidRDefault="00171B5E" w:rsidP="00171B5E">
      <w:pPr>
        <w:widowControl/>
        <w:autoSpaceDE/>
        <w:autoSpaceDN/>
        <w:ind w:left="1080"/>
        <w:rPr>
          <w:rFonts w:cs="Calibri"/>
          <w:color w:val="534F4B"/>
          <w:szCs w:val="21"/>
          <w:lang w:bidi="ar-SA"/>
        </w:rPr>
      </w:pPr>
      <w:r w:rsidRPr="00A37CB9">
        <w:rPr>
          <w:rFonts w:cs="Calibri"/>
          <w:color w:val="534F4B"/>
          <w:szCs w:val="21"/>
          <w:lang w:bidi="ar-SA"/>
        </w:rPr>
        <w:t xml:space="preserve"> </w:t>
      </w:r>
    </w:p>
    <w:p w14:paraId="5DAB49D7" w14:textId="77777777" w:rsidR="00171B5E" w:rsidRPr="00A37CB9" w:rsidRDefault="00171B5E" w:rsidP="00171B5E">
      <w:pPr>
        <w:widowControl/>
        <w:autoSpaceDE/>
        <w:autoSpaceDN/>
        <w:ind w:left="1080"/>
        <w:rPr>
          <w:rFonts w:cs="Calibri"/>
          <w:color w:val="auto"/>
          <w:sz w:val="22"/>
          <w:lang w:bidi="ar-SA"/>
        </w:rPr>
      </w:pPr>
      <w:r w:rsidRPr="00A37CB9">
        <w:rPr>
          <w:rFonts w:asciiTheme="minorHAnsi" w:hAnsiTheme="minorHAnsi"/>
          <w:noProof/>
        </w:rPr>
        <w:drawing>
          <wp:inline distT="0" distB="0" distL="0" distR="0" wp14:anchorId="27EEE8DA" wp14:editId="25413FAE">
            <wp:extent cx="3835400" cy="2327875"/>
            <wp:effectExtent l="0" t="0" r="0" b="0"/>
            <wp:docPr id="437332168" name="Picture 43733216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332168" name="Picture 3" descr="A screenshot of a computer&#10;&#10;Description automatically generated with medium confidence"/>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3839214" cy="2330190"/>
                    </a:xfrm>
                    <a:prstGeom prst="rect">
                      <a:avLst/>
                    </a:prstGeom>
                    <a:noFill/>
                    <a:ln>
                      <a:noFill/>
                    </a:ln>
                  </pic:spPr>
                </pic:pic>
              </a:graphicData>
            </a:graphic>
          </wp:inline>
        </w:drawing>
      </w:r>
    </w:p>
    <w:p w14:paraId="0F3CAC3A" w14:textId="77777777" w:rsidR="00171B5E" w:rsidRPr="00A37CB9" w:rsidRDefault="00171B5E" w:rsidP="00171B5E">
      <w:pPr>
        <w:widowControl/>
        <w:autoSpaceDE/>
        <w:autoSpaceDN/>
        <w:ind w:left="1080"/>
        <w:rPr>
          <w:rFonts w:cs="Calibri"/>
          <w:color w:val="534F4B"/>
          <w:szCs w:val="21"/>
          <w:lang w:bidi="ar-SA"/>
        </w:rPr>
      </w:pPr>
      <w:r w:rsidRPr="00A37CB9">
        <w:rPr>
          <w:rFonts w:cs="Calibri"/>
          <w:color w:val="534F4B"/>
          <w:szCs w:val="21"/>
          <w:lang w:bidi="ar-SA"/>
        </w:rPr>
        <w:t> </w:t>
      </w:r>
    </w:p>
    <w:p w14:paraId="25A7EEDC" w14:textId="77777777" w:rsidR="00171B5E" w:rsidRPr="00A37CB9" w:rsidRDefault="00171B5E" w:rsidP="00171B5E">
      <w:pPr>
        <w:widowControl/>
        <w:autoSpaceDE/>
        <w:autoSpaceDN/>
        <w:ind w:left="1080"/>
        <w:rPr>
          <w:rFonts w:cs="Calibri"/>
          <w:color w:val="534F4B"/>
          <w:szCs w:val="21"/>
          <w:lang w:bidi="ar-SA"/>
        </w:rPr>
      </w:pPr>
      <w:r w:rsidRPr="00A37CB9">
        <w:rPr>
          <w:rFonts w:cs="Calibri"/>
          <w:color w:val="534F4B"/>
          <w:szCs w:val="21"/>
          <w:lang w:bidi="ar-SA"/>
        </w:rPr>
        <w:t xml:space="preserve">Step 5: </w:t>
      </w:r>
    </w:p>
    <w:p w14:paraId="368333D5" w14:textId="77777777" w:rsidR="00171B5E" w:rsidRPr="00A37CB9" w:rsidRDefault="00171B5E" w:rsidP="00171B5E">
      <w:pPr>
        <w:widowControl/>
        <w:autoSpaceDE/>
        <w:autoSpaceDN/>
        <w:ind w:left="1080"/>
        <w:rPr>
          <w:rFonts w:cs="Calibri"/>
          <w:color w:val="auto"/>
          <w:sz w:val="22"/>
          <w:lang w:bidi="ar-SA"/>
        </w:rPr>
      </w:pPr>
      <w:r w:rsidRPr="00A37CB9">
        <w:rPr>
          <w:rFonts w:asciiTheme="minorHAnsi" w:hAnsiTheme="minorHAnsi"/>
          <w:noProof/>
        </w:rPr>
        <w:lastRenderedPageBreak/>
        <w:drawing>
          <wp:inline distT="0" distB="0" distL="0" distR="0" wp14:anchorId="0B635B4C" wp14:editId="02F5A82C">
            <wp:extent cx="3911600" cy="2395855"/>
            <wp:effectExtent l="0" t="0" r="0" b="4445"/>
            <wp:docPr id="1579066691" name="Picture 157906669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066691" name="Picture 2" descr="A screenshot of a computer&#10;&#10;Description automatically generated"/>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3912306" cy="2396287"/>
                    </a:xfrm>
                    <a:prstGeom prst="rect">
                      <a:avLst/>
                    </a:prstGeom>
                    <a:noFill/>
                    <a:ln>
                      <a:noFill/>
                    </a:ln>
                  </pic:spPr>
                </pic:pic>
              </a:graphicData>
            </a:graphic>
          </wp:inline>
        </w:drawing>
      </w:r>
    </w:p>
    <w:p w14:paraId="626837E9" w14:textId="77777777" w:rsidR="00171B5E" w:rsidRPr="00A37CB9" w:rsidRDefault="00171B5E" w:rsidP="00171B5E">
      <w:pPr>
        <w:widowControl/>
        <w:autoSpaceDE/>
        <w:autoSpaceDN/>
        <w:ind w:left="1080"/>
        <w:rPr>
          <w:rFonts w:cs="Calibri"/>
          <w:color w:val="534F4B"/>
          <w:szCs w:val="21"/>
          <w:lang w:bidi="ar-SA"/>
        </w:rPr>
      </w:pPr>
      <w:r w:rsidRPr="00A37CB9">
        <w:rPr>
          <w:rFonts w:cs="Calibri"/>
          <w:color w:val="534F4B"/>
          <w:szCs w:val="21"/>
          <w:lang w:bidi="ar-SA"/>
        </w:rPr>
        <w:t>Step 6:</w:t>
      </w:r>
    </w:p>
    <w:p w14:paraId="5335D510" w14:textId="77777777" w:rsidR="00171B5E" w:rsidRPr="00A37CB9" w:rsidRDefault="00171B5E" w:rsidP="00171B5E">
      <w:pPr>
        <w:widowControl/>
        <w:autoSpaceDE/>
        <w:autoSpaceDN/>
        <w:ind w:left="1080"/>
        <w:rPr>
          <w:rFonts w:cs="Calibri"/>
          <w:color w:val="534F4B"/>
          <w:szCs w:val="21"/>
          <w:lang w:bidi="ar-SA"/>
        </w:rPr>
      </w:pPr>
      <w:r w:rsidRPr="00A37CB9">
        <w:rPr>
          <w:rFonts w:cs="Calibri"/>
          <w:color w:val="534F4B"/>
          <w:szCs w:val="21"/>
          <w:lang w:bidi="ar-SA"/>
        </w:rPr>
        <w:t xml:space="preserve"> </w:t>
      </w:r>
    </w:p>
    <w:p w14:paraId="533BA479" w14:textId="77777777" w:rsidR="00171B5E" w:rsidRPr="00A37CB9" w:rsidRDefault="00171B5E" w:rsidP="00171B5E">
      <w:pPr>
        <w:widowControl/>
        <w:autoSpaceDE/>
        <w:autoSpaceDN/>
        <w:ind w:left="1080"/>
        <w:rPr>
          <w:rFonts w:cs="Calibri"/>
          <w:color w:val="auto"/>
          <w:sz w:val="22"/>
          <w:lang w:bidi="ar-SA"/>
        </w:rPr>
      </w:pPr>
      <w:r w:rsidRPr="00A96510">
        <w:rPr>
          <w:rFonts w:cs="Calibri"/>
          <w:noProof/>
          <w:color w:val="auto"/>
          <w:sz w:val="22"/>
          <w:lang w:bidi="ar-SA"/>
        </w:rPr>
        <w:drawing>
          <wp:inline distT="0" distB="0" distL="0" distR="0" wp14:anchorId="36382DFE" wp14:editId="2449401E">
            <wp:extent cx="3531171" cy="2686050"/>
            <wp:effectExtent l="0" t="0" r="0" b="0"/>
            <wp:docPr id="1404199521" name="Picture 14041995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199521" name="Picture 1" descr="A screenshot of a computer&#10;&#10;Description automatically generated"/>
                    <pic:cNvPicPr/>
                  </pic:nvPicPr>
                  <pic:blipFill>
                    <a:blip r:embed="rId128"/>
                    <a:stretch>
                      <a:fillRect/>
                    </a:stretch>
                  </pic:blipFill>
                  <pic:spPr>
                    <a:xfrm>
                      <a:off x="0" y="0"/>
                      <a:ext cx="3549208" cy="2699770"/>
                    </a:xfrm>
                    <a:prstGeom prst="rect">
                      <a:avLst/>
                    </a:prstGeom>
                  </pic:spPr>
                </pic:pic>
              </a:graphicData>
            </a:graphic>
          </wp:inline>
        </w:drawing>
      </w:r>
    </w:p>
    <w:p w14:paraId="322191BF" w14:textId="77777777" w:rsidR="00171B5E" w:rsidRPr="00A37CB9" w:rsidRDefault="00171B5E" w:rsidP="00171B5E">
      <w:pPr>
        <w:widowControl/>
        <w:autoSpaceDE/>
        <w:autoSpaceDN/>
        <w:ind w:left="1080"/>
        <w:rPr>
          <w:rFonts w:cs="Calibri"/>
          <w:color w:val="534F4B"/>
          <w:szCs w:val="21"/>
          <w:lang w:bidi="ar-SA"/>
        </w:rPr>
      </w:pPr>
      <w:r w:rsidRPr="00A37CB9">
        <w:rPr>
          <w:rFonts w:cs="Calibri"/>
          <w:color w:val="534F4B"/>
          <w:szCs w:val="21"/>
          <w:lang w:bidi="ar-SA"/>
        </w:rPr>
        <w:t> </w:t>
      </w:r>
    </w:p>
    <w:p w14:paraId="4CE1136B" w14:textId="77777777" w:rsidR="00171B5E" w:rsidRDefault="00171B5E" w:rsidP="00171B5E">
      <w:pPr>
        <w:pStyle w:val="ListParagraph"/>
        <w:ind w:left="1080"/>
      </w:pPr>
    </w:p>
    <w:p w14:paraId="71B2D133" w14:textId="77777777" w:rsidR="00171B5E" w:rsidRPr="00252157" w:rsidRDefault="00171B5E" w:rsidP="00252FAC">
      <w:pPr>
        <w:pStyle w:val="ListParagraph"/>
        <w:numPr>
          <w:ilvl w:val="0"/>
          <w:numId w:val="49"/>
        </w:numPr>
        <w:rPr>
          <w:b/>
        </w:rPr>
      </w:pPr>
      <w:r w:rsidRPr="6854D2FB">
        <w:rPr>
          <w:b/>
          <w:bCs/>
        </w:rPr>
        <w:t>Create Self-signed certificate</w:t>
      </w:r>
    </w:p>
    <w:p w14:paraId="74108FDB" w14:textId="77777777" w:rsidR="00171B5E" w:rsidRDefault="00171B5E" w:rsidP="003312D6">
      <w:pPr>
        <w:pStyle w:val="ListParagraph"/>
        <w:numPr>
          <w:ilvl w:val="0"/>
          <w:numId w:val="28"/>
        </w:numPr>
      </w:pPr>
      <w:r>
        <w:t>Logon to the Server using RDP.</w:t>
      </w:r>
    </w:p>
    <w:p w14:paraId="3A6BA7FD" w14:textId="77777777" w:rsidR="00171B5E" w:rsidRDefault="00171B5E" w:rsidP="003312D6">
      <w:pPr>
        <w:pStyle w:val="ListParagraph"/>
        <w:numPr>
          <w:ilvl w:val="0"/>
          <w:numId w:val="28"/>
        </w:numPr>
      </w:pPr>
      <w:r>
        <w:t>Open Windows PowerShell ISE in admin mode and execute the following command and copy the thumbprint.</w:t>
      </w:r>
    </w:p>
    <w:p w14:paraId="4F18703F" w14:textId="77777777" w:rsidR="00171B5E" w:rsidRPr="00B83AA4" w:rsidRDefault="00171B5E" w:rsidP="003312D6">
      <w:pPr>
        <w:pStyle w:val="ListParagraph"/>
        <w:numPr>
          <w:ilvl w:val="0"/>
          <w:numId w:val="28"/>
        </w:numPr>
      </w:pPr>
      <w:r>
        <w:t>Provide VM DNS name and Friendly Name for below yellow highlighted color- and execute it.</w:t>
      </w:r>
    </w:p>
    <w:p w14:paraId="77970AD5" w14:textId="77777777" w:rsidR="00171B5E" w:rsidRDefault="00171B5E" w:rsidP="00171B5E">
      <w:pPr>
        <w:pStyle w:val="ListParagraph"/>
        <w:ind w:left="1440"/>
      </w:pPr>
    </w:p>
    <w:tbl>
      <w:tblPr>
        <w:tblStyle w:val="TableGrid"/>
        <w:tblW w:w="0" w:type="auto"/>
        <w:tblInd w:w="1800" w:type="dxa"/>
        <w:tblLook w:val="04A0" w:firstRow="1" w:lastRow="0" w:firstColumn="1" w:lastColumn="0" w:noHBand="0" w:noVBand="1"/>
      </w:tblPr>
      <w:tblGrid>
        <w:gridCol w:w="8108"/>
      </w:tblGrid>
      <w:tr w:rsidR="00171B5E" w14:paraId="4469ACC6" w14:textId="77777777">
        <w:tc>
          <w:tcPr>
            <w:tcW w:w="9926" w:type="dxa"/>
          </w:tcPr>
          <w:p w14:paraId="7887876F" w14:textId="77777777" w:rsidR="00171B5E" w:rsidRDefault="00171B5E">
            <w:pPr>
              <w:widowControl/>
              <w:shd w:val="clear" w:color="auto" w:fill="FFFFFF"/>
              <w:adjustRightInd w:val="0"/>
              <w:rPr>
                <w:rFonts w:ascii="Lucida Console" w:eastAsiaTheme="minorHAnsi" w:hAnsi="Lucida Console" w:cs="Lucida Console"/>
                <w:color w:val="8B0000"/>
                <w:sz w:val="18"/>
                <w:szCs w:val="18"/>
                <w:lang w:bidi="ar-SA"/>
              </w:rPr>
            </w:pPr>
            <w:r w:rsidRPr="00B83AA4">
              <w:rPr>
                <w:rFonts w:ascii="Lucida Console" w:eastAsiaTheme="minorHAnsi" w:hAnsi="Lucida Console" w:cs="Lucida Console"/>
                <w:color w:val="0000FF"/>
                <w:sz w:val="18"/>
                <w:szCs w:val="18"/>
                <w:lang w:bidi="ar-SA"/>
              </w:rPr>
              <w:t>New-</w:t>
            </w:r>
            <w:proofErr w:type="spellStart"/>
            <w:r w:rsidRPr="00B83AA4">
              <w:rPr>
                <w:rFonts w:ascii="Lucida Console" w:eastAsiaTheme="minorHAnsi" w:hAnsi="Lucida Console" w:cs="Lucida Console"/>
                <w:color w:val="0000FF"/>
                <w:sz w:val="18"/>
                <w:szCs w:val="18"/>
                <w:lang w:bidi="ar-SA"/>
              </w:rPr>
              <w:t>SelfSignedCertificate</w:t>
            </w:r>
            <w:proofErr w:type="spellEnd"/>
            <w:r w:rsidRPr="00B83AA4">
              <w:rPr>
                <w:rFonts w:ascii="Lucida Console" w:eastAsiaTheme="minorHAnsi" w:hAnsi="Lucida Console" w:cs="Lucida Console"/>
                <w:color w:val="auto"/>
                <w:sz w:val="18"/>
                <w:szCs w:val="18"/>
                <w:lang w:bidi="ar-SA"/>
              </w:rPr>
              <w:t xml:space="preserve"> </w:t>
            </w:r>
            <w:r w:rsidRPr="00B83AA4">
              <w:rPr>
                <w:rFonts w:ascii="Lucida Console" w:eastAsiaTheme="minorHAnsi" w:hAnsi="Lucida Console" w:cs="Lucida Console"/>
                <w:color w:val="000080"/>
                <w:sz w:val="18"/>
                <w:szCs w:val="18"/>
                <w:lang w:bidi="ar-SA"/>
              </w:rPr>
              <w:t>-</w:t>
            </w:r>
            <w:proofErr w:type="spellStart"/>
            <w:r w:rsidRPr="00B83AA4">
              <w:rPr>
                <w:rFonts w:ascii="Lucida Console" w:eastAsiaTheme="minorHAnsi" w:hAnsi="Lucida Console" w:cs="Lucida Console"/>
                <w:color w:val="000080"/>
                <w:sz w:val="18"/>
                <w:szCs w:val="18"/>
                <w:lang w:bidi="ar-SA"/>
              </w:rPr>
              <w:t>DnsName</w:t>
            </w:r>
            <w:proofErr w:type="spellEnd"/>
            <w:r w:rsidRPr="00B83AA4">
              <w:rPr>
                <w:rFonts w:ascii="Lucida Console" w:eastAsiaTheme="minorHAnsi" w:hAnsi="Lucida Console" w:cs="Lucida Console"/>
                <w:color w:val="auto"/>
                <w:sz w:val="18"/>
                <w:szCs w:val="18"/>
                <w:lang w:bidi="ar-SA"/>
              </w:rPr>
              <w:t xml:space="preserve"> </w:t>
            </w:r>
            <w:r w:rsidRPr="00B83AA4">
              <w:rPr>
                <w:rFonts w:ascii="Lucida Console" w:eastAsiaTheme="minorHAnsi" w:hAnsi="Lucida Console" w:cs="Lucida Console"/>
                <w:color w:val="8B0000"/>
                <w:sz w:val="18"/>
                <w:szCs w:val="18"/>
                <w:lang w:bidi="ar-SA"/>
              </w:rPr>
              <w:t>'&lt;</w:t>
            </w:r>
            <w:r w:rsidRPr="00B83AA4">
              <w:rPr>
                <w:rFonts w:ascii="Lucida Console" w:eastAsiaTheme="minorHAnsi" w:hAnsi="Lucida Console" w:cs="Lucida Console"/>
                <w:color w:val="8B0000"/>
                <w:sz w:val="18"/>
                <w:szCs w:val="18"/>
                <w:highlight w:val="yellow"/>
                <w:lang w:bidi="ar-SA"/>
              </w:rPr>
              <w:t>vmdatamartdev.hpefs-odessa.com</w:t>
            </w:r>
            <w:r w:rsidRPr="00B83AA4">
              <w:rPr>
                <w:rFonts w:ascii="Lucida Console" w:eastAsiaTheme="minorHAnsi" w:hAnsi="Lucida Console" w:cs="Lucida Console"/>
                <w:color w:val="8B0000"/>
                <w:sz w:val="18"/>
                <w:szCs w:val="18"/>
                <w:lang w:bidi="ar-SA"/>
              </w:rPr>
              <w:t>&gt;'</w:t>
            </w:r>
            <w:r w:rsidRPr="00B83AA4">
              <w:rPr>
                <w:rFonts w:ascii="Lucida Console" w:eastAsiaTheme="minorHAnsi" w:hAnsi="Lucida Console" w:cs="Lucida Console"/>
                <w:color w:val="auto"/>
                <w:sz w:val="18"/>
                <w:szCs w:val="18"/>
                <w:lang w:bidi="ar-SA"/>
              </w:rPr>
              <w:t xml:space="preserve"> </w:t>
            </w:r>
            <w:r w:rsidRPr="00B83AA4">
              <w:rPr>
                <w:rFonts w:ascii="Lucida Console" w:eastAsiaTheme="minorHAnsi" w:hAnsi="Lucida Console" w:cs="Lucida Console"/>
                <w:color w:val="000080"/>
                <w:sz w:val="18"/>
                <w:szCs w:val="18"/>
                <w:lang w:bidi="ar-SA"/>
              </w:rPr>
              <w:t>-</w:t>
            </w:r>
            <w:proofErr w:type="spellStart"/>
            <w:r w:rsidRPr="00B83AA4">
              <w:rPr>
                <w:rFonts w:ascii="Lucida Console" w:eastAsiaTheme="minorHAnsi" w:hAnsi="Lucida Console" w:cs="Lucida Console"/>
                <w:color w:val="000080"/>
                <w:sz w:val="18"/>
                <w:szCs w:val="18"/>
                <w:lang w:bidi="ar-SA"/>
              </w:rPr>
              <w:t>CertStoreLocation</w:t>
            </w:r>
            <w:proofErr w:type="spellEnd"/>
            <w:r w:rsidRPr="00B83AA4">
              <w:rPr>
                <w:rFonts w:ascii="Lucida Console" w:eastAsiaTheme="minorHAnsi" w:hAnsi="Lucida Console" w:cs="Lucida Console"/>
                <w:color w:val="auto"/>
                <w:sz w:val="18"/>
                <w:szCs w:val="18"/>
                <w:lang w:bidi="ar-SA"/>
              </w:rPr>
              <w:t xml:space="preserve"> </w:t>
            </w:r>
            <w:r w:rsidRPr="00B83AA4">
              <w:rPr>
                <w:rFonts w:ascii="Lucida Console" w:eastAsiaTheme="minorHAnsi" w:hAnsi="Lucida Console" w:cs="Lucida Console"/>
                <w:color w:val="8A2BE2"/>
                <w:sz w:val="18"/>
                <w:szCs w:val="18"/>
                <w:lang w:bidi="ar-SA"/>
              </w:rPr>
              <w:t>Cert:\</w:t>
            </w:r>
            <w:proofErr w:type="spellStart"/>
            <w:r w:rsidRPr="00B83AA4">
              <w:rPr>
                <w:rFonts w:ascii="Lucida Console" w:eastAsiaTheme="minorHAnsi" w:hAnsi="Lucida Console" w:cs="Lucida Console"/>
                <w:color w:val="8A2BE2"/>
                <w:sz w:val="18"/>
                <w:szCs w:val="18"/>
                <w:lang w:bidi="ar-SA"/>
              </w:rPr>
              <w:t>LocalMachine</w:t>
            </w:r>
            <w:proofErr w:type="spellEnd"/>
            <w:r w:rsidRPr="00B83AA4">
              <w:rPr>
                <w:rFonts w:ascii="Lucida Console" w:eastAsiaTheme="minorHAnsi" w:hAnsi="Lucida Console" w:cs="Lucida Console"/>
                <w:color w:val="8A2BE2"/>
                <w:sz w:val="18"/>
                <w:szCs w:val="18"/>
                <w:lang w:bidi="ar-SA"/>
              </w:rPr>
              <w:t>\My</w:t>
            </w:r>
            <w:r w:rsidRPr="00B83AA4">
              <w:rPr>
                <w:rFonts w:ascii="Lucida Console" w:eastAsiaTheme="minorHAnsi" w:hAnsi="Lucida Console" w:cs="Lucida Console"/>
                <w:color w:val="auto"/>
                <w:sz w:val="18"/>
                <w:szCs w:val="18"/>
                <w:lang w:bidi="ar-SA"/>
              </w:rPr>
              <w:t xml:space="preserve"> </w:t>
            </w:r>
            <w:r w:rsidRPr="00B83AA4">
              <w:rPr>
                <w:rFonts w:ascii="Lucida Console" w:eastAsiaTheme="minorHAnsi" w:hAnsi="Lucida Console" w:cs="Lucida Console"/>
                <w:color w:val="000080"/>
                <w:sz w:val="18"/>
                <w:szCs w:val="18"/>
                <w:lang w:bidi="ar-SA"/>
              </w:rPr>
              <w:t>-</w:t>
            </w:r>
            <w:proofErr w:type="spellStart"/>
            <w:r w:rsidRPr="00B83AA4">
              <w:rPr>
                <w:rFonts w:ascii="Lucida Console" w:eastAsiaTheme="minorHAnsi" w:hAnsi="Lucida Console" w:cs="Lucida Console"/>
                <w:color w:val="000080"/>
                <w:sz w:val="18"/>
                <w:szCs w:val="18"/>
                <w:lang w:bidi="ar-SA"/>
              </w:rPr>
              <w:t>FriendlyName</w:t>
            </w:r>
            <w:proofErr w:type="spellEnd"/>
            <w:r w:rsidRPr="00B83AA4">
              <w:rPr>
                <w:rFonts w:ascii="Lucida Console" w:eastAsiaTheme="minorHAnsi" w:hAnsi="Lucida Console" w:cs="Lucida Console"/>
                <w:color w:val="auto"/>
                <w:sz w:val="18"/>
                <w:szCs w:val="18"/>
                <w:lang w:bidi="ar-SA"/>
              </w:rPr>
              <w:t xml:space="preserve"> </w:t>
            </w:r>
            <w:r w:rsidRPr="00B83AA4">
              <w:rPr>
                <w:rFonts w:ascii="Lucida Console" w:eastAsiaTheme="minorHAnsi" w:hAnsi="Lucida Console" w:cs="Lucida Console"/>
                <w:color w:val="8B0000"/>
                <w:sz w:val="18"/>
                <w:szCs w:val="18"/>
                <w:lang w:bidi="ar-SA"/>
              </w:rPr>
              <w:t>'</w:t>
            </w:r>
            <w:proofErr w:type="spellStart"/>
            <w:r w:rsidRPr="00B83AA4">
              <w:rPr>
                <w:rFonts w:ascii="Lucida Console" w:eastAsiaTheme="minorHAnsi" w:hAnsi="Lucida Console" w:cs="Lucida Console"/>
                <w:color w:val="8B0000"/>
                <w:sz w:val="18"/>
                <w:szCs w:val="18"/>
                <w:highlight w:val="yellow"/>
                <w:lang w:bidi="ar-SA"/>
              </w:rPr>
              <w:t>vmdatamartdev</w:t>
            </w:r>
            <w:proofErr w:type="spellEnd"/>
            <w:r w:rsidRPr="00B83AA4">
              <w:rPr>
                <w:rFonts w:ascii="Lucida Console" w:eastAsiaTheme="minorHAnsi" w:hAnsi="Lucida Console" w:cs="Lucida Console"/>
                <w:color w:val="8B0000"/>
                <w:sz w:val="18"/>
                <w:szCs w:val="18"/>
                <w:lang w:bidi="ar-SA"/>
              </w:rPr>
              <w:t xml:space="preserve">' </w:t>
            </w:r>
          </w:p>
          <w:p w14:paraId="0263A97C" w14:textId="77777777" w:rsidR="00171B5E" w:rsidRDefault="00171B5E">
            <w:pPr>
              <w:pStyle w:val="ListParagraph"/>
            </w:pPr>
          </w:p>
        </w:tc>
      </w:tr>
    </w:tbl>
    <w:p w14:paraId="251600A6" w14:textId="77777777" w:rsidR="00171B5E" w:rsidRDefault="00171B5E" w:rsidP="00171B5E">
      <w:pPr>
        <w:pStyle w:val="ListParagraph"/>
        <w:ind w:left="1800"/>
      </w:pPr>
    </w:p>
    <w:p w14:paraId="5823AD2E" w14:textId="77777777" w:rsidR="00171B5E" w:rsidRDefault="00171B5E" w:rsidP="00171B5E">
      <w:pPr>
        <w:pStyle w:val="ListParagraph"/>
        <w:ind w:left="1440"/>
      </w:pPr>
    </w:p>
    <w:p w14:paraId="6BB7A57C" w14:textId="77777777" w:rsidR="00171B5E" w:rsidRDefault="00171B5E" w:rsidP="00171B5E">
      <w:pPr>
        <w:pStyle w:val="ListParagraph"/>
        <w:ind w:left="1800"/>
      </w:pPr>
      <w:r w:rsidRPr="00ED297B">
        <w:rPr>
          <w:noProof/>
        </w:rPr>
        <w:lastRenderedPageBreak/>
        <w:drawing>
          <wp:inline distT="0" distB="0" distL="0" distR="0" wp14:anchorId="292D8662" wp14:editId="52891C04">
            <wp:extent cx="4486655" cy="2032000"/>
            <wp:effectExtent l="0" t="0" r="9525" b="6350"/>
            <wp:docPr id="1413271881" name="Picture 1413271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271881" name=""/>
                    <pic:cNvPicPr/>
                  </pic:nvPicPr>
                  <pic:blipFill>
                    <a:blip r:embed="rId87"/>
                    <a:stretch>
                      <a:fillRect/>
                    </a:stretch>
                  </pic:blipFill>
                  <pic:spPr>
                    <a:xfrm>
                      <a:off x="0" y="0"/>
                      <a:ext cx="4510730" cy="2042904"/>
                    </a:xfrm>
                    <a:prstGeom prst="rect">
                      <a:avLst/>
                    </a:prstGeom>
                  </pic:spPr>
                </pic:pic>
              </a:graphicData>
            </a:graphic>
          </wp:inline>
        </w:drawing>
      </w:r>
    </w:p>
    <w:p w14:paraId="7F5475D6" w14:textId="77777777" w:rsidR="00171B5E" w:rsidRDefault="00171B5E" w:rsidP="00171B5E">
      <w:pPr>
        <w:pStyle w:val="ListParagraph"/>
        <w:ind w:left="1080"/>
      </w:pPr>
    </w:p>
    <w:p w14:paraId="6639933E" w14:textId="1B621A04" w:rsidR="00171B5E" w:rsidRPr="00252157" w:rsidRDefault="00171B5E" w:rsidP="00252FAC">
      <w:pPr>
        <w:pStyle w:val="ListParagraph"/>
        <w:numPr>
          <w:ilvl w:val="0"/>
          <w:numId w:val="49"/>
        </w:numPr>
        <w:rPr>
          <w:b/>
        </w:rPr>
      </w:pPr>
      <w:r w:rsidRPr="6854D2FB">
        <w:rPr>
          <w:b/>
          <w:bCs/>
        </w:rPr>
        <w:t xml:space="preserve">Configure </w:t>
      </w:r>
      <w:proofErr w:type="spellStart"/>
      <w:r w:rsidRPr="6854D2FB">
        <w:rPr>
          <w:b/>
          <w:bCs/>
        </w:rPr>
        <w:t>WinRM</w:t>
      </w:r>
      <w:proofErr w:type="spellEnd"/>
      <w:r w:rsidRPr="6854D2FB">
        <w:rPr>
          <w:b/>
          <w:bCs/>
        </w:rPr>
        <w:t xml:space="preserve"> to listen on </w:t>
      </w:r>
      <w:r w:rsidR="00E16B21" w:rsidRPr="6854D2FB">
        <w:rPr>
          <w:b/>
          <w:bCs/>
        </w:rPr>
        <w:t>5986.</w:t>
      </w:r>
    </w:p>
    <w:p w14:paraId="49D29F25" w14:textId="77777777" w:rsidR="00171B5E" w:rsidRDefault="00171B5E" w:rsidP="003312D6">
      <w:pPr>
        <w:pStyle w:val="ListParagraph"/>
        <w:numPr>
          <w:ilvl w:val="0"/>
          <w:numId w:val="27"/>
        </w:numPr>
      </w:pPr>
      <w:r>
        <w:t>Open command prompt in admin mode</w:t>
      </w:r>
    </w:p>
    <w:p w14:paraId="30301E51" w14:textId="77777777" w:rsidR="00171B5E" w:rsidRDefault="00171B5E" w:rsidP="003312D6">
      <w:pPr>
        <w:pStyle w:val="ListParagraph"/>
        <w:numPr>
          <w:ilvl w:val="0"/>
          <w:numId w:val="27"/>
        </w:numPr>
      </w:pPr>
      <w:r>
        <w:t>Run the following command, pasting your new certificate’s thumbprint into the command (all on one line)</w:t>
      </w:r>
    </w:p>
    <w:p w14:paraId="4107D507" w14:textId="77777777" w:rsidR="00171B5E" w:rsidRDefault="00171B5E" w:rsidP="00171B5E">
      <w:pPr>
        <w:widowControl/>
        <w:shd w:val="clear" w:color="auto" w:fill="FFFFFF"/>
        <w:adjustRightInd w:val="0"/>
        <w:ind w:left="1800"/>
        <w:rPr>
          <w:rFonts w:ascii="Lucida Console" w:eastAsiaTheme="minorHAnsi" w:hAnsi="Lucida Console" w:cs="Lucida Console"/>
          <w:color w:val="0000FF"/>
          <w:sz w:val="18"/>
          <w:szCs w:val="18"/>
          <w:lang w:bidi="ar-SA"/>
        </w:rPr>
      </w:pPr>
    </w:p>
    <w:tbl>
      <w:tblPr>
        <w:tblStyle w:val="TableGrid"/>
        <w:tblW w:w="0" w:type="auto"/>
        <w:tblInd w:w="1800" w:type="dxa"/>
        <w:tblLook w:val="04A0" w:firstRow="1" w:lastRow="0" w:firstColumn="1" w:lastColumn="0" w:noHBand="0" w:noVBand="1"/>
      </w:tblPr>
      <w:tblGrid>
        <w:gridCol w:w="8108"/>
      </w:tblGrid>
      <w:tr w:rsidR="00171B5E" w14:paraId="534A4567" w14:textId="77777777">
        <w:tc>
          <w:tcPr>
            <w:tcW w:w="9926" w:type="dxa"/>
          </w:tcPr>
          <w:p w14:paraId="648451F2" w14:textId="77777777" w:rsidR="00171B5E" w:rsidRDefault="00171B5E">
            <w:pPr>
              <w:widowControl/>
              <w:shd w:val="clear" w:color="auto" w:fill="FFFFFF"/>
              <w:adjustRightInd w:val="0"/>
              <w:rPr>
                <w:rFonts w:ascii="Lucida Console" w:eastAsiaTheme="minorHAnsi" w:hAnsi="Lucida Console" w:cs="Lucida Console"/>
                <w:color w:val="auto"/>
                <w:sz w:val="18"/>
                <w:szCs w:val="18"/>
                <w:lang w:bidi="ar-SA"/>
              </w:rPr>
            </w:pPr>
            <w:proofErr w:type="spellStart"/>
            <w:r w:rsidRPr="00D119AD">
              <w:rPr>
                <w:rFonts w:ascii="Lucida Console" w:eastAsiaTheme="minorHAnsi" w:hAnsi="Lucida Console" w:cs="Lucida Console"/>
                <w:color w:val="0000FF"/>
                <w:sz w:val="18"/>
                <w:szCs w:val="18"/>
                <w:lang w:bidi="ar-SA"/>
              </w:rPr>
              <w:t>winrm</w:t>
            </w:r>
            <w:proofErr w:type="spellEnd"/>
            <w:r w:rsidRPr="00D119AD">
              <w:rPr>
                <w:rFonts w:ascii="Lucida Console" w:eastAsiaTheme="minorHAnsi" w:hAnsi="Lucida Console" w:cs="Lucida Console"/>
                <w:color w:val="auto"/>
                <w:sz w:val="18"/>
                <w:szCs w:val="18"/>
                <w:lang w:bidi="ar-SA"/>
              </w:rPr>
              <w:t xml:space="preserve"> </w:t>
            </w:r>
            <w:r w:rsidRPr="00D119AD">
              <w:rPr>
                <w:rFonts w:ascii="Lucida Console" w:eastAsiaTheme="minorHAnsi" w:hAnsi="Lucida Console" w:cs="Lucida Console"/>
                <w:color w:val="8A2BE2"/>
                <w:sz w:val="18"/>
                <w:szCs w:val="18"/>
                <w:lang w:bidi="ar-SA"/>
              </w:rPr>
              <w:t>create</w:t>
            </w:r>
            <w:r w:rsidRPr="00D119AD">
              <w:rPr>
                <w:rFonts w:ascii="Lucida Console" w:eastAsiaTheme="minorHAnsi" w:hAnsi="Lucida Console" w:cs="Lucida Console"/>
                <w:color w:val="auto"/>
                <w:sz w:val="18"/>
                <w:szCs w:val="18"/>
                <w:lang w:bidi="ar-SA"/>
              </w:rPr>
              <w:t xml:space="preserve"> </w:t>
            </w:r>
            <w:proofErr w:type="spellStart"/>
            <w:r w:rsidRPr="00D119AD">
              <w:rPr>
                <w:rFonts w:ascii="Lucida Console" w:eastAsiaTheme="minorHAnsi" w:hAnsi="Lucida Console" w:cs="Lucida Console"/>
                <w:color w:val="8A2BE2"/>
                <w:sz w:val="18"/>
                <w:szCs w:val="18"/>
                <w:lang w:bidi="ar-SA"/>
              </w:rPr>
              <w:t>winrm</w:t>
            </w:r>
            <w:proofErr w:type="spellEnd"/>
            <w:r w:rsidRPr="00D119AD">
              <w:rPr>
                <w:rFonts w:ascii="Lucida Console" w:eastAsiaTheme="minorHAnsi" w:hAnsi="Lucida Console" w:cs="Lucida Console"/>
                <w:color w:val="8A2BE2"/>
                <w:sz w:val="18"/>
                <w:szCs w:val="18"/>
                <w:lang w:bidi="ar-SA"/>
              </w:rPr>
              <w:t>/config/</w:t>
            </w:r>
            <w:proofErr w:type="spellStart"/>
            <w:r w:rsidRPr="00D119AD">
              <w:rPr>
                <w:rFonts w:ascii="Lucida Console" w:eastAsiaTheme="minorHAnsi" w:hAnsi="Lucida Console" w:cs="Lucida Console"/>
                <w:color w:val="8A2BE2"/>
                <w:sz w:val="18"/>
                <w:szCs w:val="18"/>
                <w:lang w:bidi="ar-SA"/>
              </w:rPr>
              <w:t>Listener?Address</w:t>
            </w:r>
            <w:proofErr w:type="spellEnd"/>
            <w:r w:rsidRPr="00D119AD">
              <w:rPr>
                <w:rFonts w:ascii="Lucida Console" w:eastAsiaTheme="minorHAnsi" w:hAnsi="Lucida Console" w:cs="Lucida Console"/>
                <w:color w:val="8A2BE2"/>
                <w:sz w:val="18"/>
                <w:szCs w:val="18"/>
                <w:lang w:bidi="ar-SA"/>
              </w:rPr>
              <w:t>=*+Transport=HTTPS</w:t>
            </w:r>
            <w:r w:rsidRPr="00D119AD">
              <w:rPr>
                <w:rFonts w:ascii="Lucida Console" w:eastAsiaTheme="minorHAnsi" w:hAnsi="Lucida Console" w:cs="Lucida Console"/>
                <w:color w:val="auto"/>
                <w:sz w:val="18"/>
                <w:szCs w:val="18"/>
                <w:lang w:bidi="ar-SA"/>
              </w:rPr>
              <w:t xml:space="preserve"> </w:t>
            </w:r>
            <w:proofErr w:type="gramStart"/>
            <w:r w:rsidRPr="00D119AD">
              <w:rPr>
                <w:rFonts w:ascii="Lucida Console" w:eastAsiaTheme="minorHAnsi" w:hAnsi="Lucida Console" w:cs="Lucida Console"/>
                <w:color w:val="auto"/>
                <w:sz w:val="18"/>
                <w:szCs w:val="18"/>
                <w:lang w:bidi="ar-SA"/>
              </w:rPr>
              <w:t>@{</w:t>
            </w:r>
            <w:proofErr w:type="gramEnd"/>
            <w:r w:rsidRPr="00D119AD">
              <w:rPr>
                <w:rFonts w:ascii="Lucida Console" w:eastAsiaTheme="minorHAnsi" w:hAnsi="Lucida Console" w:cs="Lucida Console"/>
                <w:color w:val="auto"/>
                <w:sz w:val="18"/>
                <w:szCs w:val="18"/>
                <w:lang w:bidi="ar-SA"/>
              </w:rPr>
              <w:t>Hostname</w:t>
            </w:r>
            <w:r w:rsidRPr="00D119AD">
              <w:rPr>
                <w:rFonts w:ascii="Lucida Console" w:eastAsiaTheme="minorHAnsi" w:hAnsi="Lucida Console" w:cs="Lucida Console"/>
                <w:color w:val="696969"/>
                <w:sz w:val="18"/>
                <w:szCs w:val="18"/>
                <w:lang w:bidi="ar-SA"/>
              </w:rPr>
              <w:t>=</w:t>
            </w:r>
            <w:r w:rsidRPr="00D119AD">
              <w:rPr>
                <w:rFonts w:ascii="Lucida Console" w:eastAsiaTheme="minorHAnsi" w:hAnsi="Lucida Console" w:cs="Lucida Console"/>
                <w:color w:val="8B0000"/>
                <w:sz w:val="18"/>
                <w:szCs w:val="18"/>
                <w:lang w:bidi="ar-SA"/>
              </w:rPr>
              <w:t>"</w:t>
            </w:r>
            <w:r w:rsidRPr="00B57F2C">
              <w:rPr>
                <w:rFonts w:ascii="Lucida Console" w:eastAsiaTheme="minorHAnsi" w:hAnsi="Lucida Console" w:cs="Lucida Console"/>
                <w:color w:val="8B0000"/>
                <w:sz w:val="18"/>
                <w:szCs w:val="18"/>
                <w:highlight w:val="yellow"/>
                <w:lang w:bidi="ar-SA"/>
              </w:rPr>
              <w:t>vmdatamartdev.hpefs-odessa.com</w:t>
            </w:r>
            <w:r w:rsidRPr="00D119AD">
              <w:rPr>
                <w:rFonts w:ascii="Lucida Console" w:eastAsiaTheme="minorHAnsi" w:hAnsi="Lucida Console" w:cs="Lucida Console"/>
                <w:color w:val="8B0000"/>
                <w:sz w:val="18"/>
                <w:szCs w:val="18"/>
                <w:lang w:bidi="ar-SA"/>
              </w:rPr>
              <w:t>"</w:t>
            </w:r>
            <w:r w:rsidRPr="00D119AD">
              <w:rPr>
                <w:rFonts w:ascii="Lucida Console" w:eastAsiaTheme="minorHAnsi" w:hAnsi="Lucida Console" w:cs="Lucida Console"/>
                <w:color w:val="auto"/>
                <w:sz w:val="18"/>
                <w:szCs w:val="18"/>
                <w:lang w:bidi="ar-SA"/>
              </w:rPr>
              <w:t>; CertificateThumbprint</w:t>
            </w:r>
            <w:r w:rsidRPr="00D119AD">
              <w:rPr>
                <w:rFonts w:ascii="Lucida Console" w:eastAsiaTheme="minorHAnsi" w:hAnsi="Lucida Console" w:cs="Lucida Console"/>
                <w:color w:val="696969"/>
                <w:sz w:val="18"/>
                <w:szCs w:val="18"/>
                <w:lang w:bidi="ar-SA"/>
              </w:rPr>
              <w:t>=</w:t>
            </w:r>
            <w:r w:rsidRPr="00D119AD">
              <w:rPr>
                <w:rFonts w:ascii="Lucida Console" w:eastAsiaTheme="minorHAnsi" w:hAnsi="Lucida Console" w:cs="Lucida Console"/>
                <w:color w:val="8B0000"/>
                <w:sz w:val="18"/>
                <w:szCs w:val="18"/>
                <w:lang w:bidi="ar-SA"/>
              </w:rPr>
              <w:t>"3F9DB70C21C987D1D7807D2B7B3613DDB071902E"</w:t>
            </w:r>
            <w:r w:rsidRPr="00D119AD">
              <w:rPr>
                <w:rFonts w:ascii="Lucida Console" w:eastAsiaTheme="minorHAnsi" w:hAnsi="Lucida Console" w:cs="Lucida Console"/>
                <w:color w:val="auto"/>
                <w:sz w:val="18"/>
                <w:szCs w:val="18"/>
                <w:lang w:bidi="ar-SA"/>
              </w:rPr>
              <w:t>}</w:t>
            </w:r>
            <w:r>
              <w:rPr>
                <w:rFonts w:ascii="Lucida Console" w:eastAsiaTheme="minorHAnsi" w:hAnsi="Lucida Console" w:cs="Lucida Console"/>
                <w:color w:val="auto"/>
                <w:sz w:val="18"/>
                <w:szCs w:val="18"/>
                <w:lang w:bidi="ar-SA"/>
              </w:rPr>
              <w:t xml:space="preserve"> </w:t>
            </w:r>
          </w:p>
          <w:p w14:paraId="43489A0A" w14:textId="77777777" w:rsidR="00171B5E" w:rsidRDefault="00171B5E">
            <w:pPr>
              <w:widowControl/>
              <w:adjustRightInd w:val="0"/>
              <w:rPr>
                <w:rFonts w:ascii="Lucida Console" w:eastAsiaTheme="minorHAnsi" w:hAnsi="Lucida Console" w:cs="Lucida Console"/>
                <w:color w:val="0000FF"/>
                <w:sz w:val="18"/>
                <w:szCs w:val="18"/>
                <w:lang w:bidi="ar-SA"/>
              </w:rPr>
            </w:pPr>
          </w:p>
        </w:tc>
      </w:tr>
    </w:tbl>
    <w:p w14:paraId="63555D1A" w14:textId="77777777" w:rsidR="00171B5E" w:rsidRDefault="00171B5E" w:rsidP="00171B5E">
      <w:pPr>
        <w:widowControl/>
        <w:shd w:val="clear" w:color="auto" w:fill="FFFFFF"/>
        <w:adjustRightInd w:val="0"/>
        <w:ind w:left="1800"/>
        <w:rPr>
          <w:rFonts w:ascii="Lucida Console" w:eastAsiaTheme="minorHAnsi" w:hAnsi="Lucida Console" w:cs="Lucida Console"/>
          <w:color w:val="0000FF"/>
          <w:sz w:val="18"/>
          <w:szCs w:val="18"/>
          <w:lang w:bidi="ar-SA"/>
        </w:rPr>
      </w:pPr>
    </w:p>
    <w:p w14:paraId="5CE1A2BC" w14:textId="77777777" w:rsidR="00171B5E" w:rsidRDefault="00171B5E" w:rsidP="00171B5E">
      <w:pPr>
        <w:widowControl/>
        <w:shd w:val="clear" w:color="auto" w:fill="FFFFFF"/>
        <w:adjustRightInd w:val="0"/>
        <w:ind w:left="1800"/>
        <w:rPr>
          <w:rFonts w:ascii="Lucida Console" w:eastAsiaTheme="minorHAnsi" w:hAnsi="Lucida Console" w:cs="Lucida Console"/>
          <w:color w:val="auto"/>
          <w:sz w:val="18"/>
          <w:szCs w:val="18"/>
          <w:lang w:bidi="ar-SA"/>
        </w:rPr>
      </w:pPr>
    </w:p>
    <w:p w14:paraId="572CDC8A" w14:textId="77777777" w:rsidR="00171B5E" w:rsidRDefault="00171B5E" w:rsidP="00171B5E">
      <w:pPr>
        <w:pStyle w:val="ListParagraph"/>
        <w:ind w:left="1800"/>
      </w:pPr>
      <w:r w:rsidRPr="00FB740D">
        <w:rPr>
          <w:noProof/>
        </w:rPr>
        <w:drawing>
          <wp:inline distT="0" distB="0" distL="0" distR="0" wp14:anchorId="7104AB0E" wp14:editId="5B231D9D">
            <wp:extent cx="4718050" cy="1101163"/>
            <wp:effectExtent l="0" t="0" r="6350" b="3810"/>
            <wp:docPr id="559651996" name="Picture 559651996"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651996" name="Picture 1" descr="A picture containing text, screenshot, font&#10;&#10;Description automatically generated"/>
                    <pic:cNvPicPr/>
                  </pic:nvPicPr>
                  <pic:blipFill>
                    <a:blip r:embed="rId88"/>
                    <a:stretch>
                      <a:fillRect/>
                    </a:stretch>
                  </pic:blipFill>
                  <pic:spPr>
                    <a:xfrm>
                      <a:off x="0" y="0"/>
                      <a:ext cx="4755813" cy="1109977"/>
                    </a:xfrm>
                    <a:prstGeom prst="rect">
                      <a:avLst/>
                    </a:prstGeom>
                  </pic:spPr>
                </pic:pic>
              </a:graphicData>
            </a:graphic>
          </wp:inline>
        </w:drawing>
      </w:r>
    </w:p>
    <w:p w14:paraId="6F157697" w14:textId="77777777" w:rsidR="00171B5E" w:rsidRDefault="00171B5E" w:rsidP="00171B5E">
      <w:pPr>
        <w:pStyle w:val="ListParagraph"/>
        <w:ind w:left="1080"/>
      </w:pPr>
    </w:p>
    <w:p w14:paraId="2573849B" w14:textId="77777777" w:rsidR="00171B5E" w:rsidRDefault="00171B5E" w:rsidP="00171B5E"/>
    <w:p w14:paraId="5BB2EAA0" w14:textId="77777777" w:rsidR="00171B5E" w:rsidRPr="005350EC" w:rsidRDefault="00171B5E" w:rsidP="00171B5E"/>
    <w:p w14:paraId="79DFDE6D" w14:textId="77777777" w:rsidR="00171B5E" w:rsidRPr="009547E8" w:rsidRDefault="00171B5E" w:rsidP="00171B5E">
      <w:pPr>
        <w:pStyle w:val="Heading3"/>
      </w:pPr>
      <w:bookmarkStart w:id="96" w:name="_Toc137050130"/>
      <w:r>
        <w:t>8.1.3 Automated Pipeline Deployment Workflow</w:t>
      </w:r>
      <w:bookmarkEnd w:id="96"/>
    </w:p>
    <w:p w14:paraId="1C6507CA" w14:textId="77777777" w:rsidR="00171B5E" w:rsidRDefault="00171B5E" w:rsidP="00171B5E">
      <w:pPr>
        <w:rPr>
          <w:b/>
          <w:bCs/>
        </w:rPr>
      </w:pPr>
      <w:r w:rsidRPr="004C58AD">
        <w:rPr>
          <w:b/>
          <w:bCs/>
        </w:rPr>
        <w:t xml:space="preserve">Note: </w:t>
      </w:r>
    </w:p>
    <w:p w14:paraId="6AE8A486" w14:textId="77777777" w:rsidR="00171B5E" w:rsidRDefault="00171B5E" w:rsidP="00171B5E">
      <w:pPr>
        <w:pStyle w:val="ListParagraph"/>
        <w:numPr>
          <w:ilvl w:val="0"/>
          <w:numId w:val="22"/>
        </w:numPr>
      </w:pPr>
      <w:r>
        <w:t>For STG and Production, deployment should be done for all HA instances.</w:t>
      </w:r>
    </w:p>
    <w:p w14:paraId="79FCA834" w14:textId="77777777" w:rsidR="00171B5E" w:rsidRPr="004A32F5" w:rsidRDefault="00171B5E" w:rsidP="00171B5E"/>
    <w:p w14:paraId="6CCDD916" w14:textId="77777777" w:rsidR="00171B5E" w:rsidRPr="00AE26C1" w:rsidRDefault="00171B5E" w:rsidP="00171B5E">
      <w:r>
        <w:rPr>
          <w:noProof/>
        </w:rPr>
        <w:lastRenderedPageBreak/>
        <w:drawing>
          <wp:inline distT="0" distB="0" distL="0" distR="0" wp14:anchorId="6D33EEAB" wp14:editId="4E80F019">
            <wp:extent cx="6004560" cy="5594225"/>
            <wp:effectExtent l="0" t="0" r="0"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6016700" cy="5605535"/>
                    </a:xfrm>
                    <a:prstGeom prst="rect">
                      <a:avLst/>
                    </a:prstGeom>
                    <a:noFill/>
                    <a:ln>
                      <a:noFill/>
                    </a:ln>
                  </pic:spPr>
                </pic:pic>
              </a:graphicData>
            </a:graphic>
          </wp:inline>
        </w:drawing>
      </w:r>
    </w:p>
    <w:p w14:paraId="300E071F" w14:textId="77777777" w:rsidR="00171B5E" w:rsidRPr="00FA118A" w:rsidRDefault="00171B5E" w:rsidP="00171B5E"/>
    <w:p w14:paraId="2533F9EB" w14:textId="77777777" w:rsidR="00171B5E" w:rsidRDefault="00171B5E" w:rsidP="00171B5E">
      <w:pPr>
        <w:pStyle w:val="Heading3"/>
      </w:pPr>
      <w:bookmarkStart w:id="97" w:name="_Toc137050131"/>
      <w:r>
        <w:t>8.1.4 Release Pipeline Setup</w:t>
      </w:r>
      <w:bookmarkEnd w:id="97"/>
    </w:p>
    <w:p w14:paraId="5607750D" w14:textId="77777777" w:rsidR="00171B5E" w:rsidRPr="004D3345" w:rsidRDefault="00171B5E" w:rsidP="00171B5E">
      <w:pPr>
        <w:pStyle w:val="Heading4"/>
        <w:rPr>
          <w:b/>
          <w:bCs/>
        </w:rPr>
      </w:pPr>
      <w:r>
        <w:rPr>
          <w:b/>
          <w:bCs/>
        </w:rPr>
        <w:t xml:space="preserve">8.1.4.1 Pipeline - </w:t>
      </w:r>
      <w:r w:rsidRPr="00DE21E0">
        <w:t>Get &amp; Deploy Artifacts</w:t>
      </w:r>
    </w:p>
    <w:p w14:paraId="772254E7" w14:textId="77777777" w:rsidR="00171B5E" w:rsidRPr="00630966" w:rsidRDefault="00171B5E" w:rsidP="00171B5E">
      <w:pPr>
        <w:pStyle w:val="ListParagraph"/>
        <w:numPr>
          <w:ilvl w:val="2"/>
          <w:numId w:val="16"/>
        </w:numPr>
        <w:rPr>
          <w:b/>
          <w:bCs/>
        </w:rPr>
      </w:pPr>
      <w:r w:rsidRPr="6854D2FB">
        <w:rPr>
          <w:b/>
          <w:bCs/>
        </w:rPr>
        <w:t xml:space="preserve">Job - </w:t>
      </w:r>
      <w:r>
        <w:t>Getting Contents from Storage and Deploy in Artifacts</w:t>
      </w:r>
    </w:p>
    <w:p w14:paraId="7B20124F" w14:textId="77777777" w:rsidR="00171B5E" w:rsidRDefault="00171B5E" w:rsidP="00171B5E">
      <w:pPr>
        <w:pStyle w:val="ListParagraph"/>
        <w:numPr>
          <w:ilvl w:val="2"/>
          <w:numId w:val="16"/>
        </w:numPr>
        <w:rPr>
          <w:b/>
          <w:bCs/>
        </w:rPr>
      </w:pPr>
      <w:r w:rsidRPr="6854D2FB">
        <w:rPr>
          <w:b/>
          <w:bCs/>
        </w:rPr>
        <w:t xml:space="preserve">Task List - </w:t>
      </w:r>
    </w:p>
    <w:p w14:paraId="186B4C39" w14:textId="77777777" w:rsidR="00171B5E" w:rsidRPr="004D3345" w:rsidRDefault="00171B5E" w:rsidP="00171B5E">
      <w:pPr>
        <w:pStyle w:val="ListParagraph"/>
        <w:ind w:left="720"/>
        <w:rPr>
          <w:b/>
          <w:bCs/>
        </w:rPr>
      </w:pPr>
      <w:r>
        <w:rPr>
          <w:noProof/>
        </w:rPr>
        <w:lastRenderedPageBreak/>
        <w:drawing>
          <wp:inline distT="0" distB="0" distL="0" distR="0" wp14:anchorId="56FC06E6" wp14:editId="1DA199C5">
            <wp:extent cx="4826000" cy="2358775"/>
            <wp:effectExtent l="0" t="0" r="0" b="3810"/>
            <wp:docPr id="1178641573" name="Picture 117864157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ext&#10;&#10;Description automatically generated"/>
                    <pic:cNvPicPr/>
                  </pic:nvPicPr>
                  <pic:blipFill>
                    <a:blip r:embed="rId90"/>
                    <a:stretch>
                      <a:fillRect/>
                    </a:stretch>
                  </pic:blipFill>
                  <pic:spPr>
                    <a:xfrm>
                      <a:off x="0" y="0"/>
                      <a:ext cx="4833964" cy="2362668"/>
                    </a:xfrm>
                    <a:prstGeom prst="rect">
                      <a:avLst/>
                    </a:prstGeom>
                  </pic:spPr>
                </pic:pic>
              </a:graphicData>
            </a:graphic>
          </wp:inline>
        </w:drawing>
      </w:r>
    </w:p>
    <w:p w14:paraId="6757F35B" w14:textId="77777777" w:rsidR="00171B5E" w:rsidRPr="004D3345" w:rsidRDefault="00171B5E" w:rsidP="00171B5E">
      <w:pPr>
        <w:pStyle w:val="Heading4"/>
      </w:pPr>
      <w:r>
        <w:t>8.1.4.2 Pipeline - DWH</w:t>
      </w:r>
      <w:r w:rsidRPr="00F256DD">
        <w:t xml:space="preserve"> </w:t>
      </w:r>
      <w:r>
        <w:t>W</w:t>
      </w:r>
      <w:r w:rsidRPr="00F256DD">
        <w:t xml:space="preserve"> Artifacts</w:t>
      </w:r>
    </w:p>
    <w:p w14:paraId="341FE34B" w14:textId="77777777" w:rsidR="00171B5E" w:rsidRDefault="00171B5E" w:rsidP="00171B5E">
      <w:pPr>
        <w:pStyle w:val="ListParagraph"/>
        <w:numPr>
          <w:ilvl w:val="2"/>
          <w:numId w:val="16"/>
        </w:numPr>
        <w:rPr>
          <w:b/>
          <w:bCs/>
        </w:rPr>
      </w:pPr>
      <w:r w:rsidRPr="6854D2FB">
        <w:rPr>
          <w:b/>
          <w:bCs/>
        </w:rPr>
        <w:t>Job – Read Artifacts</w:t>
      </w:r>
    </w:p>
    <w:p w14:paraId="465F8A0A" w14:textId="77777777" w:rsidR="00171B5E" w:rsidRDefault="00171B5E" w:rsidP="00171B5E">
      <w:pPr>
        <w:pStyle w:val="ListParagraph"/>
        <w:numPr>
          <w:ilvl w:val="2"/>
          <w:numId w:val="16"/>
        </w:numPr>
        <w:rPr>
          <w:b/>
          <w:bCs/>
        </w:rPr>
      </w:pPr>
      <w:r w:rsidRPr="6854D2FB">
        <w:rPr>
          <w:b/>
          <w:bCs/>
        </w:rPr>
        <w:t xml:space="preserve">Task List – </w:t>
      </w:r>
    </w:p>
    <w:p w14:paraId="5A3F7AA5" w14:textId="77777777" w:rsidR="00171B5E" w:rsidRDefault="00171B5E" w:rsidP="00171B5E">
      <w:pPr>
        <w:pStyle w:val="ListParagraph"/>
        <w:ind w:left="720"/>
        <w:rPr>
          <w:b/>
          <w:bCs/>
        </w:rPr>
      </w:pPr>
    </w:p>
    <w:p w14:paraId="5051040D" w14:textId="77777777" w:rsidR="00171B5E" w:rsidRPr="00F46EB7" w:rsidRDefault="00171B5E" w:rsidP="00171B5E">
      <w:pPr>
        <w:rPr>
          <w:b/>
          <w:bCs/>
        </w:rPr>
      </w:pPr>
      <w:r w:rsidRPr="004B5199">
        <w:rPr>
          <w:b/>
          <w:bCs/>
          <w:noProof/>
        </w:rPr>
        <w:drawing>
          <wp:inline distT="0" distB="0" distL="0" distR="0" wp14:anchorId="5B94E9D7" wp14:editId="7ADBBDAF">
            <wp:extent cx="5340350" cy="2619652"/>
            <wp:effectExtent l="0" t="0" r="0" b="9525"/>
            <wp:docPr id="1254595944" name="Picture 125459594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595944" name="Picture 1" descr="A screenshot of a computer&#10;&#10;Description automatically generated with medium confidence"/>
                    <pic:cNvPicPr/>
                  </pic:nvPicPr>
                  <pic:blipFill>
                    <a:blip r:embed="rId139"/>
                    <a:stretch>
                      <a:fillRect/>
                    </a:stretch>
                  </pic:blipFill>
                  <pic:spPr>
                    <a:xfrm>
                      <a:off x="0" y="0"/>
                      <a:ext cx="5345773" cy="2622312"/>
                    </a:xfrm>
                    <a:prstGeom prst="rect">
                      <a:avLst/>
                    </a:prstGeom>
                  </pic:spPr>
                </pic:pic>
              </a:graphicData>
            </a:graphic>
          </wp:inline>
        </w:drawing>
      </w:r>
    </w:p>
    <w:p w14:paraId="4F154714" w14:textId="77777777" w:rsidR="00171B5E" w:rsidRDefault="00171B5E" w:rsidP="00171B5E">
      <w:pPr>
        <w:pStyle w:val="Heading2"/>
      </w:pPr>
      <w:bookmarkStart w:id="98" w:name="_Toc137050132"/>
      <w:r>
        <w:t>8.2 Pipeline Setup – ITG (</w:t>
      </w:r>
      <w:r w:rsidRPr="00BA087A">
        <w:rPr>
          <w:highlight w:val="yellow"/>
        </w:rPr>
        <w:t>HPE owned</w:t>
      </w:r>
      <w:r>
        <w:t>)</w:t>
      </w:r>
      <w:bookmarkEnd w:id="98"/>
    </w:p>
    <w:p w14:paraId="7E54BABB" w14:textId="77777777" w:rsidR="00171B5E" w:rsidRDefault="00171B5E" w:rsidP="00171B5E">
      <w:pPr>
        <w:pStyle w:val="Heading3"/>
      </w:pPr>
      <w:bookmarkStart w:id="99" w:name="_Toc137050133"/>
      <w:r>
        <w:t>8.2.1 Prerequisite Configuration/Permissions for ITG</w:t>
      </w:r>
      <w:bookmarkEnd w:id="99"/>
    </w:p>
    <w:p w14:paraId="138C8A6D" w14:textId="05950C0C" w:rsidR="00171B5E" w:rsidRDefault="00171B5E" w:rsidP="00171B5E">
      <w:r>
        <w:t xml:space="preserve">Below table contains the permissions granted for ITG environment and are the pre-requisite configuration for DevOps Pipeline setup. </w:t>
      </w:r>
    </w:p>
    <w:p w14:paraId="11A7400E" w14:textId="77777777" w:rsidR="00171B5E" w:rsidRDefault="00171B5E" w:rsidP="00171B5E"/>
    <w:p w14:paraId="3B8CFBFA" w14:textId="77777777" w:rsidR="00B362CA" w:rsidRDefault="00B362CA" w:rsidP="00B362CA">
      <w:r w:rsidRPr="009A4F09">
        <w:rPr>
          <w:highlight w:val="yellow"/>
        </w:rPr>
        <w:t>NOTE: Below access is to be reviewed before proceeding for granting access.</w:t>
      </w:r>
    </w:p>
    <w:p w14:paraId="3EB186CB" w14:textId="77777777" w:rsidR="00B362CA" w:rsidRDefault="00B362CA" w:rsidP="00171B5E"/>
    <w:p w14:paraId="5851255D" w14:textId="77777777" w:rsidR="00171B5E" w:rsidRDefault="00171B5E" w:rsidP="00171B5E">
      <w:pPr>
        <w:rPr>
          <w:b/>
          <w:color w:val="FFC000"/>
        </w:rPr>
      </w:pPr>
      <w:r w:rsidRPr="46E77B54">
        <w:rPr>
          <w:b/>
          <w:color w:val="FFC000"/>
        </w:rPr>
        <w:t>Note: Similar permissions are required to be granted for higher environments to set up DevOps Pipeline.</w:t>
      </w:r>
    </w:p>
    <w:tbl>
      <w:tblPr>
        <w:tblW w:w="10384" w:type="dxa"/>
        <w:tblCellMar>
          <w:left w:w="0" w:type="dxa"/>
          <w:right w:w="0" w:type="dxa"/>
        </w:tblCellMar>
        <w:tblLook w:val="0420" w:firstRow="1" w:lastRow="0" w:firstColumn="0" w:lastColumn="0" w:noHBand="0" w:noVBand="1"/>
      </w:tblPr>
      <w:tblGrid>
        <w:gridCol w:w="2412"/>
        <w:gridCol w:w="2412"/>
        <w:gridCol w:w="2614"/>
        <w:gridCol w:w="2946"/>
      </w:tblGrid>
      <w:tr w:rsidR="00171B5E" w:rsidRPr="000451E0" w14:paraId="00BB3AC5" w14:textId="77777777">
        <w:trPr>
          <w:trHeight w:val="369"/>
        </w:trPr>
        <w:tc>
          <w:tcPr>
            <w:tcW w:w="2412"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4472C4"/>
            <w:tcMar>
              <w:top w:w="40" w:type="dxa"/>
              <w:left w:w="79" w:type="dxa"/>
              <w:bottom w:w="40" w:type="dxa"/>
              <w:right w:w="79" w:type="dxa"/>
            </w:tcMar>
            <w:hideMark/>
          </w:tcPr>
          <w:p w14:paraId="3C13372E" w14:textId="77777777" w:rsidR="00171B5E" w:rsidRPr="000451E0" w:rsidRDefault="00171B5E">
            <w:pPr>
              <w:jc w:val="center"/>
              <w:rPr>
                <w:color w:val="FFFFFF" w:themeColor="background1"/>
              </w:rPr>
            </w:pPr>
            <w:r w:rsidRPr="000451E0">
              <w:rPr>
                <w:b/>
                <w:bCs/>
                <w:color w:val="FFFFFF" w:themeColor="background1"/>
              </w:rPr>
              <w:t>Type/</w:t>
            </w:r>
          </w:p>
          <w:p w14:paraId="4838A3BF" w14:textId="77777777" w:rsidR="00171B5E" w:rsidRPr="000451E0" w:rsidRDefault="00171B5E">
            <w:pPr>
              <w:jc w:val="center"/>
              <w:rPr>
                <w:color w:val="FFFFFF" w:themeColor="background1"/>
              </w:rPr>
            </w:pPr>
            <w:r w:rsidRPr="000451E0">
              <w:rPr>
                <w:b/>
                <w:bCs/>
                <w:color w:val="FFFFFF" w:themeColor="background1"/>
              </w:rPr>
              <w:t>Category</w:t>
            </w:r>
          </w:p>
        </w:tc>
        <w:tc>
          <w:tcPr>
            <w:tcW w:w="2412"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4472C4"/>
            <w:tcMar>
              <w:top w:w="40" w:type="dxa"/>
              <w:left w:w="79" w:type="dxa"/>
              <w:bottom w:w="40" w:type="dxa"/>
              <w:right w:w="79" w:type="dxa"/>
            </w:tcMar>
            <w:hideMark/>
          </w:tcPr>
          <w:p w14:paraId="3FEEAD87" w14:textId="77777777" w:rsidR="00171B5E" w:rsidRPr="000451E0" w:rsidRDefault="00171B5E">
            <w:pPr>
              <w:jc w:val="center"/>
              <w:rPr>
                <w:color w:val="FFFFFF" w:themeColor="background1"/>
              </w:rPr>
            </w:pPr>
            <w:r w:rsidRPr="000451E0">
              <w:rPr>
                <w:b/>
                <w:bCs/>
                <w:color w:val="FFFFFF" w:themeColor="background1"/>
              </w:rPr>
              <w:t>Pre-configuration Permission Tasks</w:t>
            </w:r>
          </w:p>
        </w:tc>
        <w:tc>
          <w:tcPr>
            <w:tcW w:w="2614"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4472C4"/>
            <w:tcMar>
              <w:top w:w="40" w:type="dxa"/>
              <w:left w:w="79" w:type="dxa"/>
              <w:bottom w:w="40" w:type="dxa"/>
              <w:right w:w="79" w:type="dxa"/>
            </w:tcMar>
            <w:hideMark/>
          </w:tcPr>
          <w:p w14:paraId="4283F766" w14:textId="77777777" w:rsidR="00171B5E" w:rsidRPr="000451E0" w:rsidRDefault="00171B5E">
            <w:pPr>
              <w:jc w:val="center"/>
              <w:rPr>
                <w:color w:val="FFFFFF" w:themeColor="background1"/>
              </w:rPr>
            </w:pPr>
            <w:r w:rsidRPr="000451E0">
              <w:rPr>
                <w:b/>
                <w:bCs/>
                <w:color w:val="FFFFFF" w:themeColor="background1"/>
              </w:rPr>
              <w:t>Object/</w:t>
            </w:r>
          </w:p>
          <w:p w14:paraId="5BB6D859" w14:textId="77777777" w:rsidR="00171B5E" w:rsidRPr="000451E0" w:rsidRDefault="00171B5E">
            <w:pPr>
              <w:jc w:val="center"/>
              <w:rPr>
                <w:color w:val="FFFFFF" w:themeColor="background1"/>
              </w:rPr>
            </w:pPr>
            <w:r w:rsidRPr="000451E0">
              <w:rPr>
                <w:b/>
                <w:bCs/>
                <w:color w:val="FFFFFF" w:themeColor="background1"/>
              </w:rPr>
              <w:t>Resource Name</w:t>
            </w:r>
          </w:p>
        </w:tc>
        <w:tc>
          <w:tcPr>
            <w:tcW w:w="2946"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4472C4"/>
            <w:tcMar>
              <w:top w:w="40" w:type="dxa"/>
              <w:left w:w="79" w:type="dxa"/>
              <w:bottom w:w="40" w:type="dxa"/>
              <w:right w:w="79" w:type="dxa"/>
            </w:tcMar>
            <w:hideMark/>
          </w:tcPr>
          <w:p w14:paraId="1096B570" w14:textId="77777777" w:rsidR="00171B5E" w:rsidRPr="000451E0" w:rsidRDefault="00171B5E">
            <w:pPr>
              <w:jc w:val="center"/>
              <w:rPr>
                <w:color w:val="FFFFFF" w:themeColor="background1"/>
              </w:rPr>
            </w:pPr>
            <w:r w:rsidRPr="000451E0">
              <w:rPr>
                <w:b/>
                <w:bCs/>
                <w:color w:val="FFFFFF" w:themeColor="background1"/>
              </w:rPr>
              <w:t>Notes</w:t>
            </w:r>
          </w:p>
        </w:tc>
      </w:tr>
      <w:tr w:rsidR="00171B5E" w:rsidRPr="000451E0" w14:paraId="3F26FE96" w14:textId="77777777">
        <w:trPr>
          <w:trHeight w:val="369"/>
        </w:trPr>
        <w:tc>
          <w:tcPr>
            <w:tcW w:w="2412" w:type="dxa"/>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FD5EA"/>
            <w:tcMar>
              <w:top w:w="40" w:type="dxa"/>
              <w:left w:w="79" w:type="dxa"/>
              <w:bottom w:w="40" w:type="dxa"/>
              <w:right w:w="79" w:type="dxa"/>
            </w:tcMar>
            <w:hideMark/>
          </w:tcPr>
          <w:p w14:paraId="29CA4A12" w14:textId="77777777" w:rsidR="00171B5E" w:rsidRPr="000451E0" w:rsidRDefault="00171B5E">
            <w:r w:rsidRPr="000451E0">
              <w:lastRenderedPageBreak/>
              <w:t>Azure Service Principal</w:t>
            </w:r>
          </w:p>
        </w:tc>
        <w:tc>
          <w:tcPr>
            <w:tcW w:w="2412" w:type="dxa"/>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FD5EA"/>
            <w:tcMar>
              <w:top w:w="40" w:type="dxa"/>
              <w:left w:w="79" w:type="dxa"/>
              <w:bottom w:w="40" w:type="dxa"/>
              <w:right w:w="79" w:type="dxa"/>
            </w:tcMar>
            <w:hideMark/>
          </w:tcPr>
          <w:p w14:paraId="5088585A" w14:textId="77777777" w:rsidR="00171B5E" w:rsidRPr="000451E0" w:rsidRDefault="00171B5E">
            <w:r w:rsidRPr="000451E0">
              <w:t>Create DevOps Service Principal (SP)</w:t>
            </w:r>
          </w:p>
        </w:tc>
        <w:tc>
          <w:tcPr>
            <w:tcW w:w="2614" w:type="dxa"/>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FD5EA"/>
            <w:tcMar>
              <w:top w:w="40" w:type="dxa"/>
              <w:left w:w="79" w:type="dxa"/>
              <w:bottom w:w="40" w:type="dxa"/>
              <w:right w:w="79" w:type="dxa"/>
            </w:tcMar>
            <w:hideMark/>
          </w:tcPr>
          <w:p w14:paraId="19B24270" w14:textId="77777777" w:rsidR="00171B5E" w:rsidRPr="000451E0" w:rsidRDefault="00171B5E">
            <w:pPr>
              <w:rPr>
                <w:b/>
                <w:bCs/>
              </w:rPr>
            </w:pPr>
            <w:r w:rsidRPr="000451E0">
              <w:rPr>
                <w:b/>
                <w:bCs/>
              </w:rPr>
              <w:t>Service Connection –</w:t>
            </w:r>
          </w:p>
          <w:p w14:paraId="66AB744A" w14:textId="77777777" w:rsidR="00171B5E" w:rsidRPr="000451E0" w:rsidRDefault="00171B5E">
            <w:proofErr w:type="spellStart"/>
            <w:r w:rsidRPr="00A526F2">
              <w:t>hpefs-odessa-devops-sp-itg</w:t>
            </w:r>
            <w:proofErr w:type="spellEnd"/>
          </w:p>
        </w:tc>
        <w:tc>
          <w:tcPr>
            <w:tcW w:w="2946" w:type="dxa"/>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FD5EA"/>
            <w:tcMar>
              <w:top w:w="40" w:type="dxa"/>
              <w:left w:w="79" w:type="dxa"/>
              <w:bottom w:w="40" w:type="dxa"/>
              <w:right w:w="79" w:type="dxa"/>
            </w:tcMar>
            <w:hideMark/>
          </w:tcPr>
          <w:p w14:paraId="5A991E29" w14:textId="77777777" w:rsidR="00171B5E" w:rsidRPr="000451E0" w:rsidRDefault="00171B5E">
            <w:r w:rsidRPr="000451E0">
              <w:t>This is the first step where SP to be created in Azure</w:t>
            </w:r>
          </w:p>
        </w:tc>
      </w:tr>
      <w:tr w:rsidR="00171B5E" w:rsidRPr="000451E0" w14:paraId="2AD6FF4D" w14:textId="77777777">
        <w:trPr>
          <w:trHeight w:val="514"/>
        </w:trPr>
        <w:tc>
          <w:tcPr>
            <w:tcW w:w="241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9EBF5"/>
            <w:tcMar>
              <w:top w:w="40" w:type="dxa"/>
              <w:left w:w="79" w:type="dxa"/>
              <w:bottom w:w="40" w:type="dxa"/>
              <w:right w:w="79" w:type="dxa"/>
            </w:tcMar>
            <w:hideMark/>
          </w:tcPr>
          <w:p w14:paraId="5601855A" w14:textId="77777777" w:rsidR="00171B5E" w:rsidRPr="000451E0" w:rsidRDefault="00171B5E">
            <w:r w:rsidRPr="000451E0">
              <w:t>DevOps</w:t>
            </w:r>
          </w:p>
          <w:p w14:paraId="1365A4C4" w14:textId="77777777" w:rsidR="00171B5E" w:rsidRPr="000451E0" w:rsidRDefault="00171B5E">
            <w:r w:rsidRPr="000451E0">
              <w:t>Service Connection</w:t>
            </w:r>
          </w:p>
        </w:tc>
        <w:tc>
          <w:tcPr>
            <w:tcW w:w="241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9EBF5"/>
            <w:tcMar>
              <w:top w:w="40" w:type="dxa"/>
              <w:left w:w="79" w:type="dxa"/>
              <w:bottom w:w="40" w:type="dxa"/>
              <w:right w:w="79" w:type="dxa"/>
            </w:tcMar>
            <w:hideMark/>
          </w:tcPr>
          <w:p w14:paraId="3D6EA93A" w14:textId="77777777" w:rsidR="00171B5E" w:rsidRPr="000451E0" w:rsidRDefault="00171B5E">
            <w:r w:rsidRPr="000451E0">
              <w:t>Create DevOps Service Connection (SC) by pointing to above SP</w:t>
            </w:r>
          </w:p>
        </w:tc>
        <w:tc>
          <w:tcPr>
            <w:tcW w:w="261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9EBF5"/>
            <w:tcMar>
              <w:top w:w="40" w:type="dxa"/>
              <w:left w:w="79" w:type="dxa"/>
              <w:bottom w:w="40" w:type="dxa"/>
              <w:right w:w="79" w:type="dxa"/>
            </w:tcMar>
            <w:hideMark/>
          </w:tcPr>
          <w:p w14:paraId="595EEE7C" w14:textId="77777777" w:rsidR="00171B5E" w:rsidRPr="000451E0" w:rsidRDefault="00171B5E">
            <w:pPr>
              <w:rPr>
                <w:b/>
                <w:bCs/>
              </w:rPr>
            </w:pPr>
            <w:r w:rsidRPr="000451E0">
              <w:rPr>
                <w:b/>
                <w:bCs/>
              </w:rPr>
              <w:t>Service Principal-</w:t>
            </w:r>
          </w:p>
          <w:p w14:paraId="29EFF1C6" w14:textId="77777777" w:rsidR="00171B5E" w:rsidRPr="000451E0" w:rsidRDefault="00171B5E">
            <w:proofErr w:type="spellStart"/>
            <w:r w:rsidRPr="00A526F2">
              <w:t>hpefs-odessa-devops-sp-itg</w:t>
            </w:r>
            <w:proofErr w:type="spellEnd"/>
          </w:p>
        </w:tc>
        <w:tc>
          <w:tcPr>
            <w:tcW w:w="294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9EBF5"/>
            <w:tcMar>
              <w:top w:w="40" w:type="dxa"/>
              <w:left w:w="79" w:type="dxa"/>
              <w:bottom w:w="40" w:type="dxa"/>
              <w:right w:w="79" w:type="dxa"/>
            </w:tcMar>
            <w:hideMark/>
          </w:tcPr>
          <w:p w14:paraId="751B13E4" w14:textId="77777777" w:rsidR="00171B5E" w:rsidRPr="000451E0" w:rsidRDefault="00171B5E">
            <w:r w:rsidRPr="000451E0">
              <w:t>Once we have above SC then create SP in DevOps by pointing to this SP</w:t>
            </w:r>
          </w:p>
        </w:tc>
      </w:tr>
      <w:tr w:rsidR="00171B5E" w:rsidRPr="000451E0" w14:paraId="13A31F00" w14:textId="77777777">
        <w:trPr>
          <w:trHeight w:val="948"/>
        </w:trPr>
        <w:tc>
          <w:tcPr>
            <w:tcW w:w="241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FD5EA"/>
            <w:tcMar>
              <w:top w:w="40" w:type="dxa"/>
              <w:left w:w="79" w:type="dxa"/>
              <w:bottom w:w="40" w:type="dxa"/>
              <w:right w:w="79" w:type="dxa"/>
            </w:tcMar>
            <w:hideMark/>
          </w:tcPr>
          <w:p w14:paraId="150CEEFD" w14:textId="77777777" w:rsidR="00171B5E" w:rsidRPr="000451E0" w:rsidRDefault="00171B5E">
            <w:r w:rsidRPr="000451E0">
              <w:t>DevOps</w:t>
            </w:r>
          </w:p>
          <w:p w14:paraId="2C39145D" w14:textId="77777777" w:rsidR="00171B5E" w:rsidRPr="000451E0" w:rsidRDefault="00171B5E">
            <w:r w:rsidRPr="000451E0">
              <w:t>Artifacts</w:t>
            </w:r>
          </w:p>
        </w:tc>
        <w:tc>
          <w:tcPr>
            <w:tcW w:w="241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FD5EA"/>
            <w:tcMar>
              <w:top w:w="40" w:type="dxa"/>
              <w:left w:w="79" w:type="dxa"/>
              <w:bottom w:w="40" w:type="dxa"/>
              <w:right w:w="79" w:type="dxa"/>
            </w:tcMar>
            <w:hideMark/>
          </w:tcPr>
          <w:p w14:paraId="24CEECF5" w14:textId="77777777" w:rsidR="00171B5E" w:rsidRPr="000451E0" w:rsidRDefault="00171B5E">
            <w:r w:rsidRPr="000451E0">
              <w:t>Add Contributor Access to Project Collection Build Service</w:t>
            </w:r>
          </w:p>
        </w:tc>
        <w:tc>
          <w:tcPr>
            <w:tcW w:w="261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FD5EA"/>
            <w:tcMar>
              <w:top w:w="40" w:type="dxa"/>
              <w:left w:w="79" w:type="dxa"/>
              <w:bottom w:w="40" w:type="dxa"/>
              <w:right w:w="79" w:type="dxa"/>
            </w:tcMar>
            <w:hideMark/>
          </w:tcPr>
          <w:p w14:paraId="31653D2F" w14:textId="77777777" w:rsidR="00171B5E" w:rsidRPr="000451E0" w:rsidRDefault="00171B5E">
            <w:r w:rsidRPr="000451E0">
              <w:rPr>
                <w:b/>
                <w:bCs/>
              </w:rPr>
              <w:t xml:space="preserve">Path - </w:t>
            </w:r>
            <w:r w:rsidRPr="000451E0">
              <w:t xml:space="preserve">Azure </w:t>
            </w:r>
            <w:proofErr w:type="spellStart"/>
            <w:r w:rsidRPr="000451E0">
              <w:t>Devops</w:t>
            </w:r>
            <w:proofErr w:type="spellEnd"/>
            <w:r w:rsidRPr="000451E0">
              <w:t>-&gt;Artifacts-&gt;Settings-&gt;Permission-&gt;</w:t>
            </w:r>
          </w:p>
          <w:p w14:paraId="13E9072C" w14:textId="77777777" w:rsidR="00171B5E" w:rsidRPr="000451E0" w:rsidRDefault="00171B5E">
            <w:r w:rsidRPr="000451E0">
              <w:t>Permission - Contributor</w:t>
            </w:r>
          </w:p>
        </w:tc>
        <w:tc>
          <w:tcPr>
            <w:tcW w:w="294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FD5EA"/>
            <w:tcMar>
              <w:top w:w="40" w:type="dxa"/>
              <w:left w:w="79" w:type="dxa"/>
              <w:bottom w:w="40" w:type="dxa"/>
              <w:right w:w="79" w:type="dxa"/>
            </w:tcMar>
            <w:hideMark/>
          </w:tcPr>
          <w:p w14:paraId="6DC4E751" w14:textId="6146BE63" w:rsidR="00171B5E" w:rsidRPr="000451E0" w:rsidRDefault="00171B5E">
            <w:r w:rsidRPr="000451E0">
              <w:t xml:space="preserve">By default, permission is set to – Collaborative which </w:t>
            </w:r>
            <w:r w:rsidR="775090A1">
              <w:t>needs</w:t>
            </w:r>
            <w:r w:rsidRPr="000451E0">
              <w:t xml:space="preserve"> to be updated with Contributor access.</w:t>
            </w:r>
          </w:p>
          <w:p w14:paraId="35EB0171" w14:textId="5D9A085C" w:rsidR="00171B5E" w:rsidRPr="000451E0" w:rsidRDefault="00171B5E">
            <w:r w:rsidRPr="000451E0">
              <w:t xml:space="preserve">This has already </w:t>
            </w:r>
            <w:r w:rsidR="55D69DAA">
              <w:t>been</w:t>
            </w:r>
            <w:r>
              <w:t xml:space="preserve"> </w:t>
            </w:r>
            <w:r w:rsidRPr="000451E0">
              <w:t>given so no further access is needed for higher environments.</w:t>
            </w:r>
          </w:p>
        </w:tc>
      </w:tr>
      <w:tr w:rsidR="00171B5E" w:rsidRPr="000451E0" w14:paraId="5205376C" w14:textId="77777777">
        <w:trPr>
          <w:trHeight w:val="804"/>
        </w:trPr>
        <w:tc>
          <w:tcPr>
            <w:tcW w:w="241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9EBF5"/>
            <w:tcMar>
              <w:top w:w="40" w:type="dxa"/>
              <w:left w:w="79" w:type="dxa"/>
              <w:bottom w:w="40" w:type="dxa"/>
              <w:right w:w="79" w:type="dxa"/>
            </w:tcMar>
            <w:hideMark/>
          </w:tcPr>
          <w:p w14:paraId="73E8F965" w14:textId="77777777" w:rsidR="00171B5E" w:rsidRPr="000451E0" w:rsidRDefault="00171B5E">
            <w:r w:rsidRPr="000451E0">
              <w:t>Azure VMSS</w:t>
            </w:r>
          </w:p>
        </w:tc>
        <w:tc>
          <w:tcPr>
            <w:tcW w:w="241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9EBF5"/>
            <w:tcMar>
              <w:top w:w="40" w:type="dxa"/>
              <w:left w:w="79" w:type="dxa"/>
              <w:bottom w:w="40" w:type="dxa"/>
              <w:right w:w="79" w:type="dxa"/>
            </w:tcMar>
            <w:hideMark/>
          </w:tcPr>
          <w:p w14:paraId="4BB492F3" w14:textId="77777777" w:rsidR="00171B5E" w:rsidRPr="000451E0" w:rsidRDefault="00171B5E">
            <w:r w:rsidRPr="000451E0">
              <w:t>Granting access to VM Scale-set on Storage Account’s container</w:t>
            </w:r>
          </w:p>
        </w:tc>
        <w:tc>
          <w:tcPr>
            <w:tcW w:w="261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9EBF5"/>
            <w:tcMar>
              <w:top w:w="40" w:type="dxa"/>
              <w:left w:w="79" w:type="dxa"/>
              <w:bottom w:w="40" w:type="dxa"/>
              <w:right w:w="79" w:type="dxa"/>
            </w:tcMar>
            <w:hideMark/>
          </w:tcPr>
          <w:p w14:paraId="69764679" w14:textId="77777777" w:rsidR="00171B5E" w:rsidRPr="000451E0" w:rsidRDefault="00171B5E">
            <w:r w:rsidRPr="000451E0">
              <w:rPr>
                <w:b/>
                <w:bCs/>
              </w:rPr>
              <w:t>VMSS Name –</w:t>
            </w:r>
            <w:proofErr w:type="spellStart"/>
            <w:r w:rsidRPr="000451E0">
              <w:t>vmssdevopsnonp</w:t>
            </w:r>
            <w:proofErr w:type="spellEnd"/>
          </w:p>
          <w:p w14:paraId="797A73C2" w14:textId="77777777" w:rsidR="00171B5E" w:rsidRPr="000451E0" w:rsidRDefault="00171B5E">
            <w:r w:rsidRPr="000451E0">
              <w:t xml:space="preserve">Storage Container Name – </w:t>
            </w:r>
            <w:proofErr w:type="spellStart"/>
            <w:r w:rsidRPr="000451E0">
              <w:t>stodessacoreblobdev</w:t>
            </w:r>
            <w:proofErr w:type="spellEnd"/>
          </w:p>
          <w:p w14:paraId="69B7D794" w14:textId="77777777" w:rsidR="00171B5E" w:rsidRPr="000451E0" w:rsidRDefault="00171B5E">
            <w:r w:rsidRPr="000451E0">
              <w:rPr>
                <w:b/>
                <w:bCs/>
              </w:rPr>
              <w:t xml:space="preserve">IAM Role - </w:t>
            </w:r>
            <w:r w:rsidRPr="000451E0">
              <w:t>Storage Blob Data Reader</w:t>
            </w:r>
          </w:p>
        </w:tc>
        <w:tc>
          <w:tcPr>
            <w:tcW w:w="294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9EBF5"/>
            <w:tcMar>
              <w:top w:w="40" w:type="dxa"/>
              <w:left w:w="79" w:type="dxa"/>
              <w:bottom w:w="40" w:type="dxa"/>
              <w:right w:w="79" w:type="dxa"/>
            </w:tcMar>
            <w:hideMark/>
          </w:tcPr>
          <w:p w14:paraId="4CD63D94" w14:textId="77777777" w:rsidR="00171B5E" w:rsidRPr="000451E0" w:rsidRDefault="00171B5E">
            <w:r w:rsidRPr="000451E0">
              <w:t>This access has been given already so no further access is needed for higher environments.</w:t>
            </w:r>
          </w:p>
        </w:tc>
      </w:tr>
      <w:tr w:rsidR="00171B5E" w:rsidRPr="000451E0" w14:paraId="5E403B89" w14:textId="77777777">
        <w:trPr>
          <w:trHeight w:val="804"/>
        </w:trPr>
        <w:tc>
          <w:tcPr>
            <w:tcW w:w="241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9EBF5"/>
            <w:tcMar>
              <w:top w:w="40" w:type="dxa"/>
              <w:left w:w="79" w:type="dxa"/>
              <w:bottom w:w="40" w:type="dxa"/>
              <w:right w:w="79" w:type="dxa"/>
            </w:tcMar>
            <w:hideMark/>
          </w:tcPr>
          <w:p w14:paraId="2D2C1037" w14:textId="77777777" w:rsidR="00171B5E" w:rsidRPr="000451E0" w:rsidRDefault="00171B5E">
            <w:r w:rsidRPr="000451E0">
              <w:t>Azure Key Vault</w:t>
            </w:r>
          </w:p>
        </w:tc>
        <w:tc>
          <w:tcPr>
            <w:tcW w:w="241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9EBF5"/>
            <w:tcMar>
              <w:top w:w="40" w:type="dxa"/>
              <w:left w:w="79" w:type="dxa"/>
              <w:bottom w:w="40" w:type="dxa"/>
              <w:right w:w="79" w:type="dxa"/>
            </w:tcMar>
            <w:hideMark/>
          </w:tcPr>
          <w:p w14:paraId="0E76C9A0" w14:textId="77777777" w:rsidR="00171B5E" w:rsidRPr="000451E0" w:rsidRDefault="00171B5E">
            <w:r w:rsidRPr="000451E0">
              <w:t>Grant access policy to SP on Key Vault Secrets</w:t>
            </w:r>
          </w:p>
        </w:tc>
        <w:tc>
          <w:tcPr>
            <w:tcW w:w="261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9EBF5"/>
            <w:tcMar>
              <w:top w:w="40" w:type="dxa"/>
              <w:left w:w="79" w:type="dxa"/>
              <w:bottom w:w="40" w:type="dxa"/>
              <w:right w:w="79" w:type="dxa"/>
            </w:tcMar>
            <w:hideMark/>
          </w:tcPr>
          <w:p w14:paraId="7E21C913" w14:textId="77777777" w:rsidR="00171B5E" w:rsidRPr="000451E0" w:rsidRDefault="00171B5E">
            <w:pPr>
              <w:rPr>
                <w:b/>
                <w:bCs/>
              </w:rPr>
            </w:pPr>
            <w:r w:rsidRPr="000451E0">
              <w:rPr>
                <w:b/>
                <w:bCs/>
              </w:rPr>
              <w:t>Key Vault –</w:t>
            </w:r>
          </w:p>
          <w:p w14:paraId="712BE8D1" w14:textId="77777777" w:rsidR="00171B5E" w:rsidRPr="000451E0" w:rsidRDefault="00171B5E">
            <w:proofErr w:type="spellStart"/>
            <w:r w:rsidRPr="000451E0">
              <w:t>kv-hpefs-odessa-</w:t>
            </w:r>
            <w:r>
              <w:t>itg</w:t>
            </w:r>
            <w:proofErr w:type="spellEnd"/>
          </w:p>
          <w:p w14:paraId="3C8F9123" w14:textId="77777777" w:rsidR="00171B5E" w:rsidRPr="000451E0" w:rsidRDefault="00171B5E">
            <w:r w:rsidRPr="000451E0">
              <w:rPr>
                <w:b/>
                <w:bCs/>
              </w:rPr>
              <w:t>SP -</w:t>
            </w:r>
            <w:r w:rsidRPr="000451E0">
              <w:t xml:space="preserve"> </w:t>
            </w:r>
            <w:proofErr w:type="spellStart"/>
            <w:r w:rsidRPr="00257CE0">
              <w:t>hpefs-odessa-devops-sp-itg</w:t>
            </w:r>
            <w:proofErr w:type="spellEnd"/>
          </w:p>
          <w:p w14:paraId="6ABFC540" w14:textId="77777777" w:rsidR="00171B5E" w:rsidRPr="000451E0" w:rsidRDefault="00171B5E">
            <w:r w:rsidRPr="000451E0">
              <w:rPr>
                <w:b/>
                <w:bCs/>
              </w:rPr>
              <w:t>IAM Role –</w:t>
            </w:r>
            <w:r w:rsidRPr="000451E0">
              <w:t xml:space="preserve"> Contributor</w:t>
            </w:r>
          </w:p>
          <w:p w14:paraId="59FF2AC6" w14:textId="77777777" w:rsidR="00171B5E" w:rsidRPr="000451E0" w:rsidRDefault="00171B5E">
            <w:r w:rsidRPr="000451E0">
              <w:t>Access Policy – Get and List</w:t>
            </w:r>
          </w:p>
        </w:tc>
        <w:tc>
          <w:tcPr>
            <w:tcW w:w="294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9EBF5"/>
            <w:tcMar>
              <w:top w:w="40" w:type="dxa"/>
              <w:left w:w="79" w:type="dxa"/>
              <w:bottom w:w="40" w:type="dxa"/>
              <w:right w:w="79" w:type="dxa"/>
            </w:tcMar>
            <w:hideMark/>
          </w:tcPr>
          <w:p w14:paraId="2D18D7CE" w14:textId="77777777" w:rsidR="00171B5E" w:rsidRDefault="00171B5E">
            <w:r w:rsidRPr="000451E0">
              <w:t>This permission is required to download credentials from Key Vault</w:t>
            </w:r>
            <w:r>
              <w:t>.</w:t>
            </w:r>
          </w:p>
          <w:p w14:paraId="2D1BC690" w14:textId="77777777" w:rsidR="00171B5E" w:rsidRPr="0085295A" w:rsidRDefault="00171B5E">
            <w:pPr>
              <w:rPr>
                <w:b/>
                <w:bCs/>
              </w:rPr>
            </w:pPr>
            <w:r w:rsidRPr="0085295A">
              <w:rPr>
                <w:b/>
                <w:bCs/>
              </w:rPr>
              <w:t>Keys:</w:t>
            </w:r>
          </w:p>
          <w:p w14:paraId="1D9D5C27" w14:textId="77777777" w:rsidR="00171B5E" w:rsidRDefault="00171B5E">
            <w:proofErr w:type="spellStart"/>
            <w:r w:rsidRPr="00D672D9">
              <w:t>odessa</w:t>
            </w:r>
            <w:proofErr w:type="spellEnd"/>
            <w:r w:rsidRPr="00D672D9">
              <w:t>-</w:t>
            </w:r>
            <w:proofErr w:type="spellStart"/>
            <w:r w:rsidRPr="00D672D9">
              <w:t>hpefs</w:t>
            </w:r>
            <w:proofErr w:type="spellEnd"/>
            <w:r w:rsidRPr="00D672D9">
              <w:t>-</w:t>
            </w:r>
            <w:proofErr w:type="spellStart"/>
            <w:r w:rsidRPr="00D672D9">
              <w:t>devops</w:t>
            </w:r>
            <w:proofErr w:type="spellEnd"/>
            <w:r w:rsidRPr="00D672D9">
              <w:t>-</w:t>
            </w:r>
            <w:proofErr w:type="spellStart"/>
            <w:r w:rsidRPr="00D672D9">
              <w:t>dwhdb</w:t>
            </w:r>
            <w:proofErr w:type="spellEnd"/>
            <w:r w:rsidRPr="00D672D9">
              <w:t xml:space="preserve">-username </w:t>
            </w:r>
          </w:p>
          <w:p w14:paraId="38E515D7" w14:textId="77777777" w:rsidR="00171B5E" w:rsidRDefault="00171B5E">
            <w:proofErr w:type="spellStart"/>
            <w:r>
              <w:t>odessa</w:t>
            </w:r>
            <w:proofErr w:type="spellEnd"/>
            <w:r>
              <w:t>-</w:t>
            </w:r>
            <w:proofErr w:type="spellStart"/>
            <w:r>
              <w:t>hpefs</w:t>
            </w:r>
            <w:proofErr w:type="spellEnd"/>
            <w:r>
              <w:t>-</w:t>
            </w:r>
            <w:proofErr w:type="spellStart"/>
            <w:r>
              <w:t>devops</w:t>
            </w:r>
            <w:proofErr w:type="spellEnd"/>
            <w:r>
              <w:t>-</w:t>
            </w:r>
            <w:proofErr w:type="spellStart"/>
            <w:r>
              <w:t>db</w:t>
            </w:r>
            <w:proofErr w:type="spellEnd"/>
            <w:r>
              <w:t>-password</w:t>
            </w:r>
          </w:p>
          <w:p w14:paraId="4783B27F" w14:textId="77777777" w:rsidR="00171B5E" w:rsidRDefault="00171B5E">
            <w:proofErr w:type="spellStart"/>
            <w:r>
              <w:t>odessa</w:t>
            </w:r>
            <w:proofErr w:type="spellEnd"/>
            <w:r>
              <w:t>-</w:t>
            </w:r>
            <w:proofErr w:type="spellStart"/>
            <w:r>
              <w:t>hpefs</w:t>
            </w:r>
            <w:proofErr w:type="spellEnd"/>
            <w:r>
              <w:t>-</w:t>
            </w:r>
            <w:proofErr w:type="spellStart"/>
            <w:r>
              <w:t>devops</w:t>
            </w:r>
            <w:proofErr w:type="spellEnd"/>
            <w:r>
              <w:t>-</w:t>
            </w:r>
            <w:proofErr w:type="spellStart"/>
            <w:r>
              <w:t>rs</w:t>
            </w:r>
            <w:proofErr w:type="spellEnd"/>
            <w:r>
              <w:t>-password</w:t>
            </w:r>
          </w:p>
          <w:p w14:paraId="2263805D" w14:textId="77777777" w:rsidR="00171B5E" w:rsidRPr="000451E0" w:rsidRDefault="00171B5E">
            <w:proofErr w:type="spellStart"/>
            <w:r>
              <w:t>odessa</w:t>
            </w:r>
            <w:proofErr w:type="spellEnd"/>
            <w:r>
              <w:t>-</w:t>
            </w:r>
            <w:proofErr w:type="spellStart"/>
            <w:r>
              <w:t>hpefs</w:t>
            </w:r>
            <w:proofErr w:type="spellEnd"/>
            <w:r>
              <w:t>-</w:t>
            </w:r>
            <w:proofErr w:type="spellStart"/>
            <w:r>
              <w:t>devops</w:t>
            </w:r>
            <w:proofErr w:type="spellEnd"/>
            <w:r>
              <w:t>-</w:t>
            </w:r>
            <w:proofErr w:type="spellStart"/>
            <w:r>
              <w:t>rs</w:t>
            </w:r>
            <w:proofErr w:type="spellEnd"/>
            <w:r>
              <w:t>-username</w:t>
            </w:r>
          </w:p>
        </w:tc>
      </w:tr>
      <w:tr w:rsidR="00171B5E" w:rsidRPr="000451E0" w14:paraId="3C6B99FD" w14:textId="77777777">
        <w:trPr>
          <w:trHeight w:val="804"/>
        </w:trPr>
        <w:tc>
          <w:tcPr>
            <w:tcW w:w="241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FD5EA"/>
            <w:tcMar>
              <w:top w:w="40" w:type="dxa"/>
              <w:left w:w="79" w:type="dxa"/>
              <w:bottom w:w="40" w:type="dxa"/>
              <w:right w:w="79" w:type="dxa"/>
            </w:tcMar>
            <w:hideMark/>
          </w:tcPr>
          <w:p w14:paraId="6138E91C" w14:textId="77777777" w:rsidR="00171B5E" w:rsidRPr="000451E0" w:rsidRDefault="00171B5E">
            <w:r w:rsidRPr="000451E0">
              <w:t xml:space="preserve">Azure </w:t>
            </w:r>
            <w:r>
              <w:t>DWH</w:t>
            </w:r>
            <w:r w:rsidRPr="000451E0">
              <w:t xml:space="preserve"> VM</w:t>
            </w:r>
          </w:p>
        </w:tc>
        <w:tc>
          <w:tcPr>
            <w:tcW w:w="241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FD5EA"/>
            <w:tcMar>
              <w:top w:w="40" w:type="dxa"/>
              <w:left w:w="79" w:type="dxa"/>
              <w:bottom w:w="40" w:type="dxa"/>
              <w:right w:w="79" w:type="dxa"/>
            </w:tcMar>
            <w:hideMark/>
          </w:tcPr>
          <w:p w14:paraId="5F53B80D" w14:textId="77777777" w:rsidR="00171B5E" w:rsidRPr="000451E0" w:rsidRDefault="00171B5E">
            <w:r w:rsidRPr="000451E0">
              <w:t>Grant VM Admin permission to domain account within Report Server VM</w:t>
            </w:r>
          </w:p>
        </w:tc>
        <w:tc>
          <w:tcPr>
            <w:tcW w:w="261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FD5EA"/>
            <w:tcMar>
              <w:top w:w="40" w:type="dxa"/>
              <w:left w:w="79" w:type="dxa"/>
              <w:bottom w:w="40" w:type="dxa"/>
              <w:right w:w="79" w:type="dxa"/>
            </w:tcMar>
            <w:hideMark/>
          </w:tcPr>
          <w:p w14:paraId="29C8C59B" w14:textId="77777777" w:rsidR="00171B5E" w:rsidRPr="000451E0" w:rsidRDefault="00171B5E">
            <w:r w:rsidRPr="63A126F4">
              <w:rPr>
                <w:b/>
              </w:rPr>
              <w:t>Domain Account</w:t>
            </w:r>
            <w:r w:rsidRPr="000451E0">
              <w:t xml:space="preserve"> – </w:t>
            </w:r>
            <w:proofErr w:type="spellStart"/>
            <w:r w:rsidRPr="000451E0">
              <w:t>hpefsoddevopssadev</w:t>
            </w:r>
            <w:proofErr w:type="spellEnd"/>
          </w:p>
          <w:p w14:paraId="1651A0F4" w14:textId="77777777" w:rsidR="00171B5E" w:rsidRPr="000451E0" w:rsidRDefault="00171B5E">
            <w:r>
              <w:rPr>
                <w:b/>
              </w:rPr>
              <w:t>DWH</w:t>
            </w:r>
            <w:r w:rsidRPr="63A126F4">
              <w:rPr>
                <w:b/>
              </w:rPr>
              <w:t xml:space="preserve"> VM</w:t>
            </w:r>
            <w:r w:rsidRPr="000451E0">
              <w:t xml:space="preserve"> – </w:t>
            </w:r>
            <w:proofErr w:type="spellStart"/>
            <w:r w:rsidRPr="000451E0">
              <w:t>vm</w:t>
            </w:r>
            <w:r>
              <w:t>datamartitg</w:t>
            </w:r>
            <w:proofErr w:type="spellEnd"/>
            <w:r w:rsidRPr="000451E0">
              <w:t xml:space="preserve"> / 10.17.1</w:t>
            </w:r>
            <w:r>
              <w:t>8</w:t>
            </w:r>
            <w:r w:rsidRPr="000451E0">
              <w:t>.</w:t>
            </w:r>
            <w:r>
              <w:t>4</w:t>
            </w:r>
          </w:p>
          <w:p w14:paraId="54987BB8" w14:textId="77777777" w:rsidR="00171B5E" w:rsidRPr="000451E0" w:rsidRDefault="00171B5E">
            <w:r w:rsidRPr="2A3E6297">
              <w:rPr>
                <w:b/>
              </w:rPr>
              <w:t xml:space="preserve">Permission </w:t>
            </w:r>
            <w:r w:rsidRPr="000451E0">
              <w:t>– Administrator Group</w:t>
            </w:r>
          </w:p>
        </w:tc>
        <w:tc>
          <w:tcPr>
            <w:tcW w:w="294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FD5EA"/>
            <w:tcMar>
              <w:top w:w="40" w:type="dxa"/>
              <w:left w:w="79" w:type="dxa"/>
              <w:bottom w:w="40" w:type="dxa"/>
              <w:right w:w="79" w:type="dxa"/>
            </w:tcMar>
            <w:hideMark/>
          </w:tcPr>
          <w:p w14:paraId="78CF1BD4" w14:textId="77777777" w:rsidR="00171B5E" w:rsidRPr="000451E0" w:rsidRDefault="00171B5E">
            <w:r w:rsidRPr="000451E0">
              <w:t xml:space="preserve">This permission is required on VM to deploy </w:t>
            </w:r>
            <w:r>
              <w:t>Engine contents and execute DWH release scripts</w:t>
            </w:r>
          </w:p>
        </w:tc>
      </w:tr>
      <w:tr w:rsidR="00171B5E" w:rsidRPr="000451E0" w14:paraId="2117CD9C" w14:textId="77777777">
        <w:trPr>
          <w:trHeight w:val="659"/>
        </w:trPr>
        <w:tc>
          <w:tcPr>
            <w:tcW w:w="241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9EBF5"/>
            <w:tcMar>
              <w:top w:w="40" w:type="dxa"/>
              <w:left w:w="79" w:type="dxa"/>
              <w:bottom w:w="40" w:type="dxa"/>
              <w:right w:w="79" w:type="dxa"/>
            </w:tcMar>
            <w:hideMark/>
          </w:tcPr>
          <w:p w14:paraId="06FF5010" w14:textId="77777777" w:rsidR="00171B5E" w:rsidRPr="000451E0" w:rsidRDefault="00171B5E">
            <w:r w:rsidRPr="000451E0">
              <w:t xml:space="preserve">Azure </w:t>
            </w:r>
            <w:r>
              <w:t>DWH</w:t>
            </w:r>
            <w:r w:rsidRPr="000451E0">
              <w:t xml:space="preserve"> VM</w:t>
            </w:r>
          </w:p>
        </w:tc>
        <w:tc>
          <w:tcPr>
            <w:tcW w:w="241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9EBF5"/>
            <w:tcMar>
              <w:top w:w="40" w:type="dxa"/>
              <w:left w:w="79" w:type="dxa"/>
              <w:bottom w:w="40" w:type="dxa"/>
              <w:right w:w="79" w:type="dxa"/>
            </w:tcMar>
            <w:hideMark/>
          </w:tcPr>
          <w:p w14:paraId="0BAF1E6D" w14:textId="77777777" w:rsidR="00171B5E" w:rsidRPr="000451E0" w:rsidRDefault="00171B5E">
            <w:r w:rsidRPr="000451E0">
              <w:t xml:space="preserve">Grant IAM roles to SP for Report Server VM </w:t>
            </w:r>
          </w:p>
        </w:tc>
        <w:tc>
          <w:tcPr>
            <w:tcW w:w="261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9EBF5"/>
            <w:tcMar>
              <w:top w:w="40" w:type="dxa"/>
              <w:left w:w="79" w:type="dxa"/>
              <w:bottom w:w="40" w:type="dxa"/>
              <w:right w:w="79" w:type="dxa"/>
            </w:tcMar>
            <w:hideMark/>
          </w:tcPr>
          <w:p w14:paraId="582F004E" w14:textId="77777777" w:rsidR="00171B5E" w:rsidRPr="000451E0" w:rsidRDefault="00171B5E">
            <w:r>
              <w:rPr>
                <w:b/>
              </w:rPr>
              <w:t>DWH</w:t>
            </w:r>
            <w:r w:rsidRPr="2A3E6297">
              <w:rPr>
                <w:b/>
              </w:rPr>
              <w:t xml:space="preserve"> VM </w:t>
            </w:r>
            <w:r w:rsidRPr="000451E0">
              <w:t xml:space="preserve">– </w:t>
            </w:r>
            <w:proofErr w:type="spellStart"/>
            <w:r w:rsidRPr="000451E0">
              <w:t>vm</w:t>
            </w:r>
            <w:r>
              <w:t>datamartitg</w:t>
            </w:r>
            <w:proofErr w:type="spellEnd"/>
            <w:r w:rsidRPr="000451E0">
              <w:t xml:space="preserve"> / 10.17.1</w:t>
            </w:r>
            <w:r>
              <w:t>8</w:t>
            </w:r>
            <w:r w:rsidRPr="000451E0">
              <w:t>.</w:t>
            </w:r>
            <w:r>
              <w:t>4</w:t>
            </w:r>
          </w:p>
          <w:p w14:paraId="1E2B9FD5" w14:textId="77777777" w:rsidR="00171B5E" w:rsidRPr="000451E0" w:rsidRDefault="00171B5E">
            <w:r w:rsidRPr="2A3E6297">
              <w:rPr>
                <w:b/>
              </w:rPr>
              <w:t xml:space="preserve">IAM Roles </w:t>
            </w:r>
            <w:r w:rsidRPr="000451E0">
              <w:t>- Contributor, Virtual Machine Administrator Login</w:t>
            </w:r>
          </w:p>
        </w:tc>
        <w:tc>
          <w:tcPr>
            <w:tcW w:w="294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9EBF5"/>
            <w:tcMar>
              <w:top w:w="40" w:type="dxa"/>
              <w:left w:w="79" w:type="dxa"/>
              <w:bottom w:w="40" w:type="dxa"/>
              <w:right w:w="79" w:type="dxa"/>
            </w:tcMar>
            <w:hideMark/>
          </w:tcPr>
          <w:p w14:paraId="0A9F6CA6" w14:textId="29F41B4E" w:rsidR="00171B5E" w:rsidRPr="000451E0" w:rsidRDefault="00171B5E">
            <w:r w:rsidRPr="000451E0">
              <w:t xml:space="preserve">These permissions are needed to have access </w:t>
            </w:r>
            <w:r w:rsidR="63FB2F43">
              <w:t>to</w:t>
            </w:r>
            <w:r w:rsidRPr="000451E0">
              <w:t xml:space="preserve"> </w:t>
            </w:r>
            <w:r>
              <w:t>DWH</w:t>
            </w:r>
            <w:r w:rsidRPr="000451E0">
              <w:t xml:space="preserve"> VM.</w:t>
            </w:r>
          </w:p>
        </w:tc>
      </w:tr>
      <w:tr w:rsidR="00171B5E" w:rsidRPr="000451E0" w14:paraId="553C5A0B" w14:textId="77777777">
        <w:trPr>
          <w:trHeight w:val="514"/>
        </w:trPr>
        <w:tc>
          <w:tcPr>
            <w:tcW w:w="241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FD5EA"/>
            <w:tcMar>
              <w:top w:w="40" w:type="dxa"/>
              <w:left w:w="79" w:type="dxa"/>
              <w:bottom w:w="40" w:type="dxa"/>
              <w:right w:w="79" w:type="dxa"/>
            </w:tcMar>
            <w:hideMark/>
          </w:tcPr>
          <w:p w14:paraId="2937A115" w14:textId="77777777" w:rsidR="00171B5E" w:rsidRPr="000451E0" w:rsidRDefault="00171B5E">
            <w:r w:rsidRPr="000451E0">
              <w:t xml:space="preserve">Azure </w:t>
            </w:r>
            <w:r>
              <w:t>DWH</w:t>
            </w:r>
            <w:r w:rsidRPr="000451E0">
              <w:t xml:space="preserve"> VM</w:t>
            </w:r>
          </w:p>
        </w:tc>
        <w:tc>
          <w:tcPr>
            <w:tcW w:w="241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FD5EA"/>
            <w:tcMar>
              <w:top w:w="40" w:type="dxa"/>
              <w:left w:w="79" w:type="dxa"/>
              <w:bottom w:w="40" w:type="dxa"/>
              <w:right w:w="79" w:type="dxa"/>
            </w:tcMar>
            <w:hideMark/>
          </w:tcPr>
          <w:p w14:paraId="562B5A13" w14:textId="77777777" w:rsidR="00171B5E" w:rsidRPr="000451E0" w:rsidRDefault="00171B5E">
            <w:r w:rsidRPr="000451E0">
              <w:t xml:space="preserve">Create Inbound port within Report Server VM for Remote </w:t>
            </w:r>
            <w:proofErr w:type="spellStart"/>
            <w:r w:rsidRPr="000451E0">
              <w:t>Powershell</w:t>
            </w:r>
            <w:proofErr w:type="spellEnd"/>
            <w:r w:rsidRPr="000451E0">
              <w:t xml:space="preserve"> script execution</w:t>
            </w:r>
          </w:p>
        </w:tc>
        <w:tc>
          <w:tcPr>
            <w:tcW w:w="261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FD5EA"/>
            <w:tcMar>
              <w:top w:w="40" w:type="dxa"/>
              <w:left w:w="79" w:type="dxa"/>
              <w:bottom w:w="40" w:type="dxa"/>
              <w:right w:w="79" w:type="dxa"/>
            </w:tcMar>
            <w:hideMark/>
          </w:tcPr>
          <w:p w14:paraId="582B74A0" w14:textId="77777777" w:rsidR="00171B5E" w:rsidRPr="000451E0" w:rsidRDefault="00171B5E">
            <w:r w:rsidRPr="47CA0ED1">
              <w:rPr>
                <w:b/>
                <w:bCs/>
              </w:rPr>
              <w:t>Port No</w:t>
            </w:r>
            <w:r>
              <w:t xml:space="preserve"> – 5986</w:t>
            </w:r>
          </w:p>
          <w:p w14:paraId="16260348" w14:textId="77777777" w:rsidR="00171B5E" w:rsidRPr="000451E0" w:rsidRDefault="00171B5E">
            <w:r>
              <w:rPr>
                <w:b/>
              </w:rPr>
              <w:t>DWH</w:t>
            </w:r>
            <w:r w:rsidRPr="2FED6A6F">
              <w:rPr>
                <w:b/>
              </w:rPr>
              <w:t xml:space="preserve"> VM </w:t>
            </w:r>
            <w:r w:rsidRPr="000451E0">
              <w:t xml:space="preserve">– </w:t>
            </w:r>
            <w:proofErr w:type="spellStart"/>
            <w:r w:rsidRPr="000451E0">
              <w:t>vm</w:t>
            </w:r>
            <w:r>
              <w:t>datamartitg</w:t>
            </w:r>
            <w:proofErr w:type="spellEnd"/>
            <w:r w:rsidRPr="000451E0">
              <w:t xml:space="preserve"> / 10.17.1</w:t>
            </w:r>
            <w:r>
              <w:t>8</w:t>
            </w:r>
            <w:r w:rsidRPr="000451E0">
              <w:t>.</w:t>
            </w:r>
            <w:r>
              <w:t>4</w:t>
            </w:r>
          </w:p>
        </w:tc>
        <w:tc>
          <w:tcPr>
            <w:tcW w:w="294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FD5EA"/>
            <w:tcMar>
              <w:top w:w="40" w:type="dxa"/>
              <w:left w:w="79" w:type="dxa"/>
              <w:bottom w:w="40" w:type="dxa"/>
              <w:right w:w="79" w:type="dxa"/>
            </w:tcMar>
            <w:hideMark/>
          </w:tcPr>
          <w:p w14:paraId="4B589CE0" w14:textId="77777777" w:rsidR="00171B5E" w:rsidRPr="000451E0" w:rsidRDefault="00171B5E">
            <w:r w:rsidRPr="000451E0">
              <w:t>Need to create Inbound Port</w:t>
            </w:r>
          </w:p>
          <w:p w14:paraId="21870E4D" w14:textId="77777777" w:rsidR="00171B5E" w:rsidRPr="000451E0" w:rsidRDefault="00171B5E">
            <w:r w:rsidRPr="000451E0">
              <w:rPr>
                <w:b/>
                <w:bCs/>
              </w:rPr>
              <w:t xml:space="preserve">Reference link – </w:t>
            </w:r>
            <w:hyperlink r:id="rId140" w:history="1">
              <w:r w:rsidRPr="000451E0">
                <w:rPr>
                  <w:rStyle w:val="Hyperlink"/>
                </w:rPr>
                <w:t xml:space="preserve">Configuring </w:t>
              </w:r>
            </w:hyperlink>
            <w:hyperlink r:id="rId141" w:history="1">
              <w:proofErr w:type="spellStart"/>
              <w:r w:rsidRPr="000451E0">
                <w:rPr>
                  <w:rStyle w:val="Hyperlink"/>
                </w:rPr>
                <w:t>WinRM</w:t>
              </w:r>
              <w:proofErr w:type="spellEnd"/>
            </w:hyperlink>
            <w:hyperlink r:id="rId142" w:history="1">
              <w:r w:rsidRPr="000451E0">
                <w:rPr>
                  <w:rStyle w:val="Hyperlink"/>
                </w:rPr>
                <w:t xml:space="preserve"> over HTTPS to enable PowerShell remoting</w:t>
              </w:r>
            </w:hyperlink>
            <w:r w:rsidRPr="000451E0">
              <w:t>.</w:t>
            </w:r>
          </w:p>
        </w:tc>
      </w:tr>
      <w:tr w:rsidR="00171B5E" w:rsidRPr="000451E0" w14:paraId="3F7F7D09" w14:textId="77777777">
        <w:trPr>
          <w:trHeight w:val="249"/>
        </w:trPr>
        <w:tc>
          <w:tcPr>
            <w:tcW w:w="241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9EBF5"/>
            <w:tcMar>
              <w:top w:w="40" w:type="dxa"/>
              <w:left w:w="79" w:type="dxa"/>
              <w:bottom w:w="40" w:type="dxa"/>
              <w:right w:w="79" w:type="dxa"/>
            </w:tcMar>
            <w:hideMark/>
          </w:tcPr>
          <w:p w14:paraId="07572913" w14:textId="77777777" w:rsidR="00171B5E" w:rsidRPr="000451E0" w:rsidRDefault="00171B5E">
            <w:r w:rsidRPr="000451E0">
              <w:t xml:space="preserve">Azure </w:t>
            </w:r>
            <w:r>
              <w:t>DWH</w:t>
            </w:r>
            <w:r w:rsidRPr="000451E0">
              <w:t xml:space="preserve"> VM</w:t>
            </w:r>
          </w:p>
        </w:tc>
        <w:tc>
          <w:tcPr>
            <w:tcW w:w="241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9EBF5"/>
            <w:tcMar>
              <w:top w:w="40" w:type="dxa"/>
              <w:left w:w="79" w:type="dxa"/>
              <w:bottom w:w="40" w:type="dxa"/>
              <w:right w:w="79" w:type="dxa"/>
            </w:tcMar>
            <w:hideMark/>
          </w:tcPr>
          <w:p w14:paraId="35CF5F8C" w14:textId="77777777" w:rsidR="00171B5E" w:rsidRPr="000451E0" w:rsidRDefault="00171B5E">
            <w:r w:rsidRPr="000451E0">
              <w:t xml:space="preserve">Create certificate within Report Server VM for </w:t>
            </w:r>
            <w:r w:rsidRPr="000451E0">
              <w:lastRenderedPageBreak/>
              <w:t xml:space="preserve">Remote </w:t>
            </w:r>
            <w:proofErr w:type="spellStart"/>
            <w:r w:rsidRPr="000451E0">
              <w:t>Powershell</w:t>
            </w:r>
            <w:proofErr w:type="spellEnd"/>
            <w:r w:rsidRPr="000451E0">
              <w:t xml:space="preserve"> script execution</w:t>
            </w:r>
          </w:p>
        </w:tc>
        <w:tc>
          <w:tcPr>
            <w:tcW w:w="261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9EBF5"/>
            <w:tcMar>
              <w:top w:w="40" w:type="dxa"/>
              <w:left w:w="79" w:type="dxa"/>
              <w:bottom w:w="40" w:type="dxa"/>
              <w:right w:w="79" w:type="dxa"/>
            </w:tcMar>
            <w:hideMark/>
          </w:tcPr>
          <w:p w14:paraId="6F9146B0" w14:textId="7DC9BE6D" w:rsidR="00171B5E" w:rsidRPr="000451E0" w:rsidRDefault="00171B5E">
            <w:r w:rsidRPr="000451E0">
              <w:rPr>
                <w:b/>
                <w:bCs/>
              </w:rPr>
              <w:lastRenderedPageBreak/>
              <w:t>Self</w:t>
            </w:r>
            <w:r w:rsidR="363841A6" w:rsidRPr="46E77B54">
              <w:rPr>
                <w:b/>
                <w:bCs/>
              </w:rPr>
              <w:t>-</w:t>
            </w:r>
            <w:r w:rsidRPr="000451E0">
              <w:rPr>
                <w:b/>
                <w:bCs/>
              </w:rPr>
              <w:t>Signed Certificate –</w:t>
            </w:r>
            <w:r w:rsidRPr="000451E0">
              <w:t xml:space="preserve"> </w:t>
            </w:r>
            <w:proofErr w:type="spellStart"/>
            <w:r w:rsidRPr="000451E0">
              <w:t>vmdatamart</w:t>
            </w:r>
            <w:r>
              <w:t>itg</w:t>
            </w:r>
            <w:proofErr w:type="spellEnd"/>
            <w:r w:rsidRPr="000451E0">
              <w:t xml:space="preserve"> (Friendly </w:t>
            </w:r>
            <w:r w:rsidRPr="000451E0">
              <w:lastRenderedPageBreak/>
              <w:t>Name)</w:t>
            </w:r>
          </w:p>
          <w:p w14:paraId="3351BD0F" w14:textId="77777777" w:rsidR="00171B5E" w:rsidRPr="000451E0" w:rsidRDefault="00171B5E">
            <w:r>
              <w:rPr>
                <w:b/>
                <w:bCs/>
              </w:rPr>
              <w:t>DWH</w:t>
            </w:r>
            <w:r w:rsidRPr="000451E0">
              <w:rPr>
                <w:b/>
                <w:bCs/>
              </w:rPr>
              <w:t xml:space="preserve"> VM –</w:t>
            </w:r>
          </w:p>
          <w:p w14:paraId="61CEAA4F" w14:textId="77777777" w:rsidR="00171B5E" w:rsidRPr="000451E0" w:rsidRDefault="00171B5E">
            <w:proofErr w:type="spellStart"/>
            <w:r w:rsidRPr="000451E0">
              <w:t>vm</w:t>
            </w:r>
            <w:r>
              <w:t>datamartitg</w:t>
            </w:r>
            <w:proofErr w:type="spellEnd"/>
            <w:r w:rsidRPr="000451E0">
              <w:t xml:space="preserve"> / 10.17.1</w:t>
            </w:r>
            <w:r>
              <w:t>8</w:t>
            </w:r>
            <w:r w:rsidRPr="000451E0">
              <w:t>.</w:t>
            </w:r>
            <w:r>
              <w:t>4</w:t>
            </w:r>
          </w:p>
        </w:tc>
        <w:tc>
          <w:tcPr>
            <w:tcW w:w="294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9EBF5"/>
            <w:tcMar>
              <w:top w:w="40" w:type="dxa"/>
              <w:left w:w="79" w:type="dxa"/>
              <w:bottom w:w="40" w:type="dxa"/>
              <w:right w:w="79" w:type="dxa"/>
            </w:tcMar>
            <w:hideMark/>
          </w:tcPr>
          <w:p w14:paraId="50688BF0" w14:textId="77777777" w:rsidR="00171B5E" w:rsidRPr="000451E0" w:rsidRDefault="00171B5E">
            <w:r w:rsidRPr="000451E0">
              <w:lastRenderedPageBreak/>
              <w:t xml:space="preserve">For DEV environment, Self-signed certificate is used. TBD if </w:t>
            </w:r>
            <w:r w:rsidRPr="000451E0">
              <w:lastRenderedPageBreak/>
              <w:t xml:space="preserve">CA certificate can be used. </w:t>
            </w:r>
          </w:p>
          <w:p w14:paraId="55CD5DF6" w14:textId="77777777" w:rsidR="00171B5E" w:rsidRPr="000451E0" w:rsidRDefault="00171B5E">
            <w:r w:rsidRPr="000451E0">
              <w:t>For Higher environment this is recommended to have CA certificate</w:t>
            </w:r>
          </w:p>
          <w:p w14:paraId="429A9629" w14:textId="77777777" w:rsidR="00171B5E" w:rsidRPr="000451E0" w:rsidRDefault="00171B5E">
            <w:r w:rsidRPr="000451E0">
              <w:rPr>
                <w:b/>
                <w:bCs/>
              </w:rPr>
              <w:t xml:space="preserve">Reference link – </w:t>
            </w:r>
            <w:hyperlink r:id="rId143" w:history="1">
              <w:r w:rsidRPr="000451E0">
                <w:rPr>
                  <w:rStyle w:val="Hyperlink"/>
                </w:rPr>
                <w:t xml:space="preserve">Configuring </w:t>
              </w:r>
            </w:hyperlink>
            <w:hyperlink r:id="rId144" w:history="1">
              <w:proofErr w:type="spellStart"/>
              <w:r w:rsidRPr="000451E0">
                <w:rPr>
                  <w:rStyle w:val="Hyperlink"/>
                </w:rPr>
                <w:t>WinRM</w:t>
              </w:r>
              <w:proofErr w:type="spellEnd"/>
            </w:hyperlink>
            <w:hyperlink r:id="rId145" w:history="1">
              <w:r w:rsidRPr="000451E0">
                <w:rPr>
                  <w:rStyle w:val="Hyperlink"/>
                </w:rPr>
                <w:t xml:space="preserve"> over HTTPS to enable PowerShell remoting</w:t>
              </w:r>
            </w:hyperlink>
            <w:r w:rsidRPr="000451E0">
              <w:t>.</w:t>
            </w:r>
          </w:p>
        </w:tc>
      </w:tr>
      <w:tr w:rsidR="00171B5E" w:rsidRPr="000451E0" w14:paraId="0D27E057" w14:textId="77777777">
        <w:trPr>
          <w:trHeight w:val="249"/>
        </w:trPr>
        <w:tc>
          <w:tcPr>
            <w:tcW w:w="241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9EBF5"/>
            <w:tcMar>
              <w:top w:w="40" w:type="dxa"/>
              <w:left w:w="79" w:type="dxa"/>
              <w:bottom w:w="40" w:type="dxa"/>
              <w:right w:w="79" w:type="dxa"/>
            </w:tcMar>
            <w:hideMark/>
          </w:tcPr>
          <w:p w14:paraId="18EC8974" w14:textId="5A001D8D" w:rsidR="00171B5E" w:rsidRPr="000451E0" w:rsidRDefault="00171B5E">
            <w:r w:rsidRPr="000451E0">
              <w:lastRenderedPageBreak/>
              <w:t xml:space="preserve">SQL </w:t>
            </w:r>
            <w:r>
              <w:t xml:space="preserve">Server </w:t>
            </w:r>
            <w:r w:rsidR="2F8977D4">
              <w:t>within</w:t>
            </w:r>
            <w:r>
              <w:t xml:space="preserve"> Azure DWH VM</w:t>
            </w:r>
          </w:p>
        </w:tc>
        <w:tc>
          <w:tcPr>
            <w:tcW w:w="241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9EBF5"/>
            <w:tcMar>
              <w:top w:w="40" w:type="dxa"/>
              <w:left w:w="79" w:type="dxa"/>
              <w:bottom w:w="40" w:type="dxa"/>
              <w:right w:w="79" w:type="dxa"/>
            </w:tcMar>
            <w:hideMark/>
          </w:tcPr>
          <w:p w14:paraId="4561F00C" w14:textId="77777777" w:rsidR="00171B5E" w:rsidRPr="000451E0" w:rsidRDefault="00171B5E">
            <w:r w:rsidRPr="000451E0">
              <w:t xml:space="preserve">Create new SQL user for DevOps within SQL </w:t>
            </w:r>
            <w:r>
              <w:t>Server</w:t>
            </w:r>
            <w:r w:rsidRPr="000451E0">
              <w:t xml:space="preserve"> and grant </w:t>
            </w:r>
            <w:proofErr w:type="spellStart"/>
            <w:r w:rsidRPr="000451E0">
              <w:t>sys_admin</w:t>
            </w:r>
            <w:proofErr w:type="spellEnd"/>
            <w:r w:rsidRPr="000451E0">
              <w:t xml:space="preserve"> roles</w:t>
            </w:r>
          </w:p>
        </w:tc>
        <w:tc>
          <w:tcPr>
            <w:tcW w:w="261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9EBF5"/>
            <w:tcMar>
              <w:top w:w="40" w:type="dxa"/>
              <w:left w:w="79" w:type="dxa"/>
              <w:bottom w:w="40" w:type="dxa"/>
              <w:right w:w="79" w:type="dxa"/>
            </w:tcMar>
            <w:hideMark/>
          </w:tcPr>
          <w:p w14:paraId="5942CC15" w14:textId="77777777" w:rsidR="00171B5E" w:rsidRPr="000451E0" w:rsidRDefault="00171B5E">
            <w:r w:rsidRPr="000451E0">
              <w:rPr>
                <w:b/>
                <w:bCs/>
              </w:rPr>
              <w:t xml:space="preserve">Local SQL User – </w:t>
            </w:r>
            <w:proofErr w:type="spellStart"/>
            <w:r w:rsidRPr="000451E0">
              <w:t>Odessa</w:t>
            </w:r>
            <w:r>
              <w:t>DWH</w:t>
            </w:r>
            <w:r w:rsidRPr="000451E0">
              <w:t>DevOps</w:t>
            </w:r>
            <w:proofErr w:type="spellEnd"/>
          </w:p>
          <w:p w14:paraId="729C25A8" w14:textId="77777777" w:rsidR="00171B5E" w:rsidRPr="000451E0" w:rsidRDefault="00171B5E">
            <w:r w:rsidRPr="000451E0">
              <w:rPr>
                <w:b/>
                <w:bCs/>
              </w:rPr>
              <w:t xml:space="preserve">SQL </w:t>
            </w:r>
            <w:r>
              <w:rPr>
                <w:b/>
                <w:bCs/>
              </w:rPr>
              <w:t>Server</w:t>
            </w:r>
            <w:r w:rsidRPr="000451E0">
              <w:rPr>
                <w:b/>
                <w:bCs/>
              </w:rPr>
              <w:t xml:space="preserve">– </w:t>
            </w:r>
            <w:r>
              <w:t>10.17.18.4</w:t>
            </w:r>
          </w:p>
          <w:p w14:paraId="6B5D8AAD" w14:textId="77777777" w:rsidR="00171B5E" w:rsidRPr="000451E0" w:rsidRDefault="00171B5E">
            <w:r w:rsidRPr="000451E0">
              <w:rPr>
                <w:b/>
                <w:bCs/>
              </w:rPr>
              <w:t xml:space="preserve">Roles – </w:t>
            </w:r>
            <w:proofErr w:type="spellStart"/>
            <w:r w:rsidRPr="000451E0">
              <w:t>sys_admin</w:t>
            </w:r>
            <w:proofErr w:type="spellEnd"/>
          </w:p>
        </w:tc>
        <w:tc>
          <w:tcPr>
            <w:tcW w:w="294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9EBF5"/>
            <w:tcMar>
              <w:top w:w="40" w:type="dxa"/>
              <w:left w:w="79" w:type="dxa"/>
              <w:bottom w:w="40" w:type="dxa"/>
              <w:right w:w="79" w:type="dxa"/>
            </w:tcMar>
            <w:hideMark/>
          </w:tcPr>
          <w:p w14:paraId="7E9DF75E" w14:textId="77777777" w:rsidR="00171B5E" w:rsidRPr="000451E0" w:rsidRDefault="00171B5E">
            <w:r w:rsidRPr="000451E0">
              <w:t>Permission needed for deploying DDL, DML and Job creation related scripts</w:t>
            </w:r>
          </w:p>
        </w:tc>
      </w:tr>
    </w:tbl>
    <w:p w14:paraId="4DD62194" w14:textId="77777777" w:rsidR="00171B5E" w:rsidRDefault="00171B5E" w:rsidP="00171B5E"/>
    <w:p w14:paraId="2AD2F88B" w14:textId="77777777" w:rsidR="00171B5E" w:rsidRPr="004D3345" w:rsidRDefault="00171B5E" w:rsidP="00171B5E">
      <w:pPr>
        <w:pStyle w:val="Heading3"/>
        <w:rPr>
          <w:b/>
          <w:bCs/>
        </w:rPr>
      </w:pPr>
      <w:bookmarkStart w:id="100" w:name="_Toc137050134"/>
      <w:r>
        <w:rPr>
          <w:b/>
          <w:bCs/>
        </w:rPr>
        <w:t>8.2.1 Enable Remote Execution from DevOps Pipeline within DWH VM</w:t>
      </w:r>
      <w:bookmarkEnd w:id="100"/>
    </w:p>
    <w:p w14:paraId="7A95B4CC" w14:textId="77777777" w:rsidR="00171B5E" w:rsidRDefault="00171B5E" w:rsidP="00171B5E">
      <w:r>
        <w:t>To enable remove power shell execution, refer the following steps –</w:t>
      </w:r>
    </w:p>
    <w:p w14:paraId="5C46012D" w14:textId="77777777" w:rsidR="00171B5E" w:rsidRDefault="00171B5E" w:rsidP="00171B5E"/>
    <w:p w14:paraId="04A7F9FC" w14:textId="77777777" w:rsidR="00171B5E" w:rsidRDefault="00171B5E" w:rsidP="00171B5E">
      <w:r>
        <w:t xml:space="preserve">Reference Link - </w:t>
      </w:r>
      <w:hyperlink r:id="rId146" w:history="1">
        <w:r w:rsidRPr="003D6712">
          <w:rPr>
            <w:rStyle w:val="Hyperlink"/>
            <w:color w:val="0070C0"/>
          </w:rPr>
          <w:t xml:space="preserve">Configuring </w:t>
        </w:r>
        <w:proofErr w:type="spellStart"/>
        <w:r w:rsidRPr="003D6712">
          <w:rPr>
            <w:rStyle w:val="Hyperlink"/>
            <w:color w:val="0070C0"/>
          </w:rPr>
          <w:t>WinRM</w:t>
        </w:r>
        <w:proofErr w:type="spellEnd"/>
        <w:r w:rsidRPr="003D6712">
          <w:rPr>
            <w:rStyle w:val="Hyperlink"/>
            <w:color w:val="0070C0"/>
          </w:rPr>
          <w:t xml:space="preserve"> over HTTPS to enable PowerShell remoting</w:t>
        </w:r>
      </w:hyperlink>
      <w:r>
        <w:t>.</w:t>
      </w:r>
    </w:p>
    <w:p w14:paraId="3B2DFBD5" w14:textId="77777777" w:rsidR="00171B5E" w:rsidRDefault="00171B5E" w:rsidP="00171B5E"/>
    <w:p w14:paraId="6E22F890" w14:textId="77777777" w:rsidR="00171B5E" w:rsidRPr="00E33328" w:rsidRDefault="00171B5E" w:rsidP="003312D6">
      <w:pPr>
        <w:pStyle w:val="ListParagraph"/>
        <w:numPr>
          <w:ilvl w:val="0"/>
          <w:numId w:val="30"/>
        </w:numPr>
        <w:rPr>
          <w:b/>
        </w:rPr>
      </w:pPr>
      <w:r w:rsidRPr="00E33328">
        <w:rPr>
          <w:b/>
        </w:rPr>
        <w:t>Enable Port 5986</w:t>
      </w:r>
    </w:p>
    <w:p w14:paraId="4EA69284" w14:textId="77777777" w:rsidR="00171B5E" w:rsidRPr="00A37CB9" w:rsidRDefault="00171B5E" w:rsidP="00171B5E">
      <w:pPr>
        <w:widowControl/>
        <w:autoSpaceDE/>
        <w:autoSpaceDN/>
        <w:ind w:left="1080"/>
        <w:textAlignment w:val="center"/>
        <w:rPr>
          <w:rFonts w:cs="Calibri"/>
          <w:color w:val="auto"/>
          <w:sz w:val="22"/>
          <w:lang w:bidi="ar-SA"/>
        </w:rPr>
      </w:pPr>
      <w:r w:rsidRPr="00A37CB9">
        <w:rPr>
          <w:rFonts w:cs="Calibri"/>
          <w:color w:val="auto"/>
          <w:sz w:val="22"/>
          <w:lang w:bidi="ar-SA"/>
        </w:rPr>
        <w:t xml:space="preserve">Login to VM-&gt;Open Windows </w:t>
      </w:r>
      <w:proofErr w:type="spellStart"/>
      <w:r w:rsidRPr="00A37CB9">
        <w:rPr>
          <w:rFonts w:cs="Calibri"/>
          <w:color w:val="auto"/>
          <w:sz w:val="22"/>
          <w:lang w:bidi="ar-SA"/>
        </w:rPr>
        <w:t>FireWall</w:t>
      </w:r>
      <w:proofErr w:type="spellEnd"/>
      <w:r w:rsidRPr="00A37CB9">
        <w:rPr>
          <w:rFonts w:cs="Calibri"/>
          <w:color w:val="auto"/>
          <w:sz w:val="22"/>
          <w:lang w:bidi="ar-SA"/>
        </w:rPr>
        <w:t xml:space="preserve"> with Advanced Security</w:t>
      </w:r>
      <w:r>
        <w:rPr>
          <w:rFonts w:cs="Calibri"/>
          <w:color w:val="auto"/>
          <w:sz w:val="22"/>
          <w:lang w:bidi="ar-SA"/>
        </w:rPr>
        <w:t>-&gt;</w:t>
      </w:r>
    </w:p>
    <w:p w14:paraId="674FA280" w14:textId="6E0A33F0" w:rsidR="00171B5E" w:rsidRPr="00A37CB9" w:rsidRDefault="00171B5E" w:rsidP="00171B5E">
      <w:pPr>
        <w:widowControl/>
        <w:autoSpaceDE/>
        <w:autoSpaceDN/>
        <w:ind w:left="1080"/>
        <w:textAlignment w:val="center"/>
        <w:rPr>
          <w:rFonts w:cs="Calibri"/>
          <w:color w:val="auto"/>
          <w:sz w:val="22"/>
          <w:lang w:bidi="ar-SA"/>
        </w:rPr>
      </w:pPr>
      <w:r w:rsidRPr="00A37CB9">
        <w:rPr>
          <w:rFonts w:cs="Calibri"/>
          <w:color w:val="auto"/>
          <w:sz w:val="22"/>
          <w:lang w:bidi="ar-SA"/>
        </w:rPr>
        <w:t xml:space="preserve">Verify Port 5986 is allowed or not in Inbound Rule, </w:t>
      </w:r>
      <w:r w:rsidR="6B6DC8C3" w:rsidRPr="46E77B54">
        <w:rPr>
          <w:rFonts w:cs="Calibri"/>
          <w:color w:val="auto"/>
          <w:sz w:val="22"/>
          <w:lang w:bidi="ar-SA"/>
        </w:rPr>
        <w:t>if</w:t>
      </w:r>
      <w:r w:rsidRPr="00A37CB9">
        <w:rPr>
          <w:rFonts w:cs="Calibri"/>
          <w:color w:val="auto"/>
          <w:sz w:val="22"/>
          <w:lang w:bidi="ar-SA"/>
        </w:rPr>
        <w:t xml:space="preserve"> not allowed and Rule exist then enable it.</w:t>
      </w:r>
    </w:p>
    <w:p w14:paraId="7519EC74" w14:textId="77777777" w:rsidR="00171B5E" w:rsidRPr="00A37CB9" w:rsidRDefault="00171B5E" w:rsidP="00171B5E">
      <w:pPr>
        <w:widowControl/>
        <w:autoSpaceDE/>
        <w:autoSpaceDN/>
        <w:ind w:left="1080"/>
        <w:textAlignment w:val="center"/>
        <w:rPr>
          <w:rFonts w:cs="Calibri"/>
          <w:color w:val="auto"/>
          <w:sz w:val="22"/>
          <w:lang w:bidi="ar-SA"/>
        </w:rPr>
      </w:pPr>
      <w:r w:rsidRPr="00A37CB9">
        <w:rPr>
          <w:rFonts w:cs="Calibri"/>
          <w:color w:val="auto"/>
          <w:sz w:val="22"/>
          <w:lang w:bidi="ar-SA"/>
        </w:rPr>
        <w:t>If Rule is not existed create a new inbound Rule</w:t>
      </w:r>
    </w:p>
    <w:p w14:paraId="7E9103D1" w14:textId="77777777" w:rsidR="00171B5E" w:rsidRPr="00A37CB9" w:rsidRDefault="00171B5E" w:rsidP="00171B5E">
      <w:pPr>
        <w:widowControl/>
        <w:autoSpaceDE/>
        <w:autoSpaceDN/>
        <w:ind w:left="1080"/>
        <w:rPr>
          <w:rFonts w:cs="Calibri"/>
          <w:color w:val="534F4B"/>
          <w:szCs w:val="21"/>
          <w:lang w:bidi="ar-SA"/>
        </w:rPr>
      </w:pPr>
      <w:r w:rsidRPr="00A37CB9">
        <w:rPr>
          <w:rFonts w:cs="Calibri"/>
          <w:color w:val="534F4B"/>
          <w:szCs w:val="21"/>
          <w:lang w:bidi="ar-SA"/>
        </w:rPr>
        <w:t> </w:t>
      </w:r>
    </w:p>
    <w:p w14:paraId="1C4C5580" w14:textId="77777777" w:rsidR="00171B5E" w:rsidRPr="007C003C" w:rsidRDefault="00171B5E" w:rsidP="003312D6">
      <w:pPr>
        <w:pStyle w:val="ListParagraph"/>
        <w:widowControl/>
        <w:numPr>
          <w:ilvl w:val="0"/>
          <w:numId w:val="29"/>
        </w:numPr>
        <w:autoSpaceDE/>
        <w:autoSpaceDN/>
        <w:rPr>
          <w:rFonts w:cs="Calibri"/>
          <w:color w:val="534F4B"/>
          <w:szCs w:val="21"/>
          <w:lang w:bidi="ar-SA"/>
        </w:rPr>
      </w:pPr>
      <w:r w:rsidRPr="6854D2FB">
        <w:rPr>
          <w:rFonts w:cs="Calibri"/>
          <w:lang w:bidi="ar-SA"/>
        </w:rPr>
        <w:t>Open “Windows Defender Firewall” and click on “Advance settings” and click on “Inbound Rules” and create new inbound rule.</w:t>
      </w:r>
    </w:p>
    <w:p w14:paraId="3778CA9F" w14:textId="77777777" w:rsidR="00171B5E" w:rsidRPr="00A37CB9" w:rsidRDefault="00171B5E" w:rsidP="00171B5E">
      <w:pPr>
        <w:widowControl/>
        <w:autoSpaceDE/>
        <w:autoSpaceDN/>
        <w:ind w:left="1080"/>
        <w:rPr>
          <w:rFonts w:cs="Calibri"/>
          <w:color w:val="534F4B"/>
          <w:szCs w:val="21"/>
          <w:lang w:bidi="ar-SA"/>
        </w:rPr>
      </w:pPr>
      <w:r w:rsidRPr="00A37CB9">
        <w:rPr>
          <w:rFonts w:cs="Calibri"/>
          <w:color w:val="534F4B"/>
          <w:szCs w:val="21"/>
          <w:lang w:bidi="ar-SA"/>
        </w:rPr>
        <w:t xml:space="preserve"> </w:t>
      </w:r>
    </w:p>
    <w:p w14:paraId="3001F54D" w14:textId="77777777" w:rsidR="00171B5E" w:rsidRPr="00A37CB9" w:rsidRDefault="00171B5E" w:rsidP="00171B5E">
      <w:pPr>
        <w:widowControl/>
        <w:autoSpaceDE/>
        <w:autoSpaceDN/>
        <w:ind w:left="1440"/>
        <w:rPr>
          <w:rFonts w:cs="Calibri"/>
          <w:color w:val="auto"/>
          <w:sz w:val="22"/>
          <w:lang w:bidi="ar-SA"/>
        </w:rPr>
      </w:pPr>
      <w:r w:rsidRPr="00A37CB9">
        <w:rPr>
          <w:rFonts w:asciiTheme="minorHAnsi" w:hAnsiTheme="minorHAnsi"/>
          <w:noProof/>
        </w:rPr>
        <w:drawing>
          <wp:inline distT="0" distB="0" distL="0" distR="0" wp14:anchorId="5B08E7F2" wp14:editId="7FB7150A">
            <wp:extent cx="4572000" cy="1905000"/>
            <wp:effectExtent l="0" t="0" r="0" b="0"/>
            <wp:docPr id="1539681167" name="Picture 1539681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4572000" cy="1905000"/>
                    </a:xfrm>
                    <a:prstGeom prst="rect">
                      <a:avLst/>
                    </a:prstGeom>
                    <a:noFill/>
                    <a:ln>
                      <a:noFill/>
                    </a:ln>
                  </pic:spPr>
                </pic:pic>
              </a:graphicData>
            </a:graphic>
          </wp:inline>
        </w:drawing>
      </w:r>
    </w:p>
    <w:p w14:paraId="562C6602" w14:textId="77777777" w:rsidR="00171B5E" w:rsidRPr="00A37CB9" w:rsidRDefault="00171B5E" w:rsidP="00171B5E">
      <w:pPr>
        <w:widowControl/>
        <w:autoSpaceDE/>
        <w:autoSpaceDN/>
        <w:ind w:left="1080"/>
        <w:rPr>
          <w:rFonts w:cs="Calibri"/>
          <w:color w:val="534F4B"/>
          <w:szCs w:val="21"/>
          <w:lang w:bidi="ar-SA"/>
        </w:rPr>
      </w:pPr>
      <w:r w:rsidRPr="00A37CB9">
        <w:rPr>
          <w:rFonts w:cs="Calibri"/>
          <w:color w:val="534F4B"/>
          <w:szCs w:val="21"/>
          <w:lang w:bidi="ar-SA"/>
        </w:rPr>
        <w:t> </w:t>
      </w:r>
    </w:p>
    <w:p w14:paraId="00524F2B" w14:textId="77777777" w:rsidR="00171B5E" w:rsidRPr="007C003C" w:rsidRDefault="00171B5E" w:rsidP="003312D6">
      <w:pPr>
        <w:pStyle w:val="ListParagraph"/>
        <w:widowControl/>
        <w:numPr>
          <w:ilvl w:val="0"/>
          <w:numId w:val="29"/>
        </w:numPr>
        <w:autoSpaceDE/>
        <w:autoSpaceDN/>
        <w:rPr>
          <w:rFonts w:cs="Calibri"/>
          <w:color w:val="534F4B"/>
          <w:szCs w:val="21"/>
          <w:lang w:bidi="ar-SA"/>
        </w:rPr>
      </w:pPr>
      <w:r w:rsidRPr="6854D2FB">
        <w:rPr>
          <w:rFonts w:cs="Calibri"/>
          <w:lang w:bidi="ar-SA"/>
        </w:rPr>
        <w:t>Enable Inbound 5986 port as below -</w:t>
      </w:r>
    </w:p>
    <w:p w14:paraId="70B3E26F" w14:textId="77777777" w:rsidR="00171B5E" w:rsidRPr="00A37CB9" w:rsidRDefault="00171B5E" w:rsidP="00171B5E">
      <w:pPr>
        <w:widowControl/>
        <w:autoSpaceDE/>
        <w:autoSpaceDN/>
        <w:ind w:left="1080"/>
        <w:rPr>
          <w:rFonts w:cs="Calibri"/>
          <w:color w:val="auto"/>
          <w:sz w:val="22"/>
          <w:lang w:bidi="ar-SA"/>
        </w:rPr>
      </w:pPr>
      <w:r w:rsidRPr="00A37CB9">
        <w:rPr>
          <w:rFonts w:asciiTheme="minorHAnsi" w:hAnsiTheme="minorHAnsi"/>
          <w:noProof/>
        </w:rPr>
        <w:lastRenderedPageBreak/>
        <w:drawing>
          <wp:inline distT="0" distB="0" distL="0" distR="0" wp14:anchorId="2DAF1094" wp14:editId="301BBFA1">
            <wp:extent cx="4572000" cy="2432050"/>
            <wp:effectExtent l="0" t="0" r="0" b="6350"/>
            <wp:docPr id="1882478737" name="Picture 188247873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688087" name="Picture 5" descr="A screenshot of a computer&#10;&#10;Description automatically generated with medium confidence"/>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572000" cy="2432050"/>
                    </a:xfrm>
                    <a:prstGeom prst="rect">
                      <a:avLst/>
                    </a:prstGeom>
                    <a:noFill/>
                    <a:ln>
                      <a:noFill/>
                    </a:ln>
                  </pic:spPr>
                </pic:pic>
              </a:graphicData>
            </a:graphic>
          </wp:inline>
        </w:drawing>
      </w:r>
    </w:p>
    <w:p w14:paraId="4002B6E9" w14:textId="77777777" w:rsidR="00171B5E" w:rsidRPr="00A37CB9" w:rsidRDefault="00171B5E" w:rsidP="00171B5E">
      <w:pPr>
        <w:widowControl/>
        <w:autoSpaceDE/>
        <w:autoSpaceDN/>
        <w:ind w:left="1080"/>
        <w:rPr>
          <w:rFonts w:cs="Calibri"/>
          <w:color w:val="534F4B"/>
          <w:szCs w:val="21"/>
          <w:lang w:bidi="ar-SA"/>
        </w:rPr>
      </w:pPr>
      <w:r w:rsidRPr="00A37CB9">
        <w:rPr>
          <w:rFonts w:cs="Calibri"/>
          <w:color w:val="534F4B"/>
          <w:szCs w:val="21"/>
          <w:lang w:bidi="ar-SA"/>
        </w:rPr>
        <w:t>Step 3:</w:t>
      </w:r>
    </w:p>
    <w:p w14:paraId="432FD0CD" w14:textId="77777777" w:rsidR="00171B5E" w:rsidRPr="00A37CB9" w:rsidRDefault="00171B5E" w:rsidP="00171B5E">
      <w:pPr>
        <w:widowControl/>
        <w:autoSpaceDE/>
        <w:autoSpaceDN/>
        <w:ind w:left="1080"/>
        <w:rPr>
          <w:rFonts w:cs="Calibri"/>
          <w:color w:val="534F4B"/>
          <w:szCs w:val="21"/>
          <w:lang w:bidi="ar-SA"/>
        </w:rPr>
      </w:pPr>
      <w:r w:rsidRPr="00A37CB9">
        <w:rPr>
          <w:rFonts w:cs="Calibri"/>
          <w:color w:val="534F4B"/>
          <w:szCs w:val="21"/>
          <w:lang w:bidi="ar-SA"/>
        </w:rPr>
        <w:t xml:space="preserve"> </w:t>
      </w:r>
    </w:p>
    <w:p w14:paraId="1C6A1F3E" w14:textId="77777777" w:rsidR="00171B5E" w:rsidRPr="00A37CB9" w:rsidRDefault="00171B5E" w:rsidP="00171B5E">
      <w:pPr>
        <w:widowControl/>
        <w:autoSpaceDE/>
        <w:autoSpaceDN/>
        <w:ind w:left="1080"/>
        <w:rPr>
          <w:rFonts w:cs="Calibri"/>
          <w:color w:val="auto"/>
          <w:sz w:val="22"/>
          <w:lang w:bidi="ar-SA"/>
        </w:rPr>
      </w:pPr>
      <w:r w:rsidRPr="002C0A4F">
        <w:rPr>
          <w:rFonts w:cs="Calibri"/>
          <w:noProof/>
          <w:color w:val="auto"/>
          <w:sz w:val="22"/>
          <w:lang w:bidi="ar-SA"/>
        </w:rPr>
        <w:drawing>
          <wp:inline distT="0" distB="0" distL="0" distR="0" wp14:anchorId="3393505E" wp14:editId="357EE790">
            <wp:extent cx="4498759" cy="3346450"/>
            <wp:effectExtent l="0" t="0" r="0" b="6350"/>
            <wp:docPr id="1732092448" name="Picture 173209244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109132" name="Picture 1" descr="A screenshot of a computer&#10;&#10;Description automatically generated"/>
                    <pic:cNvPicPr/>
                  </pic:nvPicPr>
                  <pic:blipFill>
                    <a:blip r:embed="rId83"/>
                    <a:stretch>
                      <a:fillRect/>
                    </a:stretch>
                  </pic:blipFill>
                  <pic:spPr>
                    <a:xfrm>
                      <a:off x="0" y="0"/>
                      <a:ext cx="4504791" cy="3350937"/>
                    </a:xfrm>
                    <a:prstGeom prst="rect">
                      <a:avLst/>
                    </a:prstGeom>
                  </pic:spPr>
                </pic:pic>
              </a:graphicData>
            </a:graphic>
          </wp:inline>
        </w:drawing>
      </w:r>
    </w:p>
    <w:p w14:paraId="2E3D4E0A" w14:textId="77777777" w:rsidR="00171B5E" w:rsidRPr="00A37CB9" w:rsidRDefault="00171B5E" w:rsidP="00171B5E">
      <w:pPr>
        <w:widowControl/>
        <w:autoSpaceDE/>
        <w:autoSpaceDN/>
        <w:ind w:left="1080"/>
        <w:rPr>
          <w:rFonts w:cs="Calibri"/>
          <w:color w:val="534F4B"/>
          <w:szCs w:val="21"/>
          <w:lang w:bidi="ar-SA"/>
        </w:rPr>
      </w:pPr>
      <w:r w:rsidRPr="00A37CB9">
        <w:rPr>
          <w:rFonts w:cs="Calibri"/>
          <w:color w:val="534F4B"/>
          <w:szCs w:val="21"/>
          <w:lang w:bidi="ar-SA"/>
        </w:rPr>
        <w:t> </w:t>
      </w:r>
    </w:p>
    <w:p w14:paraId="00E7982C" w14:textId="77777777" w:rsidR="00171B5E" w:rsidRPr="00A37CB9" w:rsidRDefault="00171B5E" w:rsidP="00171B5E">
      <w:pPr>
        <w:widowControl/>
        <w:autoSpaceDE/>
        <w:autoSpaceDN/>
        <w:ind w:left="1080"/>
        <w:rPr>
          <w:rFonts w:cs="Calibri"/>
          <w:color w:val="534F4B"/>
          <w:szCs w:val="21"/>
          <w:lang w:bidi="ar-SA"/>
        </w:rPr>
      </w:pPr>
      <w:r w:rsidRPr="00A37CB9">
        <w:rPr>
          <w:rFonts w:cs="Calibri"/>
          <w:color w:val="534F4B"/>
          <w:szCs w:val="21"/>
          <w:lang w:bidi="ar-SA"/>
        </w:rPr>
        <w:t>Step 4:</w:t>
      </w:r>
    </w:p>
    <w:p w14:paraId="4FC58ED9" w14:textId="77777777" w:rsidR="00171B5E" w:rsidRPr="00A37CB9" w:rsidRDefault="00171B5E" w:rsidP="00171B5E">
      <w:pPr>
        <w:widowControl/>
        <w:autoSpaceDE/>
        <w:autoSpaceDN/>
        <w:ind w:left="1080"/>
        <w:rPr>
          <w:rFonts w:cs="Calibri"/>
          <w:color w:val="534F4B"/>
          <w:szCs w:val="21"/>
          <w:lang w:bidi="ar-SA"/>
        </w:rPr>
      </w:pPr>
      <w:r w:rsidRPr="00A37CB9">
        <w:rPr>
          <w:rFonts w:cs="Calibri"/>
          <w:color w:val="534F4B"/>
          <w:szCs w:val="21"/>
          <w:lang w:bidi="ar-SA"/>
        </w:rPr>
        <w:t xml:space="preserve"> </w:t>
      </w:r>
    </w:p>
    <w:p w14:paraId="690603E1" w14:textId="77777777" w:rsidR="00171B5E" w:rsidRPr="00A37CB9" w:rsidRDefault="00171B5E" w:rsidP="00171B5E">
      <w:pPr>
        <w:widowControl/>
        <w:autoSpaceDE/>
        <w:autoSpaceDN/>
        <w:ind w:left="1080"/>
        <w:rPr>
          <w:rFonts w:cs="Calibri"/>
          <w:color w:val="auto"/>
          <w:sz w:val="22"/>
          <w:lang w:bidi="ar-SA"/>
        </w:rPr>
      </w:pPr>
      <w:r w:rsidRPr="00A37CB9">
        <w:rPr>
          <w:rFonts w:asciiTheme="minorHAnsi" w:hAnsiTheme="minorHAnsi"/>
          <w:noProof/>
        </w:rPr>
        <w:lastRenderedPageBreak/>
        <w:drawing>
          <wp:inline distT="0" distB="0" distL="0" distR="0" wp14:anchorId="608648BE" wp14:editId="6F0737D4">
            <wp:extent cx="3835400" cy="2327875"/>
            <wp:effectExtent l="0" t="0" r="0" b="0"/>
            <wp:docPr id="356213365" name="Picture 35621336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332168" name="Picture 3" descr="A screenshot of a computer&#10;&#10;Description automatically generated with medium confidence"/>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3839214" cy="2330190"/>
                    </a:xfrm>
                    <a:prstGeom prst="rect">
                      <a:avLst/>
                    </a:prstGeom>
                    <a:noFill/>
                    <a:ln>
                      <a:noFill/>
                    </a:ln>
                  </pic:spPr>
                </pic:pic>
              </a:graphicData>
            </a:graphic>
          </wp:inline>
        </w:drawing>
      </w:r>
    </w:p>
    <w:p w14:paraId="26CFCD5E" w14:textId="77777777" w:rsidR="00171B5E" w:rsidRPr="00A37CB9" w:rsidRDefault="00171B5E" w:rsidP="00171B5E">
      <w:pPr>
        <w:widowControl/>
        <w:autoSpaceDE/>
        <w:autoSpaceDN/>
        <w:ind w:left="1080"/>
        <w:rPr>
          <w:rFonts w:cs="Calibri"/>
          <w:color w:val="534F4B"/>
          <w:szCs w:val="21"/>
          <w:lang w:bidi="ar-SA"/>
        </w:rPr>
      </w:pPr>
      <w:r w:rsidRPr="00A37CB9">
        <w:rPr>
          <w:rFonts w:cs="Calibri"/>
          <w:color w:val="534F4B"/>
          <w:szCs w:val="21"/>
          <w:lang w:bidi="ar-SA"/>
        </w:rPr>
        <w:t> </w:t>
      </w:r>
    </w:p>
    <w:p w14:paraId="0D0667F1" w14:textId="77777777" w:rsidR="00171B5E" w:rsidRPr="00A37CB9" w:rsidRDefault="00171B5E" w:rsidP="00171B5E">
      <w:pPr>
        <w:widowControl/>
        <w:autoSpaceDE/>
        <w:autoSpaceDN/>
        <w:ind w:left="1080"/>
        <w:rPr>
          <w:rFonts w:cs="Calibri"/>
          <w:color w:val="534F4B"/>
          <w:szCs w:val="21"/>
          <w:lang w:bidi="ar-SA"/>
        </w:rPr>
      </w:pPr>
      <w:r w:rsidRPr="00A37CB9">
        <w:rPr>
          <w:rFonts w:cs="Calibri"/>
          <w:color w:val="534F4B"/>
          <w:szCs w:val="21"/>
          <w:lang w:bidi="ar-SA"/>
        </w:rPr>
        <w:t xml:space="preserve">Step 5: </w:t>
      </w:r>
    </w:p>
    <w:p w14:paraId="49CE4564" w14:textId="77777777" w:rsidR="00171B5E" w:rsidRPr="00A37CB9" w:rsidRDefault="00171B5E" w:rsidP="00171B5E">
      <w:pPr>
        <w:widowControl/>
        <w:autoSpaceDE/>
        <w:autoSpaceDN/>
        <w:ind w:left="1080"/>
        <w:rPr>
          <w:rFonts w:cs="Calibri"/>
          <w:color w:val="auto"/>
          <w:sz w:val="22"/>
          <w:lang w:bidi="ar-SA"/>
        </w:rPr>
      </w:pPr>
      <w:r w:rsidRPr="00A37CB9">
        <w:rPr>
          <w:rFonts w:asciiTheme="minorHAnsi" w:hAnsiTheme="minorHAnsi"/>
          <w:noProof/>
        </w:rPr>
        <w:drawing>
          <wp:inline distT="0" distB="0" distL="0" distR="0" wp14:anchorId="3FFEC171" wp14:editId="5942B42E">
            <wp:extent cx="3911600" cy="2395855"/>
            <wp:effectExtent l="0" t="0" r="0" b="4445"/>
            <wp:docPr id="766017923" name="Picture 7660179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066691" name="Picture 2" descr="A screenshot of a computer&#10;&#10;Description automatically generated"/>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3912306" cy="2396287"/>
                    </a:xfrm>
                    <a:prstGeom prst="rect">
                      <a:avLst/>
                    </a:prstGeom>
                    <a:noFill/>
                    <a:ln>
                      <a:noFill/>
                    </a:ln>
                  </pic:spPr>
                </pic:pic>
              </a:graphicData>
            </a:graphic>
          </wp:inline>
        </w:drawing>
      </w:r>
    </w:p>
    <w:p w14:paraId="0948FA0E" w14:textId="77777777" w:rsidR="00171B5E" w:rsidRPr="00A37CB9" w:rsidRDefault="00171B5E" w:rsidP="00171B5E">
      <w:pPr>
        <w:widowControl/>
        <w:autoSpaceDE/>
        <w:autoSpaceDN/>
        <w:ind w:left="1080"/>
        <w:rPr>
          <w:rFonts w:cs="Calibri"/>
          <w:color w:val="534F4B"/>
          <w:szCs w:val="21"/>
          <w:lang w:bidi="ar-SA"/>
        </w:rPr>
      </w:pPr>
      <w:r w:rsidRPr="00A37CB9">
        <w:rPr>
          <w:rFonts w:cs="Calibri"/>
          <w:color w:val="534F4B"/>
          <w:szCs w:val="21"/>
          <w:lang w:bidi="ar-SA"/>
        </w:rPr>
        <w:t>Step 6:</w:t>
      </w:r>
    </w:p>
    <w:p w14:paraId="4FAD8DB4" w14:textId="77777777" w:rsidR="00171B5E" w:rsidRPr="00A37CB9" w:rsidRDefault="00171B5E" w:rsidP="00171B5E">
      <w:pPr>
        <w:widowControl/>
        <w:autoSpaceDE/>
        <w:autoSpaceDN/>
        <w:ind w:left="1080"/>
        <w:rPr>
          <w:rFonts w:cs="Calibri"/>
          <w:color w:val="534F4B"/>
          <w:szCs w:val="21"/>
          <w:lang w:bidi="ar-SA"/>
        </w:rPr>
      </w:pPr>
      <w:r w:rsidRPr="00A37CB9">
        <w:rPr>
          <w:rFonts w:cs="Calibri"/>
          <w:color w:val="534F4B"/>
          <w:szCs w:val="21"/>
          <w:lang w:bidi="ar-SA"/>
        </w:rPr>
        <w:t xml:space="preserve"> </w:t>
      </w:r>
    </w:p>
    <w:p w14:paraId="50220915" w14:textId="77777777" w:rsidR="00171B5E" w:rsidRPr="00A37CB9" w:rsidRDefault="00171B5E" w:rsidP="00171B5E">
      <w:pPr>
        <w:widowControl/>
        <w:autoSpaceDE/>
        <w:autoSpaceDN/>
        <w:ind w:left="1080"/>
        <w:rPr>
          <w:rFonts w:cs="Calibri"/>
          <w:color w:val="auto"/>
          <w:sz w:val="22"/>
          <w:lang w:bidi="ar-SA"/>
        </w:rPr>
      </w:pPr>
      <w:r w:rsidRPr="00A96510">
        <w:rPr>
          <w:rFonts w:cs="Calibri"/>
          <w:noProof/>
          <w:color w:val="auto"/>
          <w:sz w:val="22"/>
          <w:lang w:bidi="ar-SA"/>
        </w:rPr>
        <w:drawing>
          <wp:inline distT="0" distB="0" distL="0" distR="0" wp14:anchorId="30A98ABB" wp14:editId="733BE599">
            <wp:extent cx="3531171" cy="2686050"/>
            <wp:effectExtent l="0" t="0" r="0" b="0"/>
            <wp:docPr id="1512178239" name="Picture 15121782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199521" name="Picture 1" descr="A screenshot of a computer&#10;&#10;Description automatically generated"/>
                    <pic:cNvPicPr/>
                  </pic:nvPicPr>
                  <pic:blipFill>
                    <a:blip r:embed="rId128"/>
                    <a:stretch>
                      <a:fillRect/>
                    </a:stretch>
                  </pic:blipFill>
                  <pic:spPr>
                    <a:xfrm>
                      <a:off x="0" y="0"/>
                      <a:ext cx="3549208" cy="2699770"/>
                    </a:xfrm>
                    <a:prstGeom prst="rect">
                      <a:avLst/>
                    </a:prstGeom>
                  </pic:spPr>
                </pic:pic>
              </a:graphicData>
            </a:graphic>
          </wp:inline>
        </w:drawing>
      </w:r>
    </w:p>
    <w:p w14:paraId="44C34A8A" w14:textId="77777777" w:rsidR="00171B5E" w:rsidRPr="00A37CB9" w:rsidRDefault="00171B5E" w:rsidP="00171B5E">
      <w:pPr>
        <w:widowControl/>
        <w:autoSpaceDE/>
        <w:autoSpaceDN/>
        <w:ind w:left="1080"/>
        <w:rPr>
          <w:rFonts w:cs="Calibri"/>
          <w:color w:val="534F4B"/>
          <w:szCs w:val="21"/>
          <w:lang w:bidi="ar-SA"/>
        </w:rPr>
      </w:pPr>
      <w:r w:rsidRPr="00A37CB9">
        <w:rPr>
          <w:rFonts w:cs="Calibri"/>
          <w:color w:val="534F4B"/>
          <w:szCs w:val="21"/>
          <w:lang w:bidi="ar-SA"/>
        </w:rPr>
        <w:t> </w:t>
      </w:r>
    </w:p>
    <w:p w14:paraId="130F56CB" w14:textId="77777777" w:rsidR="00171B5E" w:rsidRDefault="00171B5E" w:rsidP="00171B5E">
      <w:pPr>
        <w:pStyle w:val="ListParagraph"/>
        <w:ind w:left="1080"/>
      </w:pPr>
    </w:p>
    <w:p w14:paraId="4E81683C" w14:textId="77777777" w:rsidR="00171B5E" w:rsidRPr="00252157" w:rsidRDefault="00171B5E" w:rsidP="003312D6">
      <w:pPr>
        <w:pStyle w:val="ListParagraph"/>
        <w:numPr>
          <w:ilvl w:val="0"/>
          <w:numId w:val="30"/>
        </w:numPr>
        <w:rPr>
          <w:b/>
        </w:rPr>
      </w:pPr>
      <w:r w:rsidRPr="00252157">
        <w:rPr>
          <w:b/>
        </w:rPr>
        <w:t>Create Self-signed certificate</w:t>
      </w:r>
    </w:p>
    <w:p w14:paraId="5588B25E" w14:textId="77777777" w:rsidR="00171B5E" w:rsidRDefault="00171B5E" w:rsidP="003312D6">
      <w:pPr>
        <w:pStyle w:val="ListParagraph"/>
        <w:numPr>
          <w:ilvl w:val="0"/>
          <w:numId w:val="28"/>
        </w:numPr>
      </w:pPr>
      <w:r>
        <w:t>Logon to the Server using RDP.</w:t>
      </w:r>
    </w:p>
    <w:p w14:paraId="782FA18D" w14:textId="77777777" w:rsidR="00171B5E" w:rsidRDefault="00171B5E" w:rsidP="003312D6">
      <w:pPr>
        <w:pStyle w:val="ListParagraph"/>
        <w:numPr>
          <w:ilvl w:val="0"/>
          <w:numId w:val="28"/>
        </w:numPr>
      </w:pPr>
      <w:r>
        <w:t>Open Windows PowerShell ISE in admin mode and execute the following command and copy the thumbprint.</w:t>
      </w:r>
    </w:p>
    <w:p w14:paraId="5655A385" w14:textId="77777777" w:rsidR="00171B5E" w:rsidRPr="00B83AA4" w:rsidRDefault="00171B5E" w:rsidP="003312D6">
      <w:pPr>
        <w:pStyle w:val="ListParagraph"/>
        <w:numPr>
          <w:ilvl w:val="0"/>
          <w:numId w:val="28"/>
        </w:numPr>
      </w:pPr>
      <w:r>
        <w:t>Provide VM DNS name and Friendly Name for below yellow highlighted color- and execute it.</w:t>
      </w:r>
    </w:p>
    <w:p w14:paraId="2E6F048D" w14:textId="77777777" w:rsidR="00171B5E" w:rsidRDefault="00171B5E" w:rsidP="00171B5E">
      <w:pPr>
        <w:pStyle w:val="ListParagraph"/>
        <w:ind w:left="1440"/>
      </w:pPr>
    </w:p>
    <w:tbl>
      <w:tblPr>
        <w:tblStyle w:val="TableGrid"/>
        <w:tblW w:w="0" w:type="auto"/>
        <w:tblInd w:w="1800" w:type="dxa"/>
        <w:tblLook w:val="04A0" w:firstRow="1" w:lastRow="0" w:firstColumn="1" w:lastColumn="0" w:noHBand="0" w:noVBand="1"/>
      </w:tblPr>
      <w:tblGrid>
        <w:gridCol w:w="8108"/>
      </w:tblGrid>
      <w:tr w:rsidR="00171B5E" w14:paraId="111E060F" w14:textId="77777777">
        <w:tc>
          <w:tcPr>
            <w:tcW w:w="9926" w:type="dxa"/>
          </w:tcPr>
          <w:p w14:paraId="740E69E4" w14:textId="77777777" w:rsidR="00171B5E" w:rsidRDefault="00171B5E">
            <w:pPr>
              <w:widowControl/>
              <w:shd w:val="clear" w:color="auto" w:fill="FFFFFF"/>
              <w:adjustRightInd w:val="0"/>
              <w:rPr>
                <w:rFonts w:ascii="Lucida Console" w:eastAsiaTheme="minorHAnsi" w:hAnsi="Lucida Console" w:cs="Lucida Console"/>
                <w:color w:val="8B0000"/>
                <w:sz w:val="18"/>
                <w:szCs w:val="18"/>
                <w:lang w:bidi="ar-SA"/>
              </w:rPr>
            </w:pPr>
            <w:r w:rsidRPr="00B83AA4">
              <w:rPr>
                <w:rFonts w:ascii="Lucida Console" w:eastAsiaTheme="minorHAnsi" w:hAnsi="Lucida Console" w:cs="Lucida Console"/>
                <w:color w:val="0000FF"/>
                <w:sz w:val="18"/>
                <w:szCs w:val="18"/>
                <w:lang w:bidi="ar-SA"/>
              </w:rPr>
              <w:t>New-</w:t>
            </w:r>
            <w:proofErr w:type="spellStart"/>
            <w:r w:rsidRPr="00B83AA4">
              <w:rPr>
                <w:rFonts w:ascii="Lucida Console" w:eastAsiaTheme="minorHAnsi" w:hAnsi="Lucida Console" w:cs="Lucida Console"/>
                <w:color w:val="0000FF"/>
                <w:sz w:val="18"/>
                <w:szCs w:val="18"/>
                <w:lang w:bidi="ar-SA"/>
              </w:rPr>
              <w:t>SelfSignedCertificate</w:t>
            </w:r>
            <w:proofErr w:type="spellEnd"/>
            <w:r w:rsidRPr="00B83AA4">
              <w:rPr>
                <w:rFonts w:ascii="Lucida Console" w:eastAsiaTheme="minorHAnsi" w:hAnsi="Lucida Console" w:cs="Lucida Console"/>
                <w:color w:val="auto"/>
                <w:sz w:val="18"/>
                <w:szCs w:val="18"/>
                <w:lang w:bidi="ar-SA"/>
              </w:rPr>
              <w:t xml:space="preserve"> </w:t>
            </w:r>
            <w:r w:rsidRPr="00B83AA4">
              <w:rPr>
                <w:rFonts w:ascii="Lucida Console" w:eastAsiaTheme="minorHAnsi" w:hAnsi="Lucida Console" w:cs="Lucida Console"/>
                <w:color w:val="000080"/>
                <w:sz w:val="18"/>
                <w:szCs w:val="18"/>
                <w:lang w:bidi="ar-SA"/>
              </w:rPr>
              <w:t>-</w:t>
            </w:r>
            <w:proofErr w:type="spellStart"/>
            <w:r w:rsidRPr="00B83AA4">
              <w:rPr>
                <w:rFonts w:ascii="Lucida Console" w:eastAsiaTheme="minorHAnsi" w:hAnsi="Lucida Console" w:cs="Lucida Console"/>
                <w:color w:val="000080"/>
                <w:sz w:val="18"/>
                <w:szCs w:val="18"/>
                <w:lang w:bidi="ar-SA"/>
              </w:rPr>
              <w:t>DnsName</w:t>
            </w:r>
            <w:proofErr w:type="spellEnd"/>
            <w:r w:rsidRPr="00B83AA4">
              <w:rPr>
                <w:rFonts w:ascii="Lucida Console" w:eastAsiaTheme="minorHAnsi" w:hAnsi="Lucida Console" w:cs="Lucida Console"/>
                <w:color w:val="auto"/>
                <w:sz w:val="18"/>
                <w:szCs w:val="18"/>
                <w:lang w:bidi="ar-SA"/>
              </w:rPr>
              <w:t xml:space="preserve"> </w:t>
            </w:r>
            <w:r w:rsidRPr="00B83AA4">
              <w:rPr>
                <w:rFonts w:ascii="Lucida Console" w:eastAsiaTheme="minorHAnsi" w:hAnsi="Lucida Console" w:cs="Lucida Console"/>
                <w:color w:val="8B0000"/>
                <w:sz w:val="18"/>
                <w:szCs w:val="18"/>
                <w:lang w:bidi="ar-SA"/>
              </w:rPr>
              <w:t>'&lt;</w:t>
            </w:r>
            <w:r w:rsidRPr="00B83AA4">
              <w:rPr>
                <w:rFonts w:ascii="Lucida Console" w:eastAsiaTheme="minorHAnsi" w:hAnsi="Lucida Console" w:cs="Lucida Console"/>
                <w:color w:val="8B0000"/>
                <w:sz w:val="18"/>
                <w:szCs w:val="18"/>
                <w:highlight w:val="yellow"/>
                <w:lang w:bidi="ar-SA"/>
              </w:rPr>
              <w:t>vmdatamartdev.hpefs-odessa.com</w:t>
            </w:r>
            <w:r w:rsidRPr="00B83AA4">
              <w:rPr>
                <w:rFonts w:ascii="Lucida Console" w:eastAsiaTheme="minorHAnsi" w:hAnsi="Lucida Console" w:cs="Lucida Console"/>
                <w:color w:val="8B0000"/>
                <w:sz w:val="18"/>
                <w:szCs w:val="18"/>
                <w:lang w:bidi="ar-SA"/>
              </w:rPr>
              <w:t>&gt;'</w:t>
            </w:r>
            <w:r w:rsidRPr="00B83AA4">
              <w:rPr>
                <w:rFonts w:ascii="Lucida Console" w:eastAsiaTheme="minorHAnsi" w:hAnsi="Lucida Console" w:cs="Lucida Console"/>
                <w:color w:val="auto"/>
                <w:sz w:val="18"/>
                <w:szCs w:val="18"/>
                <w:lang w:bidi="ar-SA"/>
              </w:rPr>
              <w:t xml:space="preserve"> </w:t>
            </w:r>
            <w:r w:rsidRPr="00B83AA4">
              <w:rPr>
                <w:rFonts w:ascii="Lucida Console" w:eastAsiaTheme="minorHAnsi" w:hAnsi="Lucida Console" w:cs="Lucida Console"/>
                <w:color w:val="000080"/>
                <w:sz w:val="18"/>
                <w:szCs w:val="18"/>
                <w:lang w:bidi="ar-SA"/>
              </w:rPr>
              <w:t>-</w:t>
            </w:r>
            <w:proofErr w:type="spellStart"/>
            <w:r w:rsidRPr="00B83AA4">
              <w:rPr>
                <w:rFonts w:ascii="Lucida Console" w:eastAsiaTheme="minorHAnsi" w:hAnsi="Lucida Console" w:cs="Lucida Console"/>
                <w:color w:val="000080"/>
                <w:sz w:val="18"/>
                <w:szCs w:val="18"/>
                <w:lang w:bidi="ar-SA"/>
              </w:rPr>
              <w:t>CertStoreLocation</w:t>
            </w:r>
            <w:proofErr w:type="spellEnd"/>
            <w:r w:rsidRPr="00B83AA4">
              <w:rPr>
                <w:rFonts w:ascii="Lucida Console" w:eastAsiaTheme="minorHAnsi" w:hAnsi="Lucida Console" w:cs="Lucida Console"/>
                <w:color w:val="auto"/>
                <w:sz w:val="18"/>
                <w:szCs w:val="18"/>
                <w:lang w:bidi="ar-SA"/>
              </w:rPr>
              <w:t xml:space="preserve"> </w:t>
            </w:r>
            <w:r w:rsidRPr="00B83AA4">
              <w:rPr>
                <w:rFonts w:ascii="Lucida Console" w:eastAsiaTheme="minorHAnsi" w:hAnsi="Lucida Console" w:cs="Lucida Console"/>
                <w:color w:val="8A2BE2"/>
                <w:sz w:val="18"/>
                <w:szCs w:val="18"/>
                <w:lang w:bidi="ar-SA"/>
              </w:rPr>
              <w:t>Cert:\</w:t>
            </w:r>
            <w:proofErr w:type="spellStart"/>
            <w:r w:rsidRPr="00B83AA4">
              <w:rPr>
                <w:rFonts w:ascii="Lucida Console" w:eastAsiaTheme="minorHAnsi" w:hAnsi="Lucida Console" w:cs="Lucida Console"/>
                <w:color w:val="8A2BE2"/>
                <w:sz w:val="18"/>
                <w:szCs w:val="18"/>
                <w:lang w:bidi="ar-SA"/>
              </w:rPr>
              <w:t>LocalMachine</w:t>
            </w:r>
            <w:proofErr w:type="spellEnd"/>
            <w:r w:rsidRPr="00B83AA4">
              <w:rPr>
                <w:rFonts w:ascii="Lucida Console" w:eastAsiaTheme="minorHAnsi" w:hAnsi="Lucida Console" w:cs="Lucida Console"/>
                <w:color w:val="8A2BE2"/>
                <w:sz w:val="18"/>
                <w:szCs w:val="18"/>
                <w:lang w:bidi="ar-SA"/>
              </w:rPr>
              <w:t>\My</w:t>
            </w:r>
            <w:r w:rsidRPr="00B83AA4">
              <w:rPr>
                <w:rFonts w:ascii="Lucida Console" w:eastAsiaTheme="minorHAnsi" w:hAnsi="Lucida Console" w:cs="Lucida Console"/>
                <w:color w:val="auto"/>
                <w:sz w:val="18"/>
                <w:szCs w:val="18"/>
                <w:lang w:bidi="ar-SA"/>
              </w:rPr>
              <w:t xml:space="preserve"> </w:t>
            </w:r>
            <w:r w:rsidRPr="00B83AA4">
              <w:rPr>
                <w:rFonts w:ascii="Lucida Console" w:eastAsiaTheme="minorHAnsi" w:hAnsi="Lucida Console" w:cs="Lucida Console"/>
                <w:color w:val="000080"/>
                <w:sz w:val="18"/>
                <w:szCs w:val="18"/>
                <w:lang w:bidi="ar-SA"/>
              </w:rPr>
              <w:t>-</w:t>
            </w:r>
            <w:proofErr w:type="spellStart"/>
            <w:r w:rsidRPr="00B83AA4">
              <w:rPr>
                <w:rFonts w:ascii="Lucida Console" w:eastAsiaTheme="minorHAnsi" w:hAnsi="Lucida Console" w:cs="Lucida Console"/>
                <w:color w:val="000080"/>
                <w:sz w:val="18"/>
                <w:szCs w:val="18"/>
                <w:lang w:bidi="ar-SA"/>
              </w:rPr>
              <w:t>FriendlyName</w:t>
            </w:r>
            <w:proofErr w:type="spellEnd"/>
            <w:r w:rsidRPr="00B83AA4">
              <w:rPr>
                <w:rFonts w:ascii="Lucida Console" w:eastAsiaTheme="minorHAnsi" w:hAnsi="Lucida Console" w:cs="Lucida Console"/>
                <w:color w:val="auto"/>
                <w:sz w:val="18"/>
                <w:szCs w:val="18"/>
                <w:lang w:bidi="ar-SA"/>
              </w:rPr>
              <w:t xml:space="preserve"> </w:t>
            </w:r>
            <w:r w:rsidRPr="00B83AA4">
              <w:rPr>
                <w:rFonts w:ascii="Lucida Console" w:eastAsiaTheme="minorHAnsi" w:hAnsi="Lucida Console" w:cs="Lucida Console"/>
                <w:color w:val="8B0000"/>
                <w:sz w:val="18"/>
                <w:szCs w:val="18"/>
                <w:lang w:bidi="ar-SA"/>
              </w:rPr>
              <w:t>'</w:t>
            </w:r>
            <w:proofErr w:type="spellStart"/>
            <w:r w:rsidRPr="00B83AA4">
              <w:rPr>
                <w:rFonts w:ascii="Lucida Console" w:eastAsiaTheme="minorHAnsi" w:hAnsi="Lucida Console" w:cs="Lucida Console"/>
                <w:color w:val="8B0000"/>
                <w:sz w:val="18"/>
                <w:szCs w:val="18"/>
                <w:highlight w:val="yellow"/>
                <w:lang w:bidi="ar-SA"/>
              </w:rPr>
              <w:t>vmdatamartdev</w:t>
            </w:r>
            <w:proofErr w:type="spellEnd"/>
            <w:r w:rsidRPr="00B83AA4">
              <w:rPr>
                <w:rFonts w:ascii="Lucida Console" w:eastAsiaTheme="minorHAnsi" w:hAnsi="Lucida Console" w:cs="Lucida Console"/>
                <w:color w:val="8B0000"/>
                <w:sz w:val="18"/>
                <w:szCs w:val="18"/>
                <w:lang w:bidi="ar-SA"/>
              </w:rPr>
              <w:t xml:space="preserve">' </w:t>
            </w:r>
          </w:p>
          <w:p w14:paraId="68013368" w14:textId="77777777" w:rsidR="00171B5E" w:rsidRDefault="00171B5E">
            <w:pPr>
              <w:pStyle w:val="ListParagraph"/>
            </w:pPr>
          </w:p>
        </w:tc>
      </w:tr>
    </w:tbl>
    <w:p w14:paraId="47DB28CB" w14:textId="77777777" w:rsidR="00171B5E" w:rsidRDefault="00171B5E" w:rsidP="00171B5E">
      <w:pPr>
        <w:pStyle w:val="ListParagraph"/>
        <w:ind w:left="1800"/>
      </w:pPr>
    </w:p>
    <w:p w14:paraId="3DB8C831" w14:textId="77777777" w:rsidR="00171B5E" w:rsidRDefault="00171B5E" w:rsidP="00171B5E">
      <w:pPr>
        <w:pStyle w:val="ListParagraph"/>
        <w:ind w:left="1440"/>
      </w:pPr>
    </w:p>
    <w:p w14:paraId="74E4CE79" w14:textId="77777777" w:rsidR="00171B5E" w:rsidRDefault="00171B5E" w:rsidP="00171B5E">
      <w:pPr>
        <w:pStyle w:val="ListParagraph"/>
        <w:ind w:left="1800"/>
      </w:pPr>
      <w:r w:rsidRPr="00ED297B">
        <w:rPr>
          <w:noProof/>
        </w:rPr>
        <w:drawing>
          <wp:inline distT="0" distB="0" distL="0" distR="0" wp14:anchorId="5BE40B3A" wp14:editId="568F9898">
            <wp:extent cx="4486655" cy="2032000"/>
            <wp:effectExtent l="0" t="0" r="9525" b="6350"/>
            <wp:docPr id="979839164" name="Picture 97983916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839164" name="Picture 979839164" descr="A screenshot of a computer&#10;&#10;Description automatically generated"/>
                    <pic:cNvPicPr/>
                  </pic:nvPicPr>
                  <pic:blipFill>
                    <a:blip r:embed="rId87"/>
                    <a:stretch>
                      <a:fillRect/>
                    </a:stretch>
                  </pic:blipFill>
                  <pic:spPr>
                    <a:xfrm>
                      <a:off x="0" y="0"/>
                      <a:ext cx="4510730" cy="2042904"/>
                    </a:xfrm>
                    <a:prstGeom prst="rect">
                      <a:avLst/>
                    </a:prstGeom>
                  </pic:spPr>
                </pic:pic>
              </a:graphicData>
            </a:graphic>
          </wp:inline>
        </w:drawing>
      </w:r>
    </w:p>
    <w:p w14:paraId="08D1ED86" w14:textId="77777777" w:rsidR="00171B5E" w:rsidRDefault="00171B5E" w:rsidP="00171B5E">
      <w:pPr>
        <w:pStyle w:val="ListParagraph"/>
        <w:ind w:left="1080"/>
      </w:pPr>
    </w:p>
    <w:p w14:paraId="7891E101" w14:textId="5A02BD1D" w:rsidR="00171B5E" w:rsidRPr="00252157" w:rsidRDefault="00171B5E" w:rsidP="003312D6">
      <w:pPr>
        <w:pStyle w:val="ListParagraph"/>
        <w:numPr>
          <w:ilvl w:val="0"/>
          <w:numId w:val="30"/>
        </w:numPr>
        <w:rPr>
          <w:b/>
        </w:rPr>
      </w:pPr>
      <w:r w:rsidRPr="00252157">
        <w:rPr>
          <w:b/>
          <w:bCs/>
        </w:rPr>
        <w:t xml:space="preserve">Configure </w:t>
      </w:r>
      <w:proofErr w:type="spellStart"/>
      <w:r w:rsidRPr="00252157">
        <w:rPr>
          <w:b/>
          <w:bCs/>
        </w:rPr>
        <w:t>WinRM</w:t>
      </w:r>
      <w:proofErr w:type="spellEnd"/>
      <w:r w:rsidRPr="00252157">
        <w:rPr>
          <w:b/>
          <w:bCs/>
        </w:rPr>
        <w:t xml:space="preserve"> to listen on </w:t>
      </w:r>
      <w:r w:rsidR="00E16B21" w:rsidRPr="00252157">
        <w:rPr>
          <w:b/>
          <w:bCs/>
        </w:rPr>
        <w:t>5986.</w:t>
      </w:r>
    </w:p>
    <w:p w14:paraId="0F71CD77" w14:textId="77777777" w:rsidR="00171B5E" w:rsidRDefault="00171B5E" w:rsidP="003312D6">
      <w:pPr>
        <w:pStyle w:val="ListParagraph"/>
        <w:numPr>
          <w:ilvl w:val="0"/>
          <w:numId w:val="27"/>
        </w:numPr>
      </w:pPr>
      <w:r>
        <w:t>Open command prompt in admin mode</w:t>
      </w:r>
    </w:p>
    <w:p w14:paraId="1BE40980" w14:textId="77777777" w:rsidR="00171B5E" w:rsidRDefault="00171B5E" w:rsidP="003312D6">
      <w:pPr>
        <w:pStyle w:val="ListParagraph"/>
        <w:numPr>
          <w:ilvl w:val="0"/>
          <w:numId w:val="27"/>
        </w:numPr>
      </w:pPr>
      <w:r>
        <w:t>Run the following command, pasting your new certificate’s thumbprint into the command (all on one line)</w:t>
      </w:r>
    </w:p>
    <w:p w14:paraId="164D40FB" w14:textId="77777777" w:rsidR="00171B5E" w:rsidRDefault="00171B5E" w:rsidP="00171B5E">
      <w:pPr>
        <w:widowControl/>
        <w:shd w:val="clear" w:color="auto" w:fill="FFFFFF"/>
        <w:adjustRightInd w:val="0"/>
        <w:ind w:left="1800"/>
        <w:rPr>
          <w:rFonts w:ascii="Lucida Console" w:eastAsiaTheme="minorHAnsi" w:hAnsi="Lucida Console" w:cs="Lucida Console"/>
          <w:color w:val="0000FF"/>
          <w:sz w:val="18"/>
          <w:szCs w:val="18"/>
          <w:lang w:bidi="ar-SA"/>
        </w:rPr>
      </w:pPr>
    </w:p>
    <w:tbl>
      <w:tblPr>
        <w:tblStyle w:val="TableGrid"/>
        <w:tblW w:w="0" w:type="auto"/>
        <w:tblInd w:w="1800" w:type="dxa"/>
        <w:tblLook w:val="04A0" w:firstRow="1" w:lastRow="0" w:firstColumn="1" w:lastColumn="0" w:noHBand="0" w:noVBand="1"/>
      </w:tblPr>
      <w:tblGrid>
        <w:gridCol w:w="8108"/>
      </w:tblGrid>
      <w:tr w:rsidR="00171B5E" w14:paraId="5CA104D7" w14:textId="77777777">
        <w:tc>
          <w:tcPr>
            <w:tcW w:w="9926" w:type="dxa"/>
          </w:tcPr>
          <w:p w14:paraId="2CC2899E" w14:textId="77777777" w:rsidR="00171B5E" w:rsidRDefault="00171B5E">
            <w:pPr>
              <w:widowControl/>
              <w:shd w:val="clear" w:color="auto" w:fill="FFFFFF"/>
              <w:adjustRightInd w:val="0"/>
              <w:rPr>
                <w:rFonts w:ascii="Lucida Console" w:eastAsiaTheme="minorHAnsi" w:hAnsi="Lucida Console" w:cs="Lucida Console"/>
                <w:color w:val="auto"/>
                <w:sz w:val="18"/>
                <w:szCs w:val="18"/>
                <w:lang w:bidi="ar-SA"/>
              </w:rPr>
            </w:pPr>
            <w:proofErr w:type="spellStart"/>
            <w:r w:rsidRPr="00D119AD">
              <w:rPr>
                <w:rFonts w:ascii="Lucida Console" w:eastAsiaTheme="minorHAnsi" w:hAnsi="Lucida Console" w:cs="Lucida Console"/>
                <w:color w:val="0000FF"/>
                <w:sz w:val="18"/>
                <w:szCs w:val="18"/>
                <w:lang w:bidi="ar-SA"/>
              </w:rPr>
              <w:t>winrm</w:t>
            </w:r>
            <w:proofErr w:type="spellEnd"/>
            <w:r w:rsidRPr="00D119AD">
              <w:rPr>
                <w:rFonts w:ascii="Lucida Console" w:eastAsiaTheme="minorHAnsi" w:hAnsi="Lucida Console" w:cs="Lucida Console"/>
                <w:color w:val="auto"/>
                <w:sz w:val="18"/>
                <w:szCs w:val="18"/>
                <w:lang w:bidi="ar-SA"/>
              </w:rPr>
              <w:t xml:space="preserve"> </w:t>
            </w:r>
            <w:r w:rsidRPr="00D119AD">
              <w:rPr>
                <w:rFonts w:ascii="Lucida Console" w:eastAsiaTheme="minorHAnsi" w:hAnsi="Lucida Console" w:cs="Lucida Console"/>
                <w:color w:val="8A2BE2"/>
                <w:sz w:val="18"/>
                <w:szCs w:val="18"/>
                <w:lang w:bidi="ar-SA"/>
              </w:rPr>
              <w:t>create</w:t>
            </w:r>
            <w:r w:rsidRPr="00D119AD">
              <w:rPr>
                <w:rFonts w:ascii="Lucida Console" w:eastAsiaTheme="minorHAnsi" w:hAnsi="Lucida Console" w:cs="Lucida Console"/>
                <w:color w:val="auto"/>
                <w:sz w:val="18"/>
                <w:szCs w:val="18"/>
                <w:lang w:bidi="ar-SA"/>
              </w:rPr>
              <w:t xml:space="preserve"> </w:t>
            </w:r>
            <w:proofErr w:type="spellStart"/>
            <w:r w:rsidRPr="00D119AD">
              <w:rPr>
                <w:rFonts w:ascii="Lucida Console" w:eastAsiaTheme="minorHAnsi" w:hAnsi="Lucida Console" w:cs="Lucida Console"/>
                <w:color w:val="8A2BE2"/>
                <w:sz w:val="18"/>
                <w:szCs w:val="18"/>
                <w:lang w:bidi="ar-SA"/>
              </w:rPr>
              <w:t>winrm</w:t>
            </w:r>
            <w:proofErr w:type="spellEnd"/>
            <w:r w:rsidRPr="00D119AD">
              <w:rPr>
                <w:rFonts w:ascii="Lucida Console" w:eastAsiaTheme="minorHAnsi" w:hAnsi="Lucida Console" w:cs="Lucida Console"/>
                <w:color w:val="8A2BE2"/>
                <w:sz w:val="18"/>
                <w:szCs w:val="18"/>
                <w:lang w:bidi="ar-SA"/>
              </w:rPr>
              <w:t>/config/</w:t>
            </w:r>
            <w:proofErr w:type="spellStart"/>
            <w:r w:rsidRPr="00D119AD">
              <w:rPr>
                <w:rFonts w:ascii="Lucida Console" w:eastAsiaTheme="minorHAnsi" w:hAnsi="Lucida Console" w:cs="Lucida Console"/>
                <w:color w:val="8A2BE2"/>
                <w:sz w:val="18"/>
                <w:szCs w:val="18"/>
                <w:lang w:bidi="ar-SA"/>
              </w:rPr>
              <w:t>Listener?Address</w:t>
            </w:r>
            <w:proofErr w:type="spellEnd"/>
            <w:r w:rsidRPr="00D119AD">
              <w:rPr>
                <w:rFonts w:ascii="Lucida Console" w:eastAsiaTheme="minorHAnsi" w:hAnsi="Lucida Console" w:cs="Lucida Console"/>
                <w:color w:val="8A2BE2"/>
                <w:sz w:val="18"/>
                <w:szCs w:val="18"/>
                <w:lang w:bidi="ar-SA"/>
              </w:rPr>
              <w:t>=*+Transport=HTTPS</w:t>
            </w:r>
            <w:r w:rsidRPr="00D119AD">
              <w:rPr>
                <w:rFonts w:ascii="Lucida Console" w:eastAsiaTheme="minorHAnsi" w:hAnsi="Lucida Console" w:cs="Lucida Console"/>
                <w:color w:val="auto"/>
                <w:sz w:val="18"/>
                <w:szCs w:val="18"/>
                <w:lang w:bidi="ar-SA"/>
              </w:rPr>
              <w:t xml:space="preserve"> </w:t>
            </w:r>
            <w:proofErr w:type="gramStart"/>
            <w:r w:rsidRPr="00D119AD">
              <w:rPr>
                <w:rFonts w:ascii="Lucida Console" w:eastAsiaTheme="minorHAnsi" w:hAnsi="Lucida Console" w:cs="Lucida Console"/>
                <w:color w:val="auto"/>
                <w:sz w:val="18"/>
                <w:szCs w:val="18"/>
                <w:lang w:bidi="ar-SA"/>
              </w:rPr>
              <w:t>@{</w:t>
            </w:r>
            <w:proofErr w:type="gramEnd"/>
            <w:r w:rsidRPr="00D119AD">
              <w:rPr>
                <w:rFonts w:ascii="Lucida Console" w:eastAsiaTheme="minorHAnsi" w:hAnsi="Lucida Console" w:cs="Lucida Console"/>
                <w:color w:val="auto"/>
                <w:sz w:val="18"/>
                <w:szCs w:val="18"/>
                <w:lang w:bidi="ar-SA"/>
              </w:rPr>
              <w:t>Hostname</w:t>
            </w:r>
            <w:r w:rsidRPr="00D119AD">
              <w:rPr>
                <w:rFonts w:ascii="Lucida Console" w:eastAsiaTheme="minorHAnsi" w:hAnsi="Lucida Console" w:cs="Lucida Console"/>
                <w:color w:val="696969"/>
                <w:sz w:val="18"/>
                <w:szCs w:val="18"/>
                <w:lang w:bidi="ar-SA"/>
              </w:rPr>
              <w:t>=</w:t>
            </w:r>
            <w:r w:rsidRPr="00D119AD">
              <w:rPr>
                <w:rFonts w:ascii="Lucida Console" w:eastAsiaTheme="minorHAnsi" w:hAnsi="Lucida Console" w:cs="Lucida Console"/>
                <w:color w:val="8B0000"/>
                <w:sz w:val="18"/>
                <w:szCs w:val="18"/>
                <w:lang w:bidi="ar-SA"/>
              </w:rPr>
              <w:t>"</w:t>
            </w:r>
            <w:r w:rsidRPr="00B57F2C">
              <w:rPr>
                <w:rFonts w:ascii="Lucida Console" w:eastAsiaTheme="minorHAnsi" w:hAnsi="Lucida Console" w:cs="Lucida Console"/>
                <w:color w:val="8B0000"/>
                <w:sz w:val="18"/>
                <w:szCs w:val="18"/>
                <w:highlight w:val="yellow"/>
                <w:lang w:bidi="ar-SA"/>
              </w:rPr>
              <w:t>vmdatamartdev.hpefs-odessa.com</w:t>
            </w:r>
            <w:r w:rsidRPr="00D119AD">
              <w:rPr>
                <w:rFonts w:ascii="Lucida Console" w:eastAsiaTheme="minorHAnsi" w:hAnsi="Lucida Console" w:cs="Lucida Console"/>
                <w:color w:val="8B0000"/>
                <w:sz w:val="18"/>
                <w:szCs w:val="18"/>
                <w:lang w:bidi="ar-SA"/>
              </w:rPr>
              <w:t>"</w:t>
            </w:r>
            <w:r w:rsidRPr="00D119AD">
              <w:rPr>
                <w:rFonts w:ascii="Lucida Console" w:eastAsiaTheme="minorHAnsi" w:hAnsi="Lucida Console" w:cs="Lucida Console"/>
                <w:color w:val="auto"/>
                <w:sz w:val="18"/>
                <w:szCs w:val="18"/>
                <w:lang w:bidi="ar-SA"/>
              </w:rPr>
              <w:t>; CertificateThumbprint</w:t>
            </w:r>
            <w:r w:rsidRPr="00D119AD">
              <w:rPr>
                <w:rFonts w:ascii="Lucida Console" w:eastAsiaTheme="minorHAnsi" w:hAnsi="Lucida Console" w:cs="Lucida Console"/>
                <w:color w:val="696969"/>
                <w:sz w:val="18"/>
                <w:szCs w:val="18"/>
                <w:lang w:bidi="ar-SA"/>
              </w:rPr>
              <w:t>=</w:t>
            </w:r>
            <w:r w:rsidRPr="00D119AD">
              <w:rPr>
                <w:rFonts w:ascii="Lucida Console" w:eastAsiaTheme="minorHAnsi" w:hAnsi="Lucida Console" w:cs="Lucida Console"/>
                <w:color w:val="8B0000"/>
                <w:sz w:val="18"/>
                <w:szCs w:val="18"/>
                <w:lang w:bidi="ar-SA"/>
              </w:rPr>
              <w:t>"3F9DB70C21C987D1D7807D2B7B3613DDB071902E"</w:t>
            </w:r>
            <w:r w:rsidRPr="00D119AD">
              <w:rPr>
                <w:rFonts w:ascii="Lucida Console" w:eastAsiaTheme="minorHAnsi" w:hAnsi="Lucida Console" w:cs="Lucida Console"/>
                <w:color w:val="auto"/>
                <w:sz w:val="18"/>
                <w:szCs w:val="18"/>
                <w:lang w:bidi="ar-SA"/>
              </w:rPr>
              <w:t>}</w:t>
            </w:r>
            <w:r>
              <w:rPr>
                <w:rFonts w:ascii="Lucida Console" w:eastAsiaTheme="minorHAnsi" w:hAnsi="Lucida Console" w:cs="Lucida Console"/>
                <w:color w:val="auto"/>
                <w:sz w:val="18"/>
                <w:szCs w:val="18"/>
                <w:lang w:bidi="ar-SA"/>
              </w:rPr>
              <w:t xml:space="preserve"> </w:t>
            </w:r>
          </w:p>
          <w:p w14:paraId="3E264139" w14:textId="77777777" w:rsidR="00171B5E" w:rsidRDefault="00171B5E">
            <w:pPr>
              <w:widowControl/>
              <w:adjustRightInd w:val="0"/>
              <w:rPr>
                <w:rFonts w:ascii="Lucida Console" w:eastAsiaTheme="minorHAnsi" w:hAnsi="Lucida Console" w:cs="Lucida Console"/>
                <w:color w:val="0000FF"/>
                <w:sz w:val="18"/>
                <w:szCs w:val="18"/>
                <w:lang w:bidi="ar-SA"/>
              </w:rPr>
            </w:pPr>
          </w:p>
        </w:tc>
      </w:tr>
    </w:tbl>
    <w:p w14:paraId="2843A3D8" w14:textId="77777777" w:rsidR="00171B5E" w:rsidRDefault="00171B5E" w:rsidP="00171B5E">
      <w:pPr>
        <w:widowControl/>
        <w:shd w:val="clear" w:color="auto" w:fill="FFFFFF"/>
        <w:adjustRightInd w:val="0"/>
        <w:ind w:left="1800"/>
        <w:rPr>
          <w:rFonts w:ascii="Lucida Console" w:eastAsiaTheme="minorHAnsi" w:hAnsi="Lucida Console" w:cs="Lucida Console"/>
          <w:color w:val="0000FF"/>
          <w:sz w:val="18"/>
          <w:szCs w:val="18"/>
          <w:lang w:bidi="ar-SA"/>
        </w:rPr>
      </w:pPr>
    </w:p>
    <w:p w14:paraId="45F152FC" w14:textId="77777777" w:rsidR="00171B5E" w:rsidRDefault="00171B5E" w:rsidP="00171B5E">
      <w:pPr>
        <w:widowControl/>
        <w:shd w:val="clear" w:color="auto" w:fill="FFFFFF"/>
        <w:adjustRightInd w:val="0"/>
        <w:ind w:left="1800"/>
        <w:rPr>
          <w:rFonts w:ascii="Lucida Console" w:eastAsiaTheme="minorHAnsi" w:hAnsi="Lucida Console" w:cs="Lucida Console"/>
          <w:color w:val="auto"/>
          <w:sz w:val="18"/>
          <w:szCs w:val="18"/>
          <w:lang w:bidi="ar-SA"/>
        </w:rPr>
      </w:pPr>
    </w:p>
    <w:p w14:paraId="56096C41" w14:textId="77777777" w:rsidR="00171B5E" w:rsidRDefault="00171B5E" w:rsidP="00171B5E">
      <w:pPr>
        <w:pStyle w:val="ListParagraph"/>
        <w:ind w:left="1800"/>
      </w:pPr>
      <w:r w:rsidRPr="00FB740D">
        <w:rPr>
          <w:noProof/>
        </w:rPr>
        <w:drawing>
          <wp:inline distT="0" distB="0" distL="0" distR="0" wp14:anchorId="5DDDE7F8" wp14:editId="2518EC63">
            <wp:extent cx="4718050" cy="1101163"/>
            <wp:effectExtent l="0" t="0" r="6350" b="3810"/>
            <wp:docPr id="540864929" name="Picture 540864929"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651996" name="Picture 1" descr="A picture containing text, screenshot, font&#10;&#10;Description automatically generated"/>
                    <pic:cNvPicPr/>
                  </pic:nvPicPr>
                  <pic:blipFill>
                    <a:blip r:embed="rId88"/>
                    <a:stretch>
                      <a:fillRect/>
                    </a:stretch>
                  </pic:blipFill>
                  <pic:spPr>
                    <a:xfrm>
                      <a:off x="0" y="0"/>
                      <a:ext cx="4755813" cy="1109977"/>
                    </a:xfrm>
                    <a:prstGeom prst="rect">
                      <a:avLst/>
                    </a:prstGeom>
                  </pic:spPr>
                </pic:pic>
              </a:graphicData>
            </a:graphic>
          </wp:inline>
        </w:drawing>
      </w:r>
    </w:p>
    <w:p w14:paraId="428AEA3B" w14:textId="77777777" w:rsidR="00171B5E" w:rsidRPr="009547E8" w:rsidRDefault="00171B5E" w:rsidP="00171B5E">
      <w:pPr>
        <w:pStyle w:val="Heading3"/>
      </w:pPr>
      <w:bookmarkStart w:id="101" w:name="_Toc137050135"/>
      <w:r>
        <w:t>8.2.3 Automated Pipeline Deployment Workflow</w:t>
      </w:r>
      <w:bookmarkEnd w:id="101"/>
    </w:p>
    <w:p w14:paraId="6648B37F" w14:textId="77777777" w:rsidR="00171B5E" w:rsidRDefault="00171B5E" w:rsidP="00171B5E">
      <w:pPr>
        <w:rPr>
          <w:b/>
          <w:bCs/>
        </w:rPr>
      </w:pPr>
      <w:r w:rsidRPr="004C58AD">
        <w:rPr>
          <w:b/>
          <w:bCs/>
        </w:rPr>
        <w:t xml:space="preserve">Note: </w:t>
      </w:r>
    </w:p>
    <w:p w14:paraId="0E1AF5B8" w14:textId="77777777" w:rsidR="00171B5E" w:rsidRDefault="00171B5E" w:rsidP="00171B5E">
      <w:pPr>
        <w:pStyle w:val="ListParagraph"/>
        <w:numPr>
          <w:ilvl w:val="0"/>
          <w:numId w:val="22"/>
        </w:numPr>
      </w:pPr>
      <w:r>
        <w:t>For STG and Production, deployment should be done for all HA instances.</w:t>
      </w:r>
    </w:p>
    <w:p w14:paraId="3B513A82" w14:textId="77777777" w:rsidR="00171B5E" w:rsidRPr="004A32F5" w:rsidRDefault="00171B5E" w:rsidP="00171B5E"/>
    <w:p w14:paraId="363E5C94" w14:textId="77777777" w:rsidR="00171B5E" w:rsidRPr="00AE26C1" w:rsidRDefault="00171B5E" w:rsidP="00171B5E">
      <w:r>
        <w:rPr>
          <w:noProof/>
        </w:rPr>
        <w:lastRenderedPageBreak/>
        <w:drawing>
          <wp:inline distT="0" distB="0" distL="0" distR="0" wp14:anchorId="48315CE5" wp14:editId="28C5893F">
            <wp:extent cx="4437356" cy="4134119"/>
            <wp:effectExtent l="0" t="0" r="1905" b="0"/>
            <wp:docPr id="1119516808" name="Picture 1119516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442771" cy="4139164"/>
                    </a:xfrm>
                    <a:prstGeom prst="rect">
                      <a:avLst/>
                    </a:prstGeom>
                    <a:noFill/>
                    <a:ln>
                      <a:noFill/>
                    </a:ln>
                  </pic:spPr>
                </pic:pic>
              </a:graphicData>
            </a:graphic>
          </wp:inline>
        </w:drawing>
      </w:r>
    </w:p>
    <w:p w14:paraId="11725AF5" w14:textId="77777777" w:rsidR="00171B5E" w:rsidRPr="00FA118A" w:rsidRDefault="00171B5E" w:rsidP="00171B5E"/>
    <w:p w14:paraId="6B181D87" w14:textId="77777777" w:rsidR="00171B5E" w:rsidRDefault="00171B5E" w:rsidP="00171B5E">
      <w:pPr>
        <w:pStyle w:val="Heading3"/>
      </w:pPr>
      <w:bookmarkStart w:id="102" w:name="_Toc137050136"/>
      <w:r>
        <w:t>8.2.4 Release Pipeline Setup</w:t>
      </w:r>
      <w:bookmarkEnd w:id="102"/>
    </w:p>
    <w:p w14:paraId="6506562B" w14:textId="77777777" w:rsidR="00696152" w:rsidRPr="00696152" w:rsidRDefault="00696152" w:rsidP="00696152"/>
    <w:p w14:paraId="6EA97990" w14:textId="77777777" w:rsidR="00C227D0" w:rsidRPr="00696152" w:rsidRDefault="00C227D0" w:rsidP="00696152"/>
    <w:p w14:paraId="1731AA8C" w14:textId="77777777" w:rsidR="00171B5E" w:rsidRDefault="00171B5E" w:rsidP="00171B5E">
      <w:pPr>
        <w:pStyle w:val="Heading2"/>
      </w:pPr>
      <w:bookmarkStart w:id="103" w:name="_Toc137050137"/>
      <w:r>
        <w:t>8.3 Pipeline Setup – STG (</w:t>
      </w:r>
      <w:r w:rsidRPr="00BA087A">
        <w:rPr>
          <w:highlight w:val="yellow"/>
        </w:rPr>
        <w:t>HPE owned</w:t>
      </w:r>
      <w:r>
        <w:t>)</w:t>
      </w:r>
      <w:bookmarkEnd w:id="103"/>
    </w:p>
    <w:p w14:paraId="676882EA" w14:textId="77777777" w:rsidR="00171B5E" w:rsidRDefault="00171B5E" w:rsidP="00171B5E">
      <w:pPr>
        <w:pStyle w:val="Heading3"/>
      </w:pPr>
      <w:bookmarkStart w:id="104" w:name="_Toc137050138"/>
      <w:r>
        <w:t>8.3.1 Prerequisite Configuration/Permissions for STG</w:t>
      </w:r>
      <w:bookmarkEnd w:id="104"/>
    </w:p>
    <w:p w14:paraId="2F7344D8" w14:textId="2B1C5619" w:rsidR="00171B5E" w:rsidRDefault="00171B5E" w:rsidP="00171B5E">
      <w:r>
        <w:t xml:space="preserve">Below table contains the list of permissions granted for STG environment and are the pre-requisite configuration for DevOps Pipeline setup. </w:t>
      </w:r>
    </w:p>
    <w:p w14:paraId="7424D347" w14:textId="77777777" w:rsidR="00171B5E" w:rsidRDefault="00171B5E" w:rsidP="00171B5E"/>
    <w:p w14:paraId="51010F1E" w14:textId="77777777" w:rsidR="00B362CA" w:rsidRDefault="00B362CA" w:rsidP="00B362CA">
      <w:r w:rsidRPr="009A4F09">
        <w:rPr>
          <w:highlight w:val="yellow"/>
        </w:rPr>
        <w:t>NOTE: Below access is to be reviewed before proceeding for granting access.</w:t>
      </w:r>
    </w:p>
    <w:p w14:paraId="63871A19" w14:textId="77777777" w:rsidR="00B362CA" w:rsidRDefault="00B362CA" w:rsidP="00171B5E"/>
    <w:p w14:paraId="43CA4F91" w14:textId="77777777" w:rsidR="00171B5E" w:rsidRDefault="00171B5E" w:rsidP="00171B5E">
      <w:pPr>
        <w:rPr>
          <w:b/>
          <w:color w:val="FFC000"/>
        </w:rPr>
      </w:pPr>
      <w:r w:rsidRPr="2B818D59">
        <w:rPr>
          <w:b/>
          <w:color w:val="FFC000"/>
        </w:rPr>
        <w:t>Note: Similar permissions are required to be granted for higher environments to set up DevOps Pipeline.</w:t>
      </w:r>
    </w:p>
    <w:tbl>
      <w:tblPr>
        <w:tblW w:w="10384" w:type="dxa"/>
        <w:tblCellMar>
          <w:left w:w="0" w:type="dxa"/>
          <w:right w:w="0" w:type="dxa"/>
        </w:tblCellMar>
        <w:tblLook w:val="0420" w:firstRow="1" w:lastRow="0" w:firstColumn="0" w:lastColumn="0" w:noHBand="0" w:noVBand="1"/>
      </w:tblPr>
      <w:tblGrid>
        <w:gridCol w:w="2412"/>
        <w:gridCol w:w="2412"/>
        <w:gridCol w:w="2614"/>
        <w:gridCol w:w="2946"/>
      </w:tblGrid>
      <w:tr w:rsidR="00171B5E" w:rsidRPr="000451E0" w14:paraId="0FE939A3" w14:textId="77777777">
        <w:trPr>
          <w:trHeight w:val="369"/>
        </w:trPr>
        <w:tc>
          <w:tcPr>
            <w:tcW w:w="2412"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4472C4"/>
            <w:tcMar>
              <w:top w:w="40" w:type="dxa"/>
              <w:left w:w="79" w:type="dxa"/>
              <w:bottom w:w="40" w:type="dxa"/>
              <w:right w:w="79" w:type="dxa"/>
            </w:tcMar>
            <w:hideMark/>
          </w:tcPr>
          <w:p w14:paraId="435B426B" w14:textId="77777777" w:rsidR="00171B5E" w:rsidRPr="000451E0" w:rsidRDefault="00171B5E">
            <w:pPr>
              <w:jc w:val="center"/>
              <w:rPr>
                <w:color w:val="FFFFFF" w:themeColor="background1"/>
              </w:rPr>
            </w:pPr>
            <w:r w:rsidRPr="000451E0">
              <w:rPr>
                <w:b/>
                <w:bCs/>
                <w:color w:val="FFFFFF" w:themeColor="background1"/>
              </w:rPr>
              <w:t>Type/</w:t>
            </w:r>
          </w:p>
          <w:p w14:paraId="1F0FED6C" w14:textId="77777777" w:rsidR="00171B5E" w:rsidRPr="000451E0" w:rsidRDefault="00171B5E">
            <w:pPr>
              <w:jc w:val="center"/>
              <w:rPr>
                <w:color w:val="FFFFFF" w:themeColor="background1"/>
              </w:rPr>
            </w:pPr>
            <w:r w:rsidRPr="000451E0">
              <w:rPr>
                <w:b/>
                <w:bCs/>
                <w:color w:val="FFFFFF" w:themeColor="background1"/>
              </w:rPr>
              <w:t>Category</w:t>
            </w:r>
          </w:p>
        </w:tc>
        <w:tc>
          <w:tcPr>
            <w:tcW w:w="2412"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4472C4"/>
            <w:tcMar>
              <w:top w:w="40" w:type="dxa"/>
              <w:left w:w="79" w:type="dxa"/>
              <w:bottom w:w="40" w:type="dxa"/>
              <w:right w:w="79" w:type="dxa"/>
            </w:tcMar>
            <w:hideMark/>
          </w:tcPr>
          <w:p w14:paraId="411406F3" w14:textId="77777777" w:rsidR="00171B5E" w:rsidRPr="000451E0" w:rsidRDefault="00171B5E">
            <w:pPr>
              <w:jc w:val="center"/>
              <w:rPr>
                <w:color w:val="FFFFFF" w:themeColor="background1"/>
              </w:rPr>
            </w:pPr>
            <w:r w:rsidRPr="000451E0">
              <w:rPr>
                <w:b/>
                <w:bCs/>
                <w:color w:val="FFFFFF" w:themeColor="background1"/>
              </w:rPr>
              <w:t>Pre-configuration Permission Tasks</w:t>
            </w:r>
          </w:p>
        </w:tc>
        <w:tc>
          <w:tcPr>
            <w:tcW w:w="2614"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4472C4"/>
            <w:tcMar>
              <w:top w:w="40" w:type="dxa"/>
              <w:left w:w="79" w:type="dxa"/>
              <w:bottom w:w="40" w:type="dxa"/>
              <w:right w:w="79" w:type="dxa"/>
            </w:tcMar>
            <w:hideMark/>
          </w:tcPr>
          <w:p w14:paraId="385B7364" w14:textId="77777777" w:rsidR="00171B5E" w:rsidRPr="000451E0" w:rsidRDefault="00171B5E">
            <w:pPr>
              <w:jc w:val="center"/>
              <w:rPr>
                <w:color w:val="FFFFFF" w:themeColor="background1"/>
              </w:rPr>
            </w:pPr>
            <w:r w:rsidRPr="000451E0">
              <w:rPr>
                <w:b/>
                <w:bCs/>
                <w:color w:val="FFFFFF" w:themeColor="background1"/>
              </w:rPr>
              <w:t>Object/</w:t>
            </w:r>
          </w:p>
          <w:p w14:paraId="27669860" w14:textId="77777777" w:rsidR="00171B5E" w:rsidRPr="000451E0" w:rsidRDefault="00171B5E">
            <w:pPr>
              <w:jc w:val="center"/>
              <w:rPr>
                <w:color w:val="FFFFFF" w:themeColor="background1"/>
              </w:rPr>
            </w:pPr>
            <w:r w:rsidRPr="000451E0">
              <w:rPr>
                <w:b/>
                <w:bCs/>
                <w:color w:val="FFFFFF" w:themeColor="background1"/>
              </w:rPr>
              <w:t>Resource Name</w:t>
            </w:r>
          </w:p>
        </w:tc>
        <w:tc>
          <w:tcPr>
            <w:tcW w:w="2946"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4472C4"/>
            <w:tcMar>
              <w:top w:w="40" w:type="dxa"/>
              <w:left w:w="79" w:type="dxa"/>
              <w:bottom w:w="40" w:type="dxa"/>
              <w:right w:w="79" w:type="dxa"/>
            </w:tcMar>
            <w:hideMark/>
          </w:tcPr>
          <w:p w14:paraId="25F05492" w14:textId="77777777" w:rsidR="00171B5E" w:rsidRPr="000451E0" w:rsidRDefault="00171B5E">
            <w:pPr>
              <w:jc w:val="center"/>
              <w:rPr>
                <w:color w:val="FFFFFF" w:themeColor="background1"/>
              </w:rPr>
            </w:pPr>
            <w:r w:rsidRPr="000451E0">
              <w:rPr>
                <w:b/>
                <w:bCs/>
                <w:color w:val="FFFFFF" w:themeColor="background1"/>
              </w:rPr>
              <w:t>Notes</w:t>
            </w:r>
          </w:p>
        </w:tc>
      </w:tr>
      <w:tr w:rsidR="00171B5E" w:rsidRPr="000451E0" w14:paraId="2B235F8F" w14:textId="77777777">
        <w:trPr>
          <w:trHeight w:val="369"/>
        </w:trPr>
        <w:tc>
          <w:tcPr>
            <w:tcW w:w="2412" w:type="dxa"/>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FD5EA"/>
            <w:tcMar>
              <w:top w:w="40" w:type="dxa"/>
              <w:left w:w="79" w:type="dxa"/>
              <w:bottom w:w="40" w:type="dxa"/>
              <w:right w:w="79" w:type="dxa"/>
            </w:tcMar>
            <w:hideMark/>
          </w:tcPr>
          <w:p w14:paraId="0154D878" w14:textId="77777777" w:rsidR="00171B5E" w:rsidRPr="000451E0" w:rsidRDefault="00171B5E">
            <w:r w:rsidRPr="000451E0">
              <w:t>Azure Service Principal</w:t>
            </w:r>
          </w:p>
        </w:tc>
        <w:tc>
          <w:tcPr>
            <w:tcW w:w="2412" w:type="dxa"/>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FD5EA"/>
            <w:tcMar>
              <w:top w:w="40" w:type="dxa"/>
              <w:left w:w="79" w:type="dxa"/>
              <w:bottom w:w="40" w:type="dxa"/>
              <w:right w:w="79" w:type="dxa"/>
            </w:tcMar>
            <w:hideMark/>
          </w:tcPr>
          <w:p w14:paraId="2F011430" w14:textId="77777777" w:rsidR="00171B5E" w:rsidRPr="000451E0" w:rsidRDefault="00171B5E">
            <w:r w:rsidRPr="000451E0">
              <w:t>Create DevOps Service Principal (SP)</w:t>
            </w:r>
          </w:p>
        </w:tc>
        <w:tc>
          <w:tcPr>
            <w:tcW w:w="2614" w:type="dxa"/>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FD5EA"/>
            <w:tcMar>
              <w:top w:w="40" w:type="dxa"/>
              <w:left w:w="79" w:type="dxa"/>
              <w:bottom w:w="40" w:type="dxa"/>
              <w:right w:w="79" w:type="dxa"/>
            </w:tcMar>
            <w:hideMark/>
          </w:tcPr>
          <w:p w14:paraId="57704FCD" w14:textId="77777777" w:rsidR="00171B5E" w:rsidRPr="000451E0" w:rsidRDefault="00171B5E">
            <w:pPr>
              <w:rPr>
                <w:b/>
                <w:bCs/>
              </w:rPr>
            </w:pPr>
            <w:r w:rsidRPr="000451E0">
              <w:rPr>
                <w:b/>
                <w:bCs/>
              </w:rPr>
              <w:t>Service Connection –</w:t>
            </w:r>
          </w:p>
          <w:p w14:paraId="0AB25311" w14:textId="77777777" w:rsidR="00171B5E" w:rsidRPr="000451E0" w:rsidRDefault="00171B5E">
            <w:proofErr w:type="spellStart"/>
            <w:r w:rsidRPr="00A526F2">
              <w:t>hpefs</w:t>
            </w:r>
            <w:proofErr w:type="spellEnd"/>
            <w:r w:rsidRPr="00A526F2">
              <w:t>-</w:t>
            </w:r>
            <w:proofErr w:type="spellStart"/>
            <w:r w:rsidRPr="00A526F2">
              <w:t>odessa</w:t>
            </w:r>
            <w:proofErr w:type="spellEnd"/>
            <w:r w:rsidRPr="00A526F2">
              <w:t>-</w:t>
            </w:r>
            <w:proofErr w:type="spellStart"/>
            <w:r w:rsidRPr="00A526F2">
              <w:t>devops</w:t>
            </w:r>
            <w:proofErr w:type="spellEnd"/>
            <w:r w:rsidRPr="00A526F2">
              <w:t>-</w:t>
            </w:r>
            <w:proofErr w:type="spellStart"/>
            <w:r w:rsidRPr="00A526F2">
              <w:t>sp</w:t>
            </w:r>
            <w:proofErr w:type="spellEnd"/>
            <w:r w:rsidRPr="00A526F2">
              <w:t>-</w:t>
            </w:r>
            <w:r>
              <w:t>s</w:t>
            </w:r>
            <w:r w:rsidRPr="00A526F2">
              <w:t>tg</w:t>
            </w:r>
          </w:p>
        </w:tc>
        <w:tc>
          <w:tcPr>
            <w:tcW w:w="2946" w:type="dxa"/>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FD5EA"/>
            <w:tcMar>
              <w:top w:w="40" w:type="dxa"/>
              <w:left w:w="79" w:type="dxa"/>
              <w:bottom w:w="40" w:type="dxa"/>
              <w:right w:w="79" w:type="dxa"/>
            </w:tcMar>
            <w:hideMark/>
          </w:tcPr>
          <w:p w14:paraId="7629580A" w14:textId="77777777" w:rsidR="00171B5E" w:rsidRPr="000451E0" w:rsidRDefault="00171B5E">
            <w:r w:rsidRPr="000451E0">
              <w:t>This is the first step where SP to be created in Azure</w:t>
            </w:r>
          </w:p>
        </w:tc>
      </w:tr>
      <w:tr w:rsidR="00171B5E" w:rsidRPr="000451E0" w14:paraId="0211F109" w14:textId="77777777">
        <w:trPr>
          <w:trHeight w:val="514"/>
        </w:trPr>
        <w:tc>
          <w:tcPr>
            <w:tcW w:w="241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9EBF5"/>
            <w:tcMar>
              <w:top w:w="40" w:type="dxa"/>
              <w:left w:w="79" w:type="dxa"/>
              <w:bottom w:w="40" w:type="dxa"/>
              <w:right w:w="79" w:type="dxa"/>
            </w:tcMar>
            <w:hideMark/>
          </w:tcPr>
          <w:p w14:paraId="0715C865" w14:textId="77777777" w:rsidR="00171B5E" w:rsidRPr="000451E0" w:rsidRDefault="00171B5E">
            <w:r w:rsidRPr="000451E0">
              <w:t>DevOps</w:t>
            </w:r>
          </w:p>
          <w:p w14:paraId="69B57D31" w14:textId="77777777" w:rsidR="00171B5E" w:rsidRPr="000451E0" w:rsidRDefault="00171B5E">
            <w:r w:rsidRPr="000451E0">
              <w:t>Service Connection</w:t>
            </w:r>
          </w:p>
        </w:tc>
        <w:tc>
          <w:tcPr>
            <w:tcW w:w="241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9EBF5"/>
            <w:tcMar>
              <w:top w:w="40" w:type="dxa"/>
              <w:left w:w="79" w:type="dxa"/>
              <w:bottom w:w="40" w:type="dxa"/>
              <w:right w:w="79" w:type="dxa"/>
            </w:tcMar>
            <w:hideMark/>
          </w:tcPr>
          <w:p w14:paraId="7290AAF9" w14:textId="77777777" w:rsidR="00171B5E" w:rsidRPr="000451E0" w:rsidRDefault="00171B5E">
            <w:r w:rsidRPr="000451E0">
              <w:t xml:space="preserve">Create DevOps Service Connection (SC) by </w:t>
            </w:r>
            <w:r w:rsidRPr="000451E0">
              <w:lastRenderedPageBreak/>
              <w:t>pointing to above SP</w:t>
            </w:r>
          </w:p>
        </w:tc>
        <w:tc>
          <w:tcPr>
            <w:tcW w:w="261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9EBF5"/>
            <w:tcMar>
              <w:top w:w="40" w:type="dxa"/>
              <w:left w:w="79" w:type="dxa"/>
              <w:bottom w:w="40" w:type="dxa"/>
              <w:right w:w="79" w:type="dxa"/>
            </w:tcMar>
            <w:hideMark/>
          </w:tcPr>
          <w:p w14:paraId="32FBFB0F" w14:textId="77777777" w:rsidR="00171B5E" w:rsidRPr="000451E0" w:rsidRDefault="00171B5E">
            <w:pPr>
              <w:rPr>
                <w:b/>
                <w:bCs/>
              </w:rPr>
            </w:pPr>
            <w:r w:rsidRPr="000451E0">
              <w:rPr>
                <w:b/>
                <w:bCs/>
              </w:rPr>
              <w:lastRenderedPageBreak/>
              <w:t>Service Principal-</w:t>
            </w:r>
          </w:p>
          <w:p w14:paraId="07DB37CF" w14:textId="77777777" w:rsidR="00171B5E" w:rsidRPr="000451E0" w:rsidRDefault="00171B5E">
            <w:proofErr w:type="spellStart"/>
            <w:r w:rsidRPr="00A526F2">
              <w:t>hpefs</w:t>
            </w:r>
            <w:proofErr w:type="spellEnd"/>
            <w:r w:rsidRPr="00A526F2">
              <w:t>-</w:t>
            </w:r>
            <w:proofErr w:type="spellStart"/>
            <w:r w:rsidRPr="00A526F2">
              <w:t>odessa</w:t>
            </w:r>
            <w:proofErr w:type="spellEnd"/>
            <w:r w:rsidRPr="00A526F2">
              <w:t>-</w:t>
            </w:r>
            <w:proofErr w:type="spellStart"/>
            <w:r w:rsidRPr="00A526F2">
              <w:t>devops</w:t>
            </w:r>
            <w:proofErr w:type="spellEnd"/>
            <w:r w:rsidRPr="00A526F2">
              <w:t>-</w:t>
            </w:r>
            <w:proofErr w:type="spellStart"/>
            <w:r w:rsidRPr="00A526F2">
              <w:t>sp</w:t>
            </w:r>
            <w:proofErr w:type="spellEnd"/>
            <w:r w:rsidRPr="00A526F2">
              <w:t>-</w:t>
            </w:r>
            <w:r>
              <w:t>s</w:t>
            </w:r>
            <w:r w:rsidRPr="00A526F2">
              <w:t>tg</w:t>
            </w:r>
          </w:p>
        </w:tc>
        <w:tc>
          <w:tcPr>
            <w:tcW w:w="294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9EBF5"/>
            <w:tcMar>
              <w:top w:w="40" w:type="dxa"/>
              <w:left w:w="79" w:type="dxa"/>
              <w:bottom w:w="40" w:type="dxa"/>
              <w:right w:w="79" w:type="dxa"/>
            </w:tcMar>
            <w:hideMark/>
          </w:tcPr>
          <w:p w14:paraId="7FF8AD01" w14:textId="77777777" w:rsidR="00171B5E" w:rsidRPr="000451E0" w:rsidRDefault="00171B5E">
            <w:r w:rsidRPr="000451E0">
              <w:t xml:space="preserve">Once we have above SC then create SP in DevOps by pointing </w:t>
            </w:r>
            <w:r w:rsidRPr="000451E0">
              <w:lastRenderedPageBreak/>
              <w:t>to this SP</w:t>
            </w:r>
          </w:p>
        </w:tc>
      </w:tr>
      <w:tr w:rsidR="00171B5E" w:rsidRPr="000451E0" w14:paraId="70D4C57E" w14:textId="77777777">
        <w:trPr>
          <w:trHeight w:val="948"/>
        </w:trPr>
        <w:tc>
          <w:tcPr>
            <w:tcW w:w="241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FD5EA"/>
            <w:tcMar>
              <w:top w:w="40" w:type="dxa"/>
              <w:left w:w="79" w:type="dxa"/>
              <w:bottom w:w="40" w:type="dxa"/>
              <w:right w:w="79" w:type="dxa"/>
            </w:tcMar>
            <w:hideMark/>
          </w:tcPr>
          <w:p w14:paraId="05588884" w14:textId="77777777" w:rsidR="00171B5E" w:rsidRPr="000451E0" w:rsidRDefault="00171B5E">
            <w:r w:rsidRPr="000451E0">
              <w:lastRenderedPageBreak/>
              <w:t>DevOps</w:t>
            </w:r>
          </w:p>
          <w:p w14:paraId="3079E3CF" w14:textId="77777777" w:rsidR="00171B5E" w:rsidRPr="000451E0" w:rsidRDefault="00171B5E">
            <w:r w:rsidRPr="000451E0">
              <w:t>Artifacts</w:t>
            </w:r>
          </w:p>
        </w:tc>
        <w:tc>
          <w:tcPr>
            <w:tcW w:w="241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FD5EA"/>
            <w:tcMar>
              <w:top w:w="40" w:type="dxa"/>
              <w:left w:w="79" w:type="dxa"/>
              <w:bottom w:w="40" w:type="dxa"/>
              <w:right w:w="79" w:type="dxa"/>
            </w:tcMar>
            <w:hideMark/>
          </w:tcPr>
          <w:p w14:paraId="4F253AFB" w14:textId="77777777" w:rsidR="00171B5E" w:rsidRPr="000451E0" w:rsidRDefault="00171B5E">
            <w:r w:rsidRPr="000451E0">
              <w:t>Add Contributor Access to Project Collection Build Service</w:t>
            </w:r>
          </w:p>
        </w:tc>
        <w:tc>
          <w:tcPr>
            <w:tcW w:w="261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FD5EA"/>
            <w:tcMar>
              <w:top w:w="40" w:type="dxa"/>
              <w:left w:w="79" w:type="dxa"/>
              <w:bottom w:w="40" w:type="dxa"/>
              <w:right w:w="79" w:type="dxa"/>
            </w:tcMar>
            <w:hideMark/>
          </w:tcPr>
          <w:p w14:paraId="62548204" w14:textId="77777777" w:rsidR="00171B5E" w:rsidRPr="000451E0" w:rsidRDefault="00171B5E">
            <w:r w:rsidRPr="000451E0">
              <w:rPr>
                <w:b/>
                <w:bCs/>
              </w:rPr>
              <w:t xml:space="preserve">Path - </w:t>
            </w:r>
            <w:r w:rsidRPr="000451E0">
              <w:t xml:space="preserve">Azure </w:t>
            </w:r>
            <w:proofErr w:type="spellStart"/>
            <w:r w:rsidRPr="000451E0">
              <w:t>Devops</w:t>
            </w:r>
            <w:proofErr w:type="spellEnd"/>
            <w:r w:rsidRPr="000451E0">
              <w:t>-&gt;Artifacts-&gt;Settings-&gt;Permission-&gt;</w:t>
            </w:r>
          </w:p>
          <w:p w14:paraId="5F0CB8E8" w14:textId="77777777" w:rsidR="00171B5E" w:rsidRPr="000451E0" w:rsidRDefault="00171B5E">
            <w:r w:rsidRPr="000451E0">
              <w:t>Permission - Contributor</w:t>
            </w:r>
          </w:p>
        </w:tc>
        <w:tc>
          <w:tcPr>
            <w:tcW w:w="294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FD5EA"/>
            <w:tcMar>
              <w:top w:w="40" w:type="dxa"/>
              <w:left w:w="79" w:type="dxa"/>
              <w:bottom w:w="40" w:type="dxa"/>
              <w:right w:w="79" w:type="dxa"/>
            </w:tcMar>
            <w:hideMark/>
          </w:tcPr>
          <w:p w14:paraId="061E73E0" w14:textId="67893B7F" w:rsidR="00171B5E" w:rsidRPr="000451E0" w:rsidRDefault="00171B5E">
            <w:r w:rsidRPr="000451E0">
              <w:t xml:space="preserve">By default, permission is set to – Collaborative which </w:t>
            </w:r>
            <w:r w:rsidR="7762CBD2">
              <w:t>needs</w:t>
            </w:r>
            <w:r w:rsidRPr="000451E0">
              <w:t xml:space="preserve"> to be updated with Contributor access.</w:t>
            </w:r>
          </w:p>
          <w:p w14:paraId="595018D0" w14:textId="3635DD30" w:rsidR="00171B5E" w:rsidRPr="000451E0" w:rsidRDefault="00171B5E">
            <w:r w:rsidRPr="000451E0">
              <w:t xml:space="preserve">This has already </w:t>
            </w:r>
            <w:r w:rsidR="6231D381">
              <w:t>been</w:t>
            </w:r>
            <w:r>
              <w:t xml:space="preserve"> </w:t>
            </w:r>
            <w:r w:rsidRPr="000451E0">
              <w:t>given so no further access is needed for higher environments.</w:t>
            </w:r>
          </w:p>
        </w:tc>
      </w:tr>
      <w:tr w:rsidR="00171B5E" w:rsidRPr="000451E0" w14:paraId="2FBFF95E" w14:textId="77777777">
        <w:trPr>
          <w:trHeight w:val="804"/>
        </w:trPr>
        <w:tc>
          <w:tcPr>
            <w:tcW w:w="241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9EBF5"/>
            <w:tcMar>
              <w:top w:w="40" w:type="dxa"/>
              <w:left w:w="79" w:type="dxa"/>
              <w:bottom w:w="40" w:type="dxa"/>
              <w:right w:w="79" w:type="dxa"/>
            </w:tcMar>
            <w:hideMark/>
          </w:tcPr>
          <w:p w14:paraId="2DA95C20" w14:textId="77777777" w:rsidR="00171B5E" w:rsidRPr="000451E0" w:rsidRDefault="00171B5E">
            <w:r w:rsidRPr="000451E0">
              <w:t>Azure VMSS</w:t>
            </w:r>
          </w:p>
        </w:tc>
        <w:tc>
          <w:tcPr>
            <w:tcW w:w="241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9EBF5"/>
            <w:tcMar>
              <w:top w:w="40" w:type="dxa"/>
              <w:left w:w="79" w:type="dxa"/>
              <w:bottom w:w="40" w:type="dxa"/>
              <w:right w:w="79" w:type="dxa"/>
            </w:tcMar>
            <w:hideMark/>
          </w:tcPr>
          <w:p w14:paraId="553FFA16" w14:textId="77777777" w:rsidR="00171B5E" w:rsidRPr="000451E0" w:rsidRDefault="00171B5E">
            <w:r w:rsidRPr="000451E0">
              <w:t>Granting access to VM Scale-set on Storage Account’s container</w:t>
            </w:r>
          </w:p>
        </w:tc>
        <w:tc>
          <w:tcPr>
            <w:tcW w:w="261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9EBF5"/>
            <w:tcMar>
              <w:top w:w="40" w:type="dxa"/>
              <w:left w:w="79" w:type="dxa"/>
              <w:bottom w:w="40" w:type="dxa"/>
              <w:right w:w="79" w:type="dxa"/>
            </w:tcMar>
            <w:hideMark/>
          </w:tcPr>
          <w:p w14:paraId="1269FC41" w14:textId="77777777" w:rsidR="00171B5E" w:rsidRPr="000451E0" w:rsidRDefault="00171B5E">
            <w:r w:rsidRPr="000451E0">
              <w:rPr>
                <w:b/>
                <w:bCs/>
              </w:rPr>
              <w:t>VMSS Name –</w:t>
            </w:r>
            <w:proofErr w:type="spellStart"/>
            <w:r w:rsidRPr="000451E0">
              <w:t>vmssdevopsnonp</w:t>
            </w:r>
            <w:proofErr w:type="spellEnd"/>
          </w:p>
          <w:p w14:paraId="06FF106D" w14:textId="77777777" w:rsidR="00171B5E" w:rsidRPr="000451E0" w:rsidRDefault="00171B5E">
            <w:r w:rsidRPr="000451E0">
              <w:t xml:space="preserve">Storage Container Name – </w:t>
            </w:r>
            <w:proofErr w:type="spellStart"/>
            <w:r w:rsidRPr="000451E0">
              <w:t>stodessacoreblobdev</w:t>
            </w:r>
            <w:proofErr w:type="spellEnd"/>
          </w:p>
          <w:p w14:paraId="0225CBAA" w14:textId="77777777" w:rsidR="00171B5E" w:rsidRPr="000451E0" w:rsidRDefault="00171B5E">
            <w:r w:rsidRPr="000451E0">
              <w:rPr>
                <w:b/>
                <w:bCs/>
              </w:rPr>
              <w:t xml:space="preserve">IAM Role - </w:t>
            </w:r>
            <w:r w:rsidRPr="000451E0">
              <w:t>Storage Blob Data Reader</w:t>
            </w:r>
          </w:p>
        </w:tc>
        <w:tc>
          <w:tcPr>
            <w:tcW w:w="294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9EBF5"/>
            <w:tcMar>
              <w:top w:w="40" w:type="dxa"/>
              <w:left w:w="79" w:type="dxa"/>
              <w:bottom w:w="40" w:type="dxa"/>
              <w:right w:w="79" w:type="dxa"/>
            </w:tcMar>
            <w:hideMark/>
          </w:tcPr>
          <w:p w14:paraId="7F02F6B8" w14:textId="77777777" w:rsidR="00171B5E" w:rsidRPr="000451E0" w:rsidRDefault="00171B5E">
            <w:r w:rsidRPr="000451E0">
              <w:t>This access has been given already so no further access is needed for higher environments.</w:t>
            </w:r>
          </w:p>
        </w:tc>
      </w:tr>
      <w:tr w:rsidR="00171B5E" w:rsidRPr="000451E0" w14:paraId="4EC0D4DC" w14:textId="77777777">
        <w:trPr>
          <w:trHeight w:val="804"/>
        </w:trPr>
        <w:tc>
          <w:tcPr>
            <w:tcW w:w="241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9EBF5"/>
            <w:tcMar>
              <w:top w:w="40" w:type="dxa"/>
              <w:left w:w="79" w:type="dxa"/>
              <w:bottom w:w="40" w:type="dxa"/>
              <w:right w:w="79" w:type="dxa"/>
            </w:tcMar>
            <w:hideMark/>
          </w:tcPr>
          <w:p w14:paraId="72CE53C0" w14:textId="77777777" w:rsidR="00171B5E" w:rsidRPr="000451E0" w:rsidRDefault="00171B5E">
            <w:r w:rsidRPr="000451E0">
              <w:t>Azure Key Vault</w:t>
            </w:r>
          </w:p>
        </w:tc>
        <w:tc>
          <w:tcPr>
            <w:tcW w:w="241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9EBF5"/>
            <w:tcMar>
              <w:top w:w="40" w:type="dxa"/>
              <w:left w:w="79" w:type="dxa"/>
              <w:bottom w:w="40" w:type="dxa"/>
              <w:right w:w="79" w:type="dxa"/>
            </w:tcMar>
            <w:hideMark/>
          </w:tcPr>
          <w:p w14:paraId="706FED53" w14:textId="77777777" w:rsidR="00171B5E" w:rsidRPr="000451E0" w:rsidRDefault="00171B5E">
            <w:r w:rsidRPr="000451E0">
              <w:t>Grant access policy to SP on Key Vault Secrets</w:t>
            </w:r>
          </w:p>
        </w:tc>
        <w:tc>
          <w:tcPr>
            <w:tcW w:w="261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9EBF5"/>
            <w:tcMar>
              <w:top w:w="40" w:type="dxa"/>
              <w:left w:w="79" w:type="dxa"/>
              <w:bottom w:w="40" w:type="dxa"/>
              <w:right w:w="79" w:type="dxa"/>
            </w:tcMar>
            <w:hideMark/>
          </w:tcPr>
          <w:p w14:paraId="10F07DAB" w14:textId="77777777" w:rsidR="00171B5E" w:rsidRPr="000451E0" w:rsidRDefault="00171B5E">
            <w:pPr>
              <w:rPr>
                <w:b/>
                <w:bCs/>
              </w:rPr>
            </w:pPr>
            <w:r w:rsidRPr="000451E0">
              <w:rPr>
                <w:b/>
                <w:bCs/>
              </w:rPr>
              <w:t>Key Vault –</w:t>
            </w:r>
          </w:p>
          <w:p w14:paraId="7511CDFA" w14:textId="77777777" w:rsidR="00171B5E" w:rsidRPr="000451E0" w:rsidRDefault="00171B5E">
            <w:proofErr w:type="spellStart"/>
            <w:r w:rsidRPr="000451E0">
              <w:t>kv</w:t>
            </w:r>
            <w:proofErr w:type="spellEnd"/>
            <w:r w:rsidRPr="000451E0">
              <w:t>-</w:t>
            </w:r>
            <w:proofErr w:type="spellStart"/>
            <w:r w:rsidRPr="000451E0">
              <w:t>hpefs</w:t>
            </w:r>
            <w:proofErr w:type="spellEnd"/>
            <w:r w:rsidRPr="000451E0">
              <w:t>-</w:t>
            </w:r>
            <w:proofErr w:type="spellStart"/>
            <w:r w:rsidRPr="000451E0">
              <w:t>odessa</w:t>
            </w:r>
            <w:proofErr w:type="spellEnd"/>
            <w:r>
              <w:t>-stg</w:t>
            </w:r>
          </w:p>
          <w:p w14:paraId="4717ED40" w14:textId="77777777" w:rsidR="00171B5E" w:rsidRPr="000451E0" w:rsidRDefault="00171B5E">
            <w:r w:rsidRPr="000451E0">
              <w:rPr>
                <w:b/>
                <w:bCs/>
              </w:rPr>
              <w:t>SP -</w:t>
            </w:r>
            <w:r w:rsidRPr="000451E0">
              <w:t xml:space="preserve"> </w:t>
            </w:r>
            <w:proofErr w:type="spellStart"/>
            <w:r w:rsidRPr="00257CE0">
              <w:t>hpefs-odessa-devops-sp-itg</w:t>
            </w:r>
            <w:proofErr w:type="spellEnd"/>
          </w:p>
          <w:p w14:paraId="7BF58CC8" w14:textId="77777777" w:rsidR="00171B5E" w:rsidRPr="000451E0" w:rsidRDefault="00171B5E">
            <w:r w:rsidRPr="000451E0">
              <w:rPr>
                <w:b/>
                <w:bCs/>
              </w:rPr>
              <w:t>IAM Role –</w:t>
            </w:r>
            <w:r w:rsidRPr="000451E0">
              <w:t xml:space="preserve"> Contributor</w:t>
            </w:r>
          </w:p>
          <w:p w14:paraId="1626E160" w14:textId="77777777" w:rsidR="00171B5E" w:rsidRPr="000451E0" w:rsidRDefault="00171B5E">
            <w:r w:rsidRPr="000451E0">
              <w:t>Access Policy – Get and List</w:t>
            </w:r>
          </w:p>
        </w:tc>
        <w:tc>
          <w:tcPr>
            <w:tcW w:w="294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9EBF5"/>
            <w:tcMar>
              <w:top w:w="40" w:type="dxa"/>
              <w:left w:w="79" w:type="dxa"/>
              <w:bottom w:w="40" w:type="dxa"/>
              <w:right w:w="79" w:type="dxa"/>
            </w:tcMar>
            <w:hideMark/>
          </w:tcPr>
          <w:p w14:paraId="6CA0D825" w14:textId="77777777" w:rsidR="00171B5E" w:rsidRDefault="00171B5E">
            <w:r w:rsidRPr="000451E0">
              <w:t>This permission is required to download credentials from Key Vault</w:t>
            </w:r>
            <w:r>
              <w:t>.</w:t>
            </w:r>
          </w:p>
          <w:p w14:paraId="7190ED16" w14:textId="77777777" w:rsidR="00171B5E" w:rsidRPr="0085295A" w:rsidRDefault="00171B5E">
            <w:pPr>
              <w:rPr>
                <w:b/>
                <w:bCs/>
              </w:rPr>
            </w:pPr>
            <w:r w:rsidRPr="0085295A">
              <w:rPr>
                <w:b/>
                <w:bCs/>
              </w:rPr>
              <w:t>Keys:</w:t>
            </w:r>
          </w:p>
          <w:p w14:paraId="5FE469B0" w14:textId="77777777" w:rsidR="00171B5E" w:rsidRDefault="00171B5E">
            <w:proofErr w:type="spellStart"/>
            <w:r w:rsidRPr="00D672D9">
              <w:t>odessa</w:t>
            </w:r>
            <w:proofErr w:type="spellEnd"/>
            <w:r w:rsidRPr="00D672D9">
              <w:t>-</w:t>
            </w:r>
            <w:proofErr w:type="spellStart"/>
            <w:r w:rsidRPr="00D672D9">
              <w:t>hpefs</w:t>
            </w:r>
            <w:proofErr w:type="spellEnd"/>
            <w:r w:rsidRPr="00D672D9">
              <w:t>-</w:t>
            </w:r>
            <w:proofErr w:type="spellStart"/>
            <w:r w:rsidRPr="00D672D9">
              <w:t>devops</w:t>
            </w:r>
            <w:proofErr w:type="spellEnd"/>
            <w:r w:rsidRPr="00D672D9">
              <w:t>-</w:t>
            </w:r>
            <w:proofErr w:type="spellStart"/>
            <w:r w:rsidRPr="00D672D9">
              <w:t>dwhdb</w:t>
            </w:r>
            <w:proofErr w:type="spellEnd"/>
            <w:r w:rsidRPr="00D672D9">
              <w:t xml:space="preserve">-username </w:t>
            </w:r>
          </w:p>
          <w:p w14:paraId="58B77926" w14:textId="77777777" w:rsidR="00171B5E" w:rsidRDefault="00171B5E">
            <w:proofErr w:type="spellStart"/>
            <w:r>
              <w:t>odessa</w:t>
            </w:r>
            <w:proofErr w:type="spellEnd"/>
            <w:r>
              <w:t>-</w:t>
            </w:r>
            <w:proofErr w:type="spellStart"/>
            <w:r>
              <w:t>hpefs</w:t>
            </w:r>
            <w:proofErr w:type="spellEnd"/>
            <w:r>
              <w:t>-</w:t>
            </w:r>
            <w:proofErr w:type="spellStart"/>
            <w:r>
              <w:t>devops</w:t>
            </w:r>
            <w:proofErr w:type="spellEnd"/>
            <w:r>
              <w:t>-</w:t>
            </w:r>
            <w:proofErr w:type="spellStart"/>
            <w:r>
              <w:t>db</w:t>
            </w:r>
            <w:proofErr w:type="spellEnd"/>
            <w:r>
              <w:t>-password</w:t>
            </w:r>
          </w:p>
          <w:p w14:paraId="11AF9C72" w14:textId="77777777" w:rsidR="00171B5E" w:rsidRDefault="00171B5E">
            <w:proofErr w:type="spellStart"/>
            <w:r>
              <w:t>odessa</w:t>
            </w:r>
            <w:proofErr w:type="spellEnd"/>
            <w:r>
              <w:t>-</w:t>
            </w:r>
            <w:proofErr w:type="spellStart"/>
            <w:r>
              <w:t>hpefs</w:t>
            </w:r>
            <w:proofErr w:type="spellEnd"/>
            <w:r>
              <w:t>-</w:t>
            </w:r>
            <w:proofErr w:type="spellStart"/>
            <w:r>
              <w:t>devops</w:t>
            </w:r>
            <w:proofErr w:type="spellEnd"/>
            <w:r>
              <w:t>-</w:t>
            </w:r>
            <w:proofErr w:type="spellStart"/>
            <w:r>
              <w:t>rs</w:t>
            </w:r>
            <w:proofErr w:type="spellEnd"/>
            <w:r>
              <w:t>-password</w:t>
            </w:r>
          </w:p>
          <w:p w14:paraId="19117BA3" w14:textId="77777777" w:rsidR="00171B5E" w:rsidRPr="000451E0" w:rsidRDefault="00171B5E">
            <w:proofErr w:type="spellStart"/>
            <w:r>
              <w:t>odessa</w:t>
            </w:r>
            <w:proofErr w:type="spellEnd"/>
            <w:r>
              <w:t>-</w:t>
            </w:r>
            <w:proofErr w:type="spellStart"/>
            <w:r>
              <w:t>hpefs</w:t>
            </w:r>
            <w:proofErr w:type="spellEnd"/>
            <w:r>
              <w:t>-</w:t>
            </w:r>
            <w:proofErr w:type="spellStart"/>
            <w:r>
              <w:t>devops</w:t>
            </w:r>
            <w:proofErr w:type="spellEnd"/>
            <w:r>
              <w:t>-</w:t>
            </w:r>
            <w:proofErr w:type="spellStart"/>
            <w:r>
              <w:t>rs</w:t>
            </w:r>
            <w:proofErr w:type="spellEnd"/>
            <w:r>
              <w:t>-username</w:t>
            </w:r>
          </w:p>
        </w:tc>
      </w:tr>
      <w:tr w:rsidR="00171B5E" w:rsidRPr="000451E0" w14:paraId="59236A88" w14:textId="77777777">
        <w:trPr>
          <w:trHeight w:val="804"/>
        </w:trPr>
        <w:tc>
          <w:tcPr>
            <w:tcW w:w="241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FD5EA"/>
            <w:tcMar>
              <w:top w:w="40" w:type="dxa"/>
              <w:left w:w="79" w:type="dxa"/>
              <w:bottom w:w="40" w:type="dxa"/>
              <w:right w:w="79" w:type="dxa"/>
            </w:tcMar>
            <w:hideMark/>
          </w:tcPr>
          <w:p w14:paraId="56B2E20C" w14:textId="77777777" w:rsidR="00171B5E" w:rsidRPr="000451E0" w:rsidRDefault="00171B5E">
            <w:r w:rsidRPr="000451E0">
              <w:t xml:space="preserve">Azure </w:t>
            </w:r>
            <w:r>
              <w:t>DWH</w:t>
            </w:r>
            <w:r w:rsidRPr="000451E0">
              <w:t xml:space="preserve"> VM</w:t>
            </w:r>
          </w:p>
        </w:tc>
        <w:tc>
          <w:tcPr>
            <w:tcW w:w="241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FD5EA"/>
            <w:tcMar>
              <w:top w:w="40" w:type="dxa"/>
              <w:left w:w="79" w:type="dxa"/>
              <w:bottom w:w="40" w:type="dxa"/>
              <w:right w:w="79" w:type="dxa"/>
            </w:tcMar>
            <w:hideMark/>
          </w:tcPr>
          <w:p w14:paraId="2796D64E" w14:textId="77777777" w:rsidR="00171B5E" w:rsidRPr="000451E0" w:rsidRDefault="00171B5E">
            <w:r w:rsidRPr="000451E0">
              <w:t>Grant VM Admin permission to domain account within Report Server VM</w:t>
            </w:r>
          </w:p>
        </w:tc>
        <w:tc>
          <w:tcPr>
            <w:tcW w:w="261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FD5EA"/>
            <w:tcMar>
              <w:top w:w="40" w:type="dxa"/>
              <w:left w:w="79" w:type="dxa"/>
              <w:bottom w:w="40" w:type="dxa"/>
              <w:right w:w="79" w:type="dxa"/>
            </w:tcMar>
            <w:hideMark/>
          </w:tcPr>
          <w:p w14:paraId="60A8300C" w14:textId="77777777" w:rsidR="00171B5E" w:rsidRPr="000451E0" w:rsidRDefault="00171B5E">
            <w:r w:rsidRPr="63A126F4">
              <w:rPr>
                <w:b/>
              </w:rPr>
              <w:t>Domain Account</w:t>
            </w:r>
            <w:r w:rsidRPr="000451E0">
              <w:t xml:space="preserve"> – </w:t>
            </w:r>
            <w:proofErr w:type="spellStart"/>
            <w:r w:rsidRPr="000451E0">
              <w:t>hpefsoddevopssadev</w:t>
            </w:r>
            <w:proofErr w:type="spellEnd"/>
          </w:p>
          <w:p w14:paraId="2F4821AA" w14:textId="77777777" w:rsidR="00171B5E" w:rsidRDefault="00171B5E">
            <w:r>
              <w:rPr>
                <w:b/>
              </w:rPr>
              <w:t>DWH</w:t>
            </w:r>
            <w:r w:rsidRPr="63A126F4">
              <w:rPr>
                <w:b/>
              </w:rPr>
              <w:t xml:space="preserve"> VM</w:t>
            </w:r>
            <w:r w:rsidRPr="000451E0">
              <w:t xml:space="preserve"> – vm</w:t>
            </w:r>
            <w:r>
              <w:t>datamartstg1</w:t>
            </w:r>
            <w:r w:rsidRPr="000451E0">
              <w:t xml:space="preserve"> / 10.17.</w:t>
            </w:r>
            <w:r>
              <w:t>26</w:t>
            </w:r>
            <w:r w:rsidRPr="000451E0">
              <w:t>.</w:t>
            </w:r>
            <w:r>
              <w:t>5</w:t>
            </w:r>
          </w:p>
          <w:p w14:paraId="7D404069" w14:textId="77777777" w:rsidR="00171B5E" w:rsidRPr="000451E0" w:rsidRDefault="00171B5E">
            <w:r w:rsidRPr="000451E0">
              <w:t>Vm</w:t>
            </w:r>
            <w:r>
              <w:t>datamartstg2</w:t>
            </w:r>
            <w:r w:rsidRPr="000451E0">
              <w:t xml:space="preserve"> / 10.17.</w:t>
            </w:r>
            <w:r>
              <w:t>26</w:t>
            </w:r>
            <w:r w:rsidRPr="000451E0">
              <w:t>.</w:t>
            </w:r>
            <w:r>
              <w:t>6</w:t>
            </w:r>
          </w:p>
          <w:p w14:paraId="24F3EB31" w14:textId="77777777" w:rsidR="00171B5E" w:rsidRPr="000451E0" w:rsidRDefault="00171B5E">
            <w:r w:rsidRPr="2A3E6297">
              <w:rPr>
                <w:b/>
              </w:rPr>
              <w:t xml:space="preserve">Permission </w:t>
            </w:r>
            <w:r w:rsidRPr="000451E0">
              <w:t>– Administrator Group</w:t>
            </w:r>
          </w:p>
        </w:tc>
        <w:tc>
          <w:tcPr>
            <w:tcW w:w="294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FD5EA"/>
            <w:tcMar>
              <w:top w:w="40" w:type="dxa"/>
              <w:left w:w="79" w:type="dxa"/>
              <w:bottom w:w="40" w:type="dxa"/>
              <w:right w:w="79" w:type="dxa"/>
            </w:tcMar>
            <w:hideMark/>
          </w:tcPr>
          <w:p w14:paraId="3C9271C5" w14:textId="77777777" w:rsidR="00171B5E" w:rsidRPr="000451E0" w:rsidRDefault="00171B5E">
            <w:r w:rsidRPr="000451E0">
              <w:t xml:space="preserve">This permission is required on VM to deploy </w:t>
            </w:r>
            <w:r>
              <w:t>Engine contents and execute DWH release scripts</w:t>
            </w:r>
          </w:p>
        </w:tc>
      </w:tr>
      <w:tr w:rsidR="00171B5E" w:rsidRPr="000451E0" w14:paraId="1FC45DF1" w14:textId="77777777">
        <w:trPr>
          <w:trHeight w:val="659"/>
        </w:trPr>
        <w:tc>
          <w:tcPr>
            <w:tcW w:w="241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9EBF5"/>
            <w:tcMar>
              <w:top w:w="40" w:type="dxa"/>
              <w:left w:w="79" w:type="dxa"/>
              <w:bottom w:w="40" w:type="dxa"/>
              <w:right w:w="79" w:type="dxa"/>
            </w:tcMar>
            <w:hideMark/>
          </w:tcPr>
          <w:p w14:paraId="3EBAC6B0" w14:textId="77777777" w:rsidR="00171B5E" w:rsidRPr="000451E0" w:rsidRDefault="00171B5E">
            <w:r w:rsidRPr="000451E0">
              <w:t xml:space="preserve">Azure </w:t>
            </w:r>
            <w:r>
              <w:t>DWH</w:t>
            </w:r>
            <w:r w:rsidRPr="000451E0">
              <w:t xml:space="preserve"> VM</w:t>
            </w:r>
          </w:p>
        </w:tc>
        <w:tc>
          <w:tcPr>
            <w:tcW w:w="241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9EBF5"/>
            <w:tcMar>
              <w:top w:w="40" w:type="dxa"/>
              <w:left w:w="79" w:type="dxa"/>
              <w:bottom w:w="40" w:type="dxa"/>
              <w:right w:w="79" w:type="dxa"/>
            </w:tcMar>
            <w:hideMark/>
          </w:tcPr>
          <w:p w14:paraId="1E651B44" w14:textId="77777777" w:rsidR="00171B5E" w:rsidRPr="000451E0" w:rsidRDefault="00171B5E">
            <w:r w:rsidRPr="000451E0">
              <w:t xml:space="preserve">Grant IAM roles to SP for Report Server VM </w:t>
            </w:r>
          </w:p>
        </w:tc>
        <w:tc>
          <w:tcPr>
            <w:tcW w:w="261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9EBF5"/>
            <w:tcMar>
              <w:top w:w="40" w:type="dxa"/>
              <w:left w:w="79" w:type="dxa"/>
              <w:bottom w:w="40" w:type="dxa"/>
              <w:right w:w="79" w:type="dxa"/>
            </w:tcMar>
            <w:hideMark/>
          </w:tcPr>
          <w:p w14:paraId="27D3C490" w14:textId="77777777" w:rsidR="00171B5E" w:rsidRDefault="00171B5E">
            <w:r>
              <w:rPr>
                <w:b/>
              </w:rPr>
              <w:t>DWH</w:t>
            </w:r>
            <w:r w:rsidRPr="2A3E6297">
              <w:rPr>
                <w:b/>
              </w:rPr>
              <w:t xml:space="preserve"> VM </w:t>
            </w:r>
            <w:r w:rsidRPr="000451E0">
              <w:t>– vm</w:t>
            </w:r>
            <w:r>
              <w:t>datamartstg1</w:t>
            </w:r>
            <w:r w:rsidRPr="000451E0">
              <w:t xml:space="preserve"> / 10.17.</w:t>
            </w:r>
            <w:r>
              <w:t>26</w:t>
            </w:r>
            <w:r w:rsidRPr="000451E0">
              <w:t>.</w:t>
            </w:r>
            <w:r>
              <w:t>5</w:t>
            </w:r>
          </w:p>
          <w:p w14:paraId="02289F62" w14:textId="77777777" w:rsidR="00171B5E" w:rsidRPr="000451E0" w:rsidRDefault="00171B5E">
            <w:r w:rsidRPr="000451E0">
              <w:t>Vm</w:t>
            </w:r>
            <w:r>
              <w:t>datamartstg2</w:t>
            </w:r>
            <w:r w:rsidRPr="000451E0">
              <w:t xml:space="preserve"> / 10.17.</w:t>
            </w:r>
            <w:r>
              <w:t>26</w:t>
            </w:r>
            <w:r w:rsidRPr="000451E0">
              <w:t>.</w:t>
            </w:r>
            <w:r>
              <w:t>6</w:t>
            </w:r>
          </w:p>
          <w:p w14:paraId="6B77289F" w14:textId="77777777" w:rsidR="00171B5E" w:rsidRPr="000451E0" w:rsidRDefault="00171B5E">
            <w:r w:rsidRPr="2A3E6297">
              <w:rPr>
                <w:b/>
              </w:rPr>
              <w:t xml:space="preserve">IAM Roles </w:t>
            </w:r>
            <w:r w:rsidRPr="000451E0">
              <w:t>- Contributor, Virtual Machine Administrator Login</w:t>
            </w:r>
          </w:p>
        </w:tc>
        <w:tc>
          <w:tcPr>
            <w:tcW w:w="294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9EBF5"/>
            <w:tcMar>
              <w:top w:w="40" w:type="dxa"/>
              <w:left w:w="79" w:type="dxa"/>
              <w:bottom w:w="40" w:type="dxa"/>
              <w:right w:w="79" w:type="dxa"/>
            </w:tcMar>
            <w:hideMark/>
          </w:tcPr>
          <w:p w14:paraId="555E5A8B" w14:textId="6BB4F4C9" w:rsidR="00171B5E" w:rsidRPr="000451E0" w:rsidRDefault="00171B5E">
            <w:r w:rsidRPr="000451E0">
              <w:t xml:space="preserve">These permissions are needed to have access </w:t>
            </w:r>
            <w:r w:rsidR="1E162471">
              <w:t>to</w:t>
            </w:r>
            <w:r w:rsidRPr="000451E0">
              <w:t xml:space="preserve"> </w:t>
            </w:r>
            <w:r>
              <w:t>DWH</w:t>
            </w:r>
            <w:r w:rsidRPr="000451E0">
              <w:t xml:space="preserve"> VM.</w:t>
            </w:r>
          </w:p>
        </w:tc>
      </w:tr>
      <w:tr w:rsidR="00171B5E" w:rsidRPr="000451E0" w14:paraId="761D30FA" w14:textId="77777777">
        <w:trPr>
          <w:trHeight w:val="514"/>
        </w:trPr>
        <w:tc>
          <w:tcPr>
            <w:tcW w:w="241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FD5EA"/>
            <w:tcMar>
              <w:top w:w="40" w:type="dxa"/>
              <w:left w:w="79" w:type="dxa"/>
              <w:bottom w:w="40" w:type="dxa"/>
              <w:right w:w="79" w:type="dxa"/>
            </w:tcMar>
            <w:hideMark/>
          </w:tcPr>
          <w:p w14:paraId="4B54990D" w14:textId="77777777" w:rsidR="00171B5E" w:rsidRPr="000451E0" w:rsidRDefault="00171B5E">
            <w:r w:rsidRPr="000451E0">
              <w:t xml:space="preserve">Azure </w:t>
            </w:r>
            <w:r>
              <w:t>DWH</w:t>
            </w:r>
            <w:r w:rsidRPr="000451E0">
              <w:t xml:space="preserve"> VM</w:t>
            </w:r>
          </w:p>
        </w:tc>
        <w:tc>
          <w:tcPr>
            <w:tcW w:w="241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FD5EA"/>
            <w:tcMar>
              <w:top w:w="40" w:type="dxa"/>
              <w:left w:w="79" w:type="dxa"/>
              <w:bottom w:w="40" w:type="dxa"/>
              <w:right w:w="79" w:type="dxa"/>
            </w:tcMar>
            <w:hideMark/>
          </w:tcPr>
          <w:p w14:paraId="078071E6" w14:textId="77777777" w:rsidR="00171B5E" w:rsidRPr="000451E0" w:rsidRDefault="00171B5E">
            <w:r w:rsidRPr="000451E0">
              <w:t xml:space="preserve">Create Inbound port within Report Server VM for Remote </w:t>
            </w:r>
            <w:proofErr w:type="spellStart"/>
            <w:r w:rsidRPr="000451E0">
              <w:t>Powershell</w:t>
            </w:r>
            <w:proofErr w:type="spellEnd"/>
            <w:r w:rsidRPr="000451E0">
              <w:t xml:space="preserve"> script execution</w:t>
            </w:r>
          </w:p>
        </w:tc>
        <w:tc>
          <w:tcPr>
            <w:tcW w:w="261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FD5EA"/>
            <w:tcMar>
              <w:top w:w="40" w:type="dxa"/>
              <w:left w:w="79" w:type="dxa"/>
              <w:bottom w:w="40" w:type="dxa"/>
              <w:right w:w="79" w:type="dxa"/>
            </w:tcMar>
            <w:hideMark/>
          </w:tcPr>
          <w:p w14:paraId="659E46CA" w14:textId="77777777" w:rsidR="00171B5E" w:rsidRPr="000451E0" w:rsidRDefault="00171B5E">
            <w:r w:rsidRPr="47CA0ED1">
              <w:rPr>
                <w:b/>
                <w:bCs/>
              </w:rPr>
              <w:t>Port No</w:t>
            </w:r>
            <w:r>
              <w:t xml:space="preserve"> – 5986</w:t>
            </w:r>
          </w:p>
          <w:p w14:paraId="040EA31B" w14:textId="77777777" w:rsidR="00171B5E" w:rsidRDefault="00171B5E">
            <w:r>
              <w:rPr>
                <w:b/>
              </w:rPr>
              <w:t>DWH</w:t>
            </w:r>
            <w:r w:rsidRPr="2FED6A6F">
              <w:rPr>
                <w:b/>
              </w:rPr>
              <w:t xml:space="preserve"> VM </w:t>
            </w:r>
            <w:r w:rsidRPr="000451E0">
              <w:t>– vm</w:t>
            </w:r>
            <w:r>
              <w:t>datamartstg1</w:t>
            </w:r>
            <w:r w:rsidRPr="000451E0">
              <w:t xml:space="preserve"> / 10.17.</w:t>
            </w:r>
            <w:r>
              <w:t>26</w:t>
            </w:r>
            <w:r w:rsidRPr="000451E0">
              <w:t>.</w:t>
            </w:r>
            <w:r>
              <w:t>5</w:t>
            </w:r>
          </w:p>
          <w:p w14:paraId="4093EF9E" w14:textId="77777777" w:rsidR="00171B5E" w:rsidRPr="000451E0" w:rsidRDefault="00171B5E">
            <w:r w:rsidRPr="000451E0">
              <w:t>Vm</w:t>
            </w:r>
            <w:r>
              <w:t>datamartstg2</w:t>
            </w:r>
            <w:r w:rsidRPr="000451E0">
              <w:t xml:space="preserve"> / 10.17.</w:t>
            </w:r>
            <w:r>
              <w:t>26</w:t>
            </w:r>
            <w:r w:rsidRPr="000451E0">
              <w:t>.</w:t>
            </w:r>
            <w:r>
              <w:t>6</w:t>
            </w:r>
          </w:p>
        </w:tc>
        <w:tc>
          <w:tcPr>
            <w:tcW w:w="294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FD5EA"/>
            <w:tcMar>
              <w:top w:w="40" w:type="dxa"/>
              <w:left w:w="79" w:type="dxa"/>
              <w:bottom w:w="40" w:type="dxa"/>
              <w:right w:w="79" w:type="dxa"/>
            </w:tcMar>
            <w:hideMark/>
          </w:tcPr>
          <w:p w14:paraId="065C4BB5" w14:textId="77777777" w:rsidR="00171B5E" w:rsidRPr="000451E0" w:rsidRDefault="00171B5E">
            <w:r w:rsidRPr="000451E0">
              <w:t>Need to create Inbound Port</w:t>
            </w:r>
          </w:p>
          <w:p w14:paraId="1DD100EC" w14:textId="77777777" w:rsidR="00171B5E" w:rsidRPr="000451E0" w:rsidRDefault="00171B5E">
            <w:r w:rsidRPr="000451E0">
              <w:rPr>
                <w:b/>
                <w:bCs/>
              </w:rPr>
              <w:t xml:space="preserve">Reference link – </w:t>
            </w:r>
            <w:hyperlink r:id="rId147" w:history="1">
              <w:r w:rsidRPr="000451E0">
                <w:rPr>
                  <w:rStyle w:val="Hyperlink"/>
                </w:rPr>
                <w:t xml:space="preserve">Configuring </w:t>
              </w:r>
            </w:hyperlink>
            <w:hyperlink r:id="rId148" w:history="1">
              <w:proofErr w:type="spellStart"/>
              <w:r w:rsidRPr="000451E0">
                <w:rPr>
                  <w:rStyle w:val="Hyperlink"/>
                </w:rPr>
                <w:t>WinRM</w:t>
              </w:r>
              <w:proofErr w:type="spellEnd"/>
            </w:hyperlink>
            <w:hyperlink r:id="rId149" w:history="1">
              <w:r w:rsidRPr="000451E0">
                <w:rPr>
                  <w:rStyle w:val="Hyperlink"/>
                </w:rPr>
                <w:t xml:space="preserve"> over HTTPS to enable PowerShell remoting</w:t>
              </w:r>
            </w:hyperlink>
            <w:r w:rsidRPr="000451E0">
              <w:t>.</w:t>
            </w:r>
          </w:p>
        </w:tc>
      </w:tr>
      <w:tr w:rsidR="00171B5E" w:rsidRPr="000451E0" w14:paraId="7B1E39A0" w14:textId="77777777">
        <w:trPr>
          <w:trHeight w:val="249"/>
        </w:trPr>
        <w:tc>
          <w:tcPr>
            <w:tcW w:w="241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9EBF5"/>
            <w:tcMar>
              <w:top w:w="40" w:type="dxa"/>
              <w:left w:w="79" w:type="dxa"/>
              <w:bottom w:w="40" w:type="dxa"/>
              <w:right w:w="79" w:type="dxa"/>
            </w:tcMar>
            <w:hideMark/>
          </w:tcPr>
          <w:p w14:paraId="58ECDF74" w14:textId="77777777" w:rsidR="00171B5E" w:rsidRPr="000451E0" w:rsidRDefault="00171B5E">
            <w:r w:rsidRPr="000451E0">
              <w:lastRenderedPageBreak/>
              <w:t xml:space="preserve">Azure </w:t>
            </w:r>
            <w:r>
              <w:t>DWH</w:t>
            </w:r>
            <w:r w:rsidRPr="000451E0">
              <w:t xml:space="preserve"> VM</w:t>
            </w:r>
          </w:p>
        </w:tc>
        <w:tc>
          <w:tcPr>
            <w:tcW w:w="241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9EBF5"/>
            <w:tcMar>
              <w:top w:w="40" w:type="dxa"/>
              <w:left w:w="79" w:type="dxa"/>
              <w:bottom w:w="40" w:type="dxa"/>
              <w:right w:w="79" w:type="dxa"/>
            </w:tcMar>
            <w:hideMark/>
          </w:tcPr>
          <w:p w14:paraId="12455011" w14:textId="77777777" w:rsidR="00171B5E" w:rsidRPr="000451E0" w:rsidRDefault="00171B5E">
            <w:r w:rsidRPr="000451E0">
              <w:t xml:space="preserve">Create certificate within Report Server VM for Remote </w:t>
            </w:r>
            <w:proofErr w:type="spellStart"/>
            <w:r w:rsidRPr="000451E0">
              <w:t>Powershell</w:t>
            </w:r>
            <w:proofErr w:type="spellEnd"/>
            <w:r w:rsidRPr="000451E0">
              <w:t xml:space="preserve"> script execution</w:t>
            </w:r>
          </w:p>
        </w:tc>
        <w:tc>
          <w:tcPr>
            <w:tcW w:w="261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9EBF5"/>
            <w:tcMar>
              <w:top w:w="40" w:type="dxa"/>
              <w:left w:w="79" w:type="dxa"/>
              <w:bottom w:w="40" w:type="dxa"/>
              <w:right w:w="79" w:type="dxa"/>
            </w:tcMar>
            <w:hideMark/>
          </w:tcPr>
          <w:p w14:paraId="081D575F" w14:textId="272969EA" w:rsidR="00171B5E" w:rsidRDefault="00171B5E">
            <w:r w:rsidRPr="000451E0">
              <w:rPr>
                <w:b/>
                <w:bCs/>
              </w:rPr>
              <w:t>Self</w:t>
            </w:r>
            <w:r w:rsidR="070666E6" w:rsidRPr="2B818D59">
              <w:rPr>
                <w:b/>
                <w:bCs/>
              </w:rPr>
              <w:t>-</w:t>
            </w:r>
            <w:r w:rsidRPr="000451E0">
              <w:rPr>
                <w:b/>
                <w:bCs/>
              </w:rPr>
              <w:t>Signed Certificate –</w:t>
            </w:r>
            <w:r w:rsidRPr="000451E0">
              <w:t xml:space="preserve"> vmdatamart</w:t>
            </w:r>
            <w:r>
              <w:t>stg1</w:t>
            </w:r>
            <w:r w:rsidRPr="000451E0">
              <w:t xml:space="preserve"> (Friendly Name)</w:t>
            </w:r>
          </w:p>
          <w:p w14:paraId="68AD9E04" w14:textId="77777777" w:rsidR="00171B5E" w:rsidRPr="000451E0" w:rsidRDefault="00171B5E">
            <w:r w:rsidRPr="000451E0">
              <w:t>Vmdatamart</w:t>
            </w:r>
            <w:r>
              <w:t>stg2</w:t>
            </w:r>
            <w:r w:rsidRPr="000451E0">
              <w:t xml:space="preserve"> (Friendly Name)</w:t>
            </w:r>
          </w:p>
          <w:p w14:paraId="6793FCBB" w14:textId="77777777" w:rsidR="00171B5E" w:rsidRPr="000451E0" w:rsidRDefault="00171B5E">
            <w:r>
              <w:rPr>
                <w:b/>
                <w:bCs/>
              </w:rPr>
              <w:t>DWH</w:t>
            </w:r>
            <w:r w:rsidRPr="000451E0">
              <w:rPr>
                <w:b/>
                <w:bCs/>
              </w:rPr>
              <w:t xml:space="preserve"> VM –</w:t>
            </w:r>
          </w:p>
          <w:p w14:paraId="335386BF" w14:textId="77777777" w:rsidR="00171B5E" w:rsidRDefault="00171B5E">
            <w:r w:rsidRPr="000451E0">
              <w:t>vm</w:t>
            </w:r>
            <w:r>
              <w:t>datamartstg1</w:t>
            </w:r>
            <w:r w:rsidRPr="000451E0">
              <w:t xml:space="preserve"> / 10.17.</w:t>
            </w:r>
            <w:r>
              <w:t>26</w:t>
            </w:r>
            <w:r w:rsidRPr="000451E0">
              <w:t>.</w:t>
            </w:r>
            <w:r>
              <w:t>5</w:t>
            </w:r>
          </w:p>
          <w:p w14:paraId="26652E0C" w14:textId="77777777" w:rsidR="00171B5E" w:rsidRPr="000451E0" w:rsidRDefault="00171B5E">
            <w:r w:rsidRPr="000451E0">
              <w:t>Vm</w:t>
            </w:r>
            <w:r>
              <w:t>datamartstg2</w:t>
            </w:r>
            <w:r w:rsidRPr="000451E0">
              <w:t xml:space="preserve"> / 10.17.</w:t>
            </w:r>
            <w:r>
              <w:t>26</w:t>
            </w:r>
            <w:r w:rsidRPr="000451E0">
              <w:t>.</w:t>
            </w:r>
            <w:r>
              <w:t>6</w:t>
            </w:r>
          </w:p>
        </w:tc>
        <w:tc>
          <w:tcPr>
            <w:tcW w:w="294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9EBF5"/>
            <w:tcMar>
              <w:top w:w="40" w:type="dxa"/>
              <w:left w:w="79" w:type="dxa"/>
              <w:bottom w:w="40" w:type="dxa"/>
              <w:right w:w="79" w:type="dxa"/>
            </w:tcMar>
            <w:hideMark/>
          </w:tcPr>
          <w:p w14:paraId="12A441FA" w14:textId="77777777" w:rsidR="00171B5E" w:rsidRPr="000451E0" w:rsidRDefault="00171B5E">
            <w:r w:rsidRPr="000451E0">
              <w:t xml:space="preserve">For DEV environment, Self-signed certificate is used. TBD if CA certificate can be used. </w:t>
            </w:r>
          </w:p>
          <w:p w14:paraId="4283CF77" w14:textId="77777777" w:rsidR="00171B5E" w:rsidRPr="000451E0" w:rsidRDefault="00171B5E">
            <w:r w:rsidRPr="000451E0">
              <w:t>For Higher environment this is recommended to have CA certificate</w:t>
            </w:r>
          </w:p>
          <w:p w14:paraId="55BAD22F" w14:textId="77777777" w:rsidR="00171B5E" w:rsidRPr="000451E0" w:rsidRDefault="00171B5E">
            <w:r w:rsidRPr="000451E0">
              <w:rPr>
                <w:b/>
                <w:bCs/>
              </w:rPr>
              <w:t xml:space="preserve">Reference link – </w:t>
            </w:r>
            <w:hyperlink r:id="rId150" w:history="1">
              <w:r w:rsidRPr="000451E0">
                <w:rPr>
                  <w:rStyle w:val="Hyperlink"/>
                </w:rPr>
                <w:t xml:space="preserve">Configuring </w:t>
              </w:r>
            </w:hyperlink>
            <w:hyperlink r:id="rId151" w:history="1">
              <w:proofErr w:type="spellStart"/>
              <w:r w:rsidRPr="000451E0">
                <w:rPr>
                  <w:rStyle w:val="Hyperlink"/>
                </w:rPr>
                <w:t>WinRM</w:t>
              </w:r>
              <w:proofErr w:type="spellEnd"/>
            </w:hyperlink>
            <w:hyperlink r:id="rId152" w:history="1">
              <w:r w:rsidRPr="000451E0">
                <w:rPr>
                  <w:rStyle w:val="Hyperlink"/>
                </w:rPr>
                <w:t xml:space="preserve"> over HTTPS to enable PowerShell remoting</w:t>
              </w:r>
            </w:hyperlink>
            <w:r w:rsidRPr="000451E0">
              <w:t>.</w:t>
            </w:r>
          </w:p>
        </w:tc>
      </w:tr>
      <w:tr w:rsidR="00171B5E" w:rsidRPr="000451E0" w14:paraId="690C1782" w14:textId="77777777">
        <w:trPr>
          <w:trHeight w:val="249"/>
        </w:trPr>
        <w:tc>
          <w:tcPr>
            <w:tcW w:w="241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9EBF5"/>
            <w:tcMar>
              <w:top w:w="40" w:type="dxa"/>
              <w:left w:w="79" w:type="dxa"/>
              <w:bottom w:w="40" w:type="dxa"/>
              <w:right w:w="79" w:type="dxa"/>
            </w:tcMar>
            <w:hideMark/>
          </w:tcPr>
          <w:p w14:paraId="5195A62F" w14:textId="4232940D" w:rsidR="00171B5E" w:rsidRPr="000451E0" w:rsidRDefault="00171B5E">
            <w:r w:rsidRPr="000451E0">
              <w:t xml:space="preserve">SQL </w:t>
            </w:r>
            <w:r>
              <w:t xml:space="preserve">Server </w:t>
            </w:r>
            <w:r w:rsidR="1D5BFA12">
              <w:t>within</w:t>
            </w:r>
            <w:r>
              <w:t xml:space="preserve"> Azure DWH VM</w:t>
            </w:r>
          </w:p>
        </w:tc>
        <w:tc>
          <w:tcPr>
            <w:tcW w:w="241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9EBF5"/>
            <w:tcMar>
              <w:top w:w="40" w:type="dxa"/>
              <w:left w:w="79" w:type="dxa"/>
              <w:bottom w:w="40" w:type="dxa"/>
              <w:right w:w="79" w:type="dxa"/>
            </w:tcMar>
            <w:hideMark/>
          </w:tcPr>
          <w:p w14:paraId="75154B0A" w14:textId="77777777" w:rsidR="00171B5E" w:rsidRPr="000451E0" w:rsidRDefault="00171B5E">
            <w:r w:rsidRPr="000451E0">
              <w:t xml:space="preserve">Create new SQL user for DevOps within SQL </w:t>
            </w:r>
            <w:r>
              <w:t>Server</w:t>
            </w:r>
            <w:r w:rsidRPr="000451E0">
              <w:t xml:space="preserve"> and grant </w:t>
            </w:r>
            <w:proofErr w:type="spellStart"/>
            <w:r w:rsidRPr="000451E0">
              <w:t>sys_admin</w:t>
            </w:r>
            <w:proofErr w:type="spellEnd"/>
            <w:r w:rsidRPr="000451E0">
              <w:t xml:space="preserve"> roles</w:t>
            </w:r>
          </w:p>
        </w:tc>
        <w:tc>
          <w:tcPr>
            <w:tcW w:w="261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9EBF5"/>
            <w:tcMar>
              <w:top w:w="40" w:type="dxa"/>
              <w:left w:w="79" w:type="dxa"/>
              <w:bottom w:w="40" w:type="dxa"/>
              <w:right w:w="79" w:type="dxa"/>
            </w:tcMar>
            <w:hideMark/>
          </w:tcPr>
          <w:p w14:paraId="4CECA309" w14:textId="77777777" w:rsidR="00171B5E" w:rsidRPr="000451E0" w:rsidRDefault="00171B5E">
            <w:r w:rsidRPr="000451E0">
              <w:rPr>
                <w:b/>
                <w:bCs/>
              </w:rPr>
              <w:t xml:space="preserve">Local SQL User – </w:t>
            </w:r>
            <w:proofErr w:type="spellStart"/>
            <w:r w:rsidRPr="000451E0">
              <w:t>Odessa</w:t>
            </w:r>
            <w:r>
              <w:t>DWH</w:t>
            </w:r>
            <w:r w:rsidRPr="000451E0">
              <w:t>DevOps</w:t>
            </w:r>
            <w:proofErr w:type="spellEnd"/>
          </w:p>
          <w:p w14:paraId="2D377965" w14:textId="77777777" w:rsidR="00171B5E" w:rsidRPr="000451E0" w:rsidRDefault="00171B5E">
            <w:r w:rsidRPr="000451E0">
              <w:rPr>
                <w:b/>
                <w:bCs/>
              </w:rPr>
              <w:t xml:space="preserve">SQL </w:t>
            </w:r>
            <w:r>
              <w:rPr>
                <w:b/>
                <w:bCs/>
              </w:rPr>
              <w:t>Server</w:t>
            </w:r>
            <w:r w:rsidRPr="000451E0">
              <w:rPr>
                <w:b/>
                <w:bCs/>
              </w:rPr>
              <w:t xml:space="preserve">– </w:t>
            </w:r>
            <w:r>
              <w:t>10.17.26.5</w:t>
            </w:r>
          </w:p>
          <w:p w14:paraId="4438EB76" w14:textId="77777777" w:rsidR="00171B5E" w:rsidRPr="000451E0" w:rsidRDefault="00171B5E">
            <w:r w:rsidRPr="000451E0">
              <w:rPr>
                <w:b/>
                <w:bCs/>
              </w:rPr>
              <w:t xml:space="preserve">Roles – </w:t>
            </w:r>
            <w:proofErr w:type="spellStart"/>
            <w:r w:rsidRPr="000451E0">
              <w:t>sys_admin</w:t>
            </w:r>
            <w:proofErr w:type="spellEnd"/>
          </w:p>
        </w:tc>
        <w:tc>
          <w:tcPr>
            <w:tcW w:w="294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9EBF5"/>
            <w:tcMar>
              <w:top w:w="40" w:type="dxa"/>
              <w:left w:w="79" w:type="dxa"/>
              <w:bottom w:w="40" w:type="dxa"/>
              <w:right w:w="79" w:type="dxa"/>
            </w:tcMar>
            <w:hideMark/>
          </w:tcPr>
          <w:p w14:paraId="56ADEA8D" w14:textId="77777777" w:rsidR="00171B5E" w:rsidRPr="000451E0" w:rsidRDefault="00171B5E">
            <w:r w:rsidRPr="000451E0">
              <w:t>Permission needed for deploying DDL, DML and Job creation related scripts</w:t>
            </w:r>
          </w:p>
        </w:tc>
      </w:tr>
    </w:tbl>
    <w:p w14:paraId="0FEED2D6" w14:textId="77777777" w:rsidR="00171B5E" w:rsidRDefault="00171B5E" w:rsidP="00171B5E"/>
    <w:p w14:paraId="581B11D7" w14:textId="77777777" w:rsidR="00171B5E" w:rsidRPr="004D3345" w:rsidRDefault="00171B5E" w:rsidP="00171B5E">
      <w:pPr>
        <w:pStyle w:val="Heading3"/>
        <w:rPr>
          <w:b/>
          <w:bCs/>
        </w:rPr>
      </w:pPr>
      <w:bookmarkStart w:id="105" w:name="_Toc137050139"/>
      <w:r>
        <w:rPr>
          <w:b/>
          <w:bCs/>
        </w:rPr>
        <w:t>8.3.2 Enable Remote Execution from DevOps Pipeline within DWH VM</w:t>
      </w:r>
      <w:bookmarkEnd w:id="105"/>
    </w:p>
    <w:p w14:paraId="2188447E" w14:textId="77777777" w:rsidR="00171B5E" w:rsidRDefault="00171B5E" w:rsidP="00171B5E">
      <w:r>
        <w:t>To enable remove power shell execution, refer the following steps –</w:t>
      </w:r>
    </w:p>
    <w:p w14:paraId="03B85205" w14:textId="77777777" w:rsidR="00171B5E" w:rsidRDefault="00171B5E" w:rsidP="00171B5E"/>
    <w:p w14:paraId="512F3ECA" w14:textId="77777777" w:rsidR="00171B5E" w:rsidRDefault="00171B5E" w:rsidP="00171B5E">
      <w:r>
        <w:t xml:space="preserve">Reference Link - </w:t>
      </w:r>
      <w:hyperlink r:id="rId153" w:history="1">
        <w:r w:rsidRPr="003D6712">
          <w:rPr>
            <w:rStyle w:val="Hyperlink"/>
            <w:color w:val="0070C0"/>
          </w:rPr>
          <w:t xml:space="preserve">Configuring </w:t>
        </w:r>
        <w:proofErr w:type="spellStart"/>
        <w:r w:rsidRPr="003D6712">
          <w:rPr>
            <w:rStyle w:val="Hyperlink"/>
            <w:color w:val="0070C0"/>
          </w:rPr>
          <w:t>WinRM</w:t>
        </w:r>
        <w:proofErr w:type="spellEnd"/>
        <w:r w:rsidRPr="003D6712">
          <w:rPr>
            <w:rStyle w:val="Hyperlink"/>
            <w:color w:val="0070C0"/>
          </w:rPr>
          <w:t xml:space="preserve"> over HTTPS to enable PowerShell remoting</w:t>
        </w:r>
      </w:hyperlink>
      <w:r>
        <w:t>.</w:t>
      </w:r>
    </w:p>
    <w:p w14:paraId="1C88B555" w14:textId="77777777" w:rsidR="00171B5E" w:rsidRDefault="00171B5E" w:rsidP="00171B5E"/>
    <w:p w14:paraId="43A15193" w14:textId="77777777" w:rsidR="00171B5E" w:rsidRPr="00AD60A3" w:rsidRDefault="00171B5E" w:rsidP="00252FAC">
      <w:pPr>
        <w:pStyle w:val="ListParagraph"/>
        <w:numPr>
          <w:ilvl w:val="0"/>
          <w:numId w:val="50"/>
        </w:numPr>
        <w:rPr>
          <w:b/>
        </w:rPr>
      </w:pPr>
      <w:r w:rsidRPr="00AD60A3">
        <w:rPr>
          <w:b/>
        </w:rPr>
        <w:t>Enable Port 5986</w:t>
      </w:r>
    </w:p>
    <w:p w14:paraId="1EC34A1F" w14:textId="77777777" w:rsidR="00171B5E" w:rsidRPr="00A37CB9" w:rsidRDefault="00171B5E" w:rsidP="00171B5E">
      <w:pPr>
        <w:widowControl/>
        <w:autoSpaceDE/>
        <w:autoSpaceDN/>
        <w:ind w:left="1080"/>
        <w:textAlignment w:val="center"/>
        <w:rPr>
          <w:rFonts w:cs="Calibri"/>
          <w:color w:val="auto"/>
          <w:sz w:val="22"/>
          <w:lang w:bidi="ar-SA"/>
        </w:rPr>
      </w:pPr>
      <w:r w:rsidRPr="00A37CB9">
        <w:rPr>
          <w:rFonts w:cs="Calibri"/>
          <w:color w:val="auto"/>
          <w:sz w:val="22"/>
          <w:lang w:bidi="ar-SA"/>
        </w:rPr>
        <w:t xml:space="preserve">Login to VM-&gt;Open Windows </w:t>
      </w:r>
      <w:proofErr w:type="spellStart"/>
      <w:r w:rsidRPr="00A37CB9">
        <w:rPr>
          <w:rFonts w:cs="Calibri"/>
          <w:color w:val="auto"/>
          <w:sz w:val="22"/>
          <w:lang w:bidi="ar-SA"/>
        </w:rPr>
        <w:t>FireWall</w:t>
      </w:r>
      <w:proofErr w:type="spellEnd"/>
      <w:r w:rsidRPr="00A37CB9">
        <w:rPr>
          <w:rFonts w:cs="Calibri"/>
          <w:color w:val="auto"/>
          <w:sz w:val="22"/>
          <w:lang w:bidi="ar-SA"/>
        </w:rPr>
        <w:t xml:space="preserve"> with Advanced Security</w:t>
      </w:r>
      <w:r>
        <w:rPr>
          <w:rFonts w:cs="Calibri"/>
          <w:color w:val="auto"/>
          <w:sz w:val="22"/>
          <w:lang w:bidi="ar-SA"/>
        </w:rPr>
        <w:t>-&gt;</w:t>
      </w:r>
    </w:p>
    <w:p w14:paraId="44FF594F" w14:textId="7B1B4A16" w:rsidR="00171B5E" w:rsidRPr="00A37CB9" w:rsidRDefault="00171B5E" w:rsidP="00171B5E">
      <w:pPr>
        <w:widowControl/>
        <w:autoSpaceDE/>
        <w:autoSpaceDN/>
        <w:ind w:left="1080"/>
        <w:textAlignment w:val="center"/>
        <w:rPr>
          <w:rFonts w:cs="Calibri"/>
          <w:color w:val="auto"/>
          <w:sz w:val="22"/>
          <w:lang w:bidi="ar-SA"/>
        </w:rPr>
      </w:pPr>
      <w:r w:rsidRPr="00A37CB9">
        <w:rPr>
          <w:rFonts w:cs="Calibri"/>
          <w:color w:val="auto"/>
          <w:sz w:val="22"/>
          <w:lang w:bidi="ar-SA"/>
        </w:rPr>
        <w:t xml:space="preserve">Verify Port 5986 is allowed or not in Inbound Rule, </w:t>
      </w:r>
      <w:r w:rsidR="1EDE31D3" w:rsidRPr="2B818D59">
        <w:rPr>
          <w:rFonts w:cs="Calibri"/>
          <w:color w:val="auto"/>
          <w:sz w:val="22"/>
          <w:lang w:bidi="ar-SA"/>
        </w:rPr>
        <w:t>if</w:t>
      </w:r>
      <w:r w:rsidRPr="00A37CB9">
        <w:rPr>
          <w:rFonts w:cs="Calibri"/>
          <w:color w:val="auto"/>
          <w:sz w:val="22"/>
          <w:lang w:bidi="ar-SA"/>
        </w:rPr>
        <w:t xml:space="preserve"> not allowed and Rule exist then enable it.</w:t>
      </w:r>
    </w:p>
    <w:p w14:paraId="13120192" w14:textId="77777777" w:rsidR="00171B5E" w:rsidRPr="00A37CB9" w:rsidRDefault="00171B5E" w:rsidP="00171B5E">
      <w:pPr>
        <w:widowControl/>
        <w:autoSpaceDE/>
        <w:autoSpaceDN/>
        <w:ind w:left="1080"/>
        <w:textAlignment w:val="center"/>
        <w:rPr>
          <w:rFonts w:cs="Calibri"/>
          <w:color w:val="auto"/>
          <w:sz w:val="22"/>
          <w:lang w:bidi="ar-SA"/>
        </w:rPr>
      </w:pPr>
      <w:r w:rsidRPr="00A37CB9">
        <w:rPr>
          <w:rFonts w:cs="Calibri"/>
          <w:color w:val="auto"/>
          <w:sz w:val="22"/>
          <w:lang w:bidi="ar-SA"/>
        </w:rPr>
        <w:t>If Rule is not existed create a new inbound Rule</w:t>
      </w:r>
    </w:p>
    <w:p w14:paraId="34D2F7A9" w14:textId="77777777" w:rsidR="00171B5E" w:rsidRPr="00A37CB9" w:rsidRDefault="00171B5E" w:rsidP="00171B5E">
      <w:pPr>
        <w:widowControl/>
        <w:autoSpaceDE/>
        <w:autoSpaceDN/>
        <w:ind w:left="1080"/>
        <w:rPr>
          <w:rFonts w:cs="Calibri"/>
          <w:color w:val="534F4B"/>
          <w:szCs w:val="21"/>
          <w:lang w:bidi="ar-SA"/>
        </w:rPr>
      </w:pPr>
      <w:r w:rsidRPr="00A37CB9">
        <w:rPr>
          <w:rFonts w:cs="Calibri"/>
          <w:color w:val="534F4B"/>
          <w:szCs w:val="21"/>
          <w:lang w:bidi="ar-SA"/>
        </w:rPr>
        <w:t> </w:t>
      </w:r>
    </w:p>
    <w:p w14:paraId="1C73DC06" w14:textId="77777777" w:rsidR="00171B5E" w:rsidRPr="007C003C" w:rsidRDefault="00171B5E" w:rsidP="003312D6">
      <w:pPr>
        <w:pStyle w:val="ListParagraph"/>
        <w:widowControl/>
        <w:numPr>
          <w:ilvl w:val="0"/>
          <w:numId w:val="29"/>
        </w:numPr>
        <w:autoSpaceDE/>
        <w:autoSpaceDN/>
        <w:rPr>
          <w:rFonts w:cs="Calibri"/>
          <w:color w:val="534F4B"/>
          <w:szCs w:val="21"/>
          <w:lang w:bidi="ar-SA"/>
        </w:rPr>
      </w:pPr>
      <w:r w:rsidRPr="6854D2FB">
        <w:rPr>
          <w:rFonts w:cs="Calibri"/>
          <w:lang w:bidi="ar-SA"/>
        </w:rPr>
        <w:t>Open “Windows Defender Firewall” and click on “Advance settings” and click on “Inbound Rules” and create new inbound rule.</w:t>
      </w:r>
    </w:p>
    <w:p w14:paraId="23CC8C8D" w14:textId="77777777" w:rsidR="00171B5E" w:rsidRPr="00A37CB9" w:rsidRDefault="00171B5E" w:rsidP="00171B5E">
      <w:pPr>
        <w:widowControl/>
        <w:autoSpaceDE/>
        <w:autoSpaceDN/>
        <w:ind w:left="1080"/>
        <w:rPr>
          <w:rFonts w:cs="Calibri"/>
          <w:color w:val="534F4B"/>
          <w:szCs w:val="21"/>
          <w:lang w:bidi="ar-SA"/>
        </w:rPr>
      </w:pPr>
      <w:r w:rsidRPr="00A37CB9">
        <w:rPr>
          <w:rFonts w:cs="Calibri"/>
          <w:color w:val="534F4B"/>
          <w:szCs w:val="21"/>
          <w:lang w:bidi="ar-SA"/>
        </w:rPr>
        <w:t xml:space="preserve"> </w:t>
      </w:r>
    </w:p>
    <w:p w14:paraId="7938C3CD" w14:textId="77777777" w:rsidR="00171B5E" w:rsidRPr="00A37CB9" w:rsidRDefault="00171B5E" w:rsidP="00171B5E">
      <w:pPr>
        <w:widowControl/>
        <w:autoSpaceDE/>
        <w:autoSpaceDN/>
        <w:ind w:left="1440"/>
        <w:rPr>
          <w:rFonts w:cs="Calibri"/>
          <w:color w:val="auto"/>
          <w:sz w:val="22"/>
          <w:lang w:bidi="ar-SA"/>
        </w:rPr>
      </w:pPr>
      <w:r w:rsidRPr="00A37CB9">
        <w:rPr>
          <w:rFonts w:asciiTheme="minorHAnsi" w:hAnsiTheme="minorHAnsi"/>
          <w:noProof/>
        </w:rPr>
        <w:drawing>
          <wp:inline distT="0" distB="0" distL="0" distR="0" wp14:anchorId="3D2EF760" wp14:editId="4DD4EE46">
            <wp:extent cx="4572000" cy="1905000"/>
            <wp:effectExtent l="0" t="0" r="0" b="0"/>
            <wp:docPr id="905210002" name="Picture 905210002" descr="A picture containing text, screenshot, software,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210002" name="Picture 905210002" descr="A picture containing text, screenshot, software, web page&#10;&#10;Description automatically generated"/>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4572000" cy="1905000"/>
                    </a:xfrm>
                    <a:prstGeom prst="rect">
                      <a:avLst/>
                    </a:prstGeom>
                    <a:noFill/>
                    <a:ln>
                      <a:noFill/>
                    </a:ln>
                  </pic:spPr>
                </pic:pic>
              </a:graphicData>
            </a:graphic>
          </wp:inline>
        </w:drawing>
      </w:r>
    </w:p>
    <w:p w14:paraId="11BC93B9" w14:textId="77777777" w:rsidR="00171B5E" w:rsidRPr="00A37CB9" w:rsidRDefault="00171B5E" w:rsidP="00171B5E">
      <w:pPr>
        <w:widowControl/>
        <w:autoSpaceDE/>
        <w:autoSpaceDN/>
        <w:ind w:left="1080"/>
        <w:rPr>
          <w:rFonts w:cs="Calibri"/>
          <w:color w:val="534F4B"/>
          <w:szCs w:val="21"/>
          <w:lang w:bidi="ar-SA"/>
        </w:rPr>
      </w:pPr>
      <w:r w:rsidRPr="00A37CB9">
        <w:rPr>
          <w:rFonts w:cs="Calibri"/>
          <w:color w:val="534F4B"/>
          <w:szCs w:val="21"/>
          <w:lang w:bidi="ar-SA"/>
        </w:rPr>
        <w:t> </w:t>
      </w:r>
    </w:p>
    <w:p w14:paraId="0A7BEA9D" w14:textId="77777777" w:rsidR="00171B5E" w:rsidRPr="007C003C" w:rsidRDefault="00171B5E" w:rsidP="003312D6">
      <w:pPr>
        <w:pStyle w:val="ListParagraph"/>
        <w:widowControl/>
        <w:numPr>
          <w:ilvl w:val="0"/>
          <w:numId w:val="29"/>
        </w:numPr>
        <w:autoSpaceDE/>
        <w:autoSpaceDN/>
        <w:rPr>
          <w:rFonts w:cs="Calibri"/>
          <w:color w:val="534F4B"/>
          <w:szCs w:val="21"/>
          <w:lang w:bidi="ar-SA"/>
        </w:rPr>
      </w:pPr>
      <w:r w:rsidRPr="6854D2FB">
        <w:rPr>
          <w:rFonts w:cs="Calibri"/>
          <w:lang w:bidi="ar-SA"/>
        </w:rPr>
        <w:t>Enable Inbound 5986 port as below -</w:t>
      </w:r>
    </w:p>
    <w:p w14:paraId="4EE44AAC" w14:textId="77777777" w:rsidR="00171B5E" w:rsidRPr="00A37CB9" w:rsidRDefault="00171B5E" w:rsidP="00171B5E">
      <w:pPr>
        <w:widowControl/>
        <w:autoSpaceDE/>
        <w:autoSpaceDN/>
        <w:ind w:left="1080"/>
        <w:rPr>
          <w:rFonts w:cs="Calibri"/>
          <w:color w:val="auto"/>
          <w:sz w:val="22"/>
          <w:lang w:bidi="ar-SA"/>
        </w:rPr>
      </w:pPr>
      <w:r w:rsidRPr="00A37CB9">
        <w:rPr>
          <w:rFonts w:asciiTheme="minorHAnsi" w:hAnsiTheme="minorHAnsi"/>
          <w:noProof/>
        </w:rPr>
        <w:lastRenderedPageBreak/>
        <w:drawing>
          <wp:inline distT="0" distB="0" distL="0" distR="0" wp14:anchorId="7CC5C972" wp14:editId="4ACE0855">
            <wp:extent cx="4572000" cy="2432050"/>
            <wp:effectExtent l="0" t="0" r="0" b="6350"/>
            <wp:docPr id="1393125580" name="Picture 139312558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688087" name="Picture 5" descr="A screenshot of a computer&#10;&#10;Description automatically generated with medium confidence"/>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572000" cy="2432050"/>
                    </a:xfrm>
                    <a:prstGeom prst="rect">
                      <a:avLst/>
                    </a:prstGeom>
                    <a:noFill/>
                    <a:ln>
                      <a:noFill/>
                    </a:ln>
                  </pic:spPr>
                </pic:pic>
              </a:graphicData>
            </a:graphic>
          </wp:inline>
        </w:drawing>
      </w:r>
    </w:p>
    <w:p w14:paraId="271186D2" w14:textId="77777777" w:rsidR="00171B5E" w:rsidRPr="00A37CB9" w:rsidRDefault="00171B5E" w:rsidP="00171B5E">
      <w:pPr>
        <w:widowControl/>
        <w:autoSpaceDE/>
        <w:autoSpaceDN/>
        <w:ind w:left="1080"/>
        <w:rPr>
          <w:rFonts w:cs="Calibri"/>
          <w:color w:val="534F4B"/>
          <w:szCs w:val="21"/>
          <w:lang w:bidi="ar-SA"/>
        </w:rPr>
      </w:pPr>
      <w:r w:rsidRPr="00A37CB9">
        <w:rPr>
          <w:rFonts w:cs="Calibri"/>
          <w:color w:val="534F4B"/>
          <w:szCs w:val="21"/>
          <w:lang w:bidi="ar-SA"/>
        </w:rPr>
        <w:t>Step 3:</w:t>
      </w:r>
    </w:p>
    <w:p w14:paraId="666DF410" w14:textId="77777777" w:rsidR="00171B5E" w:rsidRPr="00A37CB9" w:rsidRDefault="00171B5E" w:rsidP="00171B5E">
      <w:pPr>
        <w:widowControl/>
        <w:autoSpaceDE/>
        <w:autoSpaceDN/>
        <w:ind w:left="1080"/>
        <w:rPr>
          <w:rFonts w:cs="Calibri"/>
          <w:color w:val="534F4B"/>
          <w:szCs w:val="21"/>
          <w:lang w:bidi="ar-SA"/>
        </w:rPr>
      </w:pPr>
      <w:r w:rsidRPr="00A37CB9">
        <w:rPr>
          <w:rFonts w:cs="Calibri"/>
          <w:color w:val="534F4B"/>
          <w:szCs w:val="21"/>
          <w:lang w:bidi="ar-SA"/>
        </w:rPr>
        <w:t xml:space="preserve"> </w:t>
      </w:r>
    </w:p>
    <w:p w14:paraId="2338F87C" w14:textId="77777777" w:rsidR="00171B5E" w:rsidRPr="00A37CB9" w:rsidRDefault="00171B5E" w:rsidP="00171B5E">
      <w:pPr>
        <w:widowControl/>
        <w:autoSpaceDE/>
        <w:autoSpaceDN/>
        <w:ind w:left="1080"/>
        <w:rPr>
          <w:rFonts w:cs="Calibri"/>
          <w:color w:val="auto"/>
          <w:sz w:val="22"/>
          <w:lang w:bidi="ar-SA"/>
        </w:rPr>
      </w:pPr>
      <w:r w:rsidRPr="002C0A4F">
        <w:rPr>
          <w:rFonts w:cs="Calibri"/>
          <w:noProof/>
          <w:color w:val="auto"/>
          <w:sz w:val="22"/>
          <w:lang w:bidi="ar-SA"/>
        </w:rPr>
        <w:drawing>
          <wp:inline distT="0" distB="0" distL="0" distR="0" wp14:anchorId="5D2290B3" wp14:editId="12160B7B">
            <wp:extent cx="4498759" cy="3346450"/>
            <wp:effectExtent l="0" t="0" r="0" b="6350"/>
            <wp:docPr id="375581198" name="Picture 37558119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109132" name="Picture 1" descr="A screenshot of a computer&#10;&#10;Description automatically generated"/>
                    <pic:cNvPicPr/>
                  </pic:nvPicPr>
                  <pic:blipFill>
                    <a:blip r:embed="rId83"/>
                    <a:stretch>
                      <a:fillRect/>
                    </a:stretch>
                  </pic:blipFill>
                  <pic:spPr>
                    <a:xfrm>
                      <a:off x="0" y="0"/>
                      <a:ext cx="4504791" cy="3350937"/>
                    </a:xfrm>
                    <a:prstGeom prst="rect">
                      <a:avLst/>
                    </a:prstGeom>
                  </pic:spPr>
                </pic:pic>
              </a:graphicData>
            </a:graphic>
          </wp:inline>
        </w:drawing>
      </w:r>
    </w:p>
    <w:p w14:paraId="5BA16B63" w14:textId="77777777" w:rsidR="00171B5E" w:rsidRPr="00A37CB9" w:rsidRDefault="00171B5E" w:rsidP="00171B5E">
      <w:pPr>
        <w:widowControl/>
        <w:autoSpaceDE/>
        <w:autoSpaceDN/>
        <w:ind w:left="1080"/>
        <w:rPr>
          <w:rFonts w:cs="Calibri"/>
          <w:color w:val="534F4B"/>
          <w:szCs w:val="21"/>
          <w:lang w:bidi="ar-SA"/>
        </w:rPr>
      </w:pPr>
      <w:r w:rsidRPr="00A37CB9">
        <w:rPr>
          <w:rFonts w:cs="Calibri"/>
          <w:color w:val="534F4B"/>
          <w:szCs w:val="21"/>
          <w:lang w:bidi="ar-SA"/>
        </w:rPr>
        <w:t> </w:t>
      </w:r>
    </w:p>
    <w:p w14:paraId="5AA19399" w14:textId="77777777" w:rsidR="00171B5E" w:rsidRPr="00A37CB9" w:rsidRDefault="00171B5E" w:rsidP="00171B5E">
      <w:pPr>
        <w:widowControl/>
        <w:autoSpaceDE/>
        <w:autoSpaceDN/>
        <w:ind w:left="1080"/>
        <w:rPr>
          <w:rFonts w:cs="Calibri"/>
          <w:color w:val="534F4B"/>
          <w:szCs w:val="21"/>
          <w:lang w:bidi="ar-SA"/>
        </w:rPr>
      </w:pPr>
      <w:r w:rsidRPr="00A37CB9">
        <w:rPr>
          <w:rFonts w:cs="Calibri"/>
          <w:color w:val="534F4B"/>
          <w:szCs w:val="21"/>
          <w:lang w:bidi="ar-SA"/>
        </w:rPr>
        <w:t>Step 4:</w:t>
      </w:r>
    </w:p>
    <w:p w14:paraId="03A83E3C" w14:textId="77777777" w:rsidR="00171B5E" w:rsidRPr="00A37CB9" w:rsidRDefault="00171B5E" w:rsidP="00171B5E">
      <w:pPr>
        <w:widowControl/>
        <w:autoSpaceDE/>
        <w:autoSpaceDN/>
        <w:ind w:left="1080"/>
        <w:rPr>
          <w:rFonts w:cs="Calibri"/>
          <w:color w:val="534F4B"/>
          <w:szCs w:val="21"/>
          <w:lang w:bidi="ar-SA"/>
        </w:rPr>
      </w:pPr>
      <w:r w:rsidRPr="00A37CB9">
        <w:rPr>
          <w:rFonts w:cs="Calibri"/>
          <w:color w:val="534F4B"/>
          <w:szCs w:val="21"/>
          <w:lang w:bidi="ar-SA"/>
        </w:rPr>
        <w:t xml:space="preserve"> </w:t>
      </w:r>
    </w:p>
    <w:p w14:paraId="68683B9E" w14:textId="77777777" w:rsidR="00171B5E" w:rsidRPr="00A37CB9" w:rsidRDefault="00171B5E" w:rsidP="00171B5E">
      <w:pPr>
        <w:widowControl/>
        <w:autoSpaceDE/>
        <w:autoSpaceDN/>
        <w:ind w:left="1080"/>
        <w:rPr>
          <w:rFonts w:cs="Calibri"/>
          <w:color w:val="auto"/>
          <w:sz w:val="22"/>
          <w:lang w:bidi="ar-SA"/>
        </w:rPr>
      </w:pPr>
      <w:r w:rsidRPr="00A37CB9">
        <w:rPr>
          <w:rFonts w:asciiTheme="minorHAnsi" w:hAnsiTheme="minorHAnsi"/>
          <w:noProof/>
        </w:rPr>
        <w:lastRenderedPageBreak/>
        <w:drawing>
          <wp:inline distT="0" distB="0" distL="0" distR="0" wp14:anchorId="72C32919" wp14:editId="1DE0EF22">
            <wp:extent cx="3835400" cy="2327875"/>
            <wp:effectExtent l="0" t="0" r="0" b="0"/>
            <wp:docPr id="1896612569" name="Picture 189661256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332168" name="Picture 3" descr="A screenshot of a computer&#10;&#10;Description automatically generated with medium confidence"/>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3839214" cy="2330190"/>
                    </a:xfrm>
                    <a:prstGeom prst="rect">
                      <a:avLst/>
                    </a:prstGeom>
                    <a:noFill/>
                    <a:ln>
                      <a:noFill/>
                    </a:ln>
                  </pic:spPr>
                </pic:pic>
              </a:graphicData>
            </a:graphic>
          </wp:inline>
        </w:drawing>
      </w:r>
    </w:p>
    <w:p w14:paraId="01C4029B" w14:textId="77777777" w:rsidR="00171B5E" w:rsidRPr="00A37CB9" w:rsidRDefault="00171B5E" w:rsidP="00171B5E">
      <w:pPr>
        <w:widowControl/>
        <w:autoSpaceDE/>
        <w:autoSpaceDN/>
        <w:ind w:left="1080"/>
        <w:rPr>
          <w:rFonts w:cs="Calibri"/>
          <w:color w:val="534F4B"/>
          <w:szCs w:val="21"/>
          <w:lang w:bidi="ar-SA"/>
        </w:rPr>
      </w:pPr>
      <w:r w:rsidRPr="00A37CB9">
        <w:rPr>
          <w:rFonts w:cs="Calibri"/>
          <w:color w:val="534F4B"/>
          <w:szCs w:val="21"/>
          <w:lang w:bidi="ar-SA"/>
        </w:rPr>
        <w:t> </w:t>
      </w:r>
    </w:p>
    <w:p w14:paraId="57A49E7E" w14:textId="77777777" w:rsidR="00171B5E" w:rsidRPr="00A37CB9" w:rsidRDefault="00171B5E" w:rsidP="00171B5E">
      <w:pPr>
        <w:widowControl/>
        <w:autoSpaceDE/>
        <w:autoSpaceDN/>
        <w:ind w:left="1080"/>
        <w:rPr>
          <w:rFonts w:cs="Calibri"/>
          <w:color w:val="534F4B"/>
          <w:szCs w:val="21"/>
          <w:lang w:bidi="ar-SA"/>
        </w:rPr>
      </w:pPr>
      <w:r w:rsidRPr="00A37CB9">
        <w:rPr>
          <w:rFonts w:cs="Calibri"/>
          <w:color w:val="534F4B"/>
          <w:szCs w:val="21"/>
          <w:lang w:bidi="ar-SA"/>
        </w:rPr>
        <w:t xml:space="preserve">Step 5: </w:t>
      </w:r>
    </w:p>
    <w:p w14:paraId="61612BBA" w14:textId="77777777" w:rsidR="00171B5E" w:rsidRPr="00A37CB9" w:rsidRDefault="00171B5E" w:rsidP="00171B5E">
      <w:pPr>
        <w:widowControl/>
        <w:autoSpaceDE/>
        <w:autoSpaceDN/>
        <w:ind w:left="1080"/>
        <w:rPr>
          <w:rFonts w:cs="Calibri"/>
          <w:color w:val="auto"/>
          <w:sz w:val="22"/>
          <w:lang w:bidi="ar-SA"/>
        </w:rPr>
      </w:pPr>
      <w:r w:rsidRPr="00A37CB9">
        <w:rPr>
          <w:rFonts w:asciiTheme="minorHAnsi" w:hAnsiTheme="minorHAnsi"/>
          <w:noProof/>
        </w:rPr>
        <w:drawing>
          <wp:inline distT="0" distB="0" distL="0" distR="0" wp14:anchorId="3443B37A" wp14:editId="1DF011A0">
            <wp:extent cx="3911600" cy="2395855"/>
            <wp:effectExtent l="0" t="0" r="0" b="4445"/>
            <wp:docPr id="335926480" name="Picture 33592648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066691" name="Picture 2" descr="A screenshot of a computer&#10;&#10;Description automatically generated"/>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3912306" cy="2396287"/>
                    </a:xfrm>
                    <a:prstGeom prst="rect">
                      <a:avLst/>
                    </a:prstGeom>
                    <a:noFill/>
                    <a:ln>
                      <a:noFill/>
                    </a:ln>
                  </pic:spPr>
                </pic:pic>
              </a:graphicData>
            </a:graphic>
          </wp:inline>
        </w:drawing>
      </w:r>
    </w:p>
    <w:p w14:paraId="67D77B40" w14:textId="77777777" w:rsidR="00171B5E" w:rsidRPr="00A37CB9" w:rsidRDefault="00171B5E" w:rsidP="00171B5E">
      <w:pPr>
        <w:widowControl/>
        <w:autoSpaceDE/>
        <w:autoSpaceDN/>
        <w:ind w:left="1080"/>
        <w:rPr>
          <w:rFonts w:cs="Calibri"/>
          <w:color w:val="534F4B"/>
          <w:szCs w:val="21"/>
          <w:lang w:bidi="ar-SA"/>
        </w:rPr>
      </w:pPr>
      <w:r w:rsidRPr="00A37CB9">
        <w:rPr>
          <w:rFonts w:cs="Calibri"/>
          <w:color w:val="534F4B"/>
          <w:szCs w:val="21"/>
          <w:lang w:bidi="ar-SA"/>
        </w:rPr>
        <w:t>Step 6:</w:t>
      </w:r>
    </w:p>
    <w:p w14:paraId="50A029AE" w14:textId="77777777" w:rsidR="00171B5E" w:rsidRPr="00A37CB9" w:rsidRDefault="00171B5E" w:rsidP="00171B5E">
      <w:pPr>
        <w:widowControl/>
        <w:autoSpaceDE/>
        <w:autoSpaceDN/>
        <w:ind w:left="1080"/>
        <w:rPr>
          <w:rFonts w:cs="Calibri"/>
          <w:color w:val="534F4B"/>
          <w:szCs w:val="21"/>
          <w:lang w:bidi="ar-SA"/>
        </w:rPr>
      </w:pPr>
      <w:r w:rsidRPr="00A37CB9">
        <w:rPr>
          <w:rFonts w:cs="Calibri"/>
          <w:color w:val="534F4B"/>
          <w:szCs w:val="21"/>
          <w:lang w:bidi="ar-SA"/>
        </w:rPr>
        <w:t xml:space="preserve"> </w:t>
      </w:r>
    </w:p>
    <w:p w14:paraId="2B6BD37A" w14:textId="77777777" w:rsidR="00171B5E" w:rsidRPr="00A37CB9" w:rsidRDefault="00171B5E" w:rsidP="00171B5E">
      <w:pPr>
        <w:widowControl/>
        <w:autoSpaceDE/>
        <w:autoSpaceDN/>
        <w:ind w:left="1080"/>
        <w:rPr>
          <w:rFonts w:cs="Calibri"/>
          <w:color w:val="auto"/>
          <w:sz w:val="22"/>
          <w:lang w:bidi="ar-SA"/>
        </w:rPr>
      </w:pPr>
      <w:r w:rsidRPr="00A96510">
        <w:rPr>
          <w:rFonts w:cs="Calibri"/>
          <w:noProof/>
          <w:color w:val="auto"/>
          <w:sz w:val="22"/>
          <w:lang w:bidi="ar-SA"/>
        </w:rPr>
        <w:drawing>
          <wp:inline distT="0" distB="0" distL="0" distR="0" wp14:anchorId="24330D49" wp14:editId="5591780B">
            <wp:extent cx="3531171" cy="2686050"/>
            <wp:effectExtent l="0" t="0" r="0" b="0"/>
            <wp:docPr id="1904015169" name="Picture 190401516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199521" name="Picture 1" descr="A screenshot of a computer&#10;&#10;Description automatically generated"/>
                    <pic:cNvPicPr/>
                  </pic:nvPicPr>
                  <pic:blipFill>
                    <a:blip r:embed="rId128"/>
                    <a:stretch>
                      <a:fillRect/>
                    </a:stretch>
                  </pic:blipFill>
                  <pic:spPr>
                    <a:xfrm>
                      <a:off x="0" y="0"/>
                      <a:ext cx="3549208" cy="2699770"/>
                    </a:xfrm>
                    <a:prstGeom prst="rect">
                      <a:avLst/>
                    </a:prstGeom>
                  </pic:spPr>
                </pic:pic>
              </a:graphicData>
            </a:graphic>
          </wp:inline>
        </w:drawing>
      </w:r>
    </w:p>
    <w:p w14:paraId="629CABEF" w14:textId="77777777" w:rsidR="00171B5E" w:rsidRPr="00A37CB9" w:rsidRDefault="00171B5E" w:rsidP="00171B5E">
      <w:pPr>
        <w:widowControl/>
        <w:autoSpaceDE/>
        <w:autoSpaceDN/>
        <w:ind w:left="1080"/>
        <w:rPr>
          <w:rFonts w:cs="Calibri"/>
          <w:color w:val="534F4B"/>
          <w:szCs w:val="21"/>
          <w:lang w:bidi="ar-SA"/>
        </w:rPr>
      </w:pPr>
      <w:r w:rsidRPr="00A37CB9">
        <w:rPr>
          <w:rFonts w:cs="Calibri"/>
          <w:color w:val="534F4B"/>
          <w:szCs w:val="21"/>
          <w:lang w:bidi="ar-SA"/>
        </w:rPr>
        <w:t> </w:t>
      </w:r>
    </w:p>
    <w:p w14:paraId="2F7CEE01" w14:textId="77777777" w:rsidR="00171B5E" w:rsidRDefault="00171B5E" w:rsidP="00171B5E">
      <w:pPr>
        <w:pStyle w:val="ListParagraph"/>
        <w:ind w:left="1080"/>
      </w:pPr>
    </w:p>
    <w:p w14:paraId="66C371B4" w14:textId="77777777" w:rsidR="00171B5E" w:rsidRPr="00252157" w:rsidRDefault="00171B5E" w:rsidP="00252FAC">
      <w:pPr>
        <w:pStyle w:val="ListParagraph"/>
        <w:numPr>
          <w:ilvl w:val="0"/>
          <w:numId w:val="50"/>
        </w:numPr>
        <w:rPr>
          <w:b/>
        </w:rPr>
      </w:pPr>
      <w:r w:rsidRPr="00252157">
        <w:rPr>
          <w:b/>
        </w:rPr>
        <w:t>Create</w:t>
      </w:r>
      <w:commentRangeStart w:id="106"/>
      <w:r w:rsidRPr="00252157">
        <w:rPr>
          <w:b/>
        </w:rPr>
        <w:t xml:space="preserve"> Self-signed certificate</w:t>
      </w:r>
      <w:commentRangeEnd w:id="106"/>
      <w:r w:rsidRPr="00252157">
        <w:rPr>
          <w:rStyle w:val="CommentReference"/>
          <w:rFonts w:ascii="Calibri" w:hAnsi="Calibri"/>
          <w:b/>
        </w:rPr>
        <w:commentReference w:id="106"/>
      </w:r>
    </w:p>
    <w:p w14:paraId="72EE0252" w14:textId="77777777" w:rsidR="00171B5E" w:rsidRDefault="00171B5E" w:rsidP="003312D6">
      <w:pPr>
        <w:pStyle w:val="ListParagraph"/>
        <w:numPr>
          <w:ilvl w:val="0"/>
          <w:numId w:val="28"/>
        </w:numPr>
      </w:pPr>
      <w:r>
        <w:t>Logon to the Server using RDP.</w:t>
      </w:r>
    </w:p>
    <w:p w14:paraId="2FDBEE43" w14:textId="77777777" w:rsidR="00171B5E" w:rsidRDefault="00171B5E" w:rsidP="003312D6">
      <w:pPr>
        <w:pStyle w:val="ListParagraph"/>
        <w:numPr>
          <w:ilvl w:val="0"/>
          <w:numId w:val="28"/>
        </w:numPr>
      </w:pPr>
      <w:r>
        <w:t>Open Windows PowerShell ISE in admin mode and execute the following command and copy the thumbprint.</w:t>
      </w:r>
    </w:p>
    <w:p w14:paraId="23505E87" w14:textId="77777777" w:rsidR="00171B5E" w:rsidRPr="00B83AA4" w:rsidRDefault="00171B5E" w:rsidP="003312D6">
      <w:pPr>
        <w:pStyle w:val="ListParagraph"/>
        <w:numPr>
          <w:ilvl w:val="0"/>
          <w:numId w:val="28"/>
        </w:numPr>
      </w:pPr>
      <w:r>
        <w:t>Provide VM DNS name and Friendly Name for below yellow highlighted color- and execute it.</w:t>
      </w:r>
    </w:p>
    <w:p w14:paraId="5D4720E1" w14:textId="77777777" w:rsidR="00171B5E" w:rsidRDefault="00171B5E" w:rsidP="00171B5E">
      <w:pPr>
        <w:pStyle w:val="ListParagraph"/>
        <w:ind w:left="1440"/>
      </w:pPr>
    </w:p>
    <w:tbl>
      <w:tblPr>
        <w:tblStyle w:val="TableGrid"/>
        <w:tblW w:w="0" w:type="auto"/>
        <w:tblInd w:w="1800" w:type="dxa"/>
        <w:tblLook w:val="04A0" w:firstRow="1" w:lastRow="0" w:firstColumn="1" w:lastColumn="0" w:noHBand="0" w:noVBand="1"/>
      </w:tblPr>
      <w:tblGrid>
        <w:gridCol w:w="8108"/>
      </w:tblGrid>
      <w:tr w:rsidR="00171B5E" w14:paraId="76673BA7" w14:textId="77777777">
        <w:tc>
          <w:tcPr>
            <w:tcW w:w="9926" w:type="dxa"/>
          </w:tcPr>
          <w:p w14:paraId="0CC54EA7" w14:textId="77777777" w:rsidR="00171B5E" w:rsidRDefault="00171B5E">
            <w:pPr>
              <w:widowControl/>
              <w:shd w:val="clear" w:color="auto" w:fill="FFFFFF"/>
              <w:adjustRightInd w:val="0"/>
              <w:rPr>
                <w:rFonts w:ascii="Lucida Console" w:eastAsiaTheme="minorHAnsi" w:hAnsi="Lucida Console" w:cs="Lucida Console"/>
                <w:color w:val="8B0000"/>
                <w:sz w:val="18"/>
                <w:szCs w:val="18"/>
                <w:lang w:bidi="ar-SA"/>
              </w:rPr>
            </w:pPr>
            <w:r w:rsidRPr="00B83AA4">
              <w:rPr>
                <w:rFonts w:ascii="Lucida Console" w:eastAsiaTheme="minorHAnsi" w:hAnsi="Lucida Console" w:cs="Lucida Console"/>
                <w:color w:val="0000FF"/>
                <w:sz w:val="18"/>
                <w:szCs w:val="18"/>
                <w:lang w:bidi="ar-SA"/>
              </w:rPr>
              <w:t>New-</w:t>
            </w:r>
            <w:proofErr w:type="spellStart"/>
            <w:r w:rsidRPr="00B83AA4">
              <w:rPr>
                <w:rFonts w:ascii="Lucida Console" w:eastAsiaTheme="minorHAnsi" w:hAnsi="Lucida Console" w:cs="Lucida Console"/>
                <w:color w:val="0000FF"/>
                <w:sz w:val="18"/>
                <w:szCs w:val="18"/>
                <w:lang w:bidi="ar-SA"/>
              </w:rPr>
              <w:t>SelfSignedCertificate</w:t>
            </w:r>
            <w:proofErr w:type="spellEnd"/>
            <w:r w:rsidRPr="00B83AA4">
              <w:rPr>
                <w:rFonts w:ascii="Lucida Console" w:eastAsiaTheme="minorHAnsi" w:hAnsi="Lucida Console" w:cs="Lucida Console"/>
                <w:color w:val="auto"/>
                <w:sz w:val="18"/>
                <w:szCs w:val="18"/>
                <w:lang w:bidi="ar-SA"/>
              </w:rPr>
              <w:t xml:space="preserve"> </w:t>
            </w:r>
            <w:r w:rsidRPr="00B83AA4">
              <w:rPr>
                <w:rFonts w:ascii="Lucida Console" w:eastAsiaTheme="minorHAnsi" w:hAnsi="Lucida Console" w:cs="Lucida Console"/>
                <w:color w:val="000080"/>
                <w:sz w:val="18"/>
                <w:szCs w:val="18"/>
                <w:lang w:bidi="ar-SA"/>
              </w:rPr>
              <w:t>-</w:t>
            </w:r>
            <w:proofErr w:type="spellStart"/>
            <w:r w:rsidRPr="00B83AA4">
              <w:rPr>
                <w:rFonts w:ascii="Lucida Console" w:eastAsiaTheme="minorHAnsi" w:hAnsi="Lucida Console" w:cs="Lucida Console"/>
                <w:color w:val="000080"/>
                <w:sz w:val="18"/>
                <w:szCs w:val="18"/>
                <w:lang w:bidi="ar-SA"/>
              </w:rPr>
              <w:t>DnsName</w:t>
            </w:r>
            <w:proofErr w:type="spellEnd"/>
            <w:r w:rsidRPr="00B83AA4">
              <w:rPr>
                <w:rFonts w:ascii="Lucida Console" w:eastAsiaTheme="minorHAnsi" w:hAnsi="Lucida Console" w:cs="Lucida Console"/>
                <w:color w:val="auto"/>
                <w:sz w:val="18"/>
                <w:szCs w:val="18"/>
                <w:lang w:bidi="ar-SA"/>
              </w:rPr>
              <w:t xml:space="preserve"> </w:t>
            </w:r>
            <w:r w:rsidRPr="00B83AA4">
              <w:rPr>
                <w:rFonts w:ascii="Lucida Console" w:eastAsiaTheme="minorHAnsi" w:hAnsi="Lucida Console" w:cs="Lucida Console"/>
                <w:color w:val="8B0000"/>
                <w:sz w:val="18"/>
                <w:szCs w:val="18"/>
                <w:lang w:bidi="ar-SA"/>
              </w:rPr>
              <w:t>'&lt;</w:t>
            </w:r>
            <w:r w:rsidRPr="00B83AA4">
              <w:rPr>
                <w:rFonts w:ascii="Lucida Console" w:eastAsiaTheme="minorHAnsi" w:hAnsi="Lucida Console" w:cs="Lucida Console"/>
                <w:color w:val="8B0000"/>
                <w:sz w:val="18"/>
                <w:szCs w:val="18"/>
                <w:highlight w:val="yellow"/>
                <w:lang w:bidi="ar-SA"/>
              </w:rPr>
              <w:t>vmdatamartdev.hpefs-odessa.com</w:t>
            </w:r>
            <w:r w:rsidRPr="00B83AA4">
              <w:rPr>
                <w:rFonts w:ascii="Lucida Console" w:eastAsiaTheme="minorHAnsi" w:hAnsi="Lucida Console" w:cs="Lucida Console"/>
                <w:color w:val="8B0000"/>
                <w:sz w:val="18"/>
                <w:szCs w:val="18"/>
                <w:lang w:bidi="ar-SA"/>
              </w:rPr>
              <w:t>&gt;'</w:t>
            </w:r>
            <w:r w:rsidRPr="00B83AA4">
              <w:rPr>
                <w:rFonts w:ascii="Lucida Console" w:eastAsiaTheme="minorHAnsi" w:hAnsi="Lucida Console" w:cs="Lucida Console"/>
                <w:color w:val="auto"/>
                <w:sz w:val="18"/>
                <w:szCs w:val="18"/>
                <w:lang w:bidi="ar-SA"/>
              </w:rPr>
              <w:t xml:space="preserve"> </w:t>
            </w:r>
            <w:r w:rsidRPr="00B83AA4">
              <w:rPr>
                <w:rFonts w:ascii="Lucida Console" w:eastAsiaTheme="minorHAnsi" w:hAnsi="Lucida Console" w:cs="Lucida Console"/>
                <w:color w:val="000080"/>
                <w:sz w:val="18"/>
                <w:szCs w:val="18"/>
                <w:lang w:bidi="ar-SA"/>
              </w:rPr>
              <w:t>-</w:t>
            </w:r>
            <w:proofErr w:type="spellStart"/>
            <w:r w:rsidRPr="00B83AA4">
              <w:rPr>
                <w:rFonts w:ascii="Lucida Console" w:eastAsiaTheme="minorHAnsi" w:hAnsi="Lucida Console" w:cs="Lucida Console"/>
                <w:color w:val="000080"/>
                <w:sz w:val="18"/>
                <w:szCs w:val="18"/>
                <w:lang w:bidi="ar-SA"/>
              </w:rPr>
              <w:t>CertStoreLocation</w:t>
            </w:r>
            <w:proofErr w:type="spellEnd"/>
            <w:r w:rsidRPr="00B83AA4">
              <w:rPr>
                <w:rFonts w:ascii="Lucida Console" w:eastAsiaTheme="minorHAnsi" w:hAnsi="Lucida Console" w:cs="Lucida Console"/>
                <w:color w:val="auto"/>
                <w:sz w:val="18"/>
                <w:szCs w:val="18"/>
                <w:lang w:bidi="ar-SA"/>
              </w:rPr>
              <w:t xml:space="preserve"> </w:t>
            </w:r>
            <w:r w:rsidRPr="00B83AA4">
              <w:rPr>
                <w:rFonts w:ascii="Lucida Console" w:eastAsiaTheme="minorHAnsi" w:hAnsi="Lucida Console" w:cs="Lucida Console"/>
                <w:color w:val="8A2BE2"/>
                <w:sz w:val="18"/>
                <w:szCs w:val="18"/>
                <w:lang w:bidi="ar-SA"/>
              </w:rPr>
              <w:t>Cert:\</w:t>
            </w:r>
            <w:proofErr w:type="spellStart"/>
            <w:r w:rsidRPr="00B83AA4">
              <w:rPr>
                <w:rFonts w:ascii="Lucida Console" w:eastAsiaTheme="minorHAnsi" w:hAnsi="Lucida Console" w:cs="Lucida Console"/>
                <w:color w:val="8A2BE2"/>
                <w:sz w:val="18"/>
                <w:szCs w:val="18"/>
                <w:lang w:bidi="ar-SA"/>
              </w:rPr>
              <w:t>LocalMachine</w:t>
            </w:r>
            <w:proofErr w:type="spellEnd"/>
            <w:r w:rsidRPr="00B83AA4">
              <w:rPr>
                <w:rFonts w:ascii="Lucida Console" w:eastAsiaTheme="minorHAnsi" w:hAnsi="Lucida Console" w:cs="Lucida Console"/>
                <w:color w:val="8A2BE2"/>
                <w:sz w:val="18"/>
                <w:szCs w:val="18"/>
                <w:lang w:bidi="ar-SA"/>
              </w:rPr>
              <w:t>\My</w:t>
            </w:r>
            <w:r w:rsidRPr="00B83AA4">
              <w:rPr>
                <w:rFonts w:ascii="Lucida Console" w:eastAsiaTheme="minorHAnsi" w:hAnsi="Lucida Console" w:cs="Lucida Console"/>
                <w:color w:val="auto"/>
                <w:sz w:val="18"/>
                <w:szCs w:val="18"/>
                <w:lang w:bidi="ar-SA"/>
              </w:rPr>
              <w:t xml:space="preserve"> </w:t>
            </w:r>
            <w:r w:rsidRPr="00B83AA4">
              <w:rPr>
                <w:rFonts w:ascii="Lucida Console" w:eastAsiaTheme="minorHAnsi" w:hAnsi="Lucida Console" w:cs="Lucida Console"/>
                <w:color w:val="000080"/>
                <w:sz w:val="18"/>
                <w:szCs w:val="18"/>
                <w:lang w:bidi="ar-SA"/>
              </w:rPr>
              <w:t>-</w:t>
            </w:r>
            <w:proofErr w:type="spellStart"/>
            <w:r w:rsidRPr="00B83AA4">
              <w:rPr>
                <w:rFonts w:ascii="Lucida Console" w:eastAsiaTheme="minorHAnsi" w:hAnsi="Lucida Console" w:cs="Lucida Console"/>
                <w:color w:val="000080"/>
                <w:sz w:val="18"/>
                <w:szCs w:val="18"/>
                <w:lang w:bidi="ar-SA"/>
              </w:rPr>
              <w:t>FriendlyName</w:t>
            </w:r>
            <w:proofErr w:type="spellEnd"/>
            <w:r w:rsidRPr="00B83AA4">
              <w:rPr>
                <w:rFonts w:ascii="Lucida Console" w:eastAsiaTheme="minorHAnsi" w:hAnsi="Lucida Console" w:cs="Lucida Console"/>
                <w:color w:val="auto"/>
                <w:sz w:val="18"/>
                <w:szCs w:val="18"/>
                <w:lang w:bidi="ar-SA"/>
              </w:rPr>
              <w:t xml:space="preserve"> </w:t>
            </w:r>
            <w:r w:rsidRPr="00B83AA4">
              <w:rPr>
                <w:rFonts w:ascii="Lucida Console" w:eastAsiaTheme="minorHAnsi" w:hAnsi="Lucida Console" w:cs="Lucida Console"/>
                <w:color w:val="8B0000"/>
                <w:sz w:val="18"/>
                <w:szCs w:val="18"/>
                <w:lang w:bidi="ar-SA"/>
              </w:rPr>
              <w:t>'</w:t>
            </w:r>
            <w:proofErr w:type="spellStart"/>
            <w:r w:rsidRPr="00B83AA4">
              <w:rPr>
                <w:rFonts w:ascii="Lucida Console" w:eastAsiaTheme="minorHAnsi" w:hAnsi="Lucida Console" w:cs="Lucida Console"/>
                <w:color w:val="8B0000"/>
                <w:sz w:val="18"/>
                <w:szCs w:val="18"/>
                <w:highlight w:val="yellow"/>
                <w:lang w:bidi="ar-SA"/>
              </w:rPr>
              <w:t>vmdatamartdev</w:t>
            </w:r>
            <w:proofErr w:type="spellEnd"/>
            <w:r w:rsidRPr="00B83AA4">
              <w:rPr>
                <w:rFonts w:ascii="Lucida Console" w:eastAsiaTheme="minorHAnsi" w:hAnsi="Lucida Console" w:cs="Lucida Console"/>
                <w:color w:val="8B0000"/>
                <w:sz w:val="18"/>
                <w:szCs w:val="18"/>
                <w:lang w:bidi="ar-SA"/>
              </w:rPr>
              <w:t xml:space="preserve">' </w:t>
            </w:r>
          </w:p>
          <w:p w14:paraId="08671A43" w14:textId="77777777" w:rsidR="00171B5E" w:rsidRDefault="00171B5E">
            <w:pPr>
              <w:pStyle w:val="ListParagraph"/>
            </w:pPr>
          </w:p>
        </w:tc>
      </w:tr>
    </w:tbl>
    <w:p w14:paraId="71686229" w14:textId="77777777" w:rsidR="00171B5E" w:rsidRDefault="00171B5E" w:rsidP="00171B5E">
      <w:pPr>
        <w:pStyle w:val="ListParagraph"/>
        <w:ind w:left="1800"/>
      </w:pPr>
    </w:p>
    <w:p w14:paraId="4C8ABFB2" w14:textId="77777777" w:rsidR="00171B5E" w:rsidRDefault="00171B5E" w:rsidP="00171B5E">
      <w:pPr>
        <w:pStyle w:val="ListParagraph"/>
        <w:ind w:left="1440"/>
      </w:pPr>
    </w:p>
    <w:p w14:paraId="01E8F2CC" w14:textId="77777777" w:rsidR="00171B5E" w:rsidRDefault="00171B5E" w:rsidP="00171B5E">
      <w:pPr>
        <w:pStyle w:val="ListParagraph"/>
        <w:ind w:left="1800"/>
      </w:pPr>
      <w:r w:rsidRPr="00ED297B">
        <w:rPr>
          <w:noProof/>
        </w:rPr>
        <w:drawing>
          <wp:inline distT="0" distB="0" distL="0" distR="0" wp14:anchorId="48B7259F" wp14:editId="352B269E">
            <wp:extent cx="4486655" cy="2032000"/>
            <wp:effectExtent l="0" t="0" r="9525" b="6350"/>
            <wp:docPr id="1860968179" name="Picture 186096817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839164" name="Picture 979839164" descr="A screenshot of a computer&#10;&#10;Description automatically generated"/>
                    <pic:cNvPicPr/>
                  </pic:nvPicPr>
                  <pic:blipFill>
                    <a:blip r:embed="rId87"/>
                    <a:stretch>
                      <a:fillRect/>
                    </a:stretch>
                  </pic:blipFill>
                  <pic:spPr>
                    <a:xfrm>
                      <a:off x="0" y="0"/>
                      <a:ext cx="4510730" cy="2042904"/>
                    </a:xfrm>
                    <a:prstGeom prst="rect">
                      <a:avLst/>
                    </a:prstGeom>
                  </pic:spPr>
                </pic:pic>
              </a:graphicData>
            </a:graphic>
          </wp:inline>
        </w:drawing>
      </w:r>
    </w:p>
    <w:p w14:paraId="60B73B7F" w14:textId="77777777" w:rsidR="00171B5E" w:rsidRDefault="00171B5E" w:rsidP="00171B5E">
      <w:pPr>
        <w:pStyle w:val="ListParagraph"/>
        <w:ind w:left="1080"/>
      </w:pPr>
    </w:p>
    <w:p w14:paraId="70726A9A" w14:textId="06750D01" w:rsidR="00171B5E" w:rsidRPr="00252157" w:rsidRDefault="00171B5E" w:rsidP="00252FAC">
      <w:pPr>
        <w:pStyle w:val="ListParagraph"/>
        <w:numPr>
          <w:ilvl w:val="0"/>
          <w:numId w:val="50"/>
        </w:numPr>
        <w:rPr>
          <w:b/>
        </w:rPr>
      </w:pPr>
      <w:r w:rsidRPr="00252157">
        <w:rPr>
          <w:b/>
          <w:bCs/>
        </w:rPr>
        <w:t xml:space="preserve">Configure </w:t>
      </w:r>
      <w:proofErr w:type="spellStart"/>
      <w:r w:rsidRPr="00252157">
        <w:rPr>
          <w:b/>
          <w:bCs/>
        </w:rPr>
        <w:t>WinRM</w:t>
      </w:r>
      <w:proofErr w:type="spellEnd"/>
      <w:r w:rsidRPr="00252157">
        <w:rPr>
          <w:b/>
          <w:bCs/>
        </w:rPr>
        <w:t xml:space="preserve"> to listen on </w:t>
      </w:r>
      <w:r w:rsidR="00E16B21" w:rsidRPr="00252157">
        <w:rPr>
          <w:b/>
          <w:bCs/>
        </w:rPr>
        <w:t>5986.</w:t>
      </w:r>
    </w:p>
    <w:p w14:paraId="70708343" w14:textId="77777777" w:rsidR="00171B5E" w:rsidRDefault="00171B5E" w:rsidP="003312D6">
      <w:pPr>
        <w:pStyle w:val="ListParagraph"/>
        <w:numPr>
          <w:ilvl w:val="0"/>
          <w:numId w:val="27"/>
        </w:numPr>
      </w:pPr>
      <w:r>
        <w:t>Open command prompt in admin mode</w:t>
      </w:r>
    </w:p>
    <w:p w14:paraId="2768A225" w14:textId="77777777" w:rsidR="00171B5E" w:rsidRDefault="00171B5E" w:rsidP="003312D6">
      <w:pPr>
        <w:pStyle w:val="ListParagraph"/>
        <w:numPr>
          <w:ilvl w:val="0"/>
          <w:numId w:val="27"/>
        </w:numPr>
      </w:pPr>
      <w:r>
        <w:t>Run the following command, pasting your new certificate’s thumbprint into the command (all on one line)</w:t>
      </w:r>
    </w:p>
    <w:p w14:paraId="74212235" w14:textId="77777777" w:rsidR="00171B5E" w:rsidRDefault="00171B5E" w:rsidP="00171B5E">
      <w:pPr>
        <w:widowControl/>
        <w:shd w:val="clear" w:color="auto" w:fill="FFFFFF"/>
        <w:adjustRightInd w:val="0"/>
        <w:ind w:left="1800"/>
        <w:rPr>
          <w:rFonts w:ascii="Lucida Console" w:eastAsiaTheme="minorHAnsi" w:hAnsi="Lucida Console" w:cs="Lucida Console"/>
          <w:color w:val="0000FF"/>
          <w:sz w:val="18"/>
          <w:szCs w:val="18"/>
          <w:lang w:bidi="ar-SA"/>
        </w:rPr>
      </w:pPr>
    </w:p>
    <w:tbl>
      <w:tblPr>
        <w:tblStyle w:val="TableGrid"/>
        <w:tblW w:w="0" w:type="auto"/>
        <w:tblInd w:w="1800" w:type="dxa"/>
        <w:tblLook w:val="04A0" w:firstRow="1" w:lastRow="0" w:firstColumn="1" w:lastColumn="0" w:noHBand="0" w:noVBand="1"/>
      </w:tblPr>
      <w:tblGrid>
        <w:gridCol w:w="8108"/>
      </w:tblGrid>
      <w:tr w:rsidR="00171B5E" w14:paraId="1CF7E914" w14:textId="77777777">
        <w:tc>
          <w:tcPr>
            <w:tcW w:w="9926" w:type="dxa"/>
          </w:tcPr>
          <w:p w14:paraId="362A3102" w14:textId="77777777" w:rsidR="00171B5E" w:rsidRDefault="00171B5E">
            <w:pPr>
              <w:widowControl/>
              <w:shd w:val="clear" w:color="auto" w:fill="FFFFFF"/>
              <w:adjustRightInd w:val="0"/>
              <w:rPr>
                <w:rFonts w:ascii="Lucida Console" w:eastAsiaTheme="minorHAnsi" w:hAnsi="Lucida Console" w:cs="Lucida Console"/>
                <w:color w:val="auto"/>
                <w:sz w:val="18"/>
                <w:szCs w:val="18"/>
                <w:lang w:bidi="ar-SA"/>
              </w:rPr>
            </w:pPr>
            <w:proofErr w:type="spellStart"/>
            <w:r w:rsidRPr="00D119AD">
              <w:rPr>
                <w:rFonts w:ascii="Lucida Console" w:eastAsiaTheme="minorHAnsi" w:hAnsi="Lucida Console" w:cs="Lucida Console"/>
                <w:color w:val="0000FF"/>
                <w:sz w:val="18"/>
                <w:szCs w:val="18"/>
                <w:lang w:bidi="ar-SA"/>
              </w:rPr>
              <w:t>winrm</w:t>
            </w:r>
            <w:proofErr w:type="spellEnd"/>
            <w:r w:rsidRPr="00D119AD">
              <w:rPr>
                <w:rFonts w:ascii="Lucida Console" w:eastAsiaTheme="minorHAnsi" w:hAnsi="Lucida Console" w:cs="Lucida Console"/>
                <w:color w:val="auto"/>
                <w:sz w:val="18"/>
                <w:szCs w:val="18"/>
                <w:lang w:bidi="ar-SA"/>
              </w:rPr>
              <w:t xml:space="preserve"> </w:t>
            </w:r>
            <w:r w:rsidRPr="00D119AD">
              <w:rPr>
                <w:rFonts w:ascii="Lucida Console" w:eastAsiaTheme="minorHAnsi" w:hAnsi="Lucida Console" w:cs="Lucida Console"/>
                <w:color w:val="8A2BE2"/>
                <w:sz w:val="18"/>
                <w:szCs w:val="18"/>
                <w:lang w:bidi="ar-SA"/>
              </w:rPr>
              <w:t>create</w:t>
            </w:r>
            <w:r w:rsidRPr="00D119AD">
              <w:rPr>
                <w:rFonts w:ascii="Lucida Console" w:eastAsiaTheme="minorHAnsi" w:hAnsi="Lucida Console" w:cs="Lucida Console"/>
                <w:color w:val="auto"/>
                <w:sz w:val="18"/>
                <w:szCs w:val="18"/>
                <w:lang w:bidi="ar-SA"/>
              </w:rPr>
              <w:t xml:space="preserve"> </w:t>
            </w:r>
            <w:proofErr w:type="spellStart"/>
            <w:r w:rsidRPr="00D119AD">
              <w:rPr>
                <w:rFonts w:ascii="Lucida Console" w:eastAsiaTheme="minorHAnsi" w:hAnsi="Lucida Console" w:cs="Lucida Console"/>
                <w:color w:val="8A2BE2"/>
                <w:sz w:val="18"/>
                <w:szCs w:val="18"/>
                <w:lang w:bidi="ar-SA"/>
              </w:rPr>
              <w:t>winrm</w:t>
            </w:r>
            <w:proofErr w:type="spellEnd"/>
            <w:r w:rsidRPr="00D119AD">
              <w:rPr>
                <w:rFonts w:ascii="Lucida Console" w:eastAsiaTheme="minorHAnsi" w:hAnsi="Lucida Console" w:cs="Lucida Console"/>
                <w:color w:val="8A2BE2"/>
                <w:sz w:val="18"/>
                <w:szCs w:val="18"/>
                <w:lang w:bidi="ar-SA"/>
              </w:rPr>
              <w:t>/config/</w:t>
            </w:r>
            <w:proofErr w:type="spellStart"/>
            <w:r w:rsidRPr="00D119AD">
              <w:rPr>
                <w:rFonts w:ascii="Lucida Console" w:eastAsiaTheme="minorHAnsi" w:hAnsi="Lucida Console" w:cs="Lucida Console"/>
                <w:color w:val="8A2BE2"/>
                <w:sz w:val="18"/>
                <w:szCs w:val="18"/>
                <w:lang w:bidi="ar-SA"/>
              </w:rPr>
              <w:t>Listener?Address</w:t>
            </w:r>
            <w:proofErr w:type="spellEnd"/>
            <w:r w:rsidRPr="00D119AD">
              <w:rPr>
                <w:rFonts w:ascii="Lucida Console" w:eastAsiaTheme="minorHAnsi" w:hAnsi="Lucida Console" w:cs="Lucida Console"/>
                <w:color w:val="8A2BE2"/>
                <w:sz w:val="18"/>
                <w:szCs w:val="18"/>
                <w:lang w:bidi="ar-SA"/>
              </w:rPr>
              <w:t>=*+Transport=HTTPS</w:t>
            </w:r>
            <w:r w:rsidRPr="00D119AD">
              <w:rPr>
                <w:rFonts w:ascii="Lucida Console" w:eastAsiaTheme="minorHAnsi" w:hAnsi="Lucida Console" w:cs="Lucida Console"/>
                <w:color w:val="auto"/>
                <w:sz w:val="18"/>
                <w:szCs w:val="18"/>
                <w:lang w:bidi="ar-SA"/>
              </w:rPr>
              <w:t xml:space="preserve"> </w:t>
            </w:r>
            <w:proofErr w:type="gramStart"/>
            <w:r w:rsidRPr="00D119AD">
              <w:rPr>
                <w:rFonts w:ascii="Lucida Console" w:eastAsiaTheme="minorHAnsi" w:hAnsi="Lucida Console" w:cs="Lucida Console"/>
                <w:color w:val="auto"/>
                <w:sz w:val="18"/>
                <w:szCs w:val="18"/>
                <w:lang w:bidi="ar-SA"/>
              </w:rPr>
              <w:t>@{</w:t>
            </w:r>
            <w:proofErr w:type="gramEnd"/>
            <w:r w:rsidRPr="00D119AD">
              <w:rPr>
                <w:rFonts w:ascii="Lucida Console" w:eastAsiaTheme="minorHAnsi" w:hAnsi="Lucida Console" w:cs="Lucida Console"/>
                <w:color w:val="auto"/>
                <w:sz w:val="18"/>
                <w:szCs w:val="18"/>
                <w:lang w:bidi="ar-SA"/>
              </w:rPr>
              <w:t>Hostname</w:t>
            </w:r>
            <w:r w:rsidRPr="00D119AD">
              <w:rPr>
                <w:rFonts w:ascii="Lucida Console" w:eastAsiaTheme="minorHAnsi" w:hAnsi="Lucida Console" w:cs="Lucida Console"/>
                <w:color w:val="696969"/>
                <w:sz w:val="18"/>
                <w:szCs w:val="18"/>
                <w:lang w:bidi="ar-SA"/>
              </w:rPr>
              <w:t>=</w:t>
            </w:r>
            <w:r w:rsidRPr="00D119AD">
              <w:rPr>
                <w:rFonts w:ascii="Lucida Console" w:eastAsiaTheme="minorHAnsi" w:hAnsi="Lucida Console" w:cs="Lucida Console"/>
                <w:color w:val="8B0000"/>
                <w:sz w:val="18"/>
                <w:szCs w:val="18"/>
                <w:lang w:bidi="ar-SA"/>
              </w:rPr>
              <w:t>"</w:t>
            </w:r>
            <w:r w:rsidRPr="00B57F2C">
              <w:rPr>
                <w:rFonts w:ascii="Lucida Console" w:eastAsiaTheme="minorHAnsi" w:hAnsi="Lucida Console" w:cs="Lucida Console"/>
                <w:color w:val="8B0000"/>
                <w:sz w:val="18"/>
                <w:szCs w:val="18"/>
                <w:highlight w:val="yellow"/>
                <w:lang w:bidi="ar-SA"/>
              </w:rPr>
              <w:t>vmdatamartdev.hpefs-odessa.com</w:t>
            </w:r>
            <w:r w:rsidRPr="00D119AD">
              <w:rPr>
                <w:rFonts w:ascii="Lucida Console" w:eastAsiaTheme="minorHAnsi" w:hAnsi="Lucida Console" w:cs="Lucida Console"/>
                <w:color w:val="8B0000"/>
                <w:sz w:val="18"/>
                <w:szCs w:val="18"/>
                <w:lang w:bidi="ar-SA"/>
              </w:rPr>
              <w:t>"</w:t>
            </w:r>
            <w:r w:rsidRPr="00D119AD">
              <w:rPr>
                <w:rFonts w:ascii="Lucida Console" w:eastAsiaTheme="minorHAnsi" w:hAnsi="Lucida Console" w:cs="Lucida Console"/>
                <w:color w:val="auto"/>
                <w:sz w:val="18"/>
                <w:szCs w:val="18"/>
                <w:lang w:bidi="ar-SA"/>
              </w:rPr>
              <w:t>; CertificateThumbprint</w:t>
            </w:r>
            <w:r w:rsidRPr="00D119AD">
              <w:rPr>
                <w:rFonts w:ascii="Lucida Console" w:eastAsiaTheme="minorHAnsi" w:hAnsi="Lucida Console" w:cs="Lucida Console"/>
                <w:color w:val="696969"/>
                <w:sz w:val="18"/>
                <w:szCs w:val="18"/>
                <w:lang w:bidi="ar-SA"/>
              </w:rPr>
              <w:t>=</w:t>
            </w:r>
            <w:r w:rsidRPr="00D119AD">
              <w:rPr>
                <w:rFonts w:ascii="Lucida Console" w:eastAsiaTheme="minorHAnsi" w:hAnsi="Lucida Console" w:cs="Lucida Console"/>
                <w:color w:val="8B0000"/>
                <w:sz w:val="18"/>
                <w:szCs w:val="18"/>
                <w:lang w:bidi="ar-SA"/>
              </w:rPr>
              <w:t>"3F9DB70C21C987D1D7807D2B7B3613DDB071902E"</w:t>
            </w:r>
            <w:r w:rsidRPr="00D119AD">
              <w:rPr>
                <w:rFonts w:ascii="Lucida Console" w:eastAsiaTheme="minorHAnsi" w:hAnsi="Lucida Console" w:cs="Lucida Console"/>
                <w:color w:val="auto"/>
                <w:sz w:val="18"/>
                <w:szCs w:val="18"/>
                <w:lang w:bidi="ar-SA"/>
              </w:rPr>
              <w:t>}</w:t>
            </w:r>
            <w:r>
              <w:rPr>
                <w:rFonts w:ascii="Lucida Console" w:eastAsiaTheme="minorHAnsi" w:hAnsi="Lucida Console" w:cs="Lucida Console"/>
                <w:color w:val="auto"/>
                <w:sz w:val="18"/>
                <w:szCs w:val="18"/>
                <w:lang w:bidi="ar-SA"/>
              </w:rPr>
              <w:t xml:space="preserve"> </w:t>
            </w:r>
          </w:p>
          <w:p w14:paraId="0BA6E6FB" w14:textId="77777777" w:rsidR="00171B5E" w:rsidRDefault="00171B5E">
            <w:pPr>
              <w:widowControl/>
              <w:adjustRightInd w:val="0"/>
              <w:rPr>
                <w:rFonts w:ascii="Lucida Console" w:eastAsiaTheme="minorHAnsi" w:hAnsi="Lucida Console" w:cs="Lucida Console"/>
                <w:color w:val="0000FF"/>
                <w:sz w:val="18"/>
                <w:szCs w:val="18"/>
                <w:lang w:bidi="ar-SA"/>
              </w:rPr>
            </w:pPr>
          </w:p>
        </w:tc>
      </w:tr>
    </w:tbl>
    <w:p w14:paraId="6DB55916" w14:textId="77777777" w:rsidR="00171B5E" w:rsidRDefault="00171B5E" w:rsidP="00171B5E">
      <w:pPr>
        <w:widowControl/>
        <w:shd w:val="clear" w:color="auto" w:fill="FFFFFF"/>
        <w:adjustRightInd w:val="0"/>
        <w:ind w:left="1800"/>
        <w:rPr>
          <w:rFonts w:ascii="Lucida Console" w:eastAsiaTheme="minorHAnsi" w:hAnsi="Lucida Console" w:cs="Lucida Console"/>
          <w:color w:val="0000FF"/>
          <w:sz w:val="18"/>
          <w:szCs w:val="18"/>
          <w:lang w:bidi="ar-SA"/>
        </w:rPr>
      </w:pPr>
    </w:p>
    <w:p w14:paraId="6127A35E" w14:textId="77777777" w:rsidR="00171B5E" w:rsidRDefault="00171B5E" w:rsidP="00171B5E">
      <w:pPr>
        <w:widowControl/>
        <w:shd w:val="clear" w:color="auto" w:fill="FFFFFF"/>
        <w:adjustRightInd w:val="0"/>
        <w:ind w:left="1800"/>
        <w:rPr>
          <w:rFonts w:ascii="Lucida Console" w:eastAsiaTheme="minorHAnsi" w:hAnsi="Lucida Console" w:cs="Lucida Console"/>
          <w:color w:val="auto"/>
          <w:sz w:val="18"/>
          <w:szCs w:val="18"/>
          <w:lang w:bidi="ar-SA"/>
        </w:rPr>
      </w:pPr>
    </w:p>
    <w:p w14:paraId="48B32916" w14:textId="77777777" w:rsidR="00171B5E" w:rsidRDefault="00171B5E" w:rsidP="00171B5E">
      <w:pPr>
        <w:pStyle w:val="ListParagraph"/>
        <w:ind w:left="1800"/>
      </w:pPr>
      <w:r w:rsidRPr="00FB740D">
        <w:rPr>
          <w:noProof/>
        </w:rPr>
        <w:drawing>
          <wp:inline distT="0" distB="0" distL="0" distR="0" wp14:anchorId="53755DC7" wp14:editId="589B8816">
            <wp:extent cx="4718050" cy="1101163"/>
            <wp:effectExtent l="0" t="0" r="6350" b="3810"/>
            <wp:docPr id="2047455636" name="Picture 2047455636"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651996" name="Picture 1" descr="A picture containing text, screenshot, font&#10;&#10;Description automatically generated"/>
                    <pic:cNvPicPr/>
                  </pic:nvPicPr>
                  <pic:blipFill>
                    <a:blip r:embed="rId88"/>
                    <a:stretch>
                      <a:fillRect/>
                    </a:stretch>
                  </pic:blipFill>
                  <pic:spPr>
                    <a:xfrm>
                      <a:off x="0" y="0"/>
                      <a:ext cx="4755813" cy="1109977"/>
                    </a:xfrm>
                    <a:prstGeom prst="rect">
                      <a:avLst/>
                    </a:prstGeom>
                  </pic:spPr>
                </pic:pic>
              </a:graphicData>
            </a:graphic>
          </wp:inline>
        </w:drawing>
      </w:r>
    </w:p>
    <w:p w14:paraId="1C3C05F7" w14:textId="77777777" w:rsidR="00171B5E" w:rsidRPr="009547E8" w:rsidRDefault="00171B5E" w:rsidP="00171B5E">
      <w:pPr>
        <w:pStyle w:val="Heading3"/>
      </w:pPr>
      <w:bookmarkStart w:id="108" w:name="_Toc137050140"/>
      <w:r>
        <w:t>8.3.3 Automated Pipeline Deployment Workflow</w:t>
      </w:r>
      <w:bookmarkEnd w:id="108"/>
    </w:p>
    <w:p w14:paraId="45BD8775" w14:textId="77777777" w:rsidR="00171B5E" w:rsidRDefault="00171B5E" w:rsidP="00171B5E">
      <w:pPr>
        <w:rPr>
          <w:b/>
          <w:bCs/>
        </w:rPr>
      </w:pPr>
      <w:r w:rsidRPr="004C58AD">
        <w:rPr>
          <w:b/>
          <w:bCs/>
        </w:rPr>
        <w:t xml:space="preserve">Note: </w:t>
      </w:r>
    </w:p>
    <w:p w14:paraId="13026C39" w14:textId="77777777" w:rsidR="00171B5E" w:rsidRDefault="00171B5E" w:rsidP="00171B5E">
      <w:pPr>
        <w:pStyle w:val="ListParagraph"/>
        <w:numPr>
          <w:ilvl w:val="0"/>
          <w:numId w:val="22"/>
        </w:numPr>
      </w:pPr>
      <w:r>
        <w:t>For STG and Production, deployment should be done for all HA instances.</w:t>
      </w:r>
    </w:p>
    <w:p w14:paraId="5EFE7C94" w14:textId="77777777" w:rsidR="00171B5E" w:rsidRPr="004A32F5" w:rsidRDefault="00171B5E" w:rsidP="00171B5E"/>
    <w:p w14:paraId="63FE2A9B" w14:textId="77777777" w:rsidR="00171B5E" w:rsidRPr="00AE26C1" w:rsidRDefault="00171B5E" w:rsidP="00171B5E">
      <w:r>
        <w:rPr>
          <w:noProof/>
        </w:rPr>
        <w:lastRenderedPageBreak/>
        <w:drawing>
          <wp:inline distT="0" distB="0" distL="0" distR="0" wp14:anchorId="61C0AA4D" wp14:editId="375244E8">
            <wp:extent cx="4437356" cy="4134119"/>
            <wp:effectExtent l="0" t="0" r="1905" b="0"/>
            <wp:docPr id="1626998020" name="Picture 1626998020" descr="A diagram of a data warehous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998020" name="Picture 1626998020" descr="A diagram of a data warehouse&#10;&#10;Description automatically generated with low confidence"/>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442771" cy="4139164"/>
                    </a:xfrm>
                    <a:prstGeom prst="rect">
                      <a:avLst/>
                    </a:prstGeom>
                    <a:noFill/>
                    <a:ln>
                      <a:noFill/>
                    </a:ln>
                  </pic:spPr>
                </pic:pic>
              </a:graphicData>
            </a:graphic>
          </wp:inline>
        </w:drawing>
      </w:r>
    </w:p>
    <w:p w14:paraId="28B56B47" w14:textId="77777777" w:rsidR="00171B5E" w:rsidRPr="00FA118A" w:rsidRDefault="00171B5E" w:rsidP="00171B5E"/>
    <w:p w14:paraId="52E15D01" w14:textId="77777777" w:rsidR="00171B5E" w:rsidRPr="00860336" w:rsidRDefault="00171B5E" w:rsidP="00171B5E">
      <w:pPr>
        <w:pStyle w:val="Heading3"/>
        <w:rPr>
          <w:b/>
          <w:bCs/>
        </w:rPr>
      </w:pPr>
      <w:bookmarkStart w:id="109" w:name="_Toc137050141"/>
      <w:r>
        <w:t>8.3.4 Release Pipeline Setup</w:t>
      </w:r>
      <w:bookmarkEnd w:id="109"/>
    </w:p>
    <w:p w14:paraId="2AB9E3E1" w14:textId="77777777" w:rsidR="00171B5E" w:rsidRDefault="00171B5E" w:rsidP="00171B5E">
      <w:pPr>
        <w:pBdr>
          <w:bottom w:val="single" w:sz="6" w:space="1" w:color="auto"/>
        </w:pBdr>
      </w:pPr>
    </w:p>
    <w:p w14:paraId="3867F386" w14:textId="77777777" w:rsidR="00171B5E" w:rsidRDefault="00171B5E" w:rsidP="00171B5E"/>
    <w:p w14:paraId="06F62BC8" w14:textId="77777777" w:rsidR="00171B5E" w:rsidRPr="00860336" w:rsidRDefault="00171B5E" w:rsidP="00171B5E">
      <w:pPr>
        <w:pBdr>
          <w:bottom w:val="single" w:sz="6" w:space="1" w:color="auto"/>
        </w:pBdr>
        <w:rPr>
          <w:b/>
          <w:bCs/>
        </w:rPr>
      </w:pPr>
      <w:r>
        <w:rPr>
          <w:b/>
          <w:bCs/>
        </w:rPr>
        <w:t>PROD (HPE)</w:t>
      </w:r>
    </w:p>
    <w:p w14:paraId="2CFA51CD" w14:textId="77777777" w:rsidR="00171B5E" w:rsidRPr="00D56467" w:rsidRDefault="00171B5E" w:rsidP="00171B5E"/>
    <w:p w14:paraId="1A20FD84" w14:textId="77777777" w:rsidR="00171B5E" w:rsidRPr="00FA118A" w:rsidRDefault="00171B5E" w:rsidP="00171B5E"/>
    <w:p w14:paraId="49A01DBA" w14:textId="49570C9C" w:rsidR="003A489E" w:rsidRDefault="00171B5E" w:rsidP="003A489E">
      <w:pPr>
        <w:pStyle w:val="Heading1"/>
      </w:pPr>
      <w:bookmarkStart w:id="110" w:name="_Toc137050142"/>
      <w:r>
        <w:t>9</w:t>
      </w:r>
      <w:r w:rsidR="003A489E">
        <w:t>. Partner Portal Pipeline Setup</w:t>
      </w:r>
      <w:bookmarkEnd w:id="110"/>
    </w:p>
    <w:p w14:paraId="260585BC" w14:textId="2C2BE688" w:rsidR="00CA4E0A" w:rsidRDefault="00CA4E0A" w:rsidP="003A489E">
      <w:pPr>
        <w:pStyle w:val="Heading2"/>
      </w:pPr>
      <w:bookmarkStart w:id="111" w:name="_Toc137050143"/>
      <w:r>
        <w:t>9.1 Pipeline Setup – DEV</w:t>
      </w:r>
      <w:bookmarkEnd w:id="111"/>
    </w:p>
    <w:p w14:paraId="1EA14DBA" w14:textId="601218EF" w:rsidR="003A489E" w:rsidRDefault="00D47EF3" w:rsidP="00D47EF3">
      <w:pPr>
        <w:pStyle w:val="Heading3"/>
      </w:pPr>
      <w:bookmarkStart w:id="112" w:name="_Toc137050144"/>
      <w:r>
        <w:t xml:space="preserve">9.1.1 </w:t>
      </w:r>
      <w:r w:rsidR="003A489E">
        <w:t>Prerequisite Configuration/Permissions</w:t>
      </w:r>
      <w:bookmarkEnd w:id="112"/>
    </w:p>
    <w:p w14:paraId="6ACFC5AB" w14:textId="30E8AD91" w:rsidR="00C862EC" w:rsidRDefault="00FA118A" w:rsidP="00C862EC">
      <w:r>
        <w:t xml:space="preserve">Below table contains the permissions granted for DEV environment and are the pre-requisite configuration for DevOps Pipeline setup. </w:t>
      </w:r>
      <w:r w:rsidR="00C862EC">
        <w:t xml:space="preserve"> </w:t>
      </w:r>
    </w:p>
    <w:p w14:paraId="3FDF12D4" w14:textId="77777777" w:rsidR="00C862EC" w:rsidRDefault="00C862EC" w:rsidP="00C862EC"/>
    <w:p w14:paraId="6BE22EFF" w14:textId="77777777" w:rsidR="00C862EC" w:rsidRDefault="00C862EC" w:rsidP="00C862EC">
      <w:pPr>
        <w:rPr>
          <w:b/>
          <w:color w:val="FFC000"/>
        </w:rPr>
      </w:pPr>
      <w:r w:rsidRPr="13697325">
        <w:rPr>
          <w:b/>
          <w:color w:val="FFC000"/>
        </w:rPr>
        <w:t>Note: Similar permissions are required to be granted for higher environments to set up DevOps Pipeline.</w:t>
      </w:r>
    </w:p>
    <w:tbl>
      <w:tblPr>
        <w:tblW w:w="0" w:type="auto"/>
        <w:tblLook w:val="0420" w:firstRow="1" w:lastRow="0" w:firstColumn="0" w:lastColumn="0" w:noHBand="0" w:noVBand="1"/>
      </w:tblPr>
      <w:tblGrid>
        <w:gridCol w:w="2277"/>
        <w:gridCol w:w="2277"/>
        <w:gridCol w:w="2534"/>
        <w:gridCol w:w="2810"/>
      </w:tblGrid>
      <w:tr w:rsidR="00C862EC" w14:paraId="099E8012" w14:textId="77777777">
        <w:trPr>
          <w:trHeight w:val="369"/>
        </w:trPr>
        <w:tc>
          <w:tcPr>
            <w:tcW w:w="2412"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4472C4"/>
            <w:tcMar>
              <w:top w:w="40" w:type="dxa"/>
              <w:left w:w="79" w:type="dxa"/>
              <w:bottom w:w="40" w:type="dxa"/>
              <w:right w:w="79" w:type="dxa"/>
            </w:tcMar>
          </w:tcPr>
          <w:p w14:paraId="5F31E0A0" w14:textId="77777777" w:rsidR="00C862EC" w:rsidRDefault="00C862EC">
            <w:pPr>
              <w:jc w:val="center"/>
              <w:rPr>
                <w:color w:val="FFFFFF" w:themeColor="background1"/>
              </w:rPr>
            </w:pPr>
            <w:r w:rsidRPr="115F9DC0">
              <w:rPr>
                <w:b/>
                <w:bCs/>
                <w:color w:val="FFFFFF" w:themeColor="background1"/>
              </w:rPr>
              <w:t>Type/</w:t>
            </w:r>
          </w:p>
          <w:p w14:paraId="17833ADC" w14:textId="77777777" w:rsidR="00C862EC" w:rsidRDefault="00C862EC">
            <w:pPr>
              <w:jc w:val="center"/>
              <w:rPr>
                <w:color w:val="FFFFFF" w:themeColor="background1"/>
              </w:rPr>
            </w:pPr>
            <w:r w:rsidRPr="115F9DC0">
              <w:rPr>
                <w:b/>
                <w:bCs/>
                <w:color w:val="FFFFFF" w:themeColor="background1"/>
              </w:rPr>
              <w:t>Category</w:t>
            </w:r>
          </w:p>
        </w:tc>
        <w:tc>
          <w:tcPr>
            <w:tcW w:w="2412"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4472C4"/>
            <w:tcMar>
              <w:top w:w="40" w:type="dxa"/>
              <w:left w:w="79" w:type="dxa"/>
              <w:bottom w:w="40" w:type="dxa"/>
              <w:right w:w="79" w:type="dxa"/>
            </w:tcMar>
          </w:tcPr>
          <w:p w14:paraId="2075D082" w14:textId="77777777" w:rsidR="00C862EC" w:rsidRDefault="00C862EC">
            <w:pPr>
              <w:jc w:val="center"/>
              <w:rPr>
                <w:color w:val="FFFFFF" w:themeColor="background1"/>
              </w:rPr>
            </w:pPr>
            <w:r w:rsidRPr="115F9DC0">
              <w:rPr>
                <w:b/>
                <w:bCs/>
                <w:color w:val="FFFFFF" w:themeColor="background1"/>
              </w:rPr>
              <w:t>Pre-configuration Permission Tasks</w:t>
            </w:r>
          </w:p>
        </w:tc>
        <w:tc>
          <w:tcPr>
            <w:tcW w:w="2614"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4472C4"/>
            <w:tcMar>
              <w:top w:w="40" w:type="dxa"/>
              <w:left w:w="79" w:type="dxa"/>
              <w:bottom w:w="40" w:type="dxa"/>
              <w:right w:w="79" w:type="dxa"/>
            </w:tcMar>
          </w:tcPr>
          <w:p w14:paraId="62CCC2BF" w14:textId="77777777" w:rsidR="00C862EC" w:rsidRDefault="00C862EC">
            <w:pPr>
              <w:jc w:val="center"/>
              <w:rPr>
                <w:color w:val="FFFFFF" w:themeColor="background1"/>
              </w:rPr>
            </w:pPr>
            <w:r w:rsidRPr="115F9DC0">
              <w:rPr>
                <w:b/>
                <w:bCs/>
                <w:color w:val="FFFFFF" w:themeColor="background1"/>
              </w:rPr>
              <w:t>Object/</w:t>
            </w:r>
          </w:p>
          <w:p w14:paraId="64580A14" w14:textId="77777777" w:rsidR="00C862EC" w:rsidRDefault="00C862EC">
            <w:pPr>
              <w:jc w:val="center"/>
              <w:rPr>
                <w:color w:val="FFFFFF" w:themeColor="background1"/>
              </w:rPr>
            </w:pPr>
            <w:r w:rsidRPr="115F9DC0">
              <w:rPr>
                <w:b/>
                <w:bCs/>
                <w:color w:val="FFFFFF" w:themeColor="background1"/>
              </w:rPr>
              <w:t>Resource Name</w:t>
            </w:r>
          </w:p>
        </w:tc>
        <w:tc>
          <w:tcPr>
            <w:tcW w:w="2946"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4472C4"/>
            <w:tcMar>
              <w:top w:w="40" w:type="dxa"/>
              <w:left w:w="79" w:type="dxa"/>
              <w:bottom w:w="40" w:type="dxa"/>
              <w:right w:w="79" w:type="dxa"/>
            </w:tcMar>
          </w:tcPr>
          <w:p w14:paraId="2087824D" w14:textId="77777777" w:rsidR="00C862EC" w:rsidRDefault="00C862EC">
            <w:pPr>
              <w:jc w:val="center"/>
              <w:rPr>
                <w:color w:val="FFFFFF" w:themeColor="background1"/>
              </w:rPr>
            </w:pPr>
            <w:r w:rsidRPr="115F9DC0">
              <w:rPr>
                <w:b/>
                <w:bCs/>
                <w:color w:val="FFFFFF" w:themeColor="background1"/>
              </w:rPr>
              <w:t>Notes</w:t>
            </w:r>
          </w:p>
        </w:tc>
      </w:tr>
      <w:tr w:rsidR="00C862EC" w14:paraId="5A6B743D" w14:textId="77777777">
        <w:trPr>
          <w:trHeight w:val="369"/>
        </w:trPr>
        <w:tc>
          <w:tcPr>
            <w:tcW w:w="2412" w:type="dxa"/>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FD5EA"/>
            <w:tcMar>
              <w:top w:w="40" w:type="dxa"/>
              <w:left w:w="79" w:type="dxa"/>
              <w:bottom w:w="40" w:type="dxa"/>
              <w:right w:w="79" w:type="dxa"/>
            </w:tcMar>
          </w:tcPr>
          <w:p w14:paraId="20A3D994" w14:textId="77777777" w:rsidR="00C862EC" w:rsidRDefault="00C862EC">
            <w:r>
              <w:lastRenderedPageBreak/>
              <w:t>Azure Service Principal</w:t>
            </w:r>
          </w:p>
        </w:tc>
        <w:tc>
          <w:tcPr>
            <w:tcW w:w="2412" w:type="dxa"/>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FD5EA"/>
            <w:tcMar>
              <w:top w:w="40" w:type="dxa"/>
              <w:left w:w="79" w:type="dxa"/>
              <w:bottom w:w="40" w:type="dxa"/>
              <w:right w:w="79" w:type="dxa"/>
            </w:tcMar>
          </w:tcPr>
          <w:p w14:paraId="48DECE98" w14:textId="77777777" w:rsidR="00C862EC" w:rsidRDefault="00C862EC">
            <w:r>
              <w:t>Create DevOps Service Principal (SP)</w:t>
            </w:r>
          </w:p>
        </w:tc>
        <w:tc>
          <w:tcPr>
            <w:tcW w:w="2614" w:type="dxa"/>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FD5EA"/>
            <w:tcMar>
              <w:top w:w="40" w:type="dxa"/>
              <w:left w:w="79" w:type="dxa"/>
              <w:bottom w:w="40" w:type="dxa"/>
              <w:right w:w="79" w:type="dxa"/>
            </w:tcMar>
          </w:tcPr>
          <w:p w14:paraId="26A8702B" w14:textId="77777777" w:rsidR="00C862EC" w:rsidRDefault="00C862EC">
            <w:pPr>
              <w:rPr>
                <w:b/>
                <w:bCs/>
              </w:rPr>
            </w:pPr>
            <w:r w:rsidRPr="115F9DC0">
              <w:rPr>
                <w:b/>
                <w:bCs/>
              </w:rPr>
              <w:t>Service Connection –</w:t>
            </w:r>
          </w:p>
          <w:p w14:paraId="26E3D805" w14:textId="77777777" w:rsidR="00C862EC" w:rsidRDefault="00C862EC">
            <w:proofErr w:type="spellStart"/>
            <w:r>
              <w:t>hpefs</w:t>
            </w:r>
            <w:proofErr w:type="spellEnd"/>
            <w:r>
              <w:t>-</w:t>
            </w:r>
            <w:proofErr w:type="spellStart"/>
            <w:r>
              <w:t>odessa</w:t>
            </w:r>
            <w:proofErr w:type="spellEnd"/>
            <w:r>
              <w:t>-</w:t>
            </w:r>
            <w:proofErr w:type="spellStart"/>
            <w:r>
              <w:t>devops</w:t>
            </w:r>
            <w:proofErr w:type="spellEnd"/>
            <w:r>
              <w:t>-</w:t>
            </w:r>
            <w:proofErr w:type="spellStart"/>
            <w:r>
              <w:t>sp</w:t>
            </w:r>
            <w:proofErr w:type="spellEnd"/>
            <w:r>
              <w:t>-pp-dev</w:t>
            </w:r>
          </w:p>
        </w:tc>
        <w:tc>
          <w:tcPr>
            <w:tcW w:w="2946" w:type="dxa"/>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FD5EA"/>
            <w:tcMar>
              <w:top w:w="40" w:type="dxa"/>
              <w:left w:w="79" w:type="dxa"/>
              <w:bottom w:w="40" w:type="dxa"/>
              <w:right w:w="79" w:type="dxa"/>
            </w:tcMar>
          </w:tcPr>
          <w:p w14:paraId="0DE30CB7" w14:textId="77777777" w:rsidR="00C862EC" w:rsidRDefault="00C862EC">
            <w:r>
              <w:t>This is the first step where SP to be created in Azure</w:t>
            </w:r>
          </w:p>
        </w:tc>
      </w:tr>
      <w:tr w:rsidR="00C862EC" w14:paraId="7436404B" w14:textId="77777777">
        <w:trPr>
          <w:trHeight w:val="514"/>
        </w:trPr>
        <w:tc>
          <w:tcPr>
            <w:tcW w:w="241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9EBF5"/>
            <w:tcMar>
              <w:top w:w="40" w:type="dxa"/>
              <w:left w:w="79" w:type="dxa"/>
              <w:bottom w:w="40" w:type="dxa"/>
              <w:right w:w="79" w:type="dxa"/>
            </w:tcMar>
          </w:tcPr>
          <w:p w14:paraId="675724FF" w14:textId="77777777" w:rsidR="00C862EC" w:rsidRDefault="00C862EC">
            <w:r>
              <w:t>DevOps</w:t>
            </w:r>
          </w:p>
          <w:p w14:paraId="15332680" w14:textId="77777777" w:rsidR="00C862EC" w:rsidRDefault="00C862EC">
            <w:r>
              <w:t>Service Connection</w:t>
            </w:r>
          </w:p>
        </w:tc>
        <w:tc>
          <w:tcPr>
            <w:tcW w:w="241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9EBF5"/>
            <w:tcMar>
              <w:top w:w="40" w:type="dxa"/>
              <w:left w:w="79" w:type="dxa"/>
              <w:bottom w:w="40" w:type="dxa"/>
              <w:right w:w="79" w:type="dxa"/>
            </w:tcMar>
          </w:tcPr>
          <w:p w14:paraId="6658CA80" w14:textId="77777777" w:rsidR="00C862EC" w:rsidRDefault="00C862EC">
            <w:r>
              <w:t>Create DevOps Service Connection (SC) by pointing to above SP</w:t>
            </w:r>
          </w:p>
        </w:tc>
        <w:tc>
          <w:tcPr>
            <w:tcW w:w="261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9EBF5"/>
            <w:tcMar>
              <w:top w:w="40" w:type="dxa"/>
              <w:left w:w="79" w:type="dxa"/>
              <w:bottom w:w="40" w:type="dxa"/>
              <w:right w:w="79" w:type="dxa"/>
            </w:tcMar>
          </w:tcPr>
          <w:p w14:paraId="775D6DB5" w14:textId="77777777" w:rsidR="00C862EC" w:rsidRDefault="00C862EC">
            <w:pPr>
              <w:rPr>
                <w:b/>
                <w:bCs/>
              </w:rPr>
            </w:pPr>
            <w:r w:rsidRPr="115F9DC0">
              <w:rPr>
                <w:b/>
                <w:bCs/>
              </w:rPr>
              <w:t>Service Principal-</w:t>
            </w:r>
          </w:p>
          <w:p w14:paraId="5646B775" w14:textId="77777777" w:rsidR="00C862EC" w:rsidRDefault="00C862EC">
            <w:proofErr w:type="spellStart"/>
            <w:r>
              <w:t>hpefs</w:t>
            </w:r>
            <w:proofErr w:type="spellEnd"/>
            <w:r>
              <w:t>-</w:t>
            </w:r>
            <w:proofErr w:type="spellStart"/>
            <w:r>
              <w:t>odessa</w:t>
            </w:r>
            <w:proofErr w:type="spellEnd"/>
            <w:r>
              <w:t>-</w:t>
            </w:r>
            <w:proofErr w:type="spellStart"/>
            <w:r>
              <w:t>devops</w:t>
            </w:r>
            <w:proofErr w:type="spellEnd"/>
            <w:r>
              <w:t>-</w:t>
            </w:r>
            <w:proofErr w:type="spellStart"/>
            <w:r>
              <w:t>sp</w:t>
            </w:r>
            <w:proofErr w:type="spellEnd"/>
            <w:r>
              <w:t>-pp-dev</w:t>
            </w:r>
          </w:p>
        </w:tc>
        <w:tc>
          <w:tcPr>
            <w:tcW w:w="294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9EBF5"/>
            <w:tcMar>
              <w:top w:w="40" w:type="dxa"/>
              <w:left w:w="79" w:type="dxa"/>
              <w:bottom w:w="40" w:type="dxa"/>
              <w:right w:w="79" w:type="dxa"/>
            </w:tcMar>
          </w:tcPr>
          <w:p w14:paraId="71F8E356" w14:textId="77777777" w:rsidR="00C862EC" w:rsidRDefault="00C862EC">
            <w:r>
              <w:t>Once we have above SC then create SP in DevOps by pointing to this SP</w:t>
            </w:r>
          </w:p>
        </w:tc>
      </w:tr>
      <w:tr w:rsidR="00C862EC" w14:paraId="7E2D20F9" w14:textId="77777777">
        <w:trPr>
          <w:trHeight w:val="948"/>
        </w:trPr>
        <w:tc>
          <w:tcPr>
            <w:tcW w:w="241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FD5EA"/>
            <w:tcMar>
              <w:top w:w="40" w:type="dxa"/>
              <w:left w:w="79" w:type="dxa"/>
              <w:bottom w:w="40" w:type="dxa"/>
              <w:right w:w="79" w:type="dxa"/>
            </w:tcMar>
          </w:tcPr>
          <w:p w14:paraId="604D665E" w14:textId="77777777" w:rsidR="00C862EC" w:rsidRDefault="00C862EC">
            <w:r>
              <w:t>DevOps</w:t>
            </w:r>
          </w:p>
          <w:p w14:paraId="145D1E5C" w14:textId="77777777" w:rsidR="00C862EC" w:rsidRDefault="00C862EC">
            <w:r>
              <w:t>Artifacts</w:t>
            </w:r>
          </w:p>
        </w:tc>
        <w:tc>
          <w:tcPr>
            <w:tcW w:w="241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FD5EA"/>
            <w:tcMar>
              <w:top w:w="40" w:type="dxa"/>
              <w:left w:w="79" w:type="dxa"/>
              <w:bottom w:w="40" w:type="dxa"/>
              <w:right w:w="79" w:type="dxa"/>
            </w:tcMar>
          </w:tcPr>
          <w:p w14:paraId="53626CB6" w14:textId="77777777" w:rsidR="00C862EC" w:rsidRDefault="00C862EC">
            <w:r>
              <w:t>Add Contributor Access to Project Collection Build Service</w:t>
            </w:r>
          </w:p>
        </w:tc>
        <w:tc>
          <w:tcPr>
            <w:tcW w:w="261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FD5EA"/>
            <w:tcMar>
              <w:top w:w="40" w:type="dxa"/>
              <w:left w:w="79" w:type="dxa"/>
              <w:bottom w:w="40" w:type="dxa"/>
              <w:right w:w="79" w:type="dxa"/>
            </w:tcMar>
          </w:tcPr>
          <w:p w14:paraId="01F1724A" w14:textId="77777777" w:rsidR="00C862EC" w:rsidRDefault="00C862EC">
            <w:r w:rsidRPr="115F9DC0">
              <w:rPr>
                <w:b/>
                <w:bCs/>
              </w:rPr>
              <w:t xml:space="preserve">Path - </w:t>
            </w:r>
            <w:r>
              <w:t xml:space="preserve">Azure </w:t>
            </w:r>
            <w:proofErr w:type="spellStart"/>
            <w:r>
              <w:t>Devops</w:t>
            </w:r>
            <w:proofErr w:type="spellEnd"/>
            <w:r>
              <w:t>-&gt;Artifacts-&gt;Settings-&gt;Permission-&gt;</w:t>
            </w:r>
          </w:p>
          <w:p w14:paraId="26BA3123" w14:textId="77777777" w:rsidR="00C862EC" w:rsidRDefault="00C862EC">
            <w:r>
              <w:t>Permission - Contributor</w:t>
            </w:r>
          </w:p>
        </w:tc>
        <w:tc>
          <w:tcPr>
            <w:tcW w:w="294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FD5EA"/>
            <w:tcMar>
              <w:top w:w="40" w:type="dxa"/>
              <w:left w:w="79" w:type="dxa"/>
              <w:bottom w:w="40" w:type="dxa"/>
              <w:right w:w="79" w:type="dxa"/>
            </w:tcMar>
          </w:tcPr>
          <w:p w14:paraId="4FFBE4A8" w14:textId="77777777" w:rsidR="00C862EC" w:rsidRDefault="00C862EC">
            <w:r>
              <w:t>By default, permission is set to – Collaborative which needs to be updated with Contributor access.</w:t>
            </w:r>
          </w:p>
          <w:p w14:paraId="0D7FE2D1" w14:textId="77777777" w:rsidR="00C862EC" w:rsidRDefault="00C862EC">
            <w:r>
              <w:t>This has already been given so no further access is needed for higher environments.</w:t>
            </w:r>
          </w:p>
        </w:tc>
      </w:tr>
      <w:tr w:rsidR="00C862EC" w14:paraId="4383FC26" w14:textId="77777777">
        <w:trPr>
          <w:trHeight w:val="804"/>
        </w:trPr>
        <w:tc>
          <w:tcPr>
            <w:tcW w:w="241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9EBF5"/>
            <w:tcMar>
              <w:top w:w="40" w:type="dxa"/>
              <w:left w:w="79" w:type="dxa"/>
              <w:bottom w:w="40" w:type="dxa"/>
              <w:right w:w="79" w:type="dxa"/>
            </w:tcMar>
          </w:tcPr>
          <w:p w14:paraId="2456E160" w14:textId="77777777" w:rsidR="00C862EC" w:rsidRDefault="00C862EC">
            <w:r>
              <w:t>Azure VMSS</w:t>
            </w:r>
          </w:p>
        </w:tc>
        <w:tc>
          <w:tcPr>
            <w:tcW w:w="241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9EBF5"/>
            <w:tcMar>
              <w:top w:w="40" w:type="dxa"/>
              <w:left w:w="79" w:type="dxa"/>
              <w:bottom w:w="40" w:type="dxa"/>
              <w:right w:w="79" w:type="dxa"/>
            </w:tcMar>
          </w:tcPr>
          <w:p w14:paraId="3410EF86" w14:textId="77777777" w:rsidR="00C862EC" w:rsidRDefault="00C862EC">
            <w:r>
              <w:t>Granting access to VM Scale-set on Storage Account’s container</w:t>
            </w:r>
          </w:p>
        </w:tc>
        <w:tc>
          <w:tcPr>
            <w:tcW w:w="261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9EBF5"/>
            <w:tcMar>
              <w:top w:w="40" w:type="dxa"/>
              <w:left w:w="79" w:type="dxa"/>
              <w:bottom w:w="40" w:type="dxa"/>
              <w:right w:w="79" w:type="dxa"/>
            </w:tcMar>
          </w:tcPr>
          <w:p w14:paraId="08C1C4BF" w14:textId="77777777" w:rsidR="00C862EC" w:rsidRDefault="00C862EC">
            <w:r w:rsidRPr="115F9DC0">
              <w:rPr>
                <w:b/>
                <w:bCs/>
              </w:rPr>
              <w:t>VMSS Name –</w:t>
            </w:r>
            <w:proofErr w:type="spellStart"/>
            <w:r>
              <w:t>vmssdevopsnonp</w:t>
            </w:r>
            <w:proofErr w:type="spellEnd"/>
          </w:p>
          <w:p w14:paraId="0CA5776E" w14:textId="77777777" w:rsidR="00C862EC" w:rsidRDefault="00C862EC">
            <w:r>
              <w:t xml:space="preserve">Storage Container Name – </w:t>
            </w:r>
            <w:proofErr w:type="spellStart"/>
            <w:r>
              <w:t>stodessacoreblobdev</w:t>
            </w:r>
            <w:proofErr w:type="spellEnd"/>
          </w:p>
          <w:p w14:paraId="42E37899" w14:textId="77777777" w:rsidR="00C862EC" w:rsidRDefault="00C862EC">
            <w:r w:rsidRPr="115F9DC0">
              <w:rPr>
                <w:b/>
                <w:bCs/>
              </w:rPr>
              <w:t xml:space="preserve">IAM Role - </w:t>
            </w:r>
            <w:r>
              <w:t>Storage Blob Data Reader</w:t>
            </w:r>
          </w:p>
        </w:tc>
        <w:tc>
          <w:tcPr>
            <w:tcW w:w="294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9EBF5"/>
            <w:tcMar>
              <w:top w:w="40" w:type="dxa"/>
              <w:left w:w="79" w:type="dxa"/>
              <w:bottom w:w="40" w:type="dxa"/>
              <w:right w:w="79" w:type="dxa"/>
            </w:tcMar>
          </w:tcPr>
          <w:p w14:paraId="2B9663EB" w14:textId="77777777" w:rsidR="00C862EC" w:rsidRDefault="00C862EC">
            <w:r>
              <w:t>This access has been given already so no further access is needed for higher environments.</w:t>
            </w:r>
          </w:p>
        </w:tc>
      </w:tr>
      <w:tr w:rsidR="00C862EC" w14:paraId="44183B00" w14:textId="77777777">
        <w:trPr>
          <w:trHeight w:val="1093"/>
        </w:trPr>
        <w:tc>
          <w:tcPr>
            <w:tcW w:w="241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FD5EA"/>
            <w:tcMar>
              <w:top w:w="40" w:type="dxa"/>
              <w:left w:w="79" w:type="dxa"/>
              <w:bottom w:w="40" w:type="dxa"/>
              <w:right w:w="79" w:type="dxa"/>
            </w:tcMar>
          </w:tcPr>
          <w:p w14:paraId="396D061C" w14:textId="77777777" w:rsidR="00C862EC" w:rsidRDefault="00C862EC">
            <w:r>
              <w:t>Azure App Services</w:t>
            </w:r>
          </w:p>
        </w:tc>
        <w:tc>
          <w:tcPr>
            <w:tcW w:w="241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FD5EA"/>
            <w:tcMar>
              <w:top w:w="40" w:type="dxa"/>
              <w:left w:w="79" w:type="dxa"/>
              <w:bottom w:w="40" w:type="dxa"/>
              <w:right w:w="79" w:type="dxa"/>
            </w:tcMar>
          </w:tcPr>
          <w:p w14:paraId="269044E1" w14:textId="77777777" w:rsidR="00C862EC" w:rsidRDefault="00C862EC">
            <w:r>
              <w:t xml:space="preserve">Grant access to SP on </w:t>
            </w:r>
            <w:proofErr w:type="spellStart"/>
            <w:r>
              <w:t>PartnerPortal</w:t>
            </w:r>
            <w:proofErr w:type="spellEnd"/>
            <w:r>
              <w:t xml:space="preserve"> app services</w:t>
            </w:r>
          </w:p>
        </w:tc>
        <w:tc>
          <w:tcPr>
            <w:tcW w:w="261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FD5EA"/>
            <w:tcMar>
              <w:top w:w="40" w:type="dxa"/>
              <w:left w:w="79" w:type="dxa"/>
              <w:bottom w:w="40" w:type="dxa"/>
              <w:right w:w="79" w:type="dxa"/>
            </w:tcMar>
          </w:tcPr>
          <w:p w14:paraId="07AF2403" w14:textId="77777777" w:rsidR="00C862EC" w:rsidRDefault="00C862EC">
            <w:pPr>
              <w:rPr>
                <w:b/>
                <w:bCs/>
              </w:rPr>
            </w:pPr>
            <w:r w:rsidRPr="115F9DC0">
              <w:rPr>
                <w:b/>
                <w:bCs/>
              </w:rPr>
              <w:t xml:space="preserve">App services - </w:t>
            </w:r>
          </w:p>
          <w:p w14:paraId="65054A60" w14:textId="77777777" w:rsidR="00C862EC" w:rsidRDefault="00C862EC">
            <w:pPr>
              <w:rPr>
                <w:b/>
                <w:bCs/>
              </w:rPr>
            </w:pPr>
          </w:p>
          <w:p w14:paraId="17032310" w14:textId="77777777" w:rsidR="00C862EC" w:rsidRPr="000F6462" w:rsidRDefault="00C862EC">
            <w:r w:rsidRPr="000F6462">
              <w:t>app-</w:t>
            </w:r>
            <w:proofErr w:type="spellStart"/>
            <w:r w:rsidRPr="000F6462">
              <w:t>hpefs</w:t>
            </w:r>
            <w:proofErr w:type="spellEnd"/>
            <w:r w:rsidRPr="000F6462">
              <w:t>-</w:t>
            </w:r>
            <w:proofErr w:type="spellStart"/>
            <w:r w:rsidRPr="000F6462">
              <w:t>odessa</w:t>
            </w:r>
            <w:proofErr w:type="spellEnd"/>
            <w:r w:rsidRPr="000F6462">
              <w:t>-pp-</w:t>
            </w:r>
            <w:proofErr w:type="spellStart"/>
            <w:r w:rsidRPr="000F6462">
              <w:t>appserver</w:t>
            </w:r>
            <w:proofErr w:type="spellEnd"/>
            <w:r w:rsidRPr="000F6462">
              <w:t>-dev</w:t>
            </w:r>
          </w:p>
          <w:p w14:paraId="6E64DCA6" w14:textId="77777777" w:rsidR="00C862EC" w:rsidRPr="000F6462" w:rsidRDefault="00C862EC"/>
          <w:p w14:paraId="2E71C338" w14:textId="77777777" w:rsidR="00C862EC" w:rsidRPr="000F6462" w:rsidRDefault="00C862EC">
            <w:r w:rsidRPr="000F6462">
              <w:t>app-</w:t>
            </w:r>
            <w:proofErr w:type="spellStart"/>
            <w:r w:rsidRPr="000F6462">
              <w:t>hpefs</w:t>
            </w:r>
            <w:proofErr w:type="spellEnd"/>
            <w:r w:rsidRPr="000F6462">
              <w:t>-</w:t>
            </w:r>
            <w:proofErr w:type="spellStart"/>
            <w:r w:rsidRPr="000F6462">
              <w:t>odessa</w:t>
            </w:r>
            <w:proofErr w:type="spellEnd"/>
            <w:r w:rsidRPr="000F6462">
              <w:t>-pp-</w:t>
            </w:r>
            <w:proofErr w:type="spellStart"/>
            <w:r w:rsidRPr="000F6462">
              <w:t>apiserver</w:t>
            </w:r>
            <w:proofErr w:type="spellEnd"/>
            <w:r w:rsidRPr="000F6462">
              <w:t>-dev</w:t>
            </w:r>
          </w:p>
          <w:p w14:paraId="5D5AF902" w14:textId="77777777" w:rsidR="00C862EC" w:rsidRPr="000F6462" w:rsidRDefault="00C862EC">
            <w:r w:rsidRPr="000F6462">
              <w:t xml:space="preserve"> </w:t>
            </w:r>
          </w:p>
          <w:p w14:paraId="060FAE60" w14:textId="77777777" w:rsidR="00C862EC" w:rsidRPr="000F6462" w:rsidRDefault="00C862EC">
            <w:r w:rsidRPr="000F6462">
              <w:t>app-</w:t>
            </w:r>
            <w:proofErr w:type="spellStart"/>
            <w:r w:rsidRPr="000F6462">
              <w:t>hpefs</w:t>
            </w:r>
            <w:proofErr w:type="spellEnd"/>
            <w:r w:rsidRPr="000F6462">
              <w:t>-</w:t>
            </w:r>
            <w:proofErr w:type="spellStart"/>
            <w:r w:rsidRPr="000F6462">
              <w:t>odessa</w:t>
            </w:r>
            <w:proofErr w:type="spellEnd"/>
            <w:r w:rsidRPr="000F6462">
              <w:t>-pp-</w:t>
            </w:r>
            <w:proofErr w:type="spellStart"/>
            <w:r w:rsidRPr="000F6462">
              <w:t>batchjobs</w:t>
            </w:r>
            <w:proofErr w:type="spellEnd"/>
            <w:r w:rsidRPr="000F6462">
              <w:t>-dev</w:t>
            </w:r>
          </w:p>
          <w:p w14:paraId="22A15AE4" w14:textId="77777777" w:rsidR="00C862EC" w:rsidRPr="000F6462" w:rsidRDefault="00C862EC">
            <w:r w:rsidRPr="000F6462">
              <w:t xml:space="preserve"> </w:t>
            </w:r>
          </w:p>
          <w:p w14:paraId="23289148" w14:textId="77777777" w:rsidR="00C862EC" w:rsidRPr="000F6462" w:rsidRDefault="00C862EC">
            <w:r w:rsidRPr="000F6462">
              <w:t>app-</w:t>
            </w:r>
            <w:proofErr w:type="spellStart"/>
            <w:r w:rsidRPr="000F6462">
              <w:t>hpefs</w:t>
            </w:r>
            <w:proofErr w:type="spellEnd"/>
            <w:r w:rsidRPr="000F6462">
              <w:t>-</w:t>
            </w:r>
            <w:proofErr w:type="spellStart"/>
            <w:r w:rsidRPr="000F6462">
              <w:t>odessa</w:t>
            </w:r>
            <w:proofErr w:type="spellEnd"/>
            <w:r w:rsidRPr="000F6462">
              <w:t>-pp-</w:t>
            </w:r>
            <w:proofErr w:type="spellStart"/>
            <w:r w:rsidRPr="000F6462">
              <w:t>docportal</w:t>
            </w:r>
            <w:proofErr w:type="spellEnd"/>
            <w:r w:rsidRPr="000F6462">
              <w:t>-dev</w:t>
            </w:r>
          </w:p>
          <w:p w14:paraId="665A3053" w14:textId="77777777" w:rsidR="00C862EC" w:rsidRDefault="00C862EC"/>
          <w:p w14:paraId="2CFCD0B2" w14:textId="77777777" w:rsidR="00C862EC" w:rsidRDefault="00C862EC">
            <w:r w:rsidRPr="115F9DC0">
              <w:rPr>
                <w:b/>
                <w:bCs/>
              </w:rPr>
              <w:t xml:space="preserve">IAM Role – </w:t>
            </w:r>
            <w:r>
              <w:t>Contributor</w:t>
            </w:r>
          </w:p>
          <w:p w14:paraId="79DF0FC2" w14:textId="77777777" w:rsidR="00C862EC" w:rsidRDefault="00C862EC">
            <w:r w:rsidRPr="115F9DC0">
              <w:rPr>
                <w:b/>
                <w:bCs/>
              </w:rPr>
              <w:t xml:space="preserve">SP - </w:t>
            </w:r>
            <w:proofErr w:type="spellStart"/>
            <w:r w:rsidRPr="66642C9B">
              <w:rPr>
                <w:b/>
                <w:bCs/>
              </w:rPr>
              <w:t>hpefs</w:t>
            </w:r>
            <w:proofErr w:type="spellEnd"/>
            <w:r w:rsidRPr="66642C9B">
              <w:rPr>
                <w:b/>
                <w:bCs/>
              </w:rPr>
              <w:t>-</w:t>
            </w:r>
            <w:proofErr w:type="spellStart"/>
            <w:r w:rsidRPr="66642C9B">
              <w:rPr>
                <w:b/>
              </w:rPr>
              <w:t>odessa</w:t>
            </w:r>
            <w:proofErr w:type="spellEnd"/>
            <w:r w:rsidRPr="66642C9B">
              <w:rPr>
                <w:b/>
              </w:rPr>
              <w:t>-</w:t>
            </w:r>
            <w:proofErr w:type="spellStart"/>
            <w:r w:rsidRPr="66642C9B">
              <w:rPr>
                <w:b/>
              </w:rPr>
              <w:t>devops</w:t>
            </w:r>
            <w:proofErr w:type="spellEnd"/>
            <w:r w:rsidRPr="66642C9B">
              <w:rPr>
                <w:b/>
              </w:rPr>
              <w:t>-</w:t>
            </w:r>
            <w:proofErr w:type="spellStart"/>
            <w:r w:rsidRPr="66642C9B">
              <w:rPr>
                <w:b/>
              </w:rPr>
              <w:t>sp</w:t>
            </w:r>
            <w:proofErr w:type="spellEnd"/>
            <w:r w:rsidRPr="66642C9B">
              <w:rPr>
                <w:b/>
              </w:rPr>
              <w:t>-</w:t>
            </w:r>
            <w:r w:rsidRPr="66642C9B">
              <w:rPr>
                <w:b/>
                <w:bCs/>
              </w:rPr>
              <w:t>pp-</w:t>
            </w:r>
            <w:r w:rsidRPr="66642C9B">
              <w:rPr>
                <w:b/>
              </w:rPr>
              <w:t>dev</w:t>
            </w:r>
          </w:p>
        </w:tc>
        <w:tc>
          <w:tcPr>
            <w:tcW w:w="294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FD5EA"/>
            <w:tcMar>
              <w:top w:w="40" w:type="dxa"/>
              <w:left w:w="79" w:type="dxa"/>
              <w:bottom w:w="40" w:type="dxa"/>
              <w:right w:w="79" w:type="dxa"/>
            </w:tcMar>
          </w:tcPr>
          <w:p w14:paraId="7D6C702C" w14:textId="77777777" w:rsidR="00C862EC" w:rsidRDefault="00C862EC">
            <w:r>
              <w:t>SP requires IAM permission on App services for deployment</w:t>
            </w:r>
          </w:p>
        </w:tc>
      </w:tr>
      <w:tr w:rsidR="00C862EC" w14:paraId="0C191874" w14:textId="77777777">
        <w:trPr>
          <w:trHeight w:val="804"/>
        </w:trPr>
        <w:tc>
          <w:tcPr>
            <w:tcW w:w="241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9EBF5"/>
            <w:tcMar>
              <w:top w:w="40" w:type="dxa"/>
              <w:left w:w="79" w:type="dxa"/>
              <w:bottom w:w="40" w:type="dxa"/>
              <w:right w:w="79" w:type="dxa"/>
            </w:tcMar>
          </w:tcPr>
          <w:p w14:paraId="709C41F1" w14:textId="77777777" w:rsidR="00C862EC" w:rsidRDefault="00C862EC">
            <w:r>
              <w:t>Azure Key Vault</w:t>
            </w:r>
          </w:p>
        </w:tc>
        <w:tc>
          <w:tcPr>
            <w:tcW w:w="241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9EBF5"/>
            <w:tcMar>
              <w:top w:w="40" w:type="dxa"/>
              <w:left w:w="79" w:type="dxa"/>
              <w:bottom w:w="40" w:type="dxa"/>
              <w:right w:w="79" w:type="dxa"/>
            </w:tcMar>
          </w:tcPr>
          <w:p w14:paraId="359ABDAD" w14:textId="77777777" w:rsidR="00C862EC" w:rsidRDefault="00C862EC">
            <w:r>
              <w:t>Grant access policy to SP on Key Vault Secrets</w:t>
            </w:r>
          </w:p>
        </w:tc>
        <w:tc>
          <w:tcPr>
            <w:tcW w:w="261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9EBF5"/>
            <w:tcMar>
              <w:top w:w="40" w:type="dxa"/>
              <w:left w:w="79" w:type="dxa"/>
              <w:bottom w:w="40" w:type="dxa"/>
              <w:right w:w="79" w:type="dxa"/>
            </w:tcMar>
          </w:tcPr>
          <w:p w14:paraId="0C6B6AE5" w14:textId="77777777" w:rsidR="00C862EC" w:rsidRDefault="00C862EC">
            <w:pPr>
              <w:rPr>
                <w:b/>
                <w:bCs/>
              </w:rPr>
            </w:pPr>
            <w:r w:rsidRPr="115F9DC0">
              <w:rPr>
                <w:b/>
                <w:bCs/>
              </w:rPr>
              <w:t>Key Vault –</w:t>
            </w:r>
          </w:p>
          <w:p w14:paraId="0FF08CE4" w14:textId="77777777" w:rsidR="00C862EC" w:rsidRDefault="00C862EC">
            <w:proofErr w:type="spellStart"/>
            <w:r>
              <w:t>kv</w:t>
            </w:r>
            <w:proofErr w:type="spellEnd"/>
            <w:r>
              <w:t>-</w:t>
            </w:r>
            <w:proofErr w:type="spellStart"/>
            <w:r>
              <w:t>hpefs</w:t>
            </w:r>
            <w:proofErr w:type="spellEnd"/>
            <w:r>
              <w:t>-</w:t>
            </w:r>
            <w:proofErr w:type="spellStart"/>
            <w:r>
              <w:t>odessa</w:t>
            </w:r>
            <w:proofErr w:type="spellEnd"/>
            <w:r>
              <w:t>-pp-dev</w:t>
            </w:r>
          </w:p>
          <w:p w14:paraId="1A59B510" w14:textId="77777777" w:rsidR="00C862EC" w:rsidRDefault="00C862EC">
            <w:r w:rsidRPr="115F9DC0">
              <w:rPr>
                <w:b/>
                <w:bCs/>
              </w:rPr>
              <w:t>SP -</w:t>
            </w:r>
            <w:r>
              <w:t xml:space="preserve"> </w:t>
            </w:r>
            <w:proofErr w:type="spellStart"/>
            <w:r>
              <w:t>hpefs</w:t>
            </w:r>
            <w:proofErr w:type="spellEnd"/>
            <w:r>
              <w:t>-</w:t>
            </w:r>
            <w:proofErr w:type="spellStart"/>
            <w:r>
              <w:t>odessa</w:t>
            </w:r>
            <w:proofErr w:type="spellEnd"/>
            <w:r>
              <w:t>-</w:t>
            </w:r>
            <w:proofErr w:type="spellStart"/>
            <w:r>
              <w:t>devops</w:t>
            </w:r>
            <w:proofErr w:type="spellEnd"/>
            <w:r>
              <w:t>-</w:t>
            </w:r>
            <w:proofErr w:type="spellStart"/>
            <w:r>
              <w:t>sp</w:t>
            </w:r>
            <w:proofErr w:type="spellEnd"/>
            <w:r>
              <w:t>-pp-dev</w:t>
            </w:r>
          </w:p>
          <w:p w14:paraId="7E83DD0F" w14:textId="77777777" w:rsidR="00C862EC" w:rsidRDefault="00C862EC">
            <w:r w:rsidRPr="115F9DC0">
              <w:rPr>
                <w:b/>
                <w:bCs/>
              </w:rPr>
              <w:t>IAM Role –</w:t>
            </w:r>
            <w:r>
              <w:t xml:space="preserve"> Contributor</w:t>
            </w:r>
          </w:p>
          <w:p w14:paraId="23C475C6" w14:textId="77777777" w:rsidR="00C862EC" w:rsidRDefault="00C862EC">
            <w:r>
              <w:t>Access Policy – Get and List</w:t>
            </w:r>
          </w:p>
        </w:tc>
        <w:tc>
          <w:tcPr>
            <w:tcW w:w="294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9EBF5"/>
            <w:tcMar>
              <w:top w:w="40" w:type="dxa"/>
              <w:left w:w="79" w:type="dxa"/>
              <w:bottom w:w="40" w:type="dxa"/>
              <w:right w:w="79" w:type="dxa"/>
            </w:tcMar>
          </w:tcPr>
          <w:p w14:paraId="42E6E101" w14:textId="77777777" w:rsidR="00C862EC" w:rsidRDefault="00C862EC">
            <w:r>
              <w:t>This permission is required to download credentials from Key Vault.</w:t>
            </w:r>
          </w:p>
          <w:p w14:paraId="2E52C66B" w14:textId="77777777" w:rsidR="00C862EC" w:rsidRDefault="00C862EC">
            <w:pPr>
              <w:rPr>
                <w:b/>
                <w:bCs/>
              </w:rPr>
            </w:pPr>
            <w:r w:rsidRPr="115F9DC0">
              <w:rPr>
                <w:b/>
                <w:bCs/>
              </w:rPr>
              <w:t>Keys:</w:t>
            </w:r>
          </w:p>
          <w:p w14:paraId="3892D5A8" w14:textId="77777777" w:rsidR="00C862EC" w:rsidRDefault="00C862EC">
            <w:proofErr w:type="spellStart"/>
            <w:r>
              <w:t>hpefs</w:t>
            </w:r>
            <w:proofErr w:type="spellEnd"/>
            <w:r>
              <w:t>-</w:t>
            </w:r>
            <w:proofErr w:type="spellStart"/>
            <w:r>
              <w:t>odessa</w:t>
            </w:r>
            <w:proofErr w:type="spellEnd"/>
            <w:r>
              <w:t>-pp-</w:t>
            </w:r>
            <w:proofErr w:type="spellStart"/>
            <w:r>
              <w:t>devops</w:t>
            </w:r>
            <w:proofErr w:type="spellEnd"/>
            <w:r>
              <w:t>-</w:t>
            </w:r>
            <w:proofErr w:type="spellStart"/>
            <w:r>
              <w:t>db</w:t>
            </w:r>
            <w:proofErr w:type="spellEnd"/>
            <w:r>
              <w:t xml:space="preserve">-username,   </w:t>
            </w:r>
          </w:p>
          <w:p w14:paraId="741B5F40" w14:textId="77777777" w:rsidR="00C862EC" w:rsidRDefault="00C862EC"/>
          <w:p w14:paraId="5922168E" w14:textId="77777777" w:rsidR="00C862EC" w:rsidRDefault="00C862EC">
            <w:proofErr w:type="spellStart"/>
            <w:r>
              <w:t>hpefs</w:t>
            </w:r>
            <w:proofErr w:type="spellEnd"/>
            <w:r>
              <w:t>-</w:t>
            </w:r>
            <w:proofErr w:type="spellStart"/>
            <w:r>
              <w:t>odessa</w:t>
            </w:r>
            <w:proofErr w:type="spellEnd"/>
            <w:r>
              <w:t>-pp-</w:t>
            </w:r>
            <w:proofErr w:type="spellStart"/>
            <w:r>
              <w:t>devops</w:t>
            </w:r>
            <w:proofErr w:type="spellEnd"/>
            <w:r>
              <w:t>-</w:t>
            </w:r>
            <w:proofErr w:type="spellStart"/>
            <w:r>
              <w:t>db</w:t>
            </w:r>
            <w:proofErr w:type="spellEnd"/>
            <w:r>
              <w:t xml:space="preserve">-password   </w:t>
            </w:r>
          </w:p>
          <w:p w14:paraId="0BC82C9E" w14:textId="77777777" w:rsidR="00C862EC" w:rsidRDefault="00C862EC"/>
          <w:p w14:paraId="19645383" w14:textId="77777777" w:rsidR="00C862EC" w:rsidRDefault="00C862EC"/>
          <w:p w14:paraId="38E47F37" w14:textId="77777777" w:rsidR="00C862EC" w:rsidRDefault="00C862EC">
            <w:proofErr w:type="spellStart"/>
            <w:r>
              <w:t>hpefs</w:t>
            </w:r>
            <w:proofErr w:type="spellEnd"/>
            <w:r>
              <w:t>-</w:t>
            </w:r>
            <w:proofErr w:type="spellStart"/>
            <w:r>
              <w:t>odessa</w:t>
            </w:r>
            <w:proofErr w:type="spellEnd"/>
            <w:r>
              <w:t>-pp-</w:t>
            </w:r>
            <w:proofErr w:type="spellStart"/>
            <w:r>
              <w:t>devops</w:t>
            </w:r>
            <w:proofErr w:type="spellEnd"/>
            <w:r>
              <w:t>-</w:t>
            </w:r>
            <w:proofErr w:type="spellStart"/>
            <w:r>
              <w:t>rs</w:t>
            </w:r>
            <w:proofErr w:type="spellEnd"/>
            <w:r>
              <w:t>-</w:t>
            </w:r>
            <w:r>
              <w:lastRenderedPageBreak/>
              <w:t xml:space="preserve">username,  </w:t>
            </w:r>
          </w:p>
          <w:p w14:paraId="30F1246B" w14:textId="77777777" w:rsidR="00C862EC" w:rsidRDefault="00C862EC"/>
          <w:p w14:paraId="2E0EE2A1" w14:textId="77777777" w:rsidR="00C862EC" w:rsidRDefault="00C862EC">
            <w:proofErr w:type="spellStart"/>
            <w:r>
              <w:t>hpefs</w:t>
            </w:r>
            <w:proofErr w:type="spellEnd"/>
            <w:r>
              <w:t>-</w:t>
            </w:r>
            <w:proofErr w:type="spellStart"/>
            <w:r>
              <w:t>odessa</w:t>
            </w:r>
            <w:proofErr w:type="spellEnd"/>
            <w:r>
              <w:t>-pp-</w:t>
            </w:r>
            <w:proofErr w:type="spellStart"/>
            <w:r>
              <w:t>devops</w:t>
            </w:r>
            <w:proofErr w:type="spellEnd"/>
            <w:r>
              <w:t>-</w:t>
            </w:r>
            <w:proofErr w:type="spellStart"/>
            <w:r>
              <w:t>rs</w:t>
            </w:r>
            <w:proofErr w:type="spellEnd"/>
            <w:r>
              <w:t>-password</w:t>
            </w:r>
          </w:p>
        </w:tc>
      </w:tr>
      <w:tr w:rsidR="00C862EC" w14:paraId="2E91D6A0" w14:textId="77777777">
        <w:trPr>
          <w:trHeight w:val="804"/>
        </w:trPr>
        <w:tc>
          <w:tcPr>
            <w:tcW w:w="241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9EBF5"/>
            <w:tcMar>
              <w:top w:w="40" w:type="dxa"/>
              <w:left w:w="79" w:type="dxa"/>
              <w:bottom w:w="40" w:type="dxa"/>
              <w:right w:w="79" w:type="dxa"/>
            </w:tcMar>
          </w:tcPr>
          <w:p w14:paraId="39CBC513" w14:textId="77777777" w:rsidR="00C862EC" w:rsidRDefault="00C862EC">
            <w:r w:rsidRPr="002305CD">
              <w:lastRenderedPageBreak/>
              <w:t>Azure Report Server VM</w:t>
            </w:r>
          </w:p>
        </w:tc>
        <w:tc>
          <w:tcPr>
            <w:tcW w:w="241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9EBF5"/>
            <w:tcMar>
              <w:top w:w="40" w:type="dxa"/>
              <w:left w:w="79" w:type="dxa"/>
              <w:bottom w:w="40" w:type="dxa"/>
              <w:right w:w="79" w:type="dxa"/>
            </w:tcMar>
          </w:tcPr>
          <w:p w14:paraId="595446D0" w14:textId="77777777" w:rsidR="00C862EC" w:rsidRDefault="00C862EC">
            <w:r w:rsidRPr="002305CD">
              <w:t>Grant VM Admin permission to domain account within Report Server VM</w:t>
            </w:r>
          </w:p>
        </w:tc>
        <w:tc>
          <w:tcPr>
            <w:tcW w:w="261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9EBF5"/>
            <w:tcMar>
              <w:top w:w="40" w:type="dxa"/>
              <w:left w:w="79" w:type="dxa"/>
              <w:bottom w:w="40" w:type="dxa"/>
              <w:right w:w="79" w:type="dxa"/>
            </w:tcMar>
          </w:tcPr>
          <w:p w14:paraId="112D7C65" w14:textId="77777777" w:rsidR="00C862EC" w:rsidRPr="002305CD" w:rsidRDefault="00C862EC">
            <w:r w:rsidRPr="002305CD">
              <w:rPr>
                <w:b/>
                <w:bCs/>
              </w:rPr>
              <w:t>Domain Account –</w:t>
            </w:r>
            <w:r w:rsidRPr="002305CD">
              <w:t xml:space="preserve"> </w:t>
            </w:r>
            <w:proofErr w:type="spellStart"/>
            <w:r w:rsidRPr="002305CD">
              <w:t>hpefsoddevopssadev</w:t>
            </w:r>
            <w:proofErr w:type="spellEnd"/>
            <w:r w:rsidRPr="002305CD">
              <w:t xml:space="preserve"> </w:t>
            </w:r>
            <w:r w:rsidRPr="002305CD">
              <w:rPr>
                <w:b/>
                <w:bCs/>
              </w:rPr>
              <w:t>Report Server VM –</w:t>
            </w:r>
            <w:r w:rsidRPr="002305CD">
              <w:t xml:space="preserve"> </w:t>
            </w:r>
            <w:proofErr w:type="spellStart"/>
            <w:r w:rsidRPr="002305CD">
              <w:t>vmreportsvrdev</w:t>
            </w:r>
            <w:proofErr w:type="spellEnd"/>
            <w:r w:rsidRPr="002305CD">
              <w:t xml:space="preserve"> / 10.17.10.6 Permission – Administrator Group</w:t>
            </w:r>
          </w:p>
        </w:tc>
        <w:tc>
          <w:tcPr>
            <w:tcW w:w="294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9EBF5"/>
            <w:tcMar>
              <w:top w:w="40" w:type="dxa"/>
              <w:left w:w="79" w:type="dxa"/>
              <w:bottom w:w="40" w:type="dxa"/>
              <w:right w:w="79" w:type="dxa"/>
            </w:tcMar>
          </w:tcPr>
          <w:p w14:paraId="1909F893" w14:textId="77777777" w:rsidR="00C862EC" w:rsidRDefault="00C862EC">
            <w:r w:rsidRPr="002305CD">
              <w:t>This permission is required on VM to deploy bulk RDL, helper files and to start and stop SSRS service.</w:t>
            </w:r>
          </w:p>
        </w:tc>
      </w:tr>
      <w:tr w:rsidR="00C862EC" w14:paraId="2B207CA1" w14:textId="77777777">
        <w:trPr>
          <w:trHeight w:val="804"/>
        </w:trPr>
        <w:tc>
          <w:tcPr>
            <w:tcW w:w="241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9EBF5"/>
            <w:tcMar>
              <w:top w:w="40" w:type="dxa"/>
              <w:left w:w="79" w:type="dxa"/>
              <w:bottom w:w="40" w:type="dxa"/>
              <w:right w:w="79" w:type="dxa"/>
            </w:tcMar>
          </w:tcPr>
          <w:p w14:paraId="2BE38CF2" w14:textId="77777777" w:rsidR="00C862EC" w:rsidRDefault="00C862EC">
            <w:r w:rsidRPr="002305CD">
              <w:t>Azure Report Server VM</w:t>
            </w:r>
          </w:p>
        </w:tc>
        <w:tc>
          <w:tcPr>
            <w:tcW w:w="241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9EBF5"/>
            <w:tcMar>
              <w:top w:w="40" w:type="dxa"/>
              <w:left w:w="79" w:type="dxa"/>
              <w:bottom w:w="40" w:type="dxa"/>
              <w:right w:w="79" w:type="dxa"/>
            </w:tcMar>
          </w:tcPr>
          <w:p w14:paraId="53A2EB11" w14:textId="77777777" w:rsidR="00C862EC" w:rsidRDefault="00C862EC">
            <w:r w:rsidRPr="002305CD">
              <w:t>Grant IAM roles to SP for Report Server VM</w:t>
            </w:r>
          </w:p>
        </w:tc>
        <w:tc>
          <w:tcPr>
            <w:tcW w:w="261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9EBF5"/>
            <w:tcMar>
              <w:top w:w="40" w:type="dxa"/>
              <w:left w:w="79" w:type="dxa"/>
              <w:bottom w:w="40" w:type="dxa"/>
              <w:right w:w="79" w:type="dxa"/>
            </w:tcMar>
          </w:tcPr>
          <w:p w14:paraId="2C20CC22" w14:textId="77777777" w:rsidR="00C862EC" w:rsidRPr="002305CD" w:rsidRDefault="00C862EC">
            <w:r w:rsidRPr="002305CD">
              <w:rPr>
                <w:b/>
                <w:bCs/>
              </w:rPr>
              <w:t>Report Server VM –</w:t>
            </w:r>
            <w:r w:rsidRPr="002305CD">
              <w:t xml:space="preserve"> </w:t>
            </w:r>
            <w:proofErr w:type="spellStart"/>
            <w:r w:rsidRPr="002305CD">
              <w:t>vmreportsvrdev</w:t>
            </w:r>
            <w:proofErr w:type="spellEnd"/>
            <w:r w:rsidRPr="002305CD">
              <w:t xml:space="preserve"> / </w:t>
            </w:r>
            <w:r w:rsidRPr="002305CD">
              <w:rPr>
                <w:b/>
                <w:bCs/>
              </w:rPr>
              <w:t xml:space="preserve">10.17.10.6 IAM Roles - </w:t>
            </w:r>
            <w:r w:rsidRPr="002305CD">
              <w:t>Contributor, Virtual Machine Administrator Login</w:t>
            </w:r>
          </w:p>
        </w:tc>
        <w:tc>
          <w:tcPr>
            <w:tcW w:w="294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9EBF5"/>
            <w:tcMar>
              <w:top w:w="40" w:type="dxa"/>
              <w:left w:w="79" w:type="dxa"/>
              <w:bottom w:w="40" w:type="dxa"/>
              <w:right w:w="79" w:type="dxa"/>
            </w:tcMar>
          </w:tcPr>
          <w:p w14:paraId="01440FD8" w14:textId="77777777" w:rsidR="00C862EC" w:rsidRDefault="00C862EC">
            <w:r w:rsidRPr="002305CD">
              <w:t>These permissions are needed to have access on Report Server VM.</w:t>
            </w:r>
          </w:p>
        </w:tc>
      </w:tr>
      <w:tr w:rsidR="00C862EC" w14:paraId="0A53AAE6" w14:textId="77777777">
        <w:trPr>
          <w:trHeight w:val="804"/>
        </w:trPr>
        <w:tc>
          <w:tcPr>
            <w:tcW w:w="241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9EBF5"/>
            <w:tcMar>
              <w:top w:w="40" w:type="dxa"/>
              <w:left w:w="79" w:type="dxa"/>
              <w:bottom w:w="40" w:type="dxa"/>
              <w:right w:w="79" w:type="dxa"/>
            </w:tcMar>
          </w:tcPr>
          <w:p w14:paraId="1859F7F2" w14:textId="77777777" w:rsidR="00C862EC" w:rsidRPr="002305CD" w:rsidRDefault="00C862EC">
            <w:r w:rsidRPr="002305CD">
              <w:t>Azure Report Server VM</w:t>
            </w:r>
          </w:p>
        </w:tc>
        <w:tc>
          <w:tcPr>
            <w:tcW w:w="241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9EBF5"/>
            <w:tcMar>
              <w:top w:w="40" w:type="dxa"/>
              <w:left w:w="79" w:type="dxa"/>
              <w:bottom w:w="40" w:type="dxa"/>
              <w:right w:w="79" w:type="dxa"/>
            </w:tcMar>
          </w:tcPr>
          <w:p w14:paraId="4E89BA85" w14:textId="77777777" w:rsidR="00C862EC" w:rsidRPr="002305CD" w:rsidRDefault="00C862EC">
            <w:r w:rsidRPr="002305CD">
              <w:t xml:space="preserve">Create Inbound port within Report Server VM for Remote </w:t>
            </w:r>
            <w:proofErr w:type="spellStart"/>
            <w:r w:rsidRPr="002305CD">
              <w:t>Powershell</w:t>
            </w:r>
            <w:proofErr w:type="spellEnd"/>
            <w:r w:rsidRPr="002305CD">
              <w:t xml:space="preserve"> script execution</w:t>
            </w:r>
          </w:p>
        </w:tc>
        <w:tc>
          <w:tcPr>
            <w:tcW w:w="261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9EBF5"/>
            <w:tcMar>
              <w:top w:w="40" w:type="dxa"/>
              <w:left w:w="79" w:type="dxa"/>
              <w:bottom w:w="40" w:type="dxa"/>
              <w:right w:w="79" w:type="dxa"/>
            </w:tcMar>
          </w:tcPr>
          <w:p w14:paraId="14C559F9" w14:textId="77777777" w:rsidR="00C862EC" w:rsidRPr="002305CD" w:rsidRDefault="00C862EC">
            <w:r w:rsidRPr="002305CD">
              <w:rPr>
                <w:b/>
                <w:bCs/>
              </w:rPr>
              <w:t>Port No –</w:t>
            </w:r>
            <w:r w:rsidRPr="002305CD">
              <w:t xml:space="preserve"> 5986 Report </w:t>
            </w:r>
            <w:r w:rsidRPr="002305CD">
              <w:rPr>
                <w:b/>
                <w:bCs/>
              </w:rPr>
              <w:t>Server VM –</w:t>
            </w:r>
            <w:r w:rsidRPr="002305CD">
              <w:t xml:space="preserve"> </w:t>
            </w:r>
            <w:proofErr w:type="spellStart"/>
            <w:r w:rsidRPr="002305CD">
              <w:t>vmreportsvrdev</w:t>
            </w:r>
            <w:proofErr w:type="spellEnd"/>
            <w:r w:rsidRPr="002305CD">
              <w:t xml:space="preserve"> / 10.17.10.6</w:t>
            </w:r>
          </w:p>
        </w:tc>
        <w:tc>
          <w:tcPr>
            <w:tcW w:w="294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9EBF5"/>
            <w:tcMar>
              <w:top w:w="40" w:type="dxa"/>
              <w:left w:w="79" w:type="dxa"/>
              <w:bottom w:w="40" w:type="dxa"/>
              <w:right w:w="79" w:type="dxa"/>
            </w:tcMar>
          </w:tcPr>
          <w:p w14:paraId="72195290" w14:textId="77777777" w:rsidR="00C862EC" w:rsidRPr="000451E0" w:rsidRDefault="00C862EC">
            <w:r w:rsidRPr="000451E0">
              <w:t>Need to create Inbound Port</w:t>
            </w:r>
          </w:p>
          <w:p w14:paraId="5081457D" w14:textId="77777777" w:rsidR="00C862EC" w:rsidRPr="002305CD" w:rsidRDefault="00C862EC">
            <w:r w:rsidRPr="000451E0">
              <w:rPr>
                <w:b/>
                <w:bCs/>
              </w:rPr>
              <w:t xml:space="preserve">Reference link – </w:t>
            </w:r>
            <w:hyperlink r:id="rId154" w:history="1">
              <w:r w:rsidRPr="000451E0">
                <w:rPr>
                  <w:rStyle w:val="Hyperlink"/>
                </w:rPr>
                <w:t xml:space="preserve">Configuring </w:t>
              </w:r>
            </w:hyperlink>
            <w:hyperlink r:id="rId155" w:history="1">
              <w:proofErr w:type="spellStart"/>
              <w:r w:rsidRPr="000451E0">
                <w:rPr>
                  <w:rStyle w:val="Hyperlink"/>
                </w:rPr>
                <w:t>WinRM</w:t>
              </w:r>
              <w:proofErr w:type="spellEnd"/>
            </w:hyperlink>
            <w:hyperlink r:id="rId156" w:history="1">
              <w:r w:rsidRPr="000451E0">
                <w:rPr>
                  <w:rStyle w:val="Hyperlink"/>
                </w:rPr>
                <w:t xml:space="preserve"> over HTTPS to enable PowerShell remoting</w:t>
              </w:r>
            </w:hyperlink>
            <w:r w:rsidRPr="000451E0">
              <w:t>.</w:t>
            </w:r>
          </w:p>
        </w:tc>
      </w:tr>
      <w:tr w:rsidR="00C862EC" w14:paraId="10E671E4" w14:textId="77777777">
        <w:trPr>
          <w:trHeight w:val="804"/>
        </w:trPr>
        <w:tc>
          <w:tcPr>
            <w:tcW w:w="241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9EBF5"/>
            <w:tcMar>
              <w:top w:w="40" w:type="dxa"/>
              <w:left w:w="79" w:type="dxa"/>
              <w:bottom w:w="40" w:type="dxa"/>
              <w:right w:w="79" w:type="dxa"/>
            </w:tcMar>
          </w:tcPr>
          <w:p w14:paraId="46CFEEE7" w14:textId="77777777" w:rsidR="00C862EC" w:rsidRPr="002305CD" w:rsidRDefault="00C862EC">
            <w:r w:rsidRPr="002305CD">
              <w:t>Azure Report Server VM</w:t>
            </w:r>
          </w:p>
        </w:tc>
        <w:tc>
          <w:tcPr>
            <w:tcW w:w="241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9EBF5"/>
            <w:tcMar>
              <w:top w:w="40" w:type="dxa"/>
              <w:left w:w="79" w:type="dxa"/>
              <w:bottom w:w="40" w:type="dxa"/>
              <w:right w:w="79" w:type="dxa"/>
            </w:tcMar>
          </w:tcPr>
          <w:p w14:paraId="320CFA59" w14:textId="77777777" w:rsidR="00C862EC" w:rsidRPr="002305CD" w:rsidRDefault="00C862EC">
            <w:r w:rsidRPr="002305CD">
              <w:t xml:space="preserve">Create certificate within Report Server VM for Remote </w:t>
            </w:r>
            <w:proofErr w:type="spellStart"/>
            <w:r w:rsidRPr="002305CD">
              <w:t>Powershell</w:t>
            </w:r>
            <w:proofErr w:type="spellEnd"/>
            <w:r w:rsidRPr="002305CD">
              <w:t xml:space="preserve"> script execution</w:t>
            </w:r>
          </w:p>
        </w:tc>
        <w:tc>
          <w:tcPr>
            <w:tcW w:w="261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9EBF5"/>
            <w:tcMar>
              <w:top w:w="40" w:type="dxa"/>
              <w:left w:w="79" w:type="dxa"/>
              <w:bottom w:w="40" w:type="dxa"/>
              <w:right w:w="79" w:type="dxa"/>
            </w:tcMar>
          </w:tcPr>
          <w:p w14:paraId="36ECE76C" w14:textId="77777777" w:rsidR="00C862EC" w:rsidRPr="002305CD" w:rsidRDefault="00C862EC">
            <w:r w:rsidRPr="002305CD">
              <w:rPr>
                <w:b/>
                <w:bCs/>
              </w:rPr>
              <w:t>Self-Signed Certificate –</w:t>
            </w:r>
            <w:r w:rsidRPr="002305CD">
              <w:t xml:space="preserve"> </w:t>
            </w:r>
            <w:proofErr w:type="spellStart"/>
            <w:r w:rsidRPr="002305CD">
              <w:t>vmreportsvrdev</w:t>
            </w:r>
            <w:proofErr w:type="spellEnd"/>
            <w:r w:rsidRPr="002305CD">
              <w:t xml:space="preserve"> (Friendly Name) Report Server VM – </w:t>
            </w:r>
            <w:proofErr w:type="spellStart"/>
            <w:r w:rsidRPr="002305CD">
              <w:t>vmreportsvrdev</w:t>
            </w:r>
            <w:proofErr w:type="spellEnd"/>
            <w:r w:rsidRPr="002305CD">
              <w:t xml:space="preserve"> / 10.17.10.6</w:t>
            </w:r>
          </w:p>
        </w:tc>
        <w:tc>
          <w:tcPr>
            <w:tcW w:w="294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9EBF5"/>
            <w:tcMar>
              <w:top w:w="40" w:type="dxa"/>
              <w:left w:w="79" w:type="dxa"/>
              <w:bottom w:w="40" w:type="dxa"/>
              <w:right w:w="79" w:type="dxa"/>
            </w:tcMar>
          </w:tcPr>
          <w:p w14:paraId="3976F1D4" w14:textId="77777777" w:rsidR="00C862EC" w:rsidRPr="000451E0" w:rsidRDefault="00C862EC">
            <w:r w:rsidRPr="000451E0">
              <w:t xml:space="preserve">For DEV environment, Self-signed certificate is used. TBD if CA certificate can be used. </w:t>
            </w:r>
          </w:p>
          <w:p w14:paraId="23281275" w14:textId="58F65E60" w:rsidR="00C862EC" w:rsidRPr="000451E0" w:rsidRDefault="00C862EC">
            <w:r w:rsidRPr="000451E0">
              <w:t xml:space="preserve">For Higher environment this is recommended to have </w:t>
            </w:r>
            <w:r w:rsidR="00E16B21" w:rsidRPr="000451E0">
              <w:t>a CA</w:t>
            </w:r>
            <w:r w:rsidRPr="000451E0">
              <w:t xml:space="preserve"> certificate</w:t>
            </w:r>
            <w:r>
              <w:t>.</w:t>
            </w:r>
          </w:p>
          <w:p w14:paraId="5358CE12" w14:textId="77777777" w:rsidR="00C862EC" w:rsidRPr="00AD4214" w:rsidRDefault="00C862EC">
            <w:pPr>
              <w:rPr>
                <w:b/>
                <w:bCs/>
              </w:rPr>
            </w:pPr>
            <w:r w:rsidRPr="000451E0">
              <w:rPr>
                <w:b/>
                <w:bCs/>
              </w:rPr>
              <w:t xml:space="preserve">Reference link – </w:t>
            </w:r>
            <w:hyperlink r:id="rId157" w:history="1">
              <w:r w:rsidRPr="000451E0">
                <w:rPr>
                  <w:rStyle w:val="Hyperlink"/>
                </w:rPr>
                <w:t xml:space="preserve">Configuring </w:t>
              </w:r>
            </w:hyperlink>
            <w:hyperlink r:id="rId158" w:history="1">
              <w:proofErr w:type="spellStart"/>
              <w:r w:rsidRPr="000451E0">
                <w:rPr>
                  <w:rStyle w:val="Hyperlink"/>
                </w:rPr>
                <w:t>WinRM</w:t>
              </w:r>
              <w:proofErr w:type="spellEnd"/>
            </w:hyperlink>
            <w:hyperlink r:id="rId159" w:history="1">
              <w:r w:rsidRPr="000451E0">
                <w:rPr>
                  <w:rStyle w:val="Hyperlink"/>
                </w:rPr>
                <w:t xml:space="preserve"> over HTTPS to enable PowerShell remoting</w:t>
              </w:r>
            </w:hyperlink>
            <w:r w:rsidRPr="000451E0">
              <w:t>.</w:t>
            </w:r>
          </w:p>
        </w:tc>
      </w:tr>
      <w:tr w:rsidR="00C862EC" w14:paraId="1CEBD53B" w14:textId="77777777">
        <w:trPr>
          <w:trHeight w:val="249"/>
        </w:trPr>
        <w:tc>
          <w:tcPr>
            <w:tcW w:w="241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FD5EA"/>
            <w:tcMar>
              <w:top w:w="40" w:type="dxa"/>
              <w:left w:w="79" w:type="dxa"/>
              <w:bottom w:w="40" w:type="dxa"/>
              <w:right w:w="79" w:type="dxa"/>
            </w:tcMar>
          </w:tcPr>
          <w:p w14:paraId="73ABFA23" w14:textId="77777777" w:rsidR="00C862EC" w:rsidRDefault="00C862EC">
            <w:r>
              <w:t>Azure SQL Mi</w:t>
            </w:r>
          </w:p>
        </w:tc>
        <w:tc>
          <w:tcPr>
            <w:tcW w:w="241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FD5EA"/>
            <w:tcMar>
              <w:top w:w="40" w:type="dxa"/>
              <w:left w:w="79" w:type="dxa"/>
              <w:bottom w:w="40" w:type="dxa"/>
              <w:right w:w="79" w:type="dxa"/>
            </w:tcMar>
          </w:tcPr>
          <w:p w14:paraId="27A80767" w14:textId="77777777" w:rsidR="00C862EC" w:rsidRDefault="00C862EC">
            <w:r>
              <w:t>Grant IAM role to SQL MI for SP</w:t>
            </w:r>
          </w:p>
        </w:tc>
        <w:tc>
          <w:tcPr>
            <w:tcW w:w="261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FD5EA"/>
            <w:tcMar>
              <w:top w:w="40" w:type="dxa"/>
              <w:left w:w="79" w:type="dxa"/>
              <w:bottom w:w="40" w:type="dxa"/>
              <w:right w:w="79" w:type="dxa"/>
            </w:tcMar>
          </w:tcPr>
          <w:p w14:paraId="7430C977" w14:textId="77777777" w:rsidR="00C862EC" w:rsidRDefault="00C862EC">
            <w:r w:rsidRPr="115F9DC0">
              <w:rPr>
                <w:b/>
                <w:bCs/>
              </w:rPr>
              <w:t xml:space="preserve">SQL Mi </w:t>
            </w:r>
            <w:r>
              <w:t>–</w:t>
            </w:r>
            <w:proofErr w:type="spellStart"/>
            <w:r>
              <w:t>sqlmi</w:t>
            </w:r>
            <w:proofErr w:type="spellEnd"/>
            <w:r>
              <w:t>-</w:t>
            </w:r>
            <w:proofErr w:type="spellStart"/>
            <w:r>
              <w:t>odessa</w:t>
            </w:r>
            <w:proofErr w:type="spellEnd"/>
            <w:r>
              <w:t>-dev</w:t>
            </w:r>
          </w:p>
          <w:p w14:paraId="0EADCC46" w14:textId="77777777" w:rsidR="00C862EC" w:rsidRDefault="00C862EC">
            <w:r w:rsidRPr="115F9DC0">
              <w:rPr>
                <w:b/>
                <w:bCs/>
              </w:rPr>
              <w:t>SP</w:t>
            </w:r>
            <w:r>
              <w:t xml:space="preserve"> – </w:t>
            </w:r>
            <w:proofErr w:type="spellStart"/>
            <w:r>
              <w:t>hpefs</w:t>
            </w:r>
            <w:proofErr w:type="spellEnd"/>
            <w:r>
              <w:t>-</w:t>
            </w:r>
            <w:proofErr w:type="spellStart"/>
            <w:r>
              <w:t>odessa</w:t>
            </w:r>
            <w:proofErr w:type="spellEnd"/>
            <w:r>
              <w:t>-</w:t>
            </w:r>
            <w:proofErr w:type="spellStart"/>
            <w:r>
              <w:t>devops</w:t>
            </w:r>
            <w:proofErr w:type="spellEnd"/>
            <w:r>
              <w:t>-</w:t>
            </w:r>
            <w:proofErr w:type="spellStart"/>
            <w:r>
              <w:t>sp</w:t>
            </w:r>
            <w:proofErr w:type="spellEnd"/>
            <w:r>
              <w:t>-pp-dev</w:t>
            </w:r>
          </w:p>
          <w:p w14:paraId="3C825E97" w14:textId="77777777" w:rsidR="00C862EC" w:rsidRDefault="00C862EC">
            <w:r w:rsidRPr="115F9DC0">
              <w:rPr>
                <w:b/>
                <w:bCs/>
              </w:rPr>
              <w:t xml:space="preserve">IAM Role </w:t>
            </w:r>
            <w:r>
              <w:t>- Contributor</w:t>
            </w:r>
          </w:p>
        </w:tc>
        <w:tc>
          <w:tcPr>
            <w:tcW w:w="294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FD5EA"/>
            <w:tcMar>
              <w:top w:w="40" w:type="dxa"/>
              <w:left w:w="79" w:type="dxa"/>
              <w:bottom w:w="40" w:type="dxa"/>
              <w:right w:w="79" w:type="dxa"/>
            </w:tcMar>
          </w:tcPr>
          <w:p w14:paraId="7073936E" w14:textId="77777777" w:rsidR="00C862EC" w:rsidRDefault="00C862EC">
            <w:r>
              <w:t>Permission to SP for accessing SQL Mi</w:t>
            </w:r>
          </w:p>
        </w:tc>
      </w:tr>
      <w:tr w:rsidR="00C862EC" w14:paraId="21A1B618" w14:textId="77777777">
        <w:trPr>
          <w:trHeight w:val="249"/>
        </w:trPr>
        <w:tc>
          <w:tcPr>
            <w:tcW w:w="241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9EBF5"/>
            <w:tcMar>
              <w:top w:w="40" w:type="dxa"/>
              <w:left w:w="79" w:type="dxa"/>
              <w:bottom w:w="40" w:type="dxa"/>
              <w:right w:w="79" w:type="dxa"/>
            </w:tcMar>
          </w:tcPr>
          <w:p w14:paraId="1E5FEC10" w14:textId="77777777" w:rsidR="00C862EC" w:rsidRDefault="00C862EC">
            <w:r>
              <w:t>Azure SQL Mi</w:t>
            </w:r>
          </w:p>
        </w:tc>
        <w:tc>
          <w:tcPr>
            <w:tcW w:w="241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9EBF5"/>
            <w:tcMar>
              <w:top w:w="40" w:type="dxa"/>
              <w:left w:w="79" w:type="dxa"/>
              <w:bottom w:w="40" w:type="dxa"/>
              <w:right w:w="79" w:type="dxa"/>
            </w:tcMar>
          </w:tcPr>
          <w:p w14:paraId="60EFDB0E" w14:textId="77777777" w:rsidR="00C862EC" w:rsidRDefault="00C862EC">
            <w:r>
              <w:t xml:space="preserve">Create new SQL user for DevOps within SQL Mi and grant </w:t>
            </w:r>
            <w:proofErr w:type="spellStart"/>
            <w:r>
              <w:t>sys_admin</w:t>
            </w:r>
            <w:proofErr w:type="spellEnd"/>
            <w:r>
              <w:t xml:space="preserve"> roles</w:t>
            </w:r>
          </w:p>
        </w:tc>
        <w:tc>
          <w:tcPr>
            <w:tcW w:w="261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9EBF5"/>
            <w:tcMar>
              <w:top w:w="40" w:type="dxa"/>
              <w:left w:w="79" w:type="dxa"/>
              <w:bottom w:w="40" w:type="dxa"/>
              <w:right w:w="79" w:type="dxa"/>
            </w:tcMar>
          </w:tcPr>
          <w:p w14:paraId="6CB39F98" w14:textId="7A8745BA" w:rsidR="00C862EC" w:rsidRDefault="00C862EC">
            <w:r w:rsidRPr="115F9DC0">
              <w:rPr>
                <w:b/>
                <w:bCs/>
              </w:rPr>
              <w:t xml:space="preserve">Local SQL User – </w:t>
            </w:r>
            <w:proofErr w:type="spellStart"/>
            <w:r w:rsidR="005C2436">
              <w:t>OdessaDevOpsUser</w:t>
            </w:r>
            <w:proofErr w:type="spellEnd"/>
          </w:p>
          <w:p w14:paraId="41FE7F8F" w14:textId="77777777" w:rsidR="00C862EC" w:rsidRDefault="00C862EC">
            <w:r w:rsidRPr="115F9DC0">
              <w:rPr>
                <w:b/>
                <w:bCs/>
              </w:rPr>
              <w:t xml:space="preserve">SQL Mi – </w:t>
            </w:r>
            <w:proofErr w:type="spellStart"/>
            <w:r>
              <w:t>sqlmi</w:t>
            </w:r>
            <w:proofErr w:type="spellEnd"/>
            <w:r>
              <w:t>-</w:t>
            </w:r>
            <w:proofErr w:type="spellStart"/>
            <w:r>
              <w:t>odessa</w:t>
            </w:r>
            <w:proofErr w:type="spellEnd"/>
            <w:r>
              <w:t>-dev</w:t>
            </w:r>
          </w:p>
          <w:p w14:paraId="5B7055CF" w14:textId="77777777" w:rsidR="00C862EC" w:rsidRDefault="00C862EC">
            <w:r w:rsidRPr="115F9DC0">
              <w:rPr>
                <w:b/>
                <w:bCs/>
              </w:rPr>
              <w:t xml:space="preserve">Roles – </w:t>
            </w:r>
            <w:proofErr w:type="spellStart"/>
            <w:r>
              <w:t>sys_admin</w:t>
            </w:r>
            <w:proofErr w:type="spellEnd"/>
          </w:p>
        </w:tc>
        <w:tc>
          <w:tcPr>
            <w:tcW w:w="294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9EBF5"/>
            <w:tcMar>
              <w:top w:w="40" w:type="dxa"/>
              <w:left w:w="79" w:type="dxa"/>
              <w:bottom w:w="40" w:type="dxa"/>
              <w:right w:w="79" w:type="dxa"/>
            </w:tcMar>
          </w:tcPr>
          <w:p w14:paraId="7F98BD43" w14:textId="77777777" w:rsidR="00C862EC" w:rsidRDefault="00C862EC">
            <w:r>
              <w:t>Permission needed for deploying DDL, DML and Job creation related scripts</w:t>
            </w:r>
          </w:p>
        </w:tc>
      </w:tr>
      <w:tr w:rsidR="00C862EC" w14:paraId="0191D48E" w14:textId="77777777">
        <w:trPr>
          <w:trHeight w:val="249"/>
        </w:trPr>
        <w:tc>
          <w:tcPr>
            <w:tcW w:w="241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FD5EA"/>
            <w:tcMar>
              <w:top w:w="40" w:type="dxa"/>
              <w:left w:w="79" w:type="dxa"/>
              <w:bottom w:w="40" w:type="dxa"/>
              <w:right w:w="79" w:type="dxa"/>
            </w:tcMar>
          </w:tcPr>
          <w:p w14:paraId="53D368D8" w14:textId="77777777" w:rsidR="00C862EC" w:rsidRDefault="00C862EC">
            <w:r>
              <w:t>Azure App Configuration</w:t>
            </w:r>
          </w:p>
        </w:tc>
        <w:tc>
          <w:tcPr>
            <w:tcW w:w="241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FD5EA"/>
            <w:tcMar>
              <w:top w:w="40" w:type="dxa"/>
              <w:left w:w="79" w:type="dxa"/>
              <w:bottom w:w="40" w:type="dxa"/>
              <w:right w:w="79" w:type="dxa"/>
            </w:tcMar>
          </w:tcPr>
          <w:p w14:paraId="706A1429" w14:textId="77777777" w:rsidR="00C862EC" w:rsidRDefault="00C862EC">
            <w:r>
              <w:t>Grant IAM role to SP for App Configuration</w:t>
            </w:r>
          </w:p>
        </w:tc>
        <w:tc>
          <w:tcPr>
            <w:tcW w:w="261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FD5EA"/>
            <w:tcMar>
              <w:top w:w="40" w:type="dxa"/>
              <w:left w:w="79" w:type="dxa"/>
              <w:bottom w:w="40" w:type="dxa"/>
              <w:right w:w="79" w:type="dxa"/>
            </w:tcMar>
          </w:tcPr>
          <w:p w14:paraId="3094661A" w14:textId="77777777" w:rsidR="00C862EC" w:rsidRDefault="00C862EC">
            <w:pPr>
              <w:rPr>
                <w:highlight w:val="yellow"/>
              </w:rPr>
            </w:pPr>
            <w:r w:rsidRPr="115F9DC0">
              <w:rPr>
                <w:b/>
                <w:bCs/>
                <w:highlight w:val="yellow"/>
              </w:rPr>
              <w:t xml:space="preserve">App Configuration Name – </w:t>
            </w:r>
            <w:proofErr w:type="spellStart"/>
            <w:r w:rsidRPr="28B645CF">
              <w:rPr>
                <w:b/>
                <w:highlight w:val="yellow"/>
              </w:rPr>
              <w:t>appcs</w:t>
            </w:r>
            <w:proofErr w:type="spellEnd"/>
            <w:r w:rsidRPr="28B645CF">
              <w:rPr>
                <w:b/>
                <w:highlight w:val="yellow"/>
              </w:rPr>
              <w:t>-</w:t>
            </w:r>
            <w:proofErr w:type="spellStart"/>
            <w:r w:rsidRPr="28B645CF">
              <w:rPr>
                <w:b/>
                <w:highlight w:val="yellow"/>
              </w:rPr>
              <w:t>hpefs</w:t>
            </w:r>
            <w:proofErr w:type="spellEnd"/>
            <w:r w:rsidRPr="28B645CF">
              <w:rPr>
                <w:b/>
                <w:highlight w:val="yellow"/>
              </w:rPr>
              <w:t>-</w:t>
            </w:r>
            <w:proofErr w:type="spellStart"/>
            <w:r w:rsidRPr="28B645CF">
              <w:rPr>
                <w:b/>
                <w:highlight w:val="yellow"/>
              </w:rPr>
              <w:t>odessa</w:t>
            </w:r>
            <w:proofErr w:type="spellEnd"/>
            <w:r w:rsidRPr="28B645CF">
              <w:rPr>
                <w:b/>
                <w:highlight w:val="yellow"/>
              </w:rPr>
              <w:t>-</w:t>
            </w:r>
            <w:r w:rsidRPr="28B645CF">
              <w:rPr>
                <w:b/>
                <w:bCs/>
                <w:highlight w:val="yellow"/>
              </w:rPr>
              <w:t>pp-</w:t>
            </w:r>
            <w:r w:rsidRPr="28B645CF">
              <w:rPr>
                <w:b/>
                <w:highlight w:val="yellow"/>
              </w:rPr>
              <w:t>dev</w:t>
            </w:r>
          </w:p>
          <w:p w14:paraId="481DBB00" w14:textId="77777777" w:rsidR="00C862EC" w:rsidRDefault="00C862EC">
            <w:pPr>
              <w:rPr>
                <w:highlight w:val="yellow"/>
              </w:rPr>
            </w:pPr>
            <w:r w:rsidRPr="115F9DC0">
              <w:rPr>
                <w:b/>
                <w:bCs/>
                <w:highlight w:val="yellow"/>
              </w:rPr>
              <w:t xml:space="preserve">SP – </w:t>
            </w:r>
            <w:proofErr w:type="spellStart"/>
            <w:r w:rsidRPr="776722EC">
              <w:rPr>
                <w:b/>
                <w:bCs/>
                <w:highlight w:val="yellow"/>
              </w:rPr>
              <w:t>hpefs</w:t>
            </w:r>
            <w:proofErr w:type="spellEnd"/>
            <w:r w:rsidRPr="776722EC">
              <w:rPr>
                <w:b/>
                <w:bCs/>
                <w:highlight w:val="yellow"/>
              </w:rPr>
              <w:t>-</w:t>
            </w:r>
            <w:proofErr w:type="spellStart"/>
            <w:r w:rsidRPr="776722EC">
              <w:rPr>
                <w:b/>
                <w:highlight w:val="yellow"/>
              </w:rPr>
              <w:t>odessa</w:t>
            </w:r>
            <w:proofErr w:type="spellEnd"/>
            <w:r w:rsidRPr="776722EC">
              <w:rPr>
                <w:b/>
                <w:highlight w:val="yellow"/>
              </w:rPr>
              <w:t>-</w:t>
            </w:r>
            <w:proofErr w:type="spellStart"/>
            <w:r w:rsidRPr="776722EC">
              <w:rPr>
                <w:b/>
                <w:highlight w:val="yellow"/>
              </w:rPr>
              <w:t>devops</w:t>
            </w:r>
            <w:proofErr w:type="spellEnd"/>
            <w:r w:rsidRPr="776722EC">
              <w:rPr>
                <w:b/>
                <w:highlight w:val="yellow"/>
              </w:rPr>
              <w:t>-</w:t>
            </w:r>
            <w:proofErr w:type="spellStart"/>
            <w:r w:rsidRPr="776722EC">
              <w:rPr>
                <w:b/>
                <w:highlight w:val="yellow"/>
              </w:rPr>
              <w:t>sp</w:t>
            </w:r>
            <w:proofErr w:type="spellEnd"/>
            <w:r w:rsidRPr="776722EC">
              <w:rPr>
                <w:b/>
                <w:highlight w:val="yellow"/>
              </w:rPr>
              <w:t>-</w:t>
            </w:r>
            <w:r w:rsidRPr="776722EC">
              <w:rPr>
                <w:b/>
                <w:bCs/>
                <w:highlight w:val="yellow"/>
              </w:rPr>
              <w:t>pp-</w:t>
            </w:r>
            <w:r w:rsidRPr="776722EC">
              <w:rPr>
                <w:b/>
                <w:highlight w:val="yellow"/>
              </w:rPr>
              <w:t>dev</w:t>
            </w:r>
          </w:p>
          <w:p w14:paraId="379BDABF" w14:textId="77777777" w:rsidR="00C862EC" w:rsidRDefault="00C862EC">
            <w:r w:rsidRPr="115F9DC0">
              <w:rPr>
                <w:b/>
                <w:bCs/>
                <w:highlight w:val="yellow"/>
              </w:rPr>
              <w:t xml:space="preserve">IAM Role - </w:t>
            </w:r>
            <w:r w:rsidRPr="115F9DC0">
              <w:rPr>
                <w:highlight w:val="yellow"/>
              </w:rPr>
              <w:t>App Configuration Data Reader Role, Owner/Custom Read/Write/Delete (still pending)</w:t>
            </w:r>
          </w:p>
        </w:tc>
        <w:tc>
          <w:tcPr>
            <w:tcW w:w="294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FD5EA"/>
            <w:tcMar>
              <w:top w:w="40" w:type="dxa"/>
              <w:left w:w="79" w:type="dxa"/>
              <w:bottom w:w="40" w:type="dxa"/>
              <w:right w:w="79" w:type="dxa"/>
            </w:tcMar>
          </w:tcPr>
          <w:p w14:paraId="7123B2DE" w14:textId="77777777" w:rsidR="00C862EC" w:rsidRDefault="00C862EC">
            <w:r>
              <w:t>Permission to read/update/delete App configuration keys.</w:t>
            </w:r>
          </w:p>
        </w:tc>
      </w:tr>
    </w:tbl>
    <w:p w14:paraId="11A67294" w14:textId="4FE7F6AB" w:rsidR="115F9DC0" w:rsidRDefault="115F9DC0" w:rsidP="115F9DC0"/>
    <w:p w14:paraId="00EFAFC7" w14:textId="77777777" w:rsidR="00FA118A" w:rsidRPr="005350EC" w:rsidRDefault="00FA118A" w:rsidP="00FA118A"/>
    <w:p w14:paraId="0594567E" w14:textId="28BEB9B6" w:rsidR="002F7DEE" w:rsidRPr="004D3345" w:rsidRDefault="002F7DEE" w:rsidP="002F7DEE">
      <w:pPr>
        <w:pStyle w:val="Heading3"/>
        <w:rPr>
          <w:b/>
          <w:bCs/>
        </w:rPr>
      </w:pPr>
      <w:bookmarkStart w:id="113" w:name="_Toc137050145"/>
      <w:r>
        <w:rPr>
          <w:b/>
        </w:rPr>
        <w:t>9</w:t>
      </w:r>
      <w:r>
        <w:rPr>
          <w:b/>
          <w:bCs/>
        </w:rPr>
        <w:t>.1.2 Enable Remote Execution from DevOps Pipeline within Report Server VM</w:t>
      </w:r>
      <w:bookmarkEnd w:id="113"/>
    </w:p>
    <w:p w14:paraId="6C8E8649" w14:textId="77777777" w:rsidR="009B021B" w:rsidRPr="004312B4" w:rsidRDefault="009B021B" w:rsidP="009B021B">
      <w:pPr>
        <w:rPr>
          <w:b/>
          <w:bCs/>
          <w:color w:val="273A47" w:themeColor="accent5" w:themeShade="BF"/>
          <w:sz w:val="24"/>
          <w:szCs w:val="24"/>
        </w:rPr>
      </w:pPr>
      <w:r w:rsidRPr="004312B4">
        <w:rPr>
          <w:b/>
          <w:bCs/>
          <w:color w:val="273A47" w:themeColor="accent5" w:themeShade="BF"/>
          <w:sz w:val="24"/>
          <w:szCs w:val="24"/>
          <w:highlight w:val="yellow"/>
        </w:rPr>
        <w:t xml:space="preserve">NOTE: This configuration is needed only one. If this is already covered as part of Core Pipeline setup, then we can skip this. </w:t>
      </w:r>
    </w:p>
    <w:p w14:paraId="1C17F6F3" w14:textId="77777777" w:rsidR="00CB7E79" w:rsidRDefault="00CB7E79" w:rsidP="002F7DEE"/>
    <w:p w14:paraId="26C6DC05" w14:textId="444C2145" w:rsidR="002F7DEE" w:rsidRDefault="002F7DEE" w:rsidP="002F7DEE">
      <w:r>
        <w:t>To enable remove power shell execution, refer the following steps –</w:t>
      </w:r>
    </w:p>
    <w:p w14:paraId="35F360CB" w14:textId="77777777" w:rsidR="002F7DEE" w:rsidRDefault="002F7DEE" w:rsidP="002F7DEE"/>
    <w:p w14:paraId="54D50F55" w14:textId="77777777" w:rsidR="002F7DEE" w:rsidRDefault="002F7DEE" w:rsidP="002F7DEE">
      <w:r>
        <w:t xml:space="preserve">Reference Link - </w:t>
      </w:r>
      <w:hyperlink r:id="rId160">
        <w:r w:rsidRPr="2BE6BD35">
          <w:rPr>
            <w:rStyle w:val="Hyperlink"/>
            <w:color w:val="0070C0"/>
          </w:rPr>
          <w:t xml:space="preserve">Configuring </w:t>
        </w:r>
        <w:proofErr w:type="spellStart"/>
        <w:r w:rsidRPr="2BE6BD35">
          <w:rPr>
            <w:rStyle w:val="Hyperlink"/>
            <w:color w:val="0070C0"/>
          </w:rPr>
          <w:t>WinRM</w:t>
        </w:r>
        <w:proofErr w:type="spellEnd"/>
        <w:r w:rsidRPr="2BE6BD35">
          <w:rPr>
            <w:rStyle w:val="Hyperlink"/>
            <w:color w:val="0070C0"/>
          </w:rPr>
          <w:t xml:space="preserve"> over HTTPS to enable PowerShell remoting</w:t>
        </w:r>
      </w:hyperlink>
      <w:r>
        <w:t>.</w:t>
      </w:r>
    </w:p>
    <w:p w14:paraId="0CBA0394" w14:textId="77777777" w:rsidR="002F7DEE" w:rsidRDefault="002F7DEE" w:rsidP="002F7DEE"/>
    <w:p w14:paraId="5727F41F" w14:textId="70DFF3ED" w:rsidR="002F7DEE" w:rsidRPr="0062178D" w:rsidRDefault="002F7DEE" w:rsidP="00252FAC">
      <w:pPr>
        <w:pStyle w:val="ListParagraph"/>
        <w:numPr>
          <w:ilvl w:val="0"/>
          <w:numId w:val="57"/>
        </w:numPr>
        <w:rPr>
          <w:b/>
        </w:rPr>
      </w:pPr>
      <w:r w:rsidRPr="0062178D">
        <w:rPr>
          <w:b/>
        </w:rPr>
        <w:t>Enable Port 5986</w:t>
      </w:r>
    </w:p>
    <w:p w14:paraId="32CD1B4F" w14:textId="77777777" w:rsidR="002F7DEE" w:rsidRPr="00A37CB9" w:rsidRDefault="002F7DEE" w:rsidP="002F7DEE">
      <w:pPr>
        <w:widowControl/>
        <w:autoSpaceDE/>
        <w:autoSpaceDN/>
        <w:ind w:left="1080"/>
        <w:textAlignment w:val="center"/>
        <w:rPr>
          <w:rFonts w:cs="Calibri"/>
          <w:color w:val="auto"/>
          <w:sz w:val="22"/>
          <w:lang w:bidi="ar-SA"/>
        </w:rPr>
      </w:pPr>
      <w:r w:rsidRPr="00A37CB9">
        <w:rPr>
          <w:rFonts w:cs="Calibri"/>
          <w:color w:val="auto"/>
          <w:sz w:val="22"/>
          <w:lang w:bidi="ar-SA"/>
        </w:rPr>
        <w:t xml:space="preserve">Login to VM-&gt;Open Windows </w:t>
      </w:r>
      <w:proofErr w:type="spellStart"/>
      <w:r w:rsidRPr="00A37CB9">
        <w:rPr>
          <w:rFonts w:cs="Calibri"/>
          <w:color w:val="auto"/>
          <w:sz w:val="22"/>
          <w:lang w:bidi="ar-SA"/>
        </w:rPr>
        <w:t>FireWall</w:t>
      </w:r>
      <w:proofErr w:type="spellEnd"/>
      <w:r w:rsidRPr="00A37CB9">
        <w:rPr>
          <w:rFonts w:cs="Calibri"/>
          <w:color w:val="auto"/>
          <w:sz w:val="22"/>
          <w:lang w:bidi="ar-SA"/>
        </w:rPr>
        <w:t xml:space="preserve"> with Advanced Security</w:t>
      </w:r>
      <w:r>
        <w:rPr>
          <w:rFonts w:cs="Calibri"/>
          <w:color w:val="auto"/>
          <w:sz w:val="22"/>
          <w:lang w:bidi="ar-SA"/>
        </w:rPr>
        <w:t>-&gt;</w:t>
      </w:r>
    </w:p>
    <w:p w14:paraId="019D7B92" w14:textId="5AE6CC5E" w:rsidR="002F7DEE" w:rsidRPr="00A37CB9" w:rsidRDefault="002F7DEE" w:rsidP="002F7DEE">
      <w:pPr>
        <w:widowControl/>
        <w:autoSpaceDE/>
        <w:autoSpaceDN/>
        <w:ind w:left="1080"/>
        <w:textAlignment w:val="center"/>
        <w:rPr>
          <w:rFonts w:cs="Calibri"/>
          <w:color w:val="auto"/>
          <w:sz w:val="22"/>
          <w:lang w:bidi="ar-SA"/>
        </w:rPr>
      </w:pPr>
      <w:r w:rsidRPr="00A37CB9">
        <w:rPr>
          <w:rFonts w:cs="Calibri"/>
          <w:color w:val="auto"/>
          <w:sz w:val="22"/>
          <w:lang w:bidi="ar-SA"/>
        </w:rPr>
        <w:t xml:space="preserve">Verify Port 5986 is allowed or not in Inbound Rule, </w:t>
      </w:r>
      <w:r w:rsidR="50C8256D" w:rsidRPr="13697325">
        <w:rPr>
          <w:rFonts w:cs="Calibri"/>
          <w:color w:val="auto"/>
          <w:sz w:val="22"/>
          <w:lang w:bidi="ar-SA"/>
        </w:rPr>
        <w:t>if</w:t>
      </w:r>
      <w:r w:rsidRPr="00A37CB9">
        <w:rPr>
          <w:rFonts w:cs="Calibri"/>
          <w:color w:val="auto"/>
          <w:sz w:val="22"/>
          <w:lang w:bidi="ar-SA"/>
        </w:rPr>
        <w:t xml:space="preserve"> not allowed and Rule exist then enable it.</w:t>
      </w:r>
    </w:p>
    <w:p w14:paraId="119A49A9" w14:textId="77777777" w:rsidR="002F7DEE" w:rsidRPr="00A37CB9" w:rsidRDefault="002F7DEE" w:rsidP="002F7DEE">
      <w:pPr>
        <w:widowControl/>
        <w:autoSpaceDE/>
        <w:autoSpaceDN/>
        <w:ind w:left="1080"/>
        <w:textAlignment w:val="center"/>
        <w:rPr>
          <w:rFonts w:cs="Calibri"/>
          <w:color w:val="auto"/>
          <w:sz w:val="22"/>
          <w:lang w:bidi="ar-SA"/>
        </w:rPr>
      </w:pPr>
      <w:r w:rsidRPr="00A37CB9">
        <w:rPr>
          <w:rFonts w:cs="Calibri"/>
          <w:color w:val="auto"/>
          <w:sz w:val="22"/>
          <w:lang w:bidi="ar-SA"/>
        </w:rPr>
        <w:t>If Rule is not existed create a new inbound Rule</w:t>
      </w:r>
    </w:p>
    <w:p w14:paraId="6708A605" w14:textId="77777777" w:rsidR="002F7DEE" w:rsidRPr="00A37CB9" w:rsidRDefault="002F7DEE" w:rsidP="002F7DEE">
      <w:pPr>
        <w:widowControl/>
        <w:autoSpaceDE/>
        <w:autoSpaceDN/>
        <w:ind w:left="1080"/>
        <w:rPr>
          <w:rFonts w:cs="Calibri"/>
          <w:color w:val="534F4B"/>
          <w:lang w:bidi="ar-SA"/>
        </w:rPr>
      </w:pPr>
      <w:r w:rsidRPr="2BE6BD35">
        <w:rPr>
          <w:rFonts w:cs="Calibri"/>
          <w:lang w:bidi="ar-SA"/>
        </w:rPr>
        <w:t> </w:t>
      </w:r>
    </w:p>
    <w:p w14:paraId="51D5FA0D" w14:textId="77777777" w:rsidR="002F7DEE" w:rsidRPr="007C003C" w:rsidRDefault="002F7DEE" w:rsidP="003312D6">
      <w:pPr>
        <w:pStyle w:val="ListParagraph"/>
        <w:widowControl/>
        <w:numPr>
          <w:ilvl w:val="0"/>
          <w:numId w:val="29"/>
        </w:numPr>
        <w:autoSpaceDE/>
        <w:autoSpaceDN/>
        <w:rPr>
          <w:rFonts w:cs="Calibri"/>
          <w:color w:val="534F4B"/>
          <w:lang w:bidi="ar-SA"/>
        </w:rPr>
      </w:pPr>
      <w:r w:rsidRPr="2BE6BD35">
        <w:rPr>
          <w:rFonts w:cs="Calibri"/>
          <w:lang w:bidi="ar-SA"/>
        </w:rPr>
        <w:t>Open “Windows Defender Firewall” and click on “Advance settings” and click on “Inbound Rules” and create new inbound rule.</w:t>
      </w:r>
    </w:p>
    <w:p w14:paraId="18E699FE" w14:textId="77777777" w:rsidR="002F7DEE" w:rsidRPr="00A37CB9" w:rsidRDefault="002F7DEE" w:rsidP="002F7DEE">
      <w:pPr>
        <w:widowControl/>
        <w:autoSpaceDE/>
        <w:autoSpaceDN/>
        <w:ind w:left="1080"/>
        <w:rPr>
          <w:rFonts w:cs="Calibri"/>
          <w:color w:val="534F4B"/>
          <w:lang w:bidi="ar-SA"/>
        </w:rPr>
      </w:pPr>
      <w:r w:rsidRPr="2BE6BD35">
        <w:rPr>
          <w:rFonts w:cs="Calibri"/>
          <w:lang w:bidi="ar-SA"/>
        </w:rPr>
        <w:t xml:space="preserve"> </w:t>
      </w:r>
    </w:p>
    <w:p w14:paraId="61AE73DF" w14:textId="77777777" w:rsidR="002F7DEE" w:rsidRPr="00A37CB9" w:rsidRDefault="002F7DEE" w:rsidP="002F7DEE">
      <w:pPr>
        <w:widowControl/>
        <w:autoSpaceDE/>
        <w:autoSpaceDN/>
        <w:ind w:left="1440"/>
        <w:rPr>
          <w:rFonts w:cs="Calibri"/>
          <w:color w:val="auto"/>
          <w:sz w:val="22"/>
          <w:lang w:bidi="ar-SA"/>
        </w:rPr>
      </w:pPr>
      <w:r>
        <w:rPr>
          <w:noProof/>
        </w:rPr>
        <w:drawing>
          <wp:inline distT="0" distB="0" distL="0" distR="0" wp14:anchorId="6AC8D7C6" wp14:editId="360AAC29">
            <wp:extent cx="4572000" cy="1905000"/>
            <wp:effectExtent l="0" t="0" r="0" b="0"/>
            <wp:docPr id="1192686310" name="Picture 1192686310" descr="A picture containing text, screenshot, software,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7206958"/>
                    <pic:cNvPicPr/>
                  </pic:nvPicPr>
                  <pic:blipFill>
                    <a:blip r:embed="rId81">
                      <a:extLst>
                        <a:ext uri="{28A0092B-C50C-407E-A947-70E740481C1C}">
                          <a14:useLocalDpi xmlns:a14="http://schemas.microsoft.com/office/drawing/2010/main" val="0"/>
                        </a:ext>
                      </a:extLst>
                    </a:blip>
                    <a:stretch>
                      <a:fillRect/>
                    </a:stretch>
                  </pic:blipFill>
                  <pic:spPr>
                    <a:xfrm>
                      <a:off x="0" y="0"/>
                      <a:ext cx="4572000" cy="1905000"/>
                    </a:xfrm>
                    <a:prstGeom prst="rect">
                      <a:avLst/>
                    </a:prstGeom>
                  </pic:spPr>
                </pic:pic>
              </a:graphicData>
            </a:graphic>
          </wp:inline>
        </w:drawing>
      </w:r>
    </w:p>
    <w:p w14:paraId="7CA0209A" w14:textId="77777777" w:rsidR="002F7DEE" w:rsidRPr="00A37CB9" w:rsidRDefault="002F7DEE" w:rsidP="002F7DEE">
      <w:pPr>
        <w:widowControl/>
        <w:autoSpaceDE/>
        <w:autoSpaceDN/>
        <w:ind w:left="1080"/>
        <w:rPr>
          <w:rFonts w:cs="Calibri"/>
          <w:color w:val="534F4B"/>
          <w:lang w:bidi="ar-SA"/>
        </w:rPr>
      </w:pPr>
      <w:r w:rsidRPr="2BE6BD35">
        <w:rPr>
          <w:rFonts w:cs="Calibri"/>
          <w:lang w:bidi="ar-SA"/>
        </w:rPr>
        <w:t> </w:t>
      </w:r>
    </w:p>
    <w:p w14:paraId="260FB80C" w14:textId="77777777" w:rsidR="002F7DEE" w:rsidRPr="007C003C" w:rsidRDefault="002F7DEE" w:rsidP="003312D6">
      <w:pPr>
        <w:pStyle w:val="ListParagraph"/>
        <w:widowControl/>
        <w:numPr>
          <w:ilvl w:val="0"/>
          <w:numId w:val="29"/>
        </w:numPr>
        <w:autoSpaceDE/>
        <w:autoSpaceDN/>
        <w:rPr>
          <w:rFonts w:cs="Calibri"/>
          <w:color w:val="534F4B"/>
          <w:lang w:bidi="ar-SA"/>
        </w:rPr>
      </w:pPr>
      <w:r w:rsidRPr="2BE6BD35">
        <w:rPr>
          <w:rFonts w:cs="Calibri"/>
          <w:lang w:bidi="ar-SA"/>
        </w:rPr>
        <w:t>Enable Inbound 5986 port as below -</w:t>
      </w:r>
    </w:p>
    <w:p w14:paraId="441460D4" w14:textId="77777777" w:rsidR="002F7DEE" w:rsidRPr="00A37CB9" w:rsidRDefault="002F7DEE" w:rsidP="002F7DEE">
      <w:pPr>
        <w:widowControl/>
        <w:autoSpaceDE/>
        <w:autoSpaceDN/>
        <w:ind w:left="1080"/>
        <w:rPr>
          <w:rFonts w:cs="Calibri"/>
          <w:color w:val="auto"/>
          <w:sz w:val="22"/>
          <w:lang w:bidi="ar-SA"/>
        </w:rPr>
      </w:pPr>
      <w:r>
        <w:rPr>
          <w:noProof/>
        </w:rPr>
        <w:drawing>
          <wp:inline distT="0" distB="0" distL="0" distR="0" wp14:anchorId="527B63A8" wp14:editId="62AAF7CD">
            <wp:extent cx="4572000" cy="2432050"/>
            <wp:effectExtent l="0" t="0" r="0" b="6350"/>
            <wp:docPr id="1016064842" name="Picture 101606484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5186398"/>
                    <pic:cNvPicPr/>
                  </pic:nvPicPr>
                  <pic:blipFill>
                    <a:blip r:embed="rId82">
                      <a:extLst>
                        <a:ext uri="{28A0092B-C50C-407E-A947-70E740481C1C}">
                          <a14:useLocalDpi xmlns:a14="http://schemas.microsoft.com/office/drawing/2010/main" val="0"/>
                        </a:ext>
                      </a:extLst>
                    </a:blip>
                    <a:stretch>
                      <a:fillRect/>
                    </a:stretch>
                  </pic:blipFill>
                  <pic:spPr>
                    <a:xfrm>
                      <a:off x="0" y="0"/>
                      <a:ext cx="4572000" cy="2432050"/>
                    </a:xfrm>
                    <a:prstGeom prst="rect">
                      <a:avLst/>
                    </a:prstGeom>
                  </pic:spPr>
                </pic:pic>
              </a:graphicData>
            </a:graphic>
          </wp:inline>
        </w:drawing>
      </w:r>
    </w:p>
    <w:p w14:paraId="5CD36EE5" w14:textId="77777777" w:rsidR="002F7DEE" w:rsidRPr="00A37CB9" w:rsidRDefault="002F7DEE" w:rsidP="002F7DEE">
      <w:pPr>
        <w:widowControl/>
        <w:autoSpaceDE/>
        <w:autoSpaceDN/>
        <w:ind w:left="1080"/>
        <w:rPr>
          <w:rFonts w:cs="Calibri"/>
          <w:color w:val="534F4B"/>
          <w:lang w:bidi="ar-SA"/>
        </w:rPr>
      </w:pPr>
      <w:r w:rsidRPr="2BE6BD35">
        <w:rPr>
          <w:rFonts w:cs="Calibri"/>
          <w:lang w:bidi="ar-SA"/>
        </w:rPr>
        <w:lastRenderedPageBreak/>
        <w:t>Step 3:</w:t>
      </w:r>
    </w:p>
    <w:p w14:paraId="365224C7" w14:textId="77777777" w:rsidR="002F7DEE" w:rsidRPr="00A37CB9" w:rsidRDefault="002F7DEE" w:rsidP="002F7DEE">
      <w:pPr>
        <w:widowControl/>
        <w:autoSpaceDE/>
        <w:autoSpaceDN/>
        <w:ind w:left="1080"/>
        <w:rPr>
          <w:rFonts w:cs="Calibri"/>
          <w:color w:val="534F4B"/>
          <w:lang w:bidi="ar-SA"/>
        </w:rPr>
      </w:pPr>
      <w:r w:rsidRPr="2BE6BD35">
        <w:rPr>
          <w:rFonts w:cs="Calibri"/>
          <w:lang w:bidi="ar-SA"/>
        </w:rPr>
        <w:t xml:space="preserve"> </w:t>
      </w:r>
    </w:p>
    <w:p w14:paraId="0859BB1E" w14:textId="77777777" w:rsidR="002F7DEE" w:rsidRPr="00A37CB9" w:rsidRDefault="002F7DEE" w:rsidP="002F7DEE">
      <w:pPr>
        <w:widowControl/>
        <w:autoSpaceDE/>
        <w:autoSpaceDN/>
        <w:ind w:left="1080"/>
        <w:rPr>
          <w:rFonts w:cs="Calibri"/>
          <w:color w:val="auto"/>
          <w:sz w:val="22"/>
          <w:lang w:bidi="ar-SA"/>
        </w:rPr>
      </w:pPr>
      <w:r>
        <w:rPr>
          <w:noProof/>
        </w:rPr>
        <w:drawing>
          <wp:inline distT="0" distB="0" distL="0" distR="0" wp14:anchorId="53F15028" wp14:editId="6B9D02D1">
            <wp:extent cx="4498759" cy="3346450"/>
            <wp:effectExtent l="0" t="0" r="0" b="6350"/>
            <wp:docPr id="1838295449" name="Picture 183829544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0220643"/>
                    <pic:cNvPicPr/>
                  </pic:nvPicPr>
                  <pic:blipFill>
                    <a:blip r:embed="rId83">
                      <a:extLst>
                        <a:ext uri="{28A0092B-C50C-407E-A947-70E740481C1C}">
                          <a14:useLocalDpi xmlns:a14="http://schemas.microsoft.com/office/drawing/2010/main" val="0"/>
                        </a:ext>
                      </a:extLst>
                    </a:blip>
                    <a:stretch>
                      <a:fillRect/>
                    </a:stretch>
                  </pic:blipFill>
                  <pic:spPr>
                    <a:xfrm>
                      <a:off x="0" y="0"/>
                      <a:ext cx="4498759" cy="3346450"/>
                    </a:xfrm>
                    <a:prstGeom prst="rect">
                      <a:avLst/>
                    </a:prstGeom>
                  </pic:spPr>
                </pic:pic>
              </a:graphicData>
            </a:graphic>
          </wp:inline>
        </w:drawing>
      </w:r>
    </w:p>
    <w:p w14:paraId="756C12AF" w14:textId="77777777" w:rsidR="002F7DEE" w:rsidRPr="00A37CB9" w:rsidRDefault="002F7DEE" w:rsidP="002F7DEE">
      <w:pPr>
        <w:widowControl/>
        <w:autoSpaceDE/>
        <w:autoSpaceDN/>
        <w:ind w:left="1080"/>
        <w:rPr>
          <w:rFonts w:cs="Calibri"/>
          <w:color w:val="534F4B"/>
          <w:lang w:bidi="ar-SA"/>
        </w:rPr>
      </w:pPr>
      <w:r w:rsidRPr="2BE6BD35">
        <w:rPr>
          <w:rFonts w:cs="Calibri"/>
          <w:lang w:bidi="ar-SA"/>
        </w:rPr>
        <w:t> </w:t>
      </w:r>
    </w:p>
    <w:p w14:paraId="4E15CAE5" w14:textId="77777777" w:rsidR="002F7DEE" w:rsidRPr="00A37CB9" w:rsidRDefault="002F7DEE" w:rsidP="002F7DEE">
      <w:pPr>
        <w:widowControl/>
        <w:autoSpaceDE/>
        <w:autoSpaceDN/>
        <w:ind w:left="1080"/>
        <w:rPr>
          <w:rFonts w:cs="Calibri"/>
          <w:color w:val="534F4B"/>
          <w:lang w:bidi="ar-SA"/>
        </w:rPr>
      </w:pPr>
      <w:r w:rsidRPr="2BE6BD35">
        <w:rPr>
          <w:rFonts w:cs="Calibri"/>
          <w:lang w:bidi="ar-SA"/>
        </w:rPr>
        <w:t>Step 4:</w:t>
      </w:r>
    </w:p>
    <w:p w14:paraId="35158ED4" w14:textId="77777777" w:rsidR="002F7DEE" w:rsidRPr="00A37CB9" w:rsidRDefault="002F7DEE" w:rsidP="002F7DEE">
      <w:pPr>
        <w:widowControl/>
        <w:autoSpaceDE/>
        <w:autoSpaceDN/>
        <w:ind w:left="1080"/>
        <w:rPr>
          <w:rFonts w:cs="Calibri"/>
          <w:color w:val="534F4B"/>
          <w:lang w:bidi="ar-SA"/>
        </w:rPr>
      </w:pPr>
      <w:r w:rsidRPr="2BE6BD35">
        <w:rPr>
          <w:rFonts w:cs="Calibri"/>
          <w:lang w:bidi="ar-SA"/>
        </w:rPr>
        <w:t xml:space="preserve"> </w:t>
      </w:r>
    </w:p>
    <w:p w14:paraId="17153A7A" w14:textId="77777777" w:rsidR="002F7DEE" w:rsidRPr="00A37CB9" w:rsidRDefault="002F7DEE" w:rsidP="002F7DEE">
      <w:pPr>
        <w:widowControl/>
        <w:autoSpaceDE/>
        <w:autoSpaceDN/>
        <w:ind w:left="1080"/>
        <w:rPr>
          <w:rFonts w:cs="Calibri"/>
          <w:color w:val="auto"/>
          <w:sz w:val="22"/>
          <w:lang w:bidi="ar-SA"/>
        </w:rPr>
      </w:pPr>
      <w:r>
        <w:rPr>
          <w:noProof/>
        </w:rPr>
        <w:drawing>
          <wp:inline distT="0" distB="0" distL="0" distR="0" wp14:anchorId="01820889" wp14:editId="65237FF0">
            <wp:extent cx="3835400" cy="2327875"/>
            <wp:effectExtent l="0" t="0" r="0" b="0"/>
            <wp:docPr id="1484384805" name="Picture 148438480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992251"/>
                    <pic:cNvPicPr/>
                  </pic:nvPicPr>
                  <pic:blipFill>
                    <a:blip r:embed="rId84" cstate="print">
                      <a:extLst>
                        <a:ext uri="{28A0092B-C50C-407E-A947-70E740481C1C}">
                          <a14:useLocalDpi xmlns:a14="http://schemas.microsoft.com/office/drawing/2010/main" val="0"/>
                        </a:ext>
                      </a:extLst>
                    </a:blip>
                    <a:stretch>
                      <a:fillRect/>
                    </a:stretch>
                  </pic:blipFill>
                  <pic:spPr>
                    <a:xfrm>
                      <a:off x="0" y="0"/>
                      <a:ext cx="3835400" cy="2327875"/>
                    </a:xfrm>
                    <a:prstGeom prst="rect">
                      <a:avLst/>
                    </a:prstGeom>
                  </pic:spPr>
                </pic:pic>
              </a:graphicData>
            </a:graphic>
          </wp:inline>
        </w:drawing>
      </w:r>
    </w:p>
    <w:p w14:paraId="24711D88" w14:textId="77777777" w:rsidR="002F7DEE" w:rsidRPr="00A37CB9" w:rsidRDefault="002F7DEE" w:rsidP="002F7DEE">
      <w:pPr>
        <w:widowControl/>
        <w:autoSpaceDE/>
        <w:autoSpaceDN/>
        <w:ind w:left="1080"/>
        <w:rPr>
          <w:rFonts w:cs="Calibri"/>
          <w:color w:val="534F4B"/>
          <w:lang w:bidi="ar-SA"/>
        </w:rPr>
      </w:pPr>
      <w:r w:rsidRPr="2BE6BD35">
        <w:rPr>
          <w:rFonts w:cs="Calibri"/>
          <w:lang w:bidi="ar-SA"/>
        </w:rPr>
        <w:t> </w:t>
      </w:r>
    </w:p>
    <w:p w14:paraId="2286C1A0" w14:textId="77777777" w:rsidR="002F7DEE" w:rsidRPr="00A37CB9" w:rsidRDefault="002F7DEE" w:rsidP="002F7DEE">
      <w:pPr>
        <w:widowControl/>
        <w:autoSpaceDE/>
        <w:autoSpaceDN/>
        <w:ind w:left="1080"/>
        <w:rPr>
          <w:rFonts w:cs="Calibri"/>
          <w:color w:val="534F4B"/>
          <w:lang w:bidi="ar-SA"/>
        </w:rPr>
      </w:pPr>
      <w:r w:rsidRPr="2BE6BD35">
        <w:rPr>
          <w:rFonts w:cs="Calibri"/>
          <w:lang w:bidi="ar-SA"/>
        </w:rPr>
        <w:t xml:space="preserve">Step 5: </w:t>
      </w:r>
    </w:p>
    <w:p w14:paraId="26BEDB16" w14:textId="77777777" w:rsidR="002F7DEE" w:rsidRPr="00A37CB9" w:rsidRDefault="002F7DEE" w:rsidP="002F7DEE">
      <w:pPr>
        <w:widowControl/>
        <w:autoSpaceDE/>
        <w:autoSpaceDN/>
        <w:ind w:left="1080"/>
        <w:rPr>
          <w:rFonts w:cs="Calibri"/>
          <w:color w:val="auto"/>
          <w:sz w:val="22"/>
          <w:lang w:bidi="ar-SA"/>
        </w:rPr>
      </w:pPr>
      <w:r>
        <w:rPr>
          <w:noProof/>
        </w:rPr>
        <w:lastRenderedPageBreak/>
        <w:drawing>
          <wp:inline distT="0" distB="0" distL="0" distR="0" wp14:anchorId="0C5274E8" wp14:editId="469BE16A">
            <wp:extent cx="3911600" cy="2395855"/>
            <wp:effectExtent l="0" t="0" r="0" b="4445"/>
            <wp:docPr id="779320353" name="Picture 77932035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443501"/>
                    <pic:cNvPicPr/>
                  </pic:nvPicPr>
                  <pic:blipFill>
                    <a:blip r:embed="rId85" cstate="print">
                      <a:extLst>
                        <a:ext uri="{28A0092B-C50C-407E-A947-70E740481C1C}">
                          <a14:useLocalDpi xmlns:a14="http://schemas.microsoft.com/office/drawing/2010/main" val="0"/>
                        </a:ext>
                      </a:extLst>
                    </a:blip>
                    <a:stretch>
                      <a:fillRect/>
                    </a:stretch>
                  </pic:blipFill>
                  <pic:spPr>
                    <a:xfrm>
                      <a:off x="0" y="0"/>
                      <a:ext cx="3911600" cy="2395855"/>
                    </a:xfrm>
                    <a:prstGeom prst="rect">
                      <a:avLst/>
                    </a:prstGeom>
                  </pic:spPr>
                </pic:pic>
              </a:graphicData>
            </a:graphic>
          </wp:inline>
        </w:drawing>
      </w:r>
    </w:p>
    <w:p w14:paraId="02E7AB2B" w14:textId="77777777" w:rsidR="002F7DEE" w:rsidRPr="00A37CB9" w:rsidRDefault="002F7DEE" w:rsidP="002F7DEE">
      <w:pPr>
        <w:widowControl/>
        <w:autoSpaceDE/>
        <w:autoSpaceDN/>
        <w:ind w:left="1080"/>
        <w:rPr>
          <w:rFonts w:cs="Calibri"/>
          <w:color w:val="534F4B"/>
          <w:lang w:bidi="ar-SA"/>
        </w:rPr>
      </w:pPr>
      <w:r w:rsidRPr="2BE6BD35">
        <w:rPr>
          <w:rFonts w:cs="Calibri"/>
          <w:lang w:bidi="ar-SA"/>
        </w:rPr>
        <w:t>Step 6:</w:t>
      </w:r>
    </w:p>
    <w:p w14:paraId="0C9E51BD" w14:textId="77777777" w:rsidR="002F7DEE" w:rsidRPr="00A37CB9" w:rsidRDefault="002F7DEE" w:rsidP="002F7DEE">
      <w:pPr>
        <w:widowControl/>
        <w:autoSpaceDE/>
        <w:autoSpaceDN/>
        <w:ind w:left="1080"/>
        <w:rPr>
          <w:rFonts w:cs="Calibri"/>
          <w:color w:val="534F4B"/>
          <w:lang w:bidi="ar-SA"/>
        </w:rPr>
      </w:pPr>
      <w:r w:rsidRPr="2BE6BD35">
        <w:rPr>
          <w:rFonts w:cs="Calibri"/>
          <w:lang w:bidi="ar-SA"/>
        </w:rPr>
        <w:t xml:space="preserve"> </w:t>
      </w:r>
    </w:p>
    <w:p w14:paraId="30B26D38" w14:textId="77777777" w:rsidR="002F7DEE" w:rsidRPr="00A37CB9" w:rsidRDefault="002F7DEE" w:rsidP="002F7DEE">
      <w:pPr>
        <w:widowControl/>
        <w:autoSpaceDE/>
        <w:autoSpaceDN/>
        <w:ind w:left="1080"/>
        <w:rPr>
          <w:rFonts w:cs="Calibri"/>
          <w:color w:val="auto"/>
          <w:sz w:val="22"/>
          <w:lang w:bidi="ar-SA"/>
        </w:rPr>
      </w:pPr>
      <w:r>
        <w:rPr>
          <w:noProof/>
        </w:rPr>
        <w:drawing>
          <wp:inline distT="0" distB="0" distL="0" distR="0" wp14:anchorId="21E01737" wp14:editId="2CE76A94">
            <wp:extent cx="3531171" cy="2686050"/>
            <wp:effectExtent l="0" t="0" r="0" b="0"/>
            <wp:docPr id="607209143" name="Picture 6072091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7030236"/>
                    <pic:cNvPicPr/>
                  </pic:nvPicPr>
                  <pic:blipFill>
                    <a:blip r:embed="rId86" cstate="print">
                      <a:extLst>
                        <a:ext uri="{28A0092B-C50C-407E-A947-70E740481C1C}">
                          <a14:useLocalDpi xmlns:a14="http://schemas.microsoft.com/office/drawing/2010/main" val="0"/>
                        </a:ext>
                      </a:extLst>
                    </a:blip>
                    <a:stretch>
                      <a:fillRect/>
                    </a:stretch>
                  </pic:blipFill>
                  <pic:spPr>
                    <a:xfrm>
                      <a:off x="0" y="0"/>
                      <a:ext cx="3531171" cy="2686050"/>
                    </a:xfrm>
                    <a:prstGeom prst="rect">
                      <a:avLst/>
                    </a:prstGeom>
                  </pic:spPr>
                </pic:pic>
              </a:graphicData>
            </a:graphic>
          </wp:inline>
        </w:drawing>
      </w:r>
    </w:p>
    <w:p w14:paraId="4814D899" w14:textId="77777777" w:rsidR="002F7DEE" w:rsidRPr="00A37CB9" w:rsidRDefault="002F7DEE" w:rsidP="002F7DEE">
      <w:pPr>
        <w:widowControl/>
        <w:autoSpaceDE/>
        <w:autoSpaceDN/>
        <w:ind w:left="1080"/>
        <w:rPr>
          <w:rFonts w:cs="Calibri"/>
          <w:color w:val="534F4B"/>
          <w:lang w:bidi="ar-SA"/>
        </w:rPr>
      </w:pPr>
      <w:r w:rsidRPr="2BE6BD35">
        <w:rPr>
          <w:rFonts w:cs="Calibri"/>
          <w:lang w:bidi="ar-SA"/>
        </w:rPr>
        <w:t> </w:t>
      </w:r>
    </w:p>
    <w:p w14:paraId="62C63950" w14:textId="77777777" w:rsidR="002F7DEE" w:rsidRDefault="002F7DEE" w:rsidP="002F7DEE">
      <w:pPr>
        <w:pStyle w:val="ListParagraph"/>
        <w:ind w:left="1080"/>
      </w:pPr>
    </w:p>
    <w:p w14:paraId="69919E68" w14:textId="77777777" w:rsidR="002F7DEE" w:rsidRPr="00252157" w:rsidRDefault="002F7DEE" w:rsidP="00252FAC">
      <w:pPr>
        <w:pStyle w:val="ListParagraph"/>
        <w:numPr>
          <w:ilvl w:val="0"/>
          <w:numId w:val="49"/>
        </w:numPr>
        <w:rPr>
          <w:b/>
        </w:rPr>
      </w:pPr>
      <w:r w:rsidRPr="00252157">
        <w:rPr>
          <w:b/>
        </w:rPr>
        <w:t>Create Self-signed certificate</w:t>
      </w:r>
    </w:p>
    <w:p w14:paraId="1276EEA6" w14:textId="77777777" w:rsidR="002F7DEE" w:rsidRDefault="002F7DEE" w:rsidP="003312D6">
      <w:pPr>
        <w:pStyle w:val="ListParagraph"/>
        <w:numPr>
          <w:ilvl w:val="0"/>
          <w:numId w:val="28"/>
        </w:numPr>
      </w:pPr>
      <w:r>
        <w:t>Logon to the Server using RDP.</w:t>
      </w:r>
    </w:p>
    <w:p w14:paraId="77AE1B3C" w14:textId="77777777" w:rsidR="002F7DEE" w:rsidRDefault="002F7DEE" w:rsidP="003312D6">
      <w:pPr>
        <w:pStyle w:val="ListParagraph"/>
        <w:numPr>
          <w:ilvl w:val="0"/>
          <w:numId w:val="28"/>
        </w:numPr>
      </w:pPr>
      <w:r>
        <w:t>Open Windows PowerShell ISE in admin mode and execute the following command and copy the thumbprint.</w:t>
      </w:r>
    </w:p>
    <w:p w14:paraId="6D57D131" w14:textId="77777777" w:rsidR="002F7DEE" w:rsidRPr="00B83AA4" w:rsidRDefault="002F7DEE" w:rsidP="003312D6">
      <w:pPr>
        <w:pStyle w:val="ListParagraph"/>
        <w:numPr>
          <w:ilvl w:val="0"/>
          <w:numId w:val="28"/>
        </w:numPr>
      </w:pPr>
      <w:r w:rsidRPr="00B83AA4">
        <w:t xml:space="preserve">Provide VM DNS name </w:t>
      </w:r>
      <w:r>
        <w:t>and Friendly</w:t>
      </w:r>
      <w:r w:rsidRPr="00B83AA4">
        <w:t xml:space="preserve"> </w:t>
      </w:r>
      <w:r>
        <w:t>Name</w:t>
      </w:r>
      <w:r w:rsidRPr="00B83AA4">
        <w:t xml:space="preserve"> for below yellow highlighted color- and execute it.</w:t>
      </w:r>
    </w:p>
    <w:p w14:paraId="5D014381" w14:textId="77777777" w:rsidR="002F7DEE" w:rsidRDefault="002F7DEE" w:rsidP="002F7DEE">
      <w:pPr>
        <w:pStyle w:val="ListParagraph"/>
        <w:ind w:left="1440"/>
      </w:pPr>
    </w:p>
    <w:tbl>
      <w:tblPr>
        <w:tblStyle w:val="TableGrid"/>
        <w:tblW w:w="0" w:type="auto"/>
        <w:tblInd w:w="1800" w:type="dxa"/>
        <w:tblLook w:val="04A0" w:firstRow="1" w:lastRow="0" w:firstColumn="1" w:lastColumn="0" w:noHBand="0" w:noVBand="1"/>
      </w:tblPr>
      <w:tblGrid>
        <w:gridCol w:w="8108"/>
      </w:tblGrid>
      <w:tr w:rsidR="002F7DEE" w14:paraId="3D3F8275" w14:textId="77777777">
        <w:tc>
          <w:tcPr>
            <w:tcW w:w="9926" w:type="dxa"/>
          </w:tcPr>
          <w:p w14:paraId="14878BB3" w14:textId="77777777" w:rsidR="002F7DEE" w:rsidRDefault="002F7DEE">
            <w:pPr>
              <w:widowControl/>
              <w:shd w:val="clear" w:color="auto" w:fill="FFFFFF"/>
              <w:adjustRightInd w:val="0"/>
              <w:rPr>
                <w:rFonts w:ascii="Lucida Console" w:eastAsiaTheme="minorHAnsi" w:hAnsi="Lucida Console" w:cs="Lucida Console"/>
                <w:color w:val="8B0000"/>
                <w:sz w:val="18"/>
                <w:szCs w:val="18"/>
                <w:lang w:bidi="ar-SA"/>
              </w:rPr>
            </w:pPr>
            <w:r w:rsidRPr="00B83AA4">
              <w:rPr>
                <w:rFonts w:ascii="Lucida Console" w:eastAsiaTheme="minorHAnsi" w:hAnsi="Lucida Console" w:cs="Lucida Console"/>
                <w:color w:val="0000FF"/>
                <w:sz w:val="18"/>
                <w:szCs w:val="18"/>
                <w:lang w:bidi="ar-SA"/>
              </w:rPr>
              <w:t>New-</w:t>
            </w:r>
            <w:proofErr w:type="spellStart"/>
            <w:r w:rsidRPr="00B83AA4">
              <w:rPr>
                <w:rFonts w:ascii="Lucida Console" w:eastAsiaTheme="minorHAnsi" w:hAnsi="Lucida Console" w:cs="Lucida Console"/>
                <w:color w:val="0000FF"/>
                <w:sz w:val="18"/>
                <w:szCs w:val="18"/>
                <w:lang w:bidi="ar-SA"/>
              </w:rPr>
              <w:t>SelfSignedCertificate</w:t>
            </w:r>
            <w:proofErr w:type="spellEnd"/>
            <w:r w:rsidRPr="00B83AA4">
              <w:rPr>
                <w:rFonts w:ascii="Lucida Console" w:eastAsiaTheme="minorHAnsi" w:hAnsi="Lucida Console" w:cs="Lucida Console"/>
                <w:color w:val="auto"/>
                <w:sz w:val="18"/>
                <w:szCs w:val="18"/>
                <w:lang w:bidi="ar-SA"/>
              </w:rPr>
              <w:t xml:space="preserve"> </w:t>
            </w:r>
            <w:r w:rsidRPr="00B83AA4">
              <w:rPr>
                <w:rFonts w:ascii="Lucida Console" w:eastAsiaTheme="minorHAnsi" w:hAnsi="Lucida Console" w:cs="Lucida Console"/>
                <w:color w:val="000080"/>
                <w:sz w:val="18"/>
                <w:szCs w:val="18"/>
                <w:lang w:bidi="ar-SA"/>
              </w:rPr>
              <w:t>-</w:t>
            </w:r>
            <w:proofErr w:type="spellStart"/>
            <w:r w:rsidRPr="00B83AA4">
              <w:rPr>
                <w:rFonts w:ascii="Lucida Console" w:eastAsiaTheme="minorHAnsi" w:hAnsi="Lucida Console" w:cs="Lucida Console"/>
                <w:color w:val="000080"/>
                <w:sz w:val="18"/>
                <w:szCs w:val="18"/>
                <w:lang w:bidi="ar-SA"/>
              </w:rPr>
              <w:t>DnsName</w:t>
            </w:r>
            <w:proofErr w:type="spellEnd"/>
            <w:r w:rsidRPr="00B83AA4">
              <w:rPr>
                <w:rFonts w:ascii="Lucida Console" w:eastAsiaTheme="minorHAnsi" w:hAnsi="Lucida Console" w:cs="Lucida Console"/>
                <w:color w:val="auto"/>
                <w:sz w:val="18"/>
                <w:szCs w:val="18"/>
                <w:lang w:bidi="ar-SA"/>
              </w:rPr>
              <w:t xml:space="preserve"> </w:t>
            </w:r>
            <w:r w:rsidRPr="00B83AA4">
              <w:rPr>
                <w:rFonts w:ascii="Lucida Console" w:eastAsiaTheme="minorHAnsi" w:hAnsi="Lucida Console" w:cs="Lucida Console"/>
                <w:color w:val="8B0000"/>
                <w:sz w:val="18"/>
                <w:szCs w:val="18"/>
                <w:lang w:bidi="ar-SA"/>
              </w:rPr>
              <w:t>'&lt;</w:t>
            </w:r>
            <w:r w:rsidRPr="00B83AA4">
              <w:rPr>
                <w:rFonts w:ascii="Lucida Console" w:eastAsiaTheme="minorHAnsi" w:hAnsi="Lucida Console" w:cs="Lucida Console"/>
                <w:color w:val="8B0000"/>
                <w:sz w:val="18"/>
                <w:szCs w:val="18"/>
                <w:highlight w:val="yellow"/>
                <w:lang w:bidi="ar-SA"/>
              </w:rPr>
              <w:t>vmdatamartdev.hpefs-odessa.com</w:t>
            </w:r>
            <w:r w:rsidRPr="00B83AA4">
              <w:rPr>
                <w:rFonts w:ascii="Lucida Console" w:eastAsiaTheme="minorHAnsi" w:hAnsi="Lucida Console" w:cs="Lucida Console"/>
                <w:color w:val="8B0000"/>
                <w:sz w:val="18"/>
                <w:szCs w:val="18"/>
                <w:lang w:bidi="ar-SA"/>
              </w:rPr>
              <w:t>&gt;'</w:t>
            </w:r>
            <w:r w:rsidRPr="00B83AA4">
              <w:rPr>
                <w:rFonts w:ascii="Lucida Console" w:eastAsiaTheme="minorHAnsi" w:hAnsi="Lucida Console" w:cs="Lucida Console"/>
                <w:color w:val="auto"/>
                <w:sz w:val="18"/>
                <w:szCs w:val="18"/>
                <w:lang w:bidi="ar-SA"/>
              </w:rPr>
              <w:t xml:space="preserve"> </w:t>
            </w:r>
            <w:r w:rsidRPr="00B83AA4">
              <w:rPr>
                <w:rFonts w:ascii="Lucida Console" w:eastAsiaTheme="minorHAnsi" w:hAnsi="Lucida Console" w:cs="Lucida Console"/>
                <w:color w:val="000080"/>
                <w:sz w:val="18"/>
                <w:szCs w:val="18"/>
                <w:lang w:bidi="ar-SA"/>
              </w:rPr>
              <w:t>-</w:t>
            </w:r>
            <w:proofErr w:type="spellStart"/>
            <w:r w:rsidRPr="00B83AA4">
              <w:rPr>
                <w:rFonts w:ascii="Lucida Console" w:eastAsiaTheme="minorHAnsi" w:hAnsi="Lucida Console" w:cs="Lucida Console"/>
                <w:color w:val="000080"/>
                <w:sz w:val="18"/>
                <w:szCs w:val="18"/>
                <w:lang w:bidi="ar-SA"/>
              </w:rPr>
              <w:t>CertStoreLocation</w:t>
            </w:r>
            <w:proofErr w:type="spellEnd"/>
            <w:r w:rsidRPr="00B83AA4">
              <w:rPr>
                <w:rFonts w:ascii="Lucida Console" w:eastAsiaTheme="minorHAnsi" w:hAnsi="Lucida Console" w:cs="Lucida Console"/>
                <w:color w:val="auto"/>
                <w:sz w:val="18"/>
                <w:szCs w:val="18"/>
                <w:lang w:bidi="ar-SA"/>
              </w:rPr>
              <w:t xml:space="preserve"> </w:t>
            </w:r>
            <w:r w:rsidRPr="00B83AA4">
              <w:rPr>
                <w:rFonts w:ascii="Lucida Console" w:eastAsiaTheme="minorHAnsi" w:hAnsi="Lucida Console" w:cs="Lucida Console"/>
                <w:color w:val="8A2BE2"/>
                <w:sz w:val="18"/>
                <w:szCs w:val="18"/>
                <w:lang w:bidi="ar-SA"/>
              </w:rPr>
              <w:t>Cert:\</w:t>
            </w:r>
            <w:proofErr w:type="spellStart"/>
            <w:r w:rsidRPr="00B83AA4">
              <w:rPr>
                <w:rFonts w:ascii="Lucida Console" w:eastAsiaTheme="minorHAnsi" w:hAnsi="Lucida Console" w:cs="Lucida Console"/>
                <w:color w:val="8A2BE2"/>
                <w:sz w:val="18"/>
                <w:szCs w:val="18"/>
                <w:lang w:bidi="ar-SA"/>
              </w:rPr>
              <w:t>LocalMachine</w:t>
            </w:r>
            <w:proofErr w:type="spellEnd"/>
            <w:r w:rsidRPr="00B83AA4">
              <w:rPr>
                <w:rFonts w:ascii="Lucida Console" w:eastAsiaTheme="minorHAnsi" w:hAnsi="Lucida Console" w:cs="Lucida Console"/>
                <w:color w:val="8A2BE2"/>
                <w:sz w:val="18"/>
                <w:szCs w:val="18"/>
                <w:lang w:bidi="ar-SA"/>
              </w:rPr>
              <w:t>\My</w:t>
            </w:r>
            <w:r w:rsidRPr="00B83AA4">
              <w:rPr>
                <w:rFonts w:ascii="Lucida Console" w:eastAsiaTheme="minorHAnsi" w:hAnsi="Lucida Console" w:cs="Lucida Console"/>
                <w:color w:val="auto"/>
                <w:sz w:val="18"/>
                <w:szCs w:val="18"/>
                <w:lang w:bidi="ar-SA"/>
              </w:rPr>
              <w:t xml:space="preserve"> </w:t>
            </w:r>
            <w:r w:rsidRPr="00B83AA4">
              <w:rPr>
                <w:rFonts w:ascii="Lucida Console" w:eastAsiaTheme="minorHAnsi" w:hAnsi="Lucida Console" w:cs="Lucida Console"/>
                <w:color w:val="000080"/>
                <w:sz w:val="18"/>
                <w:szCs w:val="18"/>
                <w:lang w:bidi="ar-SA"/>
              </w:rPr>
              <w:t>-</w:t>
            </w:r>
            <w:proofErr w:type="spellStart"/>
            <w:r w:rsidRPr="00B83AA4">
              <w:rPr>
                <w:rFonts w:ascii="Lucida Console" w:eastAsiaTheme="minorHAnsi" w:hAnsi="Lucida Console" w:cs="Lucida Console"/>
                <w:color w:val="000080"/>
                <w:sz w:val="18"/>
                <w:szCs w:val="18"/>
                <w:lang w:bidi="ar-SA"/>
              </w:rPr>
              <w:t>FriendlyName</w:t>
            </w:r>
            <w:proofErr w:type="spellEnd"/>
            <w:r w:rsidRPr="00B83AA4">
              <w:rPr>
                <w:rFonts w:ascii="Lucida Console" w:eastAsiaTheme="minorHAnsi" w:hAnsi="Lucida Console" w:cs="Lucida Console"/>
                <w:color w:val="auto"/>
                <w:sz w:val="18"/>
                <w:szCs w:val="18"/>
                <w:lang w:bidi="ar-SA"/>
              </w:rPr>
              <w:t xml:space="preserve"> </w:t>
            </w:r>
            <w:r w:rsidRPr="00B83AA4">
              <w:rPr>
                <w:rFonts w:ascii="Lucida Console" w:eastAsiaTheme="minorHAnsi" w:hAnsi="Lucida Console" w:cs="Lucida Console"/>
                <w:color w:val="8B0000"/>
                <w:sz w:val="18"/>
                <w:szCs w:val="18"/>
                <w:lang w:bidi="ar-SA"/>
              </w:rPr>
              <w:t>'</w:t>
            </w:r>
            <w:proofErr w:type="spellStart"/>
            <w:r w:rsidRPr="00B83AA4">
              <w:rPr>
                <w:rFonts w:ascii="Lucida Console" w:eastAsiaTheme="minorHAnsi" w:hAnsi="Lucida Console" w:cs="Lucida Console"/>
                <w:color w:val="8B0000"/>
                <w:sz w:val="18"/>
                <w:szCs w:val="18"/>
                <w:highlight w:val="yellow"/>
                <w:lang w:bidi="ar-SA"/>
              </w:rPr>
              <w:t>vmdatamartdev</w:t>
            </w:r>
            <w:proofErr w:type="spellEnd"/>
            <w:r w:rsidRPr="00B83AA4">
              <w:rPr>
                <w:rFonts w:ascii="Lucida Console" w:eastAsiaTheme="minorHAnsi" w:hAnsi="Lucida Console" w:cs="Lucida Console"/>
                <w:color w:val="8B0000"/>
                <w:sz w:val="18"/>
                <w:szCs w:val="18"/>
                <w:lang w:bidi="ar-SA"/>
              </w:rPr>
              <w:t xml:space="preserve">' </w:t>
            </w:r>
          </w:p>
          <w:p w14:paraId="2F0711B8" w14:textId="77777777" w:rsidR="002F7DEE" w:rsidRDefault="002F7DEE">
            <w:pPr>
              <w:pStyle w:val="ListParagraph"/>
            </w:pPr>
          </w:p>
        </w:tc>
      </w:tr>
    </w:tbl>
    <w:p w14:paraId="487C8856" w14:textId="77777777" w:rsidR="002F7DEE" w:rsidRDefault="002F7DEE" w:rsidP="002F7DEE">
      <w:pPr>
        <w:pStyle w:val="ListParagraph"/>
        <w:ind w:left="1800"/>
      </w:pPr>
    </w:p>
    <w:p w14:paraId="6C87302B" w14:textId="77777777" w:rsidR="002F7DEE" w:rsidRDefault="002F7DEE" w:rsidP="002F7DEE">
      <w:pPr>
        <w:pStyle w:val="ListParagraph"/>
        <w:ind w:left="1440"/>
      </w:pPr>
    </w:p>
    <w:p w14:paraId="194FD52A" w14:textId="77777777" w:rsidR="002F7DEE" w:rsidRDefault="002F7DEE" w:rsidP="002F7DEE">
      <w:pPr>
        <w:pStyle w:val="ListParagraph"/>
        <w:ind w:left="1800"/>
      </w:pPr>
      <w:r>
        <w:rPr>
          <w:noProof/>
        </w:rPr>
        <w:lastRenderedPageBreak/>
        <w:drawing>
          <wp:inline distT="0" distB="0" distL="0" distR="0" wp14:anchorId="44F08230" wp14:editId="09E58E97">
            <wp:extent cx="4486655" cy="2032000"/>
            <wp:effectExtent l="0" t="0" r="9525" b="6350"/>
            <wp:docPr id="433503574" name="Picture 43350357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6496632"/>
                    <pic:cNvPicPr/>
                  </pic:nvPicPr>
                  <pic:blipFill>
                    <a:blip r:embed="rId87" cstate="print">
                      <a:extLst>
                        <a:ext uri="{28A0092B-C50C-407E-A947-70E740481C1C}">
                          <a14:useLocalDpi xmlns:a14="http://schemas.microsoft.com/office/drawing/2010/main" val="0"/>
                        </a:ext>
                      </a:extLst>
                    </a:blip>
                    <a:stretch>
                      <a:fillRect/>
                    </a:stretch>
                  </pic:blipFill>
                  <pic:spPr>
                    <a:xfrm>
                      <a:off x="0" y="0"/>
                      <a:ext cx="4486655" cy="2032000"/>
                    </a:xfrm>
                    <a:prstGeom prst="rect">
                      <a:avLst/>
                    </a:prstGeom>
                  </pic:spPr>
                </pic:pic>
              </a:graphicData>
            </a:graphic>
          </wp:inline>
        </w:drawing>
      </w:r>
    </w:p>
    <w:p w14:paraId="26B16355" w14:textId="77777777" w:rsidR="002F7DEE" w:rsidRDefault="002F7DEE" w:rsidP="002F7DEE">
      <w:pPr>
        <w:pStyle w:val="ListParagraph"/>
        <w:ind w:left="1080"/>
      </w:pPr>
    </w:p>
    <w:p w14:paraId="7E3C7AC2" w14:textId="067C5F0A" w:rsidR="002F7DEE" w:rsidRPr="00252157" w:rsidRDefault="002F7DEE" w:rsidP="00252FAC">
      <w:pPr>
        <w:pStyle w:val="ListParagraph"/>
        <w:numPr>
          <w:ilvl w:val="0"/>
          <w:numId w:val="49"/>
        </w:numPr>
        <w:rPr>
          <w:b/>
        </w:rPr>
      </w:pPr>
      <w:r w:rsidRPr="00252157">
        <w:rPr>
          <w:b/>
          <w:bCs/>
        </w:rPr>
        <w:t xml:space="preserve">Configure </w:t>
      </w:r>
      <w:proofErr w:type="spellStart"/>
      <w:r w:rsidRPr="00252157">
        <w:rPr>
          <w:b/>
          <w:bCs/>
        </w:rPr>
        <w:t>WinRM</w:t>
      </w:r>
      <w:proofErr w:type="spellEnd"/>
      <w:r w:rsidRPr="00252157">
        <w:rPr>
          <w:b/>
          <w:bCs/>
        </w:rPr>
        <w:t xml:space="preserve"> to listen on </w:t>
      </w:r>
      <w:r w:rsidR="00E16B21" w:rsidRPr="00252157">
        <w:rPr>
          <w:b/>
          <w:bCs/>
        </w:rPr>
        <w:t>5986.</w:t>
      </w:r>
    </w:p>
    <w:p w14:paraId="713E5E3B" w14:textId="77777777" w:rsidR="002F7DEE" w:rsidRDefault="002F7DEE" w:rsidP="003312D6">
      <w:pPr>
        <w:pStyle w:val="ListParagraph"/>
        <w:numPr>
          <w:ilvl w:val="0"/>
          <w:numId w:val="27"/>
        </w:numPr>
      </w:pPr>
      <w:r>
        <w:t>Open command prompt in admin mode</w:t>
      </w:r>
    </w:p>
    <w:p w14:paraId="00B20415" w14:textId="77777777" w:rsidR="002F7DEE" w:rsidRDefault="002F7DEE" w:rsidP="003312D6">
      <w:pPr>
        <w:pStyle w:val="ListParagraph"/>
        <w:numPr>
          <w:ilvl w:val="0"/>
          <w:numId w:val="27"/>
        </w:numPr>
      </w:pPr>
      <w:r w:rsidRPr="006D06D9">
        <w:t>Run the following command, pasting your new certificate’s thumbprint into the command (all on one line)</w:t>
      </w:r>
    </w:p>
    <w:p w14:paraId="48535CD7" w14:textId="77777777" w:rsidR="002F7DEE" w:rsidRDefault="002F7DEE" w:rsidP="002F7DEE">
      <w:pPr>
        <w:widowControl/>
        <w:shd w:val="clear" w:color="auto" w:fill="FFFFFF" w:themeFill="background1"/>
        <w:adjustRightInd w:val="0"/>
        <w:ind w:left="1800"/>
        <w:rPr>
          <w:rFonts w:ascii="Lucida Console" w:eastAsiaTheme="minorEastAsia" w:hAnsi="Lucida Console" w:cs="Lucida Console"/>
          <w:color w:val="0000FF"/>
          <w:sz w:val="18"/>
          <w:szCs w:val="18"/>
          <w:lang w:bidi="ar-SA"/>
        </w:rPr>
      </w:pPr>
    </w:p>
    <w:tbl>
      <w:tblPr>
        <w:tblStyle w:val="TableGrid"/>
        <w:tblW w:w="0" w:type="auto"/>
        <w:tblInd w:w="1800" w:type="dxa"/>
        <w:tblLook w:val="04A0" w:firstRow="1" w:lastRow="0" w:firstColumn="1" w:lastColumn="0" w:noHBand="0" w:noVBand="1"/>
      </w:tblPr>
      <w:tblGrid>
        <w:gridCol w:w="8108"/>
      </w:tblGrid>
      <w:tr w:rsidR="002F7DEE" w14:paraId="5B9D6BEC" w14:textId="77777777">
        <w:tc>
          <w:tcPr>
            <w:tcW w:w="9926" w:type="dxa"/>
          </w:tcPr>
          <w:p w14:paraId="411D7B53" w14:textId="77777777" w:rsidR="002F7DEE" w:rsidRDefault="002F7DEE">
            <w:pPr>
              <w:widowControl/>
              <w:shd w:val="clear" w:color="auto" w:fill="FFFFFF"/>
              <w:adjustRightInd w:val="0"/>
              <w:rPr>
                <w:rFonts w:ascii="Lucida Console" w:eastAsiaTheme="minorHAnsi" w:hAnsi="Lucida Console" w:cs="Lucida Console"/>
                <w:color w:val="auto"/>
                <w:sz w:val="18"/>
                <w:szCs w:val="18"/>
                <w:lang w:bidi="ar-SA"/>
              </w:rPr>
            </w:pPr>
            <w:proofErr w:type="spellStart"/>
            <w:r w:rsidRPr="00D119AD">
              <w:rPr>
                <w:rFonts w:ascii="Lucida Console" w:eastAsiaTheme="minorHAnsi" w:hAnsi="Lucida Console" w:cs="Lucida Console"/>
                <w:color w:val="0000FF"/>
                <w:sz w:val="18"/>
                <w:szCs w:val="18"/>
                <w:lang w:bidi="ar-SA"/>
              </w:rPr>
              <w:t>winrm</w:t>
            </w:r>
            <w:proofErr w:type="spellEnd"/>
            <w:r w:rsidRPr="00D119AD">
              <w:rPr>
                <w:rFonts w:ascii="Lucida Console" w:eastAsiaTheme="minorHAnsi" w:hAnsi="Lucida Console" w:cs="Lucida Console"/>
                <w:color w:val="auto"/>
                <w:sz w:val="18"/>
                <w:szCs w:val="18"/>
                <w:lang w:bidi="ar-SA"/>
              </w:rPr>
              <w:t xml:space="preserve"> </w:t>
            </w:r>
            <w:r w:rsidRPr="00D119AD">
              <w:rPr>
                <w:rFonts w:ascii="Lucida Console" w:eastAsiaTheme="minorHAnsi" w:hAnsi="Lucida Console" w:cs="Lucida Console"/>
                <w:color w:val="8A2BE2"/>
                <w:sz w:val="18"/>
                <w:szCs w:val="18"/>
                <w:lang w:bidi="ar-SA"/>
              </w:rPr>
              <w:t>create</w:t>
            </w:r>
            <w:r w:rsidRPr="00D119AD">
              <w:rPr>
                <w:rFonts w:ascii="Lucida Console" w:eastAsiaTheme="minorHAnsi" w:hAnsi="Lucida Console" w:cs="Lucida Console"/>
                <w:color w:val="auto"/>
                <w:sz w:val="18"/>
                <w:szCs w:val="18"/>
                <w:lang w:bidi="ar-SA"/>
              </w:rPr>
              <w:t xml:space="preserve"> </w:t>
            </w:r>
            <w:proofErr w:type="spellStart"/>
            <w:r w:rsidRPr="00D119AD">
              <w:rPr>
                <w:rFonts w:ascii="Lucida Console" w:eastAsiaTheme="minorHAnsi" w:hAnsi="Lucida Console" w:cs="Lucida Console"/>
                <w:color w:val="8A2BE2"/>
                <w:sz w:val="18"/>
                <w:szCs w:val="18"/>
                <w:lang w:bidi="ar-SA"/>
              </w:rPr>
              <w:t>winrm</w:t>
            </w:r>
            <w:proofErr w:type="spellEnd"/>
            <w:r w:rsidRPr="00D119AD">
              <w:rPr>
                <w:rFonts w:ascii="Lucida Console" w:eastAsiaTheme="minorHAnsi" w:hAnsi="Lucida Console" w:cs="Lucida Console"/>
                <w:color w:val="8A2BE2"/>
                <w:sz w:val="18"/>
                <w:szCs w:val="18"/>
                <w:lang w:bidi="ar-SA"/>
              </w:rPr>
              <w:t>/config/</w:t>
            </w:r>
            <w:proofErr w:type="spellStart"/>
            <w:r w:rsidRPr="00D119AD">
              <w:rPr>
                <w:rFonts w:ascii="Lucida Console" w:eastAsiaTheme="minorHAnsi" w:hAnsi="Lucida Console" w:cs="Lucida Console"/>
                <w:color w:val="8A2BE2"/>
                <w:sz w:val="18"/>
                <w:szCs w:val="18"/>
                <w:lang w:bidi="ar-SA"/>
              </w:rPr>
              <w:t>Listener?Address</w:t>
            </w:r>
            <w:proofErr w:type="spellEnd"/>
            <w:r w:rsidRPr="00D119AD">
              <w:rPr>
                <w:rFonts w:ascii="Lucida Console" w:eastAsiaTheme="minorHAnsi" w:hAnsi="Lucida Console" w:cs="Lucida Console"/>
                <w:color w:val="8A2BE2"/>
                <w:sz w:val="18"/>
                <w:szCs w:val="18"/>
                <w:lang w:bidi="ar-SA"/>
              </w:rPr>
              <w:t>=*+Transport=HTTPS</w:t>
            </w:r>
            <w:r w:rsidRPr="00D119AD">
              <w:rPr>
                <w:rFonts w:ascii="Lucida Console" w:eastAsiaTheme="minorHAnsi" w:hAnsi="Lucida Console" w:cs="Lucida Console"/>
                <w:color w:val="auto"/>
                <w:sz w:val="18"/>
                <w:szCs w:val="18"/>
                <w:lang w:bidi="ar-SA"/>
              </w:rPr>
              <w:t xml:space="preserve"> </w:t>
            </w:r>
            <w:proofErr w:type="gramStart"/>
            <w:r w:rsidRPr="00D119AD">
              <w:rPr>
                <w:rFonts w:ascii="Lucida Console" w:eastAsiaTheme="minorHAnsi" w:hAnsi="Lucida Console" w:cs="Lucida Console"/>
                <w:color w:val="auto"/>
                <w:sz w:val="18"/>
                <w:szCs w:val="18"/>
                <w:lang w:bidi="ar-SA"/>
              </w:rPr>
              <w:t>@{</w:t>
            </w:r>
            <w:proofErr w:type="gramEnd"/>
            <w:r w:rsidRPr="00D119AD">
              <w:rPr>
                <w:rFonts w:ascii="Lucida Console" w:eastAsiaTheme="minorHAnsi" w:hAnsi="Lucida Console" w:cs="Lucida Console"/>
                <w:color w:val="auto"/>
                <w:sz w:val="18"/>
                <w:szCs w:val="18"/>
                <w:lang w:bidi="ar-SA"/>
              </w:rPr>
              <w:t>Hostname</w:t>
            </w:r>
            <w:r w:rsidRPr="00D119AD">
              <w:rPr>
                <w:rFonts w:ascii="Lucida Console" w:eastAsiaTheme="minorHAnsi" w:hAnsi="Lucida Console" w:cs="Lucida Console"/>
                <w:color w:val="696969"/>
                <w:sz w:val="18"/>
                <w:szCs w:val="18"/>
                <w:lang w:bidi="ar-SA"/>
              </w:rPr>
              <w:t>=</w:t>
            </w:r>
            <w:r w:rsidRPr="00D119AD">
              <w:rPr>
                <w:rFonts w:ascii="Lucida Console" w:eastAsiaTheme="minorHAnsi" w:hAnsi="Lucida Console" w:cs="Lucida Console"/>
                <w:color w:val="8B0000"/>
                <w:sz w:val="18"/>
                <w:szCs w:val="18"/>
                <w:lang w:bidi="ar-SA"/>
              </w:rPr>
              <w:t>"</w:t>
            </w:r>
            <w:r w:rsidRPr="00B57F2C">
              <w:rPr>
                <w:rFonts w:ascii="Lucida Console" w:eastAsiaTheme="minorHAnsi" w:hAnsi="Lucida Console" w:cs="Lucida Console"/>
                <w:color w:val="8B0000"/>
                <w:sz w:val="18"/>
                <w:szCs w:val="18"/>
                <w:highlight w:val="yellow"/>
                <w:lang w:bidi="ar-SA"/>
              </w:rPr>
              <w:t>vmdatamartdev.hpefs-odessa.com</w:t>
            </w:r>
            <w:r w:rsidRPr="00D119AD">
              <w:rPr>
                <w:rFonts w:ascii="Lucida Console" w:eastAsiaTheme="minorHAnsi" w:hAnsi="Lucida Console" w:cs="Lucida Console"/>
                <w:color w:val="8B0000"/>
                <w:sz w:val="18"/>
                <w:szCs w:val="18"/>
                <w:lang w:bidi="ar-SA"/>
              </w:rPr>
              <w:t>"</w:t>
            </w:r>
            <w:r w:rsidRPr="00D119AD">
              <w:rPr>
                <w:rFonts w:ascii="Lucida Console" w:eastAsiaTheme="minorHAnsi" w:hAnsi="Lucida Console" w:cs="Lucida Console"/>
                <w:color w:val="auto"/>
                <w:sz w:val="18"/>
                <w:szCs w:val="18"/>
                <w:lang w:bidi="ar-SA"/>
              </w:rPr>
              <w:t>; CertificateThumbprint</w:t>
            </w:r>
            <w:r w:rsidRPr="00D119AD">
              <w:rPr>
                <w:rFonts w:ascii="Lucida Console" w:eastAsiaTheme="minorHAnsi" w:hAnsi="Lucida Console" w:cs="Lucida Console"/>
                <w:color w:val="696969"/>
                <w:sz w:val="18"/>
                <w:szCs w:val="18"/>
                <w:lang w:bidi="ar-SA"/>
              </w:rPr>
              <w:t>=</w:t>
            </w:r>
            <w:r w:rsidRPr="00D119AD">
              <w:rPr>
                <w:rFonts w:ascii="Lucida Console" w:eastAsiaTheme="minorHAnsi" w:hAnsi="Lucida Console" w:cs="Lucida Console"/>
                <w:color w:val="8B0000"/>
                <w:sz w:val="18"/>
                <w:szCs w:val="18"/>
                <w:lang w:bidi="ar-SA"/>
              </w:rPr>
              <w:t>"3F9DB70C21C987D1D7807D2B7B3613DDB071902E"</w:t>
            </w:r>
            <w:r w:rsidRPr="00D119AD">
              <w:rPr>
                <w:rFonts w:ascii="Lucida Console" w:eastAsiaTheme="minorHAnsi" w:hAnsi="Lucida Console" w:cs="Lucida Console"/>
                <w:color w:val="auto"/>
                <w:sz w:val="18"/>
                <w:szCs w:val="18"/>
                <w:lang w:bidi="ar-SA"/>
              </w:rPr>
              <w:t>}</w:t>
            </w:r>
            <w:r>
              <w:rPr>
                <w:rFonts w:ascii="Lucida Console" w:eastAsiaTheme="minorHAnsi" w:hAnsi="Lucida Console" w:cs="Lucida Console"/>
                <w:color w:val="auto"/>
                <w:sz w:val="18"/>
                <w:szCs w:val="18"/>
                <w:lang w:bidi="ar-SA"/>
              </w:rPr>
              <w:t xml:space="preserve"> </w:t>
            </w:r>
          </w:p>
          <w:p w14:paraId="2310EE94" w14:textId="77777777" w:rsidR="002F7DEE" w:rsidRDefault="002F7DEE">
            <w:pPr>
              <w:widowControl/>
              <w:adjustRightInd w:val="0"/>
              <w:rPr>
                <w:rFonts w:ascii="Lucida Console" w:eastAsiaTheme="minorHAnsi" w:hAnsi="Lucida Console" w:cs="Lucida Console"/>
                <w:color w:val="0000FF"/>
                <w:sz w:val="18"/>
                <w:szCs w:val="18"/>
                <w:lang w:bidi="ar-SA"/>
              </w:rPr>
            </w:pPr>
          </w:p>
        </w:tc>
      </w:tr>
    </w:tbl>
    <w:p w14:paraId="41421380" w14:textId="77777777" w:rsidR="002F7DEE" w:rsidRDefault="002F7DEE" w:rsidP="002F7DEE">
      <w:pPr>
        <w:widowControl/>
        <w:shd w:val="clear" w:color="auto" w:fill="FFFFFF" w:themeFill="background1"/>
        <w:adjustRightInd w:val="0"/>
        <w:ind w:left="1800"/>
        <w:rPr>
          <w:rFonts w:ascii="Lucida Console" w:eastAsiaTheme="minorEastAsia" w:hAnsi="Lucida Console" w:cs="Lucida Console"/>
          <w:color w:val="0000FF"/>
          <w:sz w:val="18"/>
          <w:szCs w:val="18"/>
          <w:lang w:bidi="ar-SA"/>
        </w:rPr>
      </w:pPr>
    </w:p>
    <w:p w14:paraId="1EF2FC61" w14:textId="77777777" w:rsidR="002F7DEE" w:rsidRDefault="002F7DEE" w:rsidP="002F7DEE">
      <w:pPr>
        <w:widowControl/>
        <w:shd w:val="clear" w:color="auto" w:fill="FFFFFF" w:themeFill="background1"/>
        <w:adjustRightInd w:val="0"/>
        <w:ind w:left="1800"/>
        <w:rPr>
          <w:rFonts w:ascii="Lucida Console" w:eastAsiaTheme="minorEastAsia" w:hAnsi="Lucida Console" w:cs="Lucida Console"/>
          <w:color w:val="auto"/>
          <w:sz w:val="18"/>
          <w:szCs w:val="18"/>
          <w:lang w:bidi="ar-SA"/>
        </w:rPr>
      </w:pPr>
    </w:p>
    <w:p w14:paraId="0018021D" w14:textId="36CD4D67" w:rsidR="005350EC" w:rsidRDefault="005350EC" w:rsidP="005350EC"/>
    <w:p w14:paraId="00908C13" w14:textId="40F8B716" w:rsidR="00A512C6" w:rsidRDefault="002F7DEE" w:rsidP="002F7DEE">
      <w:pPr>
        <w:pStyle w:val="Heading3"/>
      </w:pPr>
      <w:bookmarkStart w:id="114" w:name="_Toc137050146"/>
      <w:r>
        <w:t>9</w:t>
      </w:r>
      <w:r w:rsidR="00A512C6">
        <w:t>.</w:t>
      </w:r>
      <w:r>
        <w:t>1.3</w:t>
      </w:r>
      <w:r w:rsidR="00A512C6">
        <w:t xml:space="preserve"> Automated Pipeline Deployment Workflow</w:t>
      </w:r>
      <w:bookmarkEnd w:id="114"/>
    </w:p>
    <w:p w14:paraId="4D896F0B" w14:textId="77777777" w:rsidR="00D71673" w:rsidRDefault="004C58AD" w:rsidP="004C58AD">
      <w:pPr>
        <w:rPr>
          <w:b/>
          <w:bCs/>
        </w:rPr>
      </w:pPr>
      <w:r w:rsidRPr="004C58AD">
        <w:rPr>
          <w:b/>
          <w:bCs/>
        </w:rPr>
        <w:t xml:space="preserve">Note: </w:t>
      </w:r>
    </w:p>
    <w:p w14:paraId="0E3E54E5" w14:textId="75BF7923" w:rsidR="004C58AD" w:rsidRDefault="004C58AD" w:rsidP="00F241CE">
      <w:pPr>
        <w:pStyle w:val="ListParagraph"/>
        <w:numPr>
          <w:ilvl w:val="0"/>
          <w:numId w:val="22"/>
        </w:numPr>
      </w:pPr>
      <w:r>
        <w:t>Doc Portal service is only deployed in DEV &amp; ITG environments. This service is not applicable to deploy in STG and Production</w:t>
      </w:r>
    </w:p>
    <w:p w14:paraId="3D36AA1D" w14:textId="7C149961" w:rsidR="00D71673" w:rsidRDefault="00913CCB" w:rsidP="00F241CE">
      <w:pPr>
        <w:pStyle w:val="ListParagraph"/>
        <w:numPr>
          <w:ilvl w:val="0"/>
          <w:numId w:val="22"/>
        </w:numPr>
      </w:pPr>
      <w:r>
        <w:t xml:space="preserve">For STG and Production, deployment should be done for all </w:t>
      </w:r>
      <w:r w:rsidR="005F59E0">
        <w:t>HA instances.</w:t>
      </w:r>
    </w:p>
    <w:p w14:paraId="5C4DA10F" w14:textId="77777777" w:rsidR="004C58AD" w:rsidRPr="004C58AD" w:rsidRDefault="004C58AD" w:rsidP="004C58AD"/>
    <w:p w14:paraId="116E43F1" w14:textId="42A5C7C9" w:rsidR="00A512C6" w:rsidRPr="00A512C6" w:rsidRDefault="0004678F" w:rsidP="00A512C6">
      <w:r>
        <w:rPr>
          <w:noProof/>
        </w:rPr>
        <w:lastRenderedPageBreak/>
        <w:drawing>
          <wp:inline distT="0" distB="0" distL="0" distR="0" wp14:anchorId="38FB75CD" wp14:editId="1C94D88B">
            <wp:extent cx="5273898" cy="4896509"/>
            <wp:effectExtent l="0" t="0" r="317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280735" cy="4902857"/>
                    </a:xfrm>
                    <a:prstGeom prst="rect">
                      <a:avLst/>
                    </a:prstGeom>
                    <a:noFill/>
                    <a:ln>
                      <a:noFill/>
                    </a:ln>
                  </pic:spPr>
                </pic:pic>
              </a:graphicData>
            </a:graphic>
          </wp:inline>
        </w:drawing>
      </w:r>
    </w:p>
    <w:p w14:paraId="61F44C37" w14:textId="77777777" w:rsidR="005350EC" w:rsidRPr="005350EC" w:rsidRDefault="005350EC" w:rsidP="005350EC"/>
    <w:p w14:paraId="6C94DF87" w14:textId="73FDD6D6" w:rsidR="00544236" w:rsidRDefault="002F7DEE" w:rsidP="002F7DEE">
      <w:pPr>
        <w:pStyle w:val="Heading3"/>
      </w:pPr>
      <w:bookmarkStart w:id="115" w:name="_Toc137050147"/>
      <w:r>
        <w:t>9</w:t>
      </w:r>
      <w:r w:rsidR="00544236">
        <w:t>.</w:t>
      </w:r>
      <w:r w:rsidR="00B54F7F">
        <w:t>1.4</w:t>
      </w:r>
      <w:r w:rsidR="00544236">
        <w:t xml:space="preserve"> </w:t>
      </w:r>
      <w:r>
        <w:t xml:space="preserve">Release </w:t>
      </w:r>
      <w:r w:rsidR="00544236">
        <w:t>Pipeline Setup</w:t>
      </w:r>
      <w:bookmarkEnd w:id="115"/>
    </w:p>
    <w:p w14:paraId="09F873FC" w14:textId="0A7FF466" w:rsidR="5E897128" w:rsidRDefault="5E897128" w:rsidP="6854D2FB"/>
    <w:p w14:paraId="4FE3289B" w14:textId="4C84460F" w:rsidR="1697F35C" w:rsidRDefault="00B54F7F" w:rsidP="00B54F7F">
      <w:pPr>
        <w:pStyle w:val="Heading4"/>
        <w:rPr>
          <w:b/>
          <w:bCs/>
        </w:rPr>
      </w:pPr>
      <w:r>
        <w:rPr>
          <w:b/>
          <w:bCs/>
        </w:rPr>
        <w:t>9</w:t>
      </w:r>
      <w:r w:rsidR="1C2609FA" w:rsidRPr="6854D2FB">
        <w:rPr>
          <w:b/>
          <w:bCs/>
        </w:rPr>
        <w:t>.</w:t>
      </w:r>
      <w:r>
        <w:rPr>
          <w:b/>
          <w:bCs/>
        </w:rPr>
        <w:t>1</w:t>
      </w:r>
      <w:r w:rsidR="1C2609FA" w:rsidRPr="6854D2FB">
        <w:rPr>
          <w:b/>
          <w:bCs/>
        </w:rPr>
        <w:t>.</w:t>
      </w:r>
      <w:r>
        <w:rPr>
          <w:b/>
          <w:bCs/>
        </w:rPr>
        <w:t>4.</w:t>
      </w:r>
      <w:r w:rsidR="1C2609FA" w:rsidRPr="6854D2FB">
        <w:rPr>
          <w:b/>
          <w:bCs/>
        </w:rPr>
        <w:t xml:space="preserve">1 Pipeline - </w:t>
      </w:r>
      <w:r w:rsidR="1C2609FA" w:rsidRPr="6854D2FB">
        <w:t>Get &amp; Deploy Artifacts</w:t>
      </w:r>
    </w:p>
    <w:p w14:paraId="5F0F651B" w14:textId="77777777" w:rsidR="1697F35C" w:rsidRDefault="1C2609FA" w:rsidP="00F241CE">
      <w:pPr>
        <w:pStyle w:val="ListParagraph"/>
        <w:numPr>
          <w:ilvl w:val="2"/>
          <w:numId w:val="16"/>
        </w:numPr>
        <w:rPr>
          <w:b/>
          <w:bCs/>
        </w:rPr>
      </w:pPr>
      <w:r w:rsidRPr="6854D2FB">
        <w:rPr>
          <w:b/>
          <w:bCs/>
        </w:rPr>
        <w:t xml:space="preserve">Job - </w:t>
      </w:r>
      <w:r>
        <w:t>Getting Contents from Storage and Deploy in Artifacts</w:t>
      </w:r>
    </w:p>
    <w:p w14:paraId="64975856" w14:textId="77777777" w:rsidR="1697F35C" w:rsidRDefault="1C2609FA" w:rsidP="00F241CE">
      <w:pPr>
        <w:pStyle w:val="ListParagraph"/>
        <w:numPr>
          <w:ilvl w:val="2"/>
          <w:numId w:val="16"/>
        </w:numPr>
        <w:rPr>
          <w:b/>
          <w:bCs/>
        </w:rPr>
      </w:pPr>
      <w:r w:rsidRPr="6854D2FB">
        <w:rPr>
          <w:b/>
          <w:bCs/>
        </w:rPr>
        <w:t xml:space="preserve">Task List - </w:t>
      </w:r>
    </w:p>
    <w:p w14:paraId="581D2D14" w14:textId="5FF0FF7F" w:rsidR="1697F35C" w:rsidRDefault="1C2609FA" w:rsidP="6854D2FB">
      <w:pPr>
        <w:pStyle w:val="ListParagraph"/>
        <w:ind w:left="720"/>
      </w:pPr>
      <w:r>
        <w:rPr>
          <w:noProof/>
        </w:rPr>
        <w:lastRenderedPageBreak/>
        <w:drawing>
          <wp:inline distT="0" distB="0" distL="0" distR="0" wp14:anchorId="5EDE1ADA" wp14:editId="0BBAF5F2">
            <wp:extent cx="4572000" cy="2971800"/>
            <wp:effectExtent l="0" t="0" r="0" b="0"/>
            <wp:docPr id="2094512253" name="Picture 2094512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extLst>
                        <a:ext uri="{28A0092B-C50C-407E-A947-70E740481C1C}">
                          <a14:useLocalDpi xmlns:a14="http://schemas.microsoft.com/office/drawing/2010/main" val="0"/>
                        </a:ext>
                      </a:extLst>
                    </a:blip>
                    <a:stretch>
                      <a:fillRect/>
                    </a:stretch>
                  </pic:blipFill>
                  <pic:spPr>
                    <a:xfrm>
                      <a:off x="0" y="0"/>
                      <a:ext cx="4572000" cy="2971800"/>
                    </a:xfrm>
                    <a:prstGeom prst="rect">
                      <a:avLst/>
                    </a:prstGeom>
                  </pic:spPr>
                </pic:pic>
              </a:graphicData>
            </a:graphic>
          </wp:inline>
        </w:drawing>
      </w:r>
    </w:p>
    <w:p w14:paraId="0048E607" w14:textId="4A3C0D3F" w:rsidR="1697F35C" w:rsidRDefault="1697F35C" w:rsidP="6854D2FB">
      <w:pPr>
        <w:pStyle w:val="ListParagraph"/>
        <w:ind w:left="720"/>
      </w:pPr>
    </w:p>
    <w:p w14:paraId="2D4ED3B3" w14:textId="2448EE53" w:rsidR="1697F35C" w:rsidRDefault="00B54F7F" w:rsidP="00B54F7F">
      <w:pPr>
        <w:pStyle w:val="Heading4"/>
      </w:pPr>
      <w:r>
        <w:t>9</w:t>
      </w:r>
      <w:r w:rsidR="1C2609FA" w:rsidRPr="6854D2FB">
        <w:t>.</w:t>
      </w:r>
      <w:r>
        <w:t>1</w:t>
      </w:r>
      <w:r w:rsidR="1C2609FA" w:rsidRPr="6854D2FB">
        <w:t>.</w:t>
      </w:r>
      <w:r>
        <w:t>4.</w:t>
      </w:r>
      <w:r w:rsidR="1C2609FA" w:rsidRPr="6854D2FB">
        <w:t xml:space="preserve">2 Pipeline - </w:t>
      </w:r>
      <w:proofErr w:type="spellStart"/>
      <w:r w:rsidR="1C2609FA" w:rsidRPr="6854D2FB">
        <w:t>PartnerPortal</w:t>
      </w:r>
      <w:proofErr w:type="spellEnd"/>
      <w:r w:rsidR="1C2609FA">
        <w:t xml:space="preserve"> W Artifacts</w:t>
      </w:r>
    </w:p>
    <w:p w14:paraId="6AD16709" w14:textId="77777777" w:rsidR="1697F35C" w:rsidRDefault="1C2609FA" w:rsidP="00F241CE">
      <w:pPr>
        <w:pStyle w:val="ListParagraph"/>
        <w:numPr>
          <w:ilvl w:val="2"/>
          <w:numId w:val="16"/>
        </w:numPr>
        <w:rPr>
          <w:b/>
          <w:bCs/>
        </w:rPr>
      </w:pPr>
      <w:r w:rsidRPr="6854D2FB">
        <w:rPr>
          <w:b/>
          <w:bCs/>
        </w:rPr>
        <w:t>Job – Read Artifacts</w:t>
      </w:r>
    </w:p>
    <w:p w14:paraId="1A4B86AE" w14:textId="77777777" w:rsidR="1697F35C" w:rsidRDefault="1C2609FA" w:rsidP="00F241CE">
      <w:pPr>
        <w:pStyle w:val="ListParagraph"/>
        <w:numPr>
          <w:ilvl w:val="2"/>
          <w:numId w:val="16"/>
        </w:numPr>
        <w:rPr>
          <w:b/>
          <w:bCs/>
        </w:rPr>
      </w:pPr>
      <w:r w:rsidRPr="6854D2FB">
        <w:rPr>
          <w:b/>
          <w:bCs/>
        </w:rPr>
        <w:t xml:space="preserve">Task List – </w:t>
      </w:r>
    </w:p>
    <w:p w14:paraId="0D5BE40B" w14:textId="77777777" w:rsidR="1697F35C" w:rsidRDefault="1697F35C" w:rsidP="6854D2FB">
      <w:pPr>
        <w:pStyle w:val="ListParagraph"/>
        <w:ind w:left="720"/>
        <w:rPr>
          <w:b/>
          <w:bCs/>
        </w:rPr>
      </w:pPr>
    </w:p>
    <w:p w14:paraId="634B1B77" w14:textId="06CE27D8" w:rsidR="1697F35C" w:rsidRDefault="1C2609FA" w:rsidP="6854D2FB">
      <w:r>
        <w:rPr>
          <w:noProof/>
        </w:rPr>
        <w:drawing>
          <wp:inline distT="0" distB="0" distL="0" distR="0" wp14:anchorId="6D892F15" wp14:editId="12A97476">
            <wp:extent cx="4572000" cy="1276350"/>
            <wp:effectExtent l="0" t="0" r="0" b="0"/>
            <wp:docPr id="1971002826" name="Picture 1971002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4572000" cy="1276350"/>
                    </a:xfrm>
                    <a:prstGeom prst="rect">
                      <a:avLst/>
                    </a:prstGeom>
                  </pic:spPr>
                </pic:pic>
              </a:graphicData>
            </a:graphic>
          </wp:inline>
        </w:drawing>
      </w:r>
    </w:p>
    <w:p w14:paraId="542E5DDA" w14:textId="2D978615" w:rsidR="1697F35C" w:rsidRDefault="1697F35C" w:rsidP="6854D2FB"/>
    <w:p w14:paraId="494699B7" w14:textId="6762D430" w:rsidR="1697F35C" w:rsidRDefault="00B54F7F" w:rsidP="00D571AA">
      <w:pPr>
        <w:pStyle w:val="Heading4"/>
      </w:pPr>
      <w:r>
        <w:t>9</w:t>
      </w:r>
      <w:r w:rsidR="1C2609FA">
        <w:t>.</w:t>
      </w:r>
      <w:r>
        <w:t>1.4.</w:t>
      </w:r>
      <w:r w:rsidR="1C2609FA">
        <w:t>3 Pipeline</w:t>
      </w:r>
      <w:r w:rsidR="1C2609FA" w:rsidRPr="6854D2FB">
        <w:rPr>
          <w:b/>
          <w:bCs/>
        </w:rPr>
        <w:t xml:space="preserve"> - </w:t>
      </w:r>
      <w:r w:rsidR="1C2609FA">
        <w:t xml:space="preserve">Restart </w:t>
      </w:r>
      <w:proofErr w:type="spellStart"/>
      <w:r w:rsidR="1C2609FA">
        <w:t>PartnerPortal</w:t>
      </w:r>
      <w:proofErr w:type="spellEnd"/>
      <w:r w:rsidR="1C2609FA">
        <w:t xml:space="preserve"> App Services</w:t>
      </w:r>
    </w:p>
    <w:p w14:paraId="5DC852FE" w14:textId="77777777" w:rsidR="1697F35C" w:rsidRDefault="1C2609FA" w:rsidP="00F241CE">
      <w:pPr>
        <w:pStyle w:val="ListParagraph"/>
        <w:numPr>
          <w:ilvl w:val="0"/>
          <w:numId w:val="19"/>
        </w:numPr>
        <w:rPr>
          <w:b/>
          <w:bCs/>
        </w:rPr>
      </w:pPr>
      <w:r w:rsidRPr="6854D2FB">
        <w:rPr>
          <w:b/>
          <w:bCs/>
        </w:rPr>
        <w:t xml:space="preserve">Job – </w:t>
      </w:r>
      <w:r>
        <w:t>Start App Services</w:t>
      </w:r>
    </w:p>
    <w:p w14:paraId="0A35E650" w14:textId="77777777" w:rsidR="1697F35C" w:rsidRDefault="1C2609FA" w:rsidP="00F241CE">
      <w:pPr>
        <w:pStyle w:val="ListParagraph"/>
        <w:numPr>
          <w:ilvl w:val="0"/>
          <w:numId w:val="19"/>
        </w:numPr>
        <w:rPr>
          <w:b/>
          <w:bCs/>
        </w:rPr>
      </w:pPr>
      <w:r w:rsidRPr="6854D2FB">
        <w:rPr>
          <w:b/>
          <w:bCs/>
        </w:rPr>
        <w:t xml:space="preserve">Task List - </w:t>
      </w:r>
    </w:p>
    <w:p w14:paraId="19C947AF" w14:textId="7D0D8CC3" w:rsidR="1697F35C" w:rsidRDefault="1C2609FA" w:rsidP="0062178D">
      <w:pPr>
        <w:pBdr>
          <w:bottom w:val="single" w:sz="6" w:space="1" w:color="auto"/>
        </w:pBdr>
      </w:pPr>
      <w:r>
        <w:rPr>
          <w:noProof/>
        </w:rPr>
        <w:lastRenderedPageBreak/>
        <w:drawing>
          <wp:inline distT="0" distB="0" distL="0" distR="0" wp14:anchorId="43582EFF" wp14:editId="0976F8BF">
            <wp:extent cx="4572000" cy="2886075"/>
            <wp:effectExtent l="0" t="0" r="0" b="0"/>
            <wp:docPr id="1161134157" name="Picture 1161134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extLst>
                        <a:ext uri="{28A0092B-C50C-407E-A947-70E740481C1C}">
                          <a14:useLocalDpi xmlns:a14="http://schemas.microsoft.com/office/drawing/2010/main" val="0"/>
                        </a:ext>
                      </a:extLst>
                    </a:blip>
                    <a:stretch>
                      <a:fillRect/>
                    </a:stretch>
                  </pic:blipFill>
                  <pic:spPr>
                    <a:xfrm>
                      <a:off x="0" y="0"/>
                      <a:ext cx="4572000" cy="2886075"/>
                    </a:xfrm>
                    <a:prstGeom prst="rect">
                      <a:avLst/>
                    </a:prstGeom>
                  </pic:spPr>
                </pic:pic>
              </a:graphicData>
            </a:graphic>
          </wp:inline>
        </w:drawing>
      </w:r>
    </w:p>
    <w:p w14:paraId="7F5C67FE" w14:textId="2B7792F7" w:rsidR="00251446" w:rsidRDefault="00251446" w:rsidP="00251446">
      <w:pPr>
        <w:pStyle w:val="Heading2"/>
      </w:pPr>
      <w:bookmarkStart w:id="116" w:name="_Toc137050148"/>
      <w:r>
        <w:t>9.2 Pipeline Setup – ITG (</w:t>
      </w:r>
      <w:r w:rsidRPr="00BA087A">
        <w:rPr>
          <w:highlight w:val="yellow"/>
        </w:rPr>
        <w:t xml:space="preserve">HPE </w:t>
      </w:r>
      <w:commentRangeStart w:id="117"/>
      <w:r w:rsidRPr="00BA087A">
        <w:rPr>
          <w:highlight w:val="yellow"/>
        </w:rPr>
        <w:t>owned</w:t>
      </w:r>
      <w:commentRangeEnd w:id="117"/>
      <w:r w:rsidR="00E635DF">
        <w:rPr>
          <w:rStyle w:val="CommentReference"/>
        </w:rPr>
        <w:commentReference w:id="117"/>
      </w:r>
      <w:r>
        <w:t>)</w:t>
      </w:r>
      <w:bookmarkEnd w:id="116"/>
    </w:p>
    <w:p w14:paraId="064305A5" w14:textId="48926AAA" w:rsidR="7041F118" w:rsidRDefault="2D8A9ABB" w:rsidP="1A46DEE1">
      <w:pPr>
        <w:pStyle w:val="Heading3"/>
      </w:pPr>
      <w:bookmarkStart w:id="119" w:name="_Toc137050149"/>
      <w:r>
        <w:t>9.</w:t>
      </w:r>
      <w:r w:rsidR="1A799256">
        <w:t>2</w:t>
      </w:r>
      <w:r>
        <w:t>.1 Prerequisite Configuration/Permissions</w:t>
      </w:r>
      <w:bookmarkEnd w:id="119"/>
    </w:p>
    <w:p w14:paraId="55E2DEED" w14:textId="28292FE2" w:rsidR="7041F118" w:rsidRDefault="124C9EA9" w:rsidP="7041F118">
      <w:r>
        <w:t xml:space="preserve">Below table contains the permissions granted for </w:t>
      </w:r>
      <w:r w:rsidR="36CC5AD7">
        <w:t>ITG</w:t>
      </w:r>
      <w:r>
        <w:t xml:space="preserve"> environment and are the pre-requisite configuration for DevOps Pipeline setup. </w:t>
      </w:r>
    </w:p>
    <w:p w14:paraId="30D142C6" w14:textId="77777777" w:rsidR="7041F118" w:rsidRDefault="7041F118" w:rsidP="7041F118"/>
    <w:p w14:paraId="14424A09" w14:textId="77777777" w:rsidR="00B362CA" w:rsidRDefault="00B362CA" w:rsidP="00B362CA">
      <w:r w:rsidRPr="009A4F09">
        <w:rPr>
          <w:highlight w:val="yellow"/>
        </w:rPr>
        <w:t>NOTE: Below access is to be reviewed before proceeding for granting access.</w:t>
      </w:r>
    </w:p>
    <w:p w14:paraId="04F05D92" w14:textId="77777777" w:rsidR="00B362CA" w:rsidRDefault="00B362CA" w:rsidP="7041F118"/>
    <w:p w14:paraId="3DB9BA26" w14:textId="77777777" w:rsidR="00466352" w:rsidRDefault="00466352" w:rsidP="00466352">
      <w:pPr>
        <w:rPr>
          <w:b/>
          <w:color w:val="FFC000"/>
        </w:rPr>
      </w:pPr>
      <w:r w:rsidRPr="13697325">
        <w:rPr>
          <w:b/>
          <w:color w:val="FFC000"/>
        </w:rPr>
        <w:t>Note: Similar permissions are required to be granted for higher environments to set up DevOps Pipeline.</w:t>
      </w:r>
    </w:p>
    <w:tbl>
      <w:tblPr>
        <w:tblW w:w="0" w:type="auto"/>
        <w:tblLook w:val="0420" w:firstRow="1" w:lastRow="0" w:firstColumn="0" w:lastColumn="0" w:noHBand="0" w:noVBand="1"/>
      </w:tblPr>
      <w:tblGrid>
        <w:gridCol w:w="2277"/>
        <w:gridCol w:w="2277"/>
        <w:gridCol w:w="2534"/>
        <w:gridCol w:w="2810"/>
      </w:tblGrid>
      <w:tr w:rsidR="00466352" w14:paraId="14B326F7" w14:textId="77777777">
        <w:trPr>
          <w:trHeight w:val="369"/>
        </w:trPr>
        <w:tc>
          <w:tcPr>
            <w:tcW w:w="2412"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4472C4"/>
            <w:tcMar>
              <w:top w:w="40" w:type="dxa"/>
              <w:left w:w="79" w:type="dxa"/>
              <w:bottom w:w="40" w:type="dxa"/>
              <w:right w:w="79" w:type="dxa"/>
            </w:tcMar>
          </w:tcPr>
          <w:p w14:paraId="192712C8" w14:textId="77777777" w:rsidR="00466352" w:rsidRDefault="00466352">
            <w:pPr>
              <w:jc w:val="center"/>
              <w:rPr>
                <w:color w:val="FFFFFF" w:themeColor="background1"/>
              </w:rPr>
            </w:pPr>
            <w:r w:rsidRPr="115F9DC0">
              <w:rPr>
                <w:b/>
                <w:bCs/>
                <w:color w:val="FFFFFF" w:themeColor="background1"/>
              </w:rPr>
              <w:t>Type/</w:t>
            </w:r>
          </w:p>
          <w:p w14:paraId="0B08475E" w14:textId="77777777" w:rsidR="00466352" w:rsidRDefault="00466352">
            <w:pPr>
              <w:jc w:val="center"/>
              <w:rPr>
                <w:color w:val="FFFFFF" w:themeColor="background1"/>
              </w:rPr>
            </w:pPr>
            <w:r w:rsidRPr="115F9DC0">
              <w:rPr>
                <w:b/>
                <w:bCs/>
                <w:color w:val="FFFFFF" w:themeColor="background1"/>
              </w:rPr>
              <w:t>Category</w:t>
            </w:r>
          </w:p>
        </w:tc>
        <w:tc>
          <w:tcPr>
            <w:tcW w:w="2412"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4472C4"/>
            <w:tcMar>
              <w:top w:w="40" w:type="dxa"/>
              <w:left w:w="79" w:type="dxa"/>
              <w:bottom w:w="40" w:type="dxa"/>
              <w:right w:w="79" w:type="dxa"/>
            </w:tcMar>
          </w:tcPr>
          <w:p w14:paraId="57A6AA47" w14:textId="77777777" w:rsidR="00466352" w:rsidRDefault="00466352">
            <w:pPr>
              <w:jc w:val="center"/>
              <w:rPr>
                <w:color w:val="FFFFFF" w:themeColor="background1"/>
              </w:rPr>
            </w:pPr>
            <w:r w:rsidRPr="115F9DC0">
              <w:rPr>
                <w:b/>
                <w:bCs/>
                <w:color w:val="FFFFFF" w:themeColor="background1"/>
              </w:rPr>
              <w:t>Pre-configuration Permission Tasks</w:t>
            </w:r>
          </w:p>
        </w:tc>
        <w:tc>
          <w:tcPr>
            <w:tcW w:w="2614"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4472C4"/>
            <w:tcMar>
              <w:top w:w="40" w:type="dxa"/>
              <w:left w:w="79" w:type="dxa"/>
              <w:bottom w:w="40" w:type="dxa"/>
              <w:right w:w="79" w:type="dxa"/>
            </w:tcMar>
          </w:tcPr>
          <w:p w14:paraId="2FDF4A6C" w14:textId="77777777" w:rsidR="00466352" w:rsidRDefault="00466352">
            <w:pPr>
              <w:jc w:val="center"/>
              <w:rPr>
                <w:color w:val="FFFFFF" w:themeColor="background1"/>
              </w:rPr>
            </w:pPr>
            <w:r w:rsidRPr="115F9DC0">
              <w:rPr>
                <w:b/>
                <w:bCs/>
                <w:color w:val="FFFFFF" w:themeColor="background1"/>
              </w:rPr>
              <w:t>Object/</w:t>
            </w:r>
          </w:p>
          <w:p w14:paraId="2436E8E7" w14:textId="77777777" w:rsidR="00466352" w:rsidRDefault="00466352">
            <w:pPr>
              <w:jc w:val="center"/>
              <w:rPr>
                <w:color w:val="FFFFFF" w:themeColor="background1"/>
              </w:rPr>
            </w:pPr>
            <w:r w:rsidRPr="115F9DC0">
              <w:rPr>
                <w:b/>
                <w:bCs/>
                <w:color w:val="FFFFFF" w:themeColor="background1"/>
              </w:rPr>
              <w:t>Resource Name</w:t>
            </w:r>
          </w:p>
        </w:tc>
        <w:tc>
          <w:tcPr>
            <w:tcW w:w="2946"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4472C4"/>
            <w:tcMar>
              <w:top w:w="40" w:type="dxa"/>
              <w:left w:w="79" w:type="dxa"/>
              <w:bottom w:w="40" w:type="dxa"/>
              <w:right w:w="79" w:type="dxa"/>
            </w:tcMar>
          </w:tcPr>
          <w:p w14:paraId="6991AD53" w14:textId="77777777" w:rsidR="00466352" w:rsidRDefault="00466352">
            <w:pPr>
              <w:jc w:val="center"/>
              <w:rPr>
                <w:color w:val="FFFFFF" w:themeColor="background1"/>
              </w:rPr>
            </w:pPr>
            <w:r w:rsidRPr="115F9DC0">
              <w:rPr>
                <w:b/>
                <w:bCs/>
                <w:color w:val="FFFFFF" w:themeColor="background1"/>
              </w:rPr>
              <w:t>Notes</w:t>
            </w:r>
          </w:p>
        </w:tc>
      </w:tr>
      <w:tr w:rsidR="00466352" w14:paraId="4F019B3C" w14:textId="77777777">
        <w:trPr>
          <w:trHeight w:val="369"/>
        </w:trPr>
        <w:tc>
          <w:tcPr>
            <w:tcW w:w="2412" w:type="dxa"/>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FD5EA"/>
            <w:tcMar>
              <w:top w:w="40" w:type="dxa"/>
              <w:left w:w="79" w:type="dxa"/>
              <w:bottom w:w="40" w:type="dxa"/>
              <w:right w:w="79" w:type="dxa"/>
            </w:tcMar>
          </w:tcPr>
          <w:p w14:paraId="37EA9518" w14:textId="77777777" w:rsidR="00466352" w:rsidRDefault="00466352">
            <w:r>
              <w:t>Azure Service Principal</w:t>
            </w:r>
          </w:p>
        </w:tc>
        <w:tc>
          <w:tcPr>
            <w:tcW w:w="2412" w:type="dxa"/>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FD5EA"/>
            <w:tcMar>
              <w:top w:w="40" w:type="dxa"/>
              <w:left w:w="79" w:type="dxa"/>
              <w:bottom w:w="40" w:type="dxa"/>
              <w:right w:w="79" w:type="dxa"/>
            </w:tcMar>
          </w:tcPr>
          <w:p w14:paraId="3D667882" w14:textId="77777777" w:rsidR="00466352" w:rsidRDefault="00466352">
            <w:r>
              <w:t>Create DevOps Service Principal (SP)</w:t>
            </w:r>
          </w:p>
        </w:tc>
        <w:tc>
          <w:tcPr>
            <w:tcW w:w="2614" w:type="dxa"/>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FD5EA"/>
            <w:tcMar>
              <w:top w:w="40" w:type="dxa"/>
              <w:left w:w="79" w:type="dxa"/>
              <w:bottom w:w="40" w:type="dxa"/>
              <w:right w:w="79" w:type="dxa"/>
            </w:tcMar>
          </w:tcPr>
          <w:p w14:paraId="1F29F54F" w14:textId="77777777" w:rsidR="00466352" w:rsidRDefault="00466352">
            <w:pPr>
              <w:rPr>
                <w:b/>
                <w:bCs/>
              </w:rPr>
            </w:pPr>
            <w:r w:rsidRPr="115F9DC0">
              <w:rPr>
                <w:b/>
                <w:bCs/>
              </w:rPr>
              <w:t>Service Connection –</w:t>
            </w:r>
          </w:p>
          <w:p w14:paraId="27B4A8A0" w14:textId="7A448EB1" w:rsidR="00466352" w:rsidRDefault="00466352">
            <w:proofErr w:type="spellStart"/>
            <w:r>
              <w:t>hpefs</w:t>
            </w:r>
            <w:proofErr w:type="spellEnd"/>
            <w:r>
              <w:t>-</w:t>
            </w:r>
            <w:proofErr w:type="spellStart"/>
            <w:r>
              <w:t>odessa</w:t>
            </w:r>
            <w:proofErr w:type="spellEnd"/>
            <w:r>
              <w:t>-</w:t>
            </w:r>
            <w:proofErr w:type="spellStart"/>
            <w:r>
              <w:t>devops</w:t>
            </w:r>
            <w:proofErr w:type="spellEnd"/>
            <w:r>
              <w:t>-</w:t>
            </w:r>
            <w:proofErr w:type="spellStart"/>
            <w:r>
              <w:t>sp</w:t>
            </w:r>
            <w:proofErr w:type="spellEnd"/>
            <w:r>
              <w:t>-pp-</w:t>
            </w:r>
            <w:proofErr w:type="spellStart"/>
            <w:r w:rsidR="00A15E26">
              <w:t>itg</w:t>
            </w:r>
            <w:proofErr w:type="spellEnd"/>
          </w:p>
        </w:tc>
        <w:tc>
          <w:tcPr>
            <w:tcW w:w="2946" w:type="dxa"/>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FD5EA"/>
            <w:tcMar>
              <w:top w:w="40" w:type="dxa"/>
              <w:left w:w="79" w:type="dxa"/>
              <w:bottom w:w="40" w:type="dxa"/>
              <w:right w:w="79" w:type="dxa"/>
            </w:tcMar>
          </w:tcPr>
          <w:p w14:paraId="58B5BC31" w14:textId="77777777" w:rsidR="00466352" w:rsidRDefault="00466352">
            <w:r>
              <w:t>This is the first step where SP to be created in Azure</w:t>
            </w:r>
          </w:p>
        </w:tc>
      </w:tr>
      <w:tr w:rsidR="00466352" w14:paraId="3204E87C" w14:textId="77777777">
        <w:trPr>
          <w:trHeight w:val="514"/>
        </w:trPr>
        <w:tc>
          <w:tcPr>
            <w:tcW w:w="241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9EBF5"/>
            <w:tcMar>
              <w:top w:w="40" w:type="dxa"/>
              <w:left w:w="79" w:type="dxa"/>
              <w:bottom w:w="40" w:type="dxa"/>
              <w:right w:w="79" w:type="dxa"/>
            </w:tcMar>
          </w:tcPr>
          <w:p w14:paraId="0BAD3B2B" w14:textId="77777777" w:rsidR="00466352" w:rsidRDefault="00466352">
            <w:r>
              <w:t>DevOps</w:t>
            </w:r>
          </w:p>
          <w:p w14:paraId="0FC3A974" w14:textId="77777777" w:rsidR="00466352" w:rsidRDefault="00466352">
            <w:r>
              <w:t>Service Connection</w:t>
            </w:r>
          </w:p>
        </w:tc>
        <w:tc>
          <w:tcPr>
            <w:tcW w:w="241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9EBF5"/>
            <w:tcMar>
              <w:top w:w="40" w:type="dxa"/>
              <w:left w:w="79" w:type="dxa"/>
              <w:bottom w:w="40" w:type="dxa"/>
              <w:right w:w="79" w:type="dxa"/>
            </w:tcMar>
          </w:tcPr>
          <w:p w14:paraId="60488FE5" w14:textId="77777777" w:rsidR="00466352" w:rsidRDefault="00466352">
            <w:r>
              <w:t>Create DevOps Service Connection (SC) by pointing to above SP</w:t>
            </w:r>
          </w:p>
        </w:tc>
        <w:tc>
          <w:tcPr>
            <w:tcW w:w="261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9EBF5"/>
            <w:tcMar>
              <w:top w:w="40" w:type="dxa"/>
              <w:left w:w="79" w:type="dxa"/>
              <w:bottom w:w="40" w:type="dxa"/>
              <w:right w:w="79" w:type="dxa"/>
            </w:tcMar>
          </w:tcPr>
          <w:p w14:paraId="5AC52C57" w14:textId="77777777" w:rsidR="00466352" w:rsidRDefault="00466352">
            <w:pPr>
              <w:rPr>
                <w:b/>
                <w:bCs/>
              </w:rPr>
            </w:pPr>
            <w:r w:rsidRPr="115F9DC0">
              <w:rPr>
                <w:b/>
                <w:bCs/>
              </w:rPr>
              <w:t>Service Principal-</w:t>
            </w:r>
          </w:p>
          <w:p w14:paraId="5942F1E0" w14:textId="7C61CF15" w:rsidR="00466352" w:rsidRDefault="00466352">
            <w:proofErr w:type="spellStart"/>
            <w:r>
              <w:t>hpefs</w:t>
            </w:r>
            <w:proofErr w:type="spellEnd"/>
            <w:r>
              <w:t>-</w:t>
            </w:r>
            <w:proofErr w:type="spellStart"/>
            <w:r>
              <w:t>odessa</w:t>
            </w:r>
            <w:proofErr w:type="spellEnd"/>
            <w:r>
              <w:t>-</w:t>
            </w:r>
            <w:proofErr w:type="spellStart"/>
            <w:r>
              <w:t>devops</w:t>
            </w:r>
            <w:proofErr w:type="spellEnd"/>
            <w:r>
              <w:t>-</w:t>
            </w:r>
            <w:proofErr w:type="spellStart"/>
            <w:r>
              <w:t>sp</w:t>
            </w:r>
            <w:proofErr w:type="spellEnd"/>
            <w:r>
              <w:t>-pp-</w:t>
            </w:r>
            <w:proofErr w:type="spellStart"/>
            <w:r w:rsidR="00A15E26">
              <w:t>itg</w:t>
            </w:r>
            <w:proofErr w:type="spellEnd"/>
          </w:p>
        </w:tc>
        <w:tc>
          <w:tcPr>
            <w:tcW w:w="294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9EBF5"/>
            <w:tcMar>
              <w:top w:w="40" w:type="dxa"/>
              <w:left w:w="79" w:type="dxa"/>
              <w:bottom w:w="40" w:type="dxa"/>
              <w:right w:w="79" w:type="dxa"/>
            </w:tcMar>
          </w:tcPr>
          <w:p w14:paraId="78460A45" w14:textId="77777777" w:rsidR="00466352" w:rsidRDefault="00466352">
            <w:r>
              <w:t>Once we have above SC then create SP in DevOps by pointing to this SP</w:t>
            </w:r>
          </w:p>
        </w:tc>
      </w:tr>
      <w:tr w:rsidR="00466352" w14:paraId="3CA1F008" w14:textId="77777777">
        <w:trPr>
          <w:trHeight w:val="948"/>
        </w:trPr>
        <w:tc>
          <w:tcPr>
            <w:tcW w:w="241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FD5EA"/>
            <w:tcMar>
              <w:top w:w="40" w:type="dxa"/>
              <w:left w:w="79" w:type="dxa"/>
              <w:bottom w:w="40" w:type="dxa"/>
              <w:right w:w="79" w:type="dxa"/>
            </w:tcMar>
          </w:tcPr>
          <w:p w14:paraId="0157BAC9" w14:textId="77777777" w:rsidR="00466352" w:rsidRDefault="00466352">
            <w:r>
              <w:t>DevOps</w:t>
            </w:r>
          </w:p>
          <w:p w14:paraId="1DA56D6A" w14:textId="77777777" w:rsidR="00466352" w:rsidRDefault="00466352">
            <w:r>
              <w:t>Artifacts</w:t>
            </w:r>
          </w:p>
        </w:tc>
        <w:tc>
          <w:tcPr>
            <w:tcW w:w="241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FD5EA"/>
            <w:tcMar>
              <w:top w:w="40" w:type="dxa"/>
              <w:left w:w="79" w:type="dxa"/>
              <w:bottom w:w="40" w:type="dxa"/>
              <w:right w:w="79" w:type="dxa"/>
            </w:tcMar>
          </w:tcPr>
          <w:p w14:paraId="6E633E6B" w14:textId="77777777" w:rsidR="00466352" w:rsidRDefault="00466352">
            <w:r>
              <w:t>Add Contributor Access to Project Collection Build Service</w:t>
            </w:r>
          </w:p>
        </w:tc>
        <w:tc>
          <w:tcPr>
            <w:tcW w:w="261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FD5EA"/>
            <w:tcMar>
              <w:top w:w="40" w:type="dxa"/>
              <w:left w:w="79" w:type="dxa"/>
              <w:bottom w:w="40" w:type="dxa"/>
              <w:right w:w="79" w:type="dxa"/>
            </w:tcMar>
          </w:tcPr>
          <w:p w14:paraId="705E7C14" w14:textId="77777777" w:rsidR="00466352" w:rsidRDefault="00466352">
            <w:r w:rsidRPr="115F9DC0">
              <w:rPr>
                <w:b/>
                <w:bCs/>
              </w:rPr>
              <w:t xml:space="preserve">Path - </w:t>
            </w:r>
            <w:r>
              <w:t xml:space="preserve">Azure </w:t>
            </w:r>
            <w:proofErr w:type="spellStart"/>
            <w:r>
              <w:t>Devops</w:t>
            </w:r>
            <w:proofErr w:type="spellEnd"/>
            <w:r>
              <w:t>-&gt;Artifacts-&gt;Settings-&gt;Permission-&gt;</w:t>
            </w:r>
          </w:p>
          <w:p w14:paraId="73CAEE65" w14:textId="77777777" w:rsidR="00466352" w:rsidRDefault="00466352">
            <w:r>
              <w:t>Permission - Contributor</w:t>
            </w:r>
          </w:p>
        </w:tc>
        <w:tc>
          <w:tcPr>
            <w:tcW w:w="294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FD5EA"/>
            <w:tcMar>
              <w:top w:w="40" w:type="dxa"/>
              <w:left w:w="79" w:type="dxa"/>
              <w:bottom w:w="40" w:type="dxa"/>
              <w:right w:w="79" w:type="dxa"/>
            </w:tcMar>
          </w:tcPr>
          <w:p w14:paraId="4B287E85" w14:textId="77777777" w:rsidR="00466352" w:rsidRDefault="00466352">
            <w:r>
              <w:t>By default, permission is set to – Collaborative which needs to be updated with Contributor access.</w:t>
            </w:r>
          </w:p>
          <w:p w14:paraId="6B8A8875" w14:textId="77777777" w:rsidR="00466352" w:rsidRDefault="00466352">
            <w:r>
              <w:t>This has already been given so no further access is needed for higher environments.</w:t>
            </w:r>
          </w:p>
        </w:tc>
      </w:tr>
      <w:tr w:rsidR="00466352" w14:paraId="76A01332" w14:textId="77777777">
        <w:trPr>
          <w:trHeight w:val="804"/>
        </w:trPr>
        <w:tc>
          <w:tcPr>
            <w:tcW w:w="241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9EBF5"/>
            <w:tcMar>
              <w:top w:w="40" w:type="dxa"/>
              <w:left w:w="79" w:type="dxa"/>
              <w:bottom w:w="40" w:type="dxa"/>
              <w:right w:w="79" w:type="dxa"/>
            </w:tcMar>
          </w:tcPr>
          <w:p w14:paraId="2B8242BE" w14:textId="77777777" w:rsidR="00466352" w:rsidRDefault="00466352">
            <w:r>
              <w:t>Azure VMSS</w:t>
            </w:r>
          </w:p>
        </w:tc>
        <w:tc>
          <w:tcPr>
            <w:tcW w:w="241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9EBF5"/>
            <w:tcMar>
              <w:top w:w="40" w:type="dxa"/>
              <w:left w:w="79" w:type="dxa"/>
              <w:bottom w:w="40" w:type="dxa"/>
              <w:right w:w="79" w:type="dxa"/>
            </w:tcMar>
          </w:tcPr>
          <w:p w14:paraId="3F4732B6" w14:textId="77777777" w:rsidR="00466352" w:rsidRDefault="00466352">
            <w:r>
              <w:t>Granting access to VM Scale-set on Storage Account’s container</w:t>
            </w:r>
          </w:p>
        </w:tc>
        <w:tc>
          <w:tcPr>
            <w:tcW w:w="261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9EBF5"/>
            <w:tcMar>
              <w:top w:w="40" w:type="dxa"/>
              <w:left w:w="79" w:type="dxa"/>
              <w:bottom w:w="40" w:type="dxa"/>
              <w:right w:w="79" w:type="dxa"/>
            </w:tcMar>
          </w:tcPr>
          <w:p w14:paraId="29715918" w14:textId="77777777" w:rsidR="00466352" w:rsidRDefault="00466352">
            <w:r w:rsidRPr="115F9DC0">
              <w:rPr>
                <w:b/>
                <w:bCs/>
              </w:rPr>
              <w:t>VMSS Name –</w:t>
            </w:r>
            <w:proofErr w:type="spellStart"/>
            <w:r>
              <w:t>vmssdevopsnonp</w:t>
            </w:r>
            <w:proofErr w:type="spellEnd"/>
          </w:p>
          <w:p w14:paraId="7C73B38C" w14:textId="77777777" w:rsidR="00466352" w:rsidRDefault="00466352">
            <w:r>
              <w:t xml:space="preserve">Storage Container Name – </w:t>
            </w:r>
            <w:proofErr w:type="spellStart"/>
            <w:r>
              <w:t>stodessacoreblobdev</w:t>
            </w:r>
            <w:proofErr w:type="spellEnd"/>
          </w:p>
          <w:p w14:paraId="7DBC0D26" w14:textId="77777777" w:rsidR="00466352" w:rsidRDefault="00466352">
            <w:r w:rsidRPr="115F9DC0">
              <w:rPr>
                <w:b/>
                <w:bCs/>
              </w:rPr>
              <w:lastRenderedPageBreak/>
              <w:t xml:space="preserve">IAM Role - </w:t>
            </w:r>
            <w:r>
              <w:t>Storage Blob Data Reader</w:t>
            </w:r>
          </w:p>
        </w:tc>
        <w:tc>
          <w:tcPr>
            <w:tcW w:w="294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9EBF5"/>
            <w:tcMar>
              <w:top w:w="40" w:type="dxa"/>
              <w:left w:w="79" w:type="dxa"/>
              <w:bottom w:w="40" w:type="dxa"/>
              <w:right w:w="79" w:type="dxa"/>
            </w:tcMar>
          </w:tcPr>
          <w:p w14:paraId="32515E6C" w14:textId="77777777" w:rsidR="00466352" w:rsidRDefault="00466352">
            <w:r>
              <w:lastRenderedPageBreak/>
              <w:t>This access has been given already so no further access is needed for higher environments.</w:t>
            </w:r>
          </w:p>
        </w:tc>
      </w:tr>
      <w:tr w:rsidR="00466352" w14:paraId="770463EF" w14:textId="77777777">
        <w:trPr>
          <w:trHeight w:val="1093"/>
        </w:trPr>
        <w:tc>
          <w:tcPr>
            <w:tcW w:w="241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FD5EA"/>
            <w:tcMar>
              <w:top w:w="40" w:type="dxa"/>
              <w:left w:w="79" w:type="dxa"/>
              <w:bottom w:w="40" w:type="dxa"/>
              <w:right w:w="79" w:type="dxa"/>
            </w:tcMar>
          </w:tcPr>
          <w:p w14:paraId="760D6DAE" w14:textId="77777777" w:rsidR="00466352" w:rsidRDefault="00466352">
            <w:r>
              <w:t>Azure App Services</w:t>
            </w:r>
          </w:p>
        </w:tc>
        <w:tc>
          <w:tcPr>
            <w:tcW w:w="241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FD5EA"/>
            <w:tcMar>
              <w:top w:w="40" w:type="dxa"/>
              <w:left w:w="79" w:type="dxa"/>
              <w:bottom w:w="40" w:type="dxa"/>
              <w:right w:w="79" w:type="dxa"/>
            </w:tcMar>
          </w:tcPr>
          <w:p w14:paraId="7C35AA9D" w14:textId="77777777" w:rsidR="00466352" w:rsidRDefault="00466352">
            <w:r>
              <w:t xml:space="preserve">Grant access to SP on </w:t>
            </w:r>
            <w:proofErr w:type="spellStart"/>
            <w:r>
              <w:t>PartnerPortal</w:t>
            </w:r>
            <w:proofErr w:type="spellEnd"/>
            <w:r>
              <w:t xml:space="preserve"> app services</w:t>
            </w:r>
          </w:p>
        </w:tc>
        <w:tc>
          <w:tcPr>
            <w:tcW w:w="261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FD5EA"/>
            <w:tcMar>
              <w:top w:w="40" w:type="dxa"/>
              <w:left w:w="79" w:type="dxa"/>
              <w:bottom w:w="40" w:type="dxa"/>
              <w:right w:w="79" w:type="dxa"/>
            </w:tcMar>
          </w:tcPr>
          <w:p w14:paraId="31DF335C" w14:textId="77777777" w:rsidR="00466352" w:rsidRDefault="00466352">
            <w:pPr>
              <w:rPr>
                <w:b/>
                <w:bCs/>
              </w:rPr>
            </w:pPr>
            <w:r w:rsidRPr="115F9DC0">
              <w:rPr>
                <w:b/>
                <w:bCs/>
              </w:rPr>
              <w:t xml:space="preserve">App services - </w:t>
            </w:r>
          </w:p>
          <w:p w14:paraId="5AC220AB" w14:textId="77777777" w:rsidR="00466352" w:rsidRDefault="00466352">
            <w:pPr>
              <w:rPr>
                <w:b/>
                <w:bCs/>
              </w:rPr>
            </w:pPr>
          </w:p>
          <w:p w14:paraId="646C2E90" w14:textId="3AB6C270" w:rsidR="00466352" w:rsidRPr="000F6462" w:rsidRDefault="00466352">
            <w:r w:rsidRPr="000F6462">
              <w:t>app-</w:t>
            </w:r>
            <w:proofErr w:type="spellStart"/>
            <w:r w:rsidRPr="000F6462">
              <w:t>hpefs</w:t>
            </w:r>
            <w:proofErr w:type="spellEnd"/>
            <w:r w:rsidRPr="000F6462">
              <w:t>-</w:t>
            </w:r>
            <w:proofErr w:type="spellStart"/>
            <w:r w:rsidRPr="000F6462">
              <w:t>odessa</w:t>
            </w:r>
            <w:proofErr w:type="spellEnd"/>
            <w:r w:rsidRPr="000F6462">
              <w:t>-pp-</w:t>
            </w:r>
            <w:proofErr w:type="spellStart"/>
            <w:r w:rsidRPr="000F6462">
              <w:t>appserver</w:t>
            </w:r>
            <w:proofErr w:type="spellEnd"/>
            <w:r w:rsidRPr="000F6462">
              <w:t>-</w:t>
            </w:r>
            <w:proofErr w:type="spellStart"/>
            <w:r w:rsidR="00B56D27">
              <w:t>itg</w:t>
            </w:r>
            <w:proofErr w:type="spellEnd"/>
          </w:p>
          <w:p w14:paraId="2543407A" w14:textId="77777777" w:rsidR="00466352" w:rsidRPr="000F6462" w:rsidRDefault="00466352"/>
          <w:p w14:paraId="200D4CF5" w14:textId="4BF98797" w:rsidR="00466352" w:rsidRPr="000F6462" w:rsidRDefault="00466352">
            <w:r w:rsidRPr="000F6462">
              <w:t>app-</w:t>
            </w:r>
            <w:proofErr w:type="spellStart"/>
            <w:r w:rsidRPr="000F6462">
              <w:t>hpefs</w:t>
            </w:r>
            <w:proofErr w:type="spellEnd"/>
            <w:r w:rsidRPr="000F6462">
              <w:t>-</w:t>
            </w:r>
            <w:proofErr w:type="spellStart"/>
            <w:r w:rsidRPr="000F6462">
              <w:t>odessa</w:t>
            </w:r>
            <w:proofErr w:type="spellEnd"/>
            <w:r w:rsidRPr="000F6462">
              <w:t>-pp-</w:t>
            </w:r>
            <w:proofErr w:type="spellStart"/>
            <w:r w:rsidRPr="000F6462">
              <w:t>apiserver</w:t>
            </w:r>
            <w:proofErr w:type="spellEnd"/>
            <w:r w:rsidRPr="000F6462">
              <w:t>-</w:t>
            </w:r>
            <w:proofErr w:type="spellStart"/>
            <w:r w:rsidR="00147BCC">
              <w:t>itg</w:t>
            </w:r>
            <w:proofErr w:type="spellEnd"/>
          </w:p>
          <w:p w14:paraId="394E152B" w14:textId="77777777" w:rsidR="00466352" w:rsidRPr="000F6462" w:rsidRDefault="00466352">
            <w:r w:rsidRPr="000F6462">
              <w:t xml:space="preserve"> </w:t>
            </w:r>
          </w:p>
          <w:p w14:paraId="038ED503" w14:textId="5138B03D" w:rsidR="00466352" w:rsidRPr="000F6462" w:rsidRDefault="00466352">
            <w:r w:rsidRPr="000F6462">
              <w:t>app-</w:t>
            </w:r>
            <w:proofErr w:type="spellStart"/>
            <w:r w:rsidRPr="000F6462">
              <w:t>hpefs</w:t>
            </w:r>
            <w:proofErr w:type="spellEnd"/>
            <w:r w:rsidRPr="000F6462">
              <w:t>-</w:t>
            </w:r>
            <w:proofErr w:type="spellStart"/>
            <w:r w:rsidRPr="000F6462">
              <w:t>odessa</w:t>
            </w:r>
            <w:proofErr w:type="spellEnd"/>
            <w:r w:rsidRPr="000F6462">
              <w:t>-pp-</w:t>
            </w:r>
            <w:proofErr w:type="spellStart"/>
            <w:r w:rsidRPr="000F6462">
              <w:t>batchjobs</w:t>
            </w:r>
            <w:proofErr w:type="spellEnd"/>
            <w:r w:rsidRPr="000F6462">
              <w:t>-</w:t>
            </w:r>
            <w:proofErr w:type="spellStart"/>
            <w:r w:rsidR="00147BCC">
              <w:t>itg</w:t>
            </w:r>
            <w:proofErr w:type="spellEnd"/>
          </w:p>
          <w:p w14:paraId="198E8505" w14:textId="77777777" w:rsidR="00466352" w:rsidRPr="000F6462" w:rsidRDefault="00466352">
            <w:r w:rsidRPr="000F6462">
              <w:t xml:space="preserve"> </w:t>
            </w:r>
          </w:p>
          <w:p w14:paraId="0B91DBC0" w14:textId="3145BCE2" w:rsidR="00466352" w:rsidRPr="000F6462" w:rsidRDefault="00466352">
            <w:r w:rsidRPr="000F6462">
              <w:t>app-</w:t>
            </w:r>
            <w:proofErr w:type="spellStart"/>
            <w:r w:rsidRPr="000F6462">
              <w:t>hpefs</w:t>
            </w:r>
            <w:proofErr w:type="spellEnd"/>
            <w:r w:rsidRPr="000F6462">
              <w:t>-</w:t>
            </w:r>
            <w:proofErr w:type="spellStart"/>
            <w:r w:rsidRPr="000F6462">
              <w:t>odessa</w:t>
            </w:r>
            <w:proofErr w:type="spellEnd"/>
            <w:r w:rsidRPr="000F6462">
              <w:t>-pp-</w:t>
            </w:r>
            <w:proofErr w:type="spellStart"/>
            <w:r w:rsidRPr="000F6462">
              <w:t>docportal</w:t>
            </w:r>
            <w:proofErr w:type="spellEnd"/>
            <w:r w:rsidRPr="000F6462">
              <w:t>-</w:t>
            </w:r>
            <w:proofErr w:type="spellStart"/>
            <w:r w:rsidR="00147BCC">
              <w:t>itg</w:t>
            </w:r>
            <w:proofErr w:type="spellEnd"/>
          </w:p>
          <w:p w14:paraId="75A7FA70" w14:textId="77777777" w:rsidR="00466352" w:rsidRDefault="00466352"/>
          <w:p w14:paraId="483F828A" w14:textId="77777777" w:rsidR="00466352" w:rsidRDefault="00466352">
            <w:r w:rsidRPr="115F9DC0">
              <w:rPr>
                <w:b/>
                <w:bCs/>
              </w:rPr>
              <w:t xml:space="preserve">IAM Role – </w:t>
            </w:r>
            <w:r>
              <w:t>Contributor</w:t>
            </w:r>
          </w:p>
          <w:p w14:paraId="477FB8AE" w14:textId="336AF7E8" w:rsidR="00466352" w:rsidRDefault="00466352">
            <w:r w:rsidRPr="115F9DC0">
              <w:rPr>
                <w:b/>
                <w:bCs/>
              </w:rPr>
              <w:t xml:space="preserve">SP - </w:t>
            </w:r>
            <w:proofErr w:type="spellStart"/>
            <w:r w:rsidRPr="66642C9B">
              <w:rPr>
                <w:b/>
                <w:bCs/>
              </w:rPr>
              <w:t>hpefs</w:t>
            </w:r>
            <w:proofErr w:type="spellEnd"/>
            <w:r w:rsidRPr="66642C9B">
              <w:rPr>
                <w:b/>
                <w:bCs/>
              </w:rPr>
              <w:t>-</w:t>
            </w:r>
            <w:proofErr w:type="spellStart"/>
            <w:r w:rsidRPr="66642C9B">
              <w:rPr>
                <w:b/>
              </w:rPr>
              <w:t>odessa</w:t>
            </w:r>
            <w:proofErr w:type="spellEnd"/>
            <w:r w:rsidRPr="66642C9B">
              <w:rPr>
                <w:b/>
              </w:rPr>
              <w:t>-</w:t>
            </w:r>
            <w:proofErr w:type="spellStart"/>
            <w:r w:rsidRPr="66642C9B">
              <w:rPr>
                <w:b/>
              </w:rPr>
              <w:t>devops</w:t>
            </w:r>
            <w:proofErr w:type="spellEnd"/>
            <w:r w:rsidRPr="66642C9B">
              <w:rPr>
                <w:b/>
              </w:rPr>
              <w:t>-</w:t>
            </w:r>
            <w:proofErr w:type="spellStart"/>
            <w:r w:rsidRPr="66642C9B">
              <w:rPr>
                <w:b/>
              </w:rPr>
              <w:t>sp</w:t>
            </w:r>
            <w:proofErr w:type="spellEnd"/>
            <w:r w:rsidRPr="66642C9B">
              <w:rPr>
                <w:b/>
              </w:rPr>
              <w:t>-</w:t>
            </w:r>
            <w:r w:rsidRPr="66642C9B">
              <w:rPr>
                <w:b/>
                <w:bCs/>
              </w:rPr>
              <w:t>pp-</w:t>
            </w:r>
            <w:proofErr w:type="spellStart"/>
            <w:r w:rsidR="00147BCC">
              <w:rPr>
                <w:b/>
                <w:bCs/>
              </w:rPr>
              <w:t>itg</w:t>
            </w:r>
            <w:proofErr w:type="spellEnd"/>
          </w:p>
        </w:tc>
        <w:tc>
          <w:tcPr>
            <w:tcW w:w="294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FD5EA"/>
            <w:tcMar>
              <w:top w:w="40" w:type="dxa"/>
              <w:left w:w="79" w:type="dxa"/>
              <w:bottom w:w="40" w:type="dxa"/>
              <w:right w:w="79" w:type="dxa"/>
            </w:tcMar>
          </w:tcPr>
          <w:p w14:paraId="09DCCF2B" w14:textId="77777777" w:rsidR="00466352" w:rsidRDefault="00466352">
            <w:r>
              <w:t>SP requires IAM permission on App services for deployment</w:t>
            </w:r>
          </w:p>
        </w:tc>
      </w:tr>
      <w:tr w:rsidR="00466352" w14:paraId="127BB7AD" w14:textId="77777777">
        <w:trPr>
          <w:trHeight w:val="804"/>
        </w:trPr>
        <w:tc>
          <w:tcPr>
            <w:tcW w:w="241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9EBF5"/>
            <w:tcMar>
              <w:top w:w="40" w:type="dxa"/>
              <w:left w:w="79" w:type="dxa"/>
              <w:bottom w:w="40" w:type="dxa"/>
              <w:right w:w="79" w:type="dxa"/>
            </w:tcMar>
          </w:tcPr>
          <w:p w14:paraId="7E7AB451" w14:textId="77777777" w:rsidR="00466352" w:rsidRDefault="00466352">
            <w:r>
              <w:t>Azure Key Vault</w:t>
            </w:r>
          </w:p>
        </w:tc>
        <w:tc>
          <w:tcPr>
            <w:tcW w:w="241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9EBF5"/>
            <w:tcMar>
              <w:top w:w="40" w:type="dxa"/>
              <w:left w:w="79" w:type="dxa"/>
              <w:bottom w:w="40" w:type="dxa"/>
              <w:right w:w="79" w:type="dxa"/>
            </w:tcMar>
          </w:tcPr>
          <w:p w14:paraId="4464883A" w14:textId="77777777" w:rsidR="00466352" w:rsidRDefault="00466352">
            <w:r>
              <w:t>Grant access policy to SP on Key Vault Secrets</w:t>
            </w:r>
          </w:p>
        </w:tc>
        <w:tc>
          <w:tcPr>
            <w:tcW w:w="261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9EBF5"/>
            <w:tcMar>
              <w:top w:w="40" w:type="dxa"/>
              <w:left w:w="79" w:type="dxa"/>
              <w:bottom w:w="40" w:type="dxa"/>
              <w:right w:w="79" w:type="dxa"/>
            </w:tcMar>
          </w:tcPr>
          <w:p w14:paraId="5FCAFC33" w14:textId="77777777" w:rsidR="00466352" w:rsidRDefault="00466352">
            <w:pPr>
              <w:rPr>
                <w:b/>
                <w:bCs/>
              </w:rPr>
            </w:pPr>
            <w:r w:rsidRPr="115F9DC0">
              <w:rPr>
                <w:b/>
                <w:bCs/>
              </w:rPr>
              <w:t>Key Vault –</w:t>
            </w:r>
          </w:p>
          <w:p w14:paraId="093A1649" w14:textId="3E18E408" w:rsidR="00466352" w:rsidRDefault="00466352">
            <w:proofErr w:type="spellStart"/>
            <w:r>
              <w:t>kv</w:t>
            </w:r>
            <w:proofErr w:type="spellEnd"/>
            <w:r>
              <w:t>-</w:t>
            </w:r>
            <w:proofErr w:type="spellStart"/>
            <w:r>
              <w:t>hpefs</w:t>
            </w:r>
            <w:proofErr w:type="spellEnd"/>
            <w:r>
              <w:t>-</w:t>
            </w:r>
            <w:proofErr w:type="spellStart"/>
            <w:r>
              <w:t>odessa</w:t>
            </w:r>
            <w:proofErr w:type="spellEnd"/>
            <w:r>
              <w:t>-pp-</w:t>
            </w:r>
            <w:proofErr w:type="spellStart"/>
            <w:r w:rsidR="00147BCC">
              <w:t>itg</w:t>
            </w:r>
            <w:proofErr w:type="spellEnd"/>
          </w:p>
          <w:p w14:paraId="14759543" w14:textId="00A7A0F5" w:rsidR="00466352" w:rsidRDefault="00466352">
            <w:r w:rsidRPr="115F9DC0">
              <w:rPr>
                <w:b/>
                <w:bCs/>
              </w:rPr>
              <w:t>SP -</w:t>
            </w:r>
            <w:r>
              <w:t xml:space="preserve"> </w:t>
            </w:r>
            <w:proofErr w:type="spellStart"/>
            <w:r>
              <w:t>hpefs</w:t>
            </w:r>
            <w:proofErr w:type="spellEnd"/>
            <w:r>
              <w:t>-</w:t>
            </w:r>
            <w:proofErr w:type="spellStart"/>
            <w:r>
              <w:t>odessa</w:t>
            </w:r>
            <w:proofErr w:type="spellEnd"/>
            <w:r>
              <w:t>-</w:t>
            </w:r>
            <w:proofErr w:type="spellStart"/>
            <w:r>
              <w:t>devops</w:t>
            </w:r>
            <w:proofErr w:type="spellEnd"/>
            <w:r>
              <w:t>-</w:t>
            </w:r>
            <w:proofErr w:type="spellStart"/>
            <w:r>
              <w:t>sp</w:t>
            </w:r>
            <w:proofErr w:type="spellEnd"/>
            <w:r>
              <w:t>-pp-</w:t>
            </w:r>
            <w:proofErr w:type="spellStart"/>
            <w:r w:rsidR="00147BCC">
              <w:t>itg</w:t>
            </w:r>
            <w:proofErr w:type="spellEnd"/>
          </w:p>
          <w:p w14:paraId="7DEBDB4A" w14:textId="77777777" w:rsidR="00466352" w:rsidRDefault="00466352">
            <w:r w:rsidRPr="115F9DC0">
              <w:rPr>
                <w:b/>
                <w:bCs/>
              </w:rPr>
              <w:t>IAM Role –</w:t>
            </w:r>
            <w:r>
              <w:t xml:space="preserve"> Contributor</w:t>
            </w:r>
          </w:p>
          <w:p w14:paraId="5C48AFAD" w14:textId="77777777" w:rsidR="00466352" w:rsidRDefault="00466352">
            <w:r>
              <w:t>Access Policy – Get and List</w:t>
            </w:r>
          </w:p>
        </w:tc>
        <w:tc>
          <w:tcPr>
            <w:tcW w:w="294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9EBF5"/>
            <w:tcMar>
              <w:top w:w="40" w:type="dxa"/>
              <w:left w:w="79" w:type="dxa"/>
              <w:bottom w:w="40" w:type="dxa"/>
              <w:right w:w="79" w:type="dxa"/>
            </w:tcMar>
          </w:tcPr>
          <w:p w14:paraId="6B885B2F" w14:textId="77777777" w:rsidR="00466352" w:rsidRDefault="00466352">
            <w:r>
              <w:t>This permission is required to download credentials from Key Vault.</w:t>
            </w:r>
          </w:p>
          <w:p w14:paraId="691F0405" w14:textId="77777777" w:rsidR="00466352" w:rsidRDefault="00466352">
            <w:pPr>
              <w:rPr>
                <w:b/>
                <w:bCs/>
              </w:rPr>
            </w:pPr>
            <w:r w:rsidRPr="115F9DC0">
              <w:rPr>
                <w:b/>
                <w:bCs/>
              </w:rPr>
              <w:t>Keys:</w:t>
            </w:r>
          </w:p>
          <w:p w14:paraId="65EA2E06" w14:textId="77777777" w:rsidR="00466352" w:rsidRDefault="00466352">
            <w:proofErr w:type="spellStart"/>
            <w:r>
              <w:t>hpefs</w:t>
            </w:r>
            <w:proofErr w:type="spellEnd"/>
            <w:r>
              <w:t>-</w:t>
            </w:r>
            <w:proofErr w:type="spellStart"/>
            <w:r>
              <w:t>odessa</w:t>
            </w:r>
            <w:proofErr w:type="spellEnd"/>
            <w:r>
              <w:t>-pp-</w:t>
            </w:r>
            <w:proofErr w:type="spellStart"/>
            <w:r>
              <w:t>devops</w:t>
            </w:r>
            <w:proofErr w:type="spellEnd"/>
            <w:r>
              <w:t>-</w:t>
            </w:r>
            <w:proofErr w:type="spellStart"/>
            <w:r>
              <w:t>db</w:t>
            </w:r>
            <w:proofErr w:type="spellEnd"/>
            <w:r>
              <w:t xml:space="preserve">-username,   </w:t>
            </w:r>
          </w:p>
          <w:p w14:paraId="63F47FD5" w14:textId="77777777" w:rsidR="00466352" w:rsidRDefault="00466352"/>
          <w:p w14:paraId="35D8FE8C" w14:textId="77777777" w:rsidR="00466352" w:rsidRDefault="00466352">
            <w:proofErr w:type="spellStart"/>
            <w:r>
              <w:t>hpefs</w:t>
            </w:r>
            <w:proofErr w:type="spellEnd"/>
            <w:r>
              <w:t>-</w:t>
            </w:r>
            <w:proofErr w:type="spellStart"/>
            <w:r>
              <w:t>odessa</w:t>
            </w:r>
            <w:proofErr w:type="spellEnd"/>
            <w:r>
              <w:t>-pp-</w:t>
            </w:r>
            <w:proofErr w:type="spellStart"/>
            <w:r>
              <w:t>devops</w:t>
            </w:r>
            <w:proofErr w:type="spellEnd"/>
            <w:r>
              <w:t>-</w:t>
            </w:r>
            <w:proofErr w:type="spellStart"/>
            <w:r>
              <w:t>db</w:t>
            </w:r>
            <w:proofErr w:type="spellEnd"/>
            <w:r>
              <w:t xml:space="preserve">-password   </w:t>
            </w:r>
          </w:p>
          <w:p w14:paraId="60AA177A" w14:textId="77777777" w:rsidR="00466352" w:rsidRDefault="00466352"/>
          <w:p w14:paraId="78537C42" w14:textId="77777777" w:rsidR="00466352" w:rsidRDefault="00466352"/>
          <w:p w14:paraId="35D2E11F" w14:textId="77777777" w:rsidR="00466352" w:rsidRDefault="00466352">
            <w:proofErr w:type="spellStart"/>
            <w:r>
              <w:t>hpefs</w:t>
            </w:r>
            <w:proofErr w:type="spellEnd"/>
            <w:r>
              <w:t>-</w:t>
            </w:r>
            <w:proofErr w:type="spellStart"/>
            <w:r>
              <w:t>odessa</w:t>
            </w:r>
            <w:proofErr w:type="spellEnd"/>
            <w:r>
              <w:t>-pp-</w:t>
            </w:r>
            <w:proofErr w:type="spellStart"/>
            <w:r>
              <w:t>devops</w:t>
            </w:r>
            <w:proofErr w:type="spellEnd"/>
            <w:r>
              <w:t>-</w:t>
            </w:r>
            <w:proofErr w:type="spellStart"/>
            <w:r>
              <w:t>rs</w:t>
            </w:r>
            <w:proofErr w:type="spellEnd"/>
            <w:r>
              <w:t xml:space="preserve">-username,  </w:t>
            </w:r>
          </w:p>
          <w:p w14:paraId="76132086" w14:textId="77777777" w:rsidR="00466352" w:rsidRDefault="00466352"/>
          <w:p w14:paraId="56D3B2B5" w14:textId="77777777" w:rsidR="00466352" w:rsidRDefault="00466352">
            <w:proofErr w:type="spellStart"/>
            <w:r>
              <w:t>hpefs</w:t>
            </w:r>
            <w:proofErr w:type="spellEnd"/>
            <w:r>
              <w:t>-</w:t>
            </w:r>
            <w:proofErr w:type="spellStart"/>
            <w:r>
              <w:t>odessa</w:t>
            </w:r>
            <w:proofErr w:type="spellEnd"/>
            <w:r>
              <w:t>-pp-</w:t>
            </w:r>
            <w:proofErr w:type="spellStart"/>
            <w:r>
              <w:t>devops</w:t>
            </w:r>
            <w:proofErr w:type="spellEnd"/>
            <w:r>
              <w:t>-</w:t>
            </w:r>
            <w:proofErr w:type="spellStart"/>
            <w:r>
              <w:t>rs</w:t>
            </w:r>
            <w:proofErr w:type="spellEnd"/>
            <w:r>
              <w:t>-password</w:t>
            </w:r>
          </w:p>
        </w:tc>
      </w:tr>
      <w:tr w:rsidR="00466352" w14:paraId="5A5413A6" w14:textId="77777777">
        <w:trPr>
          <w:trHeight w:val="804"/>
        </w:trPr>
        <w:tc>
          <w:tcPr>
            <w:tcW w:w="241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9EBF5"/>
            <w:tcMar>
              <w:top w:w="40" w:type="dxa"/>
              <w:left w:w="79" w:type="dxa"/>
              <w:bottom w:w="40" w:type="dxa"/>
              <w:right w:w="79" w:type="dxa"/>
            </w:tcMar>
          </w:tcPr>
          <w:p w14:paraId="2F422D3C" w14:textId="77777777" w:rsidR="00466352" w:rsidRDefault="00466352">
            <w:r w:rsidRPr="002305CD">
              <w:t>Azure Report Server VM</w:t>
            </w:r>
          </w:p>
        </w:tc>
        <w:tc>
          <w:tcPr>
            <w:tcW w:w="241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9EBF5"/>
            <w:tcMar>
              <w:top w:w="40" w:type="dxa"/>
              <w:left w:w="79" w:type="dxa"/>
              <w:bottom w:w="40" w:type="dxa"/>
              <w:right w:w="79" w:type="dxa"/>
            </w:tcMar>
          </w:tcPr>
          <w:p w14:paraId="18CE11EB" w14:textId="77777777" w:rsidR="00466352" w:rsidRDefault="00466352">
            <w:r w:rsidRPr="002305CD">
              <w:t>Grant VM Admin permission to domain account within Report Server VM</w:t>
            </w:r>
          </w:p>
        </w:tc>
        <w:tc>
          <w:tcPr>
            <w:tcW w:w="261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9EBF5"/>
            <w:tcMar>
              <w:top w:w="40" w:type="dxa"/>
              <w:left w:w="79" w:type="dxa"/>
              <w:bottom w:w="40" w:type="dxa"/>
              <w:right w:w="79" w:type="dxa"/>
            </w:tcMar>
          </w:tcPr>
          <w:p w14:paraId="349223E9" w14:textId="4F02A12B" w:rsidR="00466352" w:rsidRPr="002305CD" w:rsidRDefault="00466352">
            <w:r w:rsidRPr="002305CD">
              <w:rPr>
                <w:b/>
                <w:bCs/>
              </w:rPr>
              <w:t>Domain Account –</w:t>
            </w:r>
            <w:r w:rsidRPr="002305CD">
              <w:t xml:space="preserve"> </w:t>
            </w:r>
            <w:proofErr w:type="spellStart"/>
            <w:proofErr w:type="gramStart"/>
            <w:r w:rsidRPr="002305CD">
              <w:t>hpefsoddevopssa</w:t>
            </w:r>
            <w:r w:rsidR="00AC4690">
              <w:t>itg</w:t>
            </w:r>
            <w:proofErr w:type="spellEnd"/>
            <w:r w:rsidR="00AC4690">
              <w:t xml:space="preserve"> </w:t>
            </w:r>
            <w:r w:rsidRPr="002305CD">
              <w:t xml:space="preserve"> </w:t>
            </w:r>
            <w:r w:rsidRPr="002305CD">
              <w:rPr>
                <w:b/>
                <w:bCs/>
              </w:rPr>
              <w:t>Report</w:t>
            </w:r>
            <w:proofErr w:type="gramEnd"/>
            <w:r w:rsidRPr="002305CD">
              <w:rPr>
                <w:b/>
                <w:bCs/>
              </w:rPr>
              <w:t xml:space="preserve"> Server VM –</w:t>
            </w:r>
            <w:r w:rsidRPr="002305CD">
              <w:t xml:space="preserve"> </w:t>
            </w:r>
            <w:proofErr w:type="spellStart"/>
            <w:r w:rsidRPr="002305CD">
              <w:t>vmreportsvr</w:t>
            </w:r>
            <w:r w:rsidR="00AC4690">
              <w:t>itg</w:t>
            </w:r>
            <w:proofErr w:type="spellEnd"/>
            <w:r w:rsidR="009047AE">
              <w:t xml:space="preserve"> </w:t>
            </w:r>
            <w:r w:rsidRPr="002305CD">
              <w:t xml:space="preserve"> / 10.17.1</w:t>
            </w:r>
            <w:r w:rsidR="000C707B">
              <w:t>8</w:t>
            </w:r>
            <w:r w:rsidRPr="002305CD">
              <w:t>.</w:t>
            </w:r>
            <w:r w:rsidR="000C707B">
              <w:t>5</w:t>
            </w:r>
            <w:r w:rsidRPr="002305CD">
              <w:t xml:space="preserve"> Permission – Administrator Group</w:t>
            </w:r>
          </w:p>
        </w:tc>
        <w:tc>
          <w:tcPr>
            <w:tcW w:w="294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9EBF5"/>
            <w:tcMar>
              <w:top w:w="40" w:type="dxa"/>
              <w:left w:w="79" w:type="dxa"/>
              <w:bottom w:w="40" w:type="dxa"/>
              <w:right w:w="79" w:type="dxa"/>
            </w:tcMar>
          </w:tcPr>
          <w:p w14:paraId="65787CAE" w14:textId="77777777" w:rsidR="00466352" w:rsidRDefault="00466352">
            <w:r w:rsidRPr="002305CD">
              <w:t>This permission is required on VM to deploy bulk RDL, helper files and to start and stop SSRS service.</w:t>
            </w:r>
          </w:p>
        </w:tc>
      </w:tr>
      <w:tr w:rsidR="00466352" w14:paraId="21A3D9D4" w14:textId="77777777">
        <w:trPr>
          <w:trHeight w:val="804"/>
        </w:trPr>
        <w:tc>
          <w:tcPr>
            <w:tcW w:w="241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9EBF5"/>
            <w:tcMar>
              <w:top w:w="40" w:type="dxa"/>
              <w:left w:w="79" w:type="dxa"/>
              <w:bottom w:w="40" w:type="dxa"/>
              <w:right w:w="79" w:type="dxa"/>
            </w:tcMar>
          </w:tcPr>
          <w:p w14:paraId="6682AB7B" w14:textId="77777777" w:rsidR="00466352" w:rsidRDefault="00466352">
            <w:r w:rsidRPr="002305CD">
              <w:t>Azure Report Server VM</w:t>
            </w:r>
          </w:p>
        </w:tc>
        <w:tc>
          <w:tcPr>
            <w:tcW w:w="241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9EBF5"/>
            <w:tcMar>
              <w:top w:w="40" w:type="dxa"/>
              <w:left w:w="79" w:type="dxa"/>
              <w:bottom w:w="40" w:type="dxa"/>
              <w:right w:w="79" w:type="dxa"/>
            </w:tcMar>
          </w:tcPr>
          <w:p w14:paraId="3DF98844" w14:textId="77777777" w:rsidR="00466352" w:rsidRDefault="00466352">
            <w:r w:rsidRPr="002305CD">
              <w:t>Grant IAM roles to SP for Report Server VM</w:t>
            </w:r>
          </w:p>
        </w:tc>
        <w:tc>
          <w:tcPr>
            <w:tcW w:w="261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9EBF5"/>
            <w:tcMar>
              <w:top w:w="40" w:type="dxa"/>
              <w:left w:w="79" w:type="dxa"/>
              <w:bottom w:w="40" w:type="dxa"/>
              <w:right w:w="79" w:type="dxa"/>
            </w:tcMar>
          </w:tcPr>
          <w:p w14:paraId="28ED78D6" w14:textId="790FC91E" w:rsidR="00466352" w:rsidRPr="002305CD" w:rsidRDefault="00466352">
            <w:r w:rsidRPr="002305CD">
              <w:rPr>
                <w:b/>
                <w:bCs/>
              </w:rPr>
              <w:t>Report Server VM –</w:t>
            </w:r>
            <w:r w:rsidRPr="002305CD">
              <w:t xml:space="preserve"> </w:t>
            </w:r>
            <w:proofErr w:type="spellStart"/>
            <w:r w:rsidRPr="002305CD">
              <w:t>vmreportsvr</w:t>
            </w:r>
            <w:r w:rsidR="00200AF1">
              <w:t>itg</w:t>
            </w:r>
            <w:proofErr w:type="spellEnd"/>
            <w:r w:rsidRPr="002305CD">
              <w:t xml:space="preserve"> / </w:t>
            </w:r>
            <w:r w:rsidRPr="002305CD">
              <w:rPr>
                <w:b/>
                <w:bCs/>
              </w:rPr>
              <w:t>10.17.1</w:t>
            </w:r>
            <w:r w:rsidR="00995F3B">
              <w:rPr>
                <w:b/>
                <w:bCs/>
              </w:rPr>
              <w:t>8</w:t>
            </w:r>
            <w:r w:rsidRPr="002305CD">
              <w:rPr>
                <w:b/>
                <w:bCs/>
              </w:rPr>
              <w:t>.</w:t>
            </w:r>
            <w:r w:rsidR="00995F3B">
              <w:rPr>
                <w:b/>
                <w:bCs/>
              </w:rPr>
              <w:t>5</w:t>
            </w:r>
            <w:r w:rsidRPr="002305CD">
              <w:rPr>
                <w:b/>
                <w:bCs/>
              </w:rPr>
              <w:t xml:space="preserve"> IAM Roles - </w:t>
            </w:r>
            <w:r w:rsidRPr="002305CD">
              <w:t>Contributor, Virtual Machine Administrator Login</w:t>
            </w:r>
          </w:p>
        </w:tc>
        <w:tc>
          <w:tcPr>
            <w:tcW w:w="294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9EBF5"/>
            <w:tcMar>
              <w:top w:w="40" w:type="dxa"/>
              <w:left w:w="79" w:type="dxa"/>
              <w:bottom w:w="40" w:type="dxa"/>
              <w:right w:w="79" w:type="dxa"/>
            </w:tcMar>
          </w:tcPr>
          <w:p w14:paraId="3941854E" w14:textId="77777777" w:rsidR="00466352" w:rsidRDefault="00466352">
            <w:r w:rsidRPr="002305CD">
              <w:t>These permissions are needed to have access on Report Server VM.</w:t>
            </w:r>
          </w:p>
        </w:tc>
      </w:tr>
      <w:tr w:rsidR="00466352" w14:paraId="29D37CDD" w14:textId="77777777">
        <w:trPr>
          <w:trHeight w:val="804"/>
        </w:trPr>
        <w:tc>
          <w:tcPr>
            <w:tcW w:w="241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9EBF5"/>
            <w:tcMar>
              <w:top w:w="40" w:type="dxa"/>
              <w:left w:w="79" w:type="dxa"/>
              <w:bottom w:w="40" w:type="dxa"/>
              <w:right w:w="79" w:type="dxa"/>
            </w:tcMar>
          </w:tcPr>
          <w:p w14:paraId="25E86159" w14:textId="77777777" w:rsidR="00466352" w:rsidRPr="002305CD" w:rsidRDefault="00466352">
            <w:r w:rsidRPr="002305CD">
              <w:lastRenderedPageBreak/>
              <w:t>Azure Report Server VM</w:t>
            </w:r>
          </w:p>
        </w:tc>
        <w:tc>
          <w:tcPr>
            <w:tcW w:w="241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9EBF5"/>
            <w:tcMar>
              <w:top w:w="40" w:type="dxa"/>
              <w:left w:w="79" w:type="dxa"/>
              <w:bottom w:w="40" w:type="dxa"/>
              <w:right w:w="79" w:type="dxa"/>
            </w:tcMar>
          </w:tcPr>
          <w:p w14:paraId="5EEB6A2C" w14:textId="77777777" w:rsidR="00466352" w:rsidRPr="002305CD" w:rsidRDefault="00466352">
            <w:r w:rsidRPr="002305CD">
              <w:t xml:space="preserve">Create Inbound port within Report Server VM for Remote </w:t>
            </w:r>
            <w:proofErr w:type="spellStart"/>
            <w:r w:rsidRPr="002305CD">
              <w:t>Powershell</w:t>
            </w:r>
            <w:proofErr w:type="spellEnd"/>
            <w:r w:rsidRPr="002305CD">
              <w:t xml:space="preserve"> script execution</w:t>
            </w:r>
          </w:p>
        </w:tc>
        <w:tc>
          <w:tcPr>
            <w:tcW w:w="261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9EBF5"/>
            <w:tcMar>
              <w:top w:w="40" w:type="dxa"/>
              <w:left w:w="79" w:type="dxa"/>
              <w:bottom w:w="40" w:type="dxa"/>
              <w:right w:w="79" w:type="dxa"/>
            </w:tcMar>
          </w:tcPr>
          <w:p w14:paraId="085507D5" w14:textId="67C8F526" w:rsidR="00466352" w:rsidRPr="002305CD" w:rsidRDefault="00466352">
            <w:r w:rsidRPr="002305CD">
              <w:rPr>
                <w:b/>
                <w:bCs/>
              </w:rPr>
              <w:t>Port No –</w:t>
            </w:r>
            <w:r w:rsidRPr="002305CD">
              <w:t xml:space="preserve"> 5986 Report </w:t>
            </w:r>
            <w:r w:rsidRPr="002305CD">
              <w:rPr>
                <w:b/>
                <w:bCs/>
              </w:rPr>
              <w:t>Server VM –</w:t>
            </w:r>
            <w:r w:rsidRPr="002305CD">
              <w:t xml:space="preserve"> </w:t>
            </w:r>
            <w:proofErr w:type="spellStart"/>
            <w:r w:rsidRPr="002305CD">
              <w:t>vmreportsvr</w:t>
            </w:r>
            <w:r w:rsidR="00200AF1">
              <w:t>itg</w:t>
            </w:r>
            <w:proofErr w:type="spellEnd"/>
            <w:r w:rsidRPr="002305CD">
              <w:t xml:space="preserve"> / 10.17.1</w:t>
            </w:r>
            <w:r w:rsidR="00995F3B">
              <w:t>8</w:t>
            </w:r>
            <w:r w:rsidRPr="002305CD">
              <w:t>.</w:t>
            </w:r>
            <w:r w:rsidR="00995F3B">
              <w:t>5</w:t>
            </w:r>
          </w:p>
        </w:tc>
        <w:tc>
          <w:tcPr>
            <w:tcW w:w="294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9EBF5"/>
            <w:tcMar>
              <w:top w:w="40" w:type="dxa"/>
              <w:left w:w="79" w:type="dxa"/>
              <w:bottom w:w="40" w:type="dxa"/>
              <w:right w:w="79" w:type="dxa"/>
            </w:tcMar>
          </w:tcPr>
          <w:p w14:paraId="411A34CB" w14:textId="77777777" w:rsidR="00466352" w:rsidRPr="000451E0" w:rsidRDefault="00466352">
            <w:r w:rsidRPr="000451E0">
              <w:t>Need to create Inbound Port</w:t>
            </w:r>
          </w:p>
          <w:p w14:paraId="2568355A" w14:textId="77777777" w:rsidR="00466352" w:rsidRPr="002305CD" w:rsidRDefault="00466352">
            <w:r w:rsidRPr="000451E0">
              <w:rPr>
                <w:b/>
                <w:bCs/>
              </w:rPr>
              <w:t xml:space="preserve">Reference link – </w:t>
            </w:r>
            <w:hyperlink r:id="rId165" w:history="1">
              <w:r w:rsidRPr="000451E0">
                <w:rPr>
                  <w:rStyle w:val="Hyperlink"/>
                </w:rPr>
                <w:t xml:space="preserve">Configuring </w:t>
              </w:r>
            </w:hyperlink>
            <w:hyperlink r:id="rId166" w:history="1">
              <w:proofErr w:type="spellStart"/>
              <w:r w:rsidRPr="000451E0">
                <w:rPr>
                  <w:rStyle w:val="Hyperlink"/>
                </w:rPr>
                <w:t>WinRM</w:t>
              </w:r>
              <w:proofErr w:type="spellEnd"/>
            </w:hyperlink>
            <w:hyperlink r:id="rId167" w:history="1">
              <w:r w:rsidRPr="000451E0">
                <w:rPr>
                  <w:rStyle w:val="Hyperlink"/>
                </w:rPr>
                <w:t xml:space="preserve"> over HTTPS to enable PowerShell remoting</w:t>
              </w:r>
            </w:hyperlink>
            <w:r w:rsidRPr="000451E0">
              <w:t>.</w:t>
            </w:r>
          </w:p>
        </w:tc>
      </w:tr>
      <w:tr w:rsidR="00466352" w14:paraId="67C26A04" w14:textId="77777777">
        <w:trPr>
          <w:trHeight w:val="804"/>
        </w:trPr>
        <w:tc>
          <w:tcPr>
            <w:tcW w:w="241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9EBF5"/>
            <w:tcMar>
              <w:top w:w="40" w:type="dxa"/>
              <w:left w:w="79" w:type="dxa"/>
              <w:bottom w:w="40" w:type="dxa"/>
              <w:right w:w="79" w:type="dxa"/>
            </w:tcMar>
          </w:tcPr>
          <w:p w14:paraId="3169E27C" w14:textId="77777777" w:rsidR="00466352" w:rsidRPr="002305CD" w:rsidRDefault="00466352">
            <w:r w:rsidRPr="002305CD">
              <w:t>Azure Report Server VM</w:t>
            </w:r>
          </w:p>
        </w:tc>
        <w:tc>
          <w:tcPr>
            <w:tcW w:w="241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9EBF5"/>
            <w:tcMar>
              <w:top w:w="40" w:type="dxa"/>
              <w:left w:w="79" w:type="dxa"/>
              <w:bottom w:w="40" w:type="dxa"/>
              <w:right w:w="79" w:type="dxa"/>
            </w:tcMar>
          </w:tcPr>
          <w:p w14:paraId="46226B5D" w14:textId="77777777" w:rsidR="00466352" w:rsidRPr="002305CD" w:rsidRDefault="00466352">
            <w:r w:rsidRPr="002305CD">
              <w:t xml:space="preserve">Create certificate within Report Server VM for Remote </w:t>
            </w:r>
            <w:proofErr w:type="spellStart"/>
            <w:r w:rsidRPr="002305CD">
              <w:t>Powershell</w:t>
            </w:r>
            <w:proofErr w:type="spellEnd"/>
            <w:r w:rsidRPr="002305CD">
              <w:t xml:space="preserve"> script execution</w:t>
            </w:r>
          </w:p>
        </w:tc>
        <w:tc>
          <w:tcPr>
            <w:tcW w:w="261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9EBF5"/>
            <w:tcMar>
              <w:top w:w="40" w:type="dxa"/>
              <w:left w:w="79" w:type="dxa"/>
              <w:bottom w:w="40" w:type="dxa"/>
              <w:right w:w="79" w:type="dxa"/>
            </w:tcMar>
          </w:tcPr>
          <w:p w14:paraId="317DB118" w14:textId="723B8691" w:rsidR="00466352" w:rsidRPr="002305CD" w:rsidRDefault="00466352">
            <w:r w:rsidRPr="002305CD">
              <w:rPr>
                <w:b/>
                <w:bCs/>
              </w:rPr>
              <w:t>Self-Signed Certificate –</w:t>
            </w:r>
            <w:r w:rsidRPr="002305CD">
              <w:t xml:space="preserve"> </w:t>
            </w:r>
            <w:proofErr w:type="spellStart"/>
            <w:r w:rsidRPr="002305CD">
              <w:t>vmreportsvr</w:t>
            </w:r>
            <w:r w:rsidR="00200AF1">
              <w:t>itg</w:t>
            </w:r>
            <w:proofErr w:type="spellEnd"/>
            <w:r w:rsidRPr="002305CD">
              <w:t xml:space="preserve"> (Friendly Name) Report Server VM – </w:t>
            </w:r>
            <w:proofErr w:type="spellStart"/>
            <w:r w:rsidRPr="002305CD">
              <w:t>vmreportsvr</w:t>
            </w:r>
            <w:r w:rsidR="00200AF1">
              <w:t>itg</w:t>
            </w:r>
            <w:proofErr w:type="spellEnd"/>
            <w:r w:rsidRPr="002305CD">
              <w:t xml:space="preserve"> / 10.17.1</w:t>
            </w:r>
            <w:r w:rsidR="000C707B">
              <w:t>8</w:t>
            </w:r>
            <w:r w:rsidRPr="002305CD">
              <w:t>.</w:t>
            </w:r>
            <w:r w:rsidR="000C707B">
              <w:t>5</w:t>
            </w:r>
          </w:p>
        </w:tc>
        <w:tc>
          <w:tcPr>
            <w:tcW w:w="294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9EBF5"/>
            <w:tcMar>
              <w:top w:w="40" w:type="dxa"/>
              <w:left w:w="79" w:type="dxa"/>
              <w:bottom w:w="40" w:type="dxa"/>
              <w:right w:w="79" w:type="dxa"/>
            </w:tcMar>
          </w:tcPr>
          <w:p w14:paraId="3DFFA52F" w14:textId="77777777" w:rsidR="00466352" w:rsidRPr="000451E0" w:rsidRDefault="00466352">
            <w:r w:rsidRPr="000451E0">
              <w:t xml:space="preserve">For DEV environment, Self-signed certificate is used. TBD if CA certificate can be used. </w:t>
            </w:r>
          </w:p>
          <w:p w14:paraId="1370D026" w14:textId="2644933A" w:rsidR="00466352" w:rsidRPr="000451E0" w:rsidRDefault="00466352">
            <w:r w:rsidRPr="000451E0">
              <w:t xml:space="preserve">For Higher environment this is recommended to have </w:t>
            </w:r>
            <w:r w:rsidR="00E16B21" w:rsidRPr="000451E0">
              <w:t>a CA</w:t>
            </w:r>
            <w:r w:rsidRPr="000451E0">
              <w:t xml:space="preserve"> certificate</w:t>
            </w:r>
            <w:r>
              <w:t>.</w:t>
            </w:r>
          </w:p>
          <w:p w14:paraId="69EDEDA3" w14:textId="77777777" w:rsidR="00466352" w:rsidRPr="00AD4214" w:rsidRDefault="00466352">
            <w:pPr>
              <w:rPr>
                <w:b/>
                <w:bCs/>
              </w:rPr>
            </w:pPr>
            <w:r w:rsidRPr="000451E0">
              <w:rPr>
                <w:b/>
                <w:bCs/>
              </w:rPr>
              <w:t xml:space="preserve">Reference link – </w:t>
            </w:r>
            <w:hyperlink r:id="rId168" w:history="1">
              <w:r w:rsidRPr="000451E0">
                <w:rPr>
                  <w:rStyle w:val="Hyperlink"/>
                </w:rPr>
                <w:t xml:space="preserve">Configuring </w:t>
              </w:r>
            </w:hyperlink>
            <w:hyperlink r:id="rId169" w:history="1">
              <w:proofErr w:type="spellStart"/>
              <w:r w:rsidRPr="000451E0">
                <w:rPr>
                  <w:rStyle w:val="Hyperlink"/>
                </w:rPr>
                <w:t>WinRM</w:t>
              </w:r>
              <w:proofErr w:type="spellEnd"/>
            </w:hyperlink>
            <w:hyperlink r:id="rId170" w:history="1">
              <w:r w:rsidRPr="000451E0">
                <w:rPr>
                  <w:rStyle w:val="Hyperlink"/>
                </w:rPr>
                <w:t xml:space="preserve"> over HTTPS to enable PowerShell remoting</w:t>
              </w:r>
            </w:hyperlink>
            <w:r w:rsidRPr="000451E0">
              <w:t>.</w:t>
            </w:r>
          </w:p>
        </w:tc>
      </w:tr>
      <w:tr w:rsidR="00466352" w14:paraId="1CAB3754" w14:textId="77777777">
        <w:trPr>
          <w:trHeight w:val="249"/>
        </w:trPr>
        <w:tc>
          <w:tcPr>
            <w:tcW w:w="241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FD5EA"/>
            <w:tcMar>
              <w:top w:w="40" w:type="dxa"/>
              <w:left w:w="79" w:type="dxa"/>
              <w:bottom w:w="40" w:type="dxa"/>
              <w:right w:w="79" w:type="dxa"/>
            </w:tcMar>
          </w:tcPr>
          <w:p w14:paraId="286A198F" w14:textId="77777777" w:rsidR="00466352" w:rsidRDefault="00466352">
            <w:r>
              <w:t>Azure SQL Mi</w:t>
            </w:r>
          </w:p>
        </w:tc>
        <w:tc>
          <w:tcPr>
            <w:tcW w:w="241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FD5EA"/>
            <w:tcMar>
              <w:top w:w="40" w:type="dxa"/>
              <w:left w:w="79" w:type="dxa"/>
              <w:bottom w:w="40" w:type="dxa"/>
              <w:right w:w="79" w:type="dxa"/>
            </w:tcMar>
          </w:tcPr>
          <w:p w14:paraId="09635154" w14:textId="77777777" w:rsidR="00466352" w:rsidRDefault="00466352">
            <w:r>
              <w:t>Grant IAM role to SQL MI for SP</w:t>
            </w:r>
          </w:p>
        </w:tc>
        <w:tc>
          <w:tcPr>
            <w:tcW w:w="261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FD5EA"/>
            <w:tcMar>
              <w:top w:w="40" w:type="dxa"/>
              <w:left w:w="79" w:type="dxa"/>
              <w:bottom w:w="40" w:type="dxa"/>
              <w:right w:w="79" w:type="dxa"/>
            </w:tcMar>
          </w:tcPr>
          <w:p w14:paraId="4233B6D7" w14:textId="63EC355B" w:rsidR="00466352" w:rsidRDefault="00466352">
            <w:r w:rsidRPr="115F9DC0">
              <w:rPr>
                <w:b/>
                <w:bCs/>
              </w:rPr>
              <w:t xml:space="preserve">SQL Mi </w:t>
            </w:r>
            <w:r>
              <w:t>–</w:t>
            </w:r>
            <w:proofErr w:type="spellStart"/>
            <w:r>
              <w:t>sqlmi-odessa-</w:t>
            </w:r>
            <w:r w:rsidR="00200AF1">
              <w:t>itg</w:t>
            </w:r>
            <w:proofErr w:type="spellEnd"/>
          </w:p>
          <w:p w14:paraId="54FA4034" w14:textId="2C76342A" w:rsidR="00466352" w:rsidRDefault="00466352">
            <w:r w:rsidRPr="115F9DC0">
              <w:rPr>
                <w:b/>
                <w:bCs/>
              </w:rPr>
              <w:t>SP</w:t>
            </w:r>
            <w:r>
              <w:t xml:space="preserve"> – </w:t>
            </w:r>
            <w:proofErr w:type="spellStart"/>
            <w:r>
              <w:t>hpefs</w:t>
            </w:r>
            <w:proofErr w:type="spellEnd"/>
            <w:r>
              <w:t>-</w:t>
            </w:r>
            <w:proofErr w:type="spellStart"/>
            <w:r>
              <w:t>odessa</w:t>
            </w:r>
            <w:proofErr w:type="spellEnd"/>
            <w:r>
              <w:t>-</w:t>
            </w:r>
            <w:proofErr w:type="spellStart"/>
            <w:r>
              <w:t>devops</w:t>
            </w:r>
            <w:proofErr w:type="spellEnd"/>
            <w:r>
              <w:t>-</w:t>
            </w:r>
            <w:proofErr w:type="spellStart"/>
            <w:r>
              <w:t>sp</w:t>
            </w:r>
            <w:proofErr w:type="spellEnd"/>
            <w:r>
              <w:t>-pp-</w:t>
            </w:r>
            <w:proofErr w:type="spellStart"/>
            <w:r w:rsidR="00200AF1">
              <w:t>itg</w:t>
            </w:r>
            <w:proofErr w:type="spellEnd"/>
          </w:p>
          <w:p w14:paraId="1F7DEC86" w14:textId="77777777" w:rsidR="00466352" w:rsidRDefault="00466352">
            <w:r w:rsidRPr="115F9DC0">
              <w:rPr>
                <w:b/>
                <w:bCs/>
              </w:rPr>
              <w:t xml:space="preserve">IAM Role </w:t>
            </w:r>
            <w:r>
              <w:t>- Contributor</w:t>
            </w:r>
          </w:p>
        </w:tc>
        <w:tc>
          <w:tcPr>
            <w:tcW w:w="294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FD5EA"/>
            <w:tcMar>
              <w:top w:w="40" w:type="dxa"/>
              <w:left w:w="79" w:type="dxa"/>
              <w:bottom w:w="40" w:type="dxa"/>
              <w:right w:w="79" w:type="dxa"/>
            </w:tcMar>
          </w:tcPr>
          <w:p w14:paraId="3CE79E28" w14:textId="77777777" w:rsidR="00466352" w:rsidRDefault="00466352">
            <w:r>
              <w:t>Permission to SP for accessing SQL Mi</w:t>
            </w:r>
          </w:p>
        </w:tc>
      </w:tr>
      <w:tr w:rsidR="00466352" w14:paraId="699AF4CB" w14:textId="77777777">
        <w:trPr>
          <w:trHeight w:val="249"/>
        </w:trPr>
        <w:tc>
          <w:tcPr>
            <w:tcW w:w="241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9EBF5"/>
            <w:tcMar>
              <w:top w:w="40" w:type="dxa"/>
              <w:left w:w="79" w:type="dxa"/>
              <w:bottom w:w="40" w:type="dxa"/>
              <w:right w:w="79" w:type="dxa"/>
            </w:tcMar>
          </w:tcPr>
          <w:p w14:paraId="6F766056" w14:textId="77777777" w:rsidR="00466352" w:rsidRDefault="00466352">
            <w:r>
              <w:t>Azure SQL Mi</w:t>
            </w:r>
          </w:p>
        </w:tc>
        <w:tc>
          <w:tcPr>
            <w:tcW w:w="241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9EBF5"/>
            <w:tcMar>
              <w:top w:w="40" w:type="dxa"/>
              <w:left w:w="79" w:type="dxa"/>
              <w:bottom w:w="40" w:type="dxa"/>
              <w:right w:w="79" w:type="dxa"/>
            </w:tcMar>
          </w:tcPr>
          <w:p w14:paraId="2B5AC6BE" w14:textId="77777777" w:rsidR="00466352" w:rsidRDefault="00466352">
            <w:r>
              <w:t xml:space="preserve">Create new SQL user for DevOps within SQL Mi and grant </w:t>
            </w:r>
            <w:proofErr w:type="spellStart"/>
            <w:r>
              <w:t>sys_admin</w:t>
            </w:r>
            <w:proofErr w:type="spellEnd"/>
            <w:r>
              <w:t xml:space="preserve"> roles</w:t>
            </w:r>
          </w:p>
        </w:tc>
        <w:tc>
          <w:tcPr>
            <w:tcW w:w="261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9EBF5"/>
            <w:tcMar>
              <w:top w:w="40" w:type="dxa"/>
              <w:left w:w="79" w:type="dxa"/>
              <w:bottom w:w="40" w:type="dxa"/>
              <w:right w:w="79" w:type="dxa"/>
            </w:tcMar>
          </w:tcPr>
          <w:p w14:paraId="54873878" w14:textId="15B6FF87" w:rsidR="00466352" w:rsidRDefault="00466352">
            <w:r w:rsidRPr="115F9DC0">
              <w:rPr>
                <w:b/>
                <w:bCs/>
              </w:rPr>
              <w:t xml:space="preserve">Local SQL User – </w:t>
            </w:r>
            <w:proofErr w:type="spellStart"/>
            <w:r w:rsidR="005C2436">
              <w:t>OdessaDevOpsUser</w:t>
            </w:r>
            <w:proofErr w:type="spellEnd"/>
          </w:p>
          <w:p w14:paraId="628E3E71" w14:textId="305EC629" w:rsidR="00466352" w:rsidRDefault="00466352">
            <w:r w:rsidRPr="115F9DC0">
              <w:rPr>
                <w:b/>
                <w:bCs/>
              </w:rPr>
              <w:t xml:space="preserve">SQL Mi – </w:t>
            </w:r>
            <w:proofErr w:type="spellStart"/>
            <w:r>
              <w:t>sqlmi-odessa-</w:t>
            </w:r>
            <w:r w:rsidR="00200AF1">
              <w:t>itg</w:t>
            </w:r>
            <w:proofErr w:type="spellEnd"/>
          </w:p>
          <w:p w14:paraId="05FE4FA5" w14:textId="77777777" w:rsidR="00466352" w:rsidRDefault="00466352">
            <w:r w:rsidRPr="115F9DC0">
              <w:rPr>
                <w:b/>
                <w:bCs/>
              </w:rPr>
              <w:t xml:space="preserve">Roles – </w:t>
            </w:r>
            <w:proofErr w:type="spellStart"/>
            <w:r>
              <w:t>sys_admin</w:t>
            </w:r>
            <w:proofErr w:type="spellEnd"/>
          </w:p>
        </w:tc>
        <w:tc>
          <w:tcPr>
            <w:tcW w:w="294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9EBF5"/>
            <w:tcMar>
              <w:top w:w="40" w:type="dxa"/>
              <w:left w:w="79" w:type="dxa"/>
              <w:bottom w:w="40" w:type="dxa"/>
              <w:right w:w="79" w:type="dxa"/>
            </w:tcMar>
          </w:tcPr>
          <w:p w14:paraId="08421136" w14:textId="77777777" w:rsidR="00466352" w:rsidRDefault="00466352">
            <w:r>
              <w:t>Permission needed for deploying DDL, DML and Job creation related scripts</w:t>
            </w:r>
          </w:p>
        </w:tc>
      </w:tr>
      <w:tr w:rsidR="00466352" w14:paraId="5D97866C" w14:textId="77777777">
        <w:trPr>
          <w:trHeight w:val="249"/>
        </w:trPr>
        <w:tc>
          <w:tcPr>
            <w:tcW w:w="241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FD5EA"/>
            <w:tcMar>
              <w:top w:w="40" w:type="dxa"/>
              <w:left w:w="79" w:type="dxa"/>
              <w:bottom w:w="40" w:type="dxa"/>
              <w:right w:w="79" w:type="dxa"/>
            </w:tcMar>
          </w:tcPr>
          <w:p w14:paraId="78AE0814" w14:textId="77777777" w:rsidR="00466352" w:rsidRDefault="00466352">
            <w:r>
              <w:t>Azure App Configuration</w:t>
            </w:r>
          </w:p>
        </w:tc>
        <w:tc>
          <w:tcPr>
            <w:tcW w:w="241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FD5EA"/>
            <w:tcMar>
              <w:top w:w="40" w:type="dxa"/>
              <w:left w:w="79" w:type="dxa"/>
              <w:bottom w:w="40" w:type="dxa"/>
              <w:right w:w="79" w:type="dxa"/>
            </w:tcMar>
          </w:tcPr>
          <w:p w14:paraId="4778DC87" w14:textId="77777777" w:rsidR="00466352" w:rsidRDefault="00466352">
            <w:r>
              <w:t>Grant IAM role to SP for App Configuration</w:t>
            </w:r>
          </w:p>
        </w:tc>
        <w:tc>
          <w:tcPr>
            <w:tcW w:w="261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FD5EA"/>
            <w:tcMar>
              <w:top w:w="40" w:type="dxa"/>
              <w:left w:w="79" w:type="dxa"/>
              <w:bottom w:w="40" w:type="dxa"/>
              <w:right w:w="79" w:type="dxa"/>
            </w:tcMar>
          </w:tcPr>
          <w:p w14:paraId="02B10B3A" w14:textId="23A3DD22" w:rsidR="00466352" w:rsidRDefault="00466352">
            <w:pPr>
              <w:rPr>
                <w:highlight w:val="yellow"/>
              </w:rPr>
            </w:pPr>
            <w:r w:rsidRPr="115F9DC0">
              <w:rPr>
                <w:b/>
                <w:bCs/>
                <w:highlight w:val="yellow"/>
              </w:rPr>
              <w:t xml:space="preserve">App Configuration Name – </w:t>
            </w:r>
            <w:proofErr w:type="spellStart"/>
            <w:r w:rsidRPr="28B645CF">
              <w:rPr>
                <w:b/>
                <w:highlight w:val="yellow"/>
              </w:rPr>
              <w:t>appcs</w:t>
            </w:r>
            <w:proofErr w:type="spellEnd"/>
            <w:r w:rsidRPr="28B645CF">
              <w:rPr>
                <w:b/>
                <w:highlight w:val="yellow"/>
              </w:rPr>
              <w:t>-</w:t>
            </w:r>
            <w:proofErr w:type="spellStart"/>
            <w:r w:rsidRPr="28B645CF">
              <w:rPr>
                <w:b/>
                <w:highlight w:val="yellow"/>
              </w:rPr>
              <w:t>hpefs</w:t>
            </w:r>
            <w:proofErr w:type="spellEnd"/>
            <w:r w:rsidRPr="28B645CF">
              <w:rPr>
                <w:b/>
                <w:highlight w:val="yellow"/>
              </w:rPr>
              <w:t>-</w:t>
            </w:r>
            <w:proofErr w:type="spellStart"/>
            <w:r w:rsidRPr="28B645CF">
              <w:rPr>
                <w:b/>
                <w:highlight w:val="yellow"/>
              </w:rPr>
              <w:t>odessa</w:t>
            </w:r>
            <w:proofErr w:type="spellEnd"/>
            <w:r w:rsidRPr="28B645CF">
              <w:rPr>
                <w:b/>
                <w:highlight w:val="yellow"/>
              </w:rPr>
              <w:t>-</w:t>
            </w:r>
            <w:r w:rsidRPr="28B645CF">
              <w:rPr>
                <w:b/>
                <w:bCs/>
                <w:highlight w:val="yellow"/>
              </w:rPr>
              <w:t>pp-</w:t>
            </w:r>
            <w:proofErr w:type="spellStart"/>
            <w:r w:rsidR="00200AF1">
              <w:rPr>
                <w:b/>
                <w:bCs/>
                <w:highlight w:val="yellow"/>
              </w:rPr>
              <w:t>itg</w:t>
            </w:r>
            <w:proofErr w:type="spellEnd"/>
          </w:p>
          <w:p w14:paraId="5D085DED" w14:textId="36702E5B" w:rsidR="00466352" w:rsidRDefault="00466352">
            <w:pPr>
              <w:rPr>
                <w:highlight w:val="yellow"/>
              </w:rPr>
            </w:pPr>
            <w:r w:rsidRPr="115F9DC0">
              <w:rPr>
                <w:b/>
                <w:bCs/>
                <w:highlight w:val="yellow"/>
              </w:rPr>
              <w:t xml:space="preserve">SP – </w:t>
            </w:r>
            <w:proofErr w:type="spellStart"/>
            <w:r w:rsidRPr="776722EC">
              <w:rPr>
                <w:b/>
                <w:bCs/>
                <w:highlight w:val="yellow"/>
              </w:rPr>
              <w:t>hpefs</w:t>
            </w:r>
            <w:proofErr w:type="spellEnd"/>
            <w:r w:rsidRPr="776722EC">
              <w:rPr>
                <w:b/>
                <w:bCs/>
                <w:highlight w:val="yellow"/>
              </w:rPr>
              <w:t>-</w:t>
            </w:r>
            <w:proofErr w:type="spellStart"/>
            <w:r w:rsidRPr="776722EC">
              <w:rPr>
                <w:b/>
                <w:highlight w:val="yellow"/>
              </w:rPr>
              <w:t>odessa</w:t>
            </w:r>
            <w:proofErr w:type="spellEnd"/>
            <w:r w:rsidRPr="776722EC">
              <w:rPr>
                <w:b/>
                <w:highlight w:val="yellow"/>
              </w:rPr>
              <w:t>-</w:t>
            </w:r>
            <w:proofErr w:type="spellStart"/>
            <w:r w:rsidRPr="776722EC">
              <w:rPr>
                <w:b/>
                <w:highlight w:val="yellow"/>
              </w:rPr>
              <w:t>devops</w:t>
            </w:r>
            <w:proofErr w:type="spellEnd"/>
            <w:r w:rsidRPr="776722EC">
              <w:rPr>
                <w:b/>
                <w:highlight w:val="yellow"/>
              </w:rPr>
              <w:t>-</w:t>
            </w:r>
            <w:proofErr w:type="spellStart"/>
            <w:r w:rsidRPr="776722EC">
              <w:rPr>
                <w:b/>
                <w:highlight w:val="yellow"/>
              </w:rPr>
              <w:t>sp</w:t>
            </w:r>
            <w:proofErr w:type="spellEnd"/>
            <w:r w:rsidRPr="776722EC">
              <w:rPr>
                <w:b/>
                <w:highlight w:val="yellow"/>
              </w:rPr>
              <w:t>-</w:t>
            </w:r>
            <w:r w:rsidRPr="776722EC">
              <w:rPr>
                <w:b/>
                <w:bCs/>
                <w:highlight w:val="yellow"/>
              </w:rPr>
              <w:t>pp-</w:t>
            </w:r>
            <w:proofErr w:type="spellStart"/>
            <w:r w:rsidR="00200AF1">
              <w:rPr>
                <w:b/>
                <w:bCs/>
                <w:highlight w:val="yellow"/>
              </w:rPr>
              <w:t>itg</w:t>
            </w:r>
            <w:proofErr w:type="spellEnd"/>
          </w:p>
          <w:p w14:paraId="25082D3C" w14:textId="77777777" w:rsidR="00466352" w:rsidRDefault="00466352">
            <w:r w:rsidRPr="115F9DC0">
              <w:rPr>
                <w:b/>
                <w:bCs/>
                <w:highlight w:val="yellow"/>
              </w:rPr>
              <w:t xml:space="preserve">IAM Role - </w:t>
            </w:r>
            <w:r w:rsidRPr="115F9DC0">
              <w:rPr>
                <w:highlight w:val="yellow"/>
              </w:rPr>
              <w:t>App Configuration Data Reader Role, Owner/Custom Read/Write/Delete (still pending)</w:t>
            </w:r>
          </w:p>
        </w:tc>
        <w:tc>
          <w:tcPr>
            <w:tcW w:w="294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FD5EA"/>
            <w:tcMar>
              <w:top w:w="40" w:type="dxa"/>
              <w:left w:w="79" w:type="dxa"/>
              <w:bottom w:w="40" w:type="dxa"/>
              <w:right w:w="79" w:type="dxa"/>
            </w:tcMar>
          </w:tcPr>
          <w:p w14:paraId="45BC2300" w14:textId="77777777" w:rsidR="00466352" w:rsidRDefault="00466352">
            <w:r>
              <w:t>Permission to read/update/delete App configuration keys.</w:t>
            </w:r>
          </w:p>
        </w:tc>
      </w:tr>
    </w:tbl>
    <w:p w14:paraId="6837EF76" w14:textId="77777777" w:rsidR="7041F118" w:rsidRDefault="7041F118" w:rsidP="1A46DEE1"/>
    <w:p w14:paraId="6AB22E6D" w14:textId="6331BF60" w:rsidR="7041F118" w:rsidRDefault="2D8A9ABB" w:rsidP="6854D2FB">
      <w:pPr>
        <w:pStyle w:val="Heading3"/>
        <w:rPr>
          <w:b/>
          <w:bCs/>
        </w:rPr>
      </w:pPr>
      <w:bookmarkStart w:id="120" w:name="_Toc137050150"/>
      <w:r w:rsidRPr="1A46DEE1">
        <w:rPr>
          <w:b/>
          <w:bCs/>
        </w:rPr>
        <w:t>9.</w:t>
      </w:r>
      <w:r w:rsidR="2D68FC19" w:rsidRPr="38D1A7A7">
        <w:rPr>
          <w:b/>
          <w:bCs/>
        </w:rPr>
        <w:t>2</w:t>
      </w:r>
      <w:r w:rsidR="124C9EA9" w:rsidRPr="6854D2FB">
        <w:rPr>
          <w:b/>
          <w:bCs/>
        </w:rPr>
        <w:t>.2 Enable Remote Execution from DevOps Pipeline within Report Server VM</w:t>
      </w:r>
      <w:bookmarkEnd w:id="120"/>
    </w:p>
    <w:p w14:paraId="1A08C4E0" w14:textId="77777777" w:rsidR="00155234" w:rsidRPr="004312B4" w:rsidRDefault="00155234" w:rsidP="00155234">
      <w:pPr>
        <w:rPr>
          <w:b/>
          <w:bCs/>
          <w:color w:val="273A47" w:themeColor="accent5" w:themeShade="BF"/>
          <w:sz w:val="24"/>
          <w:szCs w:val="24"/>
        </w:rPr>
      </w:pPr>
      <w:r w:rsidRPr="004312B4">
        <w:rPr>
          <w:b/>
          <w:bCs/>
          <w:color w:val="273A47" w:themeColor="accent5" w:themeShade="BF"/>
          <w:sz w:val="24"/>
          <w:szCs w:val="24"/>
          <w:highlight w:val="yellow"/>
        </w:rPr>
        <w:t xml:space="preserve">NOTE: This configuration is needed only one. If this is already covered as part of Core Pipeline setup, then we can skip this. </w:t>
      </w:r>
    </w:p>
    <w:p w14:paraId="0D192E10" w14:textId="77777777" w:rsidR="00155234" w:rsidRDefault="00155234" w:rsidP="7041F118"/>
    <w:p w14:paraId="75CDCF72" w14:textId="58CEB596" w:rsidR="7041F118" w:rsidRDefault="124C9EA9" w:rsidP="7041F118">
      <w:r>
        <w:t>To enable remove power shell execution, refer the following steps –</w:t>
      </w:r>
    </w:p>
    <w:p w14:paraId="64CCB715" w14:textId="77777777" w:rsidR="7041F118" w:rsidRDefault="7041F118" w:rsidP="7041F118"/>
    <w:p w14:paraId="7199D0B7" w14:textId="77777777" w:rsidR="7041F118" w:rsidRDefault="124C9EA9" w:rsidP="7041F118">
      <w:r>
        <w:t xml:space="preserve">Reference Link - </w:t>
      </w:r>
      <w:hyperlink r:id="rId171">
        <w:r w:rsidRPr="6854D2FB">
          <w:rPr>
            <w:rStyle w:val="Hyperlink"/>
            <w:color w:val="0070C0"/>
          </w:rPr>
          <w:t xml:space="preserve">Configuring </w:t>
        </w:r>
        <w:proofErr w:type="spellStart"/>
        <w:r w:rsidRPr="6854D2FB">
          <w:rPr>
            <w:rStyle w:val="Hyperlink"/>
            <w:color w:val="0070C0"/>
          </w:rPr>
          <w:t>WinRM</w:t>
        </w:r>
        <w:proofErr w:type="spellEnd"/>
        <w:r w:rsidRPr="6854D2FB">
          <w:rPr>
            <w:rStyle w:val="Hyperlink"/>
            <w:color w:val="0070C0"/>
          </w:rPr>
          <w:t xml:space="preserve"> over HTTPS to enable PowerShell remoting</w:t>
        </w:r>
      </w:hyperlink>
      <w:r>
        <w:t>.</w:t>
      </w:r>
    </w:p>
    <w:p w14:paraId="2DB4F6BC" w14:textId="77777777" w:rsidR="7041F118" w:rsidRDefault="7041F118" w:rsidP="7041F118"/>
    <w:p w14:paraId="66CBAFA1" w14:textId="36EE9B4F" w:rsidR="7041F118" w:rsidRPr="0062178D" w:rsidRDefault="124C9EA9" w:rsidP="00252FAC">
      <w:pPr>
        <w:pStyle w:val="ListParagraph"/>
        <w:numPr>
          <w:ilvl w:val="0"/>
          <w:numId w:val="56"/>
        </w:numPr>
        <w:rPr>
          <w:b/>
          <w:bCs/>
        </w:rPr>
      </w:pPr>
      <w:r w:rsidRPr="0062178D">
        <w:rPr>
          <w:b/>
          <w:bCs/>
        </w:rPr>
        <w:t>Enable Port 5986</w:t>
      </w:r>
    </w:p>
    <w:p w14:paraId="3416C4BB" w14:textId="77777777" w:rsidR="7041F118" w:rsidRDefault="124C9EA9" w:rsidP="6854D2FB">
      <w:pPr>
        <w:widowControl/>
        <w:ind w:left="1080"/>
        <w:rPr>
          <w:rFonts w:cs="Calibri"/>
          <w:color w:val="auto"/>
          <w:sz w:val="22"/>
          <w:lang w:bidi="ar-SA"/>
        </w:rPr>
      </w:pPr>
      <w:r w:rsidRPr="6854D2FB">
        <w:rPr>
          <w:rFonts w:cs="Calibri"/>
          <w:color w:val="auto"/>
          <w:sz w:val="22"/>
          <w:lang w:bidi="ar-SA"/>
        </w:rPr>
        <w:t xml:space="preserve">Login to VM-&gt;Open Windows </w:t>
      </w:r>
      <w:proofErr w:type="spellStart"/>
      <w:r w:rsidRPr="6854D2FB">
        <w:rPr>
          <w:rFonts w:cs="Calibri"/>
          <w:color w:val="auto"/>
          <w:sz w:val="22"/>
          <w:lang w:bidi="ar-SA"/>
        </w:rPr>
        <w:t>FireWall</w:t>
      </w:r>
      <w:proofErr w:type="spellEnd"/>
      <w:r w:rsidRPr="6854D2FB">
        <w:rPr>
          <w:rFonts w:cs="Calibri"/>
          <w:color w:val="auto"/>
          <w:sz w:val="22"/>
          <w:lang w:bidi="ar-SA"/>
        </w:rPr>
        <w:t xml:space="preserve"> with Advanced Security-&gt;</w:t>
      </w:r>
    </w:p>
    <w:p w14:paraId="4004C722" w14:textId="5AE6CC5E" w:rsidR="7041F118" w:rsidRDefault="124C9EA9" w:rsidP="6854D2FB">
      <w:pPr>
        <w:widowControl/>
        <w:ind w:left="1080"/>
        <w:rPr>
          <w:rFonts w:cs="Calibri"/>
          <w:color w:val="auto"/>
          <w:sz w:val="22"/>
          <w:lang w:bidi="ar-SA"/>
        </w:rPr>
      </w:pPr>
      <w:r w:rsidRPr="6854D2FB">
        <w:rPr>
          <w:rFonts w:cs="Calibri"/>
          <w:color w:val="auto"/>
          <w:sz w:val="22"/>
          <w:lang w:bidi="ar-SA"/>
        </w:rPr>
        <w:t xml:space="preserve">Verify Port 5986 is allowed or not in Inbound Rule, </w:t>
      </w:r>
      <w:r w:rsidR="131DC17D" w:rsidRPr="4D825899">
        <w:rPr>
          <w:rFonts w:cs="Calibri"/>
          <w:color w:val="auto"/>
          <w:sz w:val="22"/>
          <w:lang w:bidi="ar-SA"/>
        </w:rPr>
        <w:t>if</w:t>
      </w:r>
      <w:r w:rsidRPr="6854D2FB">
        <w:rPr>
          <w:rFonts w:cs="Calibri"/>
          <w:color w:val="auto"/>
          <w:sz w:val="22"/>
          <w:lang w:bidi="ar-SA"/>
        </w:rPr>
        <w:t xml:space="preserve"> not allowed and Rule exist then enable it.</w:t>
      </w:r>
    </w:p>
    <w:p w14:paraId="61F2D2B3" w14:textId="77777777" w:rsidR="7041F118" w:rsidRDefault="124C9EA9" w:rsidP="6854D2FB">
      <w:pPr>
        <w:widowControl/>
        <w:ind w:left="1080"/>
        <w:rPr>
          <w:rFonts w:cs="Calibri"/>
          <w:color w:val="auto"/>
          <w:sz w:val="22"/>
          <w:lang w:bidi="ar-SA"/>
        </w:rPr>
      </w:pPr>
      <w:r w:rsidRPr="6854D2FB">
        <w:rPr>
          <w:rFonts w:cs="Calibri"/>
          <w:color w:val="auto"/>
          <w:sz w:val="22"/>
          <w:lang w:bidi="ar-SA"/>
        </w:rPr>
        <w:t>If Rule is not existed create a new inbound Rule</w:t>
      </w:r>
    </w:p>
    <w:p w14:paraId="2DEC1BA8" w14:textId="77777777" w:rsidR="7041F118" w:rsidRDefault="124C9EA9" w:rsidP="6854D2FB">
      <w:pPr>
        <w:widowControl/>
        <w:ind w:left="1080"/>
        <w:rPr>
          <w:rFonts w:cs="Calibri"/>
          <w:lang w:bidi="ar-SA"/>
        </w:rPr>
      </w:pPr>
      <w:r w:rsidRPr="6854D2FB">
        <w:rPr>
          <w:rFonts w:cs="Calibri"/>
          <w:lang w:bidi="ar-SA"/>
        </w:rPr>
        <w:t> </w:t>
      </w:r>
    </w:p>
    <w:p w14:paraId="409F8FE3" w14:textId="77777777" w:rsidR="7041F118" w:rsidRDefault="124C9EA9" w:rsidP="003312D6">
      <w:pPr>
        <w:pStyle w:val="ListParagraph"/>
        <w:widowControl/>
        <w:numPr>
          <w:ilvl w:val="0"/>
          <w:numId w:val="29"/>
        </w:numPr>
        <w:rPr>
          <w:rFonts w:cs="Calibri"/>
          <w:lang w:bidi="ar-SA"/>
        </w:rPr>
      </w:pPr>
      <w:r w:rsidRPr="6854D2FB">
        <w:rPr>
          <w:rFonts w:cs="Calibri"/>
          <w:lang w:bidi="ar-SA"/>
        </w:rPr>
        <w:lastRenderedPageBreak/>
        <w:t>Open “Windows Defender Firewall” and click on “Advance settings” and click on “Inbound Rules” and create new inbound rule.</w:t>
      </w:r>
    </w:p>
    <w:p w14:paraId="2463DD81" w14:textId="77777777" w:rsidR="7041F118" w:rsidRDefault="124C9EA9" w:rsidP="6854D2FB">
      <w:pPr>
        <w:widowControl/>
        <w:ind w:left="1080"/>
        <w:rPr>
          <w:rFonts w:cs="Calibri"/>
          <w:lang w:bidi="ar-SA"/>
        </w:rPr>
      </w:pPr>
      <w:r w:rsidRPr="6854D2FB">
        <w:rPr>
          <w:rFonts w:cs="Calibri"/>
          <w:lang w:bidi="ar-SA"/>
        </w:rPr>
        <w:t xml:space="preserve"> </w:t>
      </w:r>
    </w:p>
    <w:p w14:paraId="3DD1FBFD" w14:textId="77777777" w:rsidR="7041F118" w:rsidRDefault="2D8A9ABB" w:rsidP="6854D2FB">
      <w:pPr>
        <w:widowControl/>
        <w:ind w:left="1440"/>
        <w:rPr>
          <w:rFonts w:cs="Calibri"/>
          <w:color w:val="auto"/>
          <w:sz w:val="22"/>
          <w:lang w:bidi="ar-SA"/>
        </w:rPr>
      </w:pPr>
      <w:r>
        <w:rPr>
          <w:noProof/>
        </w:rPr>
        <w:drawing>
          <wp:inline distT="0" distB="0" distL="0" distR="0" wp14:anchorId="1C2E6E31" wp14:editId="0E264E43">
            <wp:extent cx="4572000" cy="1905000"/>
            <wp:effectExtent l="0" t="0" r="0" b="0"/>
            <wp:docPr id="905317921" name="Picture 905317921" descr="A picture containing text, screenshot, software,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2686310"/>
                    <pic:cNvPicPr/>
                  </pic:nvPicPr>
                  <pic:blipFill>
                    <a:blip r:embed="rId81">
                      <a:extLst>
                        <a:ext uri="{28A0092B-C50C-407E-A947-70E740481C1C}">
                          <a14:useLocalDpi xmlns:a14="http://schemas.microsoft.com/office/drawing/2010/main" val="0"/>
                        </a:ext>
                      </a:extLst>
                    </a:blip>
                    <a:stretch>
                      <a:fillRect/>
                    </a:stretch>
                  </pic:blipFill>
                  <pic:spPr>
                    <a:xfrm>
                      <a:off x="0" y="0"/>
                      <a:ext cx="4572000" cy="1905000"/>
                    </a:xfrm>
                    <a:prstGeom prst="rect">
                      <a:avLst/>
                    </a:prstGeom>
                  </pic:spPr>
                </pic:pic>
              </a:graphicData>
            </a:graphic>
          </wp:inline>
        </w:drawing>
      </w:r>
    </w:p>
    <w:p w14:paraId="65E3E968" w14:textId="77777777" w:rsidR="7041F118" w:rsidRDefault="124C9EA9" w:rsidP="6854D2FB">
      <w:pPr>
        <w:widowControl/>
        <w:ind w:left="1080"/>
        <w:rPr>
          <w:rFonts w:cs="Calibri"/>
          <w:lang w:bidi="ar-SA"/>
        </w:rPr>
      </w:pPr>
      <w:r w:rsidRPr="6854D2FB">
        <w:rPr>
          <w:rFonts w:cs="Calibri"/>
          <w:lang w:bidi="ar-SA"/>
        </w:rPr>
        <w:t> </w:t>
      </w:r>
    </w:p>
    <w:p w14:paraId="0391AD95" w14:textId="77777777" w:rsidR="7041F118" w:rsidRDefault="124C9EA9" w:rsidP="003312D6">
      <w:pPr>
        <w:pStyle w:val="ListParagraph"/>
        <w:widowControl/>
        <w:numPr>
          <w:ilvl w:val="0"/>
          <w:numId w:val="29"/>
        </w:numPr>
        <w:rPr>
          <w:rFonts w:cs="Calibri"/>
          <w:lang w:bidi="ar-SA"/>
        </w:rPr>
      </w:pPr>
      <w:r w:rsidRPr="6854D2FB">
        <w:rPr>
          <w:rFonts w:cs="Calibri"/>
          <w:lang w:bidi="ar-SA"/>
        </w:rPr>
        <w:t>Enable Inbound 5986 port as below -</w:t>
      </w:r>
    </w:p>
    <w:p w14:paraId="5117B9E5" w14:textId="77777777" w:rsidR="7041F118" w:rsidRDefault="2D8A9ABB" w:rsidP="6854D2FB">
      <w:pPr>
        <w:widowControl/>
        <w:ind w:left="1080"/>
        <w:rPr>
          <w:rFonts w:cs="Calibri"/>
          <w:color w:val="auto"/>
          <w:sz w:val="22"/>
          <w:lang w:bidi="ar-SA"/>
        </w:rPr>
      </w:pPr>
      <w:r>
        <w:rPr>
          <w:noProof/>
        </w:rPr>
        <w:drawing>
          <wp:inline distT="0" distB="0" distL="0" distR="0" wp14:anchorId="079398E4" wp14:editId="06625A07">
            <wp:extent cx="4572000" cy="2432050"/>
            <wp:effectExtent l="0" t="0" r="0" b="6350"/>
            <wp:docPr id="1695912331" name="Picture 169591233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6064842"/>
                    <pic:cNvPicPr/>
                  </pic:nvPicPr>
                  <pic:blipFill>
                    <a:blip r:embed="rId82">
                      <a:extLst>
                        <a:ext uri="{28A0092B-C50C-407E-A947-70E740481C1C}">
                          <a14:useLocalDpi xmlns:a14="http://schemas.microsoft.com/office/drawing/2010/main" val="0"/>
                        </a:ext>
                      </a:extLst>
                    </a:blip>
                    <a:stretch>
                      <a:fillRect/>
                    </a:stretch>
                  </pic:blipFill>
                  <pic:spPr>
                    <a:xfrm>
                      <a:off x="0" y="0"/>
                      <a:ext cx="4572000" cy="2432050"/>
                    </a:xfrm>
                    <a:prstGeom prst="rect">
                      <a:avLst/>
                    </a:prstGeom>
                  </pic:spPr>
                </pic:pic>
              </a:graphicData>
            </a:graphic>
          </wp:inline>
        </w:drawing>
      </w:r>
    </w:p>
    <w:p w14:paraId="666A697B" w14:textId="77777777" w:rsidR="7041F118" w:rsidRDefault="124C9EA9" w:rsidP="6854D2FB">
      <w:pPr>
        <w:widowControl/>
        <w:ind w:left="1080"/>
        <w:rPr>
          <w:rFonts w:cs="Calibri"/>
          <w:lang w:bidi="ar-SA"/>
        </w:rPr>
      </w:pPr>
      <w:r w:rsidRPr="6854D2FB">
        <w:rPr>
          <w:rFonts w:cs="Calibri"/>
          <w:lang w:bidi="ar-SA"/>
        </w:rPr>
        <w:t>Step 3:</w:t>
      </w:r>
    </w:p>
    <w:p w14:paraId="6A8C6D3F" w14:textId="77777777" w:rsidR="7041F118" w:rsidRDefault="124C9EA9" w:rsidP="6854D2FB">
      <w:pPr>
        <w:widowControl/>
        <w:ind w:left="1080"/>
        <w:rPr>
          <w:rFonts w:cs="Calibri"/>
          <w:lang w:bidi="ar-SA"/>
        </w:rPr>
      </w:pPr>
      <w:r w:rsidRPr="6854D2FB">
        <w:rPr>
          <w:rFonts w:cs="Calibri"/>
          <w:lang w:bidi="ar-SA"/>
        </w:rPr>
        <w:t xml:space="preserve"> </w:t>
      </w:r>
    </w:p>
    <w:p w14:paraId="231AE14D" w14:textId="77777777" w:rsidR="7041F118" w:rsidRDefault="2D8A9ABB" w:rsidP="6854D2FB">
      <w:pPr>
        <w:widowControl/>
        <w:ind w:left="1080"/>
        <w:rPr>
          <w:rFonts w:cs="Calibri"/>
          <w:color w:val="auto"/>
          <w:sz w:val="22"/>
          <w:lang w:bidi="ar-SA"/>
        </w:rPr>
      </w:pPr>
      <w:r>
        <w:rPr>
          <w:noProof/>
        </w:rPr>
        <w:lastRenderedPageBreak/>
        <w:drawing>
          <wp:inline distT="0" distB="0" distL="0" distR="0" wp14:anchorId="0150DFD1" wp14:editId="5AAE774F">
            <wp:extent cx="4498759" cy="3346450"/>
            <wp:effectExtent l="0" t="0" r="0" b="6350"/>
            <wp:docPr id="518604460" name="Picture 51860446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8295449"/>
                    <pic:cNvPicPr/>
                  </pic:nvPicPr>
                  <pic:blipFill>
                    <a:blip r:embed="rId83">
                      <a:extLst>
                        <a:ext uri="{28A0092B-C50C-407E-A947-70E740481C1C}">
                          <a14:useLocalDpi xmlns:a14="http://schemas.microsoft.com/office/drawing/2010/main" val="0"/>
                        </a:ext>
                      </a:extLst>
                    </a:blip>
                    <a:stretch>
                      <a:fillRect/>
                    </a:stretch>
                  </pic:blipFill>
                  <pic:spPr>
                    <a:xfrm>
                      <a:off x="0" y="0"/>
                      <a:ext cx="4498759" cy="3346450"/>
                    </a:xfrm>
                    <a:prstGeom prst="rect">
                      <a:avLst/>
                    </a:prstGeom>
                  </pic:spPr>
                </pic:pic>
              </a:graphicData>
            </a:graphic>
          </wp:inline>
        </w:drawing>
      </w:r>
    </w:p>
    <w:p w14:paraId="6AA4EB56" w14:textId="77777777" w:rsidR="7041F118" w:rsidRDefault="124C9EA9" w:rsidP="6854D2FB">
      <w:pPr>
        <w:widowControl/>
        <w:ind w:left="1080"/>
        <w:rPr>
          <w:rFonts w:cs="Calibri"/>
          <w:lang w:bidi="ar-SA"/>
        </w:rPr>
      </w:pPr>
      <w:r w:rsidRPr="6854D2FB">
        <w:rPr>
          <w:rFonts w:cs="Calibri"/>
          <w:lang w:bidi="ar-SA"/>
        </w:rPr>
        <w:t> </w:t>
      </w:r>
    </w:p>
    <w:p w14:paraId="335247EC" w14:textId="77777777" w:rsidR="7041F118" w:rsidRDefault="124C9EA9" w:rsidP="6854D2FB">
      <w:pPr>
        <w:widowControl/>
        <w:ind w:left="1080"/>
        <w:rPr>
          <w:rFonts w:cs="Calibri"/>
          <w:lang w:bidi="ar-SA"/>
        </w:rPr>
      </w:pPr>
      <w:r w:rsidRPr="6854D2FB">
        <w:rPr>
          <w:rFonts w:cs="Calibri"/>
          <w:lang w:bidi="ar-SA"/>
        </w:rPr>
        <w:t>Step 4:</w:t>
      </w:r>
    </w:p>
    <w:p w14:paraId="5C2900BE" w14:textId="77777777" w:rsidR="7041F118" w:rsidRDefault="124C9EA9" w:rsidP="6854D2FB">
      <w:pPr>
        <w:widowControl/>
        <w:ind w:left="1080"/>
        <w:rPr>
          <w:rFonts w:cs="Calibri"/>
          <w:lang w:bidi="ar-SA"/>
        </w:rPr>
      </w:pPr>
      <w:r w:rsidRPr="6854D2FB">
        <w:rPr>
          <w:rFonts w:cs="Calibri"/>
          <w:lang w:bidi="ar-SA"/>
        </w:rPr>
        <w:t xml:space="preserve"> </w:t>
      </w:r>
    </w:p>
    <w:p w14:paraId="4736306C" w14:textId="77777777" w:rsidR="7041F118" w:rsidRDefault="2D8A9ABB" w:rsidP="6854D2FB">
      <w:pPr>
        <w:widowControl/>
        <w:ind w:left="1080"/>
        <w:rPr>
          <w:rFonts w:cs="Calibri"/>
          <w:color w:val="auto"/>
          <w:sz w:val="22"/>
          <w:lang w:bidi="ar-SA"/>
        </w:rPr>
      </w:pPr>
      <w:r>
        <w:rPr>
          <w:noProof/>
        </w:rPr>
        <w:drawing>
          <wp:inline distT="0" distB="0" distL="0" distR="0" wp14:anchorId="0EDB5F9C" wp14:editId="5E197BA6">
            <wp:extent cx="3835400" cy="2327875"/>
            <wp:effectExtent l="0" t="0" r="0" b="0"/>
            <wp:docPr id="1559315116" name="Picture 155931511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4384805"/>
                    <pic:cNvPicPr/>
                  </pic:nvPicPr>
                  <pic:blipFill>
                    <a:blip r:embed="rId84" cstate="print">
                      <a:extLst>
                        <a:ext uri="{28A0092B-C50C-407E-A947-70E740481C1C}">
                          <a14:useLocalDpi xmlns:a14="http://schemas.microsoft.com/office/drawing/2010/main" val="0"/>
                        </a:ext>
                      </a:extLst>
                    </a:blip>
                    <a:stretch>
                      <a:fillRect/>
                    </a:stretch>
                  </pic:blipFill>
                  <pic:spPr>
                    <a:xfrm>
                      <a:off x="0" y="0"/>
                      <a:ext cx="3835400" cy="2327875"/>
                    </a:xfrm>
                    <a:prstGeom prst="rect">
                      <a:avLst/>
                    </a:prstGeom>
                  </pic:spPr>
                </pic:pic>
              </a:graphicData>
            </a:graphic>
          </wp:inline>
        </w:drawing>
      </w:r>
    </w:p>
    <w:p w14:paraId="29AB8F6C" w14:textId="77777777" w:rsidR="7041F118" w:rsidRDefault="124C9EA9" w:rsidP="6854D2FB">
      <w:pPr>
        <w:widowControl/>
        <w:ind w:left="1080"/>
        <w:rPr>
          <w:rFonts w:cs="Calibri"/>
          <w:lang w:bidi="ar-SA"/>
        </w:rPr>
      </w:pPr>
      <w:r w:rsidRPr="6854D2FB">
        <w:rPr>
          <w:rFonts w:cs="Calibri"/>
          <w:lang w:bidi="ar-SA"/>
        </w:rPr>
        <w:t> </w:t>
      </w:r>
    </w:p>
    <w:p w14:paraId="38B0DF5D" w14:textId="77777777" w:rsidR="7041F118" w:rsidRDefault="124C9EA9" w:rsidP="6854D2FB">
      <w:pPr>
        <w:widowControl/>
        <w:ind w:left="1080"/>
        <w:rPr>
          <w:rFonts w:cs="Calibri"/>
          <w:lang w:bidi="ar-SA"/>
        </w:rPr>
      </w:pPr>
      <w:r w:rsidRPr="6854D2FB">
        <w:rPr>
          <w:rFonts w:cs="Calibri"/>
          <w:lang w:bidi="ar-SA"/>
        </w:rPr>
        <w:t xml:space="preserve">Step 5: </w:t>
      </w:r>
    </w:p>
    <w:p w14:paraId="2726DD76" w14:textId="77777777" w:rsidR="7041F118" w:rsidRDefault="2D8A9ABB" w:rsidP="6854D2FB">
      <w:pPr>
        <w:widowControl/>
        <w:ind w:left="1080"/>
        <w:rPr>
          <w:rFonts w:cs="Calibri"/>
          <w:color w:val="auto"/>
          <w:sz w:val="22"/>
          <w:lang w:bidi="ar-SA"/>
        </w:rPr>
      </w:pPr>
      <w:r>
        <w:rPr>
          <w:noProof/>
        </w:rPr>
        <w:lastRenderedPageBreak/>
        <w:drawing>
          <wp:inline distT="0" distB="0" distL="0" distR="0" wp14:anchorId="34899177" wp14:editId="1D4E40D2">
            <wp:extent cx="3911600" cy="2395855"/>
            <wp:effectExtent l="0" t="0" r="0" b="4445"/>
            <wp:docPr id="2073278670" name="Picture 207327867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9320353"/>
                    <pic:cNvPicPr/>
                  </pic:nvPicPr>
                  <pic:blipFill>
                    <a:blip r:embed="rId85" cstate="print">
                      <a:extLst>
                        <a:ext uri="{28A0092B-C50C-407E-A947-70E740481C1C}">
                          <a14:useLocalDpi xmlns:a14="http://schemas.microsoft.com/office/drawing/2010/main" val="0"/>
                        </a:ext>
                      </a:extLst>
                    </a:blip>
                    <a:stretch>
                      <a:fillRect/>
                    </a:stretch>
                  </pic:blipFill>
                  <pic:spPr>
                    <a:xfrm>
                      <a:off x="0" y="0"/>
                      <a:ext cx="3911600" cy="2395855"/>
                    </a:xfrm>
                    <a:prstGeom prst="rect">
                      <a:avLst/>
                    </a:prstGeom>
                  </pic:spPr>
                </pic:pic>
              </a:graphicData>
            </a:graphic>
          </wp:inline>
        </w:drawing>
      </w:r>
    </w:p>
    <w:p w14:paraId="136FEFCD" w14:textId="77777777" w:rsidR="7041F118" w:rsidRDefault="124C9EA9" w:rsidP="6854D2FB">
      <w:pPr>
        <w:widowControl/>
        <w:ind w:left="1080"/>
        <w:rPr>
          <w:rFonts w:cs="Calibri"/>
          <w:lang w:bidi="ar-SA"/>
        </w:rPr>
      </w:pPr>
      <w:r w:rsidRPr="6854D2FB">
        <w:rPr>
          <w:rFonts w:cs="Calibri"/>
          <w:lang w:bidi="ar-SA"/>
        </w:rPr>
        <w:t>Step 6:</w:t>
      </w:r>
    </w:p>
    <w:p w14:paraId="558CB031" w14:textId="77777777" w:rsidR="7041F118" w:rsidRDefault="124C9EA9" w:rsidP="6854D2FB">
      <w:pPr>
        <w:widowControl/>
        <w:ind w:left="1080"/>
        <w:rPr>
          <w:rFonts w:cs="Calibri"/>
          <w:lang w:bidi="ar-SA"/>
        </w:rPr>
      </w:pPr>
      <w:r w:rsidRPr="6854D2FB">
        <w:rPr>
          <w:rFonts w:cs="Calibri"/>
          <w:lang w:bidi="ar-SA"/>
        </w:rPr>
        <w:t xml:space="preserve"> </w:t>
      </w:r>
    </w:p>
    <w:p w14:paraId="3F548B4C" w14:textId="77777777" w:rsidR="7041F118" w:rsidRDefault="2D8A9ABB" w:rsidP="1A46DEE1">
      <w:pPr>
        <w:widowControl/>
        <w:ind w:left="1080"/>
        <w:rPr>
          <w:rFonts w:cs="Calibri"/>
          <w:color w:val="auto"/>
          <w:sz w:val="22"/>
          <w:lang w:bidi="ar-SA"/>
        </w:rPr>
      </w:pPr>
      <w:r>
        <w:rPr>
          <w:noProof/>
        </w:rPr>
        <w:drawing>
          <wp:inline distT="0" distB="0" distL="0" distR="0" wp14:anchorId="524D4F21" wp14:editId="797AFB97">
            <wp:extent cx="3531171" cy="2686050"/>
            <wp:effectExtent l="0" t="0" r="0" b="0"/>
            <wp:docPr id="1994225330" name="Picture 19942253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7209143"/>
                    <pic:cNvPicPr/>
                  </pic:nvPicPr>
                  <pic:blipFill>
                    <a:blip r:embed="rId86">
                      <a:extLst>
                        <a:ext uri="{28A0092B-C50C-407E-A947-70E740481C1C}">
                          <a14:useLocalDpi xmlns:a14="http://schemas.microsoft.com/office/drawing/2010/main" val="0"/>
                        </a:ext>
                      </a:extLst>
                    </a:blip>
                    <a:stretch>
                      <a:fillRect/>
                    </a:stretch>
                  </pic:blipFill>
                  <pic:spPr>
                    <a:xfrm>
                      <a:off x="0" y="0"/>
                      <a:ext cx="3531171" cy="2686050"/>
                    </a:xfrm>
                    <a:prstGeom prst="rect">
                      <a:avLst/>
                    </a:prstGeom>
                  </pic:spPr>
                </pic:pic>
              </a:graphicData>
            </a:graphic>
          </wp:inline>
        </w:drawing>
      </w:r>
    </w:p>
    <w:p w14:paraId="525FBD5D" w14:textId="77777777" w:rsidR="7041F118" w:rsidRDefault="2D8A9ABB" w:rsidP="1A46DEE1">
      <w:pPr>
        <w:widowControl/>
        <w:ind w:left="1080"/>
        <w:rPr>
          <w:rFonts w:cs="Calibri"/>
          <w:lang w:bidi="ar-SA"/>
        </w:rPr>
      </w:pPr>
      <w:r w:rsidRPr="1A46DEE1">
        <w:rPr>
          <w:rFonts w:cs="Calibri"/>
          <w:lang w:bidi="ar-SA"/>
        </w:rPr>
        <w:t> </w:t>
      </w:r>
    </w:p>
    <w:p w14:paraId="012375CD" w14:textId="77777777" w:rsidR="7041F118" w:rsidRDefault="7041F118" w:rsidP="1A46DEE1">
      <w:pPr>
        <w:pStyle w:val="ListParagraph"/>
        <w:ind w:left="1080"/>
      </w:pPr>
    </w:p>
    <w:p w14:paraId="12D04677" w14:textId="77777777" w:rsidR="7041F118" w:rsidRDefault="2D8A9ABB" w:rsidP="00252FAC">
      <w:pPr>
        <w:pStyle w:val="ListParagraph"/>
        <w:numPr>
          <w:ilvl w:val="0"/>
          <w:numId w:val="56"/>
        </w:numPr>
        <w:rPr>
          <w:b/>
          <w:bCs/>
        </w:rPr>
      </w:pPr>
      <w:r w:rsidRPr="1A46DEE1">
        <w:rPr>
          <w:b/>
          <w:bCs/>
        </w:rPr>
        <w:t>Create Self-signed certificate</w:t>
      </w:r>
    </w:p>
    <w:p w14:paraId="56EADDE5" w14:textId="77777777" w:rsidR="7041F118" w:rsidRDefault="124C9EA9" w:rsidP="003312D6">
      <w:pPr>
        <w:pStyle w:val="ListParagraph"/>
        <w:numPr>
          <w:ilvl w:val="0"/>
          <w:numId w:val="28"/>
        </w:numPr>
      </w:pPr>
      <w:r>
        <w:t>Logon to the Server using RDP.</w:t>
      </w:r>
    </w:p>
    <w:p w14:paraId="7ECC5857" w14:textId="77777777" w:rsidR="7041F118" w:rsidRDefault="124C9EA9" w:rsidP="003312D6">
      <w:pPr>
        <w:pStyle w:val="ListParagraph"/>
        <w:numPr>
          <w:ilvl w:val="0"/>
          <w:numId w:val="28"/>
        </w:numPr>
      </w:pPr>
      <w:r>
        <w:t>Open Windows PowerShell ISE in admin mode and execute the following command and copy the thumbprint.</w:t>
      </w:r>
    </w:p>
    <w:p w14:paraId="7BBD150A" w14:textId="77777777" w:rsidR="7041F118" w:rsidRDefault="124C9EA9" w:rsidP="003312D6">
      <w:pPr>
        <w:pStyle w:val="ListParagraph"/>
        <w:numPr>
          <w:ilvl w:val="0"/>
          <w:numId w:val="28"/>
        </w:numPr>
      </w:pPr>
      <w:r>
        <w:t>Provide VM DNS name and Friendly Name for below yellow highlighted color- and execute it.</w:t>
      </w:r>
    </w:p>
    <w:p w14:paraId="054D24C5" w14:textId="77777777" w:rsidR="7041F118" w:rsidRDefault="7041F118" w:rsidP="6854D2FB">
      <w:pPr>
        <w:pStyle w:val="ListParagraph"/>
        <w:ind w:left="1440"/>
      </w:pPr>
    </w:p>
    <w:p w14:paraId="0666BB35" w14:textId="6607CD56" w:rsidR="7041F118" w:rsidRDefault="124C9EA9" w:rsidP="6854D2FB">
      <w:pPr>
        <w:widowControl/>
        <w:shd w:val="clear" w:color="auto" w:fill="FFFFFF" w:themeFill="background1"/>
        <w:rPr>
          <w:rFonts w:ascii="Lucida Console" w:eastAsiaTheme="minorEastAsia" w:hAnsi="Lucida Console" w:cs="Lucida Console"/>
          <w:color w:val="8B0000"/>
          <w:sz w:val="18"/>
          <w:szCs w:val="18"/>
          <w:lang w:bidi="ar-SA"/>
        </w:rPr>
      </w:pPr>
      <w:r w:rsidRPr="6854D2FB">
        <w:rPr>
          <w:rFonts w:ascii="Lucida Console" w:eastAsiaTheme="minorEastAsia" w:hAnsi="Lucida Console" w:cs="Lucida Console"/>
          <w:color w:val="0000FF"/>
          <w:sz w:val="18"/>
          <w:szCs w:val="18"/>
          <w:lang w:bidi="ar-SA"/>
        </w:rPr>
        <w:t>New-</w:t>
      </w:r>
      <w:proofErr w:type="spellStart"/>
      <w:r w:rsidRPr="6854D2FB">
        <w:rPr>
          <w:rFonts w:ascii="Lucida Console" w:eastAsiaTheme="minorEastAsia" w:hAnsi="Lucida Console" w:cs="Lucida Console"/>
          <w:color w:val="0000FF"/>
          <w:sz w:val="18"/>
          <w:szCs w:val="18"/>
          <w:lang w:bidi="ar-SA"/>
        </w:rPr>
        <w:t>SelfSignedCertificate</w:t>
      </w:r>
      <w:proofErr w:type="spellEnd"/>
      <w:r w:rsidRPr="6854D2FB">
        <w:rPr>
          <w:rFonts w:ascii="Lucida Console" w:eastAsiaTheme="minorEastAsia" w:hAnsi="Lucida Console" w:cs="Lucida Console"/>
          <w:color w:val="auto"/>
          <w:sz w:val="18"/>
          <w:szCs w:val="18"/>
          <w:lang w:bidi="ar-SA"/>
        </w:rPr>
        <w:t xml:space="preserve"> </w:t>
      </w:r>
      <w:r w:rsidRPr="6854D2FB">
        <w:rPr>
          <w:rFonts w:ascii="Lucida Console" w:eastAsiaTheme="minorEastAsia" w:hAnsi="Lucida Console" w:cs="Lucida Console"/>
          <w:color w:val="000080"/>
          <w:sz w:val="18"/>
          <w:szCs w:val="18"/>
          <w:lang w:bidi="ar-SA"/>
        </w:rPr>
        <w:t>-</w:t>
      </w:r>
      <w:proofErr w:type="spellStart"/>
      <w:r w:rsidRPr="6854D2FB">
        <w:rPr>
          <w:rFonts w:ascii="Lucida Console" w:eastAsiaTheme="minorEastAsia" w:hAnsi="Lucida Console" w:cs="Lucida Console"/>
          <w:color w:val="000080"/>
          <w:sz w:val="18"/>
          <w:szCs w:val="18"/>
          <w:lang w:bidi="ar-SA"/>
        </w:rPr>
        <w:t>DnsName</w:t>
      </w:r>
      <w:proofErr w:type="spellEnd"/>
      <w:r w:rsidRPr="6854D2FB">
        <w:rPr>
          <w:rFonts w:ascii="Lucida Console" w:eastAsiaTheme="minorEastAsia" w:hAnsi="Lucida Console" w:cs="Lucida Console"/>
          <w:color w:val="auto"/>
          <w:sz w:val="18"/>
          <w:szCs w:val="18"/>
          <w:lang w:bidi="ar-SA"/>
        </w:rPr>
        <w:t xml:space="preserve"> </w:t>
      </w:r>
      <w:r w:rsidRPr="6854D2FB">
        <w:rPr>
          <w:rFonts w:ascii="Lucida Console" w:eastAsiaTheme="minorEastAsia" w:hAnsi="Lucida Console" w:cs="Lucida Console"/>
          <w:color w:val="8B0000"/>
          <w:sz w:val="18"/>
          <w:szCs w:val="18"/>
          <w:lang w:bidi="ar-SA"/>
        </w:rPr>
        <w:t>'&lt;</w:t>
      </w:r>
      <w:r w:rsidRPr="6854D2FB">
        <w:rPr>
          <w:rFonts w:ascii="Lucida Console" w:eastAsiaTheme="minorEastAsia" w:hAnsi="Lucida Console" w:cs="Lucida Console"/>
          <w:color w:val="8B0000"/>
          <w:sz w:val="18"/>
          <w:szCs w:val="18"/>
          <w:highlight w:val="yellow"/>
          <w:lang w:bidi="ar-SA"/>
        </w:rPr>
        <w:t>vmdatamart</w:t>
      </w:r>
      <w:r w:rsidR="002F596C">
        <w:rPr>
          <w:rFonts w:ascii="Lucida Console" w:eastAsiaTheme="minorEastAsia" w:hAnsi="Lucida Console" w:cs="Lucida Console"/>
          <w:color w:val="8B0000"/>
          <w:sz w:val="18"/>
          <w:szCs w:val="18"/>
          <w:highlight w:val="yellow"/>
          <w:lang w:bidi="ar-SA"/>
        </w:rPr>
        <w:t>itg</w:t>
      </w:r>
      <w:r w:rsidRPr="6854D2FB">
        <w:rPr>
          <w:rFonts w:ascii="Lucida Console" w:eastAsiaTheme="minorEastAsia" w:hAnsi="Lucida Console" w:cs="Lucida Console"/>
          <w:color w:val="8B0000"/>
          <w:sz w:val="18"/>
          <w:szCs w:val="18"/>
          <w:highlight w:val="yellow"/>
          <w:lang w:bidi="ar-SA"/>
        </w:rPr>
        <w:t>.hpefs-odessa.com</w:t>
      </w:r>
      <w:r w:rsidRPr="6854D2FB">
        <w:rPr>
          <w:rFonts w:ascii="Lucida Console" w:eastAsiaTheme="minorEastAsia" w:hAnsi="Lucida Console" w:cs="Lucida Console"/>
          <w:color w:val="8B0000"/>
          <w:sz w:val="18"/>
          <w:szCs w:val="18"/>
          <w:lang w:bidi="ar-SA"/>
        </w:rPr>
        <w:t>&gt;'</w:t>
      </w:r>
      <w:r w:rsidRPr="6854D2FB">
        <w:rPr>
          <w:rFonts w:ascii="Lucida Console" w:eastAsiaTheme="minorEastAsia" w:hAnsi="Lucida Console" w:cs="Lucida Console"/>
          <w:color w:val="auto"/>
          <w:sz w:val="18"/>
          <w:szCs w:val="18"/>
          <w:lang w:bidi="ar-SA"/>
        </w:rPr>
        <w:t xml:space="preserve"> </w:t>
      </w:r>
      <w:r w:rsidRPr="6854D2FB">
        <w:rPr>
          <w:rFonts w:ascii="Lucida Console" w:eastAsiaTheme="minorEastAsia" w:hAnsi="Lucida Console" w:cs="Lucida Console"/>
          <w:color w:val="000080"/>
          <w:sz w:val="18"/>
          <w:szCs w:val="18"/>
          <w:lang w:bidi="ar-SA"/>
        </w:rPr>
        <w:t>-</w:t>
      </w:r>
      <w:proofErr w:type="spellStart"/>
      <w:r w:rsidRPr="6854D2FB">
        <w:rPr>
          <w:rFonts w:ascii="Lucida Console" w:eastAsiaTheme="minorEastAsia" w:hAnsi="Lucida Console" w:cs="Lucida Console"/>
          <w:color w:val="000080"/>
          <w:sz w:val="18"/>
          <w:szCs w:val="18"/>
          <w:lang w:bidi="ar-SA"/>
        </w:rPr>
        <w:t>CertStoreLocation</w:t>
      </w:r>
      <w:proofErr w:type="spellEnd"/>
      <w:r w:rsidRPr="6854D2FB">
        <w:rPr>
          <w:rFonts w:ascii="Lucida Console" w:eastAsiaTheme="minorEastAsia" w:hAnsi="Lucida Console" w:cs="Lucida Console"/>
          <w:color w:val="auto"/>
          <w:sz w:val="18"/>
          <w:szCs w:val="18"/>
          <w:lang w:bidi="ar-SA"/>
        </w:rPr>
        <w:t xml:space="preserve"> </w:t>
      </w:r>
      <w:r w:rsidRPr="6854D2FB">
        <w:rPr>
          <w:rFonts w:ascii="Lucida Console" w:eastAsiaTheme="minorEastAsia" w:hAnsi="Lucida Console" w:cs="Lucida Console"/>
          <w:color w:val="8A2BE2"/>
          <w:sz w:val="18"/>
          <w:szCs w:val="18"/>
          <w:lang w:bidi="ar-SA"/>
        </w:rPr>
        <w:t>Cert:\</w:t>
      </w:r>
      <w:proofErr w:type="spellStart"/>
      <w:r w:rsidRPr="6854D2FB">
        <w:rPr>
          <w:rFonts w:ascii="Lucida Console" w:eastAsiaTheme="minorEastAsia" w:hAnsi="Lucida Console" w:cs="Lucida Console"/>
          <w:color w:val="8A2BE2"/>
          <w:sz w:val="18"/>
          <w:szCs w:val="18"/>
          <w:lang w:bidi="ar-SA"/>
        </w:rPr>
        <w:t>LocalMachine</w:t>
      </w:r>
      <w:proofErr w:type="spellEnd"/>
      <w:r w:rsidRPr="6854D2FB">
        <w:rPr>
          <w:rFonts w:ascii="Lucida Console" w:eastAsiaTheme="minorEastAsia" w:hAnsi="Lucida Console" w:cs="Lucida Console"/>
          <w:color w:val="8A2BE2"/>
          <w:sz w:val="18"/>
          <w:szCs w:val="18"/>
          <w:lang w:bidi="ar-SA"/>
        </w:rPr>
        <w:t>\My</w:t>
      </w:r>
      <w:r w:rsidRPr="6854D2FB">
        <w:rPr>
          <w:rFonts w:ascii="Lucida Console" w:eastAsiaTheme="minorEastAsia" w:hAnsi="Lucida Console" w:cs="Lucida Console"/>
          <w:color w:val="auto"/>
          <w:sz w:val="18"/>
          <w:szCs w:val="18"/>
          <w:lang w:bidi="ar-SA"/>
        </w:rPr>
        <w:t xml:space="preserve"> </w:t>
      </w:r>
      <w:r w:rsidRPr="6854D2FB">
        <w:rPr>
          <w:rFonts w:ascii="Lucida Console" w:eastAsiaTheme="minorEastAsia" w:hAnsi="Lucida Console" w:cs="Lucida Console"/>
          <w:color w:val="000080"/>
          <w:sz w:val="18"/>
          <w:szCs w:val="18"/>
          <w:lang w:bidi="ar-SA"/>
        </w:rPr>
        <w:t>-</w:t>
      </w:r>
      <w:proofErr w:type="spellStart"/>
      <w:r w:rsidRPr="6854D2FB">
        <w:rPr>
          <w:rFonts w:ascii="Lucida Console" w:eastAsiaTheme="minorEastAsia" w:hAnsi="Lucida Console" w:cs="Lucida Console"/>
          <w:color w:val="000080"/>
          <w:sz w:val="18"/>
          <w:szCs w:val="18"/>
          <w:lang w:bidi="ar-SA"/>
        </w:rPr>
        <w:t>FriendlyName</w:t>
      </w:r>
      <w:proofErr w:type="spellEnd"/>
      <w:r w:rsidRPr="6854D2FB">
        <w:rPr>
          <w:rFonts w:ascii="Lucida Console" w:eastAsiaTheme="minorEastAsia" w:hAnsi="Lucida Console" w:cs="Lucida Console"/>
          <w:color w:val="auto"/>
          <w:sz w:val="18"/>
          <w:szCs w:val="18"/>
          <w:lang w:bidi="ar-SA"/>
        </w:rPr>
        <w:t xml:space="preserve"> </w:t>
      </w:r>
      <w:r w:rsidRPr="6854D2FB">
        <w:rPr>
          <w:rFonts w:ascii="Lucida Console" w:eastAsiaTheme="minorEastAsia" w:hAnsi="Lucida Console" w:cs="Lucida Console"/>
          <w:color w:val="8B0000"/>
          <w:sz w:val="18"/>
          <w:szCs w:val="18"/>
          <w:lang w:bidi="ar-SA"/>
        </w:rPr>
        <w:t>'</w:t>
      </w:r>
      <w:proofErr w:type="spellStart"/>
      <w:r w:rsidRPr="6854D2FB">
        <w:rPr>
          <w:rFonts w:ascii="Lucida Console" w:eastAsiaTheme="minorEastAsia" w:hAnsi="Lucida Console" w:cs="Lucida Console"/>
          <w:color w:val="8B0000"/>
          <w:sz w:val="18"/>
          <w:szCs w:val="18"/>
          <w:highlight w:val="yellow"/>
          <w:lang w:bidi="ar-SA"/>
        </w:rPr>
        <w:t>vmdatamart</w:t>
      </w:r>
      <w:r w:rsidR="002F596C">
        <w:rPr>
          <w:rFonts w:ascii="Lucida Console" w:eastAsiaTheme="minorEastAsia" w:hAnsi="Lucida Console" w:cs="Lucida Console"/>
          <w:color w:val="8B0000"/>
          <w:sz w:val="18"/>
          <w:szCs w:val="18"/>
          <w:lang w:bidi="ar-SA"/>
        </w:rPr>
        <w:t>itg</w:t>
      </w:r>
      <w:proofErr w:type="spellEnd"/>
      <w:r w:rsidRPr="6854D2FB">
        <w:rPr>
          <w:rFonts w:ascii="Lucida Console" w:eastAsiaTheme="minorEastAsia" w:hAnsi="Lucida Console" w:cs="Lucida Console"/>
          <w:color w:val="8B0000"/>
          <w:sz w:val="18"/>
          <w:szCs w:val="18"/>
          <w:lang w:bidi="ar-SA"/>
        </w:rPr>
        <w:t xml:space="preserve">' </w:t>
      </w:r>
    </w:p>
    <w:p w14:paraId="6E35D357" w14:textId="77777777" w:rsidR="7041F118" w:rsidRDefault="7041F118" w:rsidP="6854D2FB">
      <w:pPr>
        <w:pStyle w:val="ListParagraph"/>
      </w:pPr>
    </w:p>
    <w:p w14:paraId="3CDCF548" w14:textId="77777777" w:rsidR="7041F118" w:rsidRDefault="7041F118" w:rsidP="6854D2FB">
      <w:pPr>
        <w:pStyle w:val="ListParagraph"/>
        <w:ind w:left="1800"/>
      </w:pPr>
    </w:p>
    <w:p w14:paraId="3834519A" w14:textId="77777777" w:rsidR="7041F118" w:rsidRDefault="7041F118" w:rsidP="6854D2FB">
      <w:pPr>
        <w:pStyle w:val="ListParagraph"/>
        <w:ind w:left="1440"/>
      </w:pPr>
    </w:p>
    <w:p w14:paraId="633872A5" w14:textId="77777777" w:rsidR="7041F118" w:rsidRDefault="2D8A9ABB" w:rsidP="6854D2FB">
      <w:pPr>
        <w:pStyle w:val="ListParagraph"/>
        <w:ind w:left="1800"/>
      </w:pPr>
      <w:r>
        <w:rPr>
          <w:noProof/>
        </w:rPr>
        <w:lastRenderedPageBreak/>
        <w:drawing>
          <wp:inline distT="0" distB="0" distL="0" distR="0" wp14:anchorId="29A152D8" wp14:editId="45CE7AEA">
            <wp:extent cx="4486655" cy="2032000"/>
            <wp:effectExtent l="0" t="0" r="9525" b="6350"/>
            <wp:docPr id="230024203" name="Picture 23002420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3503574"/>
                    <pic:cNvPicPr/>
                  </pic:nvPicPr>
                  <pic:blipFill>
                    <a:blip r:embed="rId87" cstate="print">
                      <a:extLst>
                        <a:ext uri="{28A0092B-C50C-407E-A947-70E740481C1C}">
                          <a14:useLocalDpi xmlns:a14="http://schemas.microsoft.com/office/drawing/2010/main" val="0"/>
                        </a:ext>
                      </a:extLst>
                    </a:blip>
                    <a:stretch>
                      <a:fillRect/>
                    </a:stretch>
                  </pic:blipFill>
                  <pic:spPr>
                    <a:xfrm>
                      <a:off x="0" y="0"/>
                      <a:ext cx="4486655" cy="2032000"/>
                    </a:xfrm>
                    <a:prstGeom prst="rect">
                      <a:avLst/>
                    </a:prstGeom>
                  </pic:spPr>
                </pic:pic>
              </a:graphicData>
            </a:graphic>
          </wp:inline>
        </w:drawing>
      </w:r>
    </w:p>
    <w:p w14:paraId="54A82A4D" w14:textId="77777777" w:rsidR="7041F118" w:rsidRDefault="7041F118" w:rsidP="6854D2FB">
      <w:pPr>
        <w:pStyle w:val="ListParagraph"/>
        <w:ind w:left="1080"/>
      </w:pPr>
    </w:p>
    <w:p w14:paraId="0D3AF796" w14:textId="1A2E7C12" w:rsidR="7041F118" w:rsidRDefault="124C9EA9" w:rsidP="00252FAC">
      <w:pPr>
        <w:pStyle w:val="ListParagraph"/>
        <w:numPr>
          <w:ilvl w:val="0"/>
          <w:numId w:val="56"/>
        </w:numPr>
        <w:rPr>
          <w:b/>
          <w:bCs/>
        </w:rPr>
      </w:pPr>
      <w:r w:rsidRPr="6854D2FB">
        <w:rPr>
          <w:b/>
          <w:bCs/>
        </w:rPr>
        <w:t xml:space="preserve">Configure </w:t>
      </w:r>
      <w:proofErr w:type="spellStart"/>
      <w:r w:rsidRPr="6854D2FB">
        <w:rPr>
          <w:b/>
          <w:bCs/>
        </w:rPr>
        <w:t>WinRM</w:t>
      </w:r>
      <w:proofErr w:type="spellEnd"/>
      <w:r w:rsidRPr="6854D2FB">
        <w:rPr>
          <w:b/>
          <w:bCs/>
        </w:rPr>
        <w:t xml:space="preserve"> to listen on </w:t>
      </w:r>
      <w:r w:rsidR="00E16B21" w:rsidRPr="6854D2FB">
        <w:rPr>
          <w:b/>
          <w:bCs/>
        </w:rPr>
        <w:t>5986.</w:t>
      </w:r>
    </w:p>
    <w:p w14:paraId="49042490" w14:textId="77777777" w:rsidR="7041F118" w:rsidRDefault="124C9EA9" w:rsidP="003312D6">
      <w:pPr>
        <w:pStyle w:val="ListParagraph"/>
        <w:numPr>
          <w:ilvl w:val="0"/>
          <w:numId w:val="27"/>
        </w:numPr>
      </w:pPr>
      <w:r>
        <w:t>Open command prompt in admin mode</w:t>
      </w:r>
    </w:p>
    <w:p w14:paraId="3E4D10E3" w14:textId="77777777" w:rsidR="7041F118" w:rsidRDefault="124C9EA9" w:rsidP="003312D6">
      <w:pPr>
        <w:pStyle w:val="ListParagraph"/>
        <w:numPr>
          <w:ilvl w:val="0"/>
          <w:numId w:val="27"/>
        </w:numPr>
      </w:pPr>
      <w:r>
        <w:t>Run the following command, pasting your new certificate’s thumbprint into the command (all on one line)</w:t>
      </w:r>
    </w:p>
    <w:p w14:paraId="56D52C32" w14:textId="77777777" w:rsidR="7041F118" w:rsidRDefault="7041F118" w:rsidP="6854D2FB">
      <w:pPr>
        <w:widowControl/>
        <w:shd w:val="clear" w:color="auto" w:fill="FFFFFF" w:themeFill="background1"/>
        <w:ind w:left="1800"/>
        <w:rPr>
          <w:rFonts w:ascii="Lucida Console" w:eastAsiaTheme="minorEastAsia" w:hAnsi="Lucida Console" w:cs="Lucida Console"/>
          <w:color w:val="0000FF"/>
          <w:sz w:val="18"/>
          <w:szCs w:val="18"/>
          <w:lang w:bidi="ar-SA"/>
        </w:rPr>
      </w:pPr>
    </w:p>
    <w:p w14:paraId="380FAD4D" w14:textId="6606902E" w:rsidR="7041F118" w:rsidRDefault="124C9EA9" w:rsidP="6854D2FB">
      <w:pPr>
        <w:widowControl/>
        <w:shd w:val="clear" w:color="auto" w:fill="FFFFFF" w:themeFill="background1"/>
        <w:rPr>
          <w:rFonts w:ascii="Lucida Console" w:eastAsiaTheme="minorEastAsia" w:hAnsi="Lucida Console" w:cs="Lucida Console"/>
          <w:color w:val="auto"/>
          <w:sz w:val="18"/>
          <w:szCs w:val="18"/>
          <w:lang w:bidi="ar-SA"/>
        </w:rPr>
      </w:pPr>
      <w:proofErr w:type="spellStart"/>
      <w:r w:rsidRPr="6854D2FB">
        <w:rPr>
          <w:rFonts w:ascii="Lucida Console" w:eastAsiaTheme="minorEastAsia" w:hAnsi="Lucida Console" w:cs="Lucida Console"/>
          <w:color w:val="0000FF"/>
          <w:sz w:val="18"/>
          <w:szCs w:val="18"/>
          <w:lang w:bidi="ar-SA"/>
        </w:rPr>
        <w:t>winrm</w:t>
      </w:r>
      <w:proofErr w:type="spellEnd"/>
      <w:r w:rsidRPr="6854D2FB">
        <w:rPr>
          <w:rFonts w:ascii="Lucida Console" w:eastAsiaTheme="minorEastAsia" w:hAnsi="Lucida Console" w:cs="Lucida Console"/>
          <w:color w:val="auto"/>
          <w:sz w:val="18"/>
          <w:szCs w:val="18"/>
          <w:lang w:bidi="ar-SA"/>
        </w:rPr>
        <w:t xml:space="preserve"> </w:t>
      </w:r>
      <w:r w:rsidRPr="6854D2FB">
        <w:rPr>
          <w:rFonts w:ascii="Lucida Console" w:eastAsiaTheme="minorEastAsia" w:hAnsi="Lucida Console" w:cs="Lucida Console"/>
          <w:color w:val="8A2BE2"/>
          <w:sz w:val="18"/>
          <w:szCs w:val="18"/>
          <w:lang w:bidi="ar-SA"/>
        </w:rPr>
        <w:t>create</w:t>
      </w:r>
      <w:r w:rsidRPr="6854D2FB">
        <w:rPr>
          <w:rFonts w:ascii="Lucida Console" w:eastAsiaTheme="minorEastAsia" w:hAnsi="Lucida Console" w:cs="Lucida Console"/>
          <w:color w:val="auto"/>
          <w:sz w:val="18"/>
          <w:szCs w:val="18"/>
          <w:lang w:bidi="ar-SA"/>
        </w:rPr>
        <w:t xml:space="preserve"> </w:t>
      </w:r>
      <w:proofErr w:type="spellStart"/>
      <w:r w:rsidRPr="6854D2FB">
        <w:rPr>
          <w:rFonts w:ascii="Lucida Console" w:eastAsiaTheme="minorEastAsia" w:hAnsi="Lucida Console" w:cs="Lucida Console"/>
          <w:color w:val="8A2BE2"/>
          <w:sz w:val="18"/>
          <w:szCs w:val="18"/>
          <w:lang w:bidi="ar-SA"/>
        </w:rPr>
        <w:t>winrm</w:t>
      </w:r>
      <w:proofErr w:type="spellEnd"/>
      <w:r w:rsidRPr="6854D2FB">
        <w:rPr>
          <w:rFonts w:ascii="Lucida Console" w:eastAsiaTheme="minorEastAsia" w:hAnsi="Lucida Console" w:cs="Lucida Console"/>
          <w:color w:val="8A2BE2"/>
          <w:sz w:val="18"/>
          <w:szCs w:val="18"/>
          <w:lang w:bidi="ar-SA"/>
        </w:rPr>
        <w:t>/config/</w:t>
      </w:r>
      <w:proofErr w:type="spellStart"/>
      <w:r w:rsidRPr="6854D2FB">
        <w:rPr>
          <w:rFonts w:ascii="Lucida Console" w:eastAsiaTheme="minorEastAsia" w:hAnsi="Lucida Console" w:cs="Lucida Console"/>
          <w:color w:val="8A2BE2"/>
          <w:sz w:val="18"/>
          <w:szCs w:val="18"/>
          <w:lang w:bidi="ar-SA"/>
        </w:rPr>
        <w:t>Listener?Address</w:t>
      </w:r>
      <w:proofErr w:type="spellEnd"/>
      <w:r w:rsidRPr="6854D2FB">
        <w:rPr>
          <w:rFonts w:ascii="Lucida Console" w:eastAsiaTheme="minorEastAsia" w:hAnsi="Lucida Console" w:cs="Lucida Console"/>
          <w:color w:val="8A2BE2"/>
          <w:sz w:val="18"/>
          <w:szCs w:val="18"/>
          <w:lang w:bidi="ar-SA"/>
        </w:rPr>
        <w:t>=*+Transport=HTTPS</w:t>
      </w:r>
      <w:r w:rsidRPr="6854D2FB">
        <w:rPr>
          <w:rFonts w:ascii="Lucida Console" w:eastAsiaTheme="minorEastAsia" w:hAnsi="Lucida Console" w:cs="Lucida Console"/>
          <w:color w:val="auto"/>
          <w:sz w:val="18"/>
          <w:szCs w:val="18"/>
          <w:lang w:bidi="ar-SA"/>
        </w:rPr>
        <w:t xml:space="preserve"> </w:t>
      </w:r>
      <w:proofErr w:type="gramStart"/>
      <w:r w:rsidRPr="6854D2FB">
        <w:rPr>
          <w:rFonts w:ascii="Lucida Console" w:eastAsiaTheme="minorEastAsia" w:hAnsi="Lucida Console" w:cs="Lucida Console"/>
          <w:color w:val="auto"/>
          <w:sz w:val="18"/>
          <w:szCs w:val="18"/>
          <w:lang w:bidi="ar-SA"/>
        </w:rPr>
        <w:t>@{</w:t>
      </w:r>
      <w:proofErr w:type="gramEnd"/>
      <w:r w:rsidRPr="6854D2FB">
        <w:rPr>
          <w:rFonts w:ascii="Lucida Console" w:eastAsiaTheme="minorEastAsia" w:hAnsi="Lucida Console" w:cs="Lucida Console"/>
          <w:color w:val="auto"/>
          <w:sz w:val="18"/>
          <w:szCs w:val="18"/>
          <w:lang w:bidi="ar-SA"/>
        </w:rPr>
        <w:t>Hostname</w:t>
      </w:r>
      <w:r w:rsidRPr="6854D2FB">
        <w:rPr>
          <w:rFonts w:ascii="Lucida Console" w:eastAsiaTheme="minorEastAsia" w:hAnsi="Lucida Console" w:cs="Lucida Console"/>
          <w:color w:val="696969"/>
          <w:sz w:val="18"/>
          <w:szCs w:val="18"/>
          <w:lang w:bidi="ar-SA"/>
        </w:rPr>
        <w:t>=</w:t>
      </w:r>
      <w:r w:rsidRPr="6854D2FB">
        <w:rPr>
          <w:rFonts w:ascii="Lucida Console" w:eastAsiaTheme="minorEastAsia" w:hAnsi="Lucida Console" w:cs="Lucida Console"/>
          <w:color w:val="8B0000"/>
          <w:sz w:val="18"/>
          <w:szCs w:val="18"/>
          <w:lang w:bidi="ar-SA"/>
        </w:rPr>
        <w:t>"</w:t>
      </w:r>
      <w:r w:rsidRPr="0062178D">
        <w:rPr>
          <w:rFonts w:ascii="Lucida Console" w:eastAsiaTheme="minorEastAsia" w:hAnsi="Lucida Console" w:cs="Lucida Console"/>
          <w:color w:val="8B0000"/>
          <w:sz w:val="18"/>
          <w:szCs w:val="18"/>
          <w:highlight w:val="yellow"/>
          <w:lang w:bidi="ar-SA"/>
        </w:rPr>
        <w:t>vmdatamart</w:t>
      </w:r>
      <w:r w:rsidR="005731BB">
        <w:rPr>
          <w:rFonts w:ascii="Lucida Console" w:eastAsiaTheme="minorEastAsia" w:hAnsi="Lucida Console" w:cs="Lucida Console"/>
          <w:color w:val="8B0000"/>
          <w:sz w:val="18"/>
          <w:szCs w:val="18"/>
          <w:highlight w:val="yellow"/>
          <w:lang w:bidi="ar-SA"/>
        </w:rPr>
        <w:t>itg</w:t>
      </w:r>
      <w:r w:rsidRPr="0062178D">
        <w:rPr>
          <w:rFonts w:ascii="Lucida Console" w:eastAsiaTheme="minorEastAsia" w:hAnsi="Lucida Console" w:cs="Lucida Console"/>
          <w:color w:val="8B0000"/>
          <w:sz w:val="18"/>
          <w:szCs w:val="18"/>
          <w:highlight w:val="yellow"/>
          <w:lang w:bidi="ar-SA"/>
        </w:rPr>
        <w:t>.hpefs-odessa.com</w:t>
      </w:r>
      <w:r w:rsidRPr="6854D2FB">
        <w:rPr>
          <w:rFonts w:ascii="Lucida Console" w:eastAsiaTheme="minorEastAsia" w:hAnsi="Lucida Console" w:cs="Lucida Console"/>
          <w:color w:val="8B0000"/>
          <w:sz w:val="18"/>
          <w:szCs w:val="18"/>
          <w:lang w:bidi="ar-SA"/>
        </w:rPr>
        <w:t>"</w:t>
      </w:r>
      <w:r w:rsidRPr="6854D2FB">
        <w:rPr>
          <w:rFonts w:ascii="Lucida Console" w:eastAsiaTheme="minorEastAsia" w:hAnsi="Lucida Console" w:cs="Lucida Console"/>
          <w:color w:val="auto"/>
          <w:sz w:val="18"/>
          <w:szCs w:val="18"/>
          <w:lang w:bidi="ar-SA"/>
        </w:rPr>
        <w:t>; CertificateThumbprint</w:t>
      </w:r>
      <w:r w:rsidRPr="6854D2FB">
        <w:rPr>
          <w:rFonts w:ascii="Lucida Console" w:eastAsiaTheme="minorEastAsia" w:hAnsi="Lucida Console" w:cs="Lucida Console"/>
          <w:color w:val="696969"/>
          <w:sz w:val="18"/>
          <w:szCs w:val="18"/>
          <w:lang w:bidi="ar-SA"/>
        </w:rPr>
        <w:t>=</w:t>
      </w:r>
      <w:r w:rsidRPr="6854D2FB">
        <w:rPr>
          <w:rFonts w:ascii="Lucida Console" w:eastAsiaTheme="minorEastAsia" w:hAnsi="Lucida Console" w:cs="Lucida Console"/>
          <w:color w:val="8B0000"/>
          <w:sz w:val="18"/>
          <w:szCs w:val="18"/>
          <w:lang w:bidi="ar-SA"/>
        </w:rPr>
        <w:t>"3F9DB70C21C987D1D7807D2B7B3613DDB071902E"</w:t>
      </w:r>
      <w:r w:rsidRPr="6854D2FB">
        <w:rPr>
          <w:rFonts w:ascii="Lucida Console" w:eastAsiaTheme="minorEastAsia" w:hAnsi="Lucida Console" w:cs="Lucida Console"/>
          <w:color w:val="auto"/>
          <w:sz w:val="18"/>
          <w:szCs w:val="18"/>
          <w:lang w:bidi="ar-SA"/>
        </w:rPr>
        <w:t xml:space="preserve">} </w:t>
      </w:r>
    </w:p>
    <w:p w14:paraId="1C1D09EA" w14:textId="77777777" w:rsidR="7041F118" w:rsidRDefault="7041F118" w:rsidP="6854D2FB">
      <w:pPr>
        <w:widowControl/>
        <w:rPr>
          <w:rFonts w:ascii="Lucida Console" w:eastAsiaTheme="minorEastAsia" w:hAnsi="Lucida Console" w:cs="Lucida Console"/>
          <w:color w:val="0000FF"/>
          <w:sz w:val="18"/>
          <w:szCs w:val="18"/>
          <w:lang w:bidi="ar-SA"/>
        </w:rPr>
      </w:pPr>
    </w:p>
    <w:p w14:paraId="40CE9F6F" w14:textId="77777777" w:rsidR="7041F118" w:rsidRDefault="7041F118" w:rsidP="6854D2FB">
      <w:pPr>
        <w:widowControl/>
        <w:shd w:val="clear" w:color="auto" w:fill="FFFFFF" w:themeFill="background1"/>
        <w:ind w:left="1800"/>
        <w:rPr>
          <w:rFonts w:ascii="Lucida Console" w:eastAsiaTheme="minorEastAsia" w:hAnsi="Lucida Console" w:cs="Lucida Console"/>
          <w:color w:val="0000FF"/>
          <w:sz w:val="18"/>
          <w:szCs w:val="18"/>
          <w:lang w:bidi="ar-SA"/>
        </w:rPr>
      </w:pPr>
    </w:p>
    <w:p w14:paraId="5CA2379E" w14:textId="77777777" w:rsidR="7041F118" w:rsidRDefault="7041F118" w:rsidP="6854D2FB">
      <w:pPr>
        <w:widowControl/>
        <w:shd w:val="clear" w:color="auto" w:fill="FFFFFF" w:themeFill="background1"/>
        <w:ind w:left="1800"/>
        <w:rPr>
          <w:rFonts w:ascii="Lucida Console" w:eastAsiaTheme="minorEastAsia" w:hAnsi="Lucida Console" w:cs="Lucida Console"/>
          <w:color w:val="auto"/>
          <w:sz w:val="18"/>
          <w:szCs w:val="18"/>
          <w:lang w:bidi="ar-SA"/>
        </w:rPr>
      </w:pPr>
    </w:p>
    <w:p w14:paraId="16524AAD" w14:textId="36CD4D67" w:rsidR="7041F118" w:rsidRDefault="7041F118" w:rsidP="1A46DEE1"/>
    <w:p w14:paraId="537AF8A9" w14:textId="648EDB45" w:rsidR="7041F118" w:rsidRDefault="2D8A9ABB" w:rsidP="1A46DEE1">
      <w:pPr>
        <w:pStyle w:val="Heading3"/>
      </w:pPr>
      <w:bookmarkStart w:id="121" w:name="_Toc137050151"/>
      <w:r>
        <w:t>9.</w:t>
      </w:r>
      <w:r w:rsidR="458806B9">
        <w:t>2</w:t>
      </w:r>
      <w:r>
        <w:t>.3 Automated Pipeline Deployment Workflow</w:t>
      </w:r>
      <w:bookmarkEnd w:id="121"/>
    </w:p>
    <w:p w14:paraId="44F95AFC" w14:textId="5E28D0C2" w:rsidR="7041F118" w:rsidRPr="0062178D" w:rsidRDefault="2D8A9ABB" w:rsidP="0062178D">
      <w:pPr>
        <w:rPr>
          <w:b/>
          <w:bCs/>
        </w:rPr>
      </w:pPr>
      <w:r w:rsidRPr="1A46DEE1">
        <w:rPr>
          <w:b/>
          <w:bCs/>
        </w:rPr>
        <w:t xml:space="preserve">Note: </w:t>
      </w:r>
    </w:p>
    <w:p w14:paraId="5F51BA6B" w14:textId="75BF7923" w:rsidR="7041F118" w:rsidRDefault="2D8A9ABB" w:rsidP="1A46DEE1">
      <w:pPr>
        <w:pStyle w:val="ListParagraph"/>
        <w:numPr>
          <w:ilvl w:val="0"/>
          <w:numId w:val="22"/>
        </w:numPr>
      </w:pPr>
      <w:r>
        <w:t>Doc Portal service is only deployed in DEV &amp; ITG environments. This service is not applicable to deploy in STG and Production</w:t>
      </w:r>
    </w:p>
    <w:p w14:paraId="17252BA4" w14:textId="7C149961" w:rsidR="7041F118" w:rsidRDefault="2D8A9ABB" w:rsidP="1A46DEE1">
      <w:pPr>
        <w:pStyle w:val="ListParagraph"/>
        <w:numPr>
          <w:ilvl w:val="0"/>
          <w:numId w:val="22"/>
        </w:numPr>
      </w:pPr>
      <w:r>
        <w:t>For STG and Production, deployment should be done for all HA instances.</w:t>
      </w:r>
    </w:p>
    <w:p w14:paraId="20A51418" w14:textId="77777777" w:rsidR="7041F118" w:rsidRDefault="7041F118" w:rsidP="1A46DEE1"/>
    <w:p w14:paraId="5D6C2E2C" w14:textId="1A8E5776" w:rsidR="7041F118" w:rsidRDefault="7041F118" w:rsidP="1A46DEE1"/>
    <w:p w14:paraId="364B17CE" w14:textId="1C924BBE" w:rsidR="7041F118" w:rsidRDefault="7041F118" w:rsidP="3249C22F"/>
    <w:p w14:paraId="063DBA1A" w14:textId="3ED0AE6D" w:rsidR="7041F118" w:rsidRDefault="00C227D0" w:rsidP="3249C22F">
      <w:r>
        <w:rPr>
          <w:noProof/>
        </w:rPr>
        <w:lastRenderedPageBreak/>
        <w:drawing>
          <wp:inline distT="0" distB="0" distL="0" distR="0" wp14:anchorId="66C06BF4" wp14:editId="7EFA601B">
            <wp:extent cx="5273898" cy="4896509"/>
            <wp:effectExtent l="0" t="0" r="3175" b="0"/>
            <wp:docPr id="1097198777" name="Picture 1097198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280735" cy="4902857"/>
                    </a:xfrm>
                    <a:prstGeom prst="rect">
                      <a:avLst/>
                    </a:prstGeom>
                    <a:noFill/>
                    <a:ln>
                      <a:noFill/>
                    </a:ln>
                  </pic:spPr>
                </pic:pic>
              </a:graphicData>
            </a:graphic>
          </wp:inline>
        </w:drawing>
      </w:r>
    </w:p>
    <w:p w14:paraId="4F9521BF" w14:textId="5373F44E" w:rsidR="7041F118" w:rsidRDefault="7041F118" w:rsidP="3249C22F"/>
    <w:p w14:paraId="11206B8B" w14:textId="37F1C664" w:rsidR="7041F118" w:rsidRDefault="7041F118" w:rsidP="3249C22F"/>
    <w:p w14:paraId="5F39E843" w14:textId="77777777" w:rsidR="7041F118" w:rsidRDefault="7041F118" w:rsidP="1A46DEE1"/>
    <w:p w14:paraId="31858250" w14:textId="4F847F8C" w:rsidR="7041F118" w:rsidRDefault="2D8A9ABB" w:rsidP="573F8A8A">
      <w:pPr>
        <w:pStyle w:val="Heading3"/>
      </w:pPr>
      <w:bookmarkStart w:id="122" w:name="_Toc137050152"/>
      <w:r>
        <w:t>9.</w:t>
      </w:r>
      <w:r w:rsidR="4E52EDA3">
        <w:t>2</w:t>
      </w:r>
      <w:r>
        <w:t>.4 Release Pipeline Setup</w:t>
      </w:r>
      <w:bookmarkEnd w:id="122"/>
    </w:p>
    <w:p w14:paraId="619FC948" w14:textId="1C08C70A" w:rsidR="7041F118" w:rsidRDefault="2D8A9ABB" w:rsidP="1A46DEE1">
      <w:pPr>
        <w:pStyle w:val="Heading4"/>
      </w:pPr>
      <w:r>
        <w:t>9.</w:t>
      </w:r>
      <w:r w:rsidR="143EFF62">
        <w:t>2</w:t>
      </w:r>
      <w:r>
        <w:t>.4.</w:t>
      </w:r>
      <w:r w:rsidR="0B5BD75A">
        <w:t>1</w:t>
      </w:r>
      <w:r>
        <w:t xml:space="preserve"> Pipeline - </w:t>
      </w:r>
      <w:proofErr w:type="spellStart"/>
      <w:r>
        <w:t>PartnerPortal</w:t>
      </w:r>
      <w:proofErr w:type="spellEnd"/>
      <w:r>
        <w:t xml:space="preserve"> W Artifacts</w:t>
      </w:r>
    </w:p>
    <w:p w14:paraId="0CF2AB9F" w14:textId="77777777" w:rsidR="7041F118" w:rsidRDefault="2D8A9ABB" w:rsidP="1A46DEE1">
      <w:pPr>
        <w:pStyle w:val="ListParagraph"/>
        <w:numPr>
          <w:ilvl w:val="2"/>
          <w:numId w:val="16"/>
        </w:numPr>
        <w:rPr>
          <w:b/>
          <w:bCs/>
        </w:rPr>
      </w:pPr>
      <w:r w:rsidRPr="1A46DEE1">
        <w:rPr>
          <w:b/>
          <w:bCs/>
        </w:rPr>
        <w:t>Job – Read Artifacts</w:t>
      </w:r>
    </w:p>
    <w:p w14:paraId="69278DDC" w14:textId="77777777" w:rsidR="7041F118" w:rsidRDefault="2D8A9ABB" w:rsidP="1A46DEE1">
      <w:pPr>
        <w:pStyle w:val="ListParagraph"/>
        <w:numPr>
          <w:ilvl w:val="2"/>
          <w:numId w:val="16"/>
        </w:numPr>
        <w:rPr>
          <w:b/>
          <w:bCs/>
        </w:rPr>
      </w:pPr>
      <w:r w:rsidRPr="1A46DEE1">
        <w:rPr>
          <w:b/>
          <w:bCs/>
        </w:rPr>
        <w:t xml:space="preserve">Task List – </w:t>
      </w:r>
    </w:p>
    <w:p w14:paraId="2F6B5A55" w14:textId="77777777" w:rsidR="7041F118" w:rsidRDefault="7041F118" w:rsidP="1A46DEE1">
      <w:pPr>
        <w:pStyle w:val="ListParagraph"/>
        <w:ind w:left="720"/>
        <w:rPr>
          <w:b/>
          <w:bCs/>
        </w:rPr>
      </w:pPr>
    </w:p>
    <w:p w14:paraId="00232E47" w14:textId="06CE27D8" w:rsidR="7041F118" w:rsidRDefault="2D8A9ABB" w:rsidP="1A46DEE1">
      <w:r>
        <w:rPr>
          <w:noProof/>
        </w:rPr>
        <w:drawing>
          <wp:inline distT="0" distB="0" distL="0" distR="0" wp14:anchorId="2E28105F" wp14:editId="0E9A056A">
            <wp:extent cx="4572000" cy="1276350"/>
            <wp:effectExtent l="0" t="0" r="0" b="0"/>
            <wp:docPr id="1920252859" name="Picture 1920252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1002826"/>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4572000" cy="1276350"/>
                    </a:xfrm>
                    <a:prstGeom prst="rect">
                      <a:avLst/>
                    </a:prstGeom>
                  </pic:spPr>
                </pic:pic>
              </a:graphicData>
            </a:graphic>
          </wp:inline>
        </w:drawing>
      </w:r>
    </w:p>
    <w:p w14:paraId="70C8B9BE" w14:textId="2D978615" w:rsidR="7041F118" w:rsidRDefault="7041F118" w:rsidP="1A46DEE1"/>
    <w:p w14:paraId="5BA0340D" w14:textId="6A4FA02D" w:rsidR="7041F118" w:rsidRDefault="2D8A9ABB" w:rsidP="1A46DEE1">
      <w:pPr>
        <w:pStyle w:val="Heading4"/>
      </w:pPr>
      <w:r>
        <w:lastRenderedPageBreak/>
        <w:t>9.</w:t>
      </w:r>
      <w:r w:rsidR="41B21EDD">
        <w:t>2</w:t>
      </w:r>
      <w:r>
        <w:t>.4.</w:t>
      </w:r>
      <w:r w:rsidR="339167B9">
        <w:t>2</w:t>
      </w:r>
      <w:r>
        <w:t xml:space="preserve"> Pipeline</w:t>
      </w:r>
      <w:r w:rsidRPr="1A46DEE1">
        <w:rPr>
          <w:b/>
          <w:bCs/>
        </w:rPr>
        <w:t xml:space="preserve"> - </w:t>
      </w:r>
      <w:r>
        <w:t xml:space="preserve">Restart </w:t>
      </w:r>
      <w:proofErr w:type="spellStart"/>
      <w:r>
        <w:t>PartnerPortal</w:t>
      </w:r>
      <w:proofErr w:type="spellEnd"/>
      <w:r>
        <w:t xml:space="preserve"> App Services</w:t>
      </w:r>
    </w:p>
    <w:p w14:paraId="765298F9" w14:textId="77777777" w:rsidR="7041F118" w:rsidRDefault="2D8A9ABB" w:rsidP="1A46DEE1">
      <w:pPr>
        <w:pStyle w:val="ListParagraph"/>
        <w:numPr>
          <w:ilvl w:val="0"/>
          <w:numId w:val="19"/>
        </w:numPr>
        <w:rPr>
          <w:b/>
          <w:bCs/>
        </w:rPr>
      </w:pPr>
      <w:r w:rsidRPr="1A46DEE1">
        <w:rPr>
          <w:b/>
          <w:bCs/>
        </w:rPr>
        <w:t xml:space="preserve">Job – </w:t>
      </w:r>
      <w:r>
        <w:t>Start App Services</w:t>
      </w:r>
    </w:p>
    <w:p w14:paraId="106E6A9E" w14:textId="77777777" w:rsidR="7041F118" w:rsidRDefault="2D8A9ABB" w:rsidP="1A46DEE1">
      <w:pPr>
        <w:pStyle w:val="ListParagraph"/>
        <w:numPr>
          <w:ilvl w:val="0"/>
          <w:numId w:val="19"/>
        </w:numPr>
        <w:rPr>
          <w:b/>
          <w:bCs/>
        </w:rPr>
      </w:pPr>
      <w:r w:rsidRPr="1A46DEE1">
        <w:rPr>
          <w:b/>
          <w:bCs/>
        </w:rPr>
        <w:t xml:space="preserve">Task List - </w:t>
      </w:r>
    </w:p>
    <w:p w14:paraId="3705E8F1" w14:textId="3C563B1A" w:rsidR="7041F118" w:rsidRDefault="2D8A9ABB" w:rsidP="1A46DEE1">
      <w:pPr>
        <w:pBdr>
          <w:bottom w:val="single" w:sz="6" w:space="1" w:color="auto"/>
        </w:pBdr>
      </w:pPr>
      <w:r>
        <w:rPr>
          <w:noProof/>
        </w:rPr>
        <w:drawing>
          <wp:inline distT="0" distB="0" distL="0" distR="0" wp14:anchorId="28DD37B1" wp14:editId="01C45FD0">
            <wp:extent cx="4572000" cy="2886075"/>
            <wp:effectExtent l="0" t="0" r="0" b="0"/>
            <wp:docPr id="1984020787" name="Picture 1984020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1134157"/>
                    <pic:cNvPicPr/>
                  </pic:nvPicPr>
                  <pic:blipFill>
                    <a:blip r:embed="rId164">
                      <a:extLst>
                        <a:ext uri="{28A0092B-C50C-407E-A947-70E740481C1C}">
                          <a14:useLocalDpi xmlns:a14="http://schemas.microsoft.com/office/drawing/2010/main" val="0"/>
                        </a:ext>
                      </a:extLst>
                    </a:blip>
                    <a:stretch>
                      <a:fillRect/>
                    </a:stretch>
                  </pic:blipFill>
                  <pic:spPr>
                    <a:xfrm>
                      <a:off x="0" y="0"/>
                      <a:ext cx="4572000" cy="2886075"/>
                    </a:xfrm>
                    <a:prstGeom prst="rect">
                      <a:avLst/>
                    </a:prstGeom>
                  </pic:spPr>
                </pic:pic>
              </a:graphicData>
            </a:graphic>
          </wp:inline>
        </w:drawing>
      </w:r>
    </w:p>
    <w:p w14:paraId="4ED45956" w14:textId="53C0567B" w:rsidR="7041F118" w:rsidRDefault="7041F118" w:rsidP="6854D2FB">
      <w:pPr>
        <w:pBdr>
          <w:bottom w:val="single" w:sz="6" w:space="1" w:color="auto"/>
        </w:pBdr>
      </w:pPr>
    </w:p>
    <w:p w14:paraId="065AEE26" w14:textId="31DFCC56" w:rsidR="1A46DEE1" w:rsidRDefault="1A46DEE1" w:rsidP="1A46DEE1">
      <w:pPr>
        <w:pBdr>
          <w:bottom w:val="single" w:sz="6" w:space="1" w:color="auto"/>
        </w:pBdr>
      </w:pPr>
    </w:p>
    <w:p w14:paraId="0B87644E" w14:textId="739849F7" w:rsidR="1A46DEE1" w:rsidRDefault="1A46DEE1" w:rsidP="1A46DEE1">
      <w:pPr>
        <w:pBdr>
          <w:bottom w:val="single" w:sz="6" w:space="1" w:color="auto"/>
        </w:pBdr>
      </w:pPr>
    </w:p>
    <w:p w14:paraId="71F6EC99" w14:textId="631D27CD" w:rsidR="1A46DEE1" w:rsidRDefault="1A46DEE1" w:rsidP="1A46DEE1">
      <w:pPr>
        <w:pBdr>
          <w:bottom w:val="single" w:sz="6" w:space="1" w:color="auto"/>
        </w:pBdr>
      </w:pPr>
    </w:p>
    <w:p w14:paraId="410FBA9E" w14:textId="5C305B97" w:rsidR="2C979329" w:rsidRDefault="00251446" w:rsidP="49F7A2A7">
      <w:pPr>
        <w:pStyle w:val="Heading2"/>
      </w:pPr>
      <w:bookmarkStart w:id="123" w:name="_Toc137050153"/>
      <w:r>
        <w:t>9.3 Pipeline Setup – STG (</w:t>
      </w:r>
      <w:r w:rsidRPr="00BA087A">
        <w:rPr>
          <w:highlight w:val="yellow"/>
        </w:rPr>
        <w:t>HPE owned</w:t>
      </w:r>
      <w:r>
        <w:t>)</w:t>
      </w:r>
      <w:bookmarkEnd w:id="123"/>
    </w:p>
    <w:p w14:paraId="6DDA4CCA" w14:textId="698C22C5" w:rsidR="2C979329" w:rsidRDefault="1646C830" w:rsidP="49F7A2A7">
      <w:pPr>
        <w:pStyle w:val="Heading3"/>
      </w:pPr>
      <w:bookmarkStart w:id="124" w:name="_Toc137050154"/>
      <w:r>
        <w:t>9.</w:t>
      </w:r>
      <w:r w:rsidR="584A7DDC">
        <w:t>3</w:t>
      </w:r>
      <w:r>
        <w:t>.1 Prerequisite Configuration/Permissions</w:t>
      </w:r>
      <w:bookmarkEnd w:id="124"/>
    </w:p>
    <w:p w14:paraId="758D5C8F" w14:textId="2873A5C3" w:rsidR="2C979329" w:rsidRDefault="1646C830" w:rsidP="2C979329">
      <w:r>
        <w:t xml:space="preserve">Below table contains the permissions granted for </w:t>
      </w:r>
      <w:r w:rsidR="781C6AD2">
        <w:t>STG</w:t>
      </w:r>
      <w:r>
        <w:t xml:space="preserve"> environment and are the pre-requisite configuration for DevOps Pipeline setup. </w:t>
      </w:r>
    </w:p>
    <w:p w14:paraId="314E07B7" w14:textId="77777777" w:rsidR="2C979329" w:rsidRDefault="2C979329" w:rsidP="2C979329"/>
    <w:p w14:paraId="5CCC4B19" w14:textId="77777777" w:rsidR="00B362CA" w:rsidRDefault="00B362CA" w:rsidP="00B362CA">
      <w:r w:rsidRPr="009A4F09">
        <w:rPr>
          <w:highlight w:val="yellow"/>
        </w:rPr>
        <w:t>NOTE: Below access is to be reviewed before proceeding for granting access.</w:t>
      </w:r>
    </w:p>
    <w:p w14:paraId="169B3EFE" w14:textId="77777777" w:rsidR="00B362CA" w:rsidRDefault="00B362CA" w:rsidP="2C979329"/>
    <w:p w14:paraId="1997878B" w14:textId="40FF82ED" w:rsidR="2C979329" w:rsidRDefault="1646C830" w:rsidP="49F7A2A7">
      <w:pPr>
        <w:rPr>
          <w:b/>
          <w:bCs/>
          <w:color w:val="FFC000"/>
        </w:rPr>
      </w:pPr>
      <w:r w:rsidRPr="49F7A2A7">
        <w:rPr>
          <w:b/>
          <w:bCs/>
          <w:color w:val="FFC000"/>
        </w:rPr>
        <w:t>Note: Similar permissions are required to be granted for higher environments to set up DevOps Pipeline.</w:t>
      </w:r>
    </w:p>
    <w:tbl>
      <w:tblPr>
        <w:tblW w:w="0" w:type="auto"/>
        <w:tblLook w:val="0420" w:firstRow="1" w:lastRow="0" w:firstColumn="0" w:lastColumn="0" w:noHBand="0" w:noVBand="1"/>
      </w:tblPr>
      <w:tblGrid>
        <w:gridCol w:w="2277"/>
        <w:gridCol w:w="2277"/>
        <w:gridCol w:w="2534"/>
        <w:gridCol w:w="2810"/>
      </w:tblGrid>
      <w:tr w:rsidR="49F7A2A7" w14:paraId="3D2BAB84" w14:textId="77777777" w:rsidTr="49F7A2A7">
        <w:trPr>
          <w:trHeight w:val="369"/>
        </w:trPr>
        <w:tc>
          <w:tcPr>
            <w:tcW w:w="2277"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4472C4"/>
            <w:tcMar>
              <w:top w:w="40" w:type="dxa"/>
              <w:left w:w="79" w:type="dxa"/>
              <w:bottom w:w="40" w:type="dxa"/>
              <w:right w:w="79" w:type="dxa"/>
            </w:tcMar>
          </w:tcPr>
          <w:p w14:paraId="53381AF7" w14:textId="77777777" w:rsidR="49F7A2A7" w:rsidRDefault="49F7A2A7" w:rsidP="49F7A2A7">
            <w:pPr>
              <w:jc w:val="center"/>
              <w:rPr>
                <w:color w:val="FFFFFF" w:themeColor="background1"/>
              </w:rPr>
            </w:pPr>
            <w:r w:rsidRPr="49F7A2A7">
              <w:rPr>
                <w:b/>
                <w:bCs/>
                <w:color w:val="FFFFFF" w:themeColor="background1"/>
              </w:rPr>
              <w:t>Type/</w:t>
            </w:r>
          </w:p>
          <w:p w14:paraId="7885CA02" w14:textId="77777777" w:rsidR="49F7A2A7" w:rsidRDefault="49F7A2A7" w:rsidP="49F7A2A7">
            <w:pPr>
              <w:jc w:val="center"/>
              <w:rPr>
                <w:color w:val="FFFFFF" w:themeColor="background1"/>
              </w:rPr>
            </w:pPr>
            <w:r w:rsidRPr="49F7A2A7">
              <w:rPr>
                <w:b/>
                <w:bCs/>
                <w:color w:val="FFFFFF" w:themeColor="background1"/>
              </w:rPr>
              <w:t>Category</w:t>
            </w:r>
          </w:p>
        </w:tc>
        <w:tc>
          <w:tcPr>
            <w:tcW w:w="2277"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4472C4"/>
            <w:tcMar>
              <w:top w:w="40" w:type="dxa"/>
              <w:left w:w="79" w:type="dxa"/>
              <w:bottom w:w="40" w:type="dxa"/>
              <w:right w:w="79" w:type="dxa"/>
            </w:tcMar>
          </w:tcPr>
          <w:p w14:paraId="1CB9287B" w14:textId="77777777" w:rsidR="49F7A2A7" w:rsidRDefault="49F7A2A7" w:rsidP="49F7A2A7">
            <w:pPr>
              <w:jc w:val="center"/>
              <w:rPr>
                <w:color w:val="FFFFFF" w:themeColor="background1"/>
              </w:rPr>
            </w:pPr>
            <w:r w:rsidRPr="49F7A2A7">
              <w:rPr>
                <w:b/>
                <w:bCs/>
                <w:color w:val="FFFFFF" w:themeColor="background1"/>
              </w:rPr>
              <w:t>Pre-configuration Permission Tasks</w:t>
            </w:r>
          </w:p>
        </w:tc>
        <w:tc>
          <w:tcPr>
            <w:tcW w:w="2534"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4472C4"/>
            <w:tcMar>
              <w:top w:w="40" w:type="dxa"/>
              <w:left w:w="79" w:type="dxa"/>
              <w:bottom w:w="40" w:type="dxa"/>
              <w:right w:w="79" w:type="dxa"/>
            </w:tcMar>
          </w:tcPr>
          <w:p w14:paraId="63AC85CB" w14:textId="77777777" w:rsidR="49F7A2A7" w:rsidRDefault="49F7A2A7" w:rsidP="49F7A2A7">
            <w:pPr>
              <w:jc w:val="center"/>
              <w:rPr>
                <w:color w:val="FFFFFF" w:themeColor="background1"/>
              </w:rPr>
            </w:pPr>
            <w:r w:rsidRPr="49F7A2A7">
              <w:rPr>
                <w:b/>
                <w:bCs/>
                <w:color w:val="FFFFFF" w:themeColor="background1"/>
              </w:rPr>
              <w:t>Object/</w:t>
            </w:r>
          </w:p>
          <w:p w14:paraId="2F9B85C8" w14:textId="77777777" w:rsidR="49F7A2A7" w:rsidRDefault="49F7A2A7" w:rsidP="49F7A2A7">
            <w:pPr>
              <w:jc w:val="center"/>
              <w:rPr>
                <w:color w:val="FFFFFF" w:themeColor="background1"/>
              </w:rPr>
            </w:pPr>
            <w:r w:rsidRPr="49F7A2A7">
              <w:rPr>
                <w:b/>
                <w:bCs/>
                <w:color w:val="FFFFFF" w:themeColor="background1"/>
              </w:rPr>
              <w:t>Resource Name</w:t>
            </w:r>
          </w:p>
        </w:tc>
        <w:tc>
          <w:tcPr>
            <w:tcW w:w="2810"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4472C4"/>
            <w:tcMar>
              <w:top w:w="40" w:type="dxa"/>
              <w:left w:w="79" w:type="dxa"/>
              <w:bottom w:w="40" w:type="dxa"/>
              <w:right w:w="79" w:type="dxa"/>
            </w:tcMar>
          </w:tcPr>
          <w:p w14:paraId="15930E0D" w14:textId="77777777" w:rsidR="32ED197E" w:rsidRDefault="49F7A2A7" w:rsidP="49F7A2A7">
            <w:pPr>
              <w:jc w:val="center"/>
              <w:rPr>
                <w:color w:val="FFFFFF" w:themeColor="background1"/>
              </w:rPr>
            </w:pPr>
            <w:r w:rsidRPr="49F7A2A7">
              <w:rPr>
                <w:b/>
                <w:bCs/>
                <w:color w:val="FFFFFF" w:themeColor="background1"/>
              </w:rPr>
              <w:t>Notes</w:t>
            </w:r>
          </w:p>
        </w:tc>
      </w:tr>
      <w:tr w:rsidR="49F7A2A7" w14:paraId="2F4D9604" w14:textId="77777777" w:rsidTr="49F7A2A7">
        <w:trPr>
          <w:trHeight w:val="369"/>
        </w:trPr>
        <w:tc>
          <w:tcPr>
            <w:tcW w:w="2277" w:type="dxa"/>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FD5EA"/>
            <w:tcMar>
              <w:top w:w="40" w:type="dxa"/>
              <w:left w:w="79" w:type="dxa"/>
              <w:bottom w:w="40" w:type="dxa"/>
              <w:right w:w="79" w:type="dxa"/>
            </w:tcMar>
          </w:tcPr>
          <w:p w14:paraId="129D2AA0" w14:textId="77777777" w:rsidR="49F7A2A7" w:rsidRDefault="49F7A2A7">
            <w:r>
              <w:t>Azure Service Principal</w:t>
            </w:r>
          </w:p>
        </w:tc>
        <w:tc>
          <w:tcPr>
            <w:tcW w:w="2277" w:type="dxa"/>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FD5EA"/>
            <w:tcMar>
              <w:top w:w="40" w:type="dxa"/>
              <w:left w:w="79" w:type="dxa"/>
              <w:bottom w:w="40" w:type="dxa"/>
              <w:right w:w="79" w:type="dxa"/>
            </w:tcMar>
          </w:tcPr>
          <w:p w14:paraId="4EEF79EA" w14:textId="77777777" w:rsidR="49F7A2A7" w:rsidRDefault="49F7A2A7">
            <w:r>
              <w:t>Create DevOps Service Principal (SP)</w:t>
            </w:r>
          </w:p>
        </w:tc>
        <w:tc>
          <w:tcPr>
            <w:tcW w:w="2534" w:type="dxa"/>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FD5EA"/>
            <w:tcMar>
              <w:top w:w="40" w:type="dxa"/>
              <w:left w:w="79" w:type="dxa"/>
              <w:bottom w:w="40" w:type="dxa"/>
              <w:right w:w="79" w:type="dxa"/>
            </w:tcMar>
          </w:tcPr>
          <w:p w14:paraId="101641DE" w14:textId="3980B593" w:rsidR="49F7A2A7" w:rsidRDefault="49F7A2A7" w:rsidP="49F7A2A7">
            <w:pPr>
              <w:rPr>
                <w:b/>
                <w:bCs/>
              </w:rPr>
            </w:pPr>
            <w:r w:rsidRPr="49F7A2A7">
              <w:rPr>
                <w:b/>
                <w:bCs/>
              </w:rPr>
              <w:t>Service Connection –</w:t>
            </w:r>
          </w:p>
          <w:p w14:paraId="582F5E70" w14:textId="76162ED8" w:rsidR="49F7A2A7" w:rsidRDefault="49F7A2A7">
            <w:proofErr w:type="spellStart"/>
            <w:r>
              <w:t>hpefs</w:t>
            </w:r>
            <w:proofErr w:type="spellEnd"/>
            <w:r>
              <w:t>-</w:t>
            </w:r>
            <w:proofErr w:type="spellStart"/>
            <w:r>
              <w:t>odessa</w:t>
            </w:r>
            <w:proofErr w:type="spellEnd"/>
            <w:r>
              <w:t>-</w:t>
            </w:r>
            <w:proofErr w:type="spellStart"/>
            <w:r>
              <w:t>devops</w:t>
            </w:r>
            <w:proofErr w:type="spellEnd"/>
            <w:r>
              <w:t>-</w:t>
            </w:r>
            <w:proofErr w:type="spellStart"/>
            <w:r>
              <w:t>sp</w:t>
            </w:r>
            <w:proofErr w:type="spellEnd"/>
            <w:r>
              <w:t>-pp-</w:t>
            </w:r>
            <w:r w:rsidR="25241EA4">
              <w:t>stg</w:t>
            </w:r>
          </w:p>
        </w:tc>
        <w:tc>
          <w:tcPr>
            <w:tcW w:w="2810" w:type="dxa"/>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FD5EA"/>
            <w:tcMar>
              <w:top w:w="40" w:type="dxa"/>
              <w:left w:w="79" w:type="dxa"/>
              <w:bottom w:w="40" w:type="dxa"/>
              <w:right w:w="79" w:type="dxa"/>
            </w:tcMar>
          </w:tcPr>
          <w:p w14:paraId="521508ED" w14:textId="77777777" w:rsidR="49F7A2A7" w:rsidRDefault="49F7A2A7">
            <w:r>
              <w:t>This is the first step where SP to be created in Azure</w:t>
            </w:r>
          </w:p>
        </w:tc>
      </w:tr>
      <w:tr w:rsidR="49F7A2A7" w14:paraId="34848648" w14:textId="77777777" w:rsidTr="49F7A2A7">
        <w:trPr>
          <w:trHeight w:val="514"/>
        </w:trPr>
        <w:tc>
          <w:tcPr>
            <w:tcW w:w="2277"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9EBF5"/>
            <w:tcMar>
              <w:top w:w="40" w:type="dxa"/>
              <w:left w:w="79" w:type="dxa"/>
              <w:bottom w:w="40" w:type="dxa"/>
              <w:right w:w="79" w:type="dxa"/>
            </w:tcMar>
          </w:tcPr>
          <w:p w14:paraId="58AC3C13" w14:textId="77777777" w:rsidR="49F7A2A7" w:rsidRDefault="49F7A2A7">
            <w:r>
              <w:t>DevOps</w:t>
            </w:r>
          </w:p>
          <w:p w14:paraId="469C4763" w14:textId="77777777" w:rsidR="49F7A2A7" w:rsidRDefault="49F7A2A7">
            <w:r>
              <w:t>Service Connection</w:t>
            </w:r>
          </w:p>
        </w:tc>
        <w:tc>
          <w:tcPr>
            <w:tcW w:w="2277"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9EBF5"/>
            <w:tcMar>
              <w:top w:w="40" w:type="dxa"/>
              <w:left w:w="79" w:type="dxa"/>
              <w:bottom w:w="40" w:type="dxa"/>
              <w:right w:w="79" w:type="dxa"/>
            </w:tcMar>
          </w:tcPr>
          <w:p w14:paraId="77F5E900" w14:textId="77777777" w:rsidR="49F7A2A7" w:rsidRDefault="49F7A2A7">
            <w:r>
              <w:t>Create DevOps Service Connection (SC) by pointing to above SP</w:t>
            </w:r>
          </w:p>
        </w:tc>
        <w:tc>
          <w:tcPr>
            <w:tcW w:w="253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9EBF5"/>
            <w:tcMar>
              <w:top w:w="40" w:type="dxa"/>
              <w:left w:w="79" w:type="dxa"/>
              <w:bottom w:w="40" w:type="dxa"/>
              <w:right w:w="79" w:type="dxa"/>
            </w:tcMar>
          </w:tcPr>
          <w:p w14:paraId="1EE2BA2C" w14:textId="3980B593" w:rsidR="49F7A2A7" w:rsidRDefault="49F7A2A7" w:rsidP="49F7A2A7">
            <w:pPr>
              <w:rPr>
                <w:b/>
                <w:bCs/>
              </w:rPr>
            </w:pPr>
            <w:r w:rsidRPr="49F7A2A7">
              <w:rPr>
                <w:b/>
                <w:bCs/>
              </w:rPr>
              <w:t>Service Principal-</w:t>
            </w:r>
          </w:p>
          <w:p w14:paraId="4F95BA14" w14:textId="560CA18F" w:rsidR="49F7A2A7" w:rsidRDefault="49F7A2A7">
            <w:proofErr w:type="spellStart"/>
            <w:r>
              <w:t>hpefs</w:t>
            </w:r>
            <w:proofErr w:type="spellEnd"/>
            <w:r>
              <w:t>-</w:t>
            </w:r>
            <w:proofErr w:type="spellStart"/>
            <w:r>
              <w:t>odessa</w:t>
            </w:r>
            <w:proofErr w:type="spellEnd"/>
            <w:r>
              <w:t>-</w:t>
            </w:r>
            <w:proofErr w:type="spellStart"/>
            <w:r>
              <w:t>devops</w:t>
            </w:r>
            <w:proofErr w:type="spellEnd"/>
            <w:r>
              <w:t>-</w:t>
            </w:r>
            <w:proofErr w:type="spellStart"/>
            <w:r>
              <w:t>sp</w:t>
            </w:r>
            <w:proofErr w:type="spellEnd"/>
            <w:r>
              <w:t>-pp-</w:t>
            </w:r>
            <w:r w:rsidR="77613106">
              <w:t>stg</w:t>
            </w:r>
          </w:p>
        </w:tc>
        <w:tc>
          <w:tcPr>
            <w:tcW w:w="281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9EBF5"/>
            <w:tcMar>
              <w:top w:w="40" w:type="dxa"/>
              <w:left w:w="79" w:type="dxa"/>
              <w:bottom w:w="40" w:type="dxa"/>
              <w:right w:w="79" w:type="dxa"/>
            </w:tcMar>
          </w:tcPr>
          <w:p w14:paraId="68A5E948" w14:textId="77777777" w:rsidR="49F7A2A7" w:rsidRDefault="49F7A2A7">
            <w:r>
              <w:t>Once we have above SC then create SP in DevOps by pointing to this SP</w:t>
            </w:r>
          </w:p>
        </w:tc>
      </w:tr>
      <w:tr w:rsidR="49F7A2A7" w14:paraId="02203D1F" w14:textId="77777777" w:rsidTr="49F7A2A7">
        <w:trPr>
          <w:trHeight w:val="948"/>
        </w:trPr>
        <w:tc>
          <w:tcPr>
            <w:tcW w:w="2277"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FD5EA"/>
            <w:tcMar>
              <w:top w:w="40" w:type="dxa"/>
              <w:left w:w="79" w:type="dxa"/>
              <w:bottom w:w="40" w:type="dxa"/>
              <w:right w:w="79" w:type="dxa"/>
            </w:tcMar>
          </w:tcPr>
          <w:p w14:paraId="0C873741" w14:textId="77777777" w:rsidR="49F7A2A7" w:rsidRDefault="49F7A2A7">
            <w:r>
              <w:t>DevOps</w:t>
            </w:r>
          </w:p>
          <w:p w14:paraId="1C6F7FE9" w14:textId="77777777" w:rsidR="49F7A2A7" w:rsidRDefault="49F7A2A7">
            <w:r>
              <w:t>Artifacts</w:t>
            </w:r>
          </w:p>
        </w:tc>
        <w:tc>
          <w:tcPr>
            <w:tcW w:w="2277"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FD5EA"/>
            <w:tcMar>
              <w:top w:w="40" w:type="dxa"/>
              <w:left w:w="79" w:type="dxa"/>
              <w:bottom w:w="40" w:type="dxa"/>
              <w:right w:w="79" w:type="dxa"/>
            </w:tcMar>
          </w:tcPr>
          <w:p w14:paraId="5145D043" w14:textId="77777777" w:rsidR="49F7A2A7" w:rsidRDefault="49F7A2A7">
            <w:r>
              <w:t>Add Contributor Access to Project Collection Build Service</w:t>
            </w:r>
          </w:p>
        </w:tc>
        <w:tc>
          <w:tcPr>
            <w:tcW w:w="253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FD5EA"/>
            <w:tcMar>
              <w:top w:w="40" w:type="dxa"/>
              <w:left w:w="79" w:type="dxa"/>
              <w:bottom w:w="40" w:type="dxa"/>
              <w:right w:w="79" w:type="dxa"/>
            </w:tcMar>
          </w:tcPr>
          <w:p w14:paraId="7839F83B" w14:textId="77777777" w:rsidR="49F7A2A7" w:rsidRDefault="49F7A2A7">
            <w:r w:rsidRPr="49F7A2A7">
              <w:rPr>
                <w:b/>
                <w:bCs/>
              </w:rPr>
              <w:t xml:space="preserve">Path - </w:t>
            </w:r>
            <w:r>
              <w:t xml:space="preserve">Azure </w:t>
            </w:r>
            <w:proofErr w:type="spellStart"/>
            <w:r>
              <w:t>Devops</w:t>
            </w:r>
            <w:proofErr w:type="spellEnd"/>
            <w:r>
              <w:t>-&gt;Artifacts-&gt;Settings-&gt;Permission-&gt;</w:t>
            </w:r>
          </w:p>
          <w:p w14:paraId="0440530C" w14:textId="77777777" w:rsidR="49F7A2A7" w:rsidRDefault="49F7A2A7">
            <w:r>
              <w:lastRenderedPageBreak/>
              <w:t>Permission - Contributor</w:t>
            </w:r>
          </w:p>
        </w:tc>
        <w:tc>
          <w:tcPr>
            <w:tcW w:w="281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FD5EA"/>
            <w:tcMar>
              <w:top w:w="40" w:type="dxa"/>
              <w:left w:w="79" w:type="dxa"/>
              <w:bottom w:w="40" w:type="dxa"/>
              <w:right w:w="79" w:type="dxa"/>
            </w:tcMar>
          </w:tcPr>
          <w:p w14:paraId="1FC80E94" w14:textId="712CC2A5" w:rsidR="49F7A2A7" w:rsidRDefault="49F7A2A7">
            <w:r>
              <w:lastRenderedPageBreak/>
              <w:t xml:space="preserve">By default, permission is set to – Collaborative which needs to be updated with Contributor </w:t>
            </w:r>
            <w:r>
              <w:lastRenderedPageBreak/>
              <w:t>access.</w:t>
            </w:r>
          </w:p>
          <w:p w14:paraId="4F0F0BE2" w14:textId="2F2E5450" w:rsidR="49F7A2A7" w:rsidRDefault="49F7A2A7">
            <w:r>
              <w:t>This has already been given so no further access is needed for higher environments.</w:t>
            </w:r>
          </w:p>
        </w:tc>
      </w:tr>
      <w:tr w:rsidR="49F7A2A7" w14:paraId="2CCB23B4" w14:textId="77777777" w:rsidTr="49F7A2A7">
        <w:trPr>
          <w:trHeight w:val="804"/>
        </w:trPr>
        <w:tc>
          <w:tcPr>
            <w:tcW w:w="2277"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9EBF5"/>
            <w:tcMar>
              <w:top w:w="40" w:type="dxa"/>
              <w:left w:w="79" w:type="dxa"/>
              <w:bottom w:w="40" w:type="dxa"/>
              <w:right w:w="79" w:type="dxa"/>
            </w:tcMar>
          </w:tcPr>
          <w:p w14:paraId="23B92B34" w14:textId="77777777" w:rsidR="49F7A2A7" w:rsidRDefault="49F7A2A7">
            <w:r>
              <w:lastRenderedPageBreak/>
              <w:t>Azure VMSS</w:t>
            </w:r>
          </w:p>
        </w:tc>
        <w:tc>
          <w:tcPr>
            <w:tcW w:w="2277"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9EBF5"/>
            <w:tcMar>
              <w:top w:w="40" w:type="dxa"/>
              <w:left w:w="79" w:type="dxa"/>
              <w:bottom w:w="40" w:type="dxa"/>
              <w:right w:w="79" w:type="dxa"/>
            </w:tcMar>
          </w:tcPr>
          <w:p w14:paraId="6734FFF3" w14:textId="77777777" w:rsidR="49F7A2A7" w:rsidRDefault="49F7A2A7">
            <w:r>
              <w:t>Granting access to VM Scale-set on Storage Account’s container</w:t>
            </w:r>
          </w:p>
        </w:tc>
        <w:tc>
          <w:tcPr>
            <w:tcW w:w="253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9EBF5"/>
            <w:tcMar>
              <w:top w:w="40" w:type="dxa"/>
              <w:left w:w="79" w:type="dxa"/>
              <w:bottom w:w="40" w:type="dxa"/>
              <w:right w:w="79" w:type="dxa"/>
            </w:tcMar>
          </w:tcPr>
          <w:p w14:paraId="25183DD8" w14:textId="77777777" w:rsidR="49F7A2A7" w:rsidRDefault="49F7A2A7">
            <w:r w:rsidRPr="49F7A2A7">
              <w:rPr>
                <w:b/>
                <w:bCs/>
              </w:rPr>
              <w:t>VMSS Name –</w:t>
            </w:r>
            <w:proofErr w:type="spellStart"/>
            <w:r>
              <w:t>vmssdevopsnonp</w:t>
            </w:r>
            <w:proofErr w:type="spellEnd"/>
          </w:p>
          <w:p w14:paraId="4DBED735" w14:textId="77777777" w:rsidR="49F7A2A7" w:rsidRDefault="49F7A2A7">
            <w:r>
              <w:t xml:space="preserve">Storage Container Name – </w:t>
            </w:r>
            <w:proofErr w:type="spellStart"/>
            <w:r>
              <w:t>stodessacoreblobdev</w:t>
            </w:r>
            <w:proofErr w:type="spellEnd"/>
          </w:p>
          <w:p w14:paraId="10B1D24F" w14:textId="77777777" w:rsidR="49F7A2A7" w:rsidRDefault="49F7A2A7">
            <w:r w:rsidRPr="49F7A2A7">
              <w:rPr>
                <w:b/>
                <w:bCs/>
              </w:rPr>
              <w:t xml:space="preserve">IAM Role - </w:t>
            </w:r>
            <w:r>
              <w:t>Storage Blob Data Reader</w:t>
            </w:r>
          </w:p>
        </w:tc>
        <w:tc>
          <w:tcPr>
            <w:tcW w:w="281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9EBF5"/>
            <w:tcMar>
              <w:top w:w="40" w:type="dxa"/>
              <w:left w:w="79" w:type="dxa"/>
              <w:bottom w:w="40" w:type="dxa"/>
              <w:right w:w="79" w:type="dxa"/>
            </w:tcMar>
          </w:tcPr>
          <w:p w14:paraId="68E99A4D" w14:textId="77777777" w:rsidR="49F7A2A7" w:rsidRDefault="49F7A2A7">
            <w:r>
              <w:t>This access has been given already so no further access is needed for higher environments.</w:t>
            </w:r>
          </w:p>
        </w:tc>
      </w:tr>
      <w:tr w:rsidR="49F7A2A7" w14:paraId="3E9C6659" w14:textId="77777777" w:rsidTr="49F7A2A7">
        <w:trPr>
          <w:trHeight w:val="1093"/>
        </w:trPr>
        <w:tc>
          <w:tcPr>
            <w:tcW w:w="2277"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FD5EA"/>
            <w:tcMar>
              <w:top w:w="40" w:type="dxa"/>
              <w:left w:w="79" w:type="dxa"/>
              <w:bottom w:w="40" w:type="dxa"/>
              <w:right w:w="79" w:type="dxa"/>
            </w:tcMar>
          </w:tcPr>
          <w:p w14:paraId="114D1E5A" w14:textId="77777777" w:rsidR="49F7A2A7" w:rsidRDefault="49F7A2A7">
            <w:r>
              <w:t>Azure App Services</w:t>
            </w:r>
          </w:p>
        </w:tc>
        <w:tc>
          <w:tcPr>
            <w:tcW w:w="2277"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FD5EA"/>
            <w:tcMar>
              <w:top w:w="40" w:type="dxa"/>
              <w:left w:w="79" w:type="dxa"/>
              <w:bottom w:w="40" w:type="dxa"/>
              <w:right w:w="79" w:type="dxa"/>
            </w:tcMar>
          </w:tcPr>
          <w:p w14:paraId="629D499D" w14:textId="0BA94801" w:rsidR="49F7A2A7" w:rsidRDefault="49F7A2A7">
            <w:r>
              <w:t xml:space="preserve">Grant access to SP on </w:t>
            </w:r>
            <w:proofErr w:type="spellStart"/>
            <w:r>
              <w:t>PartnerPortal</w:t>
            </w:r>
            <w:proofErr w:type="spellEnd"/>
            <w:r>
              <w:t xml:space="preserve"> app services</w:t>
            </w:r>
          </w:p>
        </w:tc>
        <w:tc>
          <w:tcPr>
            <w:tcW w:w="253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FD5EA"/>
            <w:tcMar>
              <w:top w:w="40" w:type="dxa"/>
              <w:left w:w="79" w:type="dxa"/>
              <w:bottom w:w="40" w:type="dxa"/>
              <w:right w:w="79" w:type="dxa"/>
            </w:tcMar>
          </w:tcPr>
          <w:p w14:paraId="2CA92271" w14:textId="77777777" w:rsidR="49F7A2A7" w:rsidRDefault="49F7A2A7" w:rsidP="49F7A2A7">
            <w:pPr>
              <w:rPr>
                <w:b/>
                <w:bCs/>
              </w:rPr>
            </w:pPr>
            <w:r w:rsidRPr="49F7A2A7">
              <w:rPr>
                <w:b/>
                <w:bCs/>
              </w:rPr>
              <w:t xml:space="preserve">App services - </w:t>
            </w:r>
          </w:p>
          <w:p w14:paraId="41D83BA2" w14:textId="2104F189" w:rsidR="6ED9A73F" w:rsidRDefault="6ED9A73F" w:rsidP="573F8A8A">
            <w:r>
              <w:t>app-</w:t>
            </w:r>
            <w:proofErr w:type="spellStart"/>
            <w:r>
              <w:t>hpefs</w:t>
            </w:r>
            <w:proofErr w:type="spellEnd"/>
            <w:r>
              <w:t>-</w:t>
            </w:r>
            <w:proofErr w:type="spellStart"/>
            <w:r>
              <w:t>odessa</w:t>
            </w:r>
            <w:proofErr w:type="spellEnd"/>
            <w:r>
              <w:t>-pp-</w:t>
            </w:r>
            <w:proofErr w:type="spellStart"/>
            <w:r>
              <w:t>appserver</w:t>
            </w:r>
            <w:proofErr w:type="spellEnd"/>
            <w:r>
              <w:t>-stg</w:t>
            </w:r>
          </w:p>
          <w:p w14:paraId="18DD8B73" w14:textId="0C1A4DBF" w:rsidR="6ED9A73F" w:rsidRDefault="6ED9A73F" w:rsidP="573F8A8A">
            <w:r>
              <w:t xml:space="preserve"> </w:t>
            </w:r>
          </w:p>
          <w:p w14:paraId="3C59905A" w14:textId="787D849D" w:rsidR="6ED9A73F" w:rsidRDefault="6ED9A73F" w:rsidP="573F8A8A">
            <w:r>
              <w:t>app-</w:t>
            </w:r>
            <w:proofErr w:type="spellStart"/>
            <w:r>
              <w:t>hpefs</w:t>
            </w:r>
            <w:proofErr w:type="spellEnd"/>
            <w:r>
              <w:t>-</w:t>
            </w:r>
            <w:proofErr w:type="spellStart"/>
            <w:r>
              <w:t>odessa</w:t>
            </w:r>
            <w:proofErr w:type="spellEnd"/>
            <w:r>
              <w:t>-pp-</w:t>
            </w:r>
            <w:proofErr w:type="spellStart"/>
            <w:r>
              <w:t>appserver</w:t>
            </w:r>
            <w:proofErr w:type="spellEnd"/>
            <w:r>
              <w:t>-stg</w:t>
            </w:r>
          </w:p>
          <w:p w14:paraId="28658A6B" w14:textId="3D924C60" w:rsidR="6ED9A73F" w:rsidRDefault="6ED9A73F" w:rsidP="573F8A8A">
            <w:r>
              <w:t xml:space="preserve"> </w:t>
            </w:r>
          </w:p>
          <w:p w14:paraId="0DA68DC5" w14:textId="47768605" w:rsidR="6ED9A73F" w:rsidRDefault="6ED9A73F" w:rsidP="573F8A8A">
            <w:r>
              <w:t>app-</w:t>
            </w:r>
            <w:proofErr w:type="spellStart"/>
            <w:r>
              <w:t>hpefs</w:t>
            </w:r>
            <w:proofErr w:type="spellEnd"/>
            <w:r>
              <w:t>-</w:t>
            </w:r>
            <w:proofErr w:type="spellStart"/>
            <w:r>
              <w:t>odessa</w:t>
            </w:r>
            <w:proofErr w:type="spellEnd"/>
            <w:r>
              <w:t>-pp-</w:t>
            </w:r>
            <w:proofErr w:type="spellStart"/>
            <w:r>
              <w:t>batchjobs</w:t>
            </w:r>
            <w:proofErr w:type="spellEnd"/>
            <w:r>
              <w:t>-stg</w:t>
            </w:r>
          </w:p>
          <w:p w14:paraId="11F72389" w14:textId="4B9277A4" w:rsidR="6ED9A73F" w:rsidRDefault="6ED9A73F" w:rsidP="573F8A8A">
            <w:r>
              <w:t xml:space="preserve"> </w:t>
            </w:r>
          </w:p>
          <w:p w14:paraId="163CAE05" w14:textId="012B394D" w:rsidR="6ED9A73F" w:rsidRDefault="6ED9A73F" w:rsidP="573F8A8A">
            <w:r>
              <w:t>app-</w:t>
            </w:r>
            <w:proofErr w:type="spellStart"/>
            <w:r>
              <w:t>hpefs</w:t>
            </w:r>
            <w:proofErr w:type="spellEnd"/>
            <w:r>
              <w:t>-</w:t>
            </w:r>
            <w:proofErr w:type="spellStart"/>
            <w:r>
              <w:t>odessa</w:t>
            </w:r>
            <w:proofErr w:type="spellEnd"/>
            <w:r>
              <w:t>-pp-</w:t>
            </w:r>
            <w:proofErr w:type="spellStart"/>
            <w:r>
              <w:t>docportal</w:t>
            </w:r>
            <w:proofErr w:type="spellEnd"/>
            <w:r>
              <w:t>-stg</w:t>
            </w:r>
          </w:p>
          <w:p w14:paraId="7EC46F64" w14:textId="69C616C2" w:rsidR="49F7A2A7" w:rsidRDefault="49F7A2A7">
            <w:r w:rsidRPr="49F7A2A7">
              <w:rPr>
                <w:b/>
                <w:bCs/>
              </w:rPr>
              <w:t xml:space="preserve">IAM Role – </w:t>
            </w:r>
            <w:r>
              <w:t>Contributor</w:t>
            </w:r>
          </w:p>
          <w:p w14:paraId="4D2F583B" w14:textId="7901423D" w:rsidR="49F7A2A7" w:rsidRDefault="49F7A2A7">
            <w:pPr>
              <w:rPr>
                <w:b/>
              </w:rPr>
            </w:pPr>
            <w:r w:rsidRPr="49F7A2A7">
              <w:rPr>
                <w:b/>
                <w:bCs/>
              </w:rPr>
              <w:t xml:space="preserve">SP - </w:t>
            </w:r>
            <w:proofErr w:type="spellStart"/>
            <w:r w:rsidRPr="49F7A2A7">
              <w:rPr>
                <w:b/>
                <w:bCs/>
              </w:rPr>
              <w:t>hpefs</w:t>
            </w:r>
            <w:proofErr w:type="spellEnd"/>
            <w:r w:rsidRPr="49F7A2A7">
              <w:rPr>
                <w:b/>
                <w:bCs/>
              </w:rPr>
              <w:t>-</w:t>
            </w:r>
            <w:proofErr w:type="spellStart"/>
            <w:r w:rsidRPr="49F7A2A7">
              <w:rPr>
                <w:b/>
                <w:bCs/>
              </w:rPr>
              <w:t>odessa</w:t>
            </w:r>
            <w:proofErr w:type="spellEnd"/>
            <w:r w:rsidRPr="49F7A2A7">
              <w:rPr>
                <w:b/>
                <w:bCs/>
              </w:rPr>
              <w:t>-</w:t>
            </w:r>
            <w:proofErr w:type="spellStart"/>
            <w:r w:rsidRPr="49F7A2A7">
              <w:rPr>
                <w:b/>
                <w:bCs/>
              </w:rPr>
              <w:t>devops</w:t>
            </w:r>
            <w:proofErr w:type="spellEnd"/>
            <w:r w:rsidRPr="49F7A2A7">
              <w:rPr>
                <w:b/>
                <w:bCs/>
              </w:rPr>
              <w:t>-</w:t>
            </w:r>
            <w:proofErr w:type="spellStart"/>
            <w:r w:rsidRPr="49F7A2A7">
              <w:rPr>
                <w:b/>
                <w:bCs/>
              </w:rPr>
              <w:t>sp</w:t>
            </w:r>
            <w:proofErr w:type="spellEnd"/>
            <w:r w:rsidRPr="49F7A2A7">
              <w:rPr>
                <w:b/>
                <w:bCs/>
              </w:rPr>
              <w:t>-pp-</w:t>
            </w:r>
            <w:r w:rsidR="1113837A" w:rsidRPr="4A10338C">
              <w:rPr>
                <w:b/>
                <w:bCs/>
              </w:rPr>
              <w:t>stg</w:t>
            </w:r>
          </w:p>
        </w:tc>
        <w:tc>
          <w:tcPr>
            <w:tcW w:w="281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FD5EA"/>
            <w:tcMar>
              <w:top w:w="40" w:type="dxa"/>
              <w:left w:w="79" w:type="dxa"/>
              <w:bottom w:w="40" w:type="dxa"/>
              <w:right w:w="79" w:type="dxa"/>
            </w:tcMar>
          </w:tcPr>
          <w:p w14:paraId="1BBC8A82" w14:textId="77777777" w:rsidR="49F7A2A7" w:rsidRDefault="49F7A2A7">
            <w:r>
              <w:t>SP requires IAM permission on App services for deployment</w:t>
            </w:r>
          </w:p>
        </w:tc>
      </w:tr>
      <w:tr w:rsidR="49F7A2A7" w14:paraId="58275FC7" w14:textId="77777777" w:rsidTr="49F7A2A7">
        <w:trPr>
          <w:trHeight w:val="804"/>
        </w:trPr>
        <w:tc>
          <w:tcPr>
            <w:tcW w:w="2277"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9EBF5"/>
            <w:tcMar>
              <w:top w:w="40" w:type="dxa"/>
              <w:left w:w="79" w:type="dxa"/>
              <w:bottom w:w="40" w:type="dxa"/>
              <w:right w:w="79" w:type="dxa"/>
            </w:tcMar>
          </w:tcPr>
          <w:p w14:paraId="716B3286" w14:textId="77777777" w:rsidR="49F7A2A7" w:rsidRDefault="49F7A2A7">
            <w:r>
              <w:t>Azure Key Vault</w:t>
            </w:r>
          </w:p>
        </w:tc>
        <w:tc>
          <w:tcPr>
            <w:tcW w:w="2277"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9EBF5"/>
            <w:tcMar>
              <w:top w:w="40" w:type="dxa"/>
              <w:left w:w="79" w:type="dxa"/>
              <w:bottom w:w="40" w:type="dxa"/>
              <w:right w:w="79" w:type="dxa"/>
            </w:tcMar>
          </w:tcPr>
          <w:p w14:paraId="601C5FF5" w14:textId="77777777" w:rsidR="49F7A2A7" w:rsidRDefault="49F7A2A7">
            <w:r>
              <w:t>Grant access policy to SP on Key Vault Secrets</w:t>
            </w:r>
          </w:p>
        </w:tc>
        <w:tc>
          <w:tcPr>
            <w:tcW w:w="253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9EBF5"/>
            <w:tcMar>
              <w:top w:w="40" w:type="dxa"/>
              <w:left w:w="79" w:type="dxa"/>
              <w:bottom w:w="40" w:type="dxa"/>
              <w:right w:w="79" w:type="dxa"/>
            </w:tcMar>
          </w:tcPr>
          <w:p w14:paraId="220620A3" w14:textId="77777777" w:rsidR="49F7A2A7" w:rsidRDefault="49F7A2A7" w:rsidP="49F7A2A7">
            <w:pPr>
              <w:rPr>
                <w:b/>
                <w:bCs/>
              </w:rPr>
            </w:pPr>
            <w:r w:rsidRPr="49F7A2A7">
              <w:rPr>
                <w:b/>
                <w:bCs/>
              </w:rPr>
              <w:t>Key Vault –</w:t>
            </w:r>
          </w:p>
          <w:p w14:paraId="3FB96EF6" w14:textId="6894B3A2" w:rsidR="49F7A2A7" w:rsidRDefault="49F7A2A7">
            <w:proofErr w:type="spellStart"/>
            <w:r>
              <w:t>kv</w:t>
            </w:r>
            <w:proofErr w:type="spellEnd"/>
            <w:r>
              <w:t>-</w:t>
            </w:r>
            <w:proofErr w:type="spellStart"/>
            <w:r>
              <w:t>hpefs</w:t>
            </w:r>
            <w:proofErr w:type="spellEnd"/>
            <w:r>
              <w:t>-</w:t>
            </w:r>
            <w:proofErr w:type="spellStart"/>
            <w:r>
              <w:t>odessa</w:t>
            </w:r>
            <w:proofErr w:type="spellEnd"/>
            <w:r>
              <w:t>-pp-</w:t>
            </w:r>
            <w:r w:rsidR="6B215050">
              <w:t>stg</w:t>
            </w:r>
          </w:p>
          <w:p w14:paraId="4FC4FD5F" w14:textId="560AB10C" w:rsidR="49F7A2A7" w:rsidRDefault="49F7A2A7">
            <w:r w:rsidRPr="49F7A2A7">
              <w:rPr>
                <w:b/>
                <w:bCs/>
              </w:rPr>
              <w:t>SP -</w:t>
            </w:r>
            <w:r>
              <w:t xml:space="preserve"> </w:t>
            </w:r>
            <w:proofErr w:type="spellStart"/>
            <w:r>
              <w:t>hpefs</w:t>
            </w:r>
            <w:proofErr w:type="spellEnd"/>
            <w:r>
              <w:t>-</w:t>
            </w:r>
            <w:proofErr w:type="spellStart"/>
            <w:r>
              <w:t>odessa</w:t>
            </w:r>
            <w:proofErr w:type="spellEnd"/>
            <w:r>
              <w:t>-</w:t>
            </w:r>
            <w:proofErr w:type="spellStart"/>
            <w:r>
              <w:t>devops</w:t>
            </w:r>
            <w:proofErr w:type="spellEnd"/>
            <w:r>
              <w:t>-</w:t>
            </w:r>
            <w:proofErr w:type="spellStart"/>
            <w:r>
              <w:t>sp</w:t>
            </w:r>
            <w:proofErr w:type="spellEnd"/>
            <w:r>
              <w:t>-pp-</w:t>
            </w:r>
            <w:r w:rsidR="116C574D">
              <w:t>stg</w:t>
            </w:r>
          </w:p>
          <w:p w14:paraId="7E5630C5" w14:textId="77777777" w:rsidR="49F7A2A7" w:rsidRDefault="49F7A2A7">
            <w:r w:rsidRPr="49F7A2A7">
              <w:rPr>
                <w:b/>
                <w:bCs/>
              </w:rPr>
              <w:t>IAM Role –</w:t>
            </w:r>
            <w:r>
              <w:t xml:space="preserve"> Contributor</w:t>
            </w:r>
          </w:p>
          <w:p w14:paraId="5C37DFA9" w14:textId="77777777" w:rsidR="49F7A2A7" w:rsidRDefault="49F7A2A7">
            <w:r>
              <w:t>Access Policy – Get and List</w:t>
            </w:r>
          </w:p>
        </w:tc>
        <w:tc>
          <w:tcPr>
            <w:tcW w:w="281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9EBF5"/>
            <w:tcMar>
              <w:top w:w="40" w:type="dxa"/>
              <w:left w:w="79" w:type="dxa"/>
              <w:bottom w:w="40" w:type="dxa"/>
              <w:right w:w="79" w:type="dxa"/>
            </w:tcMar>
          </w:tcPr>
          <w:p w14:paraId="563E99B1" w14:textId="77777777" w:rsidR="49F7A2A7" w:rsidRDefault="49F7A2A7">
            <w:r>
              <w:t>This permission is required to download credentials from Key Vault.</w:t>
            </w:r>
          </w:p>
          <w:p w14:paraId="780645D1" w14:textId="77777777" w:rsidR="49F7A2A7" w:rsidRDefault="49F7A2A7" w:rsidP="49F7A2A7">
            <w:pPr>
              <w:rPr>
                <w:b/>
                <w:bCs/>
              </w:rPr>
            </w:pPr>
            <w:r w:rsidRPr="49F7A2A7">
              <w:rPr>
                <w:b/>
                <w:bCs/>
              </w:rPr>
              <w:t>Keys:</w:t>
            </w:r>
          </w:p>
          <w:p w14:paraId="3D5DBD85" w14:textId="7B8CC16E" w:rsidR="49F7A2A7" w:rsidRDefault="4715F435" w:rsidP="6FC275F2">
            <w:proofErr w:type="spellStart"/>
            <w:r>
              <w:t>odessa</w:t>
            </w:r>
            <w:proofErr w:type="spellEnd"/>
            <w:r>
              <w:t>-</w:t>
            </w:r>
            <w:proofErr w:type="spellStart"/>
            <w:r>
              <w:t>hpefs</w:t>
            </w:r>
            <w:proofErr w:type="spellEnd"/>
            <w:r>
              <w:t>-pp-</w:t>
            </w:r>
            <w:proofErr w:type="spellStart"/>
            <w:r>
              <w:t>devops</w:t>
            </w:r>
            <w:proofErr w:type="spellEnd"/>
            <w:r>
              <w:t>-</w:t>
            </w:r>
            <w:proofErr w:type="spellStart"/>
            <w:r>
              <w:t>db</w:t>
            </w:r>
            <w:proofErr w:type="spellEnd"/>
            <w:r>
              <w:t>-username</w:t>
            </w:r>
          </w:p>
          <w:p w14:paraId="6130A725" w14:textId="0D370D94" w:rsidR="49F7A2A7" w:rsidRDefault="4715F435" w:rsidP="6FC275F2">
            <w:r>
              <w:t xml:space="preserve"> </w:t>
            </w:r>
          </w:p>
          <w:p w14:paraId="42FE4099" w14:textId="387EA68F" w:rsidR="49F7A2A7" w:rsidRDefault="49F7A2A7">
            <w:proofErr w:type="spellStart"/>
            <w:r>
              <w:t>odessa</w:t>
            </w:r>
            <w:proofErr w:type="spellEnd"/>
            <w:r>
              <w:t>-</w:t>
            </w:r>
            <w:proofErr w:type="spellStart"/>
            <w:r>
              <w:t>hpefs</w:t>
            </w:r>
            <w:proofErr w:type="spellEnd"/>
            <w:r>
              <w:t>-</w:t>
            </w:r>
            <w:r w:rsidR="4715F435">
              <w:t>pp-</w:t>
            </w:r>
            <w:proofErr w:type="spellStart"/>
            <w:r>
              <w:t>devops</w:t>
            </w:r>
            <w:proofErr w:type="spellEnd"/>
            <w:r>
              <w:t>-</w:t>
            </w:r>
            <w:proofErr w:type="spellStart"/>
            <w:r>
              <w:t>db</w:t>
            </w:r>
            <w:proofErr w:type="spellEnd"/>
            <w:r>
              <w:t>-password</w:t>
            </w:r>
          </w:p>
        </w:tc>
      </w:tr>
      <w:tr w:rsidR="49F7A2A7" w14:paraId="017E7BDC" w14:textId="77777777" w:rsidTr="49F7A2A7">
        <w:trPr>
          <w:trHeight w:val="249"/>
        </w:trPr>
        <w:tc>
          <w:tcPr>
            <w:tcW w:w="2277"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FD5EA"/>
            <w:tcMar>
              <w:top w:w="40" w:type="dxa"/>
              <w:left w:w="79" w:type="dxa"/>
              <w:bottom w:w="40" w:type="dxa"/>
              <w:right w:w="79" w:type="dxa"/>
            </w:tcMar>
          </w:tcPr>
          <w:p w14:paraId="7F1073C5" w14:textId="77777777" w:rsidR="49F7A2A7" w:rsidRDefault="49F7A2A7">
            <w:r>
              <w:t>Azure SQL Mi</w:t>
            </w:r>
          </w:p>
        </w:tc>
        <w:tc>
          <w:tcPr>
            <w:tcW w:w="2277"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FD5EA"/>
            <w:tcMar>
              <w:top w:w="40" w:type="dxa"/>
              <w:left w:w="79" w:type="dxa"/>
              <w:bottom w:w="40" w:type="dxa"/>
              <w:right w:w="79" w:type="dxa"/>
            </w:tcMar>
          </w:tcPr>
          <w:p w14:paraId="49F541F1" w14:textId="77777777" w:rsidR="49F7A2A7" w:rsidRDefault="49F7A2A7">
            <w:r>
              <w:t>Grant IAM role to SQL MI for SP</w:t>
            </w:r>
          </w:p>
        </w:tc>
        <w:tc>
          <w:tcPr>
            <w:tcW w:w="253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FD5EA"/>
            <w:tcMar>
              <w:top w:w="40" w:type="dxa"/>
              <w:left w:w="79" w:type="dxa"/>
              <w:bottom w:w="40" w:type="dxa"/>
              <w:right w:w="79" w:type="dxa"/>
            </w:tcMar>
          </w:tcPr>
          <w:p w14:paraId="2AAD73D3" w14:textId="38364D69" w:rsidR="49F7A2A7" w:rsidRDefault="49F7A2A7">
            <w:r w:rsidRPr="49F7A2A7">
              <w:rPr>
                <w:b/>
                <w:bCs/>
              </w:rPr>
              <w:t xml:space="preserve">SQL Mi </w:t>
            </w:r>
            <w:r>
              <w:t>–</w:t>
            </w:r>
            <w:proofErr w:type="spellStart"/>
            <w:r>
              <w:t>sqlmi</w:t>
            </w:r>
            <w:proofErr w:type="spellEnd"/>
            <w:r>
              <w:t>-</w:t>
            </w:r>
            <w:proofErr w:type="spellStart"/>
            <w:r>
              <w:t>odessa</w:t>
            </w:r>
            <w:proofErr w:type="spellEnd"/>
            <w:r>
              <w:t>-</w:t>
            </w:r>
            <w:r w:rsidR="4C9A657A">
              <w:t>stg</w:t>
            </w:r>
          </w:p>
          <w:p w14:paraId="6D9FC46B" w14:textId="50A0FAB2" w:rsidR="49F7A2A7" w:rsidRDefault="49F7A2A7">
            <w:r w:rsidRPr="49F7A2A7">
              <w:rPr>
                <w:b/>
                <w:bCs/>
              </w:rPr>
              <w:t>SP</w:t>
            </w:r>
            <w:r>
              <w:t xml:space="preserve"> –</w:t>
            </w:r>
            <w:r w:rsidR="2FFA7281">
              <w:t xml:space="preserve"> </w:t>
            </w:r>
            <w:proofErr w:type="spellStart"/>
            <w:r w:rsidR="2FFA7281">
              <w:t>hpefs</w:t>
            </w:r>
            <w:proofErr w:type="spellEnd"/>
            <w:r w:rsidR="2FFA7281">
              <w:t>-</w:t>
            </w:r>
            <w:proofErr w:type="spellStart"/>
            <w:r>
              <w:t>odessa</w:t>
            </w:r>
            <w:proofErr w:type="spellEnd"/>
            <w:r>
              <w:t>-</w:t>
            </w:r>
            <w:proofErr w:type="spellStart"/>
            <w:r>
              <w:t>devops</w:t>
            </w:r>
            <w:proofErr w:type="spellEnd"/>
            <w:r>
              <w:t>-</w:t>
            </w:r>
            <w:proofErr w:type="spellStart"/>
            <w:r>
              <w:t>sp</w:t>
            </w:r>
            <w:proofErr w:type="spellEnd"/>
            <w:r>
              <w:t>-</w:t>
            </w:r>
            <w:r w:rsidR="2FFA7281">
              <w:t>pp-</w:t>
            </w:r>
            <w:r w:rsidR="3CA5D320">
              <w:t>stg</w:t>
            </w:r>
          </w:p>
          <w:p w14:paraId="29E7DF08" w14:textId="77777777" w:rsidR="49F7A2A7" w:rsidRDefault="49F7A2A7">
            <w:r w:rsidRPr="49F7A2A7">
              <w:rPr>
                <w:b/>
                <w:bCs/>
              </w:rPr>
              <w:t xml:space="preserve">IAM Role </w:t>
            </w:r>
            <w:r>
              <w:t>- Contributor</w:t>
            </w:r>
          </w:p>
        </w:tc>
        <w:tc>
          <w:tcPr>
            <w:tcW w:w="281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FD5EA"/>
            <w:tcMar>
              <w:top w:w="40" w:type="dxa"/>
              <w:left w:w="79" w:type="dxa"/>
              <w:bottom w:w="40" w:type="dxa"/>
              <w:right w:w="79" w:type="dxa"/>
            </w:tcMar>
          </w:tcPr>
          <w:p w14:paraId="67197147" w14:textId="77777777" w:rsidR="49F7A2A7" w:rsidRDefault="49F7A2A7">
            <w:r>
              <w:t>Permission to SP for accessing SQL Mi</w:t>
            </w:r>
          </w:p>
        </w:tc>
      </w:tr>
      <w:tr w:rsidR="49F7A2A7" w14:paraId="35BB27D5" w14:textId="77777777" w:rsidTr="49F7A2A7">
        <w:trPr>
          <w:trHeight w:val="249"/>
        </w:trPr>
        <w:tc>
          <w:tcPr>
            <w:tcW w:w="2277"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9EBF5"/>
            <w:tcMar>
              <w:top w:w="40" w:type="dxa"/>
              <w:left w:w="79" w:type="dxa"/>
              <w:bottom w:w="40" w:type="dxa"/>
              <w:right w:w="79" w:type="dxa"/>
            </w:tcMar>
          </w:tcPr>
          <w:p w14:paraId="271CAD13" w14:textId="77777777" w:rsidR="49F7A2A7" w:rsidRDefault="49F7A2A7">
            <w:r>
              <w:t>Azure SQL Mi</w:t>
            </w:r>
          </w:p>
        </w:tc>
        <w:tc>
          <w:tcPr>
            <w:tcW w:w="2277"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9EBF5"/>
            <w:tcMar>
              <w:top w:w="40" w:type="dxa"/>
              <w:left w:w="79" w:type="dxa"/>
              <w:bottom w:w="40" w:type="dxa"/>
              <w:right w:w="79" w:type="dxa"/>
            </w:tcMar>
          </w:tcPr>
          <w:p w14:paraId="3E88F423" w14:textId="77777777" w:rsidR="49F7A2A7" w:rsidRDefault="49F7A2A7">
            <w:r>
              <w:t xml:space="preserve">Create new SQL user for DevOps within SQL Mi and grant </w:t>
            </w:r>
            <w:proofErr w:type="spellStart"/>
            <w:r>
              <w:t>sys_admin</w:t>
            </w:r>
            <w:proofErr w:type="spellEnd"/>
            <w:r>
              <w:t xml:space="preserve"> roles</w:t>
            </w:r>
          </w:p>
        </w:tc>
        <w:tc>
          <w:tcPr>
            <w:tcW w:w="253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9EBF5"/>
            <w:tcMar>
              <w:top w:w="40" w:type="dxa"/>
              <w:left w:w="79" w:type="dxa"/>
              <w:bottom w:w="40" w:type="dxa"/>
              <w:right w:w="79" w:type="dxa"/>
            </w:tcMar>
          </w:tcPr>
          <w:p w14:paraId="1D42EC5D" w14:textId="4153CD60" w:rsidR="49F7A2A7" w:rsidRDefault="49F7A2A7">
            <w:r w:rsidRPr="49F7A2A7">
              <w:rPr>
                <w:b/>
                <w:bCs/>
              </w:rPr>
              <w:t xml:space="preserve">Local SQL User – </w:t>
            </w:r>
            <w:proofErr w:type="spellStart"/>
            <w:r w:rsidR="005C2436">
              <w:t>OdessaDevOpsUser</w:t>
            </w:r>
            <w:proofErr w:type="spellEnd"/>
          </w:p>
          <w:p w14:paraId="1E1C7897" w14:textId="0B2FBDE7" w:rsidR="49F7A2A7" w:rsidRDefault="49F7A2A7">
            <w:r w:rsidRPr="49F7A2A7">
              <w:rPr>
                <w:b/>
                <w:bCs/>
              </w:rPr>
              <w:t xml:space="preserve">SQL Mi – </w:t>
            </w:r>
            <w:proofErr w:type="spellStart"/>
            <w:r>
              <w:t>sqlmi</w:t>
            </w:r>
            <w:proofErr w:type="spellEnd"/>
            <w:r>
              <w:t>-</w:t>
            </w:r>
            <w:proofErr w:type="spellStart"/>
            <w:r>
              <w:t>odessa</w:t>
            </w:r>
            <w:proofErr w:type="spellEnd"/>
            <w:r>
              <w:t>-</w:t>
            </w:r>
            <w:r w:rsidR="7E1480FD">
              <w:t>stg</w:t>
            </w:r>
          </w:p>
          <w:p w14:paraId="64678E0D" w14:textId="77777777" w:rsidR="49F7A2A7" w:rsidRDefault="49F7A2A7">
            <w:r w:rsidRPr="49F7A2A7">
              <w:rPr>
                <w:b/>
                <w:bCs/>
              </w:rPr>
              <w:t xml:space="preserve">Roles – </w:t>
            </w:r>
            <w:proofErr w:type="spellStart"/>
            <w:r>
              <w:t>sys_admin</w:t>
            </w:r>
            <w:proofErr w:type="spellEnd"/>
          </w:p>
        </w:tc>
        <w:tc>
          <w:tcPr>
            <w:tcW w:w="281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9EBF5"/>
            <w:tcMar>
              <w:top w:w="40" w:type="dxa"/>
              <w:left w:w="79" w:type="dxa"/>
              <w:bottom w:w="40" w:type="dxa"/>
              <w:right w:w="79" w:type="dxa"/>
            </w:tcMar>
          </w:tcPr>
          <w:p w14:paraId="6C648683" w14:textId="77777777" w:rsidR="49F7A2A7" w:rsidRDefault="49F7A2A7">
            <w:r>
              <w:t>Permission needed for deploying DDL, DML and Job creation related scripts</w:t>
            </w:r>
          </w:p>
        </w:tc>
      </w:tr>
      <w:tr w:rsidR="49F7A2A7" w14:paraId="419DD189" w14:textId="77777777" w:rsidTr="49F7A2A7">
        <w:trPr>
          <w:trHeight w:val="249"/>
        </w:trPr>
        <w:tc>
          <w:tcPr>
            <w:tcW w:w="2277"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FD5EA"/>
            <w:tcMar>
              <w:top w:w="40" w:type="dxa"/>
              <w:left w:w="79" w:type="dxa"/>
              <w:bottom w:w="40" w:type="dxa"/>
              <w:right w:w="79" w:type="dxa"/>
            </w:tcMar>
          </w:tcPr>
          <w:p w14:paraId="1237CE11" w14:textId="77777777" w:rsidR="49F7A2A7" w:rsidRDefault="49F7A2A7">
            <w:r>
              <w:t>Azure App Configuration</w:t>
            </w:r>
          </w:p>
        </w:tc>
        <w:tc>
          <w:tcPr>
            <w:tcW w:w="2277"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FD5EA"/>
            <w:tcMar>
              <w:top w:w="40" w:type="dxa"/>
              <w:left w:w="79" w:type="dxa"/>
              <w:bottom w:w="40" w:type="dxa"/>
              <w:right w:w="79" w:type="dxa"/>
            </w:tcMar>
          </w:tcPr>
          <w:p w14:paraId="342A5E1F" w14:textId="77777777" w:rsidR="49F7A2A7" w:rsidRDefault="49F7A2A7">
            <w:r>
              <w:t>Grant IAM role to SP for App Configuration</w:t>
            </w:r>
          </w:p>
        </w:tc>
        <w:tc>
          <w:tcPr>
            <w:tcW w:w="253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FD5EA"/>
            <w:tcMar>
              <w:top w:w="40" w:type="dxa"/>
              <w:left w:w="79" w:type="dxa"/>
              <w:bottom w:w="40" w:type="dxa"/>
              <w:right w:w="79" w:type="dxa"/>
            </w:tcMar>
          </w:tcPr>
          <w:p w14:paraId="2CDC8082" w14:textId="087EF7C7" w:rsidR="49F7A2A7" w:rsidRDefault="49F7A2A7" w:rsidP="49F7A2A7">
            <w:pPr>
              <w:rPr>
                <w:b/>
                <w:highlight w:val="yellow"/>
              </w:rPr>
            </w:pPr>
            <w:r w:rsidRPr="49F7A2A7">
              <w:rPr>
                <w:b/>
                <w:bCs/>
                <w:highlight w:val="yellow"/>
              </w:rPr>
              <w:t xml:space="preserve">App Configuration Name – </w:t>
            </w:r>
            <w:proofErr w:type="spellStart"/>
            <w:r w:rsidR="4534BA0A" w:rsidRPr="4119D81F">
              <w:rPr>
                <w:b/>
                <w:bCs/>
                <w:highlight w:val="yellow"/>
              </w:rPr>
              <w:t>appcs</w:t>
            </w:r>
            <w:proofErr w:type="spellEnd"/>
            <w:r w:rsidRPr="6FC275F2">
              <w:rPr>
                <w:b/>
                <w:highlight w:val="yellow"/>
              </w:rPr>
              <w:t>-</w:t>
            </w:r>
            <w:proofErr w:type="spellStart"/>
            <w:r w:rsidRPr="6FC275F2">
              <w:rPr>
                <w:b/>
                <w:highlight w:val="yellow"/>
              </w:rPr>
              <w:t>hpefs</w:t>
            </w:r>
            <w:proofErr w:type="spellEnd"/>
            <w:r w:rsidRPr="6FC275F2">
              <w:rPr>
                <w:b/>
                <w:highlight w:val="yellow"/>
              </w:rPr>
              <w:t>-</w:t>
            </w:r>
            <w:proofErr w:type="spellStart"/>
            <w:r w:rsidRPr="6FC275F2">
              <w:rPr>
                <w:b/>
                <w:highlight w:val="yellow"/>
              </w:rPr>
              <w:t>odessa</w:t>
            </w:r>
            <w:proofErr w:type="spellEnd"/>
            <w:r w:rsidRPr="6FC275F2">
              <w:rPr>
                <w:b/>
                <w:highlight w:val="yellow"/>
              </w:rPr>
              <w:t>-</w:t>
            </w:r>
            <w:r w:rsidR="30CA0658" w:rsidRPr="6FC275F2">
              <w:rPr>
                <w:b/>
                <w:bCs/>
                <w:highlight w:val="yellow"/>
              </w:rPr>
              <w:t>pp-</w:t>
            </w:r>
            <w:r w:rsidRPr="6FC275F2">
              <w:rPr>
                <w:b/>
                <w:highlight w:val="yellow"/>
              </w:rPr>
              <w:t>dev</w:t>
            </w:r>
          </w:p>
          <w:p w14:paraId="6C076E2E" w14:textId="62FC048F" w:rsidR="49F7A2A7" w:rsidRDefault="49F7A2A7" w:rsidP="49F7A2A7">
            <w:pPr>
              <w:rPr>
                <w:b/>
                <w:highlight w:val="yellow"/>
              </w:rPr>
            </w:pPr>
            <w:r w:rsidRPr="49F7A2A7">
              <w:rPr>
                <w:b/>
                <w:bCs/>
                <w:highlight w:val="yellow"/>
              </w:rPr>
              <w:t xml:space="preserve">SP – </w:t>
            </w:r>
            <w:proofErr w:type="spellStart"/>
            <w:r w:rsidRPr="49F7A2A7">
              <w:rPr>
                <w:b/>
                <w:bCs/>
                <w:highlight w:val="yellow"/>
              </w:rPr>
              <w:t>hpefs</w:t>
            </w:r>
            <w:proofErr w:type="spellEnd"/>
            <w:r w:rsidRPr="49F7A2A7">
              <w:rPr>
                <w:b/>
                <w:bCs/>
                <w:highlight w:val="yellow"/>
              </w:rPr>
              <w:t>-</w:t>
            </w:r>
            <w:proofErr w:type="spellStart"/>
            <w:r w:rsidRPr="49F7A2A7">
              <w:rPr>
                <w:b/>
                <w:bCs/>
                <w:highlight w:val="yellow"/>
              </w:rPr>
              <w:t>odessa</w:t>
            </w:r>
            <w:proofErr w:type="spellEnd"/>
            <w:r w:rsidRPr="49F7A2A7">
              <w:rPr>
                <w:b/>
                <w:bCs/>
                <w:highlight w:val="yellow"/>
              </w:rPr>
              <w:t>-</w:t>
            </w:r>
            <w:proofErr w:type="spellStart"/>
            <w:r w:rsidRPr="49F7A2A7">
              <w:rPr>
                <w:b/>
                <w:bCs/>
                <w:highlight w:val="yellow"/>
              </w:rPr>
              <w:t>devops</w:t>
            </w:r>
            <w:proofErr w:type="spellEnd"/>
            <w:r w:rsidRPr="49F7A2A7">
              <w:rPr>
                <w:b/>
                <w:bCs/>
                <w:highlight w:val="yellow"/>
              </w:rPr>
              <w:t>-</w:t>
            </w:r>
            <w:proofErr w:type="spellStart"/>
            <w:r w:rsidRPr="49F7A2A7">
              <w:rPr>
                <w:b/>
                <w:bCs/>
                <w:highlight w:val="yellow"/>
              </w:rPr>
              <w:t>sp</w:t>
            </w:r>
            <w:proofErr w:type="spellEnd"/>
            <w:r w:rsidRPr="49F7A2A7">
              <w:rPr>
                <w:b/>
                <w:bCs/>
                <w:highlight w:val="yellow"/>
              </w:rPr>
              <w:t>-pp-</w:t>
            </w:r>
            <w:r w:rsidR="6BE6BACA" w:rsidRPr="4A10338C">
              <w:rPr>
                <w:b/>
                <w:bCs/>
                <w:highlight w:val="yellow"/>
              </w:rPr>
              <w:t>stg</w:t>
            </w:r>
          </w:p>
          <w:p w14:paraId="112641DE" w14:textId="77777777" w:rsidR="49F7A2A7" w:rsidRDefault="49F7A2A7">
            <w:r w:rsidRPr="49F7A2A7">
              <w:rPr>
                <w:b/>
                <w:bCs/>
                <w:highlight w:val="yellow"/>
              </w:rPr>
              <w:t xml:space="preserve">IAM Role - </w:t>
            </w:r>
            <w:r w:rsidRPr="49F7A2A7">
              <w:rPr>
                <w:highlight w:val="yellow"/>
              </w:rPr>
              <w:t xml:space="preserve">App </w:t>
            </w:r>
            <w:r w:rsidRPr="49F7A2A7">
              <w:rPr>
                <w:highlight w:val="yellow"/>
              </w:rPr>
              <w:lastRenderedPageBreak/>
              <w:t>Configuration Data Reader Role, Owner/Custom Read/Write/Delete (still pending)</w:t>
            </w:r>
          </w:p>
        </w:tc>
        <w:tc>
          <w:tcPr>
            <w:tcW w:w="281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FD5EA"/>
            <w:tcMar>
              <w:top w:w="40" w:type="dxa"/>
              <w:left w:w="79" w:type="dxa"/>
              <w:bottom w:w="40" w:type="dxa"/>
              <w:right w:w="79" w:type="dxa"/>
            </w:tcMar>
          </w:tcPr>
          <w:p w14:paraId="0C68969E" w14:textId="77777777" w:rsidR="49F7A2A7" w:rsidRDefault="49F7A2A7">
            <w:r>
              <w:lastRenderedPageBreak/>
              <w:t>Permission to read/update/delete App configuration keys.</w:t>
            </w:r>
          </w:p>
        </w:tc>
      </w:tr>
    </w:tbl>
    <w:p w14:paraId="718001F4" w14:textId="4FE7F6AB" w:rsidR="2C979329" w:rsidRDefault="2C979329" w:rsidP="2C979329"/>
    <w:p w14:paraId="4EA865DE" w14:textId="77777777" w:rsidR="2C979329" w:rsidRDefault="2C979329" w:rsidP="2C979329"/>
    <w:p w14:paraId="10F9C6CD" w14:textId="321963C8" w:rsidR="2C979329" w:rsidRDefault="1646C830" w:rsidP="49F7A2A7">
      <w:pPr>
        <w:pStyle w:val="Heading3"/>
        <w:rPr>
          <w:b/>
          <w:bCs/>
        </w:rPr>
      </w:pPr>
      <w:bookmarkStart w:id="125" w:name="_Toc137050155"/>
      <w:r w:rsidRPr="49F7A2A7">
        <w:rPr>
          <w:b/>
          <w:bCs/>
        </w:rPr>
        <w:t>9.</w:t>
      </w:r>
      <w:r w:rsidR="5D26469D" w:rsidRPr="0EC08055">
        <w:rPr>
          <w:b/>
          <w:bCs/>
        </w:rPr>
        <w:t>3</w:t>
      </w:r>
      <w:r w:rsidRPr="49F7A2A7">
        <w:rPr>
          <w:b/>
          <w:bCs/>
        </w:rPr>
        <w:t>.2 Enable Remote Execution from DevOps Pipeline within Report Server VM</w:t>
      </w:r>
      <w:bookmarkEnd w:id="125"/>
    </w:p>
    <w:p w14:paraId="097C86C9" w14:textId="77777777" w:rsidR="00992C69" w:rsidRPr="004312B4" w:rsidRDefault="00992C69" w:rsidP="00992C69">
      <w:pPr>
        <w:rPr>
          <w:b/>
          <w:bCs/>
          <w:color w:val="273A47" w:themeColor="accent5" w:themeShade="BF"/>
          <w:sz w:val="24"/>
          <w:szCs w:val="24"/>
        </w:rPr>
      </w:pPr>
      <w:r w:rsidRPr="004312B4">
        <w:rPr>
          <w:b/>
          <w:bCs/>
          <w:color w:val="273A47" w:themeColor="accent5" w:themeShade="BF"/>
          <w:sz w:val="24"/>
          <w:szCs w:val="24"/>
          <w:highlight w:val="yellow"/>
        </w:rPr>
        <w:t xml:space="preserve">NOTE: This configuration is needed only one. If this is already covered as part of Core Pipeline setup, then we can skip this. </w:t>
      </w:r>
    </w:p>
    <w:p w14:paraId="7AE6F61C" w14:textId="77777777" w:rsidR="00992C69" w:rsidRDefault="00992C69" w:rsidP="2C979329"/>
    <w:p w14:paraId="6F42E2E0" w14:textId="758E9B41" w:rsidR="2C979329" w:rsidRDefault="1646C830" w:rsidP="2C979329">
      <w:r>
        <w:t>To enable remove power shell execution, refer the following steps –</w:t>
      </w:r>
    </w:p>
    <w:p w14:paraId="65D96058" w14:textId="77777777" w:rsidR="2C979329" w:rsidRDefault="2C979329" w:rsidP="2C979329"/>
    <w:p w14:paraId="5F69A3DB" w14:textId="77777777" w:rsidR="2C979329" w:rsidRDefault="1646C830" w:rsidP="2C979329">
      <w:r>
        <w:t xml:space="preserve">Reference Link - </w:t>
      </w:r>
      <w:hyperlink r:id="rId172">
        <w:r w:rsidRPr="49F7A2A7">
          <w:rPr>
            <w:rStyle w:val="Hyperlink"/>
            <w:color w:val="0070C0"/>
          </w:rPr>
          <w:t xml:space="preserve">Configuring </w:t>
        </w:r>
        <w:proofErr w:type="spellStart"/>
        <w:r w:rsidRPr="49F7A2A7">
          <w:rPr>
            <w:rStyle w:val="Hyperlink"/>
            <w:color w:val="0070C0"/>
          </w:rPr>
          <w:t>WinRM</w:t>
        </w:r>
        <w:proofErr w:type="spellEnd"/>
        <w:r w:rsidRPr="49F7A2A7">
          <w:rPr>
            <w:rStyle w:val="Hyperlink"/>
            <w:color w:val="0070C0"/>
          </w:rPr>
          <w:t xml:space="preserve"> over HTTPS to enable PowerShell remoting</w:t>
        </w:r>
      </w:hyperlink>
      <w:r>
        <w:t>.</w:t>
      </w:r>
    </w:p>
    <w:p w14:paraId="74D41D77" w14:textId="77777777" w:rsidR="2C979329" w:rsidRDefault="2C979329" w:rsidP="2C979329"/>
    <w:p w14:paraId="1EEC4534" w14:textId="21740C2C" w:rsidR="2C979329" w:rsidRPr="0062178D" w:rsidRDefault="1646C830" w:rsidP="00252FAC">
      <w:pPr>
        <w:pStyle w:val="ListParagraph"/>
        <w:numPr>
          <w:ilvl w:val="0"/>
          <w:numId w:val="58"/>
        </w:numPr>
        <w:rPr>
          <w:b/>
          <w:bCs/>
        </w:rPr>
      </w:pPr>
      <w:r w:rsidRPr="0062178D">
        <w:rPr>
          <w:b/>
          <w:bCs/>
        </w:rPr>
        <w:t>Enable Port 5986</w:t>
      </w:r>
    </w:p>
    <w:p w14:paraId="768C8194" w14:textId="77777777" w:rsidR="2C979329" w:rsidRDefault="1646C830" w:rsidP="49F7A2A7">
      <w:pPr>
        <w:widowControl/>
        <w:ind w:left="1080"/>
        <w:rPr>
          <w:rFonts w:cs="Calibri"/>
          <w:color w:val="auto"/>
          <w:sz w:val="22"/>
          <w:lang w:bidi="ar-SA"/>
        </w:rPr>
      </w:pPr>
      <w:r w:rsidRPr="49F7A2A7">
        <w:rPr>
          <w:rFonts w:cs="Calibri"/>
          <w:color w:val="auto"/>
          <w:sz w:val="22"/>
          <w:lang w:bidi="ar-SA"/>
        </w:rPr>
        <w:t xml:space="preserve">Login to VM-&gt;Open Windows </w:t>
      </w:r>
      <w:proofErr w:type="spellStart"/>
      <w:r w:rsidRPr="49F7A2A7">
        <w:rPr>
          <w:rFonts w:cs="Calibri"/>
          <w:color w:val="auto"/>
          <w:sz w:val="22"/>
          <w:lang w:bidi="ar-SA"/>
        </w:rPr>
        <w:t>FireWall</w:t>
      </w:r>
      <w:proofErr w:type="spellEnd"/>
      <w:r w:rsidRPr="49F7A2A7">
        <w:rPr>
          <w:rFonts w:cs="Calibri"/>
          <w:color w:val="auto"/>
          <w:sz w:val="22"/>
          <w:lang w:bidi="ar-SA"/>
        </w:rPr>
        <w:t xml:space="preserve"> with Advanced Security-&gt;</w:t>
      </w:r>
    </w:p>
    <w:p w14:paraId="120605A5" w14:textId="5AE6CC5E" w:rsidR="2C979329" w:rsidRDefault="1646C830" w:rsidP="49F7A2A7">
      <w:pPr>
        <w:widowControl/>
        <w:ind w:left="1080"/>
        <w:rPr>
          <w:rFonts w:cs="Calibri"/>
          <w:color w:val="auto"/>
          <w:sz w:val="22"/>
          <w:lang w:bidi="ar-SA"/>
        </w:rPr>
      </w:pPr>
      <w:r w:rsidRPr="49F7A2A7">
        <w:rPr>
          <w:rFonts w:cs="Calibri"/>
          <w:color w:val="auto"/>
          <w:sz w:val="22"/>
          <w:lang w:bidi="ar-SA"/>
        </w:rPr>
        <w:t>Verify Port 5986 is allowed or not in Inbound Rule, if not allowed and Rule exist then enable it.</w:t>
      </w:r>
    </w:p>
    <w:p w14:paraId="2636A5B7" w14:textId="77777777" w:rsidR="2C979329" w:rsidRDefault="1646C830" w:rsidP="49F7A2A7">
      <w:pPr>
        <w:widowControl/>
        <w:ind w:left="1080"/>
        <w:rPr>
          <w:rFonts w:cs="Calibri"/>
          <w:color w:val="auto"/>
          <w:sz w:val="22"/>
          <w:lang w:bidi="ar-SA"/>
        </w:rPr>
      </w:pPr>
      <w:r w:rsidRPr="49F7A2A7">
        <w:rPr>
          <w:rFonts w:cs="Calibri"/>
          <w:color w:val="auto"/>
          <w:sz w:val="22"/>
          <w:lang w:bidi="ar-SA"/>
        </w:rPr>
        <w:t>If Rule is not existed create a new inbound Rule</w:t>
      </w:r>
    </w:p>
    <w:p w14:paraId="22D18948" w14:textId="77777777" w:rsidR="2C979329" w:rsidRDefault="1646C830" w:rsidP="49F7A2A7">
      <w:pPr>
        <w:widowControl/>
        <w:ind w:left="1080"/>
        <w:rPr>
          <w:rFonts w:cs="Calibri"/>
          <w:lang w:bidi="ar-SA"/>
        </w:rPr>
      </w:pPr>
      <w:r w:rsidRPr="49F7A2A7">
        <w:rPr>
          <w:rFonts w:cs="Calibri"/>
          <w:lang w:bidi="ar-SA"/>
        </w:rPr>
        <w:t> </w:t>
      </w:r>
    </w:p>
    <w:p w14:paraId="29AE603B" w14:textId="77777777" w:rsidR="2C979329" w:rsidRDefault="1646C830" w:rsidP="49F7A2A7">
      <w:pPr>
        <w:pStyle w:val="ListParagraph"/>
        <w:widowControl/>
        <w:numPr>
          <w:ilvl w:val="0"/>
          <w:numId w:val="29"/>
        </w:numPr>
        <w:rPr>
          <w:rFonts w:cs="Calibri"/>
          <w:lang w:bidi="ar-SA"/>
        </w:rPr>
      </w:pPr>
      <w:r w:rsidRPr="49F7A2A7">
        <w:rPr>
          <w:rFonts w:cs="Calibri"/>
          <w:lang w:bidi="ar-SA"/>
        </w:rPr>
        <w:t>Open “Windows Defender Firewall” and click on “Advance settings” and click on “Inbound Rules” and create new inbound rule.</w:t>
      </w:r>
    </w:p>
    <w:p w14:paraId="75017839" w14:textId="77777777" w:rsidR="2C979329" w:rsidRDefault="1646C830" w:rsidP="49F7A2A7">
      <w:pPr>
        <w:widowControl/>
        <w:ind w:left="1080"/>
        <w:rPr>
          <w:rFonts w:cs="Calibri"/>
          <w:lang w:bidi="ar-SA"/>
        </w:rPr>
      </w:pPr>
      <w:r w:rsidRPr="49F7A2A7">
        <w:rPr>
          <w:rFonts w:cs="Calibri"/>
          <w:lang w:bidi="ar-SA"/>
        </w:rPr>
        <w:t xml:space="preserve"> </w:t>
      </w:r>
    </w:p>
    <w:p w14:paraId="060F0DF4" w14:textId="77777777" w:rsidR="2C979329" w:rsidRDefault="1646C830" w:rsidP="49F7A2A7">
      <w:pPr>
        <w:widowControl/>
        <w:ind w:left="1440"/>
        <w:rPr>
          <w:rFonts w:cs="Calibri"/>
          <w:color w:val="auto"/>
          <w:sz w:val="22"/>
          <w:lang w:bidi="ar-SA"/>
        </w:rPr>
      </w:pPr>
      <w:r>
        <w:rPr>
          <w:noProof/>
        </w:rPr>
        <w:drawing>
          <wp:inline distT="0" distB="0" distL="0" distR="0" wp14:anchorId="053F77D3" wp14:editId="11027C82">
            <wp:extent cx="4572000" cy="1905000"/>
            <wp:effectExtent l="0" t="0" r="0" b="0"/>
            <wp:docPr id="685888321" name="Picture 685888321" descr="A picture containing text, screenshot, software,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2686310"/>
                    <pic:cNvPicPr/>
                  </pic:nvPicPr>
                  <pic:blipFill>
                    <a:blip r:embed="rId81">
                      <a:extLst>
                        <a:ext uri="{28A0092B-C50C-407E-A947-70E740481C1C}">
                          <a14:useLocalDpi xmlns:a14="http://schemas.microsoft.com/office/drawing/2010/main" val="0"/>
                        </a:ext>
                      </a:extLst>
                    </a:blip>
                    <a:stretch>
                      <a:fillRect/>
                    </a:stretch>
                  </pic:blipFill>
                  <pic:spPr>
                    <a:xfrm>
                      <a:off x="0" y="0"/>
                      <a:ext cx="4572000" cy="1905000"/>
                    </a:xfrm>
                    <a:prstGeom prst="rect">
                      <a:avLst/>
                    </a:prstGeom>
                  </pic:spPr>
                </pic:pic>
              </a:graphicData>
            </a:graphic>
          </wp:inline>
        </w:drawing>
      </w:r>
    </w:p>
    <w:p w14:paraId="6C8B58BE" w14:textId="77777777" w:rsidR="2C979329" w:rsidRDefault="1646C830" w:rsidP="49F7A2A7">
      <w:pPr>
        <w:widowControl/>
        <w:ind w:left="1080"/>
        <w:rPr>
          <w:rFonts w:cs="Calibri"/>
          <w:lang w:bidi="ar-SA"/>
        </w:rPr>
      </w:pPr>
      <w:r w:rsidRPr="49F7A2A7">
        <w:rPr>
          <w:rFonts w:cs="Calibri"/>
          <w:lang w:bidi="ar-SA"/>
        </w:rPr>
        <w:t> </w:t>
      </w:r>
    </w:p>
    <w:p w14:paraId="3BE6EFAF" w14:textId="77777777" w:rsidR="2C979329" w:rsidRDefault="1646C830" w:rsidP="49F7A2A7">
      <w:pPr>
        <w:pStyle w:val="ListParagraph"/>
        <w:widowControl/>
        <w:numPr>
          <w:ilvl w:val="0"/>
          <w:numId w:val="29"/>
        </w:numPr>
        <w:rPr>
          <w:rFonts w:cs="Calibri"/>
          <w:lang w:bidi="ar-SA"/>
        </w:rPr>
      </w:pPr>
      <w:r w:rsidRPr="49F7A2A7">
        <w:rPr>
          <w:rFonts w:cs="Calibri"/>
          <w:lang w:bidi="ar-SA"/>
        </w:rPr>
        <w:t>Enable Inbound 5986 port as below -</w:t>
      </w:r>
    </w:p>
    <w:p w14:paraId="5587A7B5" w14:textId="77777777" w:rsidR="2C979329" w:rsidRDefault="1646C830" w:rsidP="49F7A2A7">
      <w:pPr>
        <w:widowControl/>
        <w:ind w:left="1080"/>
        <w:rPr>
          <w:rFonts w:cs="Calibri"/>
          <w:color w:val="auto"/>
          <w:sz w:val="22"/>
          <w:lang w:bidi="ar-SA"/>
        </w:rPr>
      </w:pPr>
      <w:r>
        <w:rPr>
          <w:noProof/>
        </w:rPr>
        <w:lastRenderedPageBreak/>
        <w:drawing>
          <wp:inline distT="0" distB="0" distL="0" distR="0" wp14:anchorId="159A9326" wp14:editId="7BFE2033">
            <wp:extent cx="4572000" cy="2432050"/>
            <wp:effectExtent l="0" t="0" r="0" b="6350"/>
            <wp:docPr id="1185483012" name="Picture 118548301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6064842"/>
                    <pic:cNvPicPr/>
                  </pic:nvPicPr>
                  <pic:blipFill>
                    <a:blip r:embed="rId82">
                      <a:extLst>
                        <a:ext uri="{28A0092B-C50C-407E-A947-70E740481C1C}">
                          <a14:useLocalDpi xmlns:a14="http://schemas.microsoft.com/office/drawing/2010/main" val="0"/>
                        </a:ext>
                      </a:extLst>
                    </a:blip>
                    <a:stretch>
                      <a:fillRect/>
                    </a:stretch>
                  </pic:blipFill>
                  <pic:spPr>
                    <a:xfrm>
                      <a:off x="0" y="0"/>
                      <a:ext cx="4572000" cy="2432050"/>
                    </a:xfrm>
                    <a:prstGeom prst="rect">
                      <a:avLst/>
                    </a:prstGeom>
                  </pic:spPr>
                </pic:pic>
              </a:graphicData>
            </a:graphic>
          </wp:inline>
        </w:drawing>
      </w:r>
    </w:p>
    <w:p w14:paraId="4542636B" w14:textId="77777777" w:rsidR="2C979329" w:rsidRDefault="1646C830" w:rsidP="49F7A2A7">
      <w:pPr>
        <w:widowControl/>
        <w:ind w:left="1080"/>
        <w:rPr>
          <w:rFonts w:cs="Calibri"/>
          <w:lang w:bidi="ar-SA"/>
        </w:rPr>
      </w:pPr>
      <w:r w:rsidRPr="49F7A2A7">
        <w:rPr>
          <w:rFonts w:cs="Calibri"/>
          <w:lang w:bidi="ar-SA"/>
        </w:rPr>
        <w:t>Step 3:</w:t>
      </w:r>
    </w:p>
    <w:p w14:paraId="53FBF92B" w14:textId="77777777" w:rsidR="2C979329" w:rsidRDefault="1646C830" w:rsidP="49F7A2A7">
      <w:pPr>
        <w:widowControl/>
        <w:ind w:left="1080"/>
        <w:rPr>
          <w:rFonts w:cs="Calibri"/>
          <w:lang w:bidi="ar-SA"/>
        </w:rPr>
      </w:pPr>
      <w:r w:rsidRPr="49F7A2A7">
        <w:rPr>
          <w:rFonts w:cs="Calibri"/>
          <w:lang w:bidi="ar-SA"/>
        </w:rPr>
        <w:t xml:space="preserve"> </w:t>
      </w:r>
    </w:p>
    <w:p w14:paraId="3EF540F2" w14:textId="77777777" w:rsidR="2C979329" w:rsidRDefault="1646C830" w:rsidP="49F7A2A7">
      <w:pPr>
        <w:widowControl/>
        <w:ind w:left="1080"/>
        <w:rPr>
          <w:rFonts w:cs="Calibri"/>
          <w:color w:val="auto"/>
          <w:sz w:val="22"/>
          <w:lang w:bidi="ar-SA"/>
        </w:rPr>
      </w:pPr>
      <w:r>
        <w:rPr>
          <w:noProof/>
        </w:rPr>
        <w:drawing>
          <wp:inline distT="0" distB="0" distL="0" distR="0" wp14:anchorId="63798B11" wp14:editId="2C37EA40">
            <wp:extent cx="4498759" cy="3346450"/>
            <wp:effectExtent l="0" t="0" r="0" b="6350"/>
            <wp:docPr id="314454346" name="Picture 31445434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8295449"/>
                    <pic:cNvPicPr/>
                  </pic:nvPicPr>
                  <pic:blipFill>
                    <a:blip r:embed="rId83">
                      <a:extLst>
                        <a:ext uri="{28A0092B-C50C-407E-A947-70E740481C1C}">
                          <a14:useLocalDpi xmlns:a14="http://schemas.microsoft.com/office/drawing/2010/main" val="0"/>
                        </a:ext>
                      </a:extLst>
                    </a:blip>
                    <a:stretch>
                      <a:fillRect/>
                    </a:stretch>
                  </pic:blipFill>
                  <pic:spPr>
                    <a:xfrm>
                      <a:off x="0" y="0"/>
                      <a:ext cx="4498759" cy="3346450"/>
                    </a:xfrm>
                    <a:prstGeom prst="rect">
                      <a:avLst/>
                    </a:prstGeom>
                  </pic:spPr>
                </pic:pic>
              </a:graphicData>
            </a:graphic>
          </wp:inline>
        </w:drawing>
      </w:r>
    </w:p>
    <w:p w14:paraId="60868FFC" w14:textId="77777777" w:rsidR="2C979329" w:rsidRDefault="1646C830" w:rsidP="49F7A2A7">
      <w:pPr>
        <w:widowControl/>
        <w:ind w:left="1080"/>
        <w:rPr>
          <w:rFonts w:cs="Calibri"/>
          <w:lang w:bidi="ar-SA"/>
        </w:rPr>
      </w:pPr>
      <w:r w:rsidRPr="49F7A2A7">
        <w:rPr>
          <w:rFonts w:cs="Calibri"/>
          <w:lang w:bidi="ar-SA"/>
        </w:rPr>
        <w:t> </w:t>
      </w:r>
    </w:p>
    <w:p w14:paraId="2D1A60DC" w14:textId="77777777" w:rsidR="2C979329" w:rsidRDefault="1646C830" w:rsidP="49F7A2A7">
      <w:pPr>
        <w:widowControl/>
        <w:ind w:left="1080"/>
        <w:rPr>
          <w:rFonts w:cs="Calibri"/>
          <w:lang w:bidi="ar-SA"/>
        </w:rPr>
      </w:pPr>
      <w:r w:rsidRPr="49F7A2A7">
        <w:rPr>
          <w:rFonts w:cs="Calibri"/>
          <w:lang w:bidi="ar-SA"/>
        </w:rPr>
        <w:t>Step 4:</w:t>
      </w:r>
    </w:p>
    <w:p w14:paraId="03614875" w14:textId="77777777" w:rsidR="2C979329" w:rsidRDefault="1646C830" w:rsidP="49F7A2A7">
      <w:pPr>
        <w:widowControl/>
        <w:ind w:left="1080"/>
        <w:rPr>
          <w:rFonts w:cs="Calibri"/>
          <w:lang w:bidi="ar-SA"/>
        </w:rPr>
      </w:pPr>
      <w:r w:rsidRPr="49F7A2A7">
        <w:rPr>
          <w:rFonts w:cs="Calibri"/>
          <w:lang w:bidi="ar-SA"/>
        </w:rPr>
        <w:t xml:space="preserve"> </w:t>
      </w:r>
    </w:p>
    <w:p w14:paraId="3983C437" w14:textId="77777777" w:rsidR="2C979329" w:rsidRDefault="1646C830" w:rsidP="49F7A2A7">
      <w:pPr>
        <w:widowControl/>
        <w:ind w:left="1080"/>
        <w:rPr>
          <w:rFonts w:cs="Calibri"/>
          <w:color w:val="auto"/>
          <w:sz w:val="22"/>
          <w:lang w:bidi="ar-SA"/>
        </w:rPr>
      </w:pPr>
      <w:r>
        <w:rPr>
          <w:noProof/>
        </w:rPr>
        <w:lastRenderedPageBreak/>
        <w:drawing>
          <wp:inline distT="0" distB="0" distL="0" distR="0" wp14:anchorId="2021B061" wp14:editId="754FB9DB">
            <wp:extent cx="3835400" cy="2327875"/>
            <wp:effectExtent l="0" t="0" r="0" b="0"/>
            <wp:docPr id="456731941" name="Picture 45673194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4384805"/>
                    <pic:cNvPicPr/>
                  </pic:nvPicPr>
                  <pic:blipFill>
                    <a:blip r:embed="rId84" cstate="print">
                      <a:extLst>
                        <a:ext uri="{28A0092B-C50C-407E-A947-70E740481C1C}">
                          <a14:useLocalDpi xmlns:a14="http://schemas.microsoft.com/office/drawing/2010/main" val="0"/>
                        </a:ext>
                      </a:extLst>
                    </a:blip>
                    <a:stretch>
                      <a:fillRect/>
                    </a:stretch>
                  </pic:blipFill>
                  <pic:spPr>
                    <a:xfrm>
                      <a:off x="0" y="0"/>
                      <a:ext cx="3835400" cy="2327875"/>
                    </a:xfrm>
                    <a:prstGeom prst="rect">
                      <a:avLst/>
                    </a:prstGeom>
                  </pic:spPr>
                </pic:pic>
              </a:graphicData>
            </a:graphic>
          </wp:inline>
        </w:drawing>
      </w:r>
    </w:p>
    <w:p w14:paraId="64F7B91D" w14:textId="77777777" w:rsidR="2C979329" w:rsidRDefault="1646C830" w:rsidP="49F7A2A7">
      <w:pPr>
        <w:widowControl/>
        <w:ind w:left="1080"/>
        <w:rPr>
          <w:rFonts w:cs="Calibri"/>
          <w:lang w:bidi="ar-SA"/>
        </w:rPr>
      </w:pPr>
      <w:r w:rsidRPr="49F7A2A7">
        <w:rPr>
          <w:rFonts w:cs="Calibri"/>
          <w:lang w:bidi="ar-SA"/>
        </w:rPr>
        <w:t> </w:t>
      </w:r>
    </w:p>
    <w:p w14:paraId="3CAE7565" w14:textId="77777777" w:rsidR="2C979329" w:rsidRDefault="1646C830" w:rsidP="49F7A2A7">
      <w:pPr>
        <w:widowControl/>
        <w:ind w:left="1080"/>
        <w:rPr>
          <w:rFonts w:cs="Calibri"/>
          <w:lang w:bidi="ar-SA"/>
        </w:rPr>
      </w:pPr>
      <w:r w:rsidRPr="49F7A2A7">
        <w:rPr>
          <w:rFonts w:cs="Calibri"/>
          <w:lang w:bidi="ar-SA"/>
        </w:rPr>
        <w:t xml:space="preserve">Step 5: </w:t>
      </w:r>
    </w:p>
    <w:p w14:paraId="018ACA74" w14:textId="77777777" w:rsidR="2C979329" w:rsidRDefault="1646C830" w:rsidP="49F7A2A7">
      <w:pPr>
        <w:widowControl/>
        <w:ind w:left="1080"/>
        <w:rPr>
          <w:rFonts w:cs="Calibri"/>
          <w:color w:val="auto"/>
          <w:sz w:val="22"/>
          <w:lang w:bidi="ar-SA"/>
        </w:rPr>
      </w:pPr>
      <w:r>
        <w:rPr>
          <w:noProof/>
        </w:rPr>
        <w:drawing>
          <wp:inline distT="0" distB="0" distL="0" distR="0" wp14:anchorId="2F35613F" wp14:editId="7D8869CC">
            <wp:extent cx="3911600" cy="2395855"/>
            <wp:effectExtent l="0" t="0" r="0" b="4445"/>
            <wp:docPr id="804659300" name="Picture 80465930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9320353"/>
                    <pic:cNvPicPr/>
                  </pic:nvPicPr>
                  <pic:blipFill>
                    <a:blip r:embed="rId85" cstate="print">
                      <a:extLst>
                        <a:ext uri="{28A0092B-C50C-407E-A947-70E740481C1C}">
                          <a14:useLocalDpi xmlns:a14="http://schemas.microsoft.com/office/drawing/2010/main" val="0"/>
                        </a:ext>
                      </a:extLst>
                    </a:blip>
                    <a:stretch>
                      <a:fillRect/>
                    </a:stretch>
                  </pic:blipFill>
                  <pic:spPr>
                    <a:xfrm>
                      <a:off x="0" y="0"/>
                      <a:ext cx="3911600" cy="2395855"/>
                    </a:xfrm>
                    <a:prstGeom prst="rect">
                      <a:avLst/>
                    </a:prstGeom>
                  </pic:spPr>
                </pic:pic>
              </a:graphicData>
            </a:graphic>
          </wp:inline>
        </w:drawing>
      </w:r>
    </w:p>
    <w:p w14:paraId="0C9A5AF0" w14:textId="77777777" w:rsidR="2C979329" w:rsidRDefault="1646C830" w:rsidP="49F7A2A7">
      <w:pPr>
        <w:widowControl/>
        <w:ind w:left="1080"/>
        <w:rPr>
          <w:rFonts w:cs="Calibri"/>
          <w:lang w:bidi="ar-SA"/>
        </w:rPr>
      </w:pPr>
      <w:r w:rsidRPr="49F7A2A7">
        <w:rPr>
          <w:rFonts w:cs="Calibri"/>
          <w:lang w:bidi="ar-SA"/>
        </w:rPr>
        <w:t>Step 6:</w:t>
      </w:r>
    </w:p>
    <w:p w14:paraId="55CCA0A7" w14:textId="77777777" w:rsidR="2C979329" w:rsidRDefault="1646C830" w:rsidP="49F7A2A7">
      <w:pPr>
        <w:widowControl/>
        <w:ind w:left="1080"/>
        <w:rPr>
          <w:rFonts w:cs="Calibri"/>
          <w:lang w:bidi="ar-SA"/>
        </w:rPr>
      </w:pPr>
      <w:r w:rsidRPr="49F7A2A7">
        <w:rPr>
          <w:rFonts w:cs="Calibri"/>
          <w:lang w:bidi="ar-SA"/>
        </w:rPr>
        <w:t xml:space="preserve"> </w:t>
      </w:r>
    </w:p>
    <w:p w14:paraId="0383D94F" w14:textId="77777777" w:rsidR="2C979329" w:rsidRDefault="1646C830" w:rsidP="49F7A2A7">
      <w:pPr>
        <w:widowControl/>
        <w:ind w:left="1080"/>
        <w:rPr>
          <w:rFonts w:cs="Calibri"/>
          <w:color w:val="auto"/>
          <w:sz w:val="22"/>
          <w:lang w:bidi="ar-SA"/>
        </w:rPr>
      </w:pPr>
      <w:r>
        <w:rPr>
          <w:noProof/>
        </w:rPr>
        <w:drawing>
          <wp:inline distT="0" distB="0" distL="0" distR="0" wp14:anchorId="075A9E96" wp14:editId="770BA632">
            <wp:extent cx="3531171" cy="2686050"/>
            <wp:effectExtent l="0" t="0" r="0" b="0"/>
            <wp:docPr id="1914321526" name="Picture 19143215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7209143"/>
                    <pic:cNvPicPr/>
                  </pic:nvPicPr>
                  <pic:blipFill>
                    <a:blip r:embed="rId86">
                      <a:extLst>
                        <a:ext uri="{28A0092B-C50C-407E-A947-70E740481C1C}">
                          <a14:useLocalDpi xmlns:a14="http://schemas.microsoft.com/office/drawing/2010/main" val="0"/>
                        </a:ext>
                      </a:extLst>
                    </a:blip>
                    <a:stretch>
                      <a:fillRect/>
                    </a:stretch>
                  </pic:blipFill>
                  <pic:spPr>
                    <a:xfrm>
                      <a:off x="0" y="0"/>
                      <a:ext cx="3531171" cy="2686050"/>
                    </a:xfrm>
                    <a:prstGeom prst="rect">
                      <a:avLst/>
                    </a:prstGeom>
                  </pic:spPr>
                </pic:pic>
              </a:graphicData>
            </a:graphic>
          </wp:inline>
        </w:drawing>
      </w:r>
    </w:p>
    <w:p w14:paraId="47BF6873" w14:textId="77777777" w:rsidR="2C979329" w:rsidRDefault="1646C830" w:rsidP="49F7A2A7">
      <w:pPr>
        <w:widowControl/>
        <w:ind w:left="1080"/>
        <w:rPr>
          <w:rFonts w:cs="Calibri"/>
          <w:lang w:bidi="ar-SA"/>
        </w:rPr>
      </w:pPr>
      <w:r w:rsidRPr="49F7A2A7">
        <w:rPr>
          <w:rFonts w:cs="Calibri"/>
          <w:lang w:bidi="ar-SA"/>
        </w:rPr>
        <w:t> </w:t>
      </w:r>
    </w:p>
    <w:p w14:paraId="16861C0B" w14:textId="77777777" w:rsidR="2C979329" w:rsidRDefault="2C979329" w:rsidP="49F7A2A7">
      <w:pPr>
        <w:pStyle w:val="ListParagraph"/>
        <w:ind w:left="1080"/>
      </w:pPr>
    </w:p>
    <w:p w14:paraId="02663F78" w14:textId="77777777" w:rsidR="2C979329" w:rsidRDefault="1646C830" w:rsidP="00252FAC">
      <w:pPr>
        <w:pStyle w:val="ListParagraph"/>
        <w:numPr>
          <w:ilvl w:val="0"/>
          <w:numId w:val="58"/>
        </w:numPr>
        <w:rPr>
          <w:b/>
          <w:bCs/>
        </w:rPr>
      </w:pPr>
      <w:r w:rsidRPr="49F7A2A7">
        <w:rPr>
          <w:b/>
          <w:bCs/>
        </w:rPr>
        <w:t>Create Self-signed certificate</w:t>
      </w:r>
    </w:p>
    <w:p w14:paraId="6512E345" w14:textId="77777777" w:rsidR="2C979329" w:rsidRDefault="1646C830" w:rsidP="49F7A2A7">
      <w:pPr>
        <w:pStyle w:val="ListParagraph"/>
        <w:numPr>
          <w:ilvl w:val="0"/>
          <w:numId w:val="28"/>
        </w:numPr>
      </w:pPr>
      <w:r>
        <w:t>Logon to the Server using RDP.</w:t>
      </w:r>
    </w:p>
    <w:p w14:paraId="2B495AE0" w14:textId="77777777" w:rsidR="2C979329" w:rsidRDefault="1646C830" w:rsidP="49F7A2A7">
      <w:pPr>
        <w:pStyle w:val="ListParagraph"/>
        <w:numPr>
          <w:ilvl w:val="0"/>
          <w:numId w:val="28"/>
        </w:numPr>
      </w:pPr>
      <w:r>
        <w:t>Open Windows PowerShell ISE in admin mode and execute the following command and copy the thumbprint.</w:t>
      </w:r>
    </w:p>
    <w:p w14:paraId="101A086D" w14:textId="77777777" w:rsidR="2C979329" w:rsidRDefault="1646C830" w:rsidP="49F7A2A7">
      <w:pPr>
        <w:pStyle w:val="ListParagraph"/>
        <w:numPr>
          <w:ilvl w:val="0"/>
          <w:numId w:val="28"/>
        </w:numPr>
      </w:pPr>
      <w:r>
        <w:t>Provide VM DNS name and Friendly Name for below yellow highlighted color- and execute it.</w:t>
      </w:r>
    </w:p>
    <w:p w14:paraId="7D74B1FC" w14:textId="77777777" w:rsidR="2C979329" w:rsidRDefault="2C979329" w:rsidP="49F7A2A7">
      <w:pPr>
        <w:pStyle w:val="ListParagraph"/>
        <w:ind w:left="1440"/>
      </w:pPr>
    </w:p>
    <w:p w14:paraId="2EA0494C" w14:textId="77777777" w:rsidR="2C979329" w:rsidRDefault="1646C830" w:rsidP="49F7A2A7">
      <w:pPr>
        <w:widowControl/>
        <w:shd w:val="clear" w:color="auto" w:fill="FFFFFF" w:themeFill="background1"/>
        <w:rPr>
          <w:rFonts w:ascii="Lucida Console" w:eastAsiaTheme="minorEastAsia" w:hAnsi="Lucida Console" w:cs="Lucida Console"/>
          <w:color w:val="8B0000"/>
          <w:sz w:val="18"/>
          <w:szCs w:val="18"/>
          <w:lang w:bidi="ar-SA"/>
        </w:rPr>
      </w:pPr>
      <w:r w:rsidRPr="49F7A2A7">
        <w:rPr>
          <w:rFonts w:ascii="Lucida Console" w:eastAsiaTheme="minorEastAsia" w:hAnsi="Lucida Console" w:cs="Lucida Console"/>
          <w:color w:val="0000FF"/>
          <w:sz w:val="18"/>
          <w:szCs w:val="18"/>
          <w:lang w:bidi="ar-SA"/>
        </w:rPr>
        <w:t>New-</w:t>
      </w:r>
      <w:proofErr w:type="spellStart"/>
      <w:r w:rsidRPr="49F7A2A7">
        <w:rPr>
          <w:rFonts w:ascii="Lucida Console" w:eastAsiaTheme="minorEastAsia" w:hAnsi="Lucida Console" w:cs="Lucida Console"/>
          <w:color w:val="0000FF"/>
          <w:sz w:val="18"/>
          <w:szCs w:val="18"/>
          <w:lang w:bidi="ar-SA"/>
        </w:rPr>
        <w:t>SelfSignedCertificate</w:t>
      </w:r>
      <w:proofErr w:type="spellEnd"/>
      <w:r w:rsidRPr="49F7A2A7">
        <w:rPr>
          <w:rFonts w:ascii="Lucida Console" w:eastAsiaTheme="minorEastAsia" w:hAnsi="Lucida Console" w:cs="Lucida Console"/>
          <w:color w:val="auto"/>
          <w:sz w:val="18"/>
          <w:szCs w:val="18"/>
          <w:lang w:bidi="ar-SA"/>
        </w:rPr>
        <w:t xml:space="preserve"> </w:t>
      </w:r>
      <w:r w:rsidRPr="49F7A2A7">
        <w:rPr>
          <w:rFonts w:ascii="Lucida Console" w:eastAsiaTheme="minorEastAsia" w:hAnsi="Lucida Console" w:cs="Lucida Console"/>
          <w:color w:val="000080"/>
          <w:sz w:val="18"/>
          <w:szCs w:val="18"/>
          <w:lang w:bidi="ar-SA"/>
        </w:rPr>
        <w:t>-</w:t>
      </w:r>
      <w:proofErr w:type="spellStart"/>
      <w:r w:rsidRPr="49F7A2A7">
        <w:rPr>
          <w:rFonts w:ascii="Lucida Console" w:eastAsiaTheme="minorEastAsia" w:hAnsi="Lucida Console" w:cs="Lucida Console"/>
          <w:color w:val="000080"/>
          <w:sz w:val="18"/>
          <w:szCs w:val="18"/>
          <w:lang w:bidi="ar-SA"/>
        </w:rPr>
        <w:t>DnsName</w:t>
      </w:r>
      <w:proofErr w:type="spellEnd"/>
      <w:r w:rsidRPr="49F7A2A7">
        <w:rPr>
          <w:rFonts w:ascii="Lucida Console" w:eastAsiaTheme="minorEastAsia" w:hAnsi="Lucida Console" w:cs="Lucida Console"/>
          <w:color w:val="auto"/>
          <w:sz w:val="18"/>
          <w:szCs w:val="18"/>
          <w:lang w:bidi="ar-SA"/>
        </w:rPr>
        <w:t xml:space="preserve"> </w:t>
      </w:r>
      <w:r w:rsidRPr="49F7A2A7">
        <w:rPr>
          <w:rFonts w:ascii="Lucida Console" w:eastAsiaTheme="minorEastAsia" w:hAnsi="Lucida Console" w:cs="Lucida Console"/>
          <w:color w:val="8B0000"/>
          <w:sz w:val="18"/>
          <w:szCs w:val="18"/>
          <w:lang w:bidi="ar-SA"/>
        </w:rPr>
        <w:t>'&lt;</w:t>
      </w:r>
      <w:r w:rsidRPr="49F7A2A7">
        <w:rPr>
          <w:rFonts w:ascii="Lucida Console" w:eastAsiaTheme="minorEastAsia" w:hAnsi="Lucida Console" w:cs="Lucida Console"/>
          <w:color w:val="8B0000"/>
          <w:sz w:val="18"/>
          <w:szCs w:val="18"/>
          <w:highlight w:val="yellow"/>
          <w:lang w:bidi="ar-SA"/>
        </w:rPr>
        <w:t>vmdatamartdev.hpefs-odessa.com</w:t>
      </w:r>
      <w:r w:rsidRPr="49F7A2A7">
        <w:rPr>
          <w:rFonts w:ascii="Lucida Console" w:eastAsiaTheme="minorEastAsia" w:hAnsi="Lucida Console" w:cs="Lucida Console"/>
          <w:color w:val="8B0000"/>
          <w:sz w:val="18"/>
          <w:szCs w:val="18"/>
          <w:lang w:bidi="ar-SA"/>
        </w:rPr>
        <w:t>&gt;'</w:t>
      </w:r>
      <w:r w:rsidRPr="49F7A2A7">
        <w:rPr>
          <w:rFonts w:ascii="Lucida Console" w:eastAsiaTheme="minorEastAsia" w:hAnsi="Lucida Console" w:cs="Lucida Console"/>
          <w:color w:val="auto"/>
          <w:sz w:val="18"/>
          <w:szCs w:val="18"/>
          <w:lang w:bidi="ar-SA"/>
        </w:rPr>
        <w:t xml:space="preserve"> </w:t>
      </w:r>
      <w:r w:rsidRPr="49F7A2A7">
        <w:rPr>
          <w:rFonts w:ascii="Lucida Console" w:eastAsiaTheme="minorEastAsia" w:hAnsi="Lucida Console" w:cs="Lucida Console"/>
          <w:color w:val="000080"/>
          <w:sz w:val="18"/>
          <w:szCs w:val="18"/>
          <w:lang w:bidi="ar-SA"/>
        </w:rPr>
        <w:t>-</w:t>
      </w:r>
      <w:proofErr w:type="spellStart"/>
      <w:r w:rsidRPr="49F7A2A7">
        <w:rPr>
          <w:rFonts w:ascii="Lucida Console" w:eastAsiaTheme="minorEastAsia" w:hAnsi="Lucida Console" w:cs="Lucida Console"/>
          <w:color w:val="000080"/>
          <w:sz w:val="18"/>
          <w:szCs w:val="18"/>
          <w:lang w:bidi="ar-SA"/>
        </w:rPr>
        <w:t>CertStoreLocation</w:t>
      </w:r>
      <w:proofErr w:type="spellEnd"/>
      <w:r w:rsidRPr="49F7A2A7">
        <w:rPr>
          <w:rFonts w:ascii="Lucida Console" w:eastAsiaTheme="minorEastAsia" w:hAnsi="Lucida Console" w:cs="Lucida Console"/>
          <w:color w:val="auto"/>
          <w:sz w:val="18"/>
          <w:szCs w:val="18"/>
          <w:lang w:bidi="ar-SA"/>
        </w:rPr>
        <w:t xml:space="preserve"> </w:t>
      </w:r>
      <w:r w:rsidRPr="49F7A2A7">
        <w:rPr>
          <w:rFonts w:ascii="Lucida Console" w:eastAsiaTheme="minorEastAsia" w:hAnsi="Lucida Console" w:cs="Lucida Console"/>
          <w:color w:val="8A2BE2"/>
          <w:sz w:val="18"/>
          <w:szCs w:val="18"/>
          <w:lang w:bidi="ar-SA"/>
        </w:rPr>
        <w:t>Cert:\</w:t>
      </w:r>
      <w:proofErr w:type="spellStart"/>
      <w:r w:rsidRPr="49F7A2A7">
        <w:rPr>
          <w:rFonts w:ascii="Lucida Console" w:eastAsiaTheme="minorEastAsia" w:hAnsi="Lucida Console" w:cs="Lucida Console"/>
          <w:color w:val="8A2BE2"/>
          <w:sz w:val="18"/>
          <w:szCs w:val="18"/>
          <w:lang w:bidi="ar-SA"/>
        </w:rPr>
        <w:t>LocalMachine</w:t>
      </w:r>
      <w:proofErr w:type="spellEnd"/>
      <w:r w:rsidRPr="49F7A2A7">
        <w:rPr>
          <w:rFonts w:ascii="Lucida Console" w:eastAsiaTheme="minorEastAsia" w:hAnsi="Lucida Console" w:cs="Lucida Console"/>
          <w:color w:val="8A2BE2"/>
          <w:sz w:val="18"/>
          <w:szCs w:val="18"/>
          <w:lang w:bidi="ar-SA"/>
        </w:rPr>
        <w:t>\My</w:t>
      </w:r>
      <w:r w:rsidRPr="49F7A2A7">
        <w:rPr>
          <w:rFonts w:ascii="Lucida Console" w:eastAsiaTheme="minorEastAsia" w:hAnsi="Lucida Console" w:cs="Lucida Console"/>
          <w:color w:val="auto"/>
          <w:sz w:val="18"/>
          <w:szCs w:val="18"/>
          <w:lang w:bidi="ar-SA"/>
        </w:rPr>
        <w:t xml:space="preserve"> </w:t>
      </w:r>
      <w:r w:rsidRPr="49F7A2A7">
        <w:rPr>
          <w:rFonts w:ascii="Lucida Console" w:eastAsiaTheme="minorEastAsia" w:hAnsi="Lucida Console" w:cs="Lucida Console"/>
          <w:color w:val="000080"/>
          <w:sz w:val="18"/>
          <w:szCs w:val="18"/>
          <w:lang w:bidi="ar-SA"/>
        </w:rPr>
        <w:t>-</w:t>
      </w:r>
      <w:proofErr w:type="spellStart"/>
      <w:r w:rsidRPr="49F7A2A7">
        <w:rPr>
          <w:rFonts w:ascii="Lucida Console" w:eastAsiaTheme="minorEastAsia" w:hAnsi="Lucida Console" w:cs="Lucida Console"/>
          <w:color w:val="000080"/>
          <w:sz w:val="18"/>
          <w:szCs w:val="18"/>
          <w:lang w:bidi="ar-SA"/>
        </w:rPr>
        <w:t>FriendlyName</w:t>
      </w:r>
      <w:proofErr w:type="spellEnd"/>
      <w:r w:rsidRPr="49F7A2A7">
        <w:rPr>
          <w:rFonts w:ascii="Lucida Console" w:eastAsiaTheme="minorEastAsia" w:hAnsi="Lucida Console" w:cs="Lucida Console"/>
          <w:color w:val="auto"/>
          <w:sz w:val="18"/>
          <w:szCs w:val="18"/>
          <w:lang w:bidi="ar-SA"/>
        </w:rPr>
        <w:t xml:space="preserve"> </w:t>
      </w:r>
      <w:r w:rsidRPr="49F7A2A7">
        <w:rPr>
          <w:rFonts w:ascii="Lucida Console" w:eastAsiaTheme="minorEastAsia" w:hAnsi="Lucida Console" w:cs="Lucida Console"/>
          <w:color w:val="8B0000"/>
          <w:sz w:val="18"/>
          <w:szCs w:val="18"/>
          <w:lang w:bidi="ar-SA"/>
        </w:rPr>
        <w:t>'</w:t>
      </w:r>
      <w:proofErr w:type="spellStart"/>
      <w:r w:rsidRPr="49F7A2A7">
        <w:rPr>
          <w:rFonts w:ascii="Lucida Console" w:eastAsiaTheme="minorEastAsia" w:hAnsi="Lucida Console" w:cs="Lucida Console"/>
          <w:color w:val="8B0000"/>
          <w:sz w:val="18"/>
          <w:szCs w:val="18"/>
          <w:highlight w:val="yellow"/>
          <w:lang w:bidi="ar-SA"/>
        </w:rPr>
        <w:t>vmdatamartdev</w:t>
      </w:r>
      <w:proofErr w:type="spellEnd"/>
      <w:r w:rsidRPr="49F7A2A7">
        <w:rPr>
          <w:rFonts w:ascii="Lucida Console" w:eastAsiaTheme="minorEastAsia" w:hAnsi="Lucida Console" w:cs="Lucida Console"/>
          <w:color w:val="8B0000"/>
          <w:sz w:val="18"/>
          <w:szCs w:val="18"/>
          <w:lang w:bidi="ar-SA"/>
        </w:rPr>
        <w:t xml:space="preserve">' </w:t>
      </w:r>
    </w:p>
    <w:p w14:paraId="530B5059" w14:textId="77777777" w:rsidR="2C979329" w:rsidRDefault="2C979329" w:rsidP="49F7A2A7">
      <w:pPr>
        <w:pStyle w:val="ListParagraph"/>
      </w:pPr>
    </w:p>
    <w:p w14:paraId="2A09A960" w14:textId="77777777" w:rsidR="2C979329" w:rsidRDefault="2C979329" w:rsidP="49F7A2A7">
      <w:pPr>
        <w:pStyle w:val="ListParagraph"/>
        <w:ind w:left="1800"/>
      </w:pPr>
    </w:p>
    <w:p w14:paraId="33C11130" w14:textId="77777777" w:rsidR="2C979329" w:rsidRDefault="2C979329" w:rsidP="49F7A2A7">
      <w:pPr>
        <w:pStyle w:val="ListParagraph"/>
        <w:ind w:left="1440"/>
      </w:pPr>
    </w:p>
    <w:p w14:paraId="13FEC965" w14:textId="77777777" w:rsidR="6A7B807A" w:rsidRDefault="1646C830" w:rsidP="7B83A8AF">
      <w:pPr>
        <w:pStyle w:val="ListParagraph"/>
        <w:ind w:left="1800"/>
      </w:pPr>
      <w:r>
        <w:rPr>
          <w:noProof/>
        </w:rPr>
        <w:drawing>
          <wp:inline distT="0" distB="0" distL="0" distR="0" wp14:anchorId="27B76DE4" wp14:editId="592BB9EC">
            <wp:extent cx="4486655" cy="2032000"/>
            <wp:effectExtent l="0" t="0" r="9525" b="6350"/>
            <wp:docPr id="229029856" name="Picture 22902985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3503574"/>
                    <pic:cNvPicPr/>
                  </pic:nvPicPr>
                  <pic:blipFill>
                    <a:blip r:embed="rId87" cstate="print">
                      <a:extLst>
                        <a:ext uri="{28A0092B-C50C-407E-A947-70E740481C1C}">
                          <a14:useLocalDpi xmlns:a14="http://schemas.microsoft.com/office/drawing/2010/main" val="0"/>
                        </a:ext>
                      </a:extLst>
                    </a:blip>
                    <a:stretch>
                      <a:fillRect/>
                    </a:stretch>
                  </pic:blipFill>
                  <pic:spPr>
                    <a:xfrm>
                      <a:off x="0" y="0"/>
                      <a:ext cx="4486655" cy="2032000"/>
                    </a:xfrm>
                    <a:prstGeom prst="rect">
                      <a:avLst/>
                    </a:prstGeom>
                  </pic:spPr>
                </pic:pic>
              </a:graphicData>
            </a:graphic>
          </wp:inline>
        </w:drawing>
      </w:r>
    </w:p>
    <w:p w14:paraId="013854B2" w14:textId="77777777" w:rsidR="7B83A8AF" w:rsidRDefault="7B83A8AF" w:rsidP="7B83A8AF">
      <w:pPr>
        <w:pStyle w:val="ListParagraph"/>
        <w:ind w:left="1080"/>
      </w:pPr>
    </w:p>
    <w:p w14:paraId="4B465379" w14:textId="1786C019" w:rsidR="6A7B807A" w:rsidRDefault="6A7B807A" w:rsidP="00252FAC">
      <w:pPr>
        <w:pStyle w:val="ListParagraph"/>
        <w:numPr>
          <w:ilvl w:val="0"/>
          <w:numId w:val="58"/>
        </w:numPr>
        <w:rPr>
          <w:b/>
          <w:bCs/>
        </w:rPr>
      </w:pPr>
      <w:r w:rsidRPr="7B83A8AF">
        <w:rPr>
          <w:b/>
          <w:bCs/>
        </w:rPr>
        <w:t xml:space="preserve">Configure </w:t>
      </w:r>
      <w:proofErr w:type="spellStart"/>
      <w:r w:rsidRPr="7B83A8AF">
        <w:rPr>
          <w:b/>
          <w:bCs/>
        </w:rPr>
        <w:t>WinRM</w:t>
      </w:r>
      <w:proofErr w:type="spellEnd"/>
      <w:r w:rsidRPr="7B83A8AF">
        <w:rPr>
          <w:b/>
          <w:bCs/>
        </w:rPr>
        <w:t xml:space="preserve"> to listen on </w:t>
      </w:r>
      <w:r w:rsidR="00E16B21" w:rsidRPr="7B83A8AF">
        <w:rPr>
          <w:b/>
          <w:bCs/>
        </w:rPr>
        <w:t>5986.</w:t>
      </w:r>
    </w:p>
    <w:p w14:paraId="61D16130" w14:textId="77777777" w:rsidR="6A7B807A" w:rsidRDefault="6A7B807A" w:rsidP="7B83A8AF">
      <w:pPr>
        <w:pStyle w:val="ListParagraph"/>
        <w:numPr>
          <w:ilvl w:val="0"/>
          <w:numId w:val="27"/>
        </w:numPr>
      </w:pPr>
      <w:r>
        <w:t>Open command prompt in admin mode</w:t>
      </w:r>
    </w:p>
    <w:p w14:paraId="71A40430" w14:textId="77777777" w:rsidR="6A7B807A" w:rsidRDefault="6A7B807A" w:rsidP="7B83A8AF">
      <w:pPr>
        <w:pStyle w:val="ListParagraph"/>
        <w:numPr>
          <w:ilvl w:val="0"/>
          <w:numId w:val="27"/>
        </w:numPr>
      </w:pPr>
      <w:r>
        <w:t>Run the following command, pasting your new certificate’s thumbprint into the command (all on one line)</w:t>
      </w:r>
    </w:p>
    <w:p w14:paraId="04395CE1" w14:textId="77777777" w:rsidR="7B83A8AF" w:rsidRDefault="7B83A8AF" w:rsidP="7B83A8AF">
      <w:pPr>
        <w:widowControl/>
        <w:shd w:val="clear" w:color="auto" w:fill="FFFFFF" w:themeFill="background1"/>
        <w:ind w:left="1800"/>
        <w:rPr>
          <w:rFonts w:ascii="Lucida Console" w:eastAsiaTheme="minorEastAsia" w:hAnsi="Lucida Console" w:cs="Lucida Console"/>
          <w:color w:val="0000FF"/>
          <w:sz w:val="18"/>
          <w:szCs w:val="18"/>
          <w:lang w:bidi="ar-SA"/>
        </w:rPr>
      </w:pPr>
    </w:p>
    <w:p w14:paraId="35F0FBF8" w14:textId="77777777" w:rsidR="6A7B807A" w:rsidRDefault="6A7B807A" w:rsidP="7B83A8AF">
      <w:pPr>
        <w:widowControl/>
        <w:shd w:val="clear" w:color="auto" w:fill="FFFFFF" w:themeFill="background1"/>
        <w:rPr>
          <w:rFonts w:ascii="Lucida Console" w:eastAsiaTheme="minorEastAsia" w:hAnsi="Lucida Console" w:cs="Lucida Console"/>
          <w:color w:val="auto"/>
          <w:sz w:val="18"/>
          <w:szCs w:val="18"/>
          <w:lang w:bidi="ar-SA"/>
        </w:rPr>
      </w:pPr>
      <w:proofErr w:type="spellStart"/>
      <w:r w:rsidRPr="7B83A8AF">
        <w:rPr>
          <w:rFonts w:ascii="Lucida Console" w:eastAsiaTheme="minorEastAsia" w:hAnsi="Lucida Console" w:cs="Lucida Console"/>
          <w:color w:val="0000FF"/>
          <w:sz w:val="18"/>
          <w:szCs w:val="18"/>
          <w:lang w:bidi="ar-SA"/>
        </w:rPr>
        <w:t>winrm</w:t>
      </w:r>
      <w:proofErr w:type="spellEnd"/>
      <w:r w:rsidRPr="7B83A8AF">
        <w:rPr>
          <w:rFonts w:ascii="Lucida Console" w:eastAsiaTheme="minorEastAsia" w:hAnsi="Lucida Console" w:cs="Lucida Console"/>
          <w:color w:val="auto"/>
          <w:sz w:val="18"/>
          <w:szCs w:val="18"/>
          <w:lang w:bidi="ar-SA"/>
        </w:rPr>
        <w:t xml:space="preserve"> </w:t>
      </w:r>
      <w:r w:rsidRPr="7B83A8AF">
        <w:rPr>
          <w:rFonts w:ascii="Lucida Console" w:eastAsiaTheme="minorEastAsia" w:hAnsi="Lucida Console" w:cs="Lucida Console"/>
          <w:color w:val="8A2BE2"/>
          <w:sz w:val="18"/>
          <w:szCs w:val="18"/>
          <w:lang w:bidi="ar-SA"/>
        </w:rPr>
        <w:t>create</w:t>
      </w:r>
      <w:r w:rsidRPr="7B83A8AF">
        <w:rPr>
          <w:rFonts w:ascii="Lucida Console" w:eastAsiaTheme="minorEastAsia" w:hAnsi="Lucida Console" w:cs="Lucida Console"/>
          <w:color w:val="auto"/>
          <w:sz w:val="18"/>
          <w:szCs w:val="18"/>
          <w:lang w:bidi="ar-SA"/>
        </w:rPr>
        <w:t xml:space="preserve"> </w:t>
      </w:r>
      <w:proofErr w:type="spellStart"/>
      <w:r w:rsidRPr="7B83A8AF">
        <w:rPr>
          <w:rFonts w:ascii="Lucida Console" w:eastAsiaTheme="minorEastAsia" w:hAnsi="Lucida Console" w:cs="Lucida Console"/>
          <w:color w:val="8A2BE2"/>
          <w:sz w:val="18"/>
          <w:szCs w:val="18"/>
          <w:lang w:bidi="ar-SA"/>
        </w:rPr>
        <w:t>winrm</w:t>
      </w:r>
      <w:proofErr w:type="spellEnd"/>
      <w:r w:rsidRPr="7B83A8AF">
        <w:rPr>
          <w:rFonts w:ascii="Lucida Console" w:eastAsiaTheme="minorEastAsia" w:hAnsi="Lucida Console" w:cs="Lucida Console"/>
          <w:color w:val="8A2BE2"/>
          <w:sz w:val="18"/>
          <w:szCs w:val="18"/>
          <w:lang w:bidi="ar-SA"/>
        </w:rPr>
        <w:t>/config/</w:t>
      </w:r>
      <w:proofErr w:type="spellStart"/>
      <w:r w:rsidRPr="7B83A8AF">
        <w:rPr>
          <w:rFonts w:ascii="Lucida Console" w:eastAsiaTheme="minorEastAsia" w:hAnsi="Lucida Console" w:cs="Lucida Console"/>
          <w:color w:val="8A2BE2"/>
          <w:sz w:val="18"/>
          <w:szCs w:val="18"/>
          <w:lang w:bidi="ar-SA"/>
        </w:rPr>
        <w:t>Listener?Address</w:t>
      </w:r>
      <w:proofErr w:type="spellEnd"/>
      <w:r w:rsidRPr="7B83A8AF">
        <w:rPr>
          <w:rFonts w:ascii="Lucida Console" w:eastAsiaTheme="minorEastAsia" w:hAnsi="Lucida Console" w:cs="Lucida Console"/>
          <w:color w:val="8A2BE2"/>
          <w:sz w:val="18"/>
          <w:szCs w:val="18"/>
          <w:lang w:bidi="ar-SA"/>
        </w:rPr>
        <w:t>=*+Transport=HTTPS</w:t>
      </w:r>
      <w:r w:rsidRPr="7B83A8AF">
        <w:rPr>
          <w:rFonts w:ascii="Lucida Console" w:eastAsiaTheme="minorEastAsia" w:hAnsi="Lucida Console" w:cs="Lucida Console"/>
          <w:color w:val="auto"/>
          <w:sz w:val="18"/>
          <w:szCs w:val="18"/>
          <w:lang w:bidi="ar-SA"/>
        </w:rPr>
        <w:t xml:space="preserve"> </w:t>
      </w:r>
      <w:proofErr w:type="gramStart"/>
      <w:r w:rsidRPr="7B83A8AF">
        <w:rPr>
          <w:rFonts w:ascii="Lucida Console" w:eastAsiaTheme="minorEastAsia" w:hAnsi="Lucida Console" w:cs="Lucida Console"/>
          <w:color w:val="auto"/>
          <w:sz w:val="18"/>
          <w:szCs w:val="18"/>
          <w:lang w:bidi="ar-SA"/>
        </w:rPr>
        <w:t>@{</w:t>
      </w:r>
      <w:proofErr w:type="gramEnd"/>
      <w:r w:rsidRPr="7B83A8AF">
        <w:rPr>
          <w:rFonts w:ascii="Lucida Console" w:eastAsiaTheme="minorEastAsia" w:hAnsi="Lucida Console" w:cs="Lucida Console"/>
          <w:color w:val="auto"/>
          <w:sz w:val="18"/>
          <w:szCs w:val="18"/>
          <w:lang w:bidi="ar-SA"/>
        </w:rPr>
        <w:t>Hostname</w:t>
      </w:r>
      <w:r w:rsidRPr="7B83A8AF">
        <w:rPr>
          <w:rFonts w:ascii="Lucida Console" w:eastAsiaTheme="minorEastAsia" w:hAnsi="Lucida Console" w:cs="Lucida Console"/>
          <w:color w:val="696969"/>
          <w:sz w:val="18"/>
          <w:szCs w:val="18"/>
          <w:lang w:bidi="ar-SA"/>
        </w:rPr>
        <w:t>=</w:t>
      </w:r>
      <w:r w:rsidRPr="7B83A8AF">
        <w:rPr>
          <w:rFonts w:ascii="Lucida Console" w:eastAsiaTheme="minorEastAsia" w:hAnsi="Lucida Console" w:cs="Lucida Console"/>
          <w:color w:val="8B0000"/>
          <w:sz w:val="18"/>
          <w:szCs w:val="18"/>
          <w:lang w:bidi="ar-SA"/>
        </w:rPr>
        <w:t>"</w:t>
      </w:r>
      <w:r w:rsidRPr="0062178D">
        <w:rPr>
          <w:rFonts w:ascii="Lucida Console" w:eastAsiaTheme="minorEastAsia" w:hAnsi="Lucida Console" w:cs="Lucida Console"/>
          <w:color w:val="8B0000"/>
          <w:sz w:val="18"/>
          <w:szCs w:val="18"/>
          <w:highlight w:val="yellow"/>
          <w:lang w:bidi="ar-SA"/>
        </w:rPr>
        <w:t>vmdatamartdev.hpefs-odessa.com</w:t>
      </w:r>
      <w:r w:rsidRPr="7B83A8AF">
        <w:rPr>
          <w:rFonts w:ascii="Lucida Console" w:eastAsiaTheme="minorEastAsia" w:hAnsi="Lucida Console" w:cs="Lucida Console"/>
          <w:color w:val="8B0000"/>
          <w:sz w:val="18"/>
          <w:szCs w:val="18"/>
          <w:lang w:bidi="ar-SA"/>
        </w:rPr>
        <w:t>"</w:t>
      </w:r>
      <w:r w:rsidRPr="7B83A8AF">
        <w:rPr>
          <w:rFonts w:ascii="Lucida Console" w:eastAsiaTheme="minorEastAsia" w:hAnsi="Lucida Console" w:cs="Lucida Console"/>
          <w:color w:val="auto"/>
          <w:sz w:val="18"/>
          <w:szCs w:val="18"/>
          <w:lang w:bidi="ar-SA"/>
        </w:rPr>
        <w:t>; CertificateThumbprint</w:t>
      </w:r>
      <w:r w:rsidRPr="7B83A8AF">
        <w:rPr>
          <w:rFonts w:ascii="Lucida Console" w:eastAsiaTheme="minorEastAsia" w:hAnsi="Lucida Console" w:cs="Lucida Console"/>
          <w:color w:val="696969"/>
          <w:sz w:val="18"/>
          <w:szCs w:val="18"/>
          <w:lang w:bidi="ar-SA"/>
        </w:rPr>
        <w:t>=</w:t>
      </w:r>
      <w:r w:rsidRPr="7B83A8AF">
        <w:rPr>
          <w:rFonts w:ascii="Lucida Console" w:eastAsiaTheme="minorEastAsia" w:hAnsi="Lucida Console" w:cs="Lucida Console"/>
          <w:color w:val="8B0000"/>
          <w:sz w:val="18"/>
          <w:szCs w:val="18"/>
          <w:lang w:bidi="ar-SA"/>
        </w:rPr>
        <w:t>"3F9DB70C21C987D1D7807D2B7B3613DDB071902E"</w:t>
      </w:r>
      <w:r w:rsidRPr="7B83A8AF">
        <w:rPr>
          <w:rFonts w:ascii="Lucida Console" w:eastAsiaTheme="minorEastAsia" w:hAnsi="Lucida Console" w:cs="Lucida Console"/>
          <w:color w:val="auto"/>
          <w:sz w:val="18"/>
          <w:szCs w:val="18"/>
          <w:lang w:bidi="ar-SA"/>
        </w:rPr>
        <w:t xml:space="preserve">} </w:t>
      </w:r>
    </w:p>
    <w:p w14:paraId="7EF5529A" w14:textId="77777777" w:rsidR="7B83A8AF" w:rsidRDefault="7B83A8AF" w:rsidP="7B83A8AF">
      <w:pPr>
        <w:widowControl/>
        <w:rPr>
          <w:rFonts w:ascii="Lucida Console" w:eastAsiaTheme="minorEastAsia" w:hAnsi="Lucida Console" w:cs="Lucida Console"/>
          <w:color w:val="0000FF"/>
          <w:sz w:val="18"/>
          <w:szCs w:val="18"/>
          <w:lang w:bidi="ar-SA"/>
        </w:rPr>
      </w:pPr>
    </w:p>
    <w:p w14:paraId="21B8A180" w14:textId="77777777" w:rsidR="7B83A8AF" w:rsidRDefault="7B83A8AF" w:rsidP="7B83A8AF">
      <w:pPr>
        <w:widowControl/>
        <w:shd w:val="clear" w:color="auto" w:fill="FFFFFF" w:themeFill="background1"/>
        <w:ind w:left="1800"/>
        <w:rPr>
          <w:rFonts w:ascii="Lucida Console" w:eastAsiaTheme="minorEastAsia" w:hAnsi="Lucida Console" w:cs="Lucida Console"/>
          <w:color w:val="0000FF"/>
          <w:sz w:val="18"/>
          <w:szCs w:val="18"/>
          <w:lang w:bidi="ar-SA"/>
        </w:rPr>
      </w:pPr>
    </w:p>
    <w:p w14:paraId="417B4642" w14:textId="77777777" w:rsidR="7B83A8AF" w:rsidRDefault="7B83A8AF" w:rsidP="7B83A8AF">
      <w:pPr>
        <w:widowControl/>
        <w:shd w:val="clear" w:color="auto" w:fill="FFFFFF" w:themeFill="background1"/>
        <w:ind w:left="1800"/>
        <w:rPr>
          <w:rFonts w:ascii="Lucida Console" w:eastAsiaTheme="minorEastAsia" w:hAnsi="Lucida Console" w:cs="Lucida Console"/>
          <w:color w:val="auto"/>
          <w:sz w:val="18"/>
          <w:szCs w:val="18"/>
          <w:lang w:bidi="ar-SA"/>
        </w:rPr>
      </w:pPr>
    </w:p>
    <w:p w14:paraId="7F0C9E3B" w14:textId="36CD4D67" w:rsidR="2C979329" w:rsidRDefault="2C979329" w:rsidP="2C979329"/>
    <w:p w14:paraId="49EEC5FB" w14:textId="3C28D187" w:rsidR="2C979329" w:rsidRDefault="1646C830" w:rsidP="49F7A2A7">
      <w:pPr>
        <w:pStyle w:val="Heading3"/>
      </w:pPr>
      <w:bookmarkStart w:id="126" w:name="_Toc137050156"/>
      <w:r>
        <w:t>9.</w:t>
      </w:r>
      <w:r w:rsidR="249A7741">
        <w:t>3</w:t>
      </w:r>
      <w:r>
        <w:t>.3 Automated Pipeline Deployment Workflow</w:t>
      </w:r>
      <w:bookmarkEnd w:id="126"/>
    </w:p>
    <w:p w14:paraId="1BE01D70" w14:textId="77777777" w:rsidR="2C979329" w:rsidRDefault="1646C830" w:rsidP="49F7A2A7">
      <w:pPr>
        <w:rPr>
          <w:b/>
          <w:bCs/>
        </w:rPr>
      </w:pPr>
      <w:r w:rsidRPr="49F7A2A7">
        <w:rPr>
          <w:b/>
          <w:bCs/>
        </w:rPr>
        <w:t xml:space="preserve">Note: </w:t>
      </w:r>
    </w:p>
    <w:p w14:paraId="25B46235" w14:textId="77777777" w:rsidR="2C979329" w:rsidRDefault="2C979329" w:rsidP="49F7A2A7">
      <w:pPr>
        <w:widowControl/>
        <w:rPr>
          <w:rFonts w:ascii="Lucida Console" w:eastAsiaTheme="minorEastAsia" w:hAnsi="Lucida Console" w:cs="Lucida Console"/>
          <w:color w:val="0000FF"/>
          <w:sz w:val="18"/>
          <w:szCs w:val="18"/>
          <w:lang w:bidi="ar-SA"/>
        </w:rPr>
      </w:pPr>
    </w:p>
    <w:p w14:paraId="466FFC8A" w14:textId="75BF7923" w:rsidR="2C979329" w:rsidRDefault="1646C830" w:rsidP="49F7A2A7">
      <w:pPr>
        <w:pStyle w:val="ListParagraph"/>
        <w:numPr>
          <w:ilvl w:val="0"/>
          <w:numId w:val="22"/>
        </w:numPr>
      </w:pPr>
      <w:r>
        <w:t>Doc Portal service is only deployed in DEV &amp; ITG environments. This service is not applicable to deploy in STG and Production</w:t>
      </w:r>
    </w:p>
    <w:p w14:paraId="2D176165" w14:textId="7C149961" w:rsidR="2C979329" w:rsidRDefault="1646C830" w:rsidP="49F7A2A7">
      <w:pPr>
        <w:pStyle w:val="ListParagraph"/>
        <w:numPr>
          <w:ilvl w:val="0"/>
          <w:numId w:val="22"/>
        </w:numPr>
      </w:pPr>
      <w:r>
        <w:t>For STG and Production, deployment should be done for all HA instances.</w:t>
      </w:r>
    </w:p>
    <w:p w14:paraId="0330704F" w14:textId="4E49500B" w:rsidR="2C979329" w:rsidRDefault="2C979329" w:rsidP="2C979329"/>
    <w:p w14:paraId="72AD5177" w14:textId="5AB28324" w:rsidR="2C979329" w:rsidRDefault="2C979329" w:rsidP="4A10338C"/>
    <w:p w14:paraId="001265D4" w14:textId="0DA137DB" w:rsidR="2C979329" w:rsidRDefault="2C979329" w:rsidP="4A10338C"/>
    <w:p w14:paraId="3254B273" w14:textId="490706C2" w:rsidR="2C979329" w:rsidRDefault="6834F47F" w:rsidP="4A10338C">
      <w:r>
        <w:t>Flow diagram</w:t>
      </w:r>
    </w:p>
    <w:p w14:paraId="598A4DD3" w14:textId="56B9238D" w:rsidR="2C979329" w:rsidRDefault="2C979329" w:rsidP="4A10338C"/>
    <w:p w14:paraId="5EF76977" w14:textId="5B2AB14A" w:rsidR="2C979329" w:rsidRDefault="2C979329" w:rsidP="4A10338C"/>
    <w:p w14:paraId="3CFE8454" w14:textId="18731027" w:rsidR="2C979329" w:rsidRDefault="2C979329" w:rsidP="4A10338C"/>
    <w:p w14:paraId="160CC45B" w14:textId="77777777" w:rsidR="2C979329" w:rsidRDefault="2C979329" w:rsidP="2C979329"/>
    <w:p w14:paraId="71D4D108" w14:textId="150D8AA9" w:rsidR="2C979329" w:rsidRDefault="1646C830" w:rsidP="6FC275F2">
      <w:pPr>
        <w:pStyle w:val="Heading3"/>
      </w:pPr>
      <w:bookmarkStart w:id="127" w:name="_Toc137050157"/>
      <w:r>
        <w:lastRenderedPageBreak/>
        <w:t>9.</w:t>
      </w:r>
      <w:r w:rsidR="6C6D5437">
        <w:t>3</w:t>
      </w:r>
      <w:r>
        <w:t>.4 Release Pipeline Setup</w:t>
      </w:r>
      <w:bookmarkEnd w:id="127"/>
    </w:p>
    <w:p w14:paraId="0CB2AD8C" w14:textId="4D7FE3DE" w:rsidR="2C979329" w:rsidRDefault="1646C830" w:rsidP="49F7A2A7">
      <w:pPr>
        <w:pStyle w:val="Heading4"/>
      </w:pPr>
      <w:r>
        <w:t>9.</w:t>
      </w:r>
      <w:r w:rsidR="3E4DD921">
        <w:t>3</w:t>
      </w:r>
      <w:r>
        <w:t>.4.</w:t>
      </w:r>
      <w:r w:rsidR="14EFABD0">
        <w:t>1</w:t>
      </w:r>
      <w:r>
        <w:t xml:space="preserve"> Pipeline - </w:t>
      </w:r>
      <w:proofErr w:type="spellStart"/>
      <w:r>
        <w:t>PartnerPortal</w:t>
      </w:r>
      <w:proofErr w:type="spellEnd"/>
      <w:r>
        <w:t xml:space="preserve"> W Artifacts</w:t>
      </w:r>
    </w:p>
    <w:p w14:paraId="5DB80E33" w14:textId="77777777" w:rsidR="2C979329" w:rsidRDefault="1646C830" w:rsidP="49F7A2A7">
      <w:pPr>
        <w:pStyle w:val="ListParagraph"/>
        <w:numPr>
          <w:ilvl w:val="2"/>
          <w:numId w:val="16"/>
        </w:numPr>
        <w:rPr>
          <w:b/>
          <w:bCs/>
        </w:rPr>
      </w:pPr>
      <w:r w:rsidRPr="49F7A2A7">
        <w:rPr>
          <w:b/>
          <w:bCs/>
        </w:rPr>
        <w:t>Job – Read Artifacts</w:t>
      </w:r>
    </w:p>
    <w:p w14:paraId="3351411A" w14:textId="77777777" w:rsidR="2C979329" w:rsidRDefault="1646C830" w:rsidP="49F7A2A7">
      <w:pPr>
        <w:pStyle w:val="ListParagraph"/>
        <w:numPr>
          <w:ilvl w:val="2"/>
          <w:numId w:val="16"/>
        </w:numPr>
        <w:rPr>
          <w:b/>
          <w:bCs/>
        </w:rPr>
      </w:pPr>
      <w:r w:rsidRPr="49F7A2A7">
        <w:rPr>
          <w:b/>
          <w:bCs/>
        </w:rPr>
        <w:t xml:space="preserve">Task List – </w:t>
      </w:r>
    </w:p>
    <w:p w14:paraId="4C01B0B7" w14:textId="77777777" w:rsidR="2C979329" w:rsidRDefault="2C979329" w:rsidP="49F7A2A7">
      <w:pPr>
        <w:pStyle w:val="ListParagraph"/>
        <w:ind w:left="720"/>
        <w:rPr>
          <w:b/>
          <w:bCs/>
        </w:rPr>
      </w:pPr>
    </w:p>
    <w:p w14:paraId="3889D7CD" w14:textId="06CE27D8" w:rsidR="2C979329" w:rsidRDefault="1646C830" w:rsidP="2C979329">
      <w:r>
        <w:rPr>
          <w:noProof/>
        </w:rPr>
        <w:drawing>
          <wp:inline distT="0" distB="0" distL="0" distR="0" wp14:anchorId="4F96602E" wp14:editId="403F5850">
            <wp:extent cx="4572000" cy="1276350"/>
            <wp:effectExtent l="0" t="0" r="0" b="0"/>
            <wp:docPr id="1617349276" name="Picture 1617349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1002826"/>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4572000" cy="1276350"/>
                    </a:xfrm>
                    <a:prstGeom prst="rect">
                      <a:avLst/>
                    </a:prstGeom>
                  </pic:spPr>
                </pic:pic>
              </a:graphicData>
            </a:graphic>
          </wp:inline>
        </w:drawing>
      </w:r>
    </w:p>
    <w:p w14:paraId="69B1B79C" w14:textId="2D978615" w:rsidR="2C979329" w:rsidRDefault="2C979329" w:rsidP="2C979329"/>
    <w:p w14:paraId="5FF9822B" w14:textId="209CE004" w:rsidR="2C979329" w:rsidRDefault="1646C830" w:rsidP="49F7A2A7">
      <w:pPr>
        <w:pStyle w:val="Heading4"/>
      </w:pPr>
      <w:r>
        <w:t>9.</w:t>
      </w:r>
      <w:r w:rsidR="3DF03C3B">
        <w:t>3</w:t>
      </w:r>
      <w:r>
        <w:t>.4.</w:t>
      </w:r>
      <w:r w:rsidR="56CABB0C">
        <w:t>2</w:t>
      </w:r>
      <w:r>
        <w:t xml:space="preserve"> Pipeline</w:t>
      </w:r>
      <w:r w:rsidRPr="49F7A2A7">
        <w:rPr>
          <w:b/>
          <w:bCs/>
        </w:rPr>
        <w:t xml:space="preserve"> - </w:t>
      </w:r>
      <w:r>
        <w:t xml:space="preserve">Restart </w:t>
      </w:r>
      <w:proofErr w:type="spellStart"/>
      <w:r>
        <w:t>PartnerPortal</w:t>
      </w:r>
      <w:proofErr w:type="spellEnd"/>
      <w:r>
        <w:t xml:space="preserve"> App Services</w:t>
      </w:r>
    </w:p>
    <w:p w14:paraId="7B74C8D5" w14:textId="77777777" w:rsidR="2C979329" w:rsidRDefault="1646C830" w:rsidP="49F7A2A7">
      <w:pPr>
        <w:pStyle w:val="ListParagraph"/>
        <w:numPr>
          <w:ilvl w:val="0"/>
          <w:numId w:val="19"/>
        </w:numPr>
        <w:rPr>
          <w:b/>
          <w:bCs/>
        </w:rPr>
      </w:pPr>
      <w:r w:rsidRPr="49F7A2A7">
        <w:rPr>
          <w:b/>
          <w:bCs/>
        </w:rPr>
        <w:t xml:space="preserve">Job – </w:t>
      </w:r>
      <w:r>
        <w:t>Start App Services</w:t>
      </w:r>
    </w:p>
    <w:p w14:paraId="3BBC4033" w14:textId="77777777" w:rsidR="2C979329" w:rsidRDefault="1646C830" w:rsidP="49F7A2A7">
      <w:pPr>
        <w:pStyle w:val="ListParagraph"/>
        <w:numPr>
          <w:ilvl w:val="0"/>
          <w:numId w:val="19"/>
        </w:numPr>
        <w:rPr>
          <w:b/>
          <w:bCs/>
        </w:rPr>
      </w:pPr>
      <w:r w:rsidRPr="49F7A2A7">
        <w:rPr>
          <w:b/>
          <w:bCs/>
        </w:rPr>
        <w:t xml:space="preserve">Task List - </w:t>
      </w:r>
    </w:p>
    <w:p w14:paraId="3903997B" w14:textId="3C563B1A" w:rsidR="2C979329" w:rsidRDefault="1646C830" w:rsidP="49F7A2A7">
      <w:pPr>
        <w:pBdr>
          <w:bottom w:val="single" w:sz="6" w:space="1" w:color="auto"/>
        </w:pBdr>
      </w:pPr>
      <w:r>
        <w:rPr>
          <w:noProof/>
        </w:rPr>
        <w:drawing>
          <wp:inline distT="0" distB="0" distL="0" distR="0" wp14:anchorId="6D86A0DE" wp14:editId="3AF7A02F">
            <wp:extent cx="4572000" cy="2886075"/>
            <wp:effectExtent l="0" t="0" r="0" b="0"/>
            <wp:docPr id="1467009794" name="Picture 1467009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1134157"/>
                    <pic:cNvPicPr/>
                  </pic:nvPicPr>
                  <pic:blipFill>
                    <a:blip r:embed="rId164">
                      <a:extLst>
                        <a:ext uri="{28A0092B-C50C-407E-A947-70E740481C1C}">
                          <a14:useLocalDpi xmlns:a14="http://schemas.microsoft.com/office/drawing/2010/main" val="0"/>
                        </a:ext>
                      </a:extLst>
                    </a:blip>
                    <a:stretch>
                      <a:fillRect/>
                    </a:stretch>
                  </pic:blipFill>
                  <pic:spPr>
                    <a:xfrm>
                      <a:off x="0" y="0"/>
                      <a:ext cx="4572000" cy="2886075"/>
                    </a:xfrm>
                    <a:prstGeom prst="rect">
                      <a:avLst/>
                    </a:prstGeom>
                  </pic:spPr>
                </pic:pic>
              </a:graphicData>
            </a:graphic>
          </wp:inline>
        </w:drawing>
      </w:r>
    </w:p>
    <w:p w14:paraId="3329DB35" w14:textId="63B31BB5" w:rsidR="2C979329" w:rsidRDefault="2C979329" w:rsidP="2C979329"/>
    <w:p w14:paraId="2DA226A1" w14:textId="0B3B3417" w:rsidR="2C979329" w:rsidRDefault="2C979329" w:rsidP="2C979329"/>
    <w:p w14:paraId="2BC82406" w14:textId="3ADC5B0B" w:rsidR="2C979329" w:rsidRDefault="2C979329" w:rsidP="2C979329"/>
    <w:p w14:paraId="22ABFF5E" w14:textId="66B4E7F6" w:rsidR="2C979329" w:rsidRDefault="2C979329" w:rsidP="2C979329"/>
    <w:p w14:paraId="3691BCAE" w14:textId="77777777" w:rsidR="00251446" w:rsidRDefault="00251446" w:rsidP="6854D2FB">
      <w:pPr>
        <w:pBdr>
          <w:bottom w:val="single" w:sz="6" w:space="1" w:color="auto"/>
        </w:pBdr>
      </w:pPr>
    </w:p>
    <w:p w14:paraId="54970682" w14:textId="77777777" w:rsidR="7041F118" w:rsidRDefault="7041F118" w:rsidP="6854D2FB">
      <w:pPr>
        <w:pBdr>
          <w:bottom w:val="single" w:sz="6" w:space="1" w:color="auto"/>
        </w:pBdr>
      </w:pPr>
    </w:p>
    <w:p w14:paraId="21D1D856" w14:textId="77777777" w:rsidR="7041F118" w:rsidRDefault="7041F118" w:rsidP="6854D2FB">
      <w:pPr>
        <w:pBdr>
          <w:bottom w:val="single" w:sz="6" w:space="1" w:color="auto"/>
        </w:pBdr>
      </w:pPr>
    </w:p>
    <w:p w14:paraId="5EFA6FE2" w14:textId="77777777" w:rsidR="7041F118" w:rsidRDefault="7041F118" w:rsidP="7041F118"/>
    <w:p w14:paraId="72A4BD5D" w14:textId="4F1D9055" w:rsidR="7041F118" w:rsidRDefault="124C9EA9" w:rsidP="6854D2FB">
      <w:pPr>
        <w:pBdr>
          <w:bottom w:val="single" w:sz="6" w:space="1" w:color="auto"/>
        </w:pBdr>
        <w:rPr>
          <w:b/>
          <w:bCs/>
        </w:rPr>
      </w:pPr>
      <w:r w:rsidRPr="6854D2FB">
        <w:rPr>
          <w:b/>
          <w:bCs/>
        </w:rPr>
        <w:t>PROD</w:t>
      </w:r>
    </w:p>
    <w:p w14:paraId="7215CEC4" w14:textId="77777777" w:rsidR="7041F118" w:rsidRDefault="7041F118" w:rsidP="7041F118"/>
    <w:p w14:paraId="0C356D17" w14:textId="04E040AC" w:rsidR="7041F118" w:rsidRDefault="7041F118" w:rsidP="6854D2FB"/>
    <w:p w14:paraId="2703A571" w14:textId="659BD155" w:rsidR="1C57A9FF" w:rsidRDefault="1C57A9FF" w:rsidP="7041F118"/>
    <w:p w14:paraId="2843101C" w14:textId="11925CD6" w:rsidR="7041F118" w:rsidRDefault="7041F118" w:rsidP="7041F118"/>
    <w:p w14:paraId="1A850F52" w14:textId="4FB6F35A" w:rsidR="7041F118" w:rsidRDefault="7041F118" w:rsidP="7041F118"/>
    <w:p w14:paraId="3A73B955" w14:textId="5FFDF26A" w:rsidR="6206A051" w:rsidRDefault="6206A051" w:rsidP="6206A051"/>
    <w:p w14:paraId="40CBEDA5" w14:textId="52752AF5" w:rsidR="1C57A9FF" w:rsidRDefault="1C57A9FF" w:rsidP="6206A051"/>
    <w:p w14:paraId="145E9AFB" w14:textId="6E9F5597" w:rsidR="6206A051" w:rsidRDefault="6206A051" w:rsidP="6206A051"/>
    <w:p w14:paraId="625AEF39" w14:textId="3B5A0DF5" w:rsidR="6206A051" w:rsidRDefault="6206A051" w:rsidP="6206A051"/>
    <w:p w14:paraId="1F37FE27" w14:textId="16D3E108" w:rsidR="5E897128" w:rsidRDefault="5E897128" w:rsidP="5E897128"/>
    <w:p w14:paraId="42066550" w14:textId="06F42213" w:rsidR="793F9700" w:rsidRDefault="793F9700" w:rsidP="793F9700"/>
    <w:p w14:paraId="08256452" w14:textId="06F42213" w:rsidR="618A2EA4" w:rsidRDefault="618A2EA4" w:rsidP="618A2EA4"/>
    <w:p w14:paraId="590F9E40" w14:textId="632569B4" w:rsidR="008F49BF" w:rsidRDefault="00171B5E" w:rsidP="008F49BF">
      <w:pPr>
        <w:pStyle w:val="Heading1"/>
      </w:pPr>
      <w:bookmarkStart w:id="128" w:name="_Toc137050158"/>
      <w:r>
        <w:t>10</w:t>
      </w:r>
      <w:r w:rsidR="008F49BF">
        <w:t>. Data Hub Pipeline Setup</w:t>
      </w:r>
      <w:bookmarkEnd w:id="128"/>
    </w:p>
    <w:p w14:paraId="491D42B4" w14:textId="7B578BDC" w:rsidR="00937F9D" w:rsidRPr="00937F9D" w:rsidRDefault="00937F9D" w:rsidP="00937F9D">
      <w:pPr>
        <w:pStyle w:val="Heading2"/>
      </w:pPr>
      <w:bookmarkStart w:id="129" w:name="_Toc137050159"/>
      <w:r>
        <w:t>10.1 Pipeline Setup – DEV</w:t>
      </w:r>
      <w:bookmarkEnd w:id="129"/>
    </w:p>
    <w:p w14:paraId="4736D84A" w14:textId="11903E2B" w:rsidR="008F49BF" w:rsidRDefault="00937F9D" w:rsidP="00937F9D">
      <w:pPr>
        <w:pStyle w:val="Heading3"/>
      </w:pPr>
      <w:bookmarkStart w:id="130" w:name="_Toc137050160"/>
      <w:r>
        <w:t>10</w:t>
      </w:r>
      <w:r w:rsidR="008F49BF">
        <w:t>.1</w:t>
      </w:r>
      <w:r>
        <w:t>.1</w:t>
      </w:r>
      <w:r w:rsidR="008F49BF">
        <w:t xml:space="preserve"> Prerequisite Configuration/Permissions</w:t>
      </w:r>
      <w:r>
        <w:t xml:space="preserve"> for DEV</w:t>
      </w:r>
      <w:bookmarkEnd w:id="130"/>
    </w:p>
    <w:p w14:paraId="3ECAD3F3" w14:textId="0762AD0F" w:rsidR="00FA118A" w:rsidRDefault="00FA118A" w:rsidP="00FA118A">
      <w:r>
        <w:t xml:space="preserve">Below table contains the permissions granted for DEV environment and are the pre-requisite configuration for DevOps Pipeline setup. </w:t>
      </w:r>
    </w:p>
    <w:p w14:paraId="0631DAB6" w14:textId="77777777" w:rsidR="00FA118A" w:rsidRDefault="00FA118A" w:rsidP="00FA118A"/>
    <w:p w14:paraId="41A03A47" w14:textId="77777777" w:rsidR="00FA118A" w:rsidRDefault="00FA118A" w:rsidP="00FA118A">
      <w:pPr>
        <w:rPr>
          <w:b/>
          <w:color w:val="FFC000"/>
        </w:rPr>
      </w:pPr>
      <w:r w:rsidRPr="4D825899">
        <w:rPr>
          <w:b/>
          <w:color w:val="FFC000"/>
        </w:rPr>
        <w:t>Note: Similar permissions are required to be granted for higher environments to set up DevOps Pipeline.</w:t>
      </w:r>
    </w:p>
    <w:tbl>
      <w:tblPr>
        <w:tblW w:w="10384" w:type="dxa"/>
        <w:tblCellMar>
          <w:left w:w="0" w:type="dxa"/>
          <w:right w:w="0" w:type="dxa"/>
        </w:tblCellMar>
        <w:tblLook w:val="0420" w:firstRow="1" w:lastRow="0" w:firstColumn="0" w:lastColumn="0" w:noHBand="0" w:noVBand="1"/>
      </w:tblPr>
      <w:tblGrid>
        <w:gridCol w:w="2202"/>
        <w:gridCol w:w="2203"/>
        <w:gridCol w:w="3243"/>
        <w:gridCol w:w="2736"/>
      </w:tblGrid>
      <w:tr w:rsidR="00340376" w:rsidRPr="000451E0" w14:paraId="27CE1496" w14:textId="77777777" w:rsidTr="0015391B">
        <w:trPr>
          <w:trHeight w:val="369"/>
        </w:trPr>
        <w:tc>
          <w:tcPr>
            <w:tcW w:w="2412"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4472C4"/>
            <w:tcMar>
              <w:top w:w="40" w:type="dxa"/>
              <w:left w:w="79" w:type="dxa"/>
              <w:bottom w:w="40" w:type="dxa"/>
              <w:right w:w="79" w:type="dxa"/>
            </w:tcMar>
            <w:hideMark/>
          </w:tcPr>
          <w:p w14:paraId="75C148B4" w14:textId="77777777" w:rsidR="00340376" w:rsidRPr="000451E0" w:rsidRDefault="00340376" w:rsidP="0015391B">
            <w:pPr>
              <w:jc w:val="center"/>
              <w:rPr>
                <w:color w:val="FFFFFF" w:themeColor="background1"/>
              </w:rPr>
            </w:pPr>
            <w:r w:rsidRPr="000451E0">
              <w:rPr>
                <w:b/>
                <w:bCs/>
                <w:color w:val="FFFFFF" w:themeColor="background1"/>
              </w:rPr>
              <w:t>Type/</w:t>
            </w:r>
          </w:p>
          <w:p w14:paraId="130F1F7F" w14:textId="77777777" w:rsidR="00340376" w:rsidRPr="000451E0" w:rsidRDefault="00340376" w:rsidP="0015391B">
            <w:pPr>
              <w:jc w:val="center"/>
              <w:rPr>
                <w:color w:val="FFFFFF" w:themeColor="background1"/>
              </w:rPr>
            </w:pPr>
            <w:r w:rsidRPr="000451E0">
              <w:rPr>
                <w:b/>
                <w:bCs/>
                <w:color w:val="FFFFFF" w:themeColor="background1"/>
              </w:rPr>
              <w:t>Category</w:t>
            </w:r>
          </w:p>
        </w:tc>
        <w:tc>
          <w:tcPr>
            <w:tcW w:w="2412"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4472C4"/>
            <w:tcMar>
              <w:top w:w="40" w:type="dxa"/>
              <w:left w:w="79" w:type="dxa"/>
              <w:bottom w:w="40" w:type="dxa"/>
              <w:right w:w="79" w:type="dxa"/>
            </w:tcMar>
            <w:hideMark/>
          </w:tcPr>
          <w:p w14:paraId="46381996" w14:textId="77777777" w:rsidR="00340376" w:rsidRPr="000451E0" w:rsidRDefault="00340376" w:rsidP="0015391B">
            <w:pPr>
              <w:jc w:val="center"/>
              <w:rPr>
                <w:color w:val="FFFFFF" w:themeColor="background1"/>
              </w:rPr>
            </w:pPr>
            <w:r w:rsidRPr="000451E0">
              <w:rPr>
                <w:b/>
                <w:bCs/>
                <w:color w:val="FFFFFF" w:themeColor="background1"/>
              </w:rPr>
              <w:t>Pre-configuration Permission Tasks</w:t>
            </w:r>
          </w:p>
        </w:tc>
        <w:tc>
          <w:tcPr>
            <w:tcW w:w="2614"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4472C4"/>
            <w:tcMar>
              <w:top w:w="40" w:type="dxa"/>
              <w:left w:w="79" w:type="dxa"/>
              <w:bottom w:w="40" w:type="dxa"/>
              <w:right w:w="79" w:type="dxa"/>
            </w:tcMar>
            <w:hideMark/>
          </w:tcPr>
          <w:p w14:paraId="713A7026" w14:textId="77777777" w:rsidR="00340376" w:rsidRPr="000451E0" w:rsidRDefault="00340376" w:rsidP="0015391B">
            <w:pPr>
              <w:jc w:val="center"/>
              <w:rPr>
                <w:color w:val="FFFFFF" w:themeColor="background1"/>
              </w:rPr>
            </w:pPr>
            <w:r w:rsidRPr="000451E0">
              <w:rPr>
                <w:b/>
                <w:bCs/>
                <w:color w:val="FFFFFF" w:themeColor="background1"/>
              </w:rPr>
              <w:t>Object/</w:t>
            </w:r>
          </w:p>
          <w:p w14:paraId="69ED47C8" w14:textId="77777777" w:rsidR="00340376" w:rsidRPr="000451E0" w:rsidRDefault="00340376" w:rsidP="0015391B">
            <w:pPr>
              <w:jc w:val="center"/>
              <w:rPr>
                <w:color w:val="FFFFFF" w:themeColor="background1"/>
              </w:rPr>
            </w:pPr>
            <w:r w:rsidRPr="000451E0">
              <w:rPr>
                <w:b/>
                <w:bCs/>
                <w:color w:val="FFFFFF" w:themeColor="background1"/>
              </w:rPr>
              <w:t>Resource Name</w:t>
            </w:r>
          </w:p>
        </w:tc>
        <w:tc>
          <w:tcPr>
            <w:tcW w:w="2946"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4472C4"/>
            <w:tcMar>
              <w:top w:w="40" w:type="dxa"/>
              <w:left w:w="79" w:type="dxa"/>
              <w:bottom w:w="40" w:type="dxa"/>
              <w:right w:w="79" w:type="dxa"/>
            </w:tcMar>
            <w:hideMark/>
          </w:tcPr>
          <w:p w14:paraId="4EE7A5BD" w14:textId="77777777" w:rsidR="00340376" w:rsidRPr="000451E0" w:rsidRDefault="00340376" w:rsidP="0015391B">
            <w:pPr>
              <w:jc w:val="center"/>
              <w:rPr>
                <w:color w:val="FFFFFF" w:themeColor="background1"/>
              </w:rPr>
            </w:pPr>
            <w:r w:rsidRPr="000451E0">
              <w:rPr>
                <w:b/>
                <w:bCs/>
                <w:color w:val="FFFFFF" w:themeColor="background1"/>
              </w:rPr>
              <w:t>Notes</w:t>
            </w:r>
          </w:p>
        </w:tc>
      </w:tr>
      <w:tr w:rsidR="00340376" w:rsidRPr="000451E0" w14:paraId="273BEF89" w14:textId="77777777" w:rsidTr="0015391B">
        <w:trPr>
          <w:trHeight w:val="369"/>
        </w:trPr>
        <w:tc>
          <w:tcPr>
            <w:tcW w:w="2412" w:type="dxa"/>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FD5EA"/>
            <w:tcMar>
              <w:top w:w="40" w:type="dxa"/>
              <w:left w:w="79" w:type="dxa"/>
              <w:bottom w:w="40" w:type="dxa"/>
              <w:right w:w="79" w:type="dxa"/>
            </w:tcMar>
            <w:hideMark/>
          </w:tcPr>
          <w:p w14:paraId="27F87890" w14:textId="77777777" w:rsidR="00340376" w:rsidRPr="000451E0" w:rsidRDefault="00340376" w:rsidP="0015391B">
            <w:r w:rsidRPr="000451E0">
              <w:t>Azure Service Principal</w:t>
            </w:r>
          </w:p>
        </w:tc>
        <w:tc>
          <w:tcPr>
            <w:tcW w:w="2412" w:type="dxa"/>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FD5EA"/>
            <w:tcMar>
              <w:top w:w="40" w:type="dxa"/>
              <w:left w:w="79" w:type="dxa"/>
              <w:bottom w:w="40" w:type="dxa"/>
              <w:right w:w="79" w:type="dxa"/>
            </w:tcMar>
            <w:hideMark/>
          </w:tcPr>
          <w:p w14:paraId="0235FD64" w14:textId="77777777" w:rsidR="00340376" w:rsidRPr="000451E0" w:rsidRDefault="00340376" w:rsidP="0015391B">
            <w:r w:rsidRPr="000451E0">
              <w:t>Create DevOps Service Principal (SP)</w:t>
            </w:r>
          </w:p>
        </w:tc>
        <w:tc>
          <w:tcPr>
            <w:tcW w:w="2614" w:type="dxa"/>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FD5EA"/>
            <w:tcMar>
              <w:top w:w="40" w:type="dxa"/>
              <w:left w:w="79" w:type="dxa"/>
              <w:bottom w:w="40" w:type="dxa"/>
              <w:right w:w="79" w:type="dxa"/>
            </w:tcMar>
            <w:hideMark/>
          </w:tcPr>
          <w:p w14:paraId="6C4686F8" w14:textId="77777777" w:rsidR="00340376" w:rsidRPr="000451E0" w:rsidRDefault="00340376" w:rsidP="0015391B">
            <w:pPr>
              <w:rPr>
                <w:b/>
                <w:bCs/>
              </w:rPr>
            </w:pPr>
            <w:r w:rsidRPr="000451E0">
              <w:rPr>
                <w:b/>
                <w:bCs/>
              </w:rPr>
              <w:t>Service Connection –</w:t>
            </w:r>
          </w:p>
          <w:p w14:paraId="68B4C74A" w14:textId="752EE970" w:rsidR="00340376" w:rsidRPr="000451E0" w:rsidRDefault="00176411" w:rsidP="0015391B">
            <w:proofErr w:type="spellStart"/>
            <w:r w:rsidRPr="000451E0">
              <w:t>hpefs</w:t>
            </w:r>
            <w:proofErr w:type="spellEnd"/>
            <w:r w:rsidRPr="000451E0">
              <w:t>-</w:t>
            </w:r>
            <w:proofErr w:type="spellStart"/>
            <w:r w:rsidR="00340376" w:rsidRPr="000451E0">
              <w:t>odessa</w:t>
            </w:r>
            <w:proofErr w:type="spellEnd"/>
            <w:r w:rsidR="00340376" w:rsidRPr="000451E0">
              <w:t>-</w:t>
            </w:r>
            <w:proofErr w:type="spellStart"/>
            <w:r w:rsidR="00340376" w:rsidRPr="000451E0">
              <w:t>devops</w:t>
            </w:r>
            <w:proofErr w:type="spellEnd"/>
            <w:r w:rsidR="00340376" w:rsidRPr="000451E0">
              <w:t>-</w:t>
            </w:r>
            <w:proofErr w:type="spellStart"/>
            <w:r w:rsidR="00340376" w:rsidRPr="000451E0">
              <w:t>sp</w:t>
            </w:r>
            <w:proofErr w:type="spellEnd"/>
            <w:r w:rsidR="00340376" w:rsidRPr="000451E0">
              <w:t>-dev</w:t>
            </w:r>
          </w:p>
        </w:tc>
        <w:tc>
          <w:tcPr>
            <w:tcW w:w="2946" w:type="dxa"/>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FD5EA"/>
            <w:tcMar>
              <w:top w:w="40" w:type="dxa"/>
              <w:left w:w="79" w:type="dxa"/>
              <w:bottom w:w="40" w:type="dxa"/>
              <w:right w:w="79" w:type="dxa"/>
            </w:tcMar>
            <w:hideMark/>
          </w:tcPr>
          <w:p w14:paraId="7A4E41B6" w14:textId="77777777" w:rsidR="00340376" w:rsidRPr="000451E0" w:rsidRDefault="00340376" w:rsidP="0015391B">
            <w:r w:rsidRPr="000451E0">
              <w:t>This is the first step where SP to be created in Azure</w:t>
            </w:r>
          </w:p>
        </w:tc>
      </w:tr>
      <w:tr w:rsidR="00340376" w:rsidRPr="000451E0" w14:paraId="1924BBE9" w14:textId="77777777" w:rsidTr="0015391B">
        <w:trPr>
          <w:trHeight w:val="514"/>
        </w:trPr>
        <w:tc>
          <w:tcPr>
            <w:tcW w:w="241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9EBF5"/>
            <w:tcMar>
              <w:top w:w="40" w:type="dxa"/>
              <w:left w:w="79" w:type="dxa"/>
              <w:bottom w:w="40" w:type="dxa"/>
              <w:right w:w="79" w:type="dxa"/>
            </w:tcMar>
            <w:hideMark/>
          </w:tcPr>
          <w:p w14:paraId="41611D88" w14:textId="77777777" w:rsidR="00340376" w:rsidRPr="000451E0" w:rsidRDefault="00340376" w:rsidP="0015391B">
            <w:r w:rsidRPr="000451E0">
              <w:t>DevOps</w:t>
            </w:r>
          </w:p>
          <w:p w14:paraId="45B6BE2D" w14:textId="77777777" w:rsidR="00340376" w:rsidRPr="000451E0" w:rsidRDefault="00340376" w:rsidP="0015391B">
            <w:r w:rsidRPr="000451E0">
              <w:t>Service Connection</w:t>
            </w:r>
          </w:p>
        </w:tc>
        <w:tc>
          <w:tcPr>
            <w:tcW w:w="241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9EBF5"/>
            <w:tcMar>
              <w:top w:w="40" w:type="dxa"/>
              <w:left w:w="79" w:type="dxa"/>
              <w:bottom w:w="40" w:type="dxa"/>
              <w:right w:w="79" w:type="dxa"/>
            </w:tcMar>
            <w:hideMark/>
          </w:tcPr>
          <w:p w14:paraId="0EAAA10A" w14:textId="77777777" w:rsidR="00340376" w:rsidRPr="000451E0" w:rsidRDefault="00340376" w:rsidP="0015391B">
            <w:r w:rsidRPr="000451E0">
              <w:t>Create DevOps Service Connection (SC) by pointing to above SP</w:t>
            </w:r>
          </w:p>
        </w:tc>
        <w:tc>
          <w:tcPr>
            <w:tcW w:w="261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9EBF5"/>
            <w:tcMar>
              <w:top w:w="40" w:type="dxa"/>
              <w:left w:w="79" w:type="dxa"/>
              <w:bottom w:w="40" w:type="dxa"/>
              <w:right w:w="79" w:type="dxa"/>
            </w:tcMar>
            <w:hideMark/>
          </w:tcPr>
          <w:p w14:paraId="42F0A432" w14:textId="77777777" w:rsidR="00340376" w:rsidRPr="000451E0" w:rsidRDefault="00340376" w:rsidP="0015391B">
            <w:pPr>
              <w:rPr>
                <w:b/>
                <w:bCs/>
              </w:rPr>
            </w:pPr>
            <w:r w:rsidRPr="000451E0">
              <w:rPr>
                <w:b/>
                <w:bCs/>
              </w:rPr>
              <w:t>Service Principal-</w:t>
            </w:r>
          </w:p>
          <w:p w14:paraId="24D7E869" w14:textId="51EC560C" w:rsidR="00340376" w:rsidRPr="000451E0" w:rsidRDefault="00176411" w:rsidP="0015391B">
            <w:proofErr w:type="spellStart"/>
            <w:r w:rsidRPr="000451E0">
              <w:t>hpefs</w:t>
            </w:r>
            <w:proofErr w:type="spellEnd"/>
            <w:r w:rsidRPr="000451E0">
              <w:t>-</w:t>
            </w:r>
            <w:proofErr w:type="spellStart"/>
            <w:r w:rsidRPr="000451E0">
              <w:t>odessa</w:t>
            </w:r>
            <w:proofErr w:type="spellEnd"/>
            <w:r w:rsidRPr="000451E0">
              <w:t>-</w:t>
            </w:r>
            <w:proofErr w:type="spellStart"/>
            <w:r w:rsidRPr="000451E0">
              <w:t>devops</w:t>
            </w:r>
            <w:proofErr w:type="spellEnd"/>
            <w:r w:rsidRPr="000451E0">
              <w:t>-</w:t>
            </w:r>
            <w:proofErr w:type="spellStart"/>
            <w:r w:rsidRPr="000451E0">
              <w:t>sp</w:t>
            </w:r>
            <w:proofErr w:type="spellEnd"/>
            <w:r w:rsidRPr="000451E0">
              <w:t>-dev</w:t>
            </w:r>
          </w:p>
        </w:tc>
        <w:tc>
          <w:tcPr>
            <w:tcW w:w="294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9EBF5"/>
            <w:tcMar>
              <w:top w:w="40" w:type="dxa"/>
              <w:left w:w="79" w:type="dxa"/>
              <w:bottom w:w="40" w:type="dxa"/>
              <w:right w:w="79" w:type="dxa"/>
            </w:tcMar>
            <w:hideMark/>
          </w:tcPr>
          <w:p w14:paraId="09FBBA3F" w14:textId="77777777" w:rsidR="00340376" w:rsidRPr="000451E0" w:rsidRDefault="00340376" w:rsidP="0015391B">
            <w:r w:rsidRPr="000451E0">
              <w:t>Once we have above SC then create SP in DevOps by pointing to this SP</w:t>
            </w:r>
          </w:p>
        </w:tc>
      </w:tr>
      <w:tr w:rsidR="00340376" w:rsidRPr="000451E0" w14:paraId="797108B0" w14:textId="77777777" w:rsidTr="0015391B">
        <w:trPr>
          <w:trHeight w:val="948"/>
        </w:trPr>
        <w:tc>
          <w:tcPr>
            <w:tcW w:w="241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FD5EA"/>
            <w:tcMar>
              <w:top w:w="40" w:type="dxa"/>
              <w:left w:w="79" w:type="dxa"/>
              <w:bottom w:w="40" w:type="dxa"/>
              <w:right w:w="79" w:type="dxa"/>
            </w:tcMar>
            <w:hideMark/>
          </w:tcPr>
          <w:p w14:paraId="314995E3" w14:textId="77777777" w:rsidR="00340376" w:rsidRPr="000451E0" w:rsidRDefault="00340376" w:rsidP="0015391B">
            <w:r w:rsidRPr="000451E0">
              <w:t>DevOps</w:t>
            </w:r>
          </w:p>
          <w:p w14:paraId="6F0800CD" w14:textId="77777777" w:rsidR="00340376" w:rsidRPr="000451E0" w:rsidRDefault="00340376" w:rsidP="0015391B">
            <w:r w:rsidRPr="000451E0">
              <w:t>Artifacts</w:t>
            </w:r>
          </w:p>
        </w:tc>
        <w:tc>
          <w:tcPr>
            <w:tcW w:w="241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FD5EA"/>
            <w:tcMar>
              <w:top w:w="40" w:type="dxa"/>
              <w:left w:w="79" w:type="dxa"/>
              <w:bottom w:w="40" w:type="dxa"/>
              <w:right w:w="79" w:type="dxa"/>
            </w:tcMar>
            <w:hideMark/>
          </w:tcPr>
          <w:p w14:paraId="2113A26C" w14:textId="77777777" w:rsidR="00340376" w:rsidRPr="000451E0" w:rsidRDefault="00340376" w:rsidP="0015391B">
            <w:r w:rsidRPr="000451E0">
              <w:t>Add Contributor Access to Project Collection Build Service</w:t>
            </w:r>
          </w:p>
        </w:tc>
        <w:tc>
          <w:tcPr>
            <w:tcW w:w="261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FD5EA"/>
            <w:tcMar>
              <w:top w:w="40" w:type="dxa"/>
              <w:left w:w="79" w:type="dxa"/>
              <w:bottom w:w="40" w:type="dxa"/>
              <w:right w:w="79" w:type="dxa"/>
            </w:tcMar>
            <w:hideMark/>
          </w:tcPr>
          <w:p w14:paraId="094ADD15" w14:textId="77777777" w:rsidR="00340376" w:rsidRPr="000451E0" w:rsidRDefault="00340376" w:rsidP="0015391B">
            <w:r w:rsidRPr="000451E0">
              <w:rPr>
                <w:b/>
                <w:bCs/>
              </w:rPr>
              <w:t xml:space="preserve">Path - </w:t>
            </w:r>
            <w:r w:rsidRPr="000451E0">
              <w:t xml:space="preserve">Azure </w:t>
            </w:r>
            <w:proofErr w:type="spellStart"/>
            <w:r w:rsidRPr="000451E0">
              <w:t>Devops</w:t>
            </w:r>
            <w:proofErr w:type="spellEnd"/>
            <w:r w:rsidRPr="000451E0">
              <w:t>-&gt;Artifacts-&gt;Settings-&gt;Permission-&gt;</w:t>
            </w:r>
          </w:p>
          <w:p w14:paraId="18102BEC" w14:textId="77777777" w:rsidR="00340376" w:rsidRPr="000451E0" w:rsidRDefault="00340376" w:rsidP="0015391B">
            <w:r w:rsidRPr="000451E0">
              <w:t>Permission - Contributor</w:t>
            </w:r>
          </w:p>
        </w:tc>
        <w:tc>
          <w:tcPr>
            <w:tcW w:w="294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FD5EA"/>
            <w:tcMar>
              <w:top w:w="40" w:type="dxa"/>
              <w:left w:w="79" w:type="dxa"/>
              <w:bottom w:w="40" w:type="dxa"/>
              <w:right w:w="79" w:type="dxa"/>
            </w:tcMar>
            <w:hideMark/>
          </w:tcPr>
          <w:p w14:paraId="3F71C68A" w14:textId="77777777" w:rsidR="00340376" w:rsidRPr="000451E0" w:rsidRDefault="00340376" w:rsidP="0015391B">
            <w:r w:rsidRPr="000451E0">
              <w:t xml:space="preserve">By default, permission is set to – Collaborative which </w:t>
            </w:r>
            <w:r>
              <w:t>needs</w:t>
            </w:r>
            <w:r w:rsidRPr="000451E0">
              <w:t xml:space="preserve"> to be updated with Contributor access.</w:t>
            </w:r>
          </w:p>
          <w:p w14:paraId="0ADA72C1" w14:textId="77777777" w:rsidR="00340376" w:rsidRPr="000451E0" w:rsidRDefault="00340376" w:rsidP="0015391B">
            <w:r w:rsidRPr="000451E0">
              <w:t xml:space="preserve">This has already </w:t>
            </w:r>
            <w:r>
              <w:t xml:space="preserve">been </w:t>
            </w:r>
            <w:r w:rsidRPr="000451E0">
              <w:t>given so no further access is needed for higher environments.</w:t>
            </w:r>
          </w:p>
        </w:tc>
      </w:tr>
      <w:tr w:rsidR="00340376" w:rsidRPr="000451E0" w14:paraId="2CB987C1" w14:textId="77777777" w:rsidTr="0015391B">
        <w:trPr>
          <w:trHeight w:val="804"/>
        </w:trPr>
        <w:tc>
          <w:tcPr>
            <w:tcW w:w="241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9EBF5"/>
            <w:tcMar>
              <w:top w:w="40" w:type="dxa"/>
              <w:left w:w="79" w:type="dxa"/>
              <w:bottom w:w="40" w:type="dxa"/>
              <w:right w:w="79" w:type="dxa"/>
            </w:tcMar>
            <w:hideMark/>
          </w:tcPr>
          <w:p w14:paraId="00673915" w14:textId="77777777" w:rsidR="00340376" w:rsidRPr="000451E0" w:rsidRDefault="00340376" w:rsidP="0015391B">
            <w:r w:rsidRPr="000451E0">
              <w:t>Azure VMSS</w:t>
            </w:r>
          </w:p>
        </w:tc>
        <w:tc>
          <w:tcPr>
            <w:tcW w:w="241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9EBF5"/>
            <w:tcMar>
              <w:top w:w="40" w:type="dxa"/>
              <w:left w:w="79" w:type="dxa"/>
              <w:bottom w:w="40" w:type="dxa"/>
              <w:right w:w="79" w:type="dxa"/>
            </w:tcMar>
            <w:hideMark/>
          </w:tcPr>
          <w:p w14:paraId="130598E6" w14:textId="77777777" w:rsidR="00340376" w:rsidRPr="000451E0" w:rsidRDefault="00340376" w:rsidP="0015391B">
            <w:r w:rsidRPr="000451E0">
              <w:t>Granting access to VM Scale-set on Storage Account’s container</w:t>
            </w:r>
          </w:p>
        </w:tc>
        <w:tc>
          <w:tcPr>
            <w:tcW w:w="261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9EBF5"/>
            <w:tcMar>
              <w:top w:w="40" w:type="dxa"/>
              <w:left w:w="79" w:type="dxa"/>
              <w:bottom w:w="40" w:type="dxa"/>
              <w:right w:w="79" w:type="dxa"/>
            </w:tcMar>
            <w:hideMark/>
          </w:tcPr>
          <w:p w14:paraId="58C760DC" w14:textId="77777777" w:rsidR="00340376" w:rsidRPr="000451E0" w:rsidRDefault="00340376" w:rsidP="0015391B">
            <w:r w:rsidRPr="000451E0">
              <w:rPr>
                <w:b/>
                <w:bCs/>
              </w:rPr>
              <w:t>VMSS Name –</w:t>
            </w:r>
            <w:proofErr w:type="spellStart"/>
            <w:r w:rsidRPr="000451E0">
              <w:t>vmssdevopsnonp</w:t>
            </w:r>
            <w:proofErr w:type="spellEnd"/>
          </w:p>
          <w:p w14:paraId="73DBADB1" w14:textId="77777777" w:rsidR="00340376" w:rsidRPr="000451E0" w:rsidRDefault="00340376" w:rsidP="0015391B">
            <w:r w:rsidRPr="000451E0">
              <w:t xml:space="preserve">Storage Container Name – </w:t>
            </w:r>
            <w:proofErr w:type="spellStart"/>
            <w:r w:rsidRPr="000451E0">
              <w:t>stodessacoreblobdev</w:t>
            </w:r>
            <w:proofErr w:type="spellEnd"/>
          </w:p>
          <w:p w14:paraId="4DA3668C" w14:textId="77777777" w:rsidR="00340376" w:rsidRPr="000451E0" w:rsidRDefault="00340376" w:rsidP="0015391B">
            <w:r w:rsidRPr="000451E0">
              <w:rPr>
                <w:b/>
                <w:bCs/>
              </w:rPr>
              <w:t xml:space="preserve">IAM Role - </w:t>
            </w:r>
            <w:r w:rsidRPr="000451E0">
              <w:t>Storage Blob Data Reader</w:t>
            </w:r>
          </w:p>
        </w:tc>
        <w:tc>
          <w:tcPr>
            <w:tcW w:w="294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9EBF5"/>
            <w:tcMar>
              <w:top w:w="40" w:type="dxa"/>
              <w:left w:w="79" w:type="dxa"/>
              <w:bottom w:w="40" w:type="dxa"/>
              <w:right w:w="79" w:type="dxa"/>
            </w:tcMar>
            <w:hideMark/>
          </w:tcPr>
          <w:p w14:paraId="10A1DD75" w14:textId="77777777" w:rsidR="00340376" w:rsidRPr="000451E0" w:rsidRDefault="00340376" w:rsidP="0015391B">
            <w:r w:rsidRPr="000451E0">
              <w:t>This access has been given already so no further access is needed for higher environments.</w:t>
            </w:r>
          </w:p>
        </w:tc>
      </w:tr>
      <w:tr w:rsidR="00340376" w:rsidRPr="000451E0" w14:paraId="4A1A0764" w14:textId="77777777" w:rsidTr="0015391B">
        <w:trPr>
          <w:trHeight w:val="804"/>
        </w:trPr>
        <w:tc>
          <w:tcPr>
            <w:tcW w:w="241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9EBF5"/>
            <w:tcMar>
              <w:top w:w="40" w:type="dxa"/>
              <w:left w:w="79" w:type="dxa"/>
              <w:bottom w:w="40" w:type="dxa"/>
              <w:right w:w="79" w:type="dxa"/>
            </w:tcMar>
            <w:hideMark/>
          </w:tcPr>
          <w:p w14:paraId="6499BE12" w14:textId="77777777" w:rsidR="00340376" w:rsidRPr="000451E0" w:rsidRDefault="00340376" w:rsidP="0015391B">
            <w:r w:rsidRPr="000451E0">
              <w:t>Azure Key Vault</w:t>
            </w:r>
          </w:p>
        </w:tc>
        <w:tc>
          <w:tcPr>
            <w:tcW w:w="241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9EBF5"/>
            <w:tcMar>
              <w:top w:w="40" w:type="dxa"/>
              <w:left w:w="79" w:type="dxa"/>
              <w:bottom w:w="40" w:type="dxa"/>
              <w:right w:w="79" w:type="dxa"/>
            </w:tcMar>
            <w:hideMark/>
          </w:tcPr>
          <w:p w14:paraId="791D92E6" w14:textId="77777777" w:rsidR="00340376" w:rsidRPr="000451E0" w:rsidRDefault="00340376" w:rsidP="0015391B">
            <w:r w:rsidRPr="000451E0">
              <w:t>Grant access policy to SP on Key Vault Secrets</w:t>
            </w:r>
          </w:p>
        </w:tc>
        <w:tc>
          <w:tcPr>
            <w:tcW w:w="261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9EBF5"/>
            <w:tcMar>
              <w:top w:w="40" w:type="dxa"/>
              <w:left w:w="79" w:type="dxa"/>
              <w:bottom w:w="40" w:type="dxa"/>
              <w:right w:w="79" w:type="dxa"/>
            </w:tcMar>
            <w:hideMark/>
          </w:tcPr>
          <w:p w14:paraId="7E998400" w14:textId="77777777" w:rsidR="00340376" w:rsidRPr="000451E0" w:rsidRDefault="00340376" w:rsidP="0015391B">
            <w:pPr>
              <w:rPr>
                <w:b/>
                <w:bCs/>
              </w:rPr>
            </w:pPr>
            <w:r w:rsidRPr="000451E0">
              <w:rPr>
                <w:b/>
                <w:bCs/>
              </w:rPr>
              <w:t>Key Vault –</w:t>
            </w:r>
          </w:p>
          <w:p w14:paraId="6269FD57" w14:textId="77777777" w:rsidR="00340376" w:rsidRPr="000451E0" w:rsidRDefault="00340376" w:rsidP="0015391B">
            <w:proofErr w:type="spellStart"/>
            <w:r w:rsidRPr="000451E0">
              <w:t>kv</w:t>
            </w:r>
            <w:proofErr w:type="spellEnd"/>
            <w:r w:rsidRPr="000451E0">
              <w:t>-</w:t>
            </w:r>
            <w:proofErr w:type="spellStart"/>
            <w:r w:rsidRPr="000451E0">
              <w:t>hpefs</w:t>
            </w:r>
            <w:proofErr w:type="spellEnd"/>
            <w:r w:rsidRPr="000451E0">
              <w:t>-</w:t>
            </w:r>
            <w:proofErr w:type="spellStart"/>
            <w:r w:rsidRPr="000451E0">
              <w:t>odessa</w:t>
            </w:r>
            <w:proofErr w:type="spellEnd"/>
            <w:r w:rsidRPr="000451E0">
              <w:t>-dev</w:t>
            </w:r>
          </w:p>
          <w:p w14:paraId="1728F0DD" w14:textId="16151350" w:rsidR="00340376" w:rsidRPr="000451E0" w:rsidRDefault="00340376" w:rsidP="0015391B">
            <w:r w:rsidRPr="000451E0">
              <w:rPr>
                <w:b/>
                <w:bCs/>
              </w:rPr>
              <w:t>SP -</w:t>
            </w:r>
            <w:r w:rsidRPr="000451E0">
              <w:t xml:space="preserve"> </w:t>
            </w:r>
            <w:proofErr w:type="spellStart"/>
            <w:r w:rsidR="00176411" w:rsidRPr="000451E0">
              <w:t>hpefs</w:t>
            </w:r>
            <w:proofErr w:type="spellEnd"/>
            <w:r w:rsidR="00176411" w:rsidRPr="000451E0">
              <w:t>-</w:t>
            </w:r>
            <w:proofErr w:type="spellStart"/>
            <w:r w:rsidR="00176411" w:rsidRPr="000451E0">
              <w:t>odessa</w:t>
            </w:r>
            <w:proofErr w:type="spellEnd"/>
            <w:r w:rsidR="00176411" w:rsidRPr="000451E0">
              <w:t>-</w:t>
            </w:r>
            <w:proofErr w:type="spellStart"/>
            <w:r w:rsidR="00176411" w:rsidRPr="000451E0">
              <w:t>devops</w:t>
            </w:r>
            <w:proofErr w:type="spellEnd"/>
            <w:r w:rsidR="00176411" w:rsidRPr="000451E0">
              <w:t>-</w:t>
            </w:r>
            <w:proofErr w:type="spellStart"/>
            <w:r w:rsidR="00176411" w:rsidRPr="000451E0">
              <w:t>sp</w:t>
            </w:r>
            <w:proofErr w:type="spellEnd"/>
            <w:r w:rsidR="00176411" w:rsidRPr="000451E0">
              <w:t>-dev</w:t>
            </w:r>
          </w:p>
          <w:p w14:paraId="18AD043C" w14:textId="77777777" w:rsidR="00340376" w:rsidRPr="000451E0" w:rsidRDefault="00340376" w:rsidP="0015391B">
            <w:r w:rsidRPr="000451E0">
              <w:rPr>
                <w:b/>
                <w:bCs/>
              </w:rPr>
              <w:t>IAM Role –</w:t>
            </w:r>
            <w:r w:rsidRPr="000451E0">
              <w:t xml:space="preserve"> Contributor</w:t>
            </w:r>
          </w:p>
          <w:p w14:paraId="4088433F" w14:textId="77777777" w:rsidR="00340376" w:rsidRPr="000451E0" w:rsidRDefault="00340376" w:rsidP="0015391B">
            <w:r w:rsidRPr="000451E0">
              <w:t>Access Policy – Get and List</w:t>
            </w:r>
          </w:p>
        </w:tc>
        <w:tc>
          <w:tcPr>
            <w:tcW w:w="294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9EBF5"/>
            <w:tcMar>
              <w:top w:w="40" w:type="dxa"/>
              <w:left w:w="79" w:type="dxa"/>
              <w:bottom w:w="40" w:type="dxa"/>
              <w:right w:w="79" w:type="dxa"/>
            </w:tcMar>
            <w:hideMark/>
          </w:tcPr>
          <w:p w14:paraId="46888C5F" w14:textId="77777777" w:rsidR="00340376" w:rsidRDefault="00340376" w:rsidP="0015391B">
            <w:r w:rsidRPr="000451E0">
              <w:t>This permission is required to download credentials from Key Vault</w:t>
            </w:r>
            <w:r>
              <w:t>.</w:t>
            </w:r>
          </w:p>
          <w:p w14:paraId="7F7DF319" w14:textId="77777777" w:rsidR="00340376" w:rsidRPr="0085295A" w:rsidRDefault="00340376" w:rsidP="0015391B">
            <w:pPr>
              <w:rPr>
                <w:b/>
                <w:bCs/>
              </w:rPr>
            </w:pPr>
            <w:commentRangeStart w:id="131"/>
            <w:r w:rsidRPr="0085295A">
              <w:rPr>
                <w:b/>
                <w:bCs/>
              </w:rPr>
              <w:t>Keys</w:t>
            </w:r>
            <w:commentRangeEnd w:id="131"/>
            <w:r w:rsidR="00FD2845">
              <w:rPr>
                <w:rStyle w:val="CommentReference"/>
              </w:rPr>
              <w:commentReference w:id="131"/>
            </w:r>
            <w:r w:rsidRPr="0085295A">
              <w:rPr>
                <w:b/>
                <w:bCs/>
              </w:rPr>
              <w:t>:</w:t>
            </w:r>
          </w:p>
          <w:p w14:paraId="2A9E9457" w14:textId="77777777" w:rsidR="00FD2845" w:rsidRDefault="00FD2845" w:rsidP="00FD2845">
            <w:proofErr w:type="spellStart"/>
            <w:r>
              <w:t>odessa</w:t>
            </w:r>
            <w:proofErr w:type="spellEnd"/>
            <w:r>
              <w:t>-</w:t>
            </w:r>
            <w:proofErr w:type="spellStart"/>
            <w:r>
              <w:t>hpefs</w:t>
            </w:r>
            <w:proofErr w:type="spellEnd"/>
            <w:r>
              <w:t>-</w:t>
            </w:r>
            <w:proofErr w:type="spellStart"/>
            <w:r>
              <w:t>devops</w:t>
            </w:r>
            <w:proofErr w:type="spellEnd"/>
            <w:r>
              <w:t>-</w:t>
            </w:r>
            <w:proofErr w:type="spellStart"/>
            <w:r>
              <w:t>db</w:t>
            </w:r>
            <w:proofErr w:type="spellEnd"/>
            <w:r>
              <w:t>-</w:t>
            </w:r>
            <w:r>
              <w:lastRenderedPageBreak/>
              <w:t>username</w:t>
            </w:r>
          </w:p>
          <w:p w14:paraId="20AD9324" w14:textId="77777777" w:rsidR="00FD2845" w:rsidRDefault="00FD2845" w:rsidP="00FD2845">
            <w:proofErr w:type="spellStart"/>
            <w:r>
              <w:t>odessa</w:t>
            </w:r>
            <w:proofErr w:type="spellEnd"/>
            <w:r>
              <w:t>-</w:t>
            </w:r>
            <w:proofErr w:type="spellStart"/>
            <w:r>
              <w:t>hpefs</w:t>
            </w:r>
            <w:proofErr w:type="spellEnd"/>
            <w:r>
              <w:t>-</w:t>
            </w:r>
            <w:proofErr w:type="spellStart"/>
            <w:r>
              <w:t>devops</w:t>
            </w:r>
            <w:proofErr w:type="spellEnd"/>
            <w:r>
              <w:t>-</w:t>
            </w:r>
            <w:proofErr w:type="spellStart"/>
            <w:r>
              <w:t>db</w:t>
            </w:r>
            <w:proofErr w:type="spellEnd"/>
            <w:r>
              <w:t>-password</w:t>
            </w:r>
          </w:p>
          <w:p w14:paraId="0A750BE9" w14:textId="77777777" w:rsidR="008B69D9" w:rsidRDefault="008B69D9" w:rsidP="008B69D9">
            <w:proofErr w:type="spellStart"/>
            <w:r w:rsidRPr="00A2580F">
              <w:t>odessa</w:t>
            </w:r>
            <w:proofErr w:type="spellEnd"/>
            <w:r w:rsidRPr="00A2580F">
              <w:t>-</w:t>
            </w:r>
            <w:proofErr w:type="spellStart"/>
            <w:r w:rsidRPr="00A2580F">
              <w:t>hpefs</w:t>
            </w:r>
            <w:proofErr w:type="spellEnd"/>
            <w:r w:rsidRPr="00A2580F">
              <w:t>-</w:t>
            </w:r>
            <w:proofErr w:type="spellStart"/>
            <w:r w:rsidRPr="00A2580F">
              <w:t>devops</w:t>
            </w:r>
            <w:proofErr w:type="spellEnd"/>
            <w:r w:rsidRPr="00A2580F">
              <w:t>-</w:t>
            </w:r>
            <w:proofErr w:type="spellStart"/>
            <w:r w:rsidRPr="00A2580F">
              <w:t>dhdb</w:t>
            </w:r>
            <w:proofErr w:type="spellEnd"/>
            <w:r w:rsidRPr="00A2580F">
              <w:t>-username</w:t>
            </w:r>
          </w:p>
          <w:p w14:paraId="0D31C9DE" w14:textId="377C5CC2" w:rsidR="00340376" w:rsidRPr="000451E0" w:rsidRDefault="008B69D9" w:rsidP="0015391B">
            <w:proofErr w:type="spellStart"/>
            <w:r w:rsidRPr="00A2580F">
              <w:t>odessa-hpefs-devops-dhdb</w:t>
            </w:r>
            <w:proofErr w:type="spellEnd"/>
            <w:r w:rsidRPr="00A2580F">
              <w:t>-</w:t>
            </w:r>
            <w:r>
              <w:t xml:space="preserve"> password</w:t>
            </w:r>
          </w:p>
        </w:tc>
      </w:tr>
      <w:tr w:rsidR="00340376" w:rsidRPr="000451E0" w14:paraId="4E925BA5" w14:textId="77777777" w:rsidTr="0015391B">
        <w:trPr>
          <w:trHeight w:val="804"/>
        </w:trPr>
        <w:tc>
          <w:tcPr>
            <w:tcW w:w="241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FD5EA"/>
            <w:tcMar>
              <w:top w:w="40" w:type="dxa"/>
              <w:left w:w="79" w:type="dxa"/>
              <w:bottom w:w="40" w:type="dxa"/>
              <w:right w:w="79" w:type="dxa"/>
            </w:tcMar>
            <w:hideMark/>
          </w:tcPr>
          <w:p w14:paraId="639A5494" w14:textId="356A770A" w:rsidR="00340376" w:rsidRPr="000451E0" w:rsidRDefault="00340376" w:rsidP="0015391B">
            <w:r w:rsidRPr="000451E0">
              <w:lastRenderedPageBreak/>
              <w:t xml:space="preserve">Azure </w:t>
            </w:r>
            <w:r>
              <w:t>DH</w:t>
            </w:r>
            <w:r w:rsidRPr="000451E0">
              <w:t xml:space="preserve"> VM</w:t>
            </w:r>
          </w:p>
        </w:tc>
        <w:tc>
          <w:tcPr>
            <w:tcW w:w="241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FD5EA"/>
            <w:tcMar>
              <w:top w:w="40" w:type="dxa"/>
              <w:left w:w="79" w:type="dxa"/>
              <w:bottom w:w="40" w:type="dxa"/>
              <w:right w:w="79" w:type="dxa"/>
            </w:tcMar>
            <w:hideMark/>
          </w:tcPr>
          <w:p w14:paraId="32AB9605" w14:textId="77777777" w:rsidR="00340376" w:rsidRPr="000451E0" w:rsidRDefault="00340376" w:rsidP="0015391B">
            <w:r w:rsidRPr="000451E0">
              <w:t>Grant VM Admin permission to domain account within Report Server VM</w:t>
            </w:r>
          </w:p>
        </w:tc>
        <w:tc>
          <w:tcPr>
            <w:tcW w:w="261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FD5EA"/>
            <w:tcMar>
              <w:top w:w="40" w:type="dxa"/>
              <w:left w:w="79" w:type="dxa"/>
              <w:bottom w:w="40" w:type="dxa"/>
              <w:right w:w="79" w:type="dxa"/>
            </w:tcMar>
            <w:hideMark/>
          </w:tcPr>
          <w:p w14:paraId="7BA71900" w14:textId="77777777" w:rsidR="00340376" w:rsidRPr="000451E0" w:rsidRDefault="00340376" w:rsidP="0015391B">
            <w:r w:rsidRPr="63A126F4">
              <w:rPr>
                <w:b/>
              </w:rPr>
              <w:t>Domain Account</w:t>
            </w:r>
            <w:r w:rsidRPr="000451E0">
              <w:t xml:space="preserve"> – </w:t>
            </w:r>
            <w:proofErr w:type="spellStart"/>
            <w:r w:rsidRPr="000451E0">
              <w:t>hpefsoddevopssadev</w:t>
            </w:r>
            <w:proofErr w:type="spellEnd"/>
          </w:p>
          <w:p w14:paraId="54771760" w14:textId="6DAF066C" w:rsidR="00340376" w:rsidRPr="000451E0" w:rsidRDefault="00AE1B87" w:rsidP="0015391B">
            <w:r>
              <w:rPr>
                <w:b/>
              </w:rPr>
              <w:t>DH</w:t>
            </w:r>
            <w:r w:rsidR="00340376" w:rsidRPr="63A126F4">
              <w:rPr>
                <w:b/>
              </w:rPr>
              <w:t xml:space="preserve"> VM</w:t>
            </w:r>
            <w:r w:rsidR="00340376" w:rsidRPr="000451E0">
              <w:t xml:space="preserve"> – </w:t>
            </w:r>
            <w:proofErr w:type="spellStart"/>
            <w:r w:rsidR="00340376" w:rsidRPr="000451E0">
              <w:t>vm</w:t>
            </w:r>
            <w:r w:rsidR="00340376">
              <w:t>datamart</w:t>
            </w:r>
            <w:r w:rsidR="00340376" w:rsidRPr="000451E0">
              <w:t>dev</w:t>
            </w:r>
            <w:proofErr w:type="spellEnd"/>
            <w:r w:rsidR="00340376" w:rsidRPr="000451E0">
              <w:t xml:space="preserve"> / 10.17.10.</w:t>
            </w:r>
            <w:r w:rsidR="00340376">
              <w:t>5</w:t>
            </w:r>
          </w:p>
          <w:p w14:paraId="77C899CF" w14:textId="77777777" w:rsidR="00340376" w:rsidRPr="000451E0" w:rsidRDefault="00340376" w:rsidP="0015391B">
            <w:r w:rsidRPr="2A3E6297">
              <w:rPr>
                <w:b/>
              </w:rPr>
              <w:t xml:space="preserve">Permission </w:t>
            </w:r>
            <w:r w:rsidRPr="000451E0">
              <w:t>– Administrator Group</w:t>
            </w:r>
          </w:p>
        </w:tc>
        <w:tc>
          <w:tcPr>
            <w:tcW w:w="294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FD5EA"/>
            <w:tcMar>
              <w:top w:w="40" w:type="dxa"/>
              <w:left w:w="79" w:type="dxa"/>
              <w:bottom w:w="40" w:type="dxa"/>
              <w:right w:w="79" w:type="dxa"/>
            </w:tcMar>
            <w:hideMark/>
          </w:tcPr>
          <w:p w14:paraId="65C19587" w14:textId="14620423" w:rsidR="00340376" w:rsidRPr="000451E0" w:rsidRDefault="00340376" w:rsidP="0015391B">
            <w:r w:rsidRPr="000451E0">
              <w:t xml:space="preserve">This permission is required on VM to deploy </w:t>
            </w:r>
            <w:r>
              <w:t xml:space="preserve">Engine contents </w:t>
            </w:r>
          </w:p>
        </w:tc>
      </w:tr>
      <w:tr w:rsidR="00340376" w:rsidRPr="000451E0" w14:paraId="0B26392B" w14:textId="77777777" w:rsidTr="0015391B">
        <w:trPr>
          <w:trHeight w:val="659"/>
        </w:trPr>
        <w:tc>
          <w:tcPr>
            <w:tcW w:w="241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9EBF5"/>
            <w:tcMar>
              <w:top w:w="40" w:type="dxa"/>
              <w:left w:w="79" w:type="dxa"/>
              <w:bottom w:w="40" w:type="dxa"/>
              <w:right w:w="79" w:type="dxa"/>
            </w:tcMar>
            <w:hideMark/>
          </w:tcPr>
          <w:p w14:paraId="5FD2AF97" w14:textId="56E1A809" w:rsidR="00340376" w:rsidRPr="000451E0" w:rsidRDefault="00340376" w:rsidP="0015391B">
            <w:r w:rsidRPr="000451E0">
              <w:t xml:space="preserve">Azure </w:t>
            </w:r>
            <w:r>
              <w:t>DH</w:t>
            </w:r>
            <w:r w:rsidRPr="000451E0">
              <w:t xml:space="preserve"> VM</w:t>
            </w:r>
          </w:p>
        </w:tc>
        <w:tc>
          <w:tcPr>
            <w:tcW w:w="241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9EBF5"/>
            <w:tcMar>
              <w:top w:w="40" w:type="dxa"/>
              <w:left w:w="79" w:type="dxa"/>
              <w:bottom w:w="40" w:type="dxa"/>
              <w:right w:w="79" w:type="dxa"/>
            </w:tcMar>
            <w:hideMark/>
          </w:tcPr>
          <w:p w14:paraId="30A72E37" w14:textId="77777777" w:rsidR="00340376" w:rsidRPr="000451E0" w:rsidRDefault="00340376" w:rsidP="0015391B">
            <w:r w:rsidRPr="000451E0">
              <w:t xml:space="preserve">Grant IAM roles to SP for Report Server VM </w:t>
            </w:r>
          </w:p>
        </w:tc>
        <w:tc>
          <w:tcPr>
            <w:tcW w:w="261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9EBF5"/>
            <w:tcMar>
              <w:top w:w="40" w:type="dxa"/>
              <w:left w:w="79" w:type="dxa"/>
              <w:bottom w:w="40" w:type="dxa"/>
              <w:right w:w="79" w:type="dxa"/>
            </w:tcMar>
            <w:hideMark/>
          </w:tcPr>
          <w:p w14:paraId="18A4BF36" w14:textId="34B7C6B9" w:rsidR="00340376" w:rsidRPr="000451E0" w:rsidRDefault="004B4541" w:rsidP="0015391B">
            <w:r>
              <w:rPr>
                <w:b/>
              </w:rPr>
              <w:t>DH</w:t>
            </w:r>
            <w:r w:rsidR="00340376" w:rsidRPr="2A3E6297">
              <w:rPr>
                <w:b/>
              </w:rPr>
              <w:t xml:space="preserve"> VM </w:t>
            </w:r>
            <w:r w:rsidR="00340376" w:rsidRPr="000451E0">
              <w:t xml:space="preserve">– </w:t>
            </w:r>
            <w:proofErr w:type="spellStart"/>
            <w:r w:rsidR="00340376" w:rsidRPr="000451E0">
              <w:t>vm</w:t>
            </w:r>
            <w:r w:rsidR="00340376">
              <w:t>datamart</w:t>
            </w:r>
            <w:r w:rsidR="00340376" w:rsidRPr="000451E0">
              <w:t>dev</w:t>
            </w:r>
            <w:proofErr w:type="spellEnd"/>
            <w:r w:rsidR="00340376" w:rsidRPr="000451E0">
              <w:t xml:space="preserve"> / 10.17.10.</w:t>
            </w:r>
            <w:r w:rsidR="00340376">
              <w:t>5</w:t>
            </w:r>
          </w:p>
          <w:p w14:paraId="03483C2F" w14:textId="77777777" w:rsidR="00340376" w:rsidRPr="000451E0" w:rsidRDefault="00340376" w:rsidP="0015391B">
            <w:r w:rsidRPr="2A3E6297">
              <w:rPr>
                <w:b/>
              </w:rPr>
              <w:t xml:space="preserve">IAM Roles </w:t>
            </w:r>
            <w:r w:rsidRPr="000451E0">
              <w:t>- Contributor, Virtual Machine Administrator Login</w:t>
            </w:r>
          </w:p>
        </w:tc>
        <w:tc>
          <w:tcPr>
            <w:tcW w:w="294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9EBF5"/>
            <w:tcMar>
              <w:top w:w="40" w:type="dxa"/>
              <w:left w:w="79" w:type="dxa"/>
              <w:bottom w:w="40" w:type="dxa"/>
              <w:right w:w="79" w:type="dxa"/>
            </w:tcMar>
            <w:hideMark/>
          </w:tcPr>
          <w:p w14:paraId="05398815" w14:textId="77777777" w:rsidR="00340376" w:rsidRPr="000451E0" w:rsidRDefault="00340376" w:rsidP="0015391B">
            <w:r w:rsidRPr="000451E0">
              <w:t xml:space="preserve">These permissions are needed to have access </w:t>
            </w:r>
            <w:r>
              <w:t>to</w:t>
            </w:r>
            <w:r w:rsidRPr="000451E0">
              <w:t xml:space="preserve"> </w:t>
            </w:r>
            <w:r>
              <w:t>DWH</w:t>
            </w:r>
            <w:r w:rsidRPr="000451E0">
              <w:t xml:space="preserve"> VM.</w:t>
            </w:r>
          </w:p>
        </w:tc>
      </w:tr>
      <w:tr w:rsidR="00340376" w:rsidRPr="000451E0" w14:paraId="09813218" w14:textId="77777777" w:rsidTr="0015391B">
        <w:trPr>
          <w:trHeight w:val="514"/>
        </w:trPr>
        <w:tc>
          <w:tcPr>
            <w:tcW w:w="241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FD5EA"/>
            <w:tcMar>
              <w:top w:w="40" w:type="dxa"/>
              <w:left w:w="79" w:type="dxa"/>
              <w:bottom w:w="40" w:type="dxa"/>
              <w:right w:w="79" w:type="dxa"/>
            </w:tcMar>
            <w:hideMark/>
          </w:tcPr>
          <w:p w14:paraId="546BDF2F" w14:textId="69B16E4E" w:rsidR="00340376" w:rsidRPr="000451E0" w:rsidRDefault="00340376" w:rsidP="0015391B">
            <w:r w:rsidRPr="000451E0">
              <w:t xml:space="preserve">Azure </w:t>
            </w:r>
            <w:r w:rsidR="00852D14">
              <w:t>DH</w:t>
            </w:r>
            <w:r w:rsidRPr="000451E0">
              <w:t xml:space="preserve"> VM</w:t>
            </w:r>
          </w:p>
        </w:tc>
        <w:tc>
          <w:tcPr>
            <w:tcW w:w="241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FD5EA"/>
            <w:tcMar>
              <w:top w:w="40" w:type="dxa"/>
              <w:left w:w="79" w:type="dxa"/>
              <w:bottom w:w="40" w:type="dxa"/>
              <w:right w:w="79" w:type="dxa"/>
            </w:tcMar>
            <w:hideMark/>
          </w:tcPr>
          <w:p w14:paraId="495DDDFA" w14:textId="77777777" w:rsidR="00340376" w:rsidRPr="000451E0" w:rsidRDefault="00340376" w:rsidP="0015391B">
            <w:r w:rsidRPr="000451E0">
              <w:t xml:space="preserve">Create Inbound port within Report Server VM for Remote </w:t>
            </w:r>
            <w:proofErr w:type="spellStart"/>
            <w:r w:rsidRPr="000451E0">
              <w:t>Powershell</w:t>
            </w:r>
            <w:proofErr w:type="spellEnd"/>
            <w:r w:rsidRPr="000451E0">
              <w:t xml:space="preserve"> script execution</w:t>
            </w:r>
          </w:p>
        </w:tc>
        <w:tc>
          <w:tcPr>
            <w:tcW w:w="261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FD5EA"/>
            <w:tcMar>
              <w:top w:w="40" w:type="dxa"/>
              <w:left w:w="79" w:type="dxa"/>
              <w:bottom w:w="40" w:type="dxa"/>
              <w:right w:w="79" w:type="dxa"/>
            </w:tcMar>
            <w:hideMark/>
          </w:tcPr>
          <w:p w14:paraId="311992D8" w14:textId="63A334AF" w:rsidR="00340376" w:rsidRPr="000451E0" w:rsidRDefault="00340376" w:rsidP="0015391B">
            <w:r w:rsidRPr="47CA0ED1">
              <w:rPr>
                <w:b/>
                <w:bCs/>
              </w:rPr>
              <w:t>Port No</w:t>
            </w:r>
            <w:r>
              <w:t xml:space="preserve"> – 5986</w:t>
            </w:r>
          </w:p>
          <w:p w14:paraId="66926E37" w14:textId="3A0D9040" w:rsidR="00340376" w:rsidRDefault="004B4541" w:rsidP="0015391B">
            <w:r>
              <w:rPr>
                <w:b/>
              </w:rPr>
              <w:t>DH</w:t>
            </w:r>
            <w:r w:rsidR="00340376" w:rsidRPr="2FED6A6F">
              <w:rPr>
                <w:b/>
              </w:rPr>
              <w:t xml:space="preserve"> VM </w:t>
            </w:r>
            <w:r w:rsidR="00340376" w:rsidRPr="000451E0">
              <w:t xml:space="preserve">– </w:t>
            </w:r>
            <w:proofErr w:type="spellStart"/>
            <w:r w:rsidR="00340376" w:rsidRPr="000451E0">
              <w:t>vm</w:t>
            </w:r>
            <w:r w:rsidR="00340376">
              <w:t>datamart</w:t>
            </w:r>
            <w:r w:rsidR="00340376" w:rsidRPr="000451E0">
              <w:t>dev</w:t>
            </w:r>
            <w:proofErr w:type="spellEnd"/>
            <w:r w:rsidR="00340376" w:rsidRPr="000451E0">
              <w:t xml:space="preserve"> / 10.17.10.</w:t>
            </w:r>
            <w:r w:rsidR="00340376">
              <w:t>5</w:t>
            </w:r>
          </w:p>
          <w:p w14:paraId="3D2325D6" w14:textId="7464948C" w:rsidR="00A81C2E" w:rsidRPr="000451E0" w:rsidRDefault="00A81C2E" w:rsidP="0015391B">
            <w:r>
              <w:rPr>
                <w:rStyle w:val="ui-provider"/>
              </w:rPr>
              <w:t>vmsqlrepldev2</w:t>
            </w:r>
          </w:p>
        </w:tc>
        <w:tc>
          <w:tcPr>
            <w:tcW w:w="294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FD5EA"/>
            <w:tcMar>
              <w:top w:w="40" w:type="dxa"/>
              <w:left w:w="79" w:type="dxa"/>
              <w:bottom w:w="40" w:type="dxa"/>
              <w:right w:w="79" w:type="dxa"/>
            </w:tcMar>
            <w:hideMark/>
          </w:tcPr>
          <w:p w14:paraId="086F5385" w14:textId="77777777" w:rsidR="00340376" w:rsidRPr="000451E0" w:rsidRDefault="00340376" w:rsidP="0015391B">
            <w:r w:rsidRPr="000451E0">
              <w:t>Need to create Inbound Port</w:t>
            </w:r>
          </w:p>
          <w:p w14:paraId="31E3C173" w14:textId="77777777" w:rsidR="00340376" w:rsidRPr="000451E0" w:rsidRDefault="00340376" w:rsidP="0015391B">
            <w:r w:rsidRPr="000451E0">
              <w:rPr>
                <w:b/>
                <w:bCs/>
              </w:rPr>
              <w:t xml:space="preserve">Reference link – </w:t>
            </w:r>
            <w:hyperlink r:id="rId173" w:history="1">
              <w:r w:rsidRPr="000451E0">
                <w:rPr>
                  <w:rStyle w:val="Hyperlink"/>
                </w:rPr>
                <w:t xml:space="preserve">Configuring </w:t>
              </w:r>
            </w:hyperlink>
            <w:hyperlink r:id="rId174" w:history="1">
              <w:proofErr w:type="spellStart"/>
              <w:r w:rsidRPr="000451E0">
                <w:rPr>
                  <w:rStyle w:val="Hyperlink"/>
                </w:rPr>
                <w:t>WinRM</w:t>
              </w:r>
              <w:proofErr w:type="spellEnd"/>
            </w:hyperlink>
            <w:hyperlink r:id="rId175" w:history="1">
              <w:r w:rsidRPr="000451E0">
                <w:rPr>
                  <w:rStyle w:val="Hyperlink"/>
                </w:rPr>
                <w:t xml:space="preserve"> over HTTPS to enable PowerShell remoting</w:t>
              </w:r>
            </w:hyperlink>
            <w:r w:rsidRPr="000451E0">
              <w:t>.</w:t>
            </w:r>
          </w:p>
        </w:tc>
      </w:tr>
      <w:tr w:rsidR="00340376" w:rsidRPr="000451E0" w14:paraId="5E89447F" w14:textId="77777777" w:rsidTr="0015391B">
        <w:trPr>
          <w:trHeight w:val="249"/>
        </w:trPr>
        <w:tc>
          <w:tcPr>
            <w:tcW w:w="241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9EBF5"/>
            <w:tcMar>
              <w:top w:w="40" w:type="dxa"/>
              <w:left w:w="79" w:type="dxa"/>
              <w:bottom w:w="40" w:type="dxa"/>
              <w:right w:w="79" w:type="dxa"/>
            </w:tcMar>
            <w:hideMark/>
          </w:tcPr>
          <w:p w14:paraId="3C6B89FA" w14:textId="29F84B38" w:rsidR="00340376" w:rsidRPr="000451E0" w:rsidRDefault="00AA156A" w:rsidP="0015391B">
            <w:r w:rsidRPr="000451E0">
              <w:t xml:space="preserve">Azure </w:t>
            </w:r>
            <w:r>
              <w:t>DH</w:t>
            </w:r>
            <w:r w:rsidRPr="000451E0">
              <w:t xml:space="preserve"> VM</w:t>
            </w:r>
          </w:p>
        </w:tc>
        <w:tc>
          <w:tcPr>
            <w:tcW w:w="241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9EBF5"/>
            <w:tcMar>
              <w:top w:w="40" w:type="dxa"/>
              <w:left w:w="79" w:type="dxa"/>
              <w:bottom w:w="40" w:type="dxa"/>
              <w:right w:w="79" w:type="dxa"/>
            </w:tcMar>
            <w:hideMark/>
          </w:tcPr>
          <w:p w14:paraId="04990BB3" w14:textId="77777777" w:rsidR="00340376" w:rsidRPr="000451E0" w:rsidRDefault="00340376" w:rsidP="0015391B">
            <w:r w:rsidRPr="000451E0">
              <w:t xml:space="preserve">Create certificate within Report Server VM for Remote </w:t>
            </w:r>
            <w:proofErr w:type="spellStart"/>
            <w:r w:rsidRPr="000451E0">
              <w:t>Powershell</w:t>
            </w:r>
            <w:proofErr w:type="spellEnd"/>
            <w:r w:rsidRPr="000451E0">
              <w:t xml:space="preserve"> script execution</w:t>
            </w:r>
          </w:p>
        </w:tc>
        <w:tc>
          <w:tcPr>
            <w:tcW w:w="261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9EBF5"/>
            <w:tcMar>
              <w:top w:w="40" w:type="dxa"/>
              <w:left w:w="79" w:type="dxa"/>
              <w:bottom w:w="40" w:type="dxa"/>
              <w:right w:w="79" w:type="dxa"/>
            </w:tcMar>
            <w:hideMark/>
          </w:tcPr>
          <w:p w14:paraId="7E627743" w14:textId="4E723806" w:rsidR="00340376" w:rsidRDefault="00340376" w:rsidP="0015391B">
            <w:r w:rsidRPr="000451E0">
              <w:rPr>
                <w:b/>
                <w:bCs/>
              </w:rPr>
              <w:t>Self</w:t>
            </w:r>
            <w:r w:rsidRPr="398EB1AE">
              <w:rPr>
                <w:b/>
                <w:bCs/>
              </w:rPr>
              <w:t>-</w:t>
            </w:r>
            <w:r w:rsidRPr="000451E0">
              <w:rPr>
                <w:b/>
                <w:bCs/>
              </w:rPr>
              <w:t>Signed Certificate –</w:t>
            </w:r>
            <w:r w:rsidRPr="000451E0">
              <w:t xml:space="preserve"> </w:t>
            </w:r>
            <w:proofErr w:type="spellStart"/>
            <w:r w:rsidRPr="000451E0">
              <w:t>vmdatamartdev</w:t>
            </w:r>
            <w:proofErr w:type="spellEnd"/>
            <w:r w:rsidRPr="000451E0">
              <w:t xml:space="preserve"> (Friendly Name)</w:t>
            </w:r>
          </w:p>
          <w:p w14:paraId="0204992A" w14:textId="4E723806" w:rsidR="004B4541" w:rsidRPr="000451E0" w:rsidRDefault="004B4541" w:rsidP="0015391B">
            <w:r>
              <w:rPr>
                <w:rStyle w:val="ui-provider"/>
              </w:rPr>
              <w:t>vmsqlrepldev2</w:t>
            </w:r>
            <w:r w:rsidRPr="000451E0">
              <w:t>(Friendly Name)</w:t>
            </w:r>
          </w:p>
          <w:p w14:paraId="2286501C" w14:textId="4E723806" w:rsidR="00340376" w:rsidRPr="000451E0" w:rsidRDefault="004B4541" w:rsidP="0015391B">
            <w:r>
              <w:rPr>
                <w:b/>
                <w:bCs/>
              </w:rPr>
              <w:t>DH</w:t>
            </w:r>
            <w:r w:rsidR="00340376" w:rsidRPr="000451E0">
              <w:rPr>
                <w:b/>
                <w:bCs/>
              </w:rPr>
              <w:t xml:space="preserve"> VM –</w:t>
            </w:r>
          </w:p>
          <w:p w14:paraId="503BE34F" w14:textId="4E723806" w:rsidR="00340376" w:rsidRDefault="00340376" w:rsidP="0015391B">
            <w:proofErr w:type="spellStart"/>
            <w:r w:rsidRPr="000451E0">
              <w:t>vm</w:t>
            </w:r>
            <w:r>
              <w:t>datamart</w:t>
            </w:r>
            <w:r w:rsidRPr="000451E0">
              <w:t>dev</w:t>
            </w:r>
            <w:proofErr w:type="spellEnd"/>
            <w:r w:rsidRPr="000451E0">
              <w:t xml:space="preserve"> / 10.17.10.</w:t>
            </w:r>
            <w:r>
              <w:t>5</w:t>
            </w:r>
          </w:p>
          <w:p w14:paraId="7893E4DA" w14:textId="77777777" w:rsidR="004B4541" w:rsidRDefault="004B4541" w:rsidP="0015391B">
            <w:r w:rsidRPr="000451E0">
              <w:t>(Friendly Name)</w:t>
            </w:r>
          </w:p>
          <w:p w14:paraId="5CBF8996" w14:textId="77777777" w:rsidR="00AA2C85" w:rsidRPr="000451E0" w:rsidRDefault="00AA2C85" w:rsidP="00AA2C85">
            <w:r>
              <w:rPr>
                <w:rStyle w:val="ui-provider"/>
              </w:rPr>
              <w:t>vmsqlrepldev2</w:t>
            </w:r>
            <w:r w:rsidRPr="000451E0">
              <w:t>(Friendly Name)</w:t>
            </w:r>
          </w:p>
          <w:p w14:paraId="15BC04F0" w14:textId="248C22BF" w:rsidR="00AA2C85" w:rsidRPr="000451E0" w:rsidRDefault="00AA2C85" w:rsidP="0015391B"/>
        </w:tc>
        <w:tc>
          <w:tcPr>
            <w:tcW w:w="294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9EBF5"/>
            <w:tcMar>
              <w:top w:w="40" w:type="dxa"/>
              <w:left w:w="79" w:type="dxa"/>
              <w:bottom w:w="40" w:type="dxa"/>
              <w:right w:w="79" w:type="dxa"/>
            </w:tcMar>
            <w:hideMark/>
          </w:tcPr>
          <w:p w14:paraId="69161898" w14:textId="77777777" w:rsidR="00340376" w:rsidRPr="000451E0" w:rsidRDefault="00340376" w:rsidP="0015391B">
            <w:r w:rsidRPr="000451E0">
              <w:t xml:space="preserve">For DEV environment, Self-signed certificate is used. TBD if CA certificate can be used. </w:t>
            </w:r>
          </w:p>
          <w:p w14:paraId="0FBA5BE9" w14:textId="77777777" w:rsidR="00340376" w:rsidRPr="000451E0" w:rsidRDefault="00340376" w:rsidP="0015391B">
            <w:r w:rsidRPr="000451E0">
              <w:t>For Higher environment this is recommended to have CA certificate</w:t>
            </w:r>
          </w:p>
          <w:p w14:paraId="7B64A134" w14:textId="77777777" w:rsidR="00340376" w:rsidRPr="000451E0" w:rsidRDefault="00340376" w:rsidP="0015391B">
            <w:r w:rsidRPr="000451E0">
              <w:rPr>
                <w:b/>
                <w:bCs/>
              </w:rPr>
              <w:t xml:space="preserve">Reference link – </w:t>
            </w:r>
            <w:hyperlink r:id="rId176" w:history="1">
              <w:r w:rsidRPr="000451E0">
                <w:rPr>
                  <w:rStyle w:val="Hyperlink"/>
                </w:rPr>
                <w:t xml:space="preserve">Configuring </w:t>
              </w:r>
            </w:hyperlink>
            <w:hyperlink r:id="rId177" w:history="1">
              <w:proofErr w:type="spellStart"/>
              <w:r w:rsidRPr="000451E0">
                <w:rPr>
                  <w:rStyle w:val="Hyperlink"/>
                </w:rPr>
                <w:t>WinRM</w:t>
              </w:r>
              <w:proofErr w:type="spellEnd"/>
            </w:hyperlink>
            <w:hyperlink r:id="rId178" w:history="1">
              <w:r w:rsidRPr="000451E0">
                <w:rPr>
                  <w:rStyle w:val="Hyperlink"/>
                </w:rPr>
                <w:t xml:space="preserve"> over HTTPS to enable PowerShell remoting</w:t>
              </w:r>
            </w:hyperlink>
            <w:r w:rsidRPr="000451E0">
              <w:t>.</w:t>
            </w:r>
          </w:p>
        </w:tc>
      </w:tr>
      <w:tr w:rsidR="00340376" w:rsidRPr="000451E0" w14:paraId="47E3236C" w14:textId="77777777" w:rsidTr="0015391B">
        <w:trPr>
          <w:trHeight w:val="249"/>
        </w:trPr>
        <w:tc>
          <w:tcPr>
            <w:tcW w:w="241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9EBF5"/>
            <w:tcMar>
              <w:top w:w="40" w:type="dxa"/>
              <w:left w:w="79" w:type="dxa"/>
              <w:bottom w:w="40" w:type="dxa"/>
              <w:right w:w="79" w:type="dxa"/>
            </w:tcMar>
            <w:hideMark/>
          </w:tcPr>
          <w:p w14:paraId="531598AC" w14:textId="143EBF11" w:rsidR="00340376" w:rsidRPr="000451E0" w:rsidRDefault="00340376" w:rsidP="0015391B">
            <w:r w:rsidRPr="000451E0">
              <w:t xml:space="preserve">SQL </w:t>
            </w:r>
            <w:r>
              <w:t>Server within Azure DH VM</w:t>
            </w:r>
          </w:p>
        </w:tc>
        <w:tc>
          <w:tcPr>
            <w:tcW w:w="241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9EBF5"/>
            <w:tcMar>
              <w:top w:w="40" w:type="dxa"/>
              <w:left w:w="79" w:type="dxa"/>
              <w:bottom w:w="40" w:type="dxa"/>
              <w:right w:w="79" w:type="dxa"/>
            </w:tcMar>
            <w:hideMark/>
          </w:tcPr>
          <w:p w14:paraId="7E8EE4D5" w14:textId="77777777" w:rsidR="00340376" w:rsidRPr="000451E0" w:rsidRDefault="00340376" w:rsidP="0015391B">
            <w:r w:rsidRPr="000451E0">
              <w:t xml:space="preserve">Create new SQL user for DevOps within SQL </w:t>
            </w:r>
            <w:r>
              <w:t>Server</w:t>
            </w:r>
            <w:r w:rsidRPr="000451E0">
              <w:t xml:space="preserve"> and grant </w:t>
            </w:r>
            <w:proofErr w:type="spellStart"/>
            <w:r w:rsidRPr="000451E0">
              <w:t>sys_admin</w:t>
            </w:r>
            <w:proofErr w:type="spellEnd"/>
            <w:r w:rsidRPr="000451E0">
              <w:t xml:space="preserve"> roles</w:t>
            </w:r>
          </w:p>
        </w:tc>
        <w:tc>
          <w:tcPr>
            <w:tcW w:w="261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9EBF5"/>
            <w:tcMar>
              <w:top w:w="40" w:type="dxa"/>
              <w:left w:w="79" w:type="dxa"/>
              <w:bottom w:w="40" w:type="dxa"/>
              <w:right w:w="79" w:type="dxa"/>
            </w:tcMar>
            <w:hideMark/>
          </w:tcPr>
          <w:p w14:paraId="4AEDC43A" w14:textId="6751F21F" w:rsidR="00340376" w:rsidRPr="000451E0" w:rsidRDefault="00340376" w:rsidP="0015391B">
            <w:r w:rsidRPr="000451E0">
              <w:rPr>
                <w:b/>
                <w:bCs/>
              </w:rPr>
              <w:t xml:space="preserve">Local SQL User – </w:t>
            </w:r>
            <w:commentRangeStart w:id="132"/>
            <w:proofErr w:type="spellStart"/>
            <w:r w:rsidRPr="000451E0">
              <w:t>Odessa</w:t>
            </w:r>
            <w:r>
              <w:t>DH</w:t>
            </w:r>
            <w:r w:rsidRPr="000451E0">
              <w:t>DevOps</w:t>
            </w:r>
            <w:commentRangeEnd w:id="132"/>
            <w:proofErr w:type="spellEnd"/>
            <w:r w:rsidR="002A7EAB">
              <w:rPr>
                <w:rStyle w:val="CommentReference"/>
              </w:rPr>
              <w:commentReference w:id="132"/>
            </w:r>
          </w:p>
          <w:p w14:paraId="1E8DC0DC" w14:textId="30327ADE" w:rsidR="00340376" w:rsidRDefault="00340376" w:rsidP="0015391B">
            <w:pPr>
              <w:rPr>
                <w:rStyle w:val="ui-provider"/>
              </w:rPr>
            </w:pPr>
            <w:r w:rsidRPr="000451E0">
              <w:rPr>
                <w:b/>
                <w:bCs/>
              </w:rPr>
              <w:t xml:space="preserve">SQL </w:t>
            </w:r>
            <w:r>
              <w:rPr>
                <w:b/>
                <w:bCs/>
              </w:rPr>
              <w:t>Server</w:t>
            </w:r>
            <w:r w:rsidRPr="000451E0">
              <w:rPr>
                <w:b/>
                <w:bCs/>
              </w:rPr>
              <w:t xml:space="preserve">– </w:t>
            </w:r>
            <w:r w:rsidR="002A7EAB">
              <w:rPr>
                <w:rStyle w:val="ui-provider"/>
              </w:rPr>
              <w:t>vmsqlrepldev2\</w:t>
            </w:r>
            <w:proofErr w:type="spellStart"/>
            <w:r w:rsidR="002A7EAB">
              <w:rPr>
                <w:rStyle w:val="ui-provider"/>
              </w:rPr>
              <w:t>hpfsids_OdessaDM</w:t>
            </w:r>
            <w:proofErr w:type="spellEnd"/>
          </w:p>
          <w:p w14:paraId="6264283E" w14:textId="5AC2158A" w:rsidR="00622E35" w:rsidRPr="000451E0" w:rsidRDefault="00622E35" w:rsidP="0015391B">
            <w:r>
              <w:rPr>
                <w:rFonts w:cs="Calibri"/>
                <w:sz w:val="22"/>
              </w:rPr>
              <w:t>10.17.227.136\</w:t>
            </w:r>
            <w:proofErr w:type="spellStart"/>
            <w:r>
              <w:rPr>
                <w:rFonts w:cs="Calibri"/>
                <w:sz w:val="22"/>
              </w:rPr>
              <w:t>hpfsids_OdessaDM</w:t>
            </w:r>
            <w:proofErr w:type="spellEnd"/>
          </w:p>
          <w:p w14:paraId="3F2C7EF4" w14:textId="77777777" w:rsidR="00340376" w:rsidRPr="000451E0" w:rsidRDefault="00340376" w:rsidP="0015391B">
            <w:r w:rsidRPr="000451E0">
              <w:rPr>
                <w:b/>
                <w:bCs/>
              </w:rPr>
              <w:t xml:space="preserve">Roles – </w:t>
            </w:r>
            <w:proofErr w:type="spellStart"/>
            <w:r w:rsidRPr="000451E0">
              <w:t>sys_admin</w:t>
            </w:r>
            <w:proofErr w:type="spellEnd"/>
          </w:p>
        </w:tc>
        <w:tc>
          <w:tcPr>
            <w:tcW w:w="294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9EBF5"/>
            <w:tcMar>
              <w:top w:w="40" w:type="dxa"/>
              <w:left w:w="79" w:type="dxa"/>
              <w:bottom w:w="40" w:type="dxa"/>
              <w:right w:w="79" w:type="dxa"/>
            </w:tcMar>
            <w:hideMark/>
          </w:tcPr>
          <w:p w14:paraId="290F37F9" w14:textId="77777777" w:rsidR="00340376" w:rsidRPr="000451E0" w:rsidRDefault="00340376" w:rsidP="0015391B">
            <w:r w:rsidRPr="000451E0">
              <w:t>Permission needed for deploying DDL, DML and Job creation related scripts</w:t>
            </w:r>
          </w:p>
        </w:tc>
      </w:tr>
      <w:tr w:rsidR="00340376" w:rsidRPr="000451E0" w14:paraId="558FAD6F" w14:textId="77777777" w:rsidTr="0015391B">
        <w:trPr>
          <w:trHeight w:val="249"/>
        </w:trPr>
        <w:tc>
          <w:tcPr>
            <w:tcW w:w="241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FD5EA"/>
            <w:tcMar>
              <w:top w:w="40" w:type="dxa"/>
              <w:left w:w="79" w:type="dxa"/>
              <w:bottom w:w="40" w:type="dxa"/>
              <w:right w:w="79" w:type="dxa"/>
            </w:tcMar>
            <w:hideMark/>
          </w:tcPr>
          <w:p w14:paraId="6FD2C983" w14:textId="77777777" w:rsidR="00340376" w:rsidRPr="000451E0" w:rsidRDefault="00340376" w:rsidP="0015391B">
            <w:r w:rsidRPr="000451E0">
              <w:t>Azure App Configuration</w:t>
            </w:r>
          </w:p>
        </w:tc>
        <w:tc>
          <w:tcPr>
            <w:tcW w:w="241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FD5EA"/>
            <w:tcMar>
              <w:top w:w="40" w:type="dxa"/>
              <w:left w:w="79" w:type="dxa"/>
              <w:bottom w:w="40" w:type="dxa"/>
              <w:right w:w="79" w:type="dxa"/>
            </w:tcMar>
            <w:hideMark/>
          </w:tcPr>
          <w:p w14:paraId="04899A48" w14:textId="77777777" w:rsidR="00340376" w:rsidRPr="000451E0" w:rsidRDefault="00340376" w:rsidP="0015391B">
            <w:r w:rsidRPr="000451E0">
              <w:t>Grant IAM role to SP for App Configuration</w:t>
            </w:r>
          </w:p>
        </w:tc>
        <w:tc>
          <w:tcPr>
            <w:tcW w:w="261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FD5EA"/>
            <w:tcMar>
              <w:top w:w="40" w:type="dxa"/>
              <w:left w:w="79" w:type="dxa"/>
              <w:bottom w:w="40" w:type="dxa"/>
              <w:right w:w="79" w:type="dxa"/>
            </w:tcMar>
            <w:hideMark/>
          </w:tcPr>
          <w:p w14:paraId="2DF08104" w14:textId="77777777" w:rsidR="00340376" w:rsidRPr="000451E0" w:rsidRDefault="00340376" w:rsidP="0015391B">
            <w:pPr>
              <w:rPr>
                <w:highlight w:val="yellow"/>
              </w:rPr>
            </w:pPr>
            <w:r w:rsidRPr="000451E0">
              <w:rPr>
                <w:b/>
                <w:bCs/>
                <w:highlight w:val="yellow"/>
              </w:rPr>
              <w:t xml:space="preserve">App Configuration Name – </w:t>
            </w:r>
            <w:proofErr w:type="spellStart"/>
            <w:r w:rsidRPr="000451E0">
              <w:rPr>
                <w:highlight w:val="yellow"/>
              </w:rPr>
              <w:t>appcs</w:t>
            </w:r>
            <w:proofErr w:type="spellEnd"/>
            <w:r w:rsidRPr="000451E0">
              <w:rPr>
                <w:highlight w:val="yellow"/>
              </w:rPr>
              <w:t>-</w:t>
            </w:r>
            <w:proofErr w:type="spellStart"/>
            <w:r w:rsidRPr="000451E0">
              <w:rPr>
                <w:highlight w:val="yellow"/>
              </w:rPr>
              <w:t>hpefs</w:t>
            </w:r>
            <w:proofErr w:type="spellEnd"/>
            <w:r w:rsidRPr="000451E0">
              <w:rPr>
                <w:highlight w:val="yellow"/>
              </w:rPr>
              <w:t>-</w:t>
            </w:r>
            <w:proofErr w:type="spellStart"/>
            <w:r w:rsidRPr="000451E0">
              <w:rPr>
                <w:highlight w:val="yellow"/>
              </w:rPr>
              <w:t>odessa</w:t>
            </w:r>
            <w:proofErr w:type="spellEnd"/>
            <w:r w:rsidRPr="000451E0">
              <w:rPr>
                <w:highlight w:val="yellow"/>
              </w:rPr>
              <w:t>-dev</w:t>
            </w:r>
          </w:p>
          <w:p w14:paraId="7E924D84" w14:textId="77777777" w:rsidR="00340376" w:rsidRPr="000451E0" w:rsidRDefault="00340376" w:rsidP="0015391B">
            <w:pPr>
              <w:rPr>
                <w:highlight w:val="yellow"/>
              </w:rPr>
            </w:pPr>
            <w:r w:rsidRPr="000451E0">
              <w:rPr>
                <w:b/>
                <w:bCs/>
                <w:highlight w:val="yellow"/>
              </w:rPr>
              <w:t xml:space="preserve">SP – </w:t>
            </w:r>
            <w:proofErr w:type="spellStart"/>
            <w:r w:rsidRPr="000451E0">
              <w:rPr>
                <w:highlight w:val="yellow"/>
              </w:rPr>
              <w:t>odessa</w:t>
            </w:r>
            <w:proofErr w:type="spellEnd"/>
            <w:r w:rsidRPr="000451E0">
              <w:rPr>
                <w:highlight w:val="yellow"/>
              </w:rPr>
              <w:t>-</w:t>
            </w:r>
            <w:proofErr w:type="spellStart"/>
            <w:r w:rsidRPr="000451E0">
              <w:rPr>
                <w:highlight w:val="yellow"/>
              </w:rPr>
              <w:t>hpefs</w:t>
            </w:r>
            <w:proofErr w:type="spellEnd"/>
            <w:r w:rsidRPr="000451E0">
              <w:rPr>
                <w:highlight w:val="yellow"/>
              </w:rPr>
              <w:t>-</w:t>
            </w:r>
            <w:proofErr w:type="spellStart"/>
            <w:r w:rsidRPr="000451E0">
              <w:rPr>
                <w:highlight w:val="yellow"/>
              </w:rPr>
              <w:t>devops</w:t>
            </w:r>
            <w:proofErr w:type="spellEnd"/>
            <w:r w:rsidRPr="000451E0">
              <w:rPr>
                <w:highlight w:val="yellow"/>
              </w:rPr>
              <w:t>-</w:t>
            </w:r>
            <w:proofErr w:type="spellStart"/>
            <w:r w:rsidRPr="000451E0">
              <w:rPr>
                <w:highlight w:val="yellow"/>
              </w:rPr>
              <w:t>sp</w:t>
            </w:r>
            <w:proofErr w:type="spellEnd"/>
            <w:r w:rsidRPr="000451E0">
              <w:rPr>
                <w:highlight w:val="yellow"/>
              </w:rPr>
              <w:t>-dev</w:t>
            </w:r>
          </w:p>
          <w:p w14:paraId="4DB4C3B4" w14:textId="77777777" w:rsidR="00340376" w:rsidRPr="000451E0" w:rsidRDefault="00340376" w:rsidP="0015391B">
            <w:r w:rsidRPr="000451E0">
              <w:rPr>
                <w:b/>
                <w:bCs/>
                <w:highlight w:val="yellow"/>
              </w:rPr>
              <w:t xml:space="preserve">IAM Role - </w:t>
            </w:r>
            <w:r w:rsidRPr="000451E0">
              <w:rPr>
                <w:highlight w:val="yellow"/>
              </w:rPr>
              <w:t>App Configuration Data Reader Role, Owner/Custom Read/Write/Delete (still pending)</w:t>
            </w:r>
          </w:p>
        </w:tc>
        <w:tc>
          <w:tcPr>
            <w:tcW w:w="294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FD5EA"/>
            <w:tcMar>
              <w:top w:w="40" w:type="dxa"/>
              <w:left w:w="79" w:type="dxa"/>
              <w:bottom w:w="40" w:type="dxa"/>
              <w:right w:w="79" w:type="dxa"/>
            </w:tcMar>
            <w:hideMark/>
          </w:tcPr>
          <w:p w14:paraId="2AC4A8E2" w14:textId="77777777" w:rsidR="00340376" w:rsidRPr="000451E0" w:rsidRDefault="00340376" w:rsidP="0015391B">
            <w:r w:rsidRPr="000451E0">
              <w:t>Permission to read/update/delete App configuration keys.</w:t>
            </w:r>
          </w:p>
        </w:tc>
      </w:tr>
    </w:tbl>
    <w:p w14:paraId="177E9EC3" w14:textId="77777777" w:rsidR="00937F9D" w:rsidRDefault="00937F9D" w:rsidP="00FA118A"/>
    <w:p w14:paraId="46D6DA3C" w14:textId="3736323D" w:rsidR="00050DBA" w:rsidRPr="004D3345" w:rsidRDefault="00050DBA" w:rsidP="00050DBA">
      <w:pPr>
        <w:pStyle w:val="Heading3"/>
        <w:rPr>
          <w:b/>
          <w:bCs/>
        </w:rPr>
      </w:pPr>
      <w:bookmarkStart w:id="133" w:name="_Toc137050161"/>
      <w:r>
        <w:rPr>
          <w:b/>
        </w:rPr>
        <w:t>10</w:t>
      </w:r>
      <w:r>
        <w:rPr>
          <w:b/>
          <w:bCs/>
        </w:rPr>
        <w:t xml:space="preserve">.1.2 Enable Remote Execution from DevOps Pipeline within </w:t>
      </w:r>
      <w:r w:rsidR="00310520">
        <w:rPr>
          <w:b/>
          <w:bCs/>
        </w:rPr>
        <w:t>Data Hub</w:t>
      </w:r>
      <w:r>
        <w:rPr>
          <w:b/>
          <w:bCs/>
        </w:rPr>
        <w:t xml:space="preserve"> VM</w:t>
      </w:r>
      <w:bookmarkEnd w:id="133"/>
    </w:p>
    <w:p w14:paraId="3B7F1879" w14:textId="77777777" w:rsidR="00050DBA" w:rsidRDefault="00050DBA" w:rsidP="00050DBA">
      <w:r>
        <w:t>To enable remove power shell execution, refer the following steps –</w:t>
      </w:r>
    </w:p>
    <w:p w14:paraId="15DAAA48" w14:textId="77777777" w:rsidR="00050DBA" w:rsidRDefault="00050DBA" w:rsidP="00050DBA"/>
    <w:p w14:paraId="00C35B36" w14:textId="77777777" w:rsidR="00050DBA" w:rsidRDefault="00050DBA" w:rsidP="00050DBA">
      <w:r>
        <w:t xml:space="preserve">Reference Link - </w:t>
      </w:r>
      <w:hyperlink r:id="rId179">
        <w:r w:rsidRPr="2BE6BD35">
          <w:rPr>
            <w:rStyle w:val="Hyperlink"/>
            <w:color w:val="0070C0"/>
          </w:rPr>
          <w:t xml:space="preserve">Configuring </w:t>
        </w:r>
        <w:proofErr w:type="spellStart"/>
        <w:r w:rsidRPr="2BE6BD35">
          <w:rPr>
            <w:rStyle w:val="Hyperlink"/>
            <w:color w:val="0070C0"/>
          </w:rPr>
          <w:t>WinRM</w:t>
        </w:r>
        <w:proofErr w:type="spellEnd"/>
        <w:r w:rsidRPr="2BE6BD35">
          <w:rPr>
            <w:rStyle w:val="Hyperlink"/>
            <w:color w:val="0070C0"/>
          </w:rPr>
          <w:t xml:space="preserve"> over HTTPS to enable PowerShell remoting</w:t>
        </w:r>
      </w:hyperlink>
      <w:r>
        <w:t>.</w:t>
      </w:r>
    </w:p>
    <w:p w14:paraId="618ECBEE" w14:textId="77777777" w:rsidR="00050DBA" w:rsidRDefault="00050DBA" w:rsidP="00050DBA"/>
    <w:p w14:paraId="3E3254D6" w14:textId="77777777" w:rsidR="00050DBA" w:rsidRPr="001B4F85" w:rsidRDefault="00050DBA" w:rsidP="00252FAC">
      <w:pPr>
        <w:pStyle w:val="ListParagraph"/>
        <w:numPr>
          <w:ilvl w:val="0"/>
          <w:numId w:val="48"/>
        </w:numPr>
        <w:rPr>
          <w:b/>
        </w:rPr>
      </w:pPr>
      <w:r w:rsidRPr="001B4F85">
        <w:rPr>
          <w:b/>
        </w:rPr>
        <w:t>Enable Port 5986</w:t>
      </w:r>
    </w:p>
    <w:p w14:paraId="2BED5FD9" w14:textId="77777777" w:rsidR="00050DBA" w:rsidRPr="00A37CB9" w:rsidRDefault="00050DBA" w:rsidP="00050DBA">
      <w:pPr>
        <w:widowControl/>
        <w:autoSpaceDE/>
        <w:autoSpaceDN/>
        <w:ind w:left="1080"/>
        <w:textAlignment w:val="center"/>
        <w:rPr>
          <w:rFonts w:cs="Calibri"/>
          <w:color w:val="auto"/>
          <w:sz w:val="22"/>
          <w:lang w:bidi="ar-SA"/>
        </w:rPr>
      </w:pPr>
      <w:r w:rsidRPr="00A37CB9">
        <w:rPr>
          <w:rFonts w:cs="Calibri"/>
          <w:color w:val="auto"/>
          <w:sz w:val="22"/>
          <w:lang w:bidi="ar-SA"/>
        </w:rPr>
        <w:t xml:space="preserve">Login to VM-&gt;Open Windows </w:t>
      </w:r>
      <w:proofErr w:type="spellStart"/>
      <w:r w:rsidRPr="00A37CB9">
        <w:rPr>
          <w:rFonts w:cs="Calibri"/>
          <w:color w:val="auto"/>
          <w:sz w:val="22"/>
          <w:lang w:bidi="ar-SA"/>
        </w:rPr>
        <w:t>FireWall</w:t>
      </w:r>
      <w:proofErr w:type="spellEnd"/>
      <w:r w:rsidRPr="00A37CB9">
        <w:rPr>
          <w:rFonts w:cs="Calibri"/>
          <w:color w:val="auto"/>
          <w:sz w:val="22"/>
          <w:lang w:bidi="ar-SA"/>
        </w:rPr>
        <w:t xml:space="preserve"> with Advanced Security</w:t>
      </w:r>
      <w:r>
        <w:rPr>
          <w:rFonts w:cs="Calibri"/>
          <w:color w:val="auto"/>
          <w:sz w:val="22"/>
          <w:lang w:bidi="ar-SA"/>
        </w:rPr>
        <w:t>-&gt;</w:t>
      </w:r>
    </w:p>
    <w:p w14:paraId="4C82D3F5" w14:textId="15639D77" w:rsidR="00050DBA" w:rsidRPr="00A37CB9" w:rsidRDefault="00050DBA" w:rsidP="00050DBA">
      <w:pPr>
        <w:widowControl/>
        <w:autoSpaceDE/>
        <w:autoSpaceDN/>
        <w:ind w:left="1080"/>
        <w:textAlignment w:val="center"/>
        <w:rPr>
          <w:rFonts w:cs="Calibri"/>
          <w:color w:val="auto"/>
          <w:sz w:val="22"/>
          <w:lang w:bidi="ar-SA"/>
        </w:rPr>
      </w:pPr>
      <w:r w:rsidRPr="00A37CB9">
        <w:rPr>
          <w:rFonts w:cs="Calibri"/>
          <w:color w:val="auto"/>
          <w:sz w:val="22"/>
          <w:lang w:bidi="ar-SA"/>
        </w:rPr>
        <w:t xml:space="preserve">Verify Port 5986 is allowed or not in Inbound Rule, </w:t>
      </w:r>
      <w:r w:rsidR="4153B578" w:rsidRPr="4D825899">
        <w:rPr>
          <w:rFonts w:cs="Calibri"/>
          <w:color w:val="auto"/>
          <w:sz w:val="22"/>
          <w:lang w:bidi="ar-SA"/>
        </w:rPr>
        <w:t>if</w:t>
      </w:r>
      <w:r w:rsidRPr="00A37CB9">
        <w:rPr>
          <w:rFonts w:cs="Calibri"/>
          <w:color w:val="auto"/>
          <w:sz w:val="22"/>
          <w:lang w:bidi="ar-SA"/>
        </w:rPr>
        <w:t xml:space="preserve"> not allowed and Rule exist then enable it.</w:t>
      </w:r>
    </w:p>
    <w:p w14:paraId="520A4CD2" w14:textId="77777777" w:rsidR="00050DBA" w:rsidRPr="00A37CB9" w:rsidRDefault="00050DBA" w:rsidP="00050DBA">
      <w:pPr>
        <w:widowControl/>
        <w:autoSpaceDE/>
        <w:autoSpaceDN/>
        <w:ind w:left="1080"/>
        <w:textAlignment w:val="center"/>
        <w:rPr>
          <w:rFonts w:cs="Calibri"/>
          <w:color w:val="auto"/>
          <w:sz w:val="22"/>
          <w:lang w:bidi="ar-SA"/>
        </w:rPr>
      </w:pPr>
      <w:r w:rsidRPr="00A37CB9">
        <w:rPr>
          <w:rFonts w:cs="Calibri"/>
          <w:color w:val="auto"/>
          <w:sz w:val="22"/>
          <w:lang w:bidi="ar-SA"/>
        </w:rPr>
        <w:t>If Rule is not existed create a new inbound Rule</w:t>
      </w:r>
    </w:p>
    <w:p w14:paraId="703206ED" w14:textId="77777777" w:rsidR="00050DBA" w:rsidRPr="00A37CB9" w:rsidRDefault="00050DBA" w:rsidP="00050DBA">
      <w:pPr>
        <w:widowControl/>
        <w:autoSpaceDE/>
        <w:autoSpaceDN/>
        <w:ind w:left="1080"/>
        <w:rPr>
          <w:rFonts w:cs="Calibri"/>
          <w:color w:val="534F4B"/>
          <w:lang w:bidi="ar-SA"/>
        </w:rPr>
      </w:pPr>
      <w:r w:rsidRPr="2BE6BD35">
        <w:rPr>
          <w:rFonts w:cs="Calibri"/>
          <w:lang w:bidi="ar-SA"/>
        </w:rPr>
        <w:t> </w:t>
      </w:r>
    </w:p>
    <w:p w14:paraId="4A40AEDA" w14:textId="77777777" w:rsidR="00050DBA" w:rsidRPr="007C003C" w:rsidRDefault="00050DBA" w:rsidP="003312D6">
      <w:pPr>
        <w:pStyle w:val="ListParagraph"/>
        <w:widowControl/>
        <w:numPr>
          <w:ilvl w:val="0"/>
          <w:numId w:val="29"/>
        </w:numPr>
        <w:autoSpaceDE/>
        <w:autoSpaceDN/>
        <w:rPr>
          <w:rFonts w:cs="Calibri"/>
          <w:color w:val="534F4B"/>
          <w:lang w:bidi="ar-SA"/>
        </w:rPr>
      </w:pPr>
      <w:r w:rsidRPr="2BE6BD35">
        <w:rPr>
          <w:rFonts w:cs="Calibri"/>
          <w:lang w:bidi="ar-SA"/>
        </w:rPr>
        <w:t>Open “Windows Defender Firewall” and click on “Advance settings” and click on “Inbound Rules” and create new inbound rule.</w:t>
      </w:r>
    </w:p>
    <w:p w14:paraId="2E80CBAB" w14:textId="77777777" w:rsidR="00050DBA" w:rsidRPr="00A37CB9" w:rsidRDefault="00050DBA" w:rsidP="00050DBA">
      <w:pPr>
        <w:widowControl/>
        <w:autoSpaceDE/>
        <w:autoSpaceDN/>
        <w:ind w:left="1080"/>
        <w:rPr>
          <w:rFonts w:cs="Calibri"/>
          <w:color w:val="534F4B"/>
          <w:lang w:bidi="ar-SA"/>
        </w:rPr>
      </w:pPr>
      <w:r w:rsidRPr="2BE6BD35">
        <w:rPr>
          <w:rFonts w:cs="Calibri"/>
          <w:lang w:bidi="ar-SA"/>
        </w:rPr>
        <w:t xml:space="preserve"> </w:t>
      </w:r>
    </w:p>
    <w:p w14:paraId="1E123D3C" w14:textId="77777777" w:rsidR="00050DBA" w:rsidRPr="00A37CB9" w:rsidRDefault="00050DBA" w:rsidP="00050DBA">
      <w:pPr>
        <w:widowControl/>
        <w:autoSpaceDE/>
        <w:autoSpaceDN/>
        <w:ind w:left="1440"/>
        <w:rPr>
          <w:rFonts w:cs="Calibri"/>
          <w:color w:val="auto"/>
          <w:sz w:val="22"/>
          <w:lang w:bidi="ar-SA"/>
        </w:rPr>
      </w:pPr>
      <w:r>
        <w:rPr>
          <w:noProof/>
        </w:rPr>
        <w:drawing>
          <wp:inline distT="0" distB="0" distL="0" distR="0" wp14:anchorId="5FFA9AB9" wp14:editId="2C0E8486">
            <wp:extent cx="4572000" cy="1905000"/>
            <wp:effectExtent l="0" t="0" r="0" b="0"/>
            <wp:docPr id="858283247" name="Picture 858283247" descr="A picture containing text, screenshot, software,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7206958"/>
                    <pic:cNvPicPr/>
                  </pic:nvPicPr>
                  <pic:blipFill>
                    <a:blip r:embed="rId81">
                      <a:extLst>
                        <a:ext uri="{28A0092B-C50C-407E-A947-70E740481C1C}">
                          <a14:useLocalDpi xmlns:a14="http://schemas.microsoft.com/office/drawing/2010/main" val="0"/>
                        </a:ext>
                      </a:extLst>
                    </a:blip>
                    <a:stretch>
                      <a:fillRect/>
                    </a:stretch>
                  </pic:blipFill>
                  <pic:spPr>
                    <a:xfrm>
                      <a:off x="0" y="0"/>
                      <a:ext cx="4572000" cy="1905000"/>
                    </a:xfrm>
                    <a:prstGeom prst="rect">
                      <a:avLst/>
                    </a:prstGeom>
                  </pic:spPr>
                </pic:pic>
              </a:graphicData>
            </a:graphic>
          </wp:inline>
        </w:drawing>
      </w:r>
    </w:p>
    <w:p w14:paraId="3CC3DFAB" w14:textId="77777777" w:rsidR="00050DBA" w:rsidRPr="00A37CB9" w:rsidRDefault="00050DBA" w:rsidP="00050DBA">
      <w:pPr>
        <w:widowControl/>
        <w:autoSpaceDE/>
        <w:autoSpaceDN/>
        <w:ind w:left="1080"/>
        <w:rPr>
          <w:rFonts w:cs="Calibri"/>
          <w:color w:val="534F4B"/>
          <w:lang w:bidi="ar-SA"/>
        </w:rPr>
      </w:pPr>
      <w:r w:rsidRPr="2BE6BD35">
        <w:rPr>
          <w:rFonts w:cs="Calibri"/>
          <w:lang w:bidi="ar-SA"/>
        </w:rPr>
        <w:t> </w:t>
      </w:r>
    </w:p>
    <w:p w14:paraId="416877CA" w14:textId="77777777" w:rsidR="00050DBA" w:rsidRPr="007C003C" w:rsidRDefault="00050DBA" w:rsidP="003312D6">
      <w:pPr>
        <w:pStyle w:val="ListParagraph"/>
        <w:widowControl/>
        <w:numPr>
          <w:ilvl w:val="0"/>
          <w:numId w:val="29"/>
        </w:numPr>
        <w:autoSpaceDE/>
        <w:autoSpaceDN/>
        <w:rPr>
          <w:rFonts w:cs="Calibri"/>
          <w:color w:val="534F4B"/>
          <w:lang w:bidi="ar-SA"/>
        </w:rPr>
      </w:pPr>
      <w:r w:rsidRPr="2BE6BD35">
        <w:rPr>
          <w:rFonts w:cs="Calibri"/>
          <w:lang w:bidi="ar-SA"/>
        </w:rPr>
        <w:t>Enable Inbound 5986 port as below -</w:t>
      </w:r>
    </w:p>
    <w:p w14:paraId="5FC863F6" w14:textId="77777777" w:rsidR="00050DBA" w:rsidRPr="00A37CB9" w:rsidRDefault="00050DBA" w:rsidP="00050DBA">
      <w:pPr>
        <w:widowControl/>
        <w:autoSpaceDE/>
        <w:autoSpaceDN/>
        <w:ind w:left="1080"/>
        <w:rPr>
          <w:rFonts w:cs="Calibri"/>
          <w:color w:val="auto"/>
          <w:sz w:val="22"/>
          <w:lang w:bidi="ar-SA"/>
        </w:rPr>
      </w:pPr>
      <w:r>
        <w:rPr>
          <w:noProof/>
        </w:rPr>
        <w:drawing>
          <wp:inline distT="0" distB="0" distL="0" distR="0" wp14:anchorId="43FECFF0" wp14:editId="217BFA10">
            <wp:extent cx="4572000" cy="2432050"/>
            <wp:effectExtent l="0" t="0" r="0" b="6350"/>
            <wp:docPr id="202307375" name="Picture 20230737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5186398"/>
                    <pic:cNvPicPr/>
                  </pic:nvPicPr>
                  <pic:blipFill>
                    <a:blip r:embed="rId82">
                      <a:extLst>
                        <a:ext uri="{28A0092B-C50C-407E-A947-70E740481C1C}">
                          <a14:useLocalDpi xmlns:a14="http://schemas.microsoft.com/office/drawing/2010/main" val="0"/>
                        </a:ext>
                      </a:extLst>
                    </a:blip>
                    <a:stretch>
                      <a:fillRect/>
                    </a:stretch>
                  </pic:blipFill>
                  <pic:spPr>
                    <a:xfrm>
                      <a:off x="0" y="0"/>
                      <a:ext cx="4572000" cy="2432050"/>
                    </a:xfrm>
                    <a:prstGeom prst="rect">
                      <a:avLst/>
                    </a:prstGeom>
                  </pic:spPr>
                </pic:pic>
              </a:graphicData>
            </a:graphic>
          </wp:inline>
        </w:drawing>
      </w:r>
    </w:p>
    <w:p w14:paraId="25AFBD92" w14:textId="77777777" w:rsidR="00050DBA" w:rsidRPr="00A37CB9" w:rsidRDefault="00050DBA" w:rsidP="00050DBA">
      <w:pPr>
        <w:widowControl/>
        <w:autoSpaceDE/>
        <w:autoSpaceDN/>
        <w:ind w:left="1080"/>
        <w:rPr>
          <w:rFonts w:cs="Calibri"/>
          <w:color w:val="534F4B"/>
          <w:lang w:bidi="ar-SA"/>
        </w:rPr>
      </w:pPr>
      <w:r w:rsidRPr="2BE6BD35">
        <w:rPr>
          <w:rFonts w:cs="Calibri"/>
          <w:lang w:bidi="ar-SA"/>
        </w:rPr>
        <w:t>Step 3:</w:t>
      </w:r>
    </w:p>
    <w:p w14:paraId="62083E6A" w14:textId="77777777" w:rsidR="00050DBA" w:rsidRPr="00A37CB9" w:rsidRDefault="00050DBA" w:rsidP="00050DBA">
      <w:pPr>
        <w:widowControl/>
        <w:autoSpaceDE/>
        <w:autoSpaceDN/>
        <w:ind w:left="1080"/>
        <w:rPr>
          <w:rFonts w:cs="Calibri"/>
          <w:color w:val="534F4B"/>
          <w:lang w:bidi="ar-SA"/>
        </w:rPr>
      </w:pPr>
      <w:r w:rsidRPr="2BE6BD35">
        <w:rPr>
          <w:rFonts w:cs="Calibri"/>
          <w:lang w:bidi="ar-SA"/>
        </w:rPr>
        <w:t xml:space="preserve"> </w:t>
      </w:r>
    </w:p>
    <w:p w14:paraId="714F4112" w14:textId="77777777" w:rsidR="00050DBA" w:rsidRPr="00A37CB9" w:rsidRDefault="00050DBA" w:rsidP="00050DBA">
      <w:pPr>
        <w:widowControl/>
        <w:autoSpaceDE/>
        <w:autoSpaceDN/>
        <w:ind w:left="1080"/>
        <w:rPr>
          <w:rFonts w:cs="Calibri"/>
          <w:color w:val="auto"/>
          <w:sz w:val="22"/>
          <w:lang w:bidi="ar-SA"/>
        </w:rPr>
      </w:pPr>
      <w:r>
        <w:rPr>
          <w:noProof/>
        </w:rPr>
        <w:lastRenderedPageBreak/>
        <w:drawing>
          <wp:inline distT="0" distB="0" distL="0" distR="0" wp14:anchorId="2C35036B" wp14:editId="08D0DDEA">
            <wp:extent cx="4498759" cy="3346450"/>
            <wp:effectExtent l="0" t="0" r="0" b="6350"/>
            <wp:docPr id="180220197" name="Picture 18022019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0220643"/>
                    <pic:cNvPicPr/>
                  </pic:nvPicPr>
                  <pic:blipFill>
                    <a:blip r:embed="rId83">
                      <a:extLst>
                        <a:ext uri="{28A0092B-C50C-407E-A947-70E740481C1C}">
                          <a14:useLocalDpi xmlns:a14="http://schemas.microsoft.com/office/drawing/2010/main" val="0"/>
                        </a:ext>
                      </a:extLst>
                    </a:blip>
                    <a:stretch>
                      <a:fillRect/>
                    </a:stretch>
                  </pic:blipFill>
                  <pic:spPr>
                    <a:xfrm>
                      <a:off x="0" y="0"/>
                      <a:ext cx="4498759" cy="3346450"/>
                    </a:xfrm>
                    <a:prstGeom prst="rect">
                      <a:avLst/>
                    </a:prstGeom>
                  </pic:spPr>
                </pic:pic>
              </a:graphicData>
            </a:graphic>
          </wp:inline>
        </w:drawing>
      </w:r>
    </w:p>
    <w:p w14:paraId="08804435" w14:textId="77777777" w:rsidR="00050DBA" w:rsidRPr="00A37CB9" w:rsidRDefault="00050DBA" w:rsidP="00050DBA">
      <w:pPr>
        <w:widowControl/>
        <w:autoSpaceDE/>
        <w:autoSpaceDN/>
        <w:ind w:left="1080"/>
        <w:rPr>
          <w:rFonts w:cs="Calibri"/>
          <w:color w:val="534F4B"/>
          <w:lang w:bidi="ar-SA"/>
        </w:rPr>
      </w:pPr>
      <w:r w:rsidRPr="2BE6BD35">
        <w:rPr>
          <w:rFonts w:cs="Calibri"/>
          <w:lang w:bidi="ar-SA"/>
        </w:rPr>
        <w:t> </w:t>
      </w:r>
    </w:p>
    <w:p w14:paraId="3BC551B0" w14:textId="77777777" w:rsidR="00050DBA" w:rsidRPr="00A37CB9" w:rsidRDefault="00050DBA" w:rsidP="00050DBA">
      <w:pPr>
        <w:widowControl/>
        <w:autoSpaceDE/>
        <w:autoSpaceDN/>
        <w:ind w:left="1080"/>
        <w:rPr>
          <w:rFonts w:cs="Calibri"/>
          <w:color w:val="534F4B"/>
          <w:lang w:bidi="ar-SA"/>
        </w:rPr>
      </w:pPr>
      <w:r w:rsidRPr="2BE6BD35">
        <w:rPr>
          <w:rFonts w:cs="Calibri"/>
          <w:lang w:bidi="ar-SA"/>
        </w:rPr>
        <w:t>Step 4:</w:t>
      </w:r>
    </w:p>
    <w:p w14:paraId="1BDB9BC4" w14:textId="77777777" w:rsidR="00050DBA" w:rsidRPr="00A37CB9" w:rsidRDefault="00050DBA" w:rsidP="00050DBA">
      <w:pPr>
        <w:widowControl/>
        <w:autoSpaceDE/>
        <w:autoSpaceDN/>
        <w:ind w:left="1080"/>
        <w:rPr>
          <w:rFonts w:cs="Calibri"/>
          <w:color w:val="534F4B"/>
          <w:lang w:bidi="ar-SA"/>
        </w:rPr>
      </w:pPr>
      <w:r w:rsidRPr="2BE6BD35">
        <w:rPr>
          <w:rFonts w:cs="Calibri"/>
          <w:lang w:bidi="ar-SA"/>
        </w:rPr>
        <w:t xml:space="preserve"> </w:t>
      </w:r>
    </w:p>
    <w:p w14:paraId="52F364FA" w14:textId="77777777" w:rsidR="00050DBA" w:rsidRPr="00A37CB9" w:rsidRDefault="00050DBA" w:rsidP="00050DBA">
      <w:pPr>
        <w:widowControl/>
        <w:autoSpaceDE/>
        <w:autoSpaceDN/>
        <w:ind w:left="1080"/>
        <w:rPr>
          <w:rFonts w:cs="Calibri"/>
          <w:color w:val="auto"/>
          <w:sz w:val="22"/>
          <w:lang w:bidi="ar-SA"/>
        </w:rPr>
      </w:pPr>
      <w:r>
        <w:rPr>
          <w:noProof/>
        </w:rPr>
        <w:drawing>
          <wp:inline distT="0" distB="0" distL="0" distR="0" wp14:anchorId="4FDE1CC5" wp14:editId="73AC9E3C">
            <wp:extent cx="3835400" cy="2327875"/>
            <wp:effectExtent l="0" t="0" r="0" b="0"/>
            <wp:docPr id="1255577622" name="Picture 125557762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992251"/>
                    <pic:cNvPicPr/>
                  </pic:nvPicPr>
                  <pic:blipFill>
                    <a:blip r:embed="rId84" cstate="print">
                      <a:extLst>
                        <a:ext uri="{28A0092B-C50C-407E-A947-70E740481C1C}">
                          <a14:useLocalDpi xmlns:a14="http://schemas.microsoft.com/office/drawing/2010/main" val="0"/>
                        </a:ext>
                      </a:extLst>
                    </a:blip>
                    <a:stretch>
                      <a:fillRect/>
                    </a:stretch>
                  </pic:blipFill>
                  <pic:spPr>
                    <a:xfrm>
                      <a:off x="0" y="0"/>
                      <a:ext cx="3835400" cy="2327875"/>
                    </a:xfrm>
                    <a:prstGeom prst="rect">
                      <a:avLst/>
                    </a:prstGeom>
                  </pic:spPr>
                </pic:pic>
              </a:graphicData>
            </a:graphic>
          </wp:inline>
        </w:drawing>
      </w:r>
    </w:p>
    <w:p w14:paraId="5E759C31" w14:textId="77777777" w:rsidR="00050DBA" w:rsidRPr="00A37CB9" w:rsidRDefault="00050DBA" w:rsidP="00050DBA">
      <w:pPr>
        <w:widowControl/>
        <w:autoSpaceDE/>
        <w:autoSpaceDN/>
        <w:ind w:left="1080"/>
        <w:rPr>
          <w:rFonts w:cs="Calibri"/>
          <w:color w:val="534F4B"/>
          <w:lang w:bidi="ar-SA"/>
        </w:rPr>
      </w:pPr>
      <w:r w:rsidRPr="2BE6BD35">
        <w:rPr>
          <w:rFonts w:cs="Calibri"/>
          <w:lang w:bidi="ar-SA"/>
        </w:rPr>
        <w:t> </w:t>
      </w:r>
    </w:p>
    <w:p w14:paraId="60F5E7AE" w14:textId="77777777" w:rsidR="00050DBA" w:rsidRPr="00A37CB9" w:rsidRDefault="00050DBA" w:rsidP="00050DBA">
      <w:pPr>
        <w:widowControl/>
        <w:autoSpaceDE/>
        <w:autoSpaceDN/>
        <w:ind w:left="1080"/>
        <w:rPr>
          <w:rFonts w:cs="Calibri"/>
          <w:color w:val="534F4B"/>
          <w:lang w:bidi="ar-SA"/>
        </w:rPr>
      </w:pPr>
      <w:r w:rsidRPr="2BE6BD35">
        <w:rPr>
          <w:rFonts w:cs="Calibri"/>
          <w:lang w:bidi="ar-SA"/>
        </w:rPr>
        <w:t xml:space="preserve">Step 5: </w:t>
      </w:r>
    </w:p>
    <w:p w14:paraId="54C5DCEB" w14:textId="77777777" w:rsidR="00050DBA" w:rsidRPr="00A37CB9" w:rsidRDefault="00050DBA" w:rsidP="00050DBA">
      <w:pPr>
        <w:widowControl/>
        <w:autoSpaceDE/>
        <w:autoSpaceDN/>
        <w:ind w:left="1080"/>
        <w:rPr>
          <w:rFonts w:cs="Calibri"/>
          <w:color w:val="auto"/>
          <w:sz w:val="22"/>
          <w:lang w:bidi="ar-SA"/>
        </w:rPr>
      </w:pPr>
      <w:r>
        <w:rPr>
          <w:noProof/>
        </w:rPr>
        <w:lastRenderedPageBreak/>
        <w:drawing>
          <wp:inline distT="0" distB="0" distL="0" distR="0" wp14:anchorId="56C210ED" wp14:editId="7865C7BD">
            <wp:extent cx="3911600" cy="2395855"/>
            <wp:effectExtent l="0" t="0" r="0" b="4445"/>
            <wp:docPr id="1129435167" name="Picture 112943516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443501"/>
                    <pic:cNvPicPr/>
                  </pic:nvPicPr>
                  <pic:blipFill>
                    <a:blip r:embed="rId85" cstate="print">
                      <a:extLst>
                        <a:ext uri="{28A0092B-C50C-407E-A947-70E740481C1C}">
                          <a14:useLocalDpi xmlns:a14="http://schemas.microsoft.com/office/drawing/2010/main" val="0"/>
                        </a:ext>
                      </a:extLst>
                    </a:blip>
                    <a:stretch>
                      <a:fillRect/>
                    </a:stretch>
                  </pic:blipFill>
                  <pic:spPr>
                    <a:xfrm>
                      <a:off x="0" y="0"/>
                      <a:ext cx="3911600" cy="2395855"/>
                    </a:xfrm>
                    <a:prstGeom prst="rect">
                      <a:avLst/>
                    </a:prstGeom>
                  </pic:spPr>
                </pic:pic>
              </a:graphicData>
            </a:graphic>
          </wp:inline>
        </w:drawing>
      </w:r>
    </w:p>
    <w:p w14:paraId="45B913FD" w14:textId="77777777" w:rsidR="00050DBA" w:rsidRPr="00A37CB9" w:rsidRDefault="00050DBA" w:rsidP="00050DBA">
      <w:pPr>
        <w:widowControl/>
        <w:autoSpaceDE/>
        <w:autoSpaceDN/>
        <w:ind w:left="1080"/>
        <w:rPr>
          <w:rFonts w:cs="Calibri"/>
          <w:color w:val="534F4B"/>
          <w:lang w:bidi="ar-SA"/>
        </w:rPr>
      </w:pPr>
      <w:r w:rsidRPr="2BE6BD35">
        <w:rPr>
          <w:rFonts w:cs="Calibri"/>
          <w:lang w:bidi="ar-SA"/>
        </w:rPr>
        <w:t>Step 6:</w:t>
      </w:r>
    </w:p>
    <w:p w14:paraId="6840AAF9" w14:textId="77777777" w:rsidR="00050DBA" w:rsidRPr="00A37CB9" w:rsidRDefault="00050DBA" w:rsidP="00050DBA">
      <w:pPr>
        <w:widowControl/>
        <w:autoSpaceDE/>
        <w:autoSpaceDN/>
        <w:ind w:left="1080"/>
        <w:rPr>
          <w:rFonts w:cs="Calibri"/>
          <w:color w:val="534F4B"/>
          <w:lang w:bidi="ar-SA"/>
        </w:rPr>
      </w:pPr>
      <w:r w:rsidRPr="2BE6BD35">
        <w:rPr>
          <w:rFonts w:cs="Calibri"/>
          <w:lang w:bidi="ar-SA"/>
        </w:rPr>
        <w:t xml:space="preserve"> </w:t>
      </w:r>
    </w:p>
    <w:p w14:paraId="13EBF909" w14:textId="77777777" w:rsidR="00050DBA" w:rsidRPr="00A37CB9" w:rsidRDefault="00050DBA" w:rsidP="00050DBA">
      <w:pPr>
        <w:widowControl/>
        <w:autoSpaceDE/>
        <w:autoSpaceDN/>
        <w:ind w:left="1080"/>
        <w:rPr>
          <w:rFonts w:cs="Calibri"/>
          <w:color w:val="auto"/>
          <w:sz w:val="22"/>
          <w:lang w:bidi="ar-SA"/>
        </w:rPr>
      </w:pPr>
      <w:r>
        <w:rPr>
          <w:noProof/>
        </w:rPr>
        <w:drawing>
          <wp:inline distT="0" distB="0" distL="0" distR="0" wp14:anchorId="01B5D436" wp14:editId="379AD1CB">
            <wp:extent cx="3531171" cy="2686050"/>
            <wp:effectExtent l="0" t="0" r="0" b="0"/>
            <wp:docPr id="610718353" name="Picture 61071835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7030236"/>
                    <pic:cNvPicPr/>
                  </pic:nvPicPr>
                  <pic:blipFill>
                    <a:blip r:embed="rId86" cstate="print">
                      <a:extLst>
                        <a:ext uri="{28A0092B-C50C-407E-A947-70E740481C1C}">
                          <a14:useLocalDpi xmlns:a14="http://schemas.microsoft.com/office/drawing/2010/main" val="0"/>
                        </a:ext>
                      </a:extLst>
                    </a:blip>
                    <a:stretch>
                      <a:fillRect/>
                    </a:stretch>
                  </pic:blipFill>
                  <pic:spPr>
                    <a:xfrm>
                      <a:off x="0" y="0"/>
                      <a:ext cx="3531171" cy="2686050"/>
                    </a:xfrm>
                    <a:prstGeom prst="rect">
                      <a:avLst/>
                    </a:prstGeom>
                  </pic:spPr>
                </pic:pic>
              </a:graphicData>
            </a:graphic>
          </wp:inline>
        </w:drawing>
      </w:r>
    </w:p>
    <w:p w14:paraId="5EBD9B4B" w14:textId="77777777" w:rsidR="00050DBA" w:rsidRPr="00A37CB9" w:rsidRDefault="00050DBA" w:rsidP="00050DBA">
      <w:pPr>
        <w:widowControl/>
        <w:autoSpaceDE/>
        <w:autoSpaceDN/>
        <w:ind w:left="1080"/>
        <w:rPr>
          <w:rFonts w:cs="Calibri"/>
          <w:color w:val="534F4B"/>
          <w:lang w:bidi="ar-SA"/>
        </w:rPr>
      </w:pPr>
      <w:r w:rsidRPr="2BE6BD35">
        <w:rPr>
          <w:rFonts w:cs="Calibri"/>
          <w:lang w:bidi="ar-SA"/>
        </w:rPr>
        <w:t> </w:t>
      </w:r>
    </w:p>
    <w:p w14:paraId="2AFB81F6" w14:textId="77777777" w:rsidR="00050DBA" w:rsidRDefault="00050DBA" w:rsidP="00050DBA">
      <w:pPr>
        <w:pStyle w:val="ListParagraph"/>
        <w:ind w:left="1080"/>
      </w:pPr>
    </w:p>
    <w:p w14:paraId="0DB57B8F" w14:textId="77777777" w:rsidR="00050DBA" w:rsidRPr="00252157" w:rsidRDefault="00050DBA" w:rsidP="00252FAC">
      <w:pPr>
        <w:pStyle w:val="ListParagraph"/>
        <w:numPr>
          <w:ilvl w:val="0"/>
          <w:numId w:val="48"/>
        </w:numPr>
        <w:rPr>
          <w:b/>
        </w:rPr>
      </w:pPr>
      <w:r w:rsidRPr="00252157">
        <w:rPr>
          <w:b/>
        </w:rPr>
        <w:t>Create</w:t>
      </w:r>
      <w:commentRangeStart w:id="134"/>
      <w:r w:rsidRPr="00252157">
        <w:rPr>
          <w:b/>
        </w:rPr>
        <w:t xml:space="preserve"> Self-signed certificate</w:t>
      </w:r>
      <w:commentRangeEnd w:id="134"/>
      <w:r>
        <w:rPr>
          <w:rStyle w:val="CommentReference"/>
        </w:rPr>
        <w:commentReference w:id="134"/>
      </w:r>
    </w:p>
    <w:p w14:paraId="0651D17A" w14:textId="77777777" w:rsidR="00050DBA" w:rsidRDefault="00050DBA" w:rsidP="003312D6">
      <w:pPr>
        <w:pStyle w:val="ListParagraph"/>
        <w:numPr>
          <w:ilvl w:val="0"/>
          <w:numId w:val="28"/>
        </w:numPr>
      </w:pPr>
      <w:r>
        <w:t>Logon to the Server using RDP.</w:t>
      </w:r>
    </w:p>
    <w:p w14:paraId="0BDDF576" w14:textId="77777777" w:rsidR="00050DBA" w:rsidRDefault="00050DBA" w:rsidP="003312D6">
      <w:pPr>
        <w:pStyle w:val="ListParagraph"/>
        <w:numPr>
          <w:ilvl w:val="0"/>
          <w:numId w:val="28"/>
        </w:numPr>
      </w:pPr>
      <w:r>
        <w:t>Open Windows PowerShell ISE in admin mode and execute the following command and copy the thumbprint.</w:t>
      </w:r>
    </w:p>
    <w:p w14:paraId="5D1E75EC" w14:textId="77777777" w:rsidR="00050DBA" w:rsidRPr="00B83AA4" w:rsidRDefault="00050DBA" w:rsidP="003312D6">
      <w:pPr>
        <w:pStyle w:val="ListParagraph"/>
        <w:numPr>
          <w:ilvl w:val="0"/>
          <w:numId w:val="28"/>
        </w:numPr>
      </w:pPr>
      <w:r w:rsidRPr="00B83AA4">
        <w:t xml:space="preserve">Provide VM DNS name </w:t>
      </w:r>
      <w:r>
        <w:t>and Friendly</w:t>
      </w:r>
      <w:r w:rsidRPr="00B83AA4">
        <w:t xml:space="preserve"> </w:t>
      </w:r>
      <w:r>
        <w:t>Name</w:t>
      </w:r>
      <w:r w:rsidRPr="00B83AA4">
        <w:t xml:space="preserve"> for below yellow highlighted color- and execute it.</w:t>
      </w:r>
    </w:p>
    <w:p w14:paraId="749ED891" w14:textId="77777777" w:rsidR="00050DBA" w:rsidRDefault="00050DBA" w:rsidP="00050DBA">
      <w:pPr>
        <w:pStyle w:val="ListParagraph"/>
        <w:ind w:left="1440"/>
      </w:pPr>
    </w:p>
    <w:tbl>
      <w:tblPr>
        <w:tblStyle w:val="TableGrid"/>
        <w:tblW w:w="0" w:type="auto"/>
        <w:tblInd w:w="1800" w:type="dxa"/>
        <w:tblLook w:val="04A0" w:firstRow="1" w:lastRow="0" w:firstColumn="1" w:lastColumn="0" w:noHBand="0" w:noVBand="1"/>
      </w:tblPr>
      <w:tblGrid>
        <w:gridCol w:w="8108"/>
      </w:tblGrid>
      <w:tr w:rsidR="00050DBA" w14:paraId="22EF54ED" w14:textId="77777777">
        <w:tc>
          <w:tcPr>
            <w:tcW w:w="9926" w:type="dxa"/>
          </w:tcPr>
          <w:p w14:paraId="0CE719DB" w14:textId="77777777" w:rsidR="00050DBA" w:rsidRDefault="00050DBA">
            <w:pPr>
              <w:widowControl/>
              <w:shd w:val="clear" w:color="auto" w:fill="FFFFFF"/>
              <w:adjustRightInd w:val="0"/>
              <w:rPr>
                <w:rFonts w:ascii="Lucida Console" w:eastAsiaTheme="minorHAnsi" w:hAnsi="Lucida Console" w:cs="Lucida Console"/>
                <w:color w:val="8B0000"/>
                <w:sz w:val="18"/>
                <w:szCs w:val="18"/>
                <w:lang w:bidi="ar-SA"/>
              </w:rPr>
            </w:pPr>
            <w:r w:rsidRPr="00B83AA4">
              <w:rPr>
                <w:rFonts w:ascii="Lucida Console" w:eastAsiaTheme="minorHAnsi" w:hAnsi="Lucida Console" w:cs="Lucida Console"/>
                <w:color w:val="0000FF"/>
                <w:sz w:val="18"/>
                <w:szCs w:val="18"/>
                <w:lang w:bidi="ar-SA"/>
              </w:rPr>
              <w:t>New-</w:t>
            </w:r>
            <w:proofErr w:type="spellStart"/>
            <w:r w:rsidRPr="00B83AA4">
              <w:rPr>
                <w:rFonts w:ascii="Lucida Console" w:eastAsiaTheme="minorHAnsi" w:hAnsi="Lucida Console" w:cs="Lucida Console"/>
                <w:color w:val="0000FF"/>
                <w:sz w:val="18"/>
                <w:szCs w:val="18"/>
                <w:lang w:bidi="ar-SA"/>
              </w:rPr>
              <w:t>SelfSignedCertificate</w:t>
            </w:r>
            <w:proofErr w:type="spellEnd"/>
            <w:r w:rsidRPr="00B83AA4">
              <w:rPr>
                <w:rFonts w:ascii="Lucida Console" w:eastAsiaTheme="minorHAnsi" w:hAnsi="Lucida Console" w:cs="Lucida Console"/>
                <w:color w:val="auto"/>
                <w:sz w:val="18"/>
                <w:szCs w:val="18"/>
                <w:lang w:bidi="ar-SA"/>
              </w:rPr>
              <w:t xml:space="preserve"> </w:t>
            </w:r>
            <w:r w:rsidRPr="00B83AA4">
              <w:rPr>
                <w:rFonts w:ascii="Lucida Console" w:eastAsiaTheme="minorHAnsi" w:hAnsi="Lucida Console" w:cs="Lucida Console"/>
                <w:color w:val="000080"/>
                <w:sz w:val="18"/>
                <w:szCs w:val="18"/>
                <w:lang w:bidi="ar-SA"/>
              </w:rPr>
              <w:t>-</w:t>
            </w:r>
            <w:proofErr w:type="spellStart"/>
            <w:r w:rsidRPr="00B83AA4">
              <w:rPr>
                <w:rFonts w:ascii="Lucida Console" w:eastAsiaTheme="minorHAnsi" w:hAnsi="Lucida Console" w:cs="Lucida Console"/>
                <w:color w:val="000080"/>
                <w:sz w:val="18"/>
                <w:szCs w:val="18"/>
                <w:lang w:bidi="ar-SA"/>
              </w:rPr>
              <w:t>DnsName</w:t>
            </w:r>
            <w:proofErr w:type="spellEnd"/>
            <w:r w:rsidRPr="00B83AA4">
              <w:rPr>
                <w:rFonts w:ascii="Lucida Console" w:eastAsiaTheme="minorHAnsi" w:hAnsi="Lucida Console" w:cs="Lucida Console"/>
                <w:color w:val="auto"/>
                <w:sz w:val="18"/>
                <w:szCs w:val="18"/>
                <w:lang w:bidi="ar-SA"/>
              </w:rPr>
              <w:t xml:space="preserve"> </w:t>
            </w:r>
            <w:r w:rsidRPr="00B83AA4">
              <w:rPr>
                <w:rFonts w:ascii="Lucida Console" w:eastAsiaTheme="minorHAnsi" w:hAnsi="Lucida Console" w:cs="Lucida Console"/>
                <w:color w:val="8B0000"/>
                <w:sz w:val="18"/>
                <w:szCs w:val="18"/>
                <w:lang w:bidi="ar-SA"/>
              </w:rPr>
              <w:t>'&lt;</w:t>
            </w:r>
            <w:r w:rsidRPr="00B83AA4">
              <w:rPr>
                <w:rFonts w:ascii="Lucida Console" w:eastAsiaTheme="minorHAnsi" w:hAnsi="Lucida Console" w:cs="Lucida Console"/>
                <w:color w:val="8B0000"/>
                <w:sz w:val="18"/>
                <w:szCs w:val="18"/>
                <w:highlight w:val="yellow"/>
                <w:lang w:bidi="ar-SA"/>
              </w:rPr>
              <w:t>vmdatamartdev.hpefs-odessa.com</w:t>
            </w:r>
            <w:r w:rsidRPr="00B83AA4">
              <w:rPr>
                <w:rFonts w:ascii="Lucida Console" w:eastAsiaTheme="minorHAnsi" w:hAnsi="Lucida Console" w:cs="Lucida Console"/>
                <w:color w:val="8B0000"/>
                <w:sz w:val="18"/>
                <w:szCs w:val="18"/>
                <w:lang w:bidi="ar-SA"/>
              </w:rPr>
              <w:t>&gt;'</w:t>
            </w:r>
            <w:r w:rsidRPr="00B83AA4">
              <w:rPr>
                <w:rFonts w:ascii="Lucida Console" w:eastAsiaTheme="minorHAnsi" w:hAnsi="Lucida Console" w:cs="Lucida Console"/>
                <w:color w:val="auto"/>
                <w:sz w:val="18"/>
                <w:szCs w:val="18"/>
                <w:lang w:bidi="ar-SA"/>
              </w:rPr>
              <w:t xml:space="preserve"> </w:t>
            </w:r>
            <w:r w:rsidRPr="00B83AA4">
              <w:rPr>
                <w:rFonts w:ascii="Lucida Console" w:eastAsiaTheme="minorHAnsi" w:hAnsi="Lucida Console" w:cs="Lucida Console"/>
                <w:color w:val="000080"/>
                <w:sz w:val="18"/>
                <w:szCs w:val="18"/>
                <w:lang w:bidi="ar-SA"/>
              </w:rPr>
              <w:t>-</w:t>
            </w:r>
            <w:proofErr w:type="spellStart"/>
            <w:r w:rsidRPr="00B83AA4">
              <w:rPr>
                <w:rFonts w:ascii="Lucida Console" w:eastAsiaTheme="minorHAnsi" w:hAnsi="Lucida Console" w:cs="Lucida Console"/>
                <w:color w:val="000080"/>
                <w:sz w:val="18"/>
                <w:szCs w:val="18"/>
                <w:lang w:bidi="ar-SA"/>
              </w:rPr>
              <w:t>CertStoreLocation</w:t>
            </w:r>
            <w:proofErr w:type="spellEnd"/>
            <w:r w:rsidRPr="00B83AA4">
              <w:rPr>
                <w:rFonts w:ascii="Lucida Console" w:eastAsiaTheme="minorHAnsi" w:hAnsi="Lucida Console" w:cs="Lucida Console"/>
                <w:color w:val="auto"/>
                <w:sz w:val="18"/>
                <w:szCs w:val="18"/>
                <w:lang w:bidi="ar-SA"/>
              </w:rPr>
              <w:t xml:space="preserve"> </w:t>
            </w:r>
            <w:r w:rsidRPr="00B83AA4">
              <w:rPr>
                <w:rFonts w:ascii="Lucida Console" w:eastAsiaTheme="minorHAnsi" w:hAnsi="Lucida Console" w:cs="Lucida Console"/>
                <w:color w:val="8A2BE2"/>
                <w:sz w:val="18"/>
                <w:szCs w:val="18"/>
                <w:lang w:bidi="ar-SA"/>
              </w:rPr>
              <w:t>Cert:\</w:t>
            </w:r>
            <w:proofErr w:type="spellStart"/>
            <w:r w:rsidRPr="00B83AA4">
              <w:rPr>
                <w:rFonts w:ascii="Lucida Console" w:eastAsiaTheme="minorHAnsi" w:hAnsi="Lucida Console" w:cs="Lucida Console"/>
                <w:color w:val="8A2BE2"/>
                <w:sz w:val="18"/>
                <w:szCs w:val="18"/>
                <w:lang w:bidi="ar-SA"/>
              </w:rPr>
              <w:t>LocalMachine</w:t>
            </w:r>
            <w:proofErr w:type="spellEnd"/>
            <w:r w:rsidRPr="00B83AA4">
              <w:rPr>
                <w:rFonts w:ascii="Lucida Console" w:eastAsiaTheme="minorHAnsi" w:hAnsi="Lucida Console" w:cs="Lucida Console"/>
                <w:color w:val="8A2BE2"/>
                <w:sz w:val="18"/>
                <w:szCs w:val="18"/>
                <w:lang w:bidi="ar-SA"/>
              </w:rPr>
              <w:t>\My</w:t>
            </w:r>
            <w:r w:rsidRPr="00B83AA4">
              <w:rPr>
                <w:rFonts w:ascii="Lucida Console" w:eastAsiaTheme="minorHAnsi" w:hAnsi="Lucida Console" w:cs="Lucida Console"/>
                <w:color w:val="auto"/>
                <w:sz w:val="18"/>
                <w:szCs w:val="18"/>
                <w:lang w:bidi="ar-SA"/>
              </w:rPr>
              <w:t xml:space="preserve"> </w:t>
            </w:r>
            <w:r w:rsidRPr="00B83AA4">
              <w:rPr>
                <w:rFonts w:ascii="Lucida Console" w:eastAsiaTheme="minorHAnsi" w:hAnsi="Lucida Console" w:cs="Lucida Console"/>
                <w:color w:val="000080"/>
                <w:sz w:val="18"/>
                <w:szCs w:val="18"/>
                <w:lang w:bidi="ar-SA"/>
              </w:rPr>
              <w:t>-</w:t>
            </w:r>
            <w:proofErr w:type="spellStart"/>
            <w:r w:rsidRPr="00B83AA4">
              <w:rPr>
                <w:rFonts w:ascii="Lucida Console" w:eastAsiaTheme="minorHAnsi" w:hAnsi="Lucida Console" w:cs="Lucida Console"/>
                <w:color w:val="000080"/>
                <w:sz w:val="18"/>
                <w:szCs w:val="18"/>
                <w:lang w:bidi="ar-SA"/>
              </w:rPr>
              <w:t>FriendlyName</w:t>
            </w:r>
            <w:proofErr w:type="spellEnd"/>
            <w:r w:rsidRPr="00B83AA4">
              <w:rPr>
                <w:rFonts w:ascii="Lucida Console" w:eastAsiaTheme="minorHAnsi" w:hAnsi="Lucida Console" w:cs="Lucida Console"/>
                <w:color w:val="auto"/>
                <w:sz w:val="18"/>
                <w:szCs w:val="18"/>
                <w:lang w:bidi="ar-SA"/>
              </w:rPr>
              <w:t xml:space="preserve"> </w:t>
            </w:r>
            <w:r w:rsidRPr="00B83AA4">
              <w:rPr>
                <w:rFonts w:ascii="Lucida Console" w:eastAsiaTheme="minorHAnsi" w:hAnsi="Lucida Console" w:cs="Lucida Console"/>
                <w:color w:val="8B0000"/>
                <w:sz w:val="18"/>
                <w:szCs w:val="18"/>
                <w:lang w:bidi="ar-SA"/>
              </w:rPr>
              <w:t>'</w:t>
            </w:r>
            <w:proofErr w:type="spellStart"/>
            <w:r w:rsidRPr="00B83AA4">
              <w:rPr>
                <w:rFonts w:ascii="Lucida Console" w:eastAsiaTheme="minorHAnsi" w:hAnsi="Lucida Console" w:cs="Lucida Console"/>
                <w:color w:val="8B0000"/>
                <w:sz w:val="18"/>
                <w:szCs w:val="18"/>
                <w:highlight w:val="yellow"/>
                <w:lang w:bidi="ar-SA"/>
              </w:rPr>
              <w:t>vmdatamartdev</w:t>
            </w:r>
            <w:proofErr w:type="spellEnd"/>
            <w:r w:rsidRPr="00B83AA4">
              <w:rPr>
                <w:rFonts w:ascii="Lucida Console" w:eastAsiaTheme="minorHAnsi" w:hAnsi="Lucida Console" w:cs="Lucida Console"/>
                <w:color w:val="8B0000"/>
                <w:sz w:val="18"/>
                <w:szCs w:val="18"/>
                <w:lang w:bidi="ar-SA"/>
              </w:rPr>
              <w:t xml:space="preserve">' </w:t>
            </w:r>
          </w:p>
          <w:p w14:paraId="18D79EAF" w14:textId="77777777" w:rsidR="00050DBA" w:rsidRDefault="00050DBA">
            <w:pPr>
              <w:pStyle w:val="ListParagraph"/>
            </w:pPr>
          </w:p>
        </w:tc>
      </w:tr>
    </w:tbl>
    <w:p w14:paraId="5299C829" w14:textId="77777777" w:rsidR="00050DBA" w:rsidRDefault="00050DBA" w:rsidP="00050DBA">
      <w:pPr>
        <w:pStyle w:val="ListParagraph"/>
        <w:ind w:left="1800"/>
      </w:pPr>
    </w:p>
    <w:p w14:paraId="70A0B258" w14:textId="77777777" w:rsidR="00050DBA" w:rsidRDefault="00050DBA" w:rsidP="00050DBA">
      <w:pPr>
        <w:pStyle w:val="ListParagraph"/>
        <w:ind w:left="1440"/>
      </w:pPr>
    </w:p>
    <w:p w14:paraId="5FE6D7EC" w14:textId="77777777" w:rsidR="00050DBA" w:rsidRDefault="00050DBA" w:rsidP="00050DBA">
      <w:pPr>
        <w:pStyle w:val="ListParagraph"/>
        <w:ind w:left="1800"/>
      </w:pPr>
      <w:r>
        <w:rPr>
          <w:noProof/>
        </w:rPr>
        <w:lastRenderedPageBreak/>
        <w:drawing>
          <wp:inline distT="0" distB="0" distL="0" distR="0" wp14:anchorId="496F18BD" wp14:editId="4130637F">
            <wp:extent cx="4486655" cy="2032000"/>
            <wp:effectExtent l="0" t="0" r="9525" b="6350"/>
            <wp:docPr id="1581051545" name="Picture 158105154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6496632"/>
                    <pic:cNvPicPr/>
                  </pic:nvPicPr>
                  <pic:blipFill>
                    <a:blip r:embed="rId87" cstate="print">
                      <a:extLst>
                        <a:ext uri="{28A0092B-C50C-407E-A947-70E740481C1C}">
                          <a14:useLocalDpi xmlns:a14="http://schemas.microsoft.com/office/drawing/2010/main" val="0"/>
                        </a:ext>
                      </a:extLst>
                    </a:blip>
                    <a:stretch>
                      <a:fillRect/>
                    </a:stretch>
                  </pic:blipFill>
                  <pic:spPr>
                    <a:xfrm>
                      <a:off x="0" y="0"/>
                      <a:ext cx="4486655" cy="2032000"/>
                    </a:xfrm>
                    <a:prstGeom prst="rect">
                      <a:avLst/>
                    </a:prstGeom>
                  </pic:spPr>
                </pic:pic>
              </a:graphicData>
            </a:graphic>
          </wp:inline>
        </w:drawing>
      </w:r>
    </w:p>
    <w:p w14:paraId="35F65F9D" w14:textId="77777777" w:rsidR="00050DBA" w:rsidRDefault="00050DBA" w:rsidP="00050DBA">
      <w:pPr>
        <w:pStyle w:val="ListParagraph"/>
        <w:ind w:left="1080"/>
      </w:pPr>
    </w:p>
    <w:p w14:paraId="47BECC92" w14:textId="1B50376A" w:rsidR="00050DBA" w:rsidRPr="00252157" w:rsidRDefault="00050DBA" w:rsidP="00252FAC">
      <w:pPr>
        <w:pStyle w:val="ListParagraph"/>
        <w:numPr>
          <w:ilvl w:val="0"/>
          <w:numId w:val="48"/>
        </w:numPr>
        <w:rPr>
          <w:b/>
        </w:rPr>
      </w:pPr>
      <w:r w:rsidRPr="00252157">
        <w:rPr>
          <w:b/>
          <w:bCs/>
        </w:rPr>
        <w:t xml:space="preserve">Configure </w:t>
      </w:r>
      <w:proofErr w:type="spellStart"/>
      <w:r w:rsidRPr="00252157">
        <w:rPr>
          <w:b/>
          <w:bCs/>
        </w:rPr>
        <w:t>WinRM</w:t>
      </w:r>
      <w:proofErr w:type="spellEnd"/>
      <w:r w:rsidRPr="00252157">
        <w:rPr>
          <w:b/>
          <w:bCs/>
        </w:rPr>
        <w:t xml:space="preserve"> to listen on </w:t>
      </w:r>
      <w:r w:rsidR="00E16B21" w:rsidRPr="00252157">
        <w:rPr>
          <w:b/>
          <w:bCs/>
        </w:rPr>
        <w:t>5986.</w:t>
      </w:r>
    </w:p>
    <w:p w14:paraId="7DBAE244" w14:textId="77777777" w:rsidR="00050DBA" w:rsidRDefault="00050DBA" w:rsidP="003312D6">
      <w:pPr>
        <w:pStyle w:val="ListParagraph"/>
        <w:numPr>
          <w:ilvl w:val="0"/>
          <w:numId w:val="27"/>
        </w:numPr>
      </w:pPr>
      <w:r>
        <w:t>Open command prompt in admin mode</w:t>
      </w:r>
    </w:p>
    <w:p w14:paraId="058733C2" w14:textId="77777777" w:rsidR="00050DBA" w:rsidRDefault="00050DBA" w:rsidP="003312D6">
      <w:pPr>
        <w:pStyle w:val="ListParagraph"/>
        <w:numPr>
          <w:ilvl w:val="0"/>
          <w:numId w:val="27"/>
        </w:numPr>
      </w:pPr>
      <w:r w:rsidRPr="006D06D9">
        <w:t>Run the following command, pasting your new certificate’s thumbprint into the command (all on one line)</w:t>
      </w:r>
    </w:p>
    <w:p w14:paraId="2ED94011" w14:textId="77777777" w:rsidR="00050DBA" w:rsidRDefault="00050DBA" w:rsidP="00050DBA">
      <w:pPr>
        <w:widowControl/>
        <w:shd w:val="clear" w:color="auto" w:fill="FFFFFF" w:themeFill="background1"/>
        <w:adjustRightInd w:val="0"/>
        <w:ind w:left="1800"/>
        <w:rPr>
          <w:rFonts w:ascii="Lucida Console" w:eastAsiaTheme="minorEastAsia" w:hAnsi="Lucida Console" w:cs="Lucida Console"/>
          <w:color w:val="0000FF"/>
          <w:sz w:val="18"/>
          <w:szCs w:val="18"/>
          <w:lang w:bidi="ar-SA"/>
        </w:rPr>
      </w:pPr>
    </w:p>
    <w:tbl>
      <w:tblPr>
        <w:tblStyle w:val="TableGrid"/>
        <w:tblW w:w="0" w:type="auto"/>
        <w:tblInd w:w="1800" w:type="dxa"/>
        <w:tblLook w:val="04A0" w:firstRow="1" w:lastRow="0" w:firstColumn="1" w:lastColumn="0" w:noHBand="0" w:noVBand="1"/>
      </w:tblPr>
      <w:tblGrid>
        <w:gridCol w:w="8108"/>
      </w:tblGrid>
      <w:tr w:rsidR="00050DBA" w14:paraId="2A60797E" w14:textId="77777777">
        <w:tc>
          <w:tcPr>
            <w:tcW w:w="9926" w:type="dxa"/>
          </w:tcPr>
          <w:p w14:paraId="5F7B948E" w14:textId="77777777" w:rsidR="00050DBA" w:rsidRDefault="00050DBA">
            <w:pPr>
              <w:widowControl/>
              <w:shd w:val="clear" w:color="auto" w:fill="FFFFFF"/>
              <w:adjustRightInd w:val="0"/>
              <w:rPr>
                <w:rFonts w:ascii="Lucida Console" w:eastAsiaTheme="minorHAnsi" w:hAnsi="Lucida Console" w:cs="Lucida Console"/>
                <w:color w:val="auto"/>
                <w:sz w:val="18"/>
                <w:szCs w:val="18"/>
                <w:lang w:bidi="ar-SA"/>
              </w:rPr>
            </w:pPr>
            <w:proofErr w:type="spellStart"/>
            <w:r w:rsidRPr="00D119AD">
              <w:rPr>
                <w:rFonts w:ascii="Lucida Console" w:eastAsiaTheme="minorHAnsi" w:hAnsi="Lucida Console" w:cs="Lucida Console"/>
                <w:color w:val="0000FF"/>
                <w:sz w:val="18"/>
                <w:szCs w:val="18"/>
                <w:lang w:bidi="ar-SA"/>
              </w:rPr>
              <w:t>winrm</w:t>
            </w:r>
            <w:proofErr w:type="spellEnd"/>
            <w:r w:rsidRPr="00D119AD">
              <w:rPr>
                <w:rFonts w:ascii="Lucida Console" w:eastAsiaTheme="minorHAnsi" w:hAnsi="Lucida Console" w:cs="Lucida Console"/>
                <w:color w:val="auto"/>
                <w:sz w:val="18"/>
                <w:szCs w:val="18"/>
                <w:lang w:bidi="ar-SA"/>
              </w:rPr>
              <w:t xml:space="preserve"> </w:t>
            </w:r>
            <w:r w:rsidRPr="00D119AD">
              <w:rPr>
                <w:rFonts w:ascii="Lucida Console" w:eastAsiaTheme="minorHAnsi" w:hAnsi="Lucida Console" w:cs="Lucida Console"/>
                <w:color w:val="8A2BE2"/>
                <w:sz w:val="18"/>
                <w:szCs w:val="18"/>
                <w:lang w:bidi="ar-SA"/>
              </w:rPr>
              <w:t>create</w:t>
            </w:r>
            <w:r w:rsidRPr="00D119AD">
              <w:rPr>
                <w:rFonts w:ascii="Lucida Console" w:eastAsiaTheme="minorHAnsi" w:hAnsi="Lucida Console" w:cs="Lucida Console"/>
                <w:color w:val="auto"/>
                <w:sz w:val="18"/>
                <w:szCs w:val="18"/>
                <w:lang w:bidi="ar-SA"/>
              </w:rPr>
              <w:t xml:space="preserve"> </w:t>
            </w:r>
            <w:proofErr w:type="spellStart"/>
            <w:r w:rsidRPr="00D119AD">
              <w:rPr>
                <w:rFonts w:ascii="Lucida Console" w:eastAsiaTheme="minorHAnsi" w:hAnsi="Lucida Console" w:cs="Lucida Console"/>
                <w:color w:val="8A2BE2"/>
                <w:sz w:val="18"/>
                <w:szCs w:val="18"/>
                <w:lang w:bidi="ar-SA"/>
              </w:rPr>
              <w:t>winrm</w:t>
            </w:r>
            <w:proofErr w:type="spellEnd"/>
            <w:r w:rsidRPr="00D119AD">
              <w:rPr>
                <w:rFonts w:ascii="Lucida Console" w:eastAsiaTheme="minorHAnsi" w:hAnsi="Lucida Console" w:cs="Lucida Console"/>
                <w:color w:val="8A2BE2"/>
                <w:sz w:val="18"/>
                <w:szCs w:val="18"/>
                <w:lang w:bidi="ar-SA"/>
              </w:rPr>
              <w:t>/config/</w:t>
            </w:r>
            <w:proofErr w:type="spellStart"/>
            <w:r w:rsidRPr="00D119AD">
              <w:rPr>
                <w:rFonts w:ascii="Lucida Console" w:eastAsiaTheme="minorHAnsi" w:hAnsi="Lucida Console" w:cs="Lucida Console"/>
                <w:color w:val="8A2BE2"/>
                <w:sz w:val="18"/>
                <w:szCs w:val="18"/>
                <w:lang w:bidi="ar-SA"/>
              </w:rPr>
              <w:t>Listener?Address</w:t>
            </w:r>
            <w:proofErr w:type="spellEnd"/>
            <w:r w:rsidRPr="00D119AD">
              <w:rPr>
                <w:rFonts w:ascii="Lucida Console" w:eastAsiaTheme="minorHAnsi" w:hAnsi="Lucida Console" w:cs="Lucida Console"/>
                <w:color w:val="8A2BE2"/>
                <w:sz w:val="18"/>
                <w:szCs w:val="18"/>
                <w:lang w:bidi="ar-SA"/>
              </w:rPr>
              <w:t>=*+Transport=HTTPS</w:t>
            </w:r>
            <w:r w:rsidRPr="00D119AD">
              <w:rPr>
                <w:rFonts w:ascii="Lucida Console" w:eastAsiaTheme="minorHAnsi" w:hAnsi="Lucida Console" w:cs="Lucida Console"/>
                <w:color w:val="auto"/>
                <w:sz w:val="18"/>
                <w:szCs w:val="18"/>
                <w:lang w:bidi="ar-SA"/>
              </w:rPr>
              <w:t xml:space="preserve"> </w:t>
            </w:r>
            <w:proofErr w:type="gramStart"/>
            <w:r w:rsidRPr="00D119AD">
              <w:rPr>
                <w:rFonts w:ascii="Lucida Console" w:eastAsiaTheme="minorHAnsi" w:hAnsi="Lucida Console" w:cs="Lucida Console"/>
                <w:color w:val="auto"/>
                <w:sz w:val="18"/>
                <w:szCs w:val="18"/>
                <w:lang w:bidi="ar-SA"/>
              </w:rPr>
              <w:t>@{</w:t>
            </w:r>
            <w:proofErr w:type="gramEnd"/>
            <w:r w:rsidRPr="00D119AD">
              <w:rPr>
                <w:rFonts w:ascii="Lucida Console" w:eastAsiaTheme="minorHAnsi" w:hAnsi="Lucida Console" w:cs="Lucida Console"/>
                <w:color w:val="auto"/>
                <w:sz w:val="18"/>
                <w:szCs w:val="18"/>
                <w:lang w:bidi="ar-SA"/>
              </w:rPr>
              <w:t>Hostname</w:t>
            </w:r>
            <w:r w:rsidRPr="00D119AD">
              <w:rPr>
                <w:rFonts w:ascii="Lucida Console" w:eastAsiaTheme="minorHAnsi" w:hAnsi="Lucida Console" w:cs="Lucida Console"/>
                <w:color w:val="696969"/>
                <w:sz w:val="18"/>
                <w:szCs w:val="18"/>
                <w:lang w:bidi="ar-SA"/>
              </w:rPr>
              <w:t>=</w:t>
            </w:r>
            <w:r w:rsidRPr="00D119AD">
              <w:rPr>
                <w:rFonts w:ascii="Lucida Console" w:eastAsiaTheme="minorHAnsi" w:hAnsi="Lucida Console" w:cs="Lucida Console"/>
                <w:color w:val="8B0000"/>
                <w:sz w:val="18"/>
                <w:szCs w:val="18"/>
                <w:lang w:bidi="ar-SA"/>
              </w:rPr>
              <w:t>"</w:t>
            </w:r>
            <w:r w:rsidRPr="0062178D">
              <w:rPr>
                <w:rFonts w:ascii="Lucida Console" w:eastAsiaTheme="minorHAnsi" w:hAnsi="Lucida Console" w:cs="Lucida Console"/>
                <w:color w:val="8B0000"/>
                <w:sz w:val="18"/>
                <w:szCs w:val="18"/>
                <w:highlight w:val="yellow"/>
                <w:lang w:bidi="ar-SA"/>
              </w:rPr>
              <w:t>vmdatamartdev.hpefs-odessa.com</w:t>
            </w:r>
            <w:r w:rsidRPr="00D119AD">
              <w:rPr>
                <w:rFonts w:ascii="Lucida Console" w:eastAsiaTheme="minorHAnsi" w:hAnsi="Lucida Console" w:cs="Lucida Console"/>
                <w:color w:val="8B0000"/>
                <w:sz w:val="18"/>
                <w:szCs w:val="18"/>
                <w:lang w:bidi="ar-SA"/>
              </w:rPr>
              <w:t>"</w:t>
            </w:r>
            <w:r w:rsidRPr="00D119AD">
              <w:rPr>
                <w:rFonts w:ascii="Lucida Console" w:eastAsiaTheme="minorHAnsi" w:hAnsi="Lucida Console" w:cs="Lucida Console"/>
                <w:color w:val="auto"/>
                <w:sz w:val="18"/>
                <w:szCs w:val="18"/>
                <w:lang w:bidi="ar-SA"/>
              </w:rPr>
              <w:t>; CertificateThumbprint</w:t>
            </w:r>
            <w:r w:rsidRPr="00D119AD">
              <w:rPr>
                <w:rFonts w:ascii="Lucida Console" w:eastAsiaTheme="minorHAnsi" w:hAnsi="Lucida Console" w:cs="Lucida Console"/>
                <w:color w:val="696969"/>
                <w:sz w:val="18"/>
                <w:szCs w:val="18"/>
                <w:lang w:bidi="ar-SA"/>
              </w:rPr>
              <w:t>=</w:t>
            </w:r>
            <w:r w:rsidRPr="00D119AD">
              <w:rPr>
                <w:rFonts w:ascii="Lucida Console" w:eastAsiaTheme="minorHAnsi" w:hAnsi="Lucida Console" w:cs="Lucida Console"/>
                <w:color w:val="8B0000"/>
                <w:sz w:val="18"/>
                <w:szCs w:val="18"/>
                <w:lang w:bidi="ar-SA"/>
              </w:rPr>
              <w:t>"3F9DB70C21C987D1D7807D2B7B3613DDB071902E"</w:t>
            </w:r>
            <w:r w:rsidRPr="00D119AD">
              <w:rPr>
                <w:rFonts w:ascii="Lucida Console" w:eastAsiaTheme="minorHAnsi" w:hAnsi="Lucida Console" w:cs="Lucida Console"/>
                <w:color w:val="auto"/>
                <w:sz w:val="18"/>
                <w:szCs w:val="18"/>
                <w:lang w:bidi="ar-SA"/>
              </w:rPr>
              <w:t>}</w:t>
            </w:r>
            <w:r>
              <w:rPr>
                <w:rFonts w:ascii="Lucida Console" w:eastAsiaTheme="minorHAnsi" w:hAnsi="Lucida Console" w:cs="Lucida Console"/>
                <w:color w:val="auto"/>
                <w:sz w:val="18"/>
                <w:szCs w:val="18"/>
                <w:lang w:bidi="ar-SA"/>
              </w:rPr>
              <w:t xml:space="preserve"> </w:t>
            </w:r>
          </w:p>
          <w:p w14:paraId="22FEF743" w14:textId="77777777" w:rsidR="00050DBA" w:rsidRDefault="00050DBA">
            <w:pPr>
              <w:widowControl/>
              <w:adjustRightInd w:val="0"/>
              <w:rPr>
                <w:rFonts w:ascii="Lucida Console" w:eastAsiaTheme="minorHAnsi" w:hAnsi="Lucida Console" w:cs="Lucida Console"/>
                <w:color w:val="0000FF"/>
                <w:sz w:val="18"/>
                <w:szCs w:val="18"/>
                <w:lang w:bidi="ar-SA"/>
              </w:rPr>
            </w:pPr>
          </w:p>
        </w:tc>
      </w:tr>
    </w:tbl>
    <w:p w14:paraId="52219A6F" w14:textId="77777777" w:rsidR="00050DBA" w:rsidRDefault="00050DBA" w:rsidP="00050DBA">
      <w:pPr>
        <w:widowControl/>
        <w:shd w:val="clear" w:color="auto" w:fill="FFFFFF" w:themeFill="background1"/>
        <w:adjustRightInd w:val="0"/>
        <w:ind w:left="1800"/>
        <w:rPr>
          <w:rFonts w:ascii="Lucida Console" w:eastAsiaTheme="minorEastAsia" w:hAnsi="Lucida Console" w:cs="Lucida Console"/>
          <w:color w:val="0000FF"/>
          <w:sz w:val="18"/>
          <w:szCs w:val="18"/>
          <w:lang w:bidi="ar-SA"/>
        </w:rPr>
      </w:pPr>
    </w:p>
    <w:p w14:paraId="6E2E6EFC" w14:textId="77777777" w:rsidR="00050DBA" w:rsidRDefault="00050DBA" w:rsidP="00050DBA">
      <w:pPr>
        <w:widowControl/>
        <w:shd w:val="clear" w:color="auto" w:fill="FFFFFF" w:themeFill="background1"/>
        <w:adjustRightInd w:val="0"/>
        <w:ind w:left="1800"/>
        <w:rPr>
          <w:rFonts w:ascii="Lucida Console" w:eastAsiaTheme="minorEastAsia" w:hAnsi="Lucida Console" w:cs="Lucida Console"/>
          <w:color w:val="auto"/>
          <w:sz w:val="18"/>
          <w:szCs w:val="18"/>
          <w:lang w:bidi="ar-SA"/>
        </w:rPr>
      </w:pPr>
    </w:p>
    <w:p w14:paraId="0664B183" w14:textId="77777777" w:rsidR="00050DBA" w:rsidRDefault="00050DBA" w:rsidP="00050DBA">
      <w:pPr>
        <w:pStyle w:val="ListParagraph"/>
        <w:ind w:left="1800"/>
      </w:pPr>
      <w:r>
        <w:rPr>
          <w:noProof/>
        </w:rPr>
        <w:drawing>
          <wp:inline distT="0" distB="0" distL="0" distR="0" wp14:anchorId="28F3C6AB" wp14:editId="03ADE4D5">
            <wp:extent cx="4718048" cy="1101163"/>
            <wp:effectExtent l="0" t="0" r="6350" b="3810"/>
            <wp:docPr id="1692082977" name="Picture 1692082977"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8780752"/>
                    <pic:cNvPicPr/>
                  </pic:nvPicPr>
                  <pic:blipFill>
                    <a:blip r:embed="rId88" cstate="print">
                      <a:extLst>
                        <a:ext uri="{28A0092B-C50C-407E-A947-70E740481C1C}">
                          <a14:useLocalDpi xmlns:a14="http://schemas.microsoft.com/office/drawing/2010/main" val="0"/>
                        </a:ext>
                      </a:extLst>
                    </a:blip>
                    <a:stretch>
                      <a:fillRect/>
                    </a:stretch>
                  </pic:blipFill>
                  <pic:spPr>
                    <a:xfrm>
                      <a:off x="0" y="0"/>
                      <a:ext cx="4718048" cy="1101163"/>
                    </a:xfrm>
                    <a:prstGeom prst="rect">
                      <a:avLst/>
                    </a:prstGeom>
                  </pic:spPr>
                </pic:pic>
              </a:graphicData>
            </a:graphic>
          </wp:inline>
        </w:drawing>
      </w:r>
    </w:p>
    <w:p w14:paraId="3AE89E8B" w14:textId="77777777" w:rsidR="00FA118A" w:rsidRPr="005350EC" w:rsidRDefault="00FA118A" w:rsidP="00FA118A"/>
    <w:p w14:paraId="5B130CF8" w14:textId="4C5D18F3" w:rsidR="00851BDF" w:rsidRDefault="00050DBA" w:rsidP="00050DBA">
      <w:pPr>
        <w:pStyle w:val="Heading3"/>
      </w:pPr>
      <w:bookmarkStart w:id="136" w:name="_Toc137050162"/>
      <w:r>
        <w:t>10.1</w:t>
      </w:r>
      <w:r w:rsidR="00851BDF">
        <w:t>.</w:t>
      </w:r>
      <w:r>
        <w:t>3</w:t>
      </w:r>
      <w:r w:rsidR="00851BDF">
        <w:t xml:space="preserve"> Automated Pipeline Deployment Workflow</w:t>
      </w:r>
      <w:bookmarkEnd w:id="136"/>
    </w:p>
    <w:p w14:paraId="2B2D1860" w14:textId="77777777" w:rsidR="00F807C1" w:rsidRDefault="00F807C1" w:rsidP="00F807C1"/>
    <w:p w14:paraId="130FFBF7" w14:textId="5A3439C9" w:rsidR="00F807C1" w:rsidRPr="00F807C1" w:rsidRDefault="00F807C1" w:rsidP="00F807C1">
      <w:r>
        <w:t>The below infrastructure of Data Hub is same for all HPE Environments (DEV, ITG, STG and Production).</w:t>
      </w:r>
    </w:p>
    <w:p w14:paraId="68E869EE" w14:textId="4C0DA91F" w:rsidR="00F807C1" w:rsidRDefault="00F807C1" w:rsidP="00F807C1">
      <w:r>
        <w:rPr>
          <w:noProof/>
        </w:rPr>
        <w:lastRenderedPageBreak/>
        <w:drawing>
          <wp:inline distT="0" distB="0" distL="0" distR="0" wp14:anchorId="279338B5" wp14:editId="29D0A491">
            <wp:extent cx="5045849" cy="4703568"/>
            <wp:effectExtent l="0" t="0" r="2540" b="1905"/>
            <wp:docPr id="11" name="Picture 11" descr="A picture containing text, screensh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text, screenshot, diagram&#10;&#10;Description automatically generated"/>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053559" cy="4710755"/>
                    </a:xfrm>
                    <a:prstGeom prst="rect">
                      <a:avLst/>
                    </a:prstGeom>
                    <a:noFill/>
                    <a:ln>
                      <a:noFill/>
                    </a:ln>
                  </pic:spPr>
                </pic:pic>
              </a:graphicData>
            </a:graphic>
          </wp:inline>
        </w:drawing>
      </w:r>
    </w:p>
    <w:p w14:paraId="50E694A3" w14:textId="77777777" w:rsidR="00F807C1" w:rsidRPr="00F807C1" w:rsidRDefault="00F807C1" w:rsidP="00F807C1"/>
    <w:p w14:paraId="1D62985D" w14:textId="276930D7" w:rsidR="003259D9" w:rsidRDefault="003259D9" w:rsidP="003259D9">
      <w:pPr>
        <w:pStyle w:val="Heading3"/>
      </w:pPr>
      <w:bookmarkStart w:id="137" w:name="_Toc137050163"/>
      <w:r>
        <w:t>10.1.4 Release Pipeline Setup</w:t>
      </w:r>
      <w:bookmarkEnd w:id="137"/>
    </w:p>
    <w:p w14:paraId="6A7BE719" w14:textId="77956DAA" w:rsidR="003259D9" w:rsidRPr="004D3345" w:rsidRDefault="003259D9" w:rsidP="003259D9">
      <w:pPr>
        <w:pStyle w:val="Heading4"/>
        <w:rPr>
          <w:b/>
          <w:bCs/>
        </w:rPr>
      </w:pPr>
      <w:r>
        <w:rPr>
          <w:b/>
          <w:bCs/>
        </w:rPr>
        <w:t xml:space="preserve">10.1.4.1 Pipeline - </w:t>
      </w:r>
      <w:r w:rsidRPr="00DE21E0">
        <w:t>Get &amp; Deploy Artifacts</w:t>
      </w:r>
    </w:p>
    <w:p w14:paraId="2E5DA4F7" w14:textId="77777777" w:rsidR="003259D9" w:rsidRPr="00630966" w:rsidRDefault="003259D9" w:rsidP="003259D9">
      <w:pPr>
        <w:pStyle w:val="ListParagraph"/>
        <w:numPr>
          <w:ilvl w:val="2"/>
          <w:numId w:val="16"/>
        </w:numPr>
        <w:rPr>
          <w:b/>
          <w:bCs/>
        </w:rPr>
      </w:pPr>
      <w:r w:rsidRPr="6854D2FB">
        <w:rPr>
          <w:b/>
          <w:bCs/>
        </w:rPr>
        <w:t xml:space="preserve">Job - </w:t>
      </w:r>
      <w:r>
        <w:t>Getting Contents from Storage and Deploy in Artifacts</w:t>
      </w:r>
    </w:p>
    <w:p w14:paraId="598E6D5F" w14:textId="77777777" w:rsidR="003259D9" w:rsidRDefault="003259D9" w:rsidP="003259D9">
      <w:pPr>
        <w:pStyle w:val="ListParagraph"/>
        <w:numPr>
          <w:ilvl w:val="2"/>
          <w:numId w:val="16"/>
        </w:numPr>
        <w:rPr>
          <w:b/>
          <w:bCs/>
        </w:rPr>
      </w:pPr>
      <w:r w:rsidRPr="6854D2FB">
        <w:rPr>
          <w:b/>
          <w:bCs/>
        </w:rPr>
        <w:t xml:space="preserve">Task List - </w:t>
      </w:r>
    </w:p>
    <w:p w14:paraId="4806C6F4" w14:textId="77777777" w:rsidR="003259D9" w:rsidRPr="004D3345" w:rsidRDefault="003259D9" w:rsidP="003259D9">
      <w:pPr>
        <w:pStyle w:val="ListParagraph"/>
        <w:ind w:left="720"/>
        <w:rPr>
          <w:b/>
          <w:bCs/>
        </w:rPr>
      </w:pPr>
      <w:r>
        <w:rPr>
          <w:noProof/>
        </w:rPr>
        <w:drawing>
          <wp:inline distT="0" distB="0" distL="0" distR="0" wp14:anchorId="673DB8B0" wp14:editId="45E31C91">
            <wp:extent cx="4826000" cy="2358775"/>
            <wp:effectExtent l="0" t="0" r="0" b="3810"/>
            <wp:docPr id="559063781" name="Picture 55906378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ext&#10;&#10;Description automatically generated"/>
                    <pic:cNvPicPr/>
                  </pic:nvPicPr>
                  <pic:blipFill>
                    <a:blip r:embed="rId90"/>
                    <a:stretch>
                      <a:fillRect/>
                    </a:stretch>
                  </pic:blipFill>
                  <pic:spPr>
                    <a:xfrm>
                      <a:off x="0" y="0"/>
                      <a:ext cx="4833964" cy="2362668"/>
                    </a:xfrm>
                    <a:prstGeom prst="rect">
                      <a:avLst/>
                    </a:prstGeom>
                  </pic:spPr>
                </pic:pic>
              </a:graphicData>
            </a:graphic>
          </wp:inline>
        </w:drawing>
      </w:r>
    </w:p>
    <w:p w14:paraId="470B58A1" w14:textId="2EBD295F" w:rsidR="003259D9" w:rsidRPr="004D3345" w:rsidRDefault="001751DC" w:rsidP="003259D9">
      <w:pPr>
        <w:pStyle w:val="Heading4"/>
      </w:pPr>
      <w:r>
        <w:lastRenderedPageBreak/>
        <w:t>10</w:t>
      </w:r>
      <w:r w:rsidR="003259D9">
        <w:t>.1.4.2 Pipeline - DH</w:t>
      </w:r>
      <w:r w:rsidR="003259D9" w:rsidRPr="00F256DD">
        <w:t xml:space="preserve"> </w:t>
      </w:r>
      <w:r w:rsidR="003259D9">
        <w:t>W</w:t>
      </w:r>
      <w:r w:rsidR="003259D9" w:rsidRPr="00F256DD">
        <w:t xml:space="preserve"> Artifacts</w:t>
      </w:r>
    </w:p>
    <w:p w14:paraId="1953F819" w14:textId="77777777" w:rsidR="003259D9" w:rsidRDefault="003259D9" w:rsidP="003259D9">
      <w:pPr>
        <w:pStyle w:val="ListParagraph"/>
        <w:numPr>
          <w:ilvl w:val="2"/>
          <w:numId w:val="16"/>
        </w:numPr>
        <w:rPr>
          <w:b/>
          <w:bCs/>
        </w:rPr>
      </w:pPr>
      <w:r w:rsidRPr="6854D2FB">
        <w:rPr>
          <w:b/>
          <w:bCs/>
        </w:rPr>
        <w:t>Job – Read Artifacts</w:t>
      </w:r>
    </w:p>
    <w:p w14:paraId="4561A83B" w14:textId="77777777" w:rsidR="003259D9" w:rsidRDefault="003259D9" w:rsidP="003259D9">
      <w:pPr>
        <w:pStyle w:val="ListParagraph"/>
        <w:numPr>
          <w:ilvl w:val="2"/>
          <w:numId w:val="16"/>
        </w:numPr>
        <w:rPr>
          <w:b/>
          <w:bCs/>
        </w:rPr>
      </w:pPr>
      <w:r w:rsidRPr="6854D2FB">
        <w:rPr>
          <w:b/>
          <w:bCs/>
        </w:rPr>
        <w:t xml:space="preserve">Task List – </w:t>
      </w:r>
    </w:p>
    <w:p w14:paraId="4E7FAE68" w14:textId="77777777" w:rsidR="003259D9" w:rsidRDefault="003259D9" w:rsidP="003259D9">
      <w:pPr>
        <w:pStyle w:val="ListParagraph"/>
        <w:ind w:left="720"/>
        <w:rPr>
          <w:b/>
          <w:bCs/>
        </w:rPr>
      </w:pPr>
    </w:p>
    <w:p w14:paraId="1352B6DB" w14:textId="4C438565" w:rsidR="003259D9" w:rsidRPr="00F46EB7" w:rsidRDefault="001751DC" w:rsidP="003259D9">
      <w:pPr>
        <w:rPr>
          <w:b/>
          <w:bCs/>
        </w:rPr>
      </w:pPr>
      <w:r w:rsidRPr="001751DC">
        <w:rPr>
          <w:b/>
          <w:bCs/>
          <w:noProof/>
        </w:rPr>
        <w:drawing>
          <wp:inline distT="0" distB="0" distL="0" distR="0" wp14:anchorId="55614403" wp14:editId="00FC998C">
            <wp:extent cx="5101604" cy="2540000"/>
            <wp:effectExtent l="0" t="0" r="3810" b="0"/>
            <wp:docPr id="90853449" name="Picture 90853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53449" name=""/>
                    <pic:cNvPicPr/>
                  </pic:nvPicPr>
                  <pic:blipFill>
                    <a:blip r:embed="rId181"/>
                    <a:stretch>
                      <a:fillRect/>
                    </a:stretch>
                  </pic:blipFill>
                  <pic:spPr>
                    <a:xfrm>
                      <a:off x="0" y="0"/>
                      <a:ext cx="5105352" cy="2541866"/>
                    </a:xfrm>
                    <a:prstGeom prst="rect">
                      <a:avLst/>
                    </a:prstGeom>
                  </pic:spPr>
                </pic:pic>
              </a:graphicData>
            </a:graphic>
          </wp:inline>
        </w:drawing>
      </w:r>
    </w:p>
    <w:p w14:paraId="6091F041" w14:textId="77777777" w:rsidR="00851BDF" w:rsidRPr="00851BDF" w:rsidRDefault="00851BDF" w:rsidP="00851BDF"/>
    <w:p w14:paraId="77D293C3" w14:textId="11D1EF5D" w:rsidR="00050DBA" w:rsidRDefault="00050DBA" w:rsidP="00050DBA">
      <w:pPr>
        <w:pStyle w:val="Heading2"/>
      </w:pPr>
      <w:bookmarkStart w:id="138" w:name="_Toc137050164"/>
      <w:r>
        <w:t>10.2 Pipeline Setup – ITG (</w:t>
      </w:r>
      <w:r w:rsidRPr="00BA087A">
        <w:rPr>
          <w:highlight w:val="yellow"/>
        </w:rPr>
        <w:t>HPE owned</w:t>
      </w:r>
      <w:r>
        <w:t>)</w:t>
      </w:r>
      <w:bookmarkEnd w:id="138"/>
    </w:p>
    <w:p w14:paraId="707481C7" w14:textId="02F4625B" w:rsidR="00DB03AF" w:rsidRDefault="00DB03AF" w:rsidP="00DB03AF">
      <w:pPr>
        <w:pStyle w:val="Heading3"/>
      </w:pPr>
      <w:bookmarkStart w:id="139" w:name="_Toc137050165"/>
      <w:r>
        <w:t>10.2.1 Prerequisite Configuration/Permissions for ITG</w:t>
      </w:r>
      <w:bookmarkEnd w:id="139"/>
    </w:p>
    <w:p w14:paraId="40A396D8" w14:textId="77777777" w:rsidR="00DB03AF" w:rsidRDefault="00DB03AF" w:rsidP="00DB03AF">
      <w:r>
        <w:t xml:space="preserve">Below table contains the permissions granted for DEV environment and are the pre-requisite configuration for DevOps Pipeline setup. </w:t>
      </w:r>
    </w:p>
    <w:p w14:paraId="0A5CB7FD" w14:textId="77777777" w:rsidR="00B362CA" w:rsidRDefault="00B362CA" w:rsidP="00B362CA">
      <w:pPr>
        <w:rPr>
          <w:highlight w:val="yellow"/>
        </w:rPr>
      </w:pPr>
    </w:p>
    <w:p w14:paraId="2FE7BEC7" w14:textId="43074E89" w:rsidR="00B362CA" w:rsidRDefault="00B362CA" w:rsidP="00B362CA">
      <w:r w:rsidRPr="009A4F09">
        <w:rPr>
          <w:highlight w:val="yellow"/>
        </w:rPr>
        <w:t>NOTE: Below access is to be reviewed before proceeding for granting access.</w:t>
      </w:r>
    </w:p>
    <w:p w14:paraId="5EDEB781" w14:textId="77777777" w:rsidR="00DB03AF" w:rsidRDefault="00DB03AF" w:rsidP="00DB03AF"/>
    <w:p w14:paraId="2132C44E" w14:textId="77777777" w:rsidR="00DB03AF" w:rsidRDefault="00DB03AF" w:rsidP="00DB03AF">
      <w:pPr>
        <w:rPr>
          <w:b/>
          <w:color w:val="FFC000"/>
        </w:rPr>
      </w:pPr>
      <w:r w:rsidRPr="4D825899">
        <w:rPr>
          <w:b/>
          <w:color w:val="FFC000"/>
        </w:rPr>
        <w:t>Note: Similar permissions are required to be granted for higher environments to set up DevOps Pipeline.</w:t>
      </w:r>
    </w:p>
    <w:tbl>
      <w:tblPr>
        <w:tblW w:w="10384" w:type="dxa"/>
        <w:tblCellMar>
          <w:left w:w="0" w:type="dxa"/>
          <w:right w:w="0" w:type="dxa"/>
        </w:tblCellMar>
        <w:tblLook w:val="0420" w:firstRow="1" w:lastRow="0" w:firstColumn="0" w:lastColumn="0" w:noHBand="0" w:noVBand="1"/>
      </w:tblPr>
      <w:tblGrid>
        <w:gridCol w:w="2238"/>
        <w:gridCol w:w="2239"/>
        <w:gridCol w:w="3135"/>
        <w:gridCol w:w="2772"/>
      </w:tblGrid>
      <w:tr w:rsidR="00DB03AF" w:rsidRPr="000451E0" w14:paraId="56C044A7" w14:textId="77777777" w:rsidTr="0015391B">
        <w:trPr>
          <w:trHeight w:val="369"/>
        </w:trPr>
        <w:tc>
          <w:tcPr>
            <w:tcW w:w="2412"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4472C4"/>
            <w:tcMar>
              <w:top w:w="40" w:type="dxa"/>
              <w:left w:w="79" w:type="dxa"/>
              <w:bottom w:w="40" w:type="dxa"/>
              <w:right w:w="79" w:type="dxa"/>
            </w:tcMar>
            <w:hideMark/>
          </w:tcPr>
          <w:p w14:paraId="33A1A227" w14:textId="77777777" w:rsidR="00DB03AF" w:rsidRPr="000451E0" w:rsidRDefault="00DB03AF" w:rsidP="0015391B">
            <w:pPr>
              <w:jc w:val="center"/>
              <w:rPr>
                <w:color w:val="FFFFFF" w:themeColor="background1"/>
              </w:rPr>
            </w:pPr>
            <w:r w:rsidRPr="000451E0">
              <w:rPr>
                <w:b/>
                <w:bCs/>
                <w:color w:val="FFFFFF" w:themeColor="background1"/>
              </w:rPr>
              <w:t>Type/</w:t>
            </w:r>
          </w:p>
          <w:p w14:paraId="5AD68663" w14:textId="77777777" w:rsidR="00DB03AF" w:rsidRPr="000451E0" w:rsidRDefault="00DB03AF" w:rsidP="0015391B">
            <w:pPr>
              <w:jc w:val="center"/>
              <w:rPr>
                <w:color w:val="FFFFFF" w:themeColor="background1"/>
              </w:rPr>
            </w:pPr>
            <w:r w:rsidRPr="000451E0">
              <w:rPr>
                <w:b/>
                <w:bCs/>
                <w:color w:val="FFFFFF" w:themeColor="background1"/>
              </w:rPr>
              <w:t>Category</w:t>
            </w:r>
          </w:p>
        </w:tc>
        <w:tc>
          <w:tcPr>
            <w:tcW w:w="2412"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4472C4"/>
            <w:tcMar>
              <w:top w:w="40" w:type="dxa"/>
              <w:left w:w="79" w:type="dxa"/>
              <w:bottom w:w="40" w:type="dxa"/>
              <w:right w:w="79" w:type="dxa"/>
            </w:tcMar>
            <w:hideMark/>
          </w:tcPr>
          <w:p w14:paraId="72EE6418" w14:textId="77777777" w:rsidR="00DB03AF" w:rsidRPr="000451E0" w:rsidRDefault="00DB03AF" w:rsidP="0015391B">
            <w:pPr>
              <w:jc w:val="center"/>
              <w:rPr>
                <w:color w:val="FFFFFF" w:themeColor="background1"/>
              </w:rPr>
            </w:pPr>
            <w:r w:rsidRPr="000451E0">
              <w:rPr>
                <w:b/>
                <w:bCs/>
                <w:color w:val="FFFFFF" w:themeColor="background1"/>
              </w:rPr>
              <w:t>Pre-configuration Permission Tasks</w:t>
            </w:r>
          </w:p>
        </w:tc>
        <w:tc>
          <w:tcPr>
            <w:tcW w:w="2614"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4472C4"/>
            <w:tcMar>
              <w:top w:w="40" w:type="dxa"/>
              <w:left w:w="79" w:type="dxa"/>
              <w:bottom w:w="40" w:type="dxa"/>
              <w:right w:w="79" w:type="dxa"/>
            </w:tcMar>
            <w:hideMark/>
          </w:tcPr>
          <w:p w14:paraId="3E82EEA5" w14:textId="77777777" w:rsidR="00DB03AF" w:rsidRPr="000451E0" w:rsidRDefault="00DB03AF" w:rsidP="0015391B">
            <w:pPr>
              <w:jc w:val="center"/>
              <w:rPr>
                <w:color w:val="FFFFFF" w:themeColor="background1"/>
              </w:rPr>
            </w:pPr>
            <w:r w:rsidRPr="000451E0">
              <w:rPr>
                <w:b/>
                <w:bCs/>
                <w:color w:val="FFFFFF" w:themeColor="background1"/>
              </w:rPr>
              <w:t>Object/</w:t>
            </w:r>
          </w:p>
          <w:p w14:paraId="400A0895" w14:textId="77777777" w:rsidR="00DB03AF" w:rsidRPr="000451E0" w:rsidRDefault="00DB03AF" w:rsidP="0015391B">
            <w:pPr>
              <w:jc w:val="center"/>
              <w:rPr>
                <w:color w:val="FFFFFF" w:themeColor="background1"/>
              </w:rPr>
            </w:pPr>
            <w:r w:rsidRPr="000451E0">
              <w:rPr>
                <w:b/>
                <w:bCs/>
                <w:color w:val="FFFFFF" w:themeColor="background1"/>
              </w:rPr>
              <w:t>Resource Name</w:t>
            </w:r>
          </w:p>
        </w:tc>
        <w:tc>
          <w:tcPr>
            <w:tcW w:w="2946"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4472C4"/>
            <w:tcMar>
              <w:top w:w="40" w:type="dxa"/>
              <w:left w:w="79" w:type="dxa"/>
              <w:bottom w:w="40" w:type="dxa"/>
              <w:right w:w="79" w:type="dxa"/>
            </w:tcMar>
            <w:hideMark/>
          </w:tcPr>
          <w:p w14:paraId="5BF81165" w14:textId="77777777" w:rsidR="00DB03AF" w:rsidRPr="000451E0" w:rsidRDefault="00DB03AF" w:rsidP="0015391B">
            <w:pPr>
              <w:jc w:val="center"/>
              <w:rPr>
                <w:color w:val="FFFFFF" w:themeColor="background1"/>
              </w:rPr>
            </w:pPr>
            <w:r w:rsidRPr="000451E0">
              <w:rPr>
                <w:b/>
                <w:bCs/>
                <w:color w:val="FFFFFF" w:themeColor="background1"/>
              </w:rPr>
              <w:t>Notes</w:t>
            </w:r>
          </w:p>
        </w:tc>
      </w:tr>
      <w:tr w:rsidR="00DB03AF" w:rsidRPr="000451E0" w14:paraId="45582E50" w14:textId="77777777" w:rsidTr="0015391B">
        <w:trPr>
          <w:trHeight w:val="369"/>
        </w:trPr>
        <w:tc>
          <w:tcPr>
            <w:tcW w:w="2412" w:type="dxa"/>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FD5EA"/>
            <w:tcMar>
              <w:top w:w="40" w:type="dxa"/>
              <w:left w:w="79" w:type="dxa"/>
              <w:bottom w:w="40" w:type="dxa"/>
              <w:right w:w="79" w:type="dxa"/>
            </w:tcMar>
            <w:hideMark/>
          </w:tcPr>
          <w:p w14:paraId="2916A944" w14:textId="77777777" w:rsidR="00DB03AF" w:rsidRPr="000451E0" w:rsidRDefault="00DB03AF" w:rsidP="0015391B">
            <w:r w:rsidRPr="000451E0">
              <w:t>Azure Service Principal</w:t>
            </w:r>
          </w:p>
        </w:tc>
        <w:tc>
          <w:tcPr>
            <w:tcW w:w="2412" w:type="dxa"/>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FD5EA"/>
            <w:tcMar>
              <w:top w:w="40" w:type="dxa"/>
              <w:left w:w="79" w:type="dxa"/>
              <w:bottom w:w="40" w:type="dxa"/>
              <w:right w:w="79" w:type="dxa"/>
            </w:tcMar>
            <w:hideMark/>
          </w:tcPr>
          <w:p w14:paraId="65684D13" w14:textId="77777777" w:rsidR="00DB03AF" w:rsidRPr="000451E0" w:rsidRDefault="00DB03AF" w:rsidP="0015391B">
            <w:r w:rsidRPr="000451E0">
              <w:t>Create DevOps Service Principal (SP)</w:t>
            </w:r>
          </w:p>
        </w:tc>
        <w:tc>
          <w:tcPr>
            <w:tcW w:w="2614" w:type="dxa"/>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FD5EA"/>
            <w:tcMar>
              <w:top w:w="40" w:type="dxa"/>
              <w:left w:w="79" w:type="dxa"/>
              <w:bottom w:w="40" w:type="dxa"/>
              <w:right w:w="79" w:type="dxa"/>
            </w:tcMar>
            <w:hideMark/>
          </w:tcPr>
          <w:p w14:paraId="6D61B4A8" w14:textId="77777777" w:rsidR="00DB03AF" w:rsidRPr="000451E0" w:rsidRDefault="00DB03AF" w:rsidP="0015391B">
            <w:pPr>
              <w:rPr>
                <w:b/>
                <w:bCs/>
              </w:rPr>
            </w:pPr>
            <w:r w:rsidRPr="000451E0">
              <w:rPr>
                <w:b/>
                <w:bCs/>
              </w:rPr>
              <w:t>Service Connection –</w:t>
            </w:r>
          </w:p>
          <w:p w14:paraId="585C7A4E" w14:textId="1B78D381" w:rsidR="00DB03AF" w:rsidRPr="000451E0" w:rsidRDefault="00622E35" w:rsidP="0015391B">
            <w:proofErr w:type="spellStart"/>
            <w:r w:rsidRPr="000451E0">
              <w:t>hpefs-</w:t>
            </w:r>
            <w:r w:rsidR="00DB03AF" w:rsidRPr="000451E0">
              <w:t>odessa-devops-sp-</w:t>
            </w:r>
            <w:r>
              <w:t>itg</w:t>
            </w:r>
            <w:proofErr w:type="spellEnd"/>
          </w:p>
        </w:tc>
        <w:tc>
          <w:tcPr>
            <w:tcW w:w="2946" w:type="dxa"/>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FD5EA"/>
            <w:tcMar>
              <w:top w:w="40" w:type="dxa"/>
              <w:left w:w="79" w:type="dxa"/>
              <w:bottom w:w="40" w:type="dxa"/>
              <w:right w:w="79" w:type="dxa"/>
            </w:tcMar>
            <w:hideMark/>
          </w:tcPr>
          <w:p w14:paraId="6ECCE41D" w14:textId="77777777" w:rsidR="00DB03AF" w:rsidRPr="000451E0" w:rsidRDefault="00DB03AF" w:rsidP="0015391B">
            <w:r w:rsidRPr="000451E0">
              <w:t>This is the first step where SP to be created in Azure</w:t>
            </w:r>
          </w:p>
        </w:tc>
      </w:tr>
      <w:tr w:rsidR="00DB03AF" w:rsidRPr="000451E0" w14:paraId="0F0FAB80" w14:textId="77777777" w:rsidTr="0015391B">
        <w:trPr>
          <w:trHeight w:val="514"/>
        </w:trPr>
        <w:tc>
          <w:tcPr>
            <w:tcW w:w="241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9EBF5"/>
            <w:tcMar>
              <w:top w:w="40" w:type="dxa"/>
              <w:left w:w="79" w:type="dxa"/>
              <w:bottom w:w="40" w:type="dxa"/>
              <w:right w:w="79" w:type="dxa"/>
            </w:tcMar>
            <w:hideMark/>
          </w:tcPr>
          <w:p w14:paraId="62F57D9D" w14:textId="77777777" w:rsidR="00DB03AF" w:rsidRPr="000451E0" w:rsidRDefault="00DB03AF" w:rsidP="0015391B">
            <w:r w:rsidRPr="000451E0">
              <w:t>DevOps</w:t>
            </w:r>
          </w:p>
          <w:p w14:paraId="7EE0E5F8" w14:textId="77777777" w:rsidR="00DB03AF" w:rsidRPr="000451E0" w:rsidRDefault="00DB03AF" w:rsidP="0015391B">
            <w:r w:rsidRPr="000451E0">
              <w:t>Service Connection</w:t>
            </w:r>
          </w:p>
        </w:tc>
        <w:tc>
          <w:tcPr>
            <w:tcW w:w="241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9EBF5"/>
            <w:tcMar>
              <w:top w:w="40" w:type="dxa"/>
              <w:left w:w="79" w:type="dxa"/>
              <w:bottom w:w="40" w:type="dxa"/>
              <w:right w:w="79" w:type="dxa"/>
            </w:tcMar>
            <w:hideMark/>
          </w:tcPr>
          <w:p w14:paraId="14E3578D" w14:textId="77777777" w:rsidR="00DB03AF" w:rsidRPr="000451E0" w:rsidRDefault="00DB03AF" w:rsidP="0015391B">
            <w:r w:rsidRPr="000451E0">
              <w:t>Create DevOps Service Connection (SC) by pointing to above SP</w:t>
            </w:r>
          </w:p>
        </w:tc>
        <w:tc>
          <w:tcPr>
            <w:tcW w:w="261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9EBF5"/>
            <w:tcMar>
              <w:top w:w="40" w:type="dxa"/>
              <w:left w:w="79" w:type="dxa"/>
              <w:bottom w:w="40" w:type="dxa"/>
              <w:right w:w="79" w:type="dxa"/>
            </w:tcMar>
            <w:hideMark/>
          </w:tcPr>
          <w:p w14:paraId="70A28AD2" w14:textId="77777777" w:rsidR="00DB03AF" w:rsidRPr="000451E0" w:rsidRDefault="00DB03AF" w:rsidP="0015391B">
            <w:pPr>
              <w:rPr>
                <w:b/>
                <w:bCs/>
              </w:rPr>
            </w:pPr>
            <w:r w:rsidRPr="000451E0">
              <w:rPr>
                <w:b/>
                <w:bCs/>
              </w:rPr>
              <w:t>Service Principal-</w:t>
            </w:r>
          </w:p>
          <w:p w14:paraId="26B488E3" w14:textId="3492EEEB" w:rsidR="00DB03AF" w:rsidRPr="000451E0" w:rsidRDefault="00622E35" w:rsidP="0015391B">
            <w:proofErr w:type="spellStart"/>
            <w:r w:rsidRPr="000451E0">
              <w:t>hpefs-odessa-devops-sp-</w:t>
            </w:r>
            <w:r>
              <w:t>itg</w:t>
            </w:r>
            <w:proofErr w:type="spellEnd"/>
          </w:p>
        </w:tc>
        <w:tc>
          <w:tcPr>
            <w:tcW w:w="294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9EBF5"/>
            <w:tcMar>
              <w:top w:w="40" w:type="dxa"/>
              <w:left w:w="79" w:type="dxa"/>
              <w:bottom w:w="40" w:type="dxa"/>
              <w:right w:w="79" w:type="dxa"/>
            </w:tcMar>
            <w:hideMark/>
          </w:tcPr>
          <w:p w14:paraId="76F423D5" w14:textId="77777777" w:rsidR="00DB03AF" w:rsidRPr="000451E0" w:rsidRDefault="00DB03AF" w:rsidP="0015391B">
            <w:r w:rsidRPr="000451E0">
              <w:t>Once we have above SC then create SP in DevOps by pointing to this SP</w:t>
            </w:r>
          </w:p>
        </w:tc>
      </w:tr>
      <w:tr w:rsidR="00DB03AF" w:rsidRPr="000451E0" w14:paraId="1228E7EC" w14:textId="77777777" w:rsidTr="0015391B">
        <w:trPr>
          <w:trHeight w:val="948"/>
        </w:trPr>
        <w:tc>
          <w:tcPr>
            <w:tcW w:w="241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FD5EA"/>
            <w:tcMar>
              <w:top w:w="40" w:type="dxa"/>
              <w:left w:w="79" w:type="dxa"/>
              <w:bottom w:w="40" w:type="dxa"/>
              <w:right w:w="79" w:type="dxa"/>
            </w:tcMar>
            <w:hideMark/>
          </w:tcPr>
          <w:p w14:paraId="6733108F" w14:textId="77777777" w:rsidR="00DB03AF" w:rsidRPr="000451E0" w:rsidRDefault="00DB03AF" w:rsidP="0015391B">
            <w:r w:rsidRPr="000451E0">
              <w:t>DevOps</w:t>
            </w:r>
          </w:p>
          <w:p w14:paraId="2D0F2D98" w14:textId="77777777" w:rsidR="00DB03AF" w:rsidRPr="000451E0" w:rsidRDefault="00DB03AF" w:rsidP="0015391B">
            <w:r w:rsidRPr="000451E0">
              <w:t>Artifacts</w:t>
            </w:r>
          </w:p>
        </w:tc>
        <w:tc>
          <w:tcPr>
            <w:tcW w:w="241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FD5EA"/>
            <w:tcMar>
              <w:top w:w="40" w:type="dxa"/>
              <w:left w:w="79" w:type="dxa"/>
              <w:bottom w:w="40" w:type="dxa"/>
              <w:right w:w="79" w:type="dxa"/>
            </w:tcMar>
            <w:hideMark/>
          </w:tcPr>
          <w:p w14:paraId="3A54EC6C" w14:textId="77777777" w:rsidR="00DB03AF" w:rsidRPr="000451E0" w:rsidRDefault="00DB03AF" w:rsidP="0015391B">
            <w:r w:rsidRPr="000451E0">
              <w:t>Add Contributor Access to Project Collection Build Service</w:t>
            </w:r>
          </w:p>
        </w:tc>
        <w:tc>
          <w:tcPr>
            <w:tcW w:w="261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FD5EA"/>
            <w:tcMar>
              <w:top w:w="40" w:type="dxa"/>
              <w:left w:w="79" w:type="dxa"/>
              <w:bottom w:w="40" w:type="dxa"/>
              <w:right w:w="79" w:type="dxa"/>
            </w:tcMar>
            <w:hideMark/>
          </w:tcPr>
          <w:p w14:paraId="66FEBAA8" w14:textId="77777777" w:rsidR="00DB03AF" w:rsidRPr="000451E0" w:rsidRDefault="00DB03AF" w:rsidP="0015391B">
            <w:r w:rsidRPr="000451E0">
              <w:rPr>
                <w:b/>
                <w:bCs/>
              </w:rPr>
              <w:t xml:space="preserve">Path - </w:t>
            </w:r>
            <w:r w:rsidRPr="000451E0">
              <w:t xml:space="preserve">Azure </w:t>
            </w:r>
            <w:proofErr w:type="spellStart"/>
            <w:r w:rsidRPr="000451E0">
              <w:t>Devops</w:t>
            </w:r>
            <w:proofErr w:type="spellEnd"/>
            <w:r w:rsidRPr="000451E0">
              <w:t>-&gt;Artifacts-&gt;Settings-&gt;Permission-&gt;</w:t>
            </w:r>
          </w:p>
          <w:p w14:paraId="554BAD8D" w14:textId="77777777" w:rsidR="00DB03AF" w:rsidRPr="000451E0" w:rsidRDefault="00DB03AF" w:rsidP="0015391B">
            <w:r w:rsidRPr="000451E0">
              <w:t>Permission - Contributor</w:t>
            </w:r>
          </w:p>
        </w:tc>
        <w:tc>
          <w:tcPr>
            <w:tcW w:w="294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FD5EA"/>
            <w:tcMar>
              <w:top w:w="40" w:type="dxa"/>
              <w:left w:w="79" w:type="dxa"/>
              <w:bottom w:w="40" w:type="dxa"/>
              <w:right w:w="79" w:type="dxa"/>
            </w:tcMar>
            <w:hideMark/>
          </w:tcPr>
          <w:p w14:paraId="534DD0FD" w14:textId="77777777" w:rsidR="00DB03AF" w:rsidRPr="000451E0" w:rsidRDefault="00DB03AF" w:rsidP="0015391B">
            <w:r w:rsidRPr="000451E0">
              <w:t xml:space="preserve">By default, permission is set to – Collaborative which </w:t>
            </w:r>
            <w:r>
              <w:t>needs</w:t>
            </w:r>
            <w:r w:rsidRPr="000451E0">
              <w:t xml:space="preserve"> to be updated with Contributor access.</w:t>
            </w:r>
          </w:p>
          <w:p w14:paraId="6B5760C9" w14:textId="77777777" w:rsidR="00DB03AF" w:rsidRPr="000451E0" w:rsidRDefault="00DB03AF" w:rsidP="0015391B">
            <w:r w:rsidRPr="000451E0">
              <w:t xml:space="preserve">This has already </w:t>
            </w:r>
            <w:r>
              <w:t xml:space="preserve">been </w:t>
            </w:r>
            <w:r w:rsidRPr="000451E0">
              <w:t>given so no further access is needed for higher environments.</w:t>
            </w:r>
          </w:p>
        </w:tc>
      </w:tr>
      <w:tr w:rsidR="00DB03AF" w:rsidRPr="000451E0" w14:paraId="0ED0F134" w14:textId="77777777" w:rsidTr="0015391B">
        <w:trPr>
          <w:trHeight w:val="804"/>
        </w:trPr>
        <w:tc>
          <w:tcPr>
            <w:tcW w:w="241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9EBF5"/>
            <w:tcMar>
              <w:top w:w="40" w:type="dxa"/>
              <w:left w:w="79" w:type="dxa"/>
              <w:bottom w:w="40" w:type="dxa"/>
              <w:right w:w="79" w:type="dxa"/>
            </w:tcMar>
            <w:hideMark/>
          </w:tcPr>
          <w:p w14:paraId="46560799" w14:textId="77777777" w:rsidR="00DB03AF" w:rsidRPr="000451E0" w:rsidRDefault="00DB03AF" w:rsidP="0015391B">
            <w:r w:rsidRPr="000451E0">
              <w:lastRenderedPageBreak/>
              <w:t>Azure VMSS</w:t>
            </w:r>
          </w:p>
        </w:tc>
        <w:tc>
          <w:tcPr>
            <w:tcW w:w="241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9EBF5"/>
            <w:tcMar>
              <w:top w:w="40" w:type="dxa"/>
              <w:left w:w="79" w:type="dxa"/>
              <w:bottom w:w="40" w:type="dxa"/>
              <w:right w:w="79" w:type="dxa"/>
            </w:tcMar>
            <w:hideMark/>
          </w:tcPr>
          <w:p w14:paraId="6D6E61A1" w14:textId="77777777" w:rsidR="00DB03AF" w:rsidRPr="000451E0" w:rsidRDefault="00DB03AF" w:rsidP="0015391B">
            <w:r w:rsidRPr="000451E0">
              <w:t>Granting access to VM Scale-set on Storage Account’s container</w:t>
            </w:r>
          </w:p>
        </w:tc>
        <w:tc>
          <w:tcPr>
            <w:tcW w:w="261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9EBF5"/>
            <w:tcMar>
              <w:top w:w="40" w:type="dxa"/>
              <w:left w:w="79" w:type="dxa"/>
              <w:bottom w:w="40" w:type="dxa"/>
              <w:right w:w="79" w:type="dxa"/>
            </w:tcMar>
            <w:hideMark/>
          </w:tcPr>
          <w:p w14:paraId="3EA450A7" w14:textId="77777777" w:rsidR="00DB03AF" w:rsidRPr="000451E0" w:rsidRDefault="00DB03AF" w:rsidP="0015391B">
            <w:r w:rsidRPr="000451E0">
              <w:rPr>
                <w:b/>
                <w:bCs/>
              </w:rPr>
              <w:t>VMSS Name –</w:t>
            </w:r>
            <w:proofErr w:type="spellStart"/>
            <w:r w:rsidRPr="000451E0">
              <w:t>vmssdevopsnonp</w:t>
            </w:r>
            <w:proofErr w:type="spellEnd"/>
          </w:p>
          <w:p w14:paraId="40B6F78D" w14:textId="77777777" w:rsidR="00DB03AF" w:rsidRPr="000451E0" w:rsidRDefault="00DB03AF" w:rsidP="0015391B">
            <w:r w:rsidRPr="000451E0">
              <w:t xml:space="preserve">Storage Container Name – </w:t>
            </w:r>
            <w:proofErr w:type="spellStart"/>
            <w:r w:rsidRPr="000451E0">
              <w:t>stodessacoreblobdev</w:t>
            </w:r>
            <w:proofErr w:type="spellEnd"/>
          </w:p>
          <w:p w14:paraId="4643B0BE" w14:textId="77777777" w:rsidR="00DB03AF" w:rsidRPr="000451E0" w:rsidRDefault="00DB03AF" w:rsidP="0015391B">
            <w:r w:rsidRPr="000451E0">
              <w:rPr>
                <w:b/>
                <w:bCs/>
              </w:rPr>
              <w:t xml:space="preserve">IAM Role - </w:t>
            </w:r>
            <w:r w:rsidRPr="000451E0">
              <w:t>Storage Blob Data Reader</w:t>
            </w:r>
          </w:p>
        </w:tc>
        <w:tc>
          <w:tcPr>
            <w:tcW w:w="294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9EBF5"/>
            <w:tcMar>
              <w:top w:w="40" w:type="dxa"/>
              <w:left w:w="79" w:type="dxa"/>
              <w:bottom w:w="40" w:type="dxa"/>
              <w:right w:w="79" w:type="dxa"/>
            </w:tcMar>
            <w:hideMark/>
          </w:tcPr>
          <w:p w14:paraId="2DE03EAB" w14:textId="77777777" w:rsidR="00DB03AF" w:rsidRPr="000451E0" w:rsidRDefault="00DB03AF" w:rsidP="0015391B">
            <w:r w:rsidRPr="000451E0">
              <w:t>This access has been given already so no further access is needed for higher environments.</w:t>
            </w:r>
          </w:p>
        </w:tc>
      </w:tr>
      <w:tr w:rsidR="00DB03AF" w:rsidRPr="000451E0" w14:paraId="679BCF32" w14:textId="77777777" w:rsidTr="0015391B">
        <w:trPr>
          <w:trHeight w:val="804"/>
        </w:trPr>
        <w:tc>
          <w:tcPr>
            <w:tcW w:w="241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9EBF5"/>
            <w:tcMar>
              <w:top w:w="40" w:type="dxa"/>
              <w:left w:w="79" w:type="dxa"/>
              <w:bottom w:w="40" w:type="dxa"/>
              <w:right w:w="79" w:type="dxa"/>
            </w:tcMar>
            <w:hideMark/>
          </w:tcPr>
          <w:p w14:paraId="00C20B85" w14:textId="77777777" w:rsidR="00DB03AF" w:rsidRPr="000451E0" w:rsidRDefault="00DB03AF" w:rsidP="0015391B">
            <w:r w:rsidRPr="000451E0">
              <w:t>Azure Key Vault</w:t>
            </w:r>
          </w:p>
        </w:tc>
        <w:tc>
          <w:tcPr>
            <w:tcW w:w="241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9EBF5"/>
            <w:tcMar>
              <w:top w:w="40" w:type="dxa"/>
              <w:left w:w="79" w:type="dxa"/>
              <w:bottom w:w="40" w:type="dxa"/>
              <w:right w:w="79" w:type="dxa"/>
            </w:tcMar>
            <w:hideMark/>
          </w:tcPr>
          <w:p w14:paraId="2F40A690" w14:textId="77777777" w:rsidR="00DB03AF" w:rsidRPr="000451E0" w:rsidRDefault="00DB03AF" w:rsidP="0015391B">
            <w:r w:rsidRPr="000451E0">
              <w:t>Grant access policy to SP on Key Vault Secrets</w:t>
            </w:r>
          </w:p>
        </w:tc>
        <w:tc>
          <w:tcPr>
            <w:tcW w:w="261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9EBF5"/>
            <w:tcMar>
              <w:top w:w="40" w:type="dxa"/>
              <w:left w:w="79" w:type="dxa"/>
              <w:bottom w:w="40" w:type="dxa"/>
              <w:right w:w="79" w:type="dxa"/>
            </w:tcMar>
            <w:hideMark/>
          </w:tcPr>
          <w:p w14:paraId="5E42B376" w14:textId="77777777" w:rsidR="00DB03AF" w:rsidRPr="000451E0" w:rsidRDefault="00DB03AF" w:rsidP="0015391B">
            <w:pPr>
              <w:rPr>
                <w:b/>
                <w:bCs/>
              </w:rPr>
            </w:pPr>
            <w:r w:rsidRPr="000451E0">
              <w:rPr>
                <w:b/>
                <w:bCs/>
              </w:rPr>
              <w:t>Key Vault –</w:t>
            </w:r>
          </w:p>
          <w:p w14:paraId="3FEB9058" w14:textId="77777777" w:rsidR="00DB03AF" w:rsidRPr="000451E0" w:rsidRDefault="00DB03AF" w:rsidP="0015391B">
            <w:proofErr w:type="spellStart"/>
            <w:r w:rsidRPr="000451E0">
              <w:t>kv</w:t>
            </w:r>
            <w:proofErr w:type="spellEnd"/>
            <w:r w:rsidRPr="000451E0">
              <w:t>-</w:t>
            </w:r>
            <w:proofErr w:type="spellStart"/>
            <w:r w:rsidRPr="000451E0">
              <w:t>hpefs</w:t>
            </w:r>
            <w:proofErr w:type="spellEnd"/>
            <w:r w:rsidRPr="000451E0">
              <w:t>-</w:t>
            </w:r>
            <w:proofErr w:type="spellStart"/>
            <w:r w:rsidRPr="000451E0">
              <w:t>odessa</w:t>
            </w:r>
            <w:proofErr w:type="spellEnd"/>
            <w:r w:rsidRPr="000451E0">
              <w:t>-dev</w:t>
            </w:r>
          </w:p>
          <w:p w14:paraId="4B0D534A" w14:textId="6FD3A36B" w:rsidR="00DB03AF" w:rsidRPr="000451E0" w:rsidRDefault="00DB03AF" w:rsidP="0015391B">
            <w:r w:rsidRPr="000451E0">
              <w:rPr>
                <w:b/>
                <w:bCs/>
              </w:rPr>
              <w:t>SP -</w:t>
            </w:r>
            <w:r w:rsidRPr="000451E0">
              <w:t xml:space="preserve"> </w:t>
            </w:r>
            <w:proofErr w:type="spellStart"/>
            <w:r w:rsidR="00622E35" w:rsidRPr="000451E0">
              <w:t>hpefs-odessa-devops-sp-</w:t>
            </w:r>
            <w:r w:rsidR="00622E35">
              <w:t>itg</w:t>
            </w:r>
            <w:proofErr w:type="spellEnd"/>
          </w:p>
          <w:p w14:paraId="5941171F" w14:textId="77777777" w:rsidR="00DB03AF" w:rsidRPr="000451E0" w:rsidRDefault="00DB03AF" w:rsidP="0015391B">
            <w:r w:rsidRPr="000451E0">
              <w:rPr>
                <w:b/>
                <w:bCs/>
              </w:rPr>
              <w:t>IAM Role –</w:t>
            </w:r>
            <w:r w:rsidRPr="000451E0">
              <w:t xml:space="preserve"> Contributor</w:t>
            </w:r>
          </w:p>
          <w:p w14:paraId="3120E6EA" w14:textId="77777777" w:rsidR="00DB03AF" w:rsidRPr="000451E0" w:rsidRDefault="00DB03AF" w:rsidP="0015391B">
            <w:r w:rsidRPr="000451E0">
              <w:t>Access Policy – Get and List</w:t>
            </w:r>
          </w:p>
        </w:tc>
        <w:tc>
          <w:tcPr>
            <w:tcW w:w="294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9EBF5"/>
            <w:tcMar>
              <w:top w:w="40" w:type="dxa"/>
              <w:left w:w="79" w:type="dxa"/>
              <w:bottom w:w="40" w:type="dxa"/>
              <w:right w:w="79" w:type="dxa"/>
            </w:tcMar>
            <w:hideMark/>
          </w:tcPr>
          <w:p w14:paraId="56477300" w14:textId="77777777" w:rsidR="00DB03AF" w:rsidRDefault="00DB03AF" w:rsidP="0015391B">
            <w:r w:rsidRPr="000451E0">
              <w:t>This permission is required to download credentials from Key Vault</w:t>
            </w:r>
            <w:r>
              <w:t>.</w:t>
            </w:r>
          </w:p>
          <w:p w14:paraId="0E13B898" w14:textId="77777777" w:rsidR="00DB03AF" w:rsidRPr="0085295A" w:rsidRDefault="00DB03AF" w:rsidP="0015391B">
            <w:pPr>
              <w:rPr>
                <w:b/>
                <w:bCs/>
              </w:rPr>
            </w:pPr>
            <w:commentRangeStart w:id="140"/>
            <w:r w:rsidRPr="0085295A">
              <w:rPr>
                <w:b/>
                <w:bCs/>
              </w:rPr>
              <w:t>Keys</w:t>
            </w:r>
            <w:commentRangeEnd w:id="140"/>
            <w:r>
              <w:rPr>
                <w:rStyle w:val="CommentReference"/>
              </w:rPr>
              <w:commentReference w:id="140"/>
            </w:r>
            <w:r w:rsidRPr="0085295A">
              <w:rPr>
                <w:b/>
                <w:bCs/>
              </w:rPr>
              <w:t>:</w:t>
            </w:r>
          </w:p>
          <w:p w14:paraId="259D60C8" w14:textId="77777777" w:rsidR="00DB03AF" w:rsidRDefault="00DB03AF" w:rsidP="0015391B">
            <w:proofErr w:type="spellStart"/>
            <w:r>
              <w:t>odessa</w:t>
            </w:r>
            <w:proofErr w:type="spellEnd"/>
            <w:r>
              <w:t>-</w:t>
            </w:r>
            <w:proofErr w:type="spellStart"/>
            <w:r>
              <w:t>hpefs</w:t>
            </w:r>
            <w:proofErr w:type="spellEnd"/>
            <w:r>
              <w:t>-</w:t>
            </w:r>
            <w:proofErr w:type="spellStart"/>
            <w:r>
              <w:t>devops</w:t>
            </w:r>
            <w:proofErr w:type="spellEnd"/>
            <w:r>
              <w:t>-</w:t>
            </w:r>
            <w:proofErr w:type="spellStart"/>
            <w:r>
              <w:t>db</w:t>
            </w:r>
            <w:proofErr w:type="spellEnd"/>
            <w:r>
              <w:t>-username</w:t>
            </w:r>
          </w:p>
          <w:p w14:paraId="2196B006" w14:textId="77777777" w:rsidR="00DB03AF" w:rsidRDefault="00DB03AF" w:rsidP="0015391B">
            <w:proofErr w:type="spellStart"/>
            <w:r>
              <w:t>odessa</w:t>
            </w:r>
            <w:proofErr w:type="spellEnd"/>
            <w:r>
              <w:t>-</w:t>
            </w:r>
            <w:proofErr w:type="spellStart"/>
            <w:r>
              <w:t>hpefs</w:t>
            </w:r>
            <w:proofErr w:type="spellEnd"/>
            <w:r>
              <w:t>-</w:t>
            </w:r>
            <w:proofErr w:type="spellStart"/>
            <w:r>
              <w:t>devops</w:t>
            </w:r>
            <w:proofErr w:type="spellEnd"/>
            <w:r>
              <w:t>-</w:t>
            </w:r>
            <w:proofErr w:type="spellStart"/>
            <w:r>
              <w:t>db</w:t>
            </w:r>
            <w:proofErr w:type="spellEnd"/>
            <w:r>
              <w:t>-password</w:t>
            </w:r>
          </w:p>
          <w:p w14:paraId="2CEBA814" w14:textId="77777777" w:rsidR="00DB03AF" w:rsidRPr="000451E0" w:rsidRDefault="00DB03AF" w:rsidP="0015391B"/>
        </w:tc>
      </w:tr>
      <w:tr w:rsidR="00DB03AF" w:rsidRPr="000451E0" w14:paraId="411168DF" w14:textId="77777777" w:rsidTr="0015391B">
        <w:trPr>
          <w:trHeight w:val="804"/>
        </w:trPr>
        <w:tc>
          <w:tcPr>
            <w:tcW w:w="241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FD5EA"/>
            <w:tcMar>
              <w:top w:w="40" w:type="dxa"/>
              <w:left w:w="79" w:type="dxa"/>
              <w:bottom w:w="40" w:type="dxa"/>
              <w:right w:w="79" w:type="dxa"/>
            </w:tcMar>
            <w:hideMark/>
          </w:tcPr>
          <w:p w14:paraId="5F689963" w14:textId="77777777" w:rsidR="00DB03AF" w:rsidRPr="000451E0" w:rsidRDefault="00DB03AF" w:rsidP="0015391B">
            <w:r w:rsidRPr="000451E0">
              <w:t xml:space="preserve">Azure </w:t>
            </w:r>
            <w:r>
              <w:t>DH</w:t>
            </w:r>
            <w:r w:rsidRPr="000451E0">
              <w:t xml:space="preserve"> VM</w:t>
            </w:r>
          </w:p>
        </w:tc>
        <w:tc>
          <w:tcPr>
            <w:tcW w:w="241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FD5EA"/>
            <w:tcMar>
              <w:top w:w="40" w:type="dxa"/>
              <w:left w:w="79" w:type="dxa"/>
              <w:bottom w:w="40" w:type="dxa"/>
              <w:right w:w="79" w:type="dxa"/>
            </w:tcMar>
            <w:hideMark/>
          </w:tcPr>
          <w:p w14:paraId="4AD15E34" w14:textId="77777777" w:rsidR="00DB03AF" w:rsidRPr="000451E0" w:rsidRDefault="00DB03AF" w:rsidP="0015391B">
            <w:r w:rsidRPr="000451E0">
              <w:t>Grant VM Admin permission to domain account within Report Server VM</w:t>
            </w:r>
          </w:p>
        </w:tc>
        <w:tc>
          <w:tcPr>
            <w:tcW w:w="261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FD5EA"/>
            <w:tcMar>
              <w:top w:w="40" w:type="dxa"/>
              <w:left w:w="79" w:type="dxa"/>
              <w:bottom w:w="40" w:type="dxa"/>
              <w:right w:w="79" w:type="dxa"/>
            </w:tcMar>
            <w:hideMark/>
          </w:tcPr>
          <w:p w14:paraId="5D17D8AA" w14:textId="77777777" w:rsidR="00DB03AF" w:rsidRPr="000451E0" w:rsidRDefault="00DB03AF" w:rsidP="0015391B">
            <w:r w:rsidRPr="63A126F4">
              <w:rPr>
                <w:b/>
              </w:rPr>
              <w:t>Domain Account</w:t>
            </w:r>
            <w:r w:rsidRPr="000451E0">
              <w:t xml:space="preserve"> – </w:t>
            </w:r>
            <w:proofErr w:type="spellStart"/>
            <w:r w:rsidRPr="000451E0">
              <w:t>hpefsoddevopssadev</w:t>
            </w:r>
            <w:proofErr w:type="spellEnd"/>
          </w:p>
          <w:p w14:paraId="76DFE18C" w14:textId="51303618" w:rsidR="00DB03AF" w:rsidRPr="000451E0" w:rsidRDefault="00DB03AF" w:rsidP="0015391B">
            <w:r>
              <w:rPr>
                <w:b/>
              </w:rPr>
              <w:t>DH</w:t>
            </w:r>
            <w:r w:rsidRPr="63A126F4">
              <w:rPr>
                <w:b/>
              </w:rPr>
              <w:t xml:space="preserve"> VM</w:t>
            </w:r>
            <w:r w:rsidRPr="000451E0">
              <w:t xml:space="preserve"> – </w:t>
            </w:r>
            <w:proofErr w:type="spellStart"/>
            <w:r w:rsidRPr="000451E0">
              <w:t>vm</w:t>
            </w:r>
            <w:r>
              <w:t>datamart</w:t>
            </w:r>
            <w:r w:rsidR="00622E35">
              <w:t>itg</w:t>
            </w:r>
            <w:proofErr w:type="spellEnd"/>
            <w:r w:rsidRPr="000451E0">
              <w:t xml:space="preserve"> / 10.17.10.</w:t>
            </w:r>
            <w:r>
              <w:t>5</w:t>
            </w:r>
          </w:p>
          <w:p w14:paraId="05DCB85E" w14:textId="77777777" w:rsidR="00DB03AF" w:rsidRPr="000451E0" w:rsidRDefault="00DB03AF" w:rsidP="0015391B">
            <w:r w:rsidRPr="2A3E6297">
              <w:rPr>
                <w:b/>
              </w:rPr>
              <w:t xml:space="preserve">Permission </w:t>
            </w:r>
            <w:r w:rsidRPr="000451E0">
              <w:t>– Administrator Group</w:t>
            </w:r>
          </w:p>
        </w:tc>
        <w:tc>
          <w:tcPr>
            <w:tcW w:w="294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FD5EA"/>
            <w:tcMar>
              <w:top w:w="40" w:type="dxa"/>
              <w:left w:w="79" w:type="dxa"/>
              <w:bottom w:w="40" w:type="dxa"/>
              <w:right w:w="79" w:type="dxa"/>
            </w:tcMar>
            <w:hideMark/>
          </w:tcPr>
          <w:p w14:paraId="7F998F0A" w14:textId="77777777" w:rsidR="00DB03AF" w:rsidRPr="000451E0" w:rsidRDefault="00DB03AF" w:rsidP="0015391B">
            <w:r w:rsidRPr="000451E0">
              <w:t xml:space="preserve">This permission is required on VM to deploy </w:t>
            </w:r>
            <w:r>
              <w:t xml:space="preserve">Engine contents </w:t>
            </w:r>
          </w:p>
        </w:tc>
      </w:tr>
      <w:tr w:rsidR="00DB03AF" w:rsidRPr="000451E0" w14:paraId="0407D06B" w14:textId="77777777" w:rsidTr="0015391B">
        <w:trPr>
          <w:trHeight w:val="659"/>
        </w:trPr>
        <w:tc>
          <w:tcPr>
            <w:tcW w:w="241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9EBF5"/>
            <w:tcMar>
              <w:top w:w="40" w:type="dxa"/>
              <w:left w:w="79" w:type="dxa"/>
              <w:bottom w:w="40" w:type="dxa"/>
              <w:right w:w="79" w:type="dxa"/>
            </w:tcMar>
            <w:hideMark/>
          </w:tcPr>
          <w:p w14:paraId="53F0FEC3" w14:textId="77777777" w:rsidR="00DB03AF" w:rsidRPr="000451E0" w:rsidRDefault="00DB03AF" w:rsidP="0015391B">
            <w:r w:rsidRPr="000451E0">
              <w:t xml:space="preserve">Azure </w:t>
            </w:r>
            <w:r>
              <w:t>DH</w:t>
            </w:r>
            <w:r w:rsidRPr="000451E0">
              <w:t xml:space="preserve"> VM</w:t>
            </w:r>
          </w:p>
        </w:tc>
        <w:tc>
          <w:tcPr>
            <w:tcW w:w="241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9EBF5"/>
            <w:tcMar>
              <w:top w:w="40" w:type="dxa"/>
              <w:left w:w="79" w:type="dxa"/>
              <w:bottom w:w="40" w:type="dxa"/>
              <w:right w:w="79" w:type="dxa"/>
            </w:tcMar>
            <w:hideMark/>
          </w:tcPr>
          <w:p w14:paraId="5F6A712E" w14:textId="77777777" w:rsidR="00DB03AF" w:rsidRPr="000451E0" w:rsidRDefault="00DB03AF" w:rsidP="0015391B">
            <w:r w:rsidRPr="000451E0">
              <w:t xml:space="preserve">Grant IAM roles to SP for Report Server VM </w:t>
            </w:r>
          </w:p>
        </w:tc>
        <w:tc>
          <w:tcPr>
            <w:tcW w:w="261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9EBF5"/>
            <w:tcMar>
              <w:top w:w="40" w:type="dxa"/>
              <w:left w:w="79" w:type="dxa"/>
              <w:bottom w:w="40" w:type="dxa"/>
              <w:right w:w="79" w:type="dxa"/>
            </w:tcMar>
            <w:hideMark/>
          </w:tcPr>
          <w:p w14:paraId="1184D299" w14:textId="2514C6BC" w:rsidR="00DB03AF" w:rsidRPr="000451E0" w:rsidRDefault="00DB03AF" w:rsidP="0015391B">
            <w:r>
              <w:rPr>
                <w:b/>
              </w:rPr>
              <w:t>DH</w:t>
            </w:r>
            <w:r w:rsidRPr="2A3E6297">
              <w:rPr>
                <w:b/>
              </w:rPr>
              <w:t xml:space="preserve"> VM </w:t>
            </w:r>
            <w:r w:rsidRPr="000451E0">
              <w:t xml:space="preserve">– </w:t>
            </w:r>
            <w:proofErr w:type="spellStart"/>
            <w:r w:rsidRPr="000451E0">
              <w:t>vm</w:t>
            </w:r>
            <w:r>
              <w:t>datamart</w:t>
            </w:r>
            <w:r w:rsidR="00622E35">
              <w:t>itg</w:t>
            </w:r>
            <w:proofErr w:type="spellEnd"/>
            <w:r w:rsidRPr="000451E0">
              <w:t xml:space="preserve"> / 10.17.1</w:t>
            </w:r>
            <w:r w:rsidR="00622E35">
              <w:t>8.4</w:t>
            </w:r>
          </w:p>
          <w:p w14:paraId="2F8FE5BD" w14:textId="77777777" w:rsidR="00DB03AF" w:rsidRPr="000451E0" w:rsidRDefault="00DB03AF" w:rsidP="0015391B">
            <w:r w:rsidRPr="2A3E6297">
              <w:rPr>
                <w:b/>
              </w:rPr>
              <w:t xml:space="preserve">IAM Roles </w:t>
            </w:r>
            <w:r w:rsidRPr="000451E0">
              <w:t>- Contributor, Virtual Machine Administrator Login</w:t>
            </w:r>
          </w:p>
        </w:tc>
        <w:tc>
          <w:tcPr>
            <w:tcW w:w="294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9EBF5"/>
            <w:tcMar>
              <w:top w:w="40" w:type="dxa"/>
              <w:left w:w="79" w:type="dxa"/>
              <w:bottom w:w="40" w:type="dxa"/>
              <w:right w:w="79" w:type="dxa"/>
            </w:tcMar>
            <w:hideMark/>
          </w:tcPr>
          <w:p w14:paraId="3E6D594E" w14:textId="77777777" w:rsidR="00DB03AF" w:rsidRPr="000451E0" w:rsidRDefault="00DB03AF" w:rsidP="0015391B">
            <w:r w:rsidRPr="000451E0">
              <w:t xml:space="preserve">These permissions are needed to have access </w:t>
            </w:r>
            <w:r>
              <w:t>to</w:t>
            </w:r>
            <w:r w:rsidRPr="000451E0">
              <w:t xml:space="preserve"> </w:t>
            </w:r>
            <w:r>
              <w:t>DWH</w:t>
            </w:r>
            <w:r w:rsidRPr="000451E0">
              <w:t xml:space="preserve"> VM.</w:t>
            </w:r>
          </w:p>
        </w:tc>
      </w:tr>
      <w:tr w:rsidR="00DB03AF" w:rsidRPr="000451E0" w14:paraId="6574418D" w14:textId="77777777" w:rsidTr="0015391B">
        <w:trPr>
          <w:trHeight w:val="514"/>
        </w:trPr>
        <w:tc>
          <w:tcPr>
            <w:tcW w:w="241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FD5EA"/>
            <w:tcMar>
              <w:top w:w="40" w:type="dxa"/>
              <w:left w:w="79" w:type="dxa"/>
              <w:bottom w:w="40" w:type="dxa"/>
              <w:right w:w="79" w:type="dxa"/>
            </w:tcMar>
            <w:hideMark/>
          </w:tcPr>
          <w:p w14:paraId="3AD34C7F" w14:textId="77777777" w:rsidR="00DB03AF" w:rsidRPr="000451E0" w:rsidRDefault="00DB03AF" w:rsidP="0015391B">
            <w:r w:rsidRPr="000451E0">
              <w:t xml:space="preserve">Azure </w:t>
            </w:r>
            <w:r>
              <w:t>DH</w:t>
            </w:r>
            <w:r w:rsidRPr="000451E0">
              <w:t xml:space="preserve"> VM</w:t>
            </w:r>
          </w:p>
        </w:tc>
        <w:tc>
          <w:tcPr>
            <w:tcW w:w="241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FD5EA"/>
            <w:tcMar>
              <w:top w:w="40" w:type="dxa"/>
              <w:left w:w="79" w:type="dxa"/>
              <w:bottom w:w="40" w:type="dxa"/>
              <w:right w:w="79" w:type="dxa"/>
            </w:tcMar>
            <w:hideMark/>
          </w:tcPr>
          <w:p w14:paraId="572A83BE" w14:textId="77777777" w:rsidR="00DB03AF" w:rsidRPr="000451E0" w:rsidRDefault="00DB03AF" w:rsidP="0015391B">
            <w:r w:rsidRPr="000451E0">
              <w:t xml:space="preserve">Create Inbound port within Report Server VM for Remote </w:t>
            </w:r>
            <w:proofErr w:type="spellStart"/>
            <w:r w:rsidRPr="000451E0">
              <w:t>Powershell</w:t>
            </w:r>
            <w:proofErr w:type="spellEnd"/>
            <w:r w:rsidRPr="000451E0">
              <w:t xml:space="preserve"> script execution</w:t>
            </w:r>
          </w:p>
        </w:tc>
        <w:tc>
          <w:tcPr>
            <w:tcW w:w="261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FD5EA"/>
            <w:tcMar>
              <w:top w:w="40" w:type="dxa"/>
              <w:left w:w="79" w:type="dxa"/>
              <w:bottom w:w="40" w:type="dxa"/>
              <w:right w:w="79" w:type="dxa"/>
            </w:tcMar>
            <w:hideMark/>
          </w:tcPr>
          <w:p w14:paraId="150D0789" w14:textId="77777777" w:rsidR="00DB03AF" w:rsidRPr="000451E0" w:rsidRDefault="00DB03AF" w:rsidP="0015391B">
            <w:r w:rsidRPr="47CA0ED1">
              <w:rPr>
                <w:b/>
                <w:bCs/>
              </w:rPr>
              <w:t>Port No</w:t>
            </w:r>
            <w:r>
              <w:t xml:space="preserve"> – 5986</w:t>
            </w:r>
          </w:p>
          <w:p w14:paraId="2FE6E1BF" w14:textId="53E94667" w:rsidR="00DB03AF" w:rsidRDefault="00DB03AF" w:rsidP="0015391B">
            <w:r>
              <w:rPr>
                <w:b/>
              </w:rPr>
              <w:t>DH</w:t>
            </w:r>
            <w:r w:rsidRPr="2FED6A6F">
              <w:rPr>
                <w:b/>
              </w:rPr>
              <w:t xml:space="preserve"> VM </w:t>
            </w:r>
            <w:r w:rsidRPr="000451E0">
              <w:t xml:space="preserve">– </w:t>
            </w:r>
            <w:proofErr w:type="spellStart"/>
            <w:r w:rsidRPr="000451E0">
              <w:t>vm</w:t>
            </w:r>
            <w:r>
              <w:t>datamart</w:t>
            </w:r>
            <w:r w:rsidR="00622E35">
              <w:t>itg</w:t>
            </w:r>
            <w:proofErr w:type="spellEnd"/>
            <w:r w:rsidRPr="000451E0">
              <w:t xml:space="preserve"> / 10.17.10.</w:t>
            </w:r>
            <w:r>
              <w:t>5</w:t>
            </w:r>
          </w:p>
          <w:p w14:paraId="476F2119" w14:textId="77777777" w:rsidR="00DB03AF" w:rsidRPr="000451E0" w:rsidRDefault="00DB03AF" w:rsidP="0015391B">
            <w:r>
              <w:rPr>
                <w:rStyle w:val="ui-provider"/>
              </w:rPr>
              <w:t>vmsqlrepldev2</w:t>
            </w:r>
          </w:p>
        </w:tc>
        <w:tc>
          <w:tcPr>
            <w:tcW w:w="294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FD5EA"/>
            <w:tcMar>
              <w:top w:w="40" w:type="dxa"/>
              <w:left w:w="79" w:type="dxa"/>
              <w:bottom w:w="40" w:type="dxa"/>
              <w:right w:w="79" w:type="dxa"/>
            </w:tcMar>
            <w:hideMark/>
          </w:tcPr>
          <w:p w14:paraId="0D558537" w14:textId="77777777" w:rsidR="00DB03AF" w:rsidRPr="000451E0" w:rsidRDefault="00DB03AF" w:rsidP="0015391B">
            <w:r w:rsidRPr="000451E0">
              <w:t>Need to create Inbound Port</w:t>
            </w:r>
          </w:p>
          <w:p w14:paraId="24E44D3F" w14:textId="77777777" w:rsidR="00DB03AF" w:rsidRPr="000451E0" w:rsidRDefault="00DB03AF" w:rsidP="0015391B">
            <w:r w:rsidRPr="000451E0">
              <w:rPr>
                <w:b/>
                <w:bCs/>
              </w:rPr>
              <w:t xml:space="preserve">Reference link – </w:t>
            </w:r>
            <w:hyperlink r:id="rId182" w:history="1">
              <w:r w:rsidRPr="000451E0">
                <w:rPr>
                  <w:rStyle w:val="Hyperlink"/>
                </w:rPr>
                <w:t xml:space="preserve">Configuring </w:t>
              </w:r>
            </w:hyperlink>
            <w:hyperlink r:id="rId183" w:history="1">
              <w:proofErr w:type="spellStart"/>
              <w:r w:rsidRPr="000451E0">
                <w:rPr>
                  <w:rStyle w:val="Hyperlink"/>
                </w:rPr>
                <w:t>WinRM</w:t>
              </w:r>
              <w:proofErr w:type="spellEnd"/>
            </w:hyperlink>
            <w:hyperlink r:id="rId184" w:history="1">
              <w:r w:rsidRPr="000451E0">
                <w:rPr>
                  <w:rStyle w:val="Hyperlink"/>
                </w:rPr>
                <w:t xml:space="preserve"> over HTTPS to enable PowerShell remoting</w:t>
              </w:r>
            </w:hyperlink>
            <w:r w:rsidRPr="000451E0">
              <w:t>.</w:t>
            </w:r>
          </w:p>
        </w:tc>
      </w:tr>
      <w:tr w:rsidR="00DB03AF" w:rsidRPr="000451E0" w14:paraId="7C4E5DE8" w14:textId="77777777" w:rsidTr="0015391B">
        <w:trPr>
          <w:trHeight w:val="249"/>
        </w:trPr>
        <w:tc>
          <w:tcPr>
            <w:tcW w:w="241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9EBF5"/>
            <w:tcMar>
              <w:top w:w="40" w:type="dxa"/>
              <w:left w:w="79" w:type="dxa"/>
              <w:bottom w:w="40" w:type="dxa"/>
              <w:right w:w="79" w:type="dxa"/>
            </w:tcMar>
            <w:hideMark/>
          </w:tcPr>
          <w:p w14:paraId="3803ABFE" w14:textId="77777777" w:rsidR="00DB03AF" w:rsidRPr="000451E0" w:rsidRDefault="00DB03AF" w:rsidP="0015391B">
            <w:r w:rsidRPr="000451E0">
              <w:t xml:space="preserve">Azure </w:t>
            </w:r>
            <w:r>
              <w:t>DH</w:t>
            </w:r>
            <w:r w:rsidRPr="000451E0">
              <w:t xml:space="preserve"> VM</w:t>
            </w:r>
          </w:p>
        </w:tc>
        <w:tc>
          <w:tcPr>
            <w:tcW w:w="241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9EBF5"/>
            <w:tcMar>
              <w:top w:w="40" w:type="dxa"/>
              <w:left w:w="79" w:type="dxa"/>
              <w:bottom w:w="40" w:type="dxa"/>
              <w:right w:w="79" w:type="dxa"/>
            </w:tcMar>
            <w:hideMark/>
          </w:tcPr>
          <w:p w14:paraId="7FEA0D15" w14:textId="77777777" w:rsidR="00DB03AF" w:rsidRPr="000451E0" w:rsidRDefault="00DB03AF" w:rsidP="0015391B">
            <w:r w:rsidRPr="000451E0">
              <w:t xml:space="preserve">Create certificate within Report Server VM for Remote </w:t>
            </w:r>
            <w:proofErr w:type="spellStart"/>
            <w:r w:rsidRPr="000451E0">
              <w:t>Powershell</w:t>
            </w:r>
            <w:proofErr w:type="spellEnd"/>
            <w:r w:rsidRPr="000451E0">
              <w:t xml:space="preserve"> script execution</w:t>
            </w:r>
          </w:p>
        </w:tc>
        <w:tc>
          <w:tcPr>
            <w:tcW w:w="261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9EBF5"/>
            <w:tcMar>
              <w:top w:w="40" w:type="dxa"/>
              <w:left w:w="79" w:type="dxa"/>
              <w:bottom w:w="40" w:type="dxa"/>
              <w:right w:w="79" w:type="dxa"/>
            </w:tcMar>
            <w:hideMark/>
          </w:tcPr>
          <w:p w14:paraId="5104C85A" w14:textId="77777777" w:rsidR="00DB03AF" w:rsidRDefault="00DB03AF" w:rsidP="0015391B">
            <w:r w:rsidRPr="000451E0">
              <w:rPr>
                <w:b/>
                <w:bCs/>
              </w:rPr>
              <w:t>Self</w:t>
            </w:r>
            <w:r w:rsidRPr="398EB1AE">
              <w:rPr>
                <w:b/>
                <w:bCs/>
              </w:rPr>
              <w:t>-</w:t>
            </w:r>
            <w:r w:rsidRPr="000451E0">
              <w:rPr>
                <w:b/>
                <w:bCs/>
              </w:rPr>
              <w:t>Signed Certificate –</w:t>
            </w:r>
            <w:r w:rsidRPr="000451E0">
              <w:t xml:space="preserve"> </w:t>
            </w:r>
            <w:proofErr w:type="spellStart"/>
            <w:r w:rsidRPr="000451E0">
              <w:t>vmdatamartdev</w:t>
            </w:r>
            <w:proofErr w:type="spellEnd"/>
            <w:r w:rsidRPr="000451E0">
              <w:t xml:space="preserve"> (Friendly Name)</w:t>
            </w:r>
          </w:p>
          <w:p w14:paraId="3F8709EC" w14:textId="77777777" w:rsidR="00DB03AF" w:rsidRPr="000451E0" w:rsidRDefault="00DB03AF" w:rsidP="0015391B">
            <w:r>
              <w:rPr>
                <w:rStyle w:val="ui-provider"/>
              </w:rPr>
              <w:t>vmsqlrepldev2</w:t>
            </w:r>
            <w:r w:rsidRPr="000451E0">
              <w:t>(Friendly Name)</w:t>
            </w:r>
          </w:p>
          <w:p w14:paraId="3A948BC9" w14:textId="77777777" w:rsidR="00DB03AF" w:rsidRPr="000451E0" w:rsidRDefault="00DB03AF" w:rsidP="0015391B">
            <w:r>
              <w:rPr>
                <w:b/>
                <w:bCs/>
              </w:rPr>
              <w:t>DH</w:t>
            </w:r>
            <w:r w:rsidRPr="000451E0">
              <w:rPr>
                <w:b/>
                <w:bCs/>
              </w:rPr>
              <w:t xml:space="preserve"> VM –</w:t>
            </w:r>
          </w:p>
          <w:p w14:paraId="6FC36AD2" w14:textId="77777777" w:rsidR="00DB03AF" w:rsidRDefault="00DB03AF" w:rsidP="0015391B">
            <w:proofErr w:type="spellStart"/>
            <w:r w:rsidRPr="000451E0">
              <w:t>vm</w:t>
            </w:r>
            <w:r>
              <w:t>datamart</w:t>
            </w:r>
            <w:r w:rsidRPr="000451E0">
              <w:t>dev</w:t>
            </w:r>
            <w:proofErr w:type="spellEnd"/>
            <w:r w:rsidRPr="000451E0">
              <w:t xml:space="preserve"> / 10.17.10.</w:t>
            </w:r>
            <w:r>
              <w:t>5</w:t>
            </w:r>
          </w:p>
          <w:p w14:paraId="36E5DB19" w14:textId="77777777" w:rsidR="00DB03AF" w:rsidRDefault="00DB03AF" w:rsidP="0015391B">
            <w:r w:rsidRPr="000451E0">
              <w:t>(Friendly Name)</w:t>
            </w:r>
          </w:p>
          <w:p w14:paraId="2B131BA2" w14:textId="77777777" w:rsidR="00DB03AF" w:rsidRPr="000451E0" w:rsidRDefault="00DB03AF" w:rsidP="0015391B">
            <w:r>
              <w:rPr>
                <w:rStyle w:val="ui-provider"/>
              </w:rPr>
              <w:t>vmsqlrepldev2</w:t>
            </w:r>
            <w:r w:rsidRPr="000451E0">
              <w:t>(Friendly Name)</w:t>
            </w:r>
          </w:p>
          <w:p w14:paraId="1717EF9E" w14:textId="77777777" w:rsidR="00DB03AF" w:rsidRPr="000451E0" w:rsidRDefault="00DB03AF" w:rsidP="0015391B"/>
        </w:tc>
        <w:tc>
          <w:tcPr>
            <w:tcW w:w="294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9EBF5"/>
            <w:tcMar>
              <w:top w:w="40" w:type="dxa"/>
              <w:left w:w="79" w:type="dxa"/>
              <w:bottom w:w="40" w:type="dxa"/>
              <w:right w:w="79" w:type="dxa"/>
            </w:tcMar>
            <w:hideMark/>
          </w:tcPr>
          <w:p w14:paraId="0C504B1B" w14:textId="77777777" w:rsidR="00DB03AF" w:rsidRPr="000451E0" w:rsidRDefault="00DB03AF" w:rsidP="0015391B">
            <w:r w:rsidRPr="000451E0">
              <w:t xml:space="preserve">For DEV environment, Self-signed certificate is used. TBD if CA certificate can be used. </w:t>
            </w:r>
          </w:p>
          <w:p w14:paraId="7F5E01F4" w14:textId="77777777" w:rsidR="00DB03AF" w:rsidRPr="000451E0" w:rsidRDefault="00DB03AF" w:rsidP="0015391B">
            <w:r w:rsidRPr="000451E0">
              <w:t>For Higher environment this is recommended to have CA certificate</w:t>
            </w:r>
          </w:p>
          <w:p w14:paraId="547DE1DA" w14:textId="77777777" w:rsidR="00DB03AF" w:rsidRPr="000451E0" w:rsidRDefault="00DB03AF" w:rsidP="0015391B">
            <w:r w:rsidRPr="000451E0">
              <w:rPr>
                <w:b/>
                <w:bCs/>
              </w:rPr>
              <w:t xml:space="preserve">Reference link – </w:t>
            </w:r>
            <w:hyperlink r:id="rId185" w:history="1">
              <w:r w:rsidRPr="000451E0">
                <w:rPr>
                  <w:rStyle w:val="Hyperlink"/>
                </w:rPr>
                <w:t xml:space="preserve">Configuring </w:t>
              </w:r>
            </w:hyperlink>
            <w:hyperlink r:id="rId186" w:history="1">
              <w:proofErr w:type="spellStart"/>
              <w:r w:rsidRPr="000451E0">
                <w:rPr>
                  <w:rStyle w:val="Hyperlink"/>
                </w:rPr>
                <w:t>WinRM</w:t>
              </w:r>
              <w:proofErr w:type="spellEnd"/>
            </w:hyperlink>
            <w:hyperlink r:id="rId187" w:history="1">
              <w:r w:rsidRPr="000451E0">
                <w:rPr>
                  <w:rStyle w:val="Hyperlink"/>
                </w:rPr>
                <w:t xml:space="preserve"> over HTTPS to enable PowerShell remoting</w:t>
              </w:r>
            </w:hyperlink>
            <w:r w:rsidRPr="000451E0">
              <w:t>.</w:t>
            </w:r>
          </w:p>
        </w:tc>
      </w:tr>
      <w:tr w:rsidR="00DB03AF" w:rsidRPr="000451E0" w14:paraId="4BD02C5A" w14:textId="77777777" w:rsidTr="0015391B">
        <w:trPr>
          <w:trHeight w:val="249"/>
        </w:trPr>
        <w:tc>
          <w:tcPr>
            <w:tcW w:w="241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9EBF5"/>
            <w:tcMar>
              <w:top w:w="40" w:type="dxa"/>
              <w:left w:w="79" w:type="dxa"/>
              <w:bottom w:w="40" w:type="dxa"/>
              <w:right w:w="79" w:type="dxa"/>
            </w:tcMar>
            <w:hideMark/>
          </w:tcPr>
          <w:p w14:paraId="657574D5" w14:textId="77777777" w:rsidR="00DB03AF" w:rsidRPr="000451E0" w:rsidRDefault="00DB03AF" w:rsidP="0015391B">
            <w:r w:rsidRPr="000451E0">
              <w:t xml:space="preserve">SQL </w:t>
            </w:r>
            <w:r>
              <w:t>Server within Azure DH VM</w:t>
            </w:r>
          </w:p>
        </w:tc>
        <w:tc>
          <w:tcPr>
            <w:tcW w:w="241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9EBF5"/>
            <w:tcMar>
              <w:top w:w="40" w:type="dxa"/>
              <w:left w:w="79" w:type="dxa"/>
              <w:bottom w:w="40" w:type="dxa"/>
              <w:right w:w="79" w:type="dxa"/>
            </w:tcMar>
            <w:hideMark/>
          </w:tcPr>
          <w:p w14:paraId="660FEA6A" w14:textId="77777777" w:rsidR="00DB03AF" w:rsidRPr="000451E0" w:rsidRDefault="00DB03AF" w:rsidP="0015391B">
            <w:r w:rsidRPr="000451E0">
              <w:t xml:space="preserve">Create new SQL user for DevOps within SQL </w:t>
            </w:r>
            <w:r>
              <w:t>Server</w:t>
            </w:r>
            <w:r w:rsidRPr="000451E0">
              <w:t xml:space="preserve"> and grant </w:t>
            </w:r>
            <w:proofErr w:type="spellStart"/>
            <w:r w:rsidRPr="000451E0">
              <w:t>sys_admin</w:t>
            </w:r>
            <w:proofErr w:type="spellEnd"/>
            <w:r w:rsidRPr="000451E0">
              <w:t xml:space="preserve"> roles</w:t>
            </w:r>
          </w:p>
        </w:tc>
        <w:tc>
          <w:tcPr>
            <w:tcW w:w="261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9EBF5"/>
            <w:tcMar>
              <w:top w:w="40" w:type="dxa"/>
              <w:left w:w="79" w:type="dxa"/>
              <w:bottom w:w="40" w:type="dxa"/>
              <w:right w:w="79" w:type="dxa"/>
            </w:tcMar>
            <w:hideMark/>
          </w:tcPr>
          <w:p w14:paraId="0BA0D8F3" w14:textId="373EBF80" w:rsidR="00DB03AF" w:rsidRPr="000451E0" w:rsidRDefault="00DB03AF" w:rsidP="0015391B">
            <w:r w:rsidRPr="000451E0">
              <w:rPr>
                <w:b/>
                <w:bCs/>
              </w:rPr>
              <w:t xml:space="preserve">Local SQL User – </w:t>
            </w:r>
            <w:commentRangeStart w:id="141"/>
            <w:proofErr w:type="spellStart"/>
            <w:r w:rsidRPr="000451E0">
              <w:t>Odessa</w:t>
            </w:r>
            <w:r>
              <w:t>DH</w:t>
            </w:r>
            <w:r w:rsidRPr="000451E0">
              <w:t>DevOps</w:t>
            </w:r>
            <w:commentRangeEnd w:id="141"/>
            <w:proofErr w:type="spellEnd"/>
            <w:r>
              <w:rPr>
                <w:rStyle w:val="CommentReference"/>
              </w:rPr>
              <w:commentReference w:id="141"/>
            </w:r>
          </w:p>
          <w:p w14:paraId="34AFA018" w14:textId="77777777" w:rsidR="00DB03AF" w:rsidRPr="000451E0" w:rsidRDefault="00DB03AF" w:rsidP="0015391B">
            <w:r w:rsidRPr="000451E0">
              <w:rPr>
                <w:b/>
                <w:bCs/>
              </w:rPr>
              <w:t xml:space="preserve">SQL </w:t>
            </w:r>
            <w:r>
              <w:rPr>
                <w:b/>
                <w:bCs/>
              </w:rPr>
              <w:t>Server</w:t>
            </w:r>
            <w:r w:rsidRPr="000451E0">
              <w:rPr>
                <w:b/>
                <w:bCs/>
              </w:rPr>
              <w:t xml:space="preserve">– </w:t>
            </w:r>
            <w:r>
              <w:rPr>
                <w:rStyle w:val="ui-provider"/>
              </w:rPr>
              <w:t>vmsqlrepldev2\</w:t>
            </w:r>
            <w:proofErr w:type="spellStart"/>
            <w:r>
              <w:rPr>
                <w:rStyle w:val="ui-provider"/>
              </w:rPr>
              <w:t>hpfsids_OdessaDM</w:t>
            </w:r>
            <w:proofErr w:type="spellEnd"/>
          </w:p>
          <w:p w14:paraId="509D8CF0" w14:textId="77777777" w:rsidR="00DB03AF" w:rsidRPr="000451E0" w:rsidRDefault="00DB03AF" w:rsidP="0015391B">
            <w:r w:rsidRPr="000451E0">
              <w:rPr>
                <w:b/>
                <w:bCs/>
              </w:rPr>
              <w:t xml:space="preserve">Roles – </w:t>
            </w:r>
            <w:proofErr w:type="spellStart"/>
            <w:r w:rsidRPr="000451E0">
              <w:t>sys_admin</w:t>
            </w:r>
            <w:proofErr w:type="spellEnd"/>
          </w:p>
        </w:tc>
        <w:tc>
          <w:tcPr>
            <w:tcW w:w="294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9EBF5"/>
            <w:tcMar>
              <w:top w:w="40" w:type="dxa"/>
              <w:left w:w="79" w:type="dxa"/>
              <w:bottom w:w="40" w:type="dxa"/>
              <w:right w:w="79" w:type="dxa"/>
            </w:tcMar>
            <w:hideMark/>
          </w:tcPr>
          <w:p w14:paraId="4734B352" w14:textId="77777777" w:rsidR="00DB03AF" w:rsidRPr="000451E0" w:rsidRDefault="00DB03AF" w:rsidP="0015391B">
            <w:r w:rsidRPr="000451E0">
              <w:t>Permission needed for deploying DDL, DML and Job creation related scripts</w:t>
            </w:r>
          </w:p>
        </w:tc>
      </w:tr>
      <w:tr w:rsidR="00DB03AF" w:rsidRPr="000451E0" w14:paraId="03A0B8A1" w14:textId="77777777" w:rsidTr="0015391B">
        <w:trPr>
          <w:trHeight w:val="249"/>
        </w:trPr>
        <w:tc>
          <w:tcPr>
            <w:tcW w:w="241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FD5EA"/>
            <w:tcMar>
              <w:top w:w="40" w:type="dxa"/>
              <w:left w:w="79" w:type="dxa"/>
              <w:bottom w:w="40" w:type="dxa"/>
              <w:right w:w="79" w:type="dxa"/>
            </w:tcMar>
            <w:hideMark/>
          </w:tcPr>
          <w:p w14:paraId="0C425130" w14:textId="77777777" w:rsidR="00DB03AF" w:rsidRPr="000451E0" w:rsidRDefault="00DB03AF" w:rsidP="0015391B">
            <w:r w:rsidRPr="000451E0">
              <w:t>Azure App Configuration</w:t>
            </w:r>
          </w:p>
        </w:tc>
        <w:tc>
          <w:tcPr>
            <w:tcW w:w="241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FD5EA"/>
            <w:tcMar>
              <w:top w:w="40" w:type="dxa"/>
              <w:left w:w="79" w:type="dxa"/>
              <w:bottom w:w="40" w:type="dxa"/>
              <w:right w:w="79" w:type="dxa"/>
            </w:tcMar>
            <w:hideMark/>
          </w:tcPr>
          <w:p w14:paraId="673165C4" w14:textId="77777777" w:rsidR="00DB03AF" w:rsidRPr="000451E0" w:rsidRDefault="00DB03AF" w:rsidP="0015391B">
            <w:r w:rsidRPr="000451E0">
              <w:t>Grant IAM role to SP for App Configuration</w:t>
            </w:r>
          </w:p>
        </w:tc>
        <w:tc>
          <w:tcPr>
            <w:tcW w:w="261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FD5EA"/>
            <w:tcMar>
              <w:top w:w="40" w:type="dxa"/>
              <w:left w:w="79" w:type="dxa"/>
              <w:bottom w:w="40" w:type="dxa"/>
              <w:right w:w="79" w:type="dxa"/>
            </w:tcMar>
            <w:hideMark/>
          </w:tcPr>
          <w:p w14:paraId="6D1A0D68" w14:textId="77777777" w:rsidR="00DB03AF" w:rsidRPr="000451E0" w:rsidRDefault="00DB03AF" w:rsidP="0015391B">
            <w:pPr>
              <w:rPr>
                <w:highlight w:val="yellow"/>
              </w:rPr>
            </w:pPr>
            <w:r w:rsidRPr="000451E0">
              <w:rPr>
                <w:b/>
                <w:bCs/>
                <w:highlight w:val="yellow"/>
              </w:rPr>
              <w:t xml:space="preserve">App Configuration Name – </w:t>
            </w:r>
            <w:proofErr w:type="spellStart"/>
            <w:r w:rsidRPr="000451E0">
              <w:rPr>
                <w:highlight w:val="yellow"/>
              </w:rPr>
              <w:t>appcs</w:t>
            </w:r>
            <w:proofErr w:type="spellEnd"/>
            <w:r w:rsidRPr="000451E0">
              <w:rPr>
                <w:highlight w:val="yellow"/>
              </w:rPr>
              <w:t>-</w:t>
            </w:r>
            <w:proofErr w:type="spellStart"/>
            <w:r w:rsidRPr="000451E0">
              <w:rPr>
                <w:highlight w:val="yellow"/>
              </w:rPr>
              <w:t>hpefs</w:t>
            </w:r>
            <w:proofErr w:type="spellEnd"/>
            <w:r w:rsidRPr="000451E0">
              <w:rPr>
                <w:highlight w:val="yellow"/>
              </w:rPr>
              <w:t>-</w:t>
            </w:r>
            <w:proofErr w:type="spellStart"/>
            <w:r w:rsidRPr="000451E0">
              <w:rPr>
                <w:highlight w:val="yellow"/>
              </w:rPr>
              <w:t>odessa</w:t>
            </w:r>
            <w:proofErr w:type="spellEnd"/>
            <w:r w:rsidRPr="000451E0">
              <w:rPr>
                <w:highlight w:val="yellow"/>
              </w:rPr>
              <w:t>-dev</w:t>
            </w:r>
          </w:p>
          <w:p w14:paraId="1B813CA1" w14:textId="77777777" w:rsidR="00DB03AF" w:rsidRPr="000451E0" w:rsidRDefault="00DB03AF" w:rsidP="0015391B">
            <w:pPr>
              <w:rPr>
                <w:highlight w:val="yellow"/>
              </w:rPr>
            </w:pPr>
            <w:r w:rsidRPr="000451E0">
              <w:rPr>
                <w:b/>
                <w:bCs/>
                <w:highlight w:val="yellow"/>
              </w:rPr>
              <w:t xml:space="preserve">SP – </w:t>
            </w:r>
            <w:proofErr w:type="spellStart"/>
            <w:r w:rsidRPr="000451E0">
              <w:rPr>
                <w:highlight w:val="yellow"/>
              </w:rPr>
              <w:t>odessa</w:t>
            </w:r>
            <w:proofErr w:type="spellEnd"/>
            <w:r w:rsidRPr="000451E0">
              <w:rPr>
                <w:highlight w:val="yellow"/>
              </w:rPr>
              <w:t>-</w:t>
            </w:r>
            <w:proofErr w:type="spellStart"/>
            <w:r w:rsidRPr="000451E0">
              <w:rPr>
                <w:highlight w:val="yellow"/>
              </w:rPr>
              <w:t>hpefs</w:t>
            </w:r>
            <w:proofErr w:type="spellEnd"/>
            <w:r w:rsidRPr="000451E0">
              <w:rPr>
                <w:highlight w:val="yellow"/>
              </w:rPr>
              <w:t>-</w:t>
            </w:r>
            <w:proofErr w:type="spellStart"/>
            <w:r w:rsidRPr="000451E0">
              <w:rPr>
                <w:highlight w:val="yellow"/>
              </w:rPr>
              <w:t>devops</w:t>
            </w:r>
            <w:proofErr w:type="spellEnd"/>
            <w:r w:rsidRPr="000451E0">
              <w:rPr>
                <w:highlight w:val="yellow"/>
              </w:rPr>
              <w:t>-</w:t>
            </w:r>
            <w:proofErr w:type="spellStart"/>
            <w:r w:rsidRPr="000451E0">
              <w:rPr>
                <w:highlight w:val="yellow"/>
              </w:rPr>
              <w:t>sp</w:t>
            </w:r>
            <w:proofErr w:type="spellEnd"/>
            <w:r w:rsidRPr="000451E0">
              <w:rPr>
                <w:highlight w:val="yellow"/>
              </w:rPr>
              <w:t>-dev</w:t>
            </w:r>
          </w:p>
          <w:p w14:paraId="47FFAB0E" w14:textId="77777777" w:rsidR="00DB03AF" w:rsidRPr="000451E0" w:rsidRDefault="00DB03AF" w:rsidP="0015391B">
            <w:r w:rsidRPr="000451E0">
              <w:rPr>
                <w:b/>
                <w:bCs/>
                <w:highlight w:val="yellow"/>
              </w:rPr>
              <w:t xml:space="preserve">IAM Role - </w:t>
            </w:r>
            <w:r w:rsidRPr="000451E0">
              <w:rPr>
                <w:highlight w:val="yellow"/>
              </w:rPr>
              <w:t>App Configuration Data Reader Role, Owner/Custom Read/Write/Delete (still pending)</w:t>
            </w:r>
          </w:p>
        </w:tc>
        <w:tc>
          <w:tcPr>
            <w:tcW w:w="294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FD5EA"/>
            <w:tcMar>
              <w:top w:w="40" w:type="dxa"/>
              <w:left w:w="79" w:type="dxa"/>
              <w:bottom w:w="40" w:type="dxa"/>
              <w:right w:w="79" w:type="dxa"/>
            </w:tcMar>
            <w:hideMark/>
          </w:tcPr>
          <w:p w14:paraId="36520543" w14:textId="77777777" w:rsidR="00DB03AF" w:rsidRPr="000451E0" w:rsidRDefault="00DB03AF" w:rsidP="0015391B">
            <w:r w:rsidRPr="000451E0">
              <w:t>Permission to read/update/delete App configuration keys.</w:t>
            </w:r>
          </w:p>
        </w:tc>
      </w:tr>
    </w:tbl>
    <w:p w14:paraId="47D7B16F" w14:textId="77777777" w:rsidR="00DB03AF" w:rsidRDefault="00DB03AF" w:rsidP="00DB03AF"/>
    <w:p w14:paraId="38BECAF6" w14:textId="614DC86A" w:rsidR="00DB03AF" w:rsidRPr="004D3345" w:rsidRDefault="00DB03AF" w:rsidP="00DB03AF">
      <w:pPr>
        <w:pStyle w:val="Heading3"/>
        <w:rPr>
          <w:b/>
          <w:bCs/>
        </w:rPr>
      </w:pPr>
      <w:bookmarkStart w:id="142" w:name="_Toc137050166"/>
      <w:r>
        <w:rPr>
          <w:b/>
        </w:rPr>
        <w:t>10</w:t>
      </w:r>
      <w:r>
        <w:rPr>
          <w:b/>
          <w:bCs/>
        </w:rPr>
        <w:t xml:space="preserve">.2.2 Enable Remote Execution from DevOps Pipeline within </w:t>
      </w:r>
      <w:r w:rsidR="00335E45">
        <w:rPr>
          <w:b/>
          <w:bCs/>
        </w:rPr>
        <w:t>Data Hub</w:t>
      </w:r>
      <w:r>
        <w:rPr>
          <w:b/>
          <w:bCs/>
        </w:rPr>
        <w:t xml:space="preserve"> VM</w:t>
      </w:r>
      <w:bookmarkEnd w:id="142"/>
    </w:p>
    <w:p w14:paraId="0A7D1ED4" w14:textId="77777777" w:rsidR="00DB03AF" w:rsidRDefault="00DB03AF" w:rsidP="00DB03AF">
      <w:r>
        <w:t>To enable remove power shell execution, refer the following steps –</w:t>
      </w:r>
    </w:p>
    <w:p w14:paraId="7D146E39" w14:textId="77777777" w:rsidR="00DB03AF" w:rsidRDefault="00DB03AF" w:rsidP="00DB03AF"/>
    <w:p w14:paraId="13D57E4A" w14:textId="77777777" w:rsidR="00DB03AF" w:rsidRDefault="00DB03AF" w:rsidP="00DB03AF">
      <w:r>
        <w:t xml:space="preserve">Reference Link - </w:t>
      </w:r>
      <w:hyperlink r:id="rId188">
        <w:r w:rsidRPr="2BE6BD35">
          <w:rPr>
            <w:rStyle w:val="Hyperlink"/>
            <w:color w:val="0070C0"/>
          </w:rPr>
          <w:t xml:space="preserve">Configuring </w:t>
        </w:r>
        <w:proofErr w:type="spellStart"/>
        <w:r w:rsidRPr="2BE6BD35">
          <w:rPr>
            <w:rStyle w:val="Hyperlink"/>
            <w:color w:val="0070C0"/>
          </w:rPr>
          <w:t>WinRM</w:t>
        </w:r>
        <w:proofErr w:type="spellEnd"/>
        <w:r w:rsidRPr="2BE6BD35">
          <w:rPr>
            <w:rStyle w:val="Hyperlink"/>
            <w:color w:val="0070C0"/>
          </w:rPr>
          <w:t xml:space="preserve"> over HTTPS to enable PowerShell remoting</w:t>
        </w:r>
      </w:hyperlink>
      <w:r>
        <w:t>.</w:t>
      </w:r>
    </w:p>
    <w:p w14:paraId="005AA0D9" w14:textId="77777777" w:rsidR="00DB03AF" w:rsidRDefault="00DB03AF" w:rsidP="00DB03AF"/>
    <w:p w14:paraId="2FD94EA5" w14:textId="54C6A50A" w:rsidR="00DB03AF" w:rsidRPr="00DB03AF" w:rsidRDefault="00DB03AF" w:rsidP="00252FAC">
      <w:pPr>
        <w:pStyle w:val="ListParagraph"/>
        <w:numPr>
          <w:ilvl w:val="0"/>
          <w:numId w:val="54"/>
        </w:numPr>
        <w:rPr>
          <w:b/>
        </w:rPr>
      </w:pPr>
      <w:r w:rsidRPr="00DB03AF">
        <w:rPr>
          <w:b/>
        </w:rPr>
        <w:t>Enable Port 5986</w:t>
      </w:r>
    </w:p>
    <w:p w14:paraId="3EAAD10E" w14:textId="77777777" w:rsidR="00DB03AF" w:rsidRPr="00A37CB9" w:rsidRDefault="00DB03AF" w:rsidP="00DB03AF">
      <w:pPr>
        <w:widowControl/>
        <w:autoSpaceDE/>
        <w:autoSpaceDN/>
        <w:ind w:left="1080"/>
        <w:textAlignment w:val="center"/>
        <w:rPr>
          <w:rFonts w:cs="Calibri"/>
          <w:color w:val="auto"/>
          <w:sz w:val="22"/>
          <w:lang w:bidi="ar-SA"/>
        </w:rPr>
      </w:pPr>
      <w:r w:rsidRPr="00A37CB9">
        <w:rPr>
          <w:rFonts w:cs="Calibri"/>
          <w:color w:val="auto"/>
          <w:sz w:val="22"/>
          <w:lang w:bidi="ar-SA"/>
        </w:rPr>
        <w:t xml:space="preserve">Login to VM-&gt;Open Windows </w:t>
      </w:r>
      <w:proofErr w:type="spellStart"/>
      <w:r w:rsidRPr="00A37CB9">
        <w:rPr>
          <w:rFonts w:cs="Calibri"/>
          <w:color w:val="auto"/>
          <w:sz w:val="22"/>
          <w:lang w:bidi="ar-SA"/>
        </w:rPr>
        <w:t>FireWall</w:t>
      </w:r>
      <w:proofErr w:type="spellEnd"/>
      <w:r w:rsidRPr="00A37CB9">
        <w:rPr>
          <w:rFonts w:cs="Calibri"/>
          <w:color w:val="auto"/>
          <w:sz w:val="22"/>
          <w:lang w:bidi="ar-SA"/>
        </w:rPr>
        <w:t xml:space="preserve"> with Advanced Security</w:t>
      </w:r>
      <w:r>
        <w:rPr>
          <w:rFonts w:cs="Calibri"/>
          <w:color w:val="auto"/>
          <w:sz w:val="22"/>
          <w:lang w:bidi="ar-SA"/>
        </w:rPr>
        <w:t>-&gt;</w:t>
      </w:r>
    </w:p>
    <w:p w14:paraId="3A22E864" w14:textId="77777777" w:rsidR="00DB03AF" w:rsidRPr="00A37CB9" w:rsidRDefault="00DB03AF" w:rsidP="00DB03AF">
      <w:pPr>
        <w:widowControl/>
        <w:autoSpaceDE/>
        <w:autoSpaceDN/>
        <w:ind w:left="1080"/>
        <w:textAlignment w:val="center"/>
        <w:rPr>
          <w:rFonts w:cs="Calibri"/>
          <w:color w:val="auto"/>
          <w:sz w:val="22"/>
          <w:lang w:bidi="ar-SA"/>
        </w:rPr>
      </w:pPr>
      <w:r w:rsidRPr="00A37CB9">
        <w:rPr>
          <w:rFonts w:cs="Calibri"/>
          <w:color w:val="auto"/>
          <w:sz w:val="22"/>
          <w:lang w:bidi="ar-SA"/>
        </w:rPr>
        <w:t xml:space="preserve">Verify Port 5986 is allowed or not in Inbound Rule, </w:t>
      </w:r>
      <w:r w:rsidRPr="4D825899">
        <w:rPr>
          <w:rFonts w:cs="Calibri"/>
          <w:color w:val="auto"/>
          <w:sz w:val="22"/>
          <w:lang w:bidi="ar-SA"/>
        </w:rPr>
        <w:t>if</w:t>
      </w:r>
      <w:r w:rsidRPr="00A37CB9">
        <w:rPr>
          <w:rFonts w:cs="Calibri"/>
          <w:color w:val="auto"/>
          <w:sz w:val="22"/>
          <w:lang w:bidi="ar-SA"/>
        </w:rPr>
        <w:t xml:space="preserve"> not allowed and Rule exist then enable it.</w:t>
      </w:r>
    </w:p>
    <w:p w14:paraId="683A2A27" w14:textId="77777777" w:rsidR="00DB03AF" w:rsidRPr="00A37CB9" w:rsidRDefault="00DB03AF" w:rsidP="00DB03AF">
      <w:pPr>
        <w:widowControl/>
        <w:autoSpaceDE/>
        <w:autoSpaceDN/>
        <w:ind w:left="1080"/>
        <w:textAlignment w:val="center"/>
        <w:rPr>
          <w:rFonts w:cs="Calibri"/>
          <w:color w:val="auto"/>
          <w:sz w:val="22"/>
          <w:lang w:bidi="ar-SA"/>
        </w:rPr>
      </w:pPr>
      <w:r w:rsidRPr="00A37CB9">
        <w:rPr>
          <w:rFonts w:cs="Calibri"/>
          <w:color w:val="auto"/>
          <w:sz w:val="22"/>
          <w:lang w:bidi="ar-SA"/>
        </w:rPr>
        <w:t>If Rule is not existed create a new inbound Rule</w:t>
      </w:r>
    </w:p>
    <w:p w14:paraId="1A70149A" w14:textId="77777777" w:rsidR="00DB03AF" w:rsidRPr="00A37CB9" w:rsidRDefault="00DB03AF" w:rsidP="00DB03AF">
      <w:pPr>
        <w:widowControl/>
        <w:autoSpaceDE/>
        <w:autoSpaceDN/>
        <w:ind w:left="1080"/>
        <w:rPr>
          <w:rFonts w:cs="Calibri"/>
          <w:color w:val="534F4B"/>
          <w:lang w:bidi="ar-SA"/>
        </w:rPr>
      </w:pPr>
      <w:r w:rsidRPr="2BE6BD35">
        <w:rPr>
          <w:rFonts w:cs="Calibri"/>
          <w:lang w:bidi="ar-SA"/>
        </w:rPr>
        <w:t> </w:t>
      </w:r>
    </w:p>
    <w:p w14:paraId="58D32A24" w14:textId="77777777" w:rsidR="00DB03AF" w:rsidRPr="007C003C" w:rsidRDefault="00DB03AF" w:rsidP="00DB03AF">
      <w:pPr>
        <w:pStyle w:val="ListParagraph"/>
        <w:widowControl/>
        <w:numPr>
          <w:ilvl w:val="0"/>
          <w:numId w:val="29"/>
        </w:numPr>
        <w:autoSpaceDE/>
        <w:autoSpaceDN/>
        <w:rPr>
          <w:rFonts w:cs="Calibri"/>
          <w:color w:val="534F4B"/>
          <w:lang w:bidi="ar-SA"/>
        </w:rPr>
      </w:pPr>
      <w:r w:rsidRPr="2BE6BD35">
        <w:rPr>
          <w:rFonts w:cs="Calibri"/>
          <w:lang w:bidi="ar-SA"/>
        </w:rPr>
        <w:t>Open “Windows Defender Firewall” and click on “Advance settings” and click on “Inbound Rules” and create new inbound rule.</w:t>
      </w:r>
    </w:p>
    <w:p w14:paraId="38048AE2" w14:textId="77777777" w:rsidR="00DB03AF" w:rsidRPr="00A37CB9" w:rsidRDefault="00DB03AF" w:rsidP="00DB03AF">
      <w:pPr>
        <w:widowControl/>
        <w:autoSpaceDE/>
        <w:autoSpaceDN/>
        <w:ind w:left="1080"/>
        <w:rPr>
          <w:rFonts w:cs="Calibri"/>
          <w:color w:val="534F4B"/>
          <w:lang w:bidi="ar-SA"/>
        </w:rPr>
      </w:pPr>
      <w:r w:rsidRPr="2BE6BD35">
        <w:rPr>
          <w:rFonts w:cs="Calibri"/>
          <w:lang w:bidi="ar-SA"/>
        </w:rPr>
        <w:t xml:space="preserve"> </w:t>
      </w:r>
    </w:p>
    <w:p w14:paraId="2150D7D8" w14:textId="77777777" w:rsidR="00DB03AF" w:rsidRPr="00A37CB9" w:rsidRDefault="00DB03AF" w:rsidP="00DB03AF">
      <w:pPr>
        <w:widowControl/>
        <w:autoSpaceDE/>
        <w:autoSpaceDN/>
        <w:ind w:left="1440"/>
        <w:rPr>
          <w:rFonts w:cs="Calibri"/>
          <w:color w:val="auto"/>
          <w:sz w:val="22"/>
          <w:lang w:bidi="ar-SA"/>
        </w:rPr>
      </w:pPr>
      <w:r>
        <w:rPr>
          <w:noProof/>
        </w:rPr>
        <w:drawing>
          <wp:inline distT="0" distB="0" distL="0" distR="0" wp14:anchorId="746F8125" wp14:editId="74BA6E1C">
            <wp:extent cx="4572000" cy="1905000"/>
            <wp:effectExtent l="0" t="0" r="0" b="0"/>
            <wp:docPr id="316403171" name="Picture 316403171" descr="A picture containing text, screenshot, software,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7206958"/>
                    <pic:cNvPicPr/>
                  </pic:nvPicPr>
                  <pic:blipFill>
                    <a:blip r:embed="rId81">
                      <a:extLst>
                        <a:ext uri="{28A0092B-C50C-407E-A947-70E740481C1C}">
                          <a14:useLocalDpi xmlns:a14="http://schemas.microsoft.com/office/drawing/2010/main" val="0"/>
                        </a:ext>
                      </a:extLst>
                    </a:blip>
                    <a:stretch>
                      <a:fillRect/>
                    </a:stretch>
                  </pic:blipFill>
                  <pic:spPr>
                    <a:xfrm>
                      <a:off x="0" y="0"/>
                      <a:ext cx="4572000" cy="1905000"/>
                    </a:xfrm>
                    <a:prstGeom prst="rect">
                      <a:avLst/>
                    </a:prstGeom>
                  </pic:spPr>
                </pic:pic>
              </a:graphicData>
            </a:graphic>
          </wp:inline>
        </w:drawing>
      </w:r>
    </w:p>
    <w:p w14:paraId="357547D8" w14:textId="77777777" w:rsidR="00DB03AF" w:rsidRPr="00A37CB9" w:rsidRDefault="00DB03AF" w:rsidP="00DB03AF">
      <w:pPr>
        <w:widowControl/>
        <w:autoSpaceDE/>
        <w:autoSpaceDN/>
        <w:ind w:left="1080"/>
        <w:rPr>
          <w:rFonts w:cs="Calibri"/>
          <w:color w:val="534F4B"/>
          <w:lang w:bidi="ar-SA"/>
        </w:rPr>
      </w:pPr>
      <w:r w:rsidRPr="2BE6BD35">
        <w:rPr>
          <w:rFonts w:cs="Calibri"/>
          <w:lang w:bidi="ar-SA"/>
        </w:rPr>
        <w:t> </w:t>
      </w:r>
    </w:p>
    <w:p w14:paraId="6F520328" w14:textId="77777777" w:rsidR="00DB03AF" w:rsidRPr="007C003C" w:rsidRDefault="00DB03AF" w:rsidP="00DB03AF">
      <w:pPr>
        <w:pStyle w:val="ListParagraph"/>
        <w:widowControl/>
        <w:numPr>
          <w:ilvl w:val="0"/>
          <w:numId w:val="29"/>
        </w:numPr>
        <w:autoSpaceDE/>
        <w:autoSpaceDN/>
        <w:rPr>
          <w:rFonts w:cs="Calibri"/>
          <w:color w:val="534F4B"/>
          <w:lang w:bidi="ar-SA"/>
        </w:rPr>
      </w:pPr>
      <w:r w:rsidRPr="2BE6BD35">
        <w:rPr>
          <w:rFonts w:cs="Calibri"/>
          <w:lang w:bidi="ar-SA"/>
        </w:rPr>
        <w:t>Enable Inbound 5986 port as below -</w:t>
      </w:r>
    </w:p>
    <w:p w14:paraId="384FFFA1" w14:textId="77777777" w:rsidR="00DB03AF" w:rsidRPr="00A37CB9" w:rsidRDefault="00DB03AF" w:rsidP="00DB03AF">
      <w:pPr>
        <w:widowControl/>
        <w:autoSpaceDE/>
        <w:autoSpaceDN/>
        <w:ind w:left="1080"/>
        <w:rPr>
          <w:rFonts w:cs="Calibri"/>
          <w:color w:val="auto"/>
          <w:sz w:val="22"/>
          <w:lang w:bidi="ar-SA"/>
        </w:rPr>
      </w:pPr>
      <w:r>
        <w:rPr>
          <w:noProof/>
        </w:rPr>
        <w:drawing>
          <wp:inline distT="0" distB="0" distL="0" distR="0" wp14:anchorId="2F1F2A2C" wp14:editId="59A1B984">
            <wp:extent cx="4572000" cy="2432050"/>
            <wp:effectExtent l="0" t="0" r="0" b="6350"/>
            <wp:docPr id="1980676120" name="Picture 198067612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5186398"/>
                    <pic:cNvPicPr/>
                  </pic:nvPicPr>
                  <pic:blipFill>
                    <a:blip r:embed="rId82">
                      <a:extLst>
                        <a:ext uri="{28A0092B-C50C-407E-A947-70E740481C1C}">
                          <a14:useLocalDpi xmlns:a14="http://schemas.microsoft.com/office/drawing/2010/main" val="0"/>
                        </a:ext>
                      </a:extLst>
                    </a:blip>
                    <a:stretch>
                      <a:fillRect/>
                    </a:stretch>
                  </pic:blipFill>
                  <pic:spPr>
                    <a:xfrm>
                      <a:off x="0" y="0"/>
                      <a:ext cx="4572000" cy="2432050"/>
                    </a:xfrm>
                    <a:prstGeom prst="rect">
                      <a:avLst/>
                    </a:prstGeom>
                  </pic:spPr>
                </pic:pic>
              </a:graphicData>
            </a:graphic>
          </wp:inline>
        </w:drawing>
      </w:r>
    </w:p>
    <w:p w14:paraId="700EA51E" w14:textId="77777777" w:rsidR="00DB03AF" w:rsidRPr="00A37CB9" w:rsidRDefault="00DB03AF" w:rsidP="00DB03AF">
      <w:pPr>
        <w:widowControl/>
        <w:autoSpaceDE/>
        <w:autoSpaceDN/>
        <w:ind w:left="1080"/>
        <w:rPr>
          <w:rFonts w:cs="Calibri"/>
          <w:color w:val="534F4B"/>
          <w:lang w:bidi="ar-SA"/>
        </w:rPr>
      </w:pPr>
      <w:r w:rsidRPr="2BE6BD35">
        <w:rPr>
          <w:rFonts w:cs="Calibri"/>
          <w:lang w:bidi="ar-SA"/>
        </w:rPr>
        <w:t>Step 3:</w:t>
      </w:r>
    </w:p>
    <w:p w14:paraId="7CE163BC" w14:textId="77777777" w:rsidR="00DB03AF" w:rsidRPr="00A37CB9" w:rsidRDefault="00DB03AF" w:rsidP="00DB03AF">
      <w:pPr>
        <w:widowControl/>
        <w:autoSpaceDE/>
        <w:autoSpaceDN/>
        <w:ind w:left="1080"/>
        <w:rPr>
          <w:rFonts w:cs="Calibri"/>
          <w:color w:val="534F4B"/>
          <w:lang w:bidi="ar-SA"/>
        </w:rPr>
      </w:pPr>
      <w:r w:rsidRPr="2BE6BD35">
        <w:rPr>
          <w:rFonts w:cs="Calibri"/>
          <w:lang w:bidi="ar-SA"/>
        </w:rPr>
        <w:t xml:space="preserve"> </w:t>
      </w:r>
    </w:p>
    <w:p w14:paraId="6DBC1C9A" w14:textId="77777777" w:rsidR="00DB03AF" w:rsidRPr="00A37CB9" w:rsidRDefault="00DB03AF" w:rsidP="00DB03AF">
      <w:pPr>
        <w:widowControl/>
        <w:autoSpaceDE/>
        <w:autoSpaceDN/>
        <w:ind w:left="1080"/>
        <w:rPr>
          <w:rFonts w:cs="Calibri"/>
          <w:color w:val="auto"/>
          <w:sz w:val="22"/>
          <w:lang w:bidi="ar-SA"/>
        </w:rPr>
      </w:pPr>
      <w:r>
        <w:rPr>
          <w:noProof/>
        </w:rPr>
        <w:lastRenderedPageBreak/>
        <w:drawing>
          <wp:inline distT="0" distB="0" distL="0" distR="0" wp14:anchorId="2C56ED7F" wp14:editId="1DE1F43C">
            <wp:extent cx="4498759" cy="3346450"/>
            <wp:effectExtent l="0" t="0" r="0" b="6350"/>
            <wp:docPr id="134200819" name="Picture 1342008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0220643"/>
                    <pic:cNvPicPr/>
                  </pic:nvPicPr>
                  <pic:blipFill>
                    <a:blip r:embed="rId83">
                      <a:extLst>
                        <a:ext uri="{28A0092B-C50C-407E-A947-70E740481C1C}">
                          <a14:useLocalDpi xmlns:a14="http://schemas.microsoft.com/office/drawing/2010/main" val="0"/>
                        </a:ext>
                      </a:extLst>
                    </a:blip>
                    <a:stretch>
                      <a:fillRect/>
                    </a:stretch>
                  </pic:blipFill>
                  <pic:spPr>
                    <a:xfrm>
                      <a:off x="0" y="0"/>
                      <a:ext cx="4498759" cy="3346450"/>
                    </a:xfrm>
                    <a:prstGeom prst="rect">
                      <a:avLst/>
                    </a:prstGeom>
                  </pic:spPr>
                </pic:pic>
              </a:graphicData>
            </a:graphic>
          </wp:inline>
        </w:drawing>
      </w:r>
    </w:p>
    <w:p w14:paraId="64A24325" w14:textId="77777777" w:rsidR="00DB03AF" w:rsidRPr="00A37CB9" w:rsidRDefault="00DB03AF" w:rsidP="00DB03AF">
      <w:pPr>
        <w:widowControl/>
        <w:autoSpaceDE/>
        <w:autoSpaceDN/>
        <w:ind w:left="1080"/>
        <w:rPr>
          <w:rFonts w:cs="Calibri"/>
          <w:color w:val="534F4B"/>
          <w:lang w:bidi="ar-SA"/>
        </w:rPr>
      </w:pPr>
      <w:r w:rsidRPr="2BE6BD35">
        <w:rPr>
          <w:rFonts w:cs="Calibri"/>
          <w:lang w:bidi="ar-SA"/>
        </w:rPr>
        <w:t> </w:t>
      </w:r>
    </w:p>
    <w:p w14:paraId="3FF6BE61" w14:textId="77777777" w:rsidR="00DB03AF" w:rsidRPr="00A37CB9" w:rsidRDefault="00DB03AF" w:rsidP="00DB03AF">
      <w:pPr>
        <w:widowControl/>
        <w:autoSpaceDE/>
        <w:autoSpaceDN/>
        <w:ind w:left="1080"/>
        <w:rPr>
          <w:rFonts w:cs="Calibri"/>
          <w:color w:val="534F4B"/>
          <w:lang w:bidi="ar-SA"/>
        </w:rPr>
      </w:pPr>
      <w:r w:rsidRPr="2BE6BD35">
        <w:rPr>
          <w:rFonts w:cs="Calibri"/>
          <w:lang w:bidi="ar-SA"/>
        </w:rPr>
        <w:t>Step 4:</w:t>
      </w:r>
    </w:p>
    <w:p w14:paraId="77F26434" w14:textId="77777777" w:rsidR="00DB03AF" w:rsidRPr="00A37CB9" w:rsidRDefault="00DB03AF" w:rsidP="00DB03AF">
      <w:pPr>
        <w:widowControl/>
        <w:autoSpaceDE/>
        <w:autoSpaceDN/>
        <w:ind w:left="1080"/>
        <w:rPr>
          <w:rFonts w:cs="Calibri"/>
          <w:color w:val="534F4B"/>
          <w:lang w:bidi="ar-SA"/>
        </w:rPr>
      </w:pPr>
      <w:r w:rsidRPr="2BE6BD35">
        <w:rPr>
          <w:rFonts w:cs="Calibri"/>
          <w:lang w:bidi="ar-SA"/>
        </w:rPr>
        <w:t xml:space="preserve"> </w:t>
      </w:r>
    </w:p>
    <w:p w14:paraId="28FB1E58" w14:textId="77777777" w:rsidR="00DB03AF" w:rsidRPr="00A37CB9" w:rsidRDefault="00DB03AF" w:rsidP="00DB03AF">
      <w:pPr>
        <w:widowControl/>
        <w:autoSpaceDE/>
        <w:autoSpaceDN/>
        <w:ind w:left="1080"/>
        <w:rPr>
          <w:rFonts w:cs="Calibri"/>
          <w:color w:val="auto"/>
          <w:sz w:val="22"/>
          <w:lang w:bidi="ar-SA"/>
        </w:rPr>
      </w:pPr>
      <w:r>
        <w:rPr>
          <w:noProof/>
        </w:rPr>
        <w:drawing>
          <wp:inline distT="0" distB="0" distL="0" distR="0" wp14:anchorId="00636623" wp14:editId="283E9384">
            <wp:extent cx="3835400" cy="2327875"/>
            <wp:effectExtent l="0" t="0" r="0" b="0"/>
            <wp:docPr id="1289620586" name="Picture 128962058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992251"/>
                    <pic:cNvPicPr/>
                  </pic:nvPicPr>
                  <pic:blipFill>
                    <a:blip r:embed="rId84" cstate="print">
                      <a:extLst>
                        <a:ext uri="{28A0092B-C50C-407E-A947-70E740481C1C}">
                          <a14:useLocalDpi xmlns:a14="http://schemas.microsoft.com/office/drawing/2010/main" val="0"/>
                        </a:ext>
                      </a:extLst>
                    </a:blip>
                    <a:stretch>
                      <a:fillRect/>
                    </a:stretch>
                  </pic:blipFill>
                  <pic:spPr>
                    <a:xfrm>
                      <a:off x="0" y="0"/>
                      <a:ext cx="3835400" cy="2327875"/>
                    </a:xfrm>
                    <a:prstGeom prst="rect">
                      <a:avLst/>
                    </a:prstGeom>
                  </pic:spPr>
                </pic:pic>
              </a:graphicData>
            </a:graphic>
          </wp:inline>
        </w:drawing>
      </w:r>
    </w:p>
    <w:p w14:paraId="44C7EEC2" w14:textId="77777777" w:rsidR="00DB03AF" w:rsidRPr="00A37CB9" w:rsidRDefault="00DB03AF" w:rsidP="00DB03AF">
      <w:pPr>
        <w:widowControl/>
        <w:autoSpaceDE/>
        <w:autoSpaceDN/>
        <w:ind w:left="1080"/>
        <w:rPr>
          <w:rFonts w:cs="Calibri"/>
          <w:color w:val="534F4B"/>
          <w:lang w:bidi="ar-SA"/>
        </w:rPr>
      </w:pPr>
      <w:r w:rsidRPr="2BE6BD35">
        <w:rPr>
          <w:rFonts w:cs="Calibri"/>
          <w:lang w:bidi="ar-SA"/>
        </w:rPr>
        <w:t> </w:t>
      </w:r>
    </w:p>
    <w:p w14:paraId="451F6BAE" w14:textId="77777777" w:rsidR="00DB03AF" w:rsidRPr="00A37CB9" w:rsidRDefault="00DB03AF" w:rsidP="00DB03AF">
      <w:pPr>
        <w:widowControl/>
        <w:autoSpaceDE/>
        <w:autoSpaceDN/>
        <w:ind w:left="1080"/>
        <w:rPr>
          <w:rFonts w:cs="Calibri"/>
          <w:color w:val="534F4B"/>
          <w:lang w:bidi="ar-SA"/>
        </w:rPr>
      </w:pPr>
      <w:r w:rsidRPr="2BE6BD35">
        <w:rPr>
          <w:rFonts w:cs="Calibri"/>
          <w:lang w:bidi="ar-SA"/>
        </w:rPr>
        <w:t xml:space="preserve">Step 5: </w:t>
      </w:r>
    </w:p>
    <w:p w14:paraId="6172DEEE" w14:textId="77777777" w:rsidR="00DB03AF" w:rsidRPr="00A37CB9" w:rsidRDefault="00DB03AF" w:rsidP="00DB03AF">
      <w:pPr>
        <w:widowControl/>
        <w:autoSpaceDE/>
        <w:autoSpaceDN/>
        <w:ind w:left="1080"/>
        <w:rPr>
          <w:rFonts w:cs="Calibri"/>
          <w:color w:val="auto"/>
          <w:sz w:val="22"/>
          <w:lang w:bidi="ar-SA"/>
        </w:rPr>
      </w:pPr>
      <w:r>
        <w:rPr>
          <w:noProof/>
        </w:rPr>
        <w:lastRenderedPageBreak/>
        <w:drawing>
          <wp:inline distT="0" distB="0" distL="0" distR="0" wp14:anchorId="62E4403C" wp14:editId="6025E13C">
            <wp:extent cx="3911600" cy="2395855"/>
            <wp:effectExtent l="0" t="0" r="0" b="4445"/>
            <wp:docPr id="1118632587" name="Picture 111863258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443501"/>
                    <pic:cNvPicPr/>
                  </pic:nvPicPr>
                  <pic:blipFill>
                    <a:blip r:embed="rId85" cstate="print">
                      <a:extLst>
                        <a:ext uri="{28A0092B-C50C-407E-A947-70E740481C1C}">
                          <a14:useLocalDpi xmlns:a14="http://schemas.microsoft.com/office/drawing/2010/main" val="0"/>
                        </a:ext>
                      </a:extLst>
                    </a:blip>
                    <a:stretch>
                      <a:fillRect/>
                    </a:stretch>
                  </pic:blipFill>
                  <pic:spPr>
                    <a:xfrm>
                      <a:off x="0" y="0"/>
                      <a:ext cx="3911600" cy="2395855"/>
                    </a:xfrm>
                    <a:prstGeom prst="rect">
                      <a:avLst/>
                    </a:prstGeom>
                  </pic:spPr>
                </pic:pic>
              </a:graphicData>
            </a:graphic>
          </wp:inline>
        </w:drawing>
      </w:r>
    </w:p>
    <w:p w14:paraId="0EDF3FCF" w14:textId="77777777" w:rsidR="00DB03AF" w:rsidRPr="00A37CB9" w:rsidRDefault="00DB03AF" w:rsidP="00DB03AF">
      <w:pPr>
        <w:widowControl/>
        <w:autoSpaceDE/>
        <w:autoSpaceDN/>
        <w:ind w:left="1080"/>
        <w:rPr>
          <w:rFonts w:cs="Calibri"/>
          <w:color w:val="534F4B"/>
          <w:lang w:bidi="ar-SA"/>
        </w:rPr>
      </w:pPr>
      <w:r w:rsidRPr="2BE6BD35">
        <w:rPr>
          <w:rFonts w:cs="Calibri"/>
          <w:lang w:bidi="ar-SA"/>
        </w:rPr>
        <w:t>Step 6:</w:t>
      </w:r>
    </w:p>
    <w:p w14:paraId="259F9888" w14:textId="77777777" w:rsidR="00DB03AF" w:rsidRPr="00A37CB9" w:rsidRDefault="00DB03AF" w:rsidP="00DB03AF">
      <w:pPr>
        <w:widowControl/>
        <w:autoSpaceDE/>
        <w:autoSpaceDN/>
        <w:ind w:left="1080"/>
        <w:rPr>
          <w:rFonts w:cs="Calibri"/>
          <w:color w:val="534F4B"/>
          <w:lang w:bidi="ar-SA"/>
        </w:rPr>
      </w:pPr>
      <w:r w:rsidRPr="2BE6BD35">
        <w:rPr>
          <w:rFonts w:cs="Calibri"/>
          <w:lang w:bidi="ar-SA"/>
        </w:rPr>
        <w:t xml:space="preserve"> </w:t>
      </w:r>
    </w:p>
    <w:p w14:paraId="76AB52F3" w14:textId="77777777" w:rsidR="00DB03AF" w:rsidRPr="00A37CB9" w:rsidRDefault="00DB03AF" w:rsidP="00DB03AF">
      <w:pPr>
        <w:widowControl/>
        <w:autoSpaceDE/>
        <w:autoSpaceDN/>
        <w:ind w:left="1080"/>
        <w:rPr>
          <w:rFonts w:cs="Calibri"/>
          <w:color w:val="auto"/>
          <w:sz w:val="22"/>
          <w:lang w:bidi="ar-SA"/>
        </w:rPr>
      </w:pPr>
      <w:r>
        <w:rPr>
          <w:noProof/>
        </w:rPr>
        <w:drawing>
          <wp:inline distT="0" distB="0" distL="0" distR="0" wp14:anchorId="1A00CF55" wp14:editId="2C1EB81C">
            <wp:extent cx="3531171" cy="2686050"/>
            <wp:effectExtent l="0" t="0" r="0" b="0"/>
            <wp:docPr id="949325201" name="Picture 94932520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7030236"/>
                    <pic:cNvPicPr/>
                  </pic:nvPicPr>
                  <pic:blipFill>
                    <a:blip r:embed="rId86" cstate="print">
                      <a:extLst>
                        <a:ext uri="{28A0092B-C50C-407E-A947-70E740481C1C}">
                          <a14:useLocalDpi xmlns:a14="http://schemas.microsoft.com/office/drawing/2010/main" val="0"/>
                        </a:ext>
                      </a:extLst>
                    </a:blip>
                    <a:stretch>
                      <a:fillRect/>
                    </a:stretch>
                  </pic:blipFill>
                  <pic:spPr>
                    <a:xfrm>
                      <a:off x="0" y="0"/>
                      <a:ext cx="3531171" cy="2686050"/>
                    </a:xfrm>
                    <a:prstGeom prst="rect">
                      <a:avLst/>
                    </a:prstGeom>
                  </pic:spPr>
                </pic:pic>
              </a:graphicData>
            </a:graphic>
          </wp:inline>
        </w:drawing>
      </w:r>
    </w:p>
    <w:p w14:paraId="259A214D" w14:textId="77777777" w:rsidR="00DB03AF" w:rsidRPr="00A37CB9" w:rsidRDefault="00DB03AF" w:rsidP="00DB03AF">
      <w:pPr>
        <w:widowControl/>
        <w:autoSpaceDE/>
        <w:autoSpaceDN/>
        <w:ind w:left="1080"/>
        <w:rPr>
          <w:rFonts w:cs="Calibri"/>
          <w:color w:val="534F4B"/>
          <w:lang w:bidi="ar-SA"/>
        </w:rPr>
      </w:pPr>
      <w:r w:rsidRPr="2BE6BD35">
        <w:rPr>
          <w:rFonts w:cs="Calibri"/>
          <w:lang w:bidi="ar-SA"/>
        </w:rPr>
        <w:t> </w:t>
      </w:r>
    </w:p>
    <w:p w14:paraId="24FC458A" w14:textId="77777777" w:rsidR="00DB03AF" w:rsidRDefault="00DB03AF" w:rsidP="00DB03AF">
      <w:pPr>
        <w:pStyle w:val="ListParagraph"/>
        <w:ind w:left="1080"/>
      </w:pPr>
    </w:p>
    <w:p w14:paraId="7D048C4E" w14:textId="77777777" w:rsidR="00DB03AF" w:rsidRPr="00252157" w:rsidRDefault="00DB03AF" w:rsidP="00252FAC">
      <w:pPr>
        <w:pStyle w:val="ListParagraph"/>
        <w:numPr>
          <w:ilvl w:val="0"/>
          <w:numId w:val="54"/>
        </w:numPr>
        <w:rPr>
          <w:b/>
        </w:rPr>
      </w:pPr>
      <w:r w:rsidRPr="00252157">
        <w:rPr>
          <w:b/>
        </w:rPr>
        <w:t>Create Self-signed certificate</w:t>
      </w:r>
    </w:p>
    <w:p w14:paraId="32878FFC" w14:textId="77777777" w:rsidR="00DB03AF" w:rsidRDefault="00DB03AF" w:rsidP="00DB03AF">
      <w:pPr>
        <w:pStyle w:val="ListParagraph"/>
        <w:numPr>
          <w:ilvl w:val="0"/>
          <w:numId w:val="28"/>
        </w:numPr>
      </w:pPr>
      <w:r>
        <w:t>Logon to the Server using RDP.</w:t>
      </w:r>
    </w:p>
    <w:p w14:paraId="15AB95EF" w14:textId="77777777" w:rsidR="00DB03AF" w:rsidRDefault="00DB03AF" w:rsidP="00DB03AF">
      <w:pPr>
        <w:pStyle w:val="ListParagraph"/>
        <w:numPr>
          <w:ilvl w:val="0"/>
          <w:numId w:val="28"/>
        </w:numPr>
      </w:pPr>
      <w:r>
        <w:t>Open Windows PowerShell ISE in admin mode and execute the following command and copy the thumbprint.</w:t>
      </w:r>
    </w:p>
    <w:p w14:paraId="72A3AE10" w14:textId="77777777" w:rsidR="00DB03AF" w:rsidRPr="00B83AA4" w:rsidRDefault="00DB03AF" w:rsidP="00DB03AF">
      <w:pPr>
        <w:pStyle w:val="ListParagraph"/>
        <w:numPr>
          <w:ilvl w:val="0"/>
          <w:numId w:val="28"/>
        </w:numPr>
      </w:pPr>
      <w:r w:rsidRPr="00B83AA4">
        <w:t xml:space="preserve">Provide VM DNS name </w:t>
      </w:r>
      <w:r>
        <w:t>and Friendly</w:t>
      </w:r>
      <w:r w:rsidRPr="00B83AA4">
        <w:t xml:space="preserve"> </w:t>
      </w:r>
      <w:r>
        <w:t>Name</w:t>
      </w:r>
      <w:r w:rsidRPr="00B83AA4">
        <w:t xml:space="preserve"> for below yellow highlighted color- and execute it.</w:t>
      </w:r>
    </w:p>
    <w:p w14:paraId="0C599D84" w14:textId="77777777" w:rsidR="00DB03AF" w:rsidRDefault="00DB03AF" w:rsidP="00DB03AF">
      <w:pPr>
        <w:pStyle w:val="ListParagraph"/>
        <w:ind w:left="1440"/>
      </w:pPr>
    </w:p>
    <w:tbl>
      <w:tblPr>
        <w:tblStyle w:val="TableGrid"/>
        <w:tblW w:w="0" w:type="auto"/>
        <w:tblInd w:w="1800" w:type="dxa"/>
        <w:tblLook w:val="04A0" w:firstRow="1" w:lastRow="0" w:firstColumn="1" w:lastColumn="0" w:noHBand="0" w:noVBand="1"/>
      </w:tblPr>
      <w:tblGrid>
        <w:gridCol w:w="8108"/>
      </w:tblGrid>
      <w:tr w:rsidR="00DB03AF" w14:paraId="0D5915A1" w14:textId="77777777" w:rsidTr="0015391B">
        <w:tc>
          <w:tcPr>
            <w:tcW w:w="9926" w:type="dxa"/>
          </w:tcPr>
          <w:p w14:paraId="64FC949D" w14:textId="77777777" w:rsidR="00DB03AF" w:rsidRDefault="00DB03AF" w:rsidP="0015391B">
            <w:pPr>
              <w:widowControl/>
              <w:shd w:val="clear" w:color="auto" w:fill="FFFFFF"/>
              <w:adjustRightInd w:val="0"/>
              <w:rPr>
                <w:rFonts w:ascii="Lucida Console" w:eastAsiaTheme="minorHAnsi" w:hAnsi="Lucida Console" w:cs="Lucida Console"/>
                <w:color w:val="8B0000"/>
                <w:sz w:val="18"/>
                <w:szCs w:val="18"/>
                <w:lang w:bidi="ar-SA"/>
              </w:rPr>
            </w:pPr>
            <w:r w:rsidRPr="00B83AA4">
              <w:rPr>
                <w:rFonts w:ascii="Lucida Console" w:eastAsiaTheme="minorHAnsi" w:hAnsi="Lucida Console" w:cs="Lucida Console"/>
                <w:color w:val="0000FF"/>
                <w:sz w:val="18"/>
                <w:szCs w:val="18"/>
                <w:lang w:bidi="ar-SA"/>
              </w:rPr>
              <w:t>New-</w:t>
            </w:r>
            <w:proofErr w:type="spellStart"/>
            <w:r w:rsidRPr="00B83AA4">
              <w:rPr>
                <w:rFonts w:ascii="Lucida Console" w:eastAsiaTheme="minorHAnsi" w:hAnsi="Lucida Console" w:cs="Lucida Console"/>
                <w:color w:val="0000FF"/>
                <w:sz w:val="18"/>
                <w:szCs w:val="18"/>
                <w:lang w:bidi="ar-SA"/>
              </w:rPr>
              <w:t>SelfSignedCertificate</w:t>
            </w:r>
            <w:proofErr w:type="spellEnd"/>
            <w:r w:rsidRPr="00B83AA4">
              <w:rPr>
                <w:rFonts w:ascii="Lucida Console" w:eastAsiaTheme="minorHAnsi" w:hAnsi="Lucida Console" w:cs="Lucida Console"/>
                <w:color w:val="auto"/>
                <w:sz w:val="18"/>
                <w:szCs w:val="18"/>
                <w:lang w:bidi="ar-SA"/>
              </w:rPr>
              <w:t xml:space="preserve"> </w:t>
            </w:r>
            <w:r w:rsidRPr="00B83AA4">
              <w:rPr>
                <w:rFonts w:ascii="Lucida Console" w:eastAsiaTheme="minorHAnsi" w:hAnsi="Lucida Console" w:cs="Lucida Console"/>
                <w:color w:val="000080"/>
                <w:sz w:val="18"/>
                <w:szCs w:val="18"/>
                <w:lang w:bidi="ar-SA"/>
              </w:rPr>
              <w:t>-</w:t>
            </w:r>
            <w:proofErr w:type="spellStart"/>
            <w:r w:rsidRPr="00B83AA4">
              <w:rPr>
                <w:rFonts w:ascii="Lucida Console" w:eastAsiaTheme="minorHAnsi" w:hAnsi="Lucida Console" w:cs="Lucida Console"/>
                <w:color w:val="000080"/>
                <w:sz w:val="18"/>
                <w:szCs w:val="18"/>
                <w:lang w:bidi="ar-SA"/>
              </w:rPr>
              <w:t>DnsName</w:t>
            </w:r>
            <w:proofErr w:type="spellEnd"/>
            <w:r w:rsidRPr="00B83AA4">
              <w:rPr>
                <w:rFonts w:ascii="Lucida Console" w:eastAsiaTheme="minorHAnsi" w:hAnsi="Lucida Console" w:cs="Lucida Console"/>
                <w:color w:val="auto"/>
                <w:sz w:val="18"/>
                <w:szCs w:val="18"/>
                <w:lang w:bidi="ar-SA"/>
              </w:rPr>
              <w:t xml:space="preserve"> </w:t>
            </w:r>
            <w:r w:rsidRPr="00B83AA4">
              <w:rPr>
                <w:rFonts w:ascii="Lucida Console" w:eastAsiaTheme="minorHAnsi" w:hAnsi="Lucida Console" w:cs="Lucida Console"/>
                <w:color w:val="8B0000"/>
                <w:sz w:val="18"/>
                <w:szCs w:val="18"/>
                <w:lang w:bidi="ar-SA"/>
              </w:rPr>
              <w:t>'&lt;</w:t>
            </w:r>
            <w:r w:rsidRPr="00B83AA4">
              <w:rPr>
                <w:rFonts w:ascii="Lucida Console" w:eastAsiaTheme="minorHAnsi" w:hAnsi="Lucida Console" w:cs="Lucida Console"/>
                <w:color w:val="8B0000"/>
                <w:sz w:val="18"/>
                <w:szCs w:val="18"/>
                <w:highlight w:val="yellow"/>
                <w:lang w:bidi="ar-SA"/>
              </w:rPr>
              <w:t>vmdatamartdev.hpefs-odessa.com</w:t>
            </w:r>
            <w:r w:rsidRPr="00B83AA4">
              <w:rPr>
                <w:rFonts w:ascii="Lucida Console" w:eastAsiaTheme="minorHAnsi" w:hAnsi="Lucida Console" w:cs="Lucida Console"/>
                <w:color w:val="8B0000"/>
                <w:sz w:val="18"/>
                <w:szCs w:val="18"/>
                <w:lang w:bidi="ar-SA"/>
              </w:rPr>
              <w:t>&gt;'</w:t>
            </w:r>
            <w:r w:rsidRPr="00B83AA4">
              <w:rPr>
                <w:rFonts w:ascii="Lucida Console" w:eastAsiaTheme="minorHAnsi" w:hAnsi="Lucida Console" w:cs="Lucida Console"/>
                <w:color w:val="auto"/>
                <w:sz w:val="18"/>
                <w:szCs w:val="18"/>
                <w:lang w:bidi="ar-SA"/>
              </w:rPr>
              <w:t xml:space="preserve"> </w:t>
            </w:r>
            <w:r w:rsidRPr="00B83AA4">
              <w:rPr>
                <w:rFonts w:ascii="Lucida Console" w:eastAsiaTheme="minorHAnsi" w:hAnsi="Lucida Console" w:cs="Lucida Console"/>
                <w:color w:val="000080"/>
                <w:sz w:val="18"/>
                <w:szCs w:val="18"/>
                <w:lang w:bidi="ar-SA"/>
              </w:rPr>
              <w:t>-</w:t>
            </w:r>
            <w:proofErr w:type="spellStart"/>
            <w:r w:rsidRPr="00B83AA4">
              <w:rPr>
                <w:rFonts w:ascii="Lucida Console" w:eastAsiaTheme="minorHAnsi" w:hAnsi="Lucida Console" w:cs="Lucida Console"/>
                <w:color w:val="000080"/>
                <w:sz w:val="18"/>
                <w:szCs w:val="18"/>
                <w:lang w:bidi="ar-SA"/>
              </w:rPr>
              <w:t>CertStoreLocation</w:t>
            </w:r>
            <w:proofErr w:type="spellEnd"/>
            <w:r w:rsidRPr="00B83AA4">
              <w:rPr>
                <w:rFonts w:ascii="Lucida Console" w:eastAsiaTheme="minorHAnsi" w:hAnsi="Lucida Console" w:cs="Lucida Console"/>
                <w:color w:val="auto"/>
                <w:sz w:val="18"/>
                <w:szCs w:val="18"/>
                <w:lang w:bidi="ar-SA"/>
              </w:rPr>
              <w:t xml:space="preserve"> </w:t>
            </w:r>
            <w:r w:rsidRPr="00B83AA4">
              <w:rPr>
                <w:rFonts w:ascii="Lucida Console" w:eastAsiaTheme="minorHAnsi" w:hAnsi="Lucida Console" w:cs="Lucida Console"/>
                <w:color w:val="8A2BE2"/>
                <w:sz w:val="18"/>
                <w:szCs w:val="18"/>
                <w:lang w:bidi="ar-SA"/>
              </w:rPr>
              <w:t>Cert:\</w:t>
            </w:r>
            <w:proofErr w:type="spellStart"/>
            <w:r w:rsidRPr="00B83AA4">
              <w:rPr>
                <w:rFonts w:ascii="Lucida Console" w:eastAsiaTheme="minorHAnsi" w:hAnsi="Lucida Console" w:cs="Lucida Console"/>
                <w:color w:val="8A2BE2"/>
                <w:sz w:val="18"/>
                <w:szCs w:val="18"/>
                <w:lang w:bidi="ar-SA"/>
              </w:rPr>
              <w:t>LocalMachine</w:t>
            </w:r>
            <w:proofErr w:type="spellEnd"/>
            <w:r w:rsidRPr="00B83AA4">
              <w:rPr>
                <w:rFonts w:ascii="Lucida Console" w:eastAsiaTheme="minorHAnsi" w:hAnsi="Lucida Console" w:cs="Lucida Console"/>
                <w:color w:val="8A2BE2"/>
                <w:sz w:val="18"/>
                <w:szCs w:val="18"/>
                <w:lang w:bidi="ar-SA"/>
              </w:rPr>
              <w:t>\My</w:t>
            </w:r>
            <w:r w:rsidRPr="00B83AA4">
              <w:rPr>
                <w:rFonts w:ascii="Lucida Console" w:eastAsiaTheme="minorHAnsi" w:hAnsi="Lucida Console" w:cs="Lucida Console"/>
                <w:color w:val="auto"/>
                <w:sz w:val="18"/>
                <w:szCs w:val="18"/>
                <w:lang w:bidi="ar-SA"/>
              </w:rPr>
              <w:t xml:space="preserve"> </w:t>
            </w:r>
            <w:r w:rsidRPr="00B83AA4">
              <w:rPr>
                <w:rFonts w:ascii="Lucida Console" w:eastAsiaTheme="minorHAnsi" w:hAnsi="Lucida Console" w:cs="Lucida Console"/>
                <w:color w:val="000080"/>
                <w:sz w:val="18"/>
                <w:szCs w:val="18"/>
                <w:lang w:bidi="ar-SA"/>
              </w:rPr>
              <w:t>-</w:t>
            </w:r>
            <w:proofErr w:type="spellStart"/>
            <w:r w:rsidRPr="00B83AA4">
              <w:rPr>
                <w:rFonts w:ascii="Lucida Console" w:eastAsiaTheme="minorHAnsi" w:hAnsi="Lucida Console" w:cs="Lucida Console"/>
                <w:color w:val="000080"/>
                <w:sz w:val="18"/>
                <w:szCs w:val="18"/>
                <w:lang w:bidi="ar-SA"/>
              </w:rPr>
              <w:t>FriendlyName</w:t>
            </w:r>
            <w:proofErr w:type="spellEnd"/>
            <w:r w:rsidRPr="00B83AA4">
              <w:rPr>
                <w:rFonts w:ascii="Lucida Console" w:eastAsiaTheme="minorHAnsi" w:hAnsi="Lucida Console" w:cs="Lucida Console"/>
                <w:color w:val="auto"/>
                <w:sz w:val="18"/>
                <w:szCs w:val="18"/>
                <w:lang w:bidi="ar-SA"/>
              </w:rPr>
              <w:t xml:space="preserve"> </w:t>
            </w:r>
            <w:r w:rsidRPr="00B83AA4">
              <w:rPr>
                <w:rFonts w:ascii="Lucida Console" w:eastAsiaTheme="minorHAnsi" w:hAnsi="Lucida Console" w:cs="Lucida Console"/>
                <w:color w:val="8B0000"/>
                <w:sz w:val="18"/>
                <w:szCs w:val="18"/>
                <w:lang w:bidi="ar-SA"/>
              </w:rPr>
              <w:t>'</w:t>
            </w:r>
            <w:proofErr w:type="spellStart"/>
            <w:r w:rsidRPr="00B83AA4">
              <w:rPr>
                <w:rFonts w:ascii="Lucida Console" w:eastAsiaTheme="minorHAnsi" w:hAnsi="Lucida Console" w:cs="Lucida Console"/>
                <w:color w:val="8B0000"/>
                <w:sz w:val="18"/>
                <w:szCs w:val="18"/>
                <w:highlight w:val="yellow"/>
                <w:lang w:bidi="ar-SA"/>
              </w:rPr>
              <w:t>vmdatamartdev</w:t>
            </w:r>
            <w:proofErr w:type="spellEnd"/>
            <w:r w:rsidRPr="00B83AA4">
              <w:rPr>
                <w:rFonts w:ascii="Lucida Console" w:eastAsiaTheme="minorHAnsi" w:hAnsi="Lucida Console" w:cs="Lucida Console"/>
                <w:color w:val="8B0000"/>
                <w:sz w:val="18"/>
                <w:szCs w:val="18"/>
                <w:lang w:bidi="ar-SA"/>
              </w:rPr>
              <w:t xml:space="preserve">' </w:t>
            </w:r>
          </w:p>
          <w:p w14:paraId="48DE25B3" w14:textId="77777777" w:rsidR="00DB03AF" w:rsidRDefault="00DB03AF" w:rsidP="0015391B">
            <w:pPr>
              <w:pStyle w:val="ListParagraph"/>
            </w:pPr>
          </w:p>
        </w:tc>
      </w:tr>
    </w:tbl>
    <w:p w14:paraId="2D9F6D8C" w14:textId="77777777" w:rsidR="00DB03AF" w:rsidRDefault="00DB03AF" w:rsidP="00DB03AF">
      <w:pPr>
        <w:pStyle w:val="ListParagraph"/>
        <w:ind w:left="1800"/>
      </w:pPr>
    </w:p>
    <w:p w14:paraId="583A6634" w14:textId="77777777" w:rsidR="00DB03AF" w:rsidRDefault="00DB03AF" w:rsidP="00DB03AF">
      <w:pPr>
        <w:pStyle w:val="ListParagraph"/>
        <w:ind w:left="1440"/>
      </w:pPr>
    </w:p>
    <w:p w14:paraId="536FCAA2" w14:textId="77777777" w:rsidR="00DB03AF" w:rsidRDefault="00DB03AF" w:rsidP="00DB03AF">
      <w:pPr>
        <w:pStyle w:val="ListParagraph"/>
        <w:ind w:left="1800"/>
      </w:pPr>
      <w:r>
        <w:rPr>
          <w:noProof/>
        </w:rPr>
        <w:lastRenderedPageBreak/>
        <w:drawing>
          <wp:inline distT="0" distB="0" distL="0" distR="0" wp14:anchorId="3189E7E9" wp14:editId="6481BC68">
            <wp:extent cx="4486655" cy="2032000"/>
            <wp:effectExtent l="0" t="0" r="9525" b="6350"/>
            <wp:docPr id="1903858839" name="Picture 19038588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6496632"/>
                    <pic:cNvPicPr/>
                  </pic:nvPicPr>
                  <pic:blipFill>
                    <a:blip r:embed="rId87" cstate="print">
                      <a:extLst>
                        <a:ext uri="{28A0092B-C50C-407E-A947-70E740481C1C}">
                          <a14:useLocalDpi xmlns:a14="http://schemas.microsoft.com/office/drawing/2010/main" val="0"/>
                        </a:ext>
                      </a:extLst>
                    </a:blip>
                    <a:stretch>
                      <a:fillRect/>
                    </a:stretch>
                  </pic:blipFill>
                  <pic:spPr>
                    <a:xfrm>
                      <a:off x="0" y="0"/>
                      <a:ext cx="4486655" cy="2032000"/>
                    </a:xfrm>
                    <a:prstGeom prst="rect">
                      <a:avLst/>
                    </a:prstGeom>
                  </pic:spPr>
                </pic:pic>
              </a:graphicData>
            </a:graphic>
          </wp:inline>
        </w:drawing>
      </w:r>
    </w:p>
    <w:p w14:paraId="02BD785B" w14:textId="77777777" w:rsidR="00DB03AF" w:rsidRDefault="00DB03AF" w:rsidP="00DB03AF">
      <w:pPr>
        <w:pStyle w:val="ListParagraph"/>
        <w:ind w:left="1080"/>
      </w:pPr>
    </w:p>
    <w:p w14:paraId="39BEE3D2" w14:textId="12ECDC08" w:rsidR="00DB03AF" w:rsidRPr="00252157" w:rsidRDefault="00DB03AF" w:rsidP="00252FAC">
      <w:pPr>
        <w:pStyle w:val="ListParagraph"/>
        <w:numPr>
          <w:ilvl w:val="0"/>
          <w:numId w:val="54"/>
        </w:numPr>
        <w:rPr>
          <w:b/>
        </w:rPr>
      </w:pPr>
      <w:r w:rsidRPr="00252157">
        <w:rPr>
          <w:b/>
          <w:bCs/>
        </w:rPr>
        <w:t xml:space="preserve">Configure </w:t>
      </w:r>
      <w:proofErr w:type="spellStart"/>
      <w:r w:rsidRPr="00252157">
        <w:rPr>
          <w:b/>
          <w:bCs/>
        </w:rPr>
        <w:t>WinRM</w:t>
      </w:r>
      <w:proofErr w:type="spellEnd"/>
      <w:r w:rsidRPr="00252157">
        <w:rPr>
          <w:b/>
          <w:bCs/>
        </w:rPr>
        <w:t xml:space="preserve"> to listen on </w:t>
      </w:r>
      <w:r w:rsidR="00E16B21" w:rsidRPr="00252157">
        <w:rPr>
          <w:b/>
          <w:bCs/>
        </w:rPr>
        <w:t>5986.</w:t>
      </w:r>
    </w:p>
    <w:p w14:paraId="6B36C1EF" w14:textId="77777777" w:rsidR="00DB03AF" w:rsidRDefault="00DB03AF" w:rsidP="00DB03AF">
      <w:pPr>
        <w:pStyle w:val="ListParagraph"/>
        <w:numPr>
          <w:ilvl w:val="0"/>
          <w:numId w:val="27"/>
        </w:numPr>
      </w:pPr>
      <w:r>
        <w:t>Open command prompt in admin mode</w:t>
      </w:r>
    </w:p>
    <w:p w14:paraId="2EBAEC14" w14:textId="77777777" w:rsidR="00DB03AF" w:rsidRDefault="00DB03AF" w:rsidP="00DB03AF">
      <w:pPr>
        <w:pStyle w:val="ListParagraph"/>
        <w:numPr>
          <w:ilvl w:val="0"/>
          <w:numId w:val="27"/>
        </w:numPr>
      </w:pPr>
      <w:r w:rsidRPr="006D06D9">
        <w:t>Run the following command, pasting your new certificate’s thumbprint into the command (all on one line)</w:t>
      </w:r>
    </w:p>
    <w:p w14:paraId="53FF97A7" w14:textId="77777777" w:rsidR="00DB03AF" w:rsidRDefault="00DB03AF" w:rsidP="00DB03AF">
      <w:pPr>
        <w:widowControl/>
        <w:shd w:val="clear" w:color="auto" w:fill="FFFFFF" w:themeFill="background1"/>
        <w:adjustRightInd w:val="0"/>
        <w:ind w:left="1800"/>
        <w:rPr>
          <w:rFonts w:ascii="Lucida Console" w:eastAsiaTheme="minorEastAsia" w:hAnsi="Lucida Console" w:cs="Lucida Console"/>
          <w:color w:val="0000FF"/>
          <w:sz w:val="18"/>
          <w:szCs w:val="18"/>
          <w:lang w:bidi="ar-SA"/>
        </w:rPr>
      </w:pPr>
    </w:p>
    <w:tbl>
      <w:tblPr>
        <w:tblStyle w:val="TableGrid"/>
        <w:tblW w:w="0" w:type="auto"/>
        <w:tblInd w:w="1800" w:type="dxa"/>
        <w:tblLook w:val="04A0" w:firstRow="1" w:lastRow="0" w:firstColumn="1" w:lastColumn="0" w:noHBand="0" w:noVBand="1"/>
      </w:tblPr>
      <w:tblGrid>
        <w:gridCol w:w="8108"/>
      </w:tblGrid>
      <w:tr w:rsidR="00DB03AF" w14:paraId="400BE406" w14:textId="77777777" w:rsidTr="0015391B">
        <w:tc>
          <w:tcPr>
            <w:tcW w:w="9926" w:type="dxa"/>
          </w:tcPr>
          <w:p w14:paraId="0F69BA16" w14:textId="77777777" w:rsidR="00DB03AF" w:rsidRDefault="00DB03AF" w:rsidP="0015391B">
            <w:pPr>
              <w:widowControl/>
              <w:shd w:val="clear" w:color="auto" w:fill="FFFFFF"/>
              <w:adjustRightInd w:val="0"/>
              <w:rPr>
                <w:rFonts w:ascii="Lucida Console" w:eastAsiaTheme="minorHAnsi" w:hAnsi="Lucida Console" w:cs="Lucida Console"/>
                <w:color w:val="auto"/>
                <w:sz w:val="18"/>
                <w:szCs w:val="18"/>
                <w:lang w:bidi="ar-SA"/>
              </w:rPr>
            </w:pPr>
            <w:proofErr w:type="spellStart"/>
            <w:r w:rsidRPr="00D119AD">
              <w:rPr>
                <w:rFonts w:ascii="Lucida Console" w:eastAsiaTheme="minorHAnsi" w:hAnsi="Lucida Console" w:cs="Lucida Console"/>
                <w:color w:val="0000FF"/>
                <w:sz w:val="18"/>
                <w:szCs w:val="18"/>
                <w:lang w:bidi="ar-SA"/>
              </w:rPr>
              <w:t>winrm</w:t>
            </w:r>
            <w:proofErr w:type="spellEnd"/>
            <w:r w:rsidRPr="00D119AD">
              <w:rPr>
                <w:rFonts w:ascii="Lucida Console" w:eastAsiaTheme="minorHAnsi" w:hAnsi="Lucida Console" w:cs="Lucida Console"/>
                <w:color w:val="auto"/>
                <w:sz w:val="18"/>
                <w:szCs w:val="18"/>
                <w:lang w:bidi="ar-SA"/>
              </w:rPr>
              <w:t xml:space="preserve"> </w:t>
            </w:r>
            <w:r w:rsidRPr="00D119AD">
              <w:rPr>
                <w:rFonts w:ascii="Lucida Console" w:eastAsiaTheme="minorHAnsi" w:hAnsi="Lucida Console" w:cs="Lucida Console"/>
                <w:color w:val="8A2BE2"/>
                <w:sz w:val="18"/>
                <w:szCs w:val="18"/>
                <w:lang w:bidi="ar-SA"/>
              </w:rPr>
              <w:t>create</w:t>
            </w:r>
            <w:r w:rsidRPr="00D119AD">
              <w:rPr>
                <w:rFonts w:ascii="Lucida Console" w:eastAsiaTheme="minorHAnsi" w:hAnsi="Lucida Console" w:cs="Lucida Console"/>
                <w:color w:val="auto"/>
                <w:sz w:val="18"/>
                <w:szCs w:val="18"/>
                <w:lang w:bidi="ar-SA"/>
              </w:rPr>
              <w:t xml:space="preserve"> </w:t>
            </w:r>
            <w:proofErr w:type="spellStart"/>
            <w:r w:rsidRPr="00D119AD">
              <w:rPr>
                <w:rFonts w:ascii="Lucida Console" w:eastAsiaTheme="minorHAnsi" w:hAnsi="Lucida Console" w:cs="Lucida Console"/>
                <w:color w:val="8A2BE2"/>
                <w:sz w:val="18"/>
                <w:szCs w:val="18"/>
                <w:lang w:bidi="ar-SA"/>
              </w:rPr>
              <w:t>winrm</w:t>
            </w:r>
            <w:proofErr w:type="spellEnd"/>
            <w:r w:rsidRPr="00D119AD">
              <w:rPr>
                <w:rFonts w:ascii="Lucida Console" w:eastAsiaTheme="minorHAnsi" w:hAnsi="Lucida Console" w:cs="Lucida Console"/>
                <w:color w:val="8A2BE2"/>
                <w:sz w:val="18"/>
                <w:szCs w:val="18"/>
                <w:lang w:bidi="ar-SA"/>
              </w:rPr>
              <w:t>/config/</w:t>
            </w:r>
            <w:proofErr w:type="spellStart"/>
            <w:r w:rsidRPr="00D119AD">
              <w:rPr>
                <w:rFonts w:ascii="Lucida Console" w:eastAsiaTheme="minorHAnsi" w:hAnsi="Lucida Console" w:cs="Lucida Console"/>
                <w:color w:val="8A2BE2"/>
                <w:sz w:val="18"/>
                <w:szCs w:val="18"/>
                <w:lang w:bidi="ar-SA"/>
              </w:rPr>
              <w:t>Listener?Address</w:t>
            </w:r>
            <w:proofErr w:type="spellEnd"/>
            <w:r w:rsidRPr="00D119AD">
              <w:rPr>
                <w:rFonts w:ascii="Lucida Console" w:eastAsiaTheme="minorHAnsi" w:hAnsi="Lucida Console" w:cs="Lucida Console"/>
                <w:color w:val="8A2BE2"/>
                <w:sz w:val="18"/>
                <w:szCs w:val="18"/>
                <w:lang w:bidi="ar-SA"/>
              </w:rPr>
              <w:t>=*+Transport=HTTPS</w:t>
            </w:r>
            <w:r w:rsidRPr="00D119AD">
              <w:rPr>
                <w:rFonts w:ascii="Lucida Console" w:eastAsiaTheme="minorHAnsi" w:hAnsi="Lucida Console" w:cs="Lucida Console"/>
                <w:color w:val="auto"/>
                <w:sz w:val="18"/>
                <w:szCs w:val="18"/>
                <w:lang w:bidi="ar-SA"/>
              </w:rPr>
              <w:t xml:space="preserve"> </w:t>
            </w:r>
            <w:proofErr w:type="gramStart"/>
            <w:r w:rsidRPr="00D119AD">
              <w:rPr>
                <w:rFonts w:ascii="Lucida Console" w:eastAsiaTheme="minorHAnsi" w:hAnsi="Lucida Console" w:cs="Lucida Console"/>
                <w:color w:val="auto"/>
                <w:sz w:val="18"/>
                <w:szCs w:val="18"/>
                <w:lang w:bidi="ar-SA"/>
              </w:rPr>
              <w:t>@{</w:t>
            </w:r>
            <w:proofErr w:type="gramEnd"/>
            <w:r w:rsidRPr="00D119AD">
              <w:rPr>
                <w:rFonts w:ascii="Lucida Console" w:eastAsiaTheme="minorHAnsi" w:hAnsi="Lucida Console" w:cs="Lucida Console"/>
                <w:color w:val="auto"/>
                <w:sz w:val="18"/>
                <w:szCs w:val="18"/>
                <w:lang w:bidi="ar-SA"/>
              </w:rPr>
              <w:t>Hostname</w:t>
            </w:r>
            <w:r w:rsidRPr="00D119AD">
              <w:rPr>
                <w:rFonts w:ascii="Lucida Console" w:eastAsiaTheme="minorHAnsi" w:hAnsi="Lucida Console" w:cs="Lucida Console"/>
                <w:color w:val="696969"/>
                <w:sz w:val="18"/>
                <w:szCs w:val="18"/>
                <w:lang w:bidi="ar-SA"/>
              </w:rPr>
              <w:t>=</w:t>
            </w:r>
            <w:r w:rsidRPr="00D119AD">
              <w:rPr>
                <w:rFonts w:ascii="Lucida Console" w:eastAsiaTheme="minorHAnsi" w:hAnsi="Lucida Console" w:cs="Lucida Console"/>
                <w:color w:val="8B0000"/>
                <w:sz w:val="18"/>
                <w:szCs w:val="18"/>
                <w:lang w:bidi="ar-SA"/>
              </w:rPr>
              <w:t>"</w:t>
            </w:r>
            <w:r w:rsidRPr="0062178D">
              <w:rPr>
                <w:rFonts w:ascii="Lucida Console" w:eastAsiaTheme="minorHAnsi" w:hAnsi="Lucida Console" w:cs="Lucida Console"/>
                <w:color w:val="8B0000"/>
                <w:sz w:val="18"/>
                <w:szCs w:val="18"/>
                <w:highlight w:val="yellow"/>
                <w:lang w:bidi="ar-SA"/>
              </w:rPr>
              <w:t>vmdatamartdev.hpefs-odessa.com</w:t>
            </w:r>
            <w:r w:rsidRPr="00D119AD">
              <w:rPr>
                <w:rFonts w:ascii="Lucida Console" w:eastAsiaTheme="minorHAnsi" w:hAnsi="Lucida Console" w:cs="Lucida Console"/>
                <w:color w:val="8B0000"/>
                <w:sz w:val="18"/>
                <w:szCs w:val="18"/>
                <w:lang w:bidi="ar-SA"/>
              </w:rPr>
              <w:t>"</w:t>
            </w:r>
            <w:r w:rsidRPr="00D119AD">
              <w:rPr>
                <w:rFonts w:ascii="Lucida Console" w:eastAsiaTheme="minorHAnsi" w:hAnsi="Lucida Console" w:cs="Lucida Console"/>
                <w:color w:val="auto"/>
                <w:sz w:val="18"/>
                <w:szCs w:val="18"/>
                <w:lang w:bidi="ar-SA"/>
              </w:rPr>
              <w:t>; CertificateThumbprint</w:t>
            </w:r>
            <w:r w:rsidRPr="00D119AD">
              <w:rPr>
                <w:rFonts w:ascii="Lucida Console" w:eastAsiaTheme="minorHAnsi" w:hAnsi="Lucida Console" w:cs="Lucida Console"/>
                <w:color w:val="696969"/>
                <w:sz w:val="18"/>
                <w:szCs w:val="18"/>
                <w:lang w:bidi="ar-SA"/>
              </w:rPr>
              <w:t>=</w:t>
            </w:r>
            <w:r w:rsidRPr="00D119AD">
              <w:rPr>
                <w:rFonts w:ascii="Lucida Console" w:eastAsiaTheme="minorHAnsi" w:hAnsi="Lucida Console" w:cs="Lucida Console"/>
                <w:color w:val="8B0000"/>
                <w:sz w:val="18"/>
                <w:szCs w:val="18"/>
                <w:lang w:bidi="ar-SA"/>
              </w:rPr>
              <w:t>"3F9DB70C21C987D1D7807D2B7B3613DDB071902E"</w:t>
            </w:r>
            <w:r w:rsidRPr="00D119AD">
              <w:rPr>
                <w:rFonts w:ascii="Lucida Console" w:eastAsiaTheme="minorHAnsi" w:hAnsi="Lucida Console" w:cs="Lucida Console"/>
                <w:color w:val="auto"/>
                <w:sz w:val="18"/>
                <w:szCs w:val="18"/>
                <w:lang w:bidi="ar-SA"/>
              </w:rPr>
              <w:t>}</w:t>
            </w:r>
            <w:r>
              <w:rPr>
                <w:rFonts w:ascii="Lucida Console" w:eastAsiaTheme="minorHAnsi" w:hAnsi="Lucida Console" w:cs="Lucida Console"/>
                <w:color w:val="auto"/>
                <w:sz w:val="18"/>
                <w:szCs w:val="18"/>
                <w:lang w:bidi="ar-SA"/>
              </w:rPr>
              <w:t xml:space="preserve"> </w:t>
            </w:r>
          </w:p>
          <w:p w14:paraId="66149E5B" w14:textId="77777777" w:rsidR="00DB03AF" w:rsidRDefault="00DB03AF" w:rsidP="0015391B">
            <w:pPr>
              <w:widowControl/>
              <w:adjustRightInd w:val="0"/>
              <w:rPr>
                <w:rFonts w:ascii="Lucida Console" w:eastAsiaTheme="minorHAnsi" w:hAnsi="Lucida Console" w:cs="Lucida Console"/>
                <w:color w:val="0000FF"/>
                <w:sz w:val="18"/>
                <w:szCs w:val="18"/>
                <w:lang w:bidi="ar-SA"/>
              </w:rPr>
            </w:pPr>
          </w:p>
        </w:tc>
      </w:tr>
    </w:tbl>
    <w:p w14:paraId="2337814A" w14:textId="77777777" w:rsidR="00DB03AF" w:rsidRDefault="00DB03AF" w:rsidP="00DB03AF">
      <w:pPr>
        <w:widowControl/>
        <w:shd w:val="clear" w:color="auto" w:fill="FFFFFF" w:themeFill="background1"/>
        <w:adjustRightInd w:val="0"/>
        <w:ind w:left="1800"/>
        <w:rPr>
          <w:rFonts w:ascii="Lucida Console" w:eastAsiaTheme="minorEastAsia" w:hAnsi="Lucida Console" w:cs="Lucida Console"/>
          <w:color w:val="0000FF"/>
          <w:sz w:val="18"/>
          <w:szCs w:val="18"/>
          <w:lang w:bidi="ar-SA"/>
        </w:rPr>
      </w:pPr>
    </w:p>
    <w:p w14:paraId="2367B5D2" w14:textId="77777777" w:rsidR="00DB03AF" w:rsidRDefault="00DB03AF" w:rsidP="00DB03AF">
      <w:pPr>
        <w:widowControl/>
        <w:shd w:val="clear" w:color="auto" w:fill="FFFFFF" w:themeFill="background1"/>
        <w:adjustRightInd w:val="0"/>
        <w:ind w:left="1800"/>
        <w:rPr>
          <w:rFonts w:ascii="Lucida Console" w:eastAsiaTheme="minorEastAsia" w:hAnsi="Lucida Console" w:cs="Lucida Console"/>
          <w:color w:val="auto"/>
          <w:sz w:val="18"/>
          <w:szCs w:val="18"/>
          <w:lang w:bidi="ar-SA"/>
        </w:rPr>
      </w:pPr>
    </w:p>
    <w:p w14:paraId="5CB70D22" w14:textId="77777777" w:rsidR="00DB03AF" w:rsidRDefault="00DB03AF" w:rsidP="00DB03AF">
      <w:pPr>
        <w:pStyle w:val="ListParagraph"/>
        <w:ind w:left="1800"/>
      </w:pPr>
      <w:r>
        <w:rPr>
          <w:noProof/>
        </w:rPr>
        <w:drawing>
          <wp:inline distT="0" distB="0" distL="0" distR="0" wp14:anchorId="1BF94C8C" wp14:editId="45FF0C25">
            <wp:extent cx="4718048" cy="1101163"/>
            <wp:effectExtent l="0" t="0" r="6350" b="3810"/>
            <wp:docPr id="82737851" name="Picture 8273785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8780752"/>
                    <pic:cNvPicPr/>
                  </pic:nvPicPr>
                  <pic:blipFill>
                    <a:blip r:embed="rId88" cstate="print">
                      <a:extLst>
                        <a:ext uri="{28A0092B-C50C-407E-A947-70E740481C1C}">
                          <a14:useLocalDpi xmlns:a14="http://schemas.microsoft.com/office/drawing/2010/main" val="0"/>
                        </a:ext>
                      </a:extLst>
                    </a:blip>
                    <a:stretch>
                      <a:fillRect/>
                    </a:stretch>
                  </pic:blipFill>
                  <pic:spPr>
                    <a:xfrm>
                      <a:off x="0" y="0"/>
                      <a:ext cx="4718048" cy="1101163"/>
                    </a:xfrm>
                    <a:prstGeom prst="rect">
                      <a:avLst/>
                    </a:prstGeom>
                  </pic:spPr>
                </pic:pic>
              </a:graphicData>
            </a:graphic>
          </wp:inline>
        </w:drawing>
      </w:r>
    </w:p>
    <w:p w14:paraId="757FB501" w14:textId="77777777" w:rsidR="00DB03AF" w:rsidRPr="005350EC" w:rsidRDefault="00DB03AF" w:rsidP="00DB03AF"/>
    <w:p w14:paraId="3F4FD788" w14:textId="51997078" w:rsidR="00DB03AF" w:rsidRDefault="00DB03AF" w:rsidP="00DB03AF">
      <w:pPr>
        <w:pStyle w:val="Heading3"/>
      </w:pPr>
      <w:bookmarkStart w:id="143" w:name="_Toc137050167"/>
      <w:r>
        <w:t>10.2.3 Automated Pipeline Deployment Workflow</w:t>
      </w:r>
      <w:bookmarkEnd w:id="143"/>
    </w:p>
    <w:p w14:paraId="750C5318" w14:textId="77777777" w:rsidR="00DB03AF" w:rsidRDefault="00DB03AF" w:rsidP="00DB03AF"/>
    <w:p w14:paraId="74DCC5FD" w14:textId="77777777" w:rsidR="00DB03AF" w:rsidRPr="00F807C1" w:rsidRDefault="00DB03AF" w:rsidP="00DB03AF">
      <w:r>
        <w:t>The below infrastructure of Data Hub is same for all HPE Environments (DEV, ITG, STG and Production).</w:t>
      </w:r>
    </w:p>
    <w:p w14:paraId="54A467EE" w14:textId="77777777" w:rsidR="00DB03AF" w:rsidRDefault="00DB03AF" w:rsidP="00DB03AF">
      <w:r>
        <w:rPr>
          <w:noProof/>
        </w:rPr>
        <w:lastRenderedPageBreak/>
        <w:drawing>
          <wp:inline distT="0" distB="0" distL="0" distR="0" wp14:anchorId="2F306956" wp14:editId="6F45D6EA">
            <wp:extent cx="5045849" cy="4703568"/>
            <wp:effectExtent l="0" t="0" r="2540" b="1905"/>
            <wp:docPr id="1143099446" name="Picture 1143099446" descr="A picture containing text, screensh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text, screenshot, diagram&#10;&#10;Description automatically generated"/>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053559" cy="4710755"/>
                    </a:xfrm>
                    <a:prstGeom prst="rect">
                      <a:avLst/>
                    </a:prstGeom>
                    <a:noFill/>
                    <a:ln>
                      <a:noFill/>
                    </a:ln>
                  </pic:spPr>
                </pic:pic>
              </a:graphicData>
            </a:graphic>
          </wp:inline>
        </w:drawing>
      </w:r>
    </w:p>
    <w:p w14:paraId="4233FA64" w14:textId="77777777" w:rsidR="00DB03AF" w:rsidRPr="00F807C1" w:rsidRDefault="00DB03AF" w:rsidP="00DB03AF"/>
    <w:p w14:paraId="58536203" w14:textId="54F575CD" w:rsidR="007D50ED" w:rsidRDefault="004722E0" w:rsidP="007D50ED">
      <w:pPr>
        <w:pStyle w:val="Heading3"/>
      </w:pPr>
      <w:bookmarkStart w:id="144" w:name="_Toc137050168"/>
      <w:r>
        <w:t>10</w:t>
      </w:r>
      <w:r w:rsidR="007D50ED">
        <w:t>.</w:t>
      </w:r>
      <w:r>
        <w:t>2</w:t>
      </w:r>
      <w:r w:rsidR="007D50ED">
        <w:t>.4 Release Pipeline Setup</w:t>
      </w:r>
      <w:bookmarkEnd w:id="144"/>
    </w:p>
    <w:p w14:paraId="3DF4B946" w14:textId="77777777" w:rsidR="00DB03AF" w:rsidRPr="00DB03AF" w:rsidRDefault="00DB03AF" w:rsidP="00DB03AF"/>
    <w:p w14:paraId="5D86BCCE" w14:textId="51B2D499" w:rsidR="00050DBA" w:rsidRDefault="00050DBA" w:rsidP="00050DBA">
      <w:pPr>
        <w:pStyle w:val="Heading2"/>
      </w:pPr>
      <w:bookmarkStart w:id="145" w:name="_Toc137050169"/>
      <w:r>
        <w:t>10.3 Pipeline Setup – STG (</w:t>
      </w:r>
      <w:r w:rsidRPr="00BA087A">
        <w:rPr>
          <w:highlight w:val="yellow"/>
        </w:rPr>
        <w:t>HPE owned</w:t>
      </w:r>
      <w:r>
        <w:t>)</w:t>
      </w:r>
      <w:bookmarkEnd w:id="145"/>
    </w:p>
    <w:p w14:paraId="25911413" w14:textId="3C817645" w:rsidR="00344339" w:rsidRDefault="00344339" w:rsidP="00344339">
      <w:pPr>
        <w:pStyle w:val="Heading3"/>
      </w:pPr>
      <w:bookmarkStart w:id="146" w:name="_Toc137050170"/>
      <w:r>
        <w:t>10.3.1 Prerequisite Configuration/Permissions for STG</w:t>
      </w:r>
      <w:bookmarkEnd w:id="146"/>
    </w:p>
    <w:p w14:paraId="49BBE129" w14:textId="77777777" w:rsidR="00344339" w:rsidRDefault="00344339" w:rsidP="00344339">
      <w:r>
        <w:t xml:space="preserve">Below table contains the permissions granted for DEV environment and are the pre-requisite configuration for DevOps Pipeline setup. </w:t>
      </w:r>
    </w:p>
    <w:p w14:paraId="47B9CDF1" w14:textId="77777777" w:rsidR="00344339" w:rsidRDefault="00344339" w:rsidP="00344339"/>
    <w:p w14:paraId="2F8042AA" w14:textId="77777777" w:rsidR="00B362CA" w:rsidRDefault="00B362CA" w:rsidP="00B362CA">
      <w:r w:rsidRPr="009A4F09">
        <w:rPr>
          <w:highlight w:val="yellow"/>
        </w:rPr>
        <w:t>NOTE: Below access is to be reviewed before proceeding for granting access.</w:t>
      </w:r>
    </w:p>
    <w:p w14:paraId="1CF2F3D0" w14:textId="77777777" w:rsidR="00B362CA" w:rsidRDefault="00B362CA" w:rsidP="00344339"/>
    <w:p w14:paraId="3E1E6D8B" w14:textId="77777777" w:rsidR="00344339" w:rsidRDefault="00344339" w:rsidP="00344339">
      <w:pPr>
        <w:rPr>
          <w:b/>
          <w:color w:val="FFC000"/>
        </w:rPr>
      </w:pPr>
      <w:r w:rsidRPr="4D825899">
        <w:rPr>
          <w:b/>
          <w:color w:val="FFC000"/>
        </w:rPr>
        <w:t>Note: Similar permissions are required to be granted for higher environments to set up DevOps Pipeline.</w:t>
      </w:r>
    </w:p>
    <w:tbl>
      <w:tblPr>
        <w:tblW w:w="10384" w:type="dxa"/>
        <w:tblCellMar>
          <w:left w:w="0" w:type="dxa"/>
          <w:right w:w="0" w:type="dxa"/>
        </w:tblCellMar>
        <w:tblLook w:val="0420" w:firstRow="1" w:lastRow="0" w:firstColumn="0" w:lastColumn="0" w:noHBand="0" w:noVBand="1"/>
      </w:tblPr>
      <w:tblGrid>
        <w:gridCol w:w="2238"/>
        <w:gridCol w:w="2239"/>
        <w:gridCol w:w="3135"/>
        <w:gridCol w:w="2772"/>
      </w:tblGrid>
      <w:tr w:rsidR="00344339" w:rsidRPr="000451E0" w14:paraId="68CA9687" w14:textId="77777777" w:rsidTr="0015391B">
        <w:trPr>
          <w:trHeight w:val="369"/>
        </w:trPr>
        <w:tc>
          <w:tcPr>
            <w:tcW w:w="2412"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4472C4"/>
            <w:tcMar>
              <w:top w:w="40" w:type="dxa"/>
              <w:left w:w="79" w:type="dxa"/>
              <w:bottom w:w="40" w:type="dxa"/>
              <w:right w:w="79" w:type="dxa"/>
            </w:tcMar>
            <w:hideMark/>
          </w:tcPr>
          <w:p w14:paraId="305D42EA" w14:textId="77777777" w:rsidR="00344339" w:rsidRPr="000451E0" w:rsidRDefault="00344339" w:rsidP="0015391B">
            <w:pPr>
              <w:jc w:val="center"/>
              <w:rPr>
                <w:color w:val="FFFFFF" w:themeColor="background1"/>
              </w:rPr>
            </w:pPr>
            <w:r w:rsidRPr="000451E0">
              <w:rPr>
                <w:b/>
                <w:bCs/>
                <w:color w:val="FFFFFF" w:themeColor="background1"/>
              </w:rPr>
              <w:t>Type/</w:t>
            </w:r>
          </w:p>
          <w:p w14:paraId="04DCE78C" w14:textId="77777777" w:rsidR="00344339" w:rsidRPr="000451E0" w:rsidRDefault="00344339" w:rsidP="0015391B">
            <w:pPr>
              <w:jc w:val="center"/>
              <w:rPr>
                <w:color w:val="FFFFFF" w:themeColor="background1"/>
              </w:rPr>
            </w:pPr>
            <w:r w:rsidRPr="000451E0">
              <w:rPr>
                <w:b/>
                <w:bCs/>
                <w:color w:val="FFFFFF" w:themeColor="background1"/>
              </w:rPr>
              <w:t>Category</w:t>
            </w:r>
          </w:p>
        </w:tc>
        <w:tc>
          <w:tcPr>
            <w:tcW w:w="2412"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4472C4"/>
            <w:tcMar>
              <w:top w:w="40" w:type="dxa"/>
              <w:left w:w="79" w:type="dxa"/>
              <w:bottom w:w="40" w:type="dxa"/>
              <w:right w:w="79" w:type="dxa"/>
            </w:tcMar>
            <w:hideMark/>
          </w:tcPr>
          <w:p w14:paraId="29ABA5DA" w14:textId="77777777" w:rsidR="00344339" w:rsidRPr="000451E0" w:rsidRDefault="00344339" w:rsidP="0015391B">
            <w:pPr>
              <w:jc w:val="center"/>
              <w:rPr>
                <w:color w:val="FFFFFF" w:themeColor="background1"/>
              </w:rPr>
            </w:pPr>
            <w:r w:rsidRPr="000451E0">
              <w:rPr>
                <w:b/>
                <w:bCs/>
                <w:color w:val="FFFFFF" w:themeColor="background1"/>
              </w:rPr>
              <w:t>Pre-configuration Permission Tasks</w:t>
            </w:r>
          </w:p>
        </w:tc>
        <w:tc>
          <w:tcPr>
            <w:tcW w:w="2614"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4472C4"/>
            <w:tcMar>
              <w:top w:w="40" w:type="dxa"/>
              <w:left w:w="79" w:type="dxa"/>
              <w:bottom w:w="40" w:type="dxa"/>
              <w:right w:w="79" w:type="dxa"/>
            </w:tcMar>
            <w:hideMark/>
          </w:tcPr>
          <w:p w14:paraId="39065451" w14:textId="77777777" w:rsidR="00344339" w:rsidRPr="000451E0" w:rsidRDefault="00344339" w:rsidP="0015391B">
            <w:pPr>
              <w:jc w:val="center"/>
              <w:rPr>
                <w:color w:val="FFFFFF" w:themeColor="background1"/>
              </w:rPr>
            </w:pPr>
            <w:r w:rsidRPr="000451E0">
              <w:rPr>
                <w:b/>
                <w:bCs/>
                <w:color w:val="FFFFFF" w:themeColor="background1"/>
              </w:rPr>
              <w:t>Object/</w:t>
            </w:r>
          </w:p>
          <w:p w14:paraId="42DD8323" w14:textId="77777777" w:rsidR="00344339" w:rsidRPr="000451E0" w:rsidRDefault="00344339" w:rsidP="0015391B">
            <w:pPr>
              <w:jc w:val="center"/>
              <w:rPr>
                <w:color w:val="FFFFFF" w:themeColor="background1"/>
              </w:rPr>
            </w:pPr>
            <w:r w:rsidRPr="000451E0">
              <w:rPr>
                <w:b/>
                <w:bCs/>
                <w:color w:val="FFFFFF" w:themeColor="background1"/>
              </w:rPr>
              <w:t>Resource Name</w:t>
            </w:r>
          </w:p>
        </w:tc>
        <w:tc>
          <w:tcPr>
            <w:tcW w:w="2946"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4472C4"/>
            <w:tcMar>
              <w:top w:w="40" w:type="dxa"/>
              <w:left w:w="79" w:type="dxa"/>
              <w:bottom w:w="40" w:type="dxa"/>
              <w:right w:w="79" w:type="dxa"/>
            </w:tcMar>
            <w:hideMark/>
          </w:tcPr>
          <w:p w14:paraId="46FCBC24" w14:textId="77777777" w:rsidR="00344339" w:rsidRPr="000451E0" w:rsidRDefault="00344339" w:rsidP="0015391B">
            <w:pPr>
              <w:jc w:val="center"/>
              <w:rPr>
                <w:color w:val="FFFFFF" w:themeColor="background1"/>
              </w:rPr>
            </w:pPr>
            <w:r w:rsidRPr="000451E0">
              <w:rPr>
                <w:b/>
                <w:bCs/>
                <w:color w:val="FFFFFF" w:themeColor="background1"/>
              </w:rPr>
              <w:t>Notes</w:t>
            </w:r>
          </w:p>
        </w:tc>
      </w:tr>
      <w:tr w:rsidR="00344339" w:rsidRPr="000451E0" w14:paraId="6E20E122" w14:textId="77777777" w:rsidTr="0015391B">
        <w:trPr>
          <w:trHeight w:val="369"/>
        </w:trPr>
        <w:tc>
          <w:tcPr>
            <w:tcW w:w="2412" w:type="dxa"/>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FD5EA"/>
            <w:tcMar>
              <w:top w:w="40" w:type="dxa"/>
              <w:left w:w="79" w:type="dxa"/>
              <w:bottom w:w="40" w:type="dxa"/>
              <w:right w:w="79" w:type="dxa"/>
            </w:tcMar>
            <w:hideMark/>
          </w:tcPr>
          <w:p w14:paraId="3EFDB6FF" w14:textId="77777777" w:rsidR="00344339" w:rsidRPr="000451E0" w:rsidRDefault="00344339" w:rsidP="0015391B">
            <w:r w:rsidRPr="000451E0">
              <w:t>Azure Service Principal</w:t>
            </w:r>
          </w:p>
        </w:tc>
        <w:tc>
          <w:tcPr>
            <w:tcW w:w="2412" w:type="dxa"/>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FD5EA"/>
            <w:tcMar>
              <w:top w:w="40" w:type="dxa"/>
              <w:left w:w="79" w:type="dxa"/>
              <w:bottom w:w="40" w:type="dxa"/>
              <w:right w:w="79" w:type="dxa"/>
            </w:tcMar>
            <w:hideMark/>
          </w:tcPr>
          <w:p w14:paraId="26623B71" w14:textId="77777777" w:rsidR="00344339" w:rsidRPr="000451E0" w:rsidRDefault="00344339" w:rsidP="0015391B">
            <w:r w:rsidRPr="000451E0">
              <w:t>Create DevOps Service Principal (SP)</w:t>
            </w:r>
          </w:p>
        </w:tc>
        <w:tc>
          <w:tcPr>
            <w:tcW w:w="2614" w:type="dxa"/>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FD5EA"/>
            <w:tcMar>
              <w:top w:w="40" w:type="dxa"/>
              <w:left w:w="79" w:type="dxa"/>
              <w:bottom w:w="40" w:type="dxa"/>
              <w:right w:w="79" w:type="dxa"/>
            </w:tcMar>
            <w:hideMark/>
          </w:tcPr>
          <w:p w14:paraId="218F199F" w14:textId="77777777" w:rsidR="00344339" w:rsidRPr="000451E0" w:rsidRDefault="00344339" w:rsidP="0015391B">
            <w:pPr>
              <w:rPr>
                <w:b/>
                <w:bCs/>
              </w:rPr>
            </w:pPr>
            <w:r w:rsidRPr="000451E0">
              <w:rPr>
                <w:b/>
                <w:bCs/>
              </w:rPr>
              <w:t>Service Connection –</w:t>
            </w:r>
          </w:p>
          <w:p w14:paraId="09D6ABC0" w14:textId="77777777" w:rsidR="00344339" w:rsidRPr="000451E0" w:rsidRDefault="00344339" w:rsidP="0015391B">
            <w:proofErr w:type="spellStart"/>
            <w:r w:rsidRPr="000451E0">
              <w:t>odessa</w:t>
            </w:r>
            <w:proofErr w:type="spellEnd"/>
            <w:r w:rsidRPr="000451E0">
              <w:t>-</w:t>
            </w:r>
            <w:proofErr w:type="spellStart"/>
            <w:r w:rsidRPr="000451E0">
              <w:t>hpefs</w:t>
            </w:r>
            <w:proofErr w:type="spellEnd"/>
            <w:r w:rsidRPr="000451E0">
              <w:t>-</w:t>
            </w:r>
            <w:proofErr w:type="spellStart"/>
            <w:r w:rsidRPr="000451E0">
              <w:t>devops</w:t>
            </w:r>
            <w:proofErr w:type="spellEnd"/>
            <w:r w:rsidRPr="000451E0">
              <w:t>-</w:t>
            </w:r>
            <w:proofErr w:type="spellStart"/>
            <w:r w:rsidRPr="000451E0">
              <w:t>sp</w:t>
            </w:r>
            <w:proofErr w:type="spellEnd"/>
            <w:r w:rsidRPr="000451E0">
              <w:t>-dev</w:t>
            </w:r>
          </w:p>
        </w:tc>
        <w:tc>
          <w:tcPr>
            <w:tcW w:w="2946" w:type="dxa"/>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FD5EA"/>
            <w:tcMar>
              <w:top w:w="40" w:type="dxa"/>
              <w:left w:w="79" w:type="dxa"/>
              <w:bottom w:w="40" w:type="dxa"/>
              <w:right w:w="79" w:type="dxa"/>
            </w:tcMar>
            <w:hideMark/>
          </w:tcPr>
          <w:p w14:paraId="0B87A711" w14:textId="77777777" w:rsidR="00344339" w:rsidRPr="000451E0" w:rsidRDefault="00344339" w:rsidP="0015391B">
            <w:r w:rsidRPr="000451E0">
              <w:t>This is the first step where SP to be created in Azure</w:t>
            </w:r>
          </w:p>
        </w:tc>
      </w:tr>
      <w:tr w:rsidR="00344339" w:rsidRPr="000451E0" w14:paraId="2FCD4726" w14:textId="77777777" w:rsidTr="0015391B">
        <w:trPr>
          <w:trHeight w:val="514"/>
        </w:trPr>
        <w:tc>
          <w:tcPr>
            <w:tcW w:w="241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9EBF5"/>
            <w:tcMar>
              <w:top w:w="40" w:type="dxa"/>
              <w:left w:w="79" w:type="dxa"/>
              <w:bottom w:w="40" w:type="dxa"/>
              <w:right w:w="79" w:type="dxa"/>
            </w:tcMar>
            <w:hideMark/>
          </w:tcPr>
          <w:p w14:paraId="7E69CAC3" w14:textId="77777777" w:rsidR="00344339" w:rsidRPr="000451E0" w:rsidRDefault="00344339" w:rsidP="0015391B">
            <w:r w:rsidRPr="000451E0">
              <w:lastRenderedPageBreak/>
              <w:t>DevOps</w:t>
            </w:r>
          </w:p>
          <w:p w14:paraId="3B948CF5" w14:textId="77777777" w:rsidR="00344339" w:rsidRPr="000451E0" w:rsidRDefault="00344339" w:rsidP="0015391B">
            <w:r w:rsidRPr="000451E0">
              <w:t>Service Connection</w:t>
            </w:r>
          </w:p>
        </w:tc>
        <w:tc>
          <w:tcPr>
            <w:tcW w:w="241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9EBF5"/>
            <w:tcMar>
              <w:top w:w="40" w:type="dxa"/>
              <w:left w:w="79" w:type="dxa"/>
              <w:bottom w:w="40" w:type="dxa"/>
              <w:right w:w="79" w:type="dxa"/>
            </w:tcMar>
            <w:hideMark/>
          </w:tcPr>
          <w:p w14:paraId="4CF05F0E" w14:textId="77777777" w:rsidR="00344339" w:rsidRPr="000451E0" w:rsidRDefault="00344339" w:rsidP="0015391B">
            <w:r w:rsidRPr="000451E0">
              <w:t>Create DevOps Service Connection (SC) by pointing to above SP</w:t>
            </w:r>
          </w:p>
        </w:tc>
        <w:tc>
          <w:tcPr>
            <w:tcW w:w="261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9EBF5"/>
            <w:tcMar>
              <w:top w:w="40" w:type="dxa"/>
              <w:left w:w="79" w:type="dxa"/>
              <w:bottom w:w="40" w:type="dxa"/>
              <w:right w:w="79" w:type="dxa"/>
            </w:tcMar>
            <w:hideMark/>
          </w:tcPr>
          <w:p w14:paraId="3C7B83F0" w14:textId="77777777" w:rsidR="00344339" w:rsidRPr="000451E0" w:rsidRDefault="00344339" w:rsidP="0015391B">
            <w:pPr>
              <w:rPr>
                <w:b/>
                <w:bCs/>
              </w:rPr>
            </w:pPr>
            <w:r w:rsidRPr="000451E0">
              <w:rPr>
                <w:b/>
                <w:bCs/>
              </w:rPr>
              <w:t>Service Principal-</w:t>
            </w:r>
          </w:p>
          <w:p w14:paraId="69815E95" w14:textId="77777777" w:rsidR="00344339" w:rsidRPr="000451E0" w:rsidRDefault="00344339" w:rsidP="0015391B">
            <w:proofErr w:type="spellStart"/>
            <w:r w:rsidRPr="000451E0">
              <w:t>odessa</w:t>
            </w:r>
            <w:proofErr w:type="spellEnd"/>
            <w:r w:rsidRPr="000451E0">
              <w:t>-</w:t>
            </w:r>
            <w:proofErr w:type="spellStart"/>
            <w:r w:rsidRPr="000451E0">
              <w:t>hpefs</w:t>
            </w:r>
            <w:proofErr w:type="spellEnd"/>
            <w:r w:rsidRPr="000451E0">
              <w:t>-</w:t>
            </w:r>
            <w:proofErr w:type="spellStart"/>
            <w:r w:rsidRPr="000451E0">
              <w:t>devops</w:t>
            </w:r>
            <w:proofErr w:type="spellEnd"/>
            <w:r w:rsidRPr="000451E0">
              <w:t>-</w:t>
            </w:r>
            <w:proofErr w:type="spellStart"/>
            <w:r w:rsidRPr="000451E0">
              <w:t>sp</w:t>
            </w:r>
            <w:proofErr w:type="spellEnd"/>
            <w:r w:rsidRPr="000451E0">
              <w:t>-dev</w:t>
            </w:r>
          </w:p>
        </w:tc>
        <w:tc>
          <w:tcPr>
            <w:tcW w:w="294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9EBF5"/>
            <w:tcMar>
              <w:top w:w="40" w:type="dxa"/>
              <w:left w:w="79" w:type="dxa"/>
              <w:bottom w:w="40" w:type="dxa"/>
              <w:right w:w="79" w:type="dxa"/>
            </w:tcMar>
            <w:hideMark/>
          </w:tcPr>
          <w:p w14:paraId="23167683" w14:textId="77777777" w:rsidR="00344339" w:rsidRPr="000451E0" w:rsidRDefault="00344339" w:rsidP="0015391B">
            <w:r w:rsidRPr="000451E0">
              <w:t>Once we have above SC then create SP in DevOps by pointing to this SP</w:t>
            </w:r>
          </w:p>
        </w:tc>
      </w:tr>
      <w:tr w:rsidR="00344339" w:rsidRPr="000451E0" w14:paraId="3ABE0ED8" w14:textId="77777777" w:rsidTr="0015391B">
        <w:trPr>
          <w:trHeight w:val="948"/>
        </w:trPr>
        <w:tc>
          <w:tcPr>
            <w:tcW w:w="241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FD5EA"/>
            <w:tcMar>
              <w:top w:w="40" w:type="dxa"/>
              <w:left w:w="79" w:type="dxa"/>
              <w:bottom w:w="40" w:type="dxa"/>
              <w:right w:w="79" w:type="dxa"/>
            </w:tcMar>
            <w:hideMark/>
          </w:tcPr>
          <w:p w14:paraId="712F4230" w14:textId="77777777" w:rsidR="00344339" w:rsidRPr="000451E0" w:rsidRDefault="00344339" w:rsidP="0015391B">
            <w:r w:rsidRPr="000451E0">
              <w:t>DevOps</w:t>
            </w:r>
          </w:p>
          <w:p w14:paraId="3D0B0CEB" w14:textId="77777777" w:rsidR="00344339" w:rsidRPr="000451E0" w:rsidRDefault="00344339" w:rsidP="0015391B">
            <w:r w:rsidRPr="000451E0">
              <w:t>Artifacts</w:t>
            </w:r>
          </w:p>
        </w:tc>
        <w:tc>
          <w:tcPr>
            <w:tcW w:w="241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FD5EA"/>
            <w:tcMar>
              <w:top w:w="40" w:type="dxa"/>
              <w:left w:w="79" w:type="dxa"/>
              <w:bottom w:w="40" w:type="dxa"/>
              <w:right w:w="79" w:type="dxa"/>
            </w:tcMar>
            <w:hideMark/>
          </w:tcPr>
          <w:p w14:paraId="6BFB7959" w14:textId="77777777" w:rsidR="00344339" w:rsidRPr="000451E0" w:rsidRDefault="00344339" w:rsidP="0015391B">
            <w:r w:rsidRPr="000451E0">
              <w:t>Add Contributor Access to Project Collection Build Service</w:t>
            </w:r>
          </w:p>
        </w:tc>
        <w:tc>
          <w:tcPr>
            <w:tcW w:w="261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FD5EA"/>
            <w:tcMar>
              <w:top w:w="40" w:type="dxa"/>
              <w:left w:w="79" w:type="dxa"/>
              <w:bottom w:w="40" w:type="dxa"/>
              <w:right w:w="79" w:type="dxa"/>
            </w:tcMar>
            <w:hideMark/>
          </w:tcPr>
          <w:p w14:paraId="296B2D57" w14:textId="77777777" w:rsidR="00344339" w:rsidRPr="000451E0" w:rsidRDefault="00344339" w:rsidP="0015391B">
            <w:r w:rsidRPr="000451E0">
              <w:rPr>
                <w:b/>
                <w:bCs/>
              </w:rPr>
              <w:t xml:space="preserve">Path - </w:t>
            </w:r>
            <w:r w:rsidRPr="000451E0">
              <w:t xml:space="preserve">Azure </w:t>
            </w:r>
            <w:proofErr w:type="spellStart"/>
            <w:r w:rsidRPr="000451E0">
              <w:t>Devops</w:t>
            </w:r>
            <w:proofErr w:type="spellEnd"/>
            <w:r w:rsidRPr="000451E0">
              <w:t>-&gt;Artifacts-&gt;Settings-&gt;Permission-&gt;</w:t>
            </w:r>
          </w:p>
          <w:p w14:paraId="0FB72C90" w14:textId="77777777" w:rsidR="00344339" w:rsidRPr="000451E0" w:rsidRDefault="00344339" w:rsidP="0015391B">
            <w:r w:rsidRPr="000451E0">
              <w:t>Permission - Contributor</w:t>
            </w:r>
          </w:p>
        </w:tc>
        <w:tc>
          <w:tcPr>
            <w:tcW w:w="294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FD5EA"/>
            <w:tcMar>
              <w:top w:w="40" w:type="dxa"/>
              <w:left w:w="79" w:type="dxa"/>
              <w:bottom w:w="40" w:type="dxa"/>
              <w:right w:w="79" w:type="dxa"/>
            </w:tcMar>
            <w:hideMark/>
          </w:tcPr>
          <w:p w14:paraId="01354E82" w14:textId="77777777" w:rsidR="00344339" w:rsidRPr="000451E0" w:rsidRDefault="00344339" w:rsidP="0015391B">
            <w:r w:rsidRPr="000451E0">
              <w:t xml:space="preserve">By default, permission is set to – Collaborative which </w:t>
            </w:r>
            <w:r>
              <w:t>needs</w:t>
            </w:r>
            <w:r w:rsidRPr="000451E0">
              <w:t xml:space="preserve"> to be updated with Contributor access.</w:t>
            </w:r>
          </w:p>
          <w:p w14:paraId="75117B8F" w14:textId="77777777" w:rsidR="00344339" w:rsidRPr="000451E0" w:rsidRDefault="00344339" w:rsidP="0015391B">
            <w:r w:rsidRPr="000451E0">
              <w:t xml:space="preserve">This has already </w:t>
            </w:r>
            <w:r>
              <w:t xml:space="preserve">been </w:t>
            </w:r>
            <w:r w:rsidRPr="000451E0">
              <w:t>given so no further access is needed for higher environments.</w:t>
            </w:r>
          </w:p>
        </w:tc>
      </w:tr>
      <w:tr w:rsidR="00344339" w:rsidRPr="000451E0" w14:paraId="32D40DF3" w14:textId="77777777" w:rsidTr="0015391B">
        <w:trPr>
          <w:trHeight w:val="804"/>
        </w:trPr>
        <w:tc>
          <w:tcPr>
            <w:tcW w:w="241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9EBF5"/>
            <w:tcMar>
              <w:top w:w="40" w:type="dxa"/>
              <w:left w:w="79" w:type="dxa"/>
              <w:bottom w:w="40" w:type="dxa"/>
              <w:right w:w="79" w:type="dxa"/>
            </w:tcMar>
            <w:hideMark/>
          </w:tcPr>
          <w:p w14:paraId="284C3715" w14:textId="77777777" w:rsidR="00344339" w:rsidRPr="000451E0" w:rsidRDefault="00344339" w:rsidP="0015391B">
            <w:r w:rsidRPr="000451E0">
              <w:t>Azure VMSS</w:t>
            </w:r>
          </w:p>
        </w:tc>
        <w:tc>
          <w:tcPr>
            <w:tcW w:w="241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9EBF5"/>
            <w:tcMar>
              <w:top w:w="40" w:type="dxa"/>
              <w:left w:w="79" w:type="dxa"/>
              <w:bottom w:w="40" w:type="dxa"/>
              <w:right w:w="79" w:type="dxa"/>
            </w:tcMar>
            <w:hideMark/>
          </w:tcPr>
          <w:p w14:paraId="0EE9E677" w14:textId="77777777" w:rsidR="00344339" w:rsidRPr="000451E0" w:rsidRDefault="00344339" w:rsidP="0015391B">
            <w:r w:rsidRPr="000451E0">
              <w:t>Granting access to VM Scale-set on Storage Account’s container</w:t>
            </w:r>
          </w:p>
        </w:tc>
        <w:tc>
          <w:tcPr>
            <w:tcW w:w="261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9EBF5"/>
            <w:tcMar>
              <w:top w:w="40" w:type="dxa"/>
              <w:left w:w="79" w:type="dxa"/>
              <w:bottom w:w="40" w:type="dxa"/>
              <w:right w:w="79" w:type="dxa"/>
            </w:tcMar>
            <w:hideMark/>
          </w:tcPr>
          <w:p w14:paraId="3E3B21CC" w14:textId="77777777" w:rsidR="00344339" w:rsidRPr="000451E0" w:rsidRDefault="00344339" w:rsidP="0015391B">
            <w:r w:rsidRPr="000451E0">
              <w:rPr>
                <w:b/>
                <w:bCs/>
              </w:rPr>
              <w:t>VMSS Name –</w:t>
            </w:r>
            <w:proofErr w:type="spellStart"/>
            <w:r w:rsidRPr="000451E0">
              <w:t>vmssdevopsnonp</w:t>
            </w:r>
            <w:proofErr w:type="spellEnd"/>
          </w:p>
          <w:p w14:paraId="7D8C5C48" w14:textId="77777777" w:rsidR="00344339" w:rsidRPr="000451E0" w:rsidRDefault="00344339" w:rsidP="0015391B">
            <w:r w:rsidRPr="000451E0">
              <w:t xml:space="preserve">Storage Container Name – </w:t>
            </w:r>
            <w:proofErr w:type="spellStart"/>
            <w:r w:rsidRPr="000451E0">
              <w:t>stodessacoreblobdev</w:t>
            </w:r>
            <w:proofErr w:type="spellEnd"/>
          </w:p>
          <w:p w14:paraId="0CBD39CF" w14:textId="77777777" w:rsidR="00344339" w:rsidRPr="000451E0" w:rsidRDefault="00344339" w:rsidP="0015391B">
            <w:r w:rsidRPr="000451E0">
              <w:rPr>
                <w:b/>
                <w:bCs/>
              </w:rPr>
              <w:t xml:space="preserve">IAM Role - </w:t>
            </w:r>
            <w:r w:rsidRPr="000451E0">
              <w:t>Storage Blob Data Reader</w:t>
            </w:r>
          </w:p>
        </w:tc>
        <w:tc>
          <w:tcPr>
            <w:tcW w:w="294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9EBF5"/>
            <w:tcMar>
              <w:top w:w="40" w:type="dxa"/>
              <w:left w:w="79" w:type="dxa"/>
              <w:bottom w:w="40" w:type="dxa"/>
              <w:right w:w="79" w:type="dxa"/>
            </w:tcMar>
            <w:hideMark/>
          </w:tcPr>
          <w:p w14:paraId="525F7338" w14:textId="77777777" w:rsidR="00344339" w:rsidRPr="000451E0" w:rsidRDefault="00344339" w:rsidP="0015391B">
            <w:r w:rsidRPr="000451E0">
              <w:t>This access has been given already so no further access is needed for higher environments.</w:t>
            </w:r>
          </w:p>
        </w:tc>
      </w:tr>
      <w:tr w:rsidR="00344339" w:rsidRPr="000451E0" w14:paraId="1A9C9F6B" w14:textId="77777777" w:rsidTr="0015391B">
        <w:trPr>
          <w:trHeight w:val="804"/>
        </w:trPr>
        <w:tc>
          <w:tcPr>
            <w:tcW w:w="241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9EBF5"/>
            <w:tcMar>
              <w:top w:w="40" w:type="dxa"/>
              <w:left w:w="79" w:type="dxa"/>
              <w:bottom w:w="40" w:type="dxa"/>
              <w:right w:w="79" w:type="dxa"/>
            </w:tcMar>
            <w:hideMark/>
          </w:tcPr>
          <w:p w14:paraId="0C27FE9E" w14:textId="77777777" w:rsidR="00344339" w:rsidRPr="000451E0" w:rsidRDefault="00344339" w:rsidP="0015391B">
            <w:r w:rsidRPr="000451E0">
              <w:t>Azure Key Vault</w:t>
            </w:r>
          </w:p>
        </w:tc>
        <w:tc>
          <w:tcPr>
            <w:tcW w:w="241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9EBF5"/>
            <w:tcMar>
              <w:top w:w="40" w:type="dxa"/>
              <w:left w:w="79" w:type="dxa"/>
              <w:bottom w:w="40" w:type="dxa"/>
              <w:right w:w="79" w:type="dxa"/>
            </w:tcMar>
            <w:hideMark/>
          </w:tcPr>
          <w:p w14:paraId="755FB6FB" w14:textId="77777777" w:rsidR="00344339" w:rsidRPr="000451E0" w:rsidRDefault="00344339" w:rsidP="0015391B">
            <w:r w:rsidRPr="000451E0">
              <w:t>Grant access policy to SP on Key Vault Secrets</w:t>
            </w:r>
          </w:p>
        </w:tc>
        <w:tc>
          <w:tcPr>
            <w:tcW w:w="261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9EBF5"/>
            <w:tcMar>
              <w:top w:w="40" w:type="dxa"/>
              <w:left w:w="79" w:type="dxa"/>
              <w:bottom w:w="40" w:type="dxa"/>
              <w:right w:w="79" w:type="dxa"/>
            </w:tcMar>
            <w:hideMark/>
          </w:tcPr>
          <w:p w14:paraId="73FBB53D" w14:textId="77777777" w:rsidR="00344339" w:rsidRPr="000451E0" w:rsidRDefault="00344339" w:rsidP="0015391B">
            <w:pPr>
              <w:rPr>
                <w:b/>
                <w:bCs/>
              </w:rPr>
            </w:pPr>
            <w:r w:rsidRPr="000451E0">
              <w:rPr>
                <w:b/>
                <w:bCs/>
              </w:rPr>
              <w:t>Key Vault –</w:t>
            </w:r>
          </w:p>
          <w:p w14:paraId="1A64E152" w14:textId="77777777" w:rsidR="00344339" w:rsidRPr="000451E0" w:rsidRDefault="00344339" w:rsidP="0015391B">
            <w:proofErr w:type="spellStart"/>
            <w:r w:rsidRPr="000451E0">
              <w:t>kv</w:t>
            </w:r>
            <w:proofErr w:type="spellEnd"/>
            <w:r w:rsidRPr="000451E0">
              <w:t>-</w:t>
            </w:r>
            <w:proofErr w:type="spellStart"/>
            <w:r w:rsidRPr="000451E0">
              <w:t>hpefs</w:t>
            </w:r>
            <w:proofErr w:type="spellEnd"/>
            <w:r w:rsidRPr="000451E0">
              <w:t>-</w:t>
            </w:r>
            <w:proofErr w:type="spellStart"/>
            <w:r w:rsidRPr="000451E0">
              <w:t>odessa</w:t>
            </w:r>
            <w:proofErr w:type="spellEnd"/>
            <w:r w:rsidRPr="000451E0">
              <w:t>-dev</w:t>
            </w:r>
          </w:p>
          <w:p w14:paraId="2B24B984" w14:textId="77777777" w:rsidR="00344339" w:rsidRPr="000451E0" w:rsidRDefault="00344339" w:rsidP="0015391B">
            <w:r w:rsidRPr="000451E0">
              <w:rPr>
                <w:b/>
                <w:bCs/>
              </w:rPr>
              <w:t>SP -</w:t>
            </w:r>
            <w:r w:rsidRPr="000451E0">
              <w:t xml:space="preserve"> </w:t>
            </w:r>
            <w:proofErr w:type="spellStart"/>
            <w:r w:rsidRPr="000451E0">
              <w:t>odessa</w:t>
            </w:r>
            <w:proofErr w:type="spellEnd"/>
            <w:r w:rsidRPr="000451E0">
              <w:t>-</w:t>
            </w:r>
            <w:proofErr w:type="spellStart"/>
            <w:r w:rsidRPr="000451E0">
              <w:t>hpefs</w:t>
            </w:r>
            <w:proofErr w:type="spellEnd"/>
            <w:r w:rsidRPr="000451E0">
              <w:t>-</w:t>
            </w:r>
            <w:proofErr w:type="spellStart"/>
            <w:r w:rsidRPr="000451E0">
              <w:t>devops</w:t>
            </w:r>
            <w:proofErr w:type="spellEnd"/>
            <w:r w:rsidRPr="000451E0">
              <w:t>-</w:t>
            </w:r>
            <w:proofErr w:type="spellStart"/>
            <w:r w:rsidRPr="000451E0">
              <w:t>sp</w:t>
            </w:r>
            <w:proofErr w:type="spellEnd"/>
            <w:r w:rsidRPr="000451E0">
              <w:t>-dev</w:t>
            </w:r>
          </w:p>
          <w:p w14:paraId="3AEDD5AB" w14:textId="77777777" w:rsidR="00344339" w:rsidRPr="000451E0" w:rsidRDefault="00344339" w:rsidP="0015391B">
            <w:r w:rsidRPr="000451E0">
              <w:rPr>
                <w:b/>
                <w:bCs/>
              </w:rPr>
              <w:t>IAM Role –</w:t>
            </w:r>
            <w:r w:rsidRPr="000451E0">
              <w:t xml:space="preserve"> Contributor</w:t>
            </w:r>
          </w:p>
          <w:p w14:paraId="512ADD5B" w14:textId="77777777" w:rsidR="00344339" w:rsidRPr="000451E0" w:rsidRDefault="00344339" w:rsidP="0015391B">
            <w:r w:rsidRPr="000451E0">
              <w:t>Access Policy – Get and List</w:t>
            </w:r>
          </w:p>
        </w:tc>
        <w:tc>
          <w:tcPr>
            <w:tcW w:w="294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9EBF5"/>
            <w:tcMar>
              <w:top w:w="40" w:type="dxa"/>
              <w:left w:w="79" w:type="dxa"/>
              <w:bottom w:w="40" w:type="dxa"/>
              <w:right w:w="79" w:type="dxa"/>
            </w:tcMar>
            <w:hideMark/>
          </w:tcPr>
          <w:p w14:paraId="747ADCE6" w14:textId="77777777" w:rsidR="00344339" w:rsidRDefault="00344339" w:rsidP="0015391B">
            <w:r w:rsidRPr="000451E0">
              <w:t>This permission is required to download credentials from Key Vault</w:t>
            </w:r>
            <w:r>
              <w:t>.</w:t>
            </w:r>
          </w:p>
          <w:p w14:paraId="28795286" w14:textId="77777777" w:rsidR="00344339" w:rsidRPr="0085295A" w:rsidRDefault="00344339" w:rsidP="0015391B">
            <w:pPr>
              <w:rPr>
                <w:b/>
                <w:bCs/>
              </w:rPr>
            </w:pPr>
            <w:commentRangeStart w:id="147"/>
            <w:r w:rsidRPr="0085295A">
              <w:rPr>
                <w:b/>
                <w:bCs/>
              </w:rPr>
              <w:t>Keys</w:t>
            </w:r>
            <w:commentRangeEnd w:id="147"/>
            <w:r>
              <w:rPr>
                <w:rStyle w:val="CommentReference"/>
              </w:rPr>
              <w:commentReference w:id="147"/>
            </w:r>
            <w:r w:rsidRPr="0085295A">
              <w:rPr>
                <w:b/>
                <w:bCs/>
              </w:rPr>
              <w:t>:</w:t>
            </w:r>
          </w:p>
          <w:p w14:paraId="515FB8F8" w14:textId="77777777" w:rsidR="00344339" w:rsidRDefault="00344339" w:rsidP="0015391B">
            <w:proofErr w:type="spellStart"/>
            <w:r>
              <w:t>odessa</w:t>
            </w:r>
            <w:proofErr w:type="spellEnd"/>
            <w:r>
              <w:t>-</w:t>
            </w:r>
            <w:proofErr w:type="spellStart"/>
            <w:r>
              <w:t>hpefs</w:t>
            </w:r>
            <w:proofErr w:type="spellEnd"/>
            <w:r>
              <w:t>-</w:t>
            </w:r>
            <w:proofErr w:type="spellStart"/>
            <w:r>
              <w:t>devops</w:t>
            </w:r>
            <w:proofErr w:type="spellEnd"/>
            <w:r>
              <w:t>-</w:t>
            </w:r>
            <w:proofErr w:type="spellStart"/>
            <w:r>
              <w:t>db</w:t>
            </w:r>
            <w:proofErr w:type="spellEnd"/>
            <w:r>
              <w:t>-username</w:t>
            </w:r>
          </w:p>
          <w:p w14:paraId="6047D736" w14:textId="77777777" w:rsidR="00344339" w:rsidRDefault="00344339" w:rsidP="0015391B">
            <w:proofErr w:type="spellStart"/>
            <w:r>
              <w:t>odessa</w:t>
            </w:r>
            <w:proofErr w:type="spellEnd"/>
            <w:r>
              <w:t>-</w:t>
            </w:r>
            <w:proofErr w:type="spellStart"/>
            <w:r>
              <w:t>hpefs</w:t>
            </w:r>
            <w:proofErr w:type="spellEnd"/>
            <w:r>
              <w:t>-</w:t>
            </w:r>
            <w:proofErr w:type="spellStart"/>
            <w:r>
              <w:t>devops</w:t>
            </w:r>
            <w:proofErr w:type="spellEnd"/>
            <w:r>
              <w:t>-</w:t>
            </w:r>
            <w:proofErr w:type="spellStart"/>
            <w:r>
              <w:t>db</w:t>
            </w:r>
            <w:proofErr w:type="spellEnd"/>
            <w:r>
              <w:t>-password</w:t>
            </w:r>
          </w:p>
          <w:p w14:paraId="3F1819A5" w14:textId="77777777" w:rsidR="00344339" w:rsidRPr="000451E0" w:rsidRDefault="00344339" w:rsidP="0015391B"/>
        </w:tc>
      </w:tr>
      <w:tr w:rsidR="00344339" w:rsidRPr="000451E0" w14:paraId="26384E6D" w14:textId="77777777" w:rsidTr="0015391B">
        <w:trPr>
          <w:trHeight w:val="804"/>
        </w:trPr>
        <w:tc>
          <w:tcPr>
            <w:tcW w:w="241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FD5EA"/>
            <w:tcMar>
              <w:top w:w="40" w:type="dxa"/>
              <w:left w:w="79" w:type="dxa"/>
              <w:bottom w:w="40" w:type="dxa"/>
              <w:right w:w="79" w:type="dxa"/>
            </w:tcMar>
            <w:hideMark/>
          </w:tcPr>
          <w:p w14:paraId="059C827F" w14:textId="77777777" w:rsidR="00344339" w:rsidRPr="000451E0" w:rsidRDefault="00344339" w:rsidP="0015391B">
            <w:r w:rsidRPr="000451E0">
              <w:t xml:space="preserve">Azure </w:t>
            </w:r>
            <w:r>
              <w:t>DH</w:t>
            </w:r>
            <w:r w:rsidRPr="000451E0">
              <w:t xml:space="preserve"> VM</w:t>
            </w:r>
          </w:p>
        </w:tc>
        <w:tc>
          <w:tcPr>
            <w:tcW w:w="241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FD5EA"/>
            <w:tcMar>
              <w:top w:w="40" w:type="dxa"/>
              <w:left w:w="79" w:type="dxa"/>
              <w:bottom w:w="40" w:type="dxa"/>
              <w:right w:w="79" w:type="dxa"/>
            </w:tcMar>
            <w:hideMark/>
          </w:tcPr>
          <w:p w14:paraId="60470592" w14:textId="77777777" w:rsidR="00344339" w:rsidRPr="000451E0" w:rsidRDefault="00344339" w:rsidP="0015391B">
            <w:r w:rsidRPr="000451E0">
              <w:t>Grant VM Admin permission to domain account within Report Server VM</w:t>
            </w:r>
          </w:p>
        </w:tc>
        <w:tc>
          <w:tcPr>
            <w:tcW w:w="261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FD5EA"/>
            <w:tcMar>
              <w:top w:w="40" w:type="dxa"/>
              <w:left w:w="79" w:type="dxa"/>
              <w:bottom w:w="40" w:type="dxa"/>
              <w:right w:w="79" w:type="dxa"/>
            </w:tcMar>
            <w:hideMark/>
          </w:tcPr>
          <w:p w14:paraId="1FAD9E2A" w14:textId="77777777" w:rsidR="00344339" w:rsidRPr="000451E0" w:rsidRDefault="00344339" w:rsidP="0015391B">
            <w:r w:rsidRPr="63A126F4">
              <w:rPr>
                <w:b/>
              </w:rPr>
              <w:t>Domain Account</w:t>
            </w:r>
            <w:r w:rsidRPr="000451E0">
              <w:t xml:space="preserve"> – </w:t>
            </w:r>
            <w:proofErr w:type="spellStart"/>
            <w:r w:rsidRPr="000451E0">
              <w:t>hpefsoddevopssadev</w:t>
            </w:r>
            <w:proofErr w:type="spellEnd"/>
          </w:p>
          <w:p w14:paraId="629968DA" w14:textId="77777777" w:rsidR="00344339" w:rsidRPr="000451E0" w:rsidRDefault="00344339" w:rsidP="0015391B">
            <w:r>
              <w:rPr>
                <w:b/>
              </w:rPr>
              <w:t>DH</w:t>
            </w:r>
            <w:r w:rsidRPr="63A126F4">
              <w:rPr>
                <w:b/>
              </w:rPr>
              <w:t xml:space="preserve"> VM</w:t>
            </w:r>
            <w:r w:rsidRPr="000451E0">
              <w:t xml:space="preserve"> – </w:t>
            </w:r>
            <w:proofErr w:type="spellStart"/>
            <w:r w:rsidRPr="000451E0">
              <w:t>vm</w:t>
            </w:r>
            <w:r>
              <w:t>datamart</w:t>
            </w:r>
            <w:r w:rsidRPr="000451E0">
              <w:t>dev</w:t>
            </w:r>
            <w:proofErr w:type="spellEnd"/>
            <w:r w:rsidRPr="000451E0">
              <w:t xml:space="preserve"> / 10.17.10.</w:t>
            </w:r>
            <w:r>
              <w:t>5</w:t>
            </w:r>
          </w:p>
          <w:p w14:paraId="32586ADB" w14:textId="77777777" w:rsidR="00344339" w:rsidRPr="000451E0" w:rsidRDefault="00344339" w:rsidP="0015391B">
            <w:r w:rsidRPr="2A3E6297">
              <w:rPr>
                <w:b/>
              </w:rPr>
              <w:t xml:space="preserve">Permission </w:t>
            </w:r>
            <w:r w:rsidRPr="000451E0">
              <w:t>– Administrator Group</w:t>
            </w:r>
          </w:p>
        </w:tc>
        <w:tc>
          <w:tcPr>
            <w:tcW w:w="294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FD5EA"/>
            <w:tcMar>
              <w:top w:w="40" w:type="dxa"/>
              <w:left w:w="79" w:type="dxa"/>
              <w:bottom w:w="40" w:type="dxa"/>
              <w:right w:w="79" w:type="dxa"/>
            </w:tcMar>
            <w:hideMark/>
          </w:tcPr>
          <w:p w14:paraId="05083079" w14:textId="77777777" w:rsidR="00344339" w:rsidRPr="000451E0" w:rsidRDefault="00344339" w:rsidP="0015391B">
            <w:r w:rsidRPr="000451E0">
              <w:t xml:space="preserve">This permission is required on VM to deploy </w:t>
            </w:r>
            <w:r>
              <w:t xml:space="preserve">Engine contents </w:t>
            </w:r>
          </w:p>
        </w:tc>
      </w:tr>
      <w:tr w:rsidR="00344339" w:rsidRPr="000451E0" w14:paraId="5821129E" w14:textId="77777777" w:rsidTr="0015391B">
        <w:trPr>
          <w:trHeight w:val="659"/>
        </w:trPr>
        <w:tc>
          <w:tcPr>
            <w:tcW w:w="241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9EBF5"/>
            <w:tcMar>
              <w:top w:w="40" w:type="dxa"/>
              <w:left w:w="79" w:type="dxa"/>
              <w:bottom w:w="40" w:type="dxa"/>
              <w:right w:w="79" w:type="dxa"/>
            </w:tcMar>
            <w:hideMark/>
          </w:tcPr>
          <w:p w14:paraId="5925757A" w14:textId="77777777" w:rsidR="00344339" w:rsidRPr="000451E0" w:rsidRDefault="00344339" w:rsidP="0015391B">
            <w:r w:rsidRPr="000451E0">
              <w:t xml:space="preserve">Azure </w:t>
            </w:r>
            <w:r>
              <w:t>DH</w:t>
            </w:r>
            <w:r w:rsidRPr="000451E0">
              <w:t xml:space="preserve"> VM</w:t>
            </w:r>
          </w:p>
        </w:tc>
        <w:tc>
          <w:tcPr>
            <w:tcW w:w="241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9EBF5"/>
            <w:tcMar>
              <w:top w:w="40" w:type="dxa"/>
              <w:left w:w="79" w:type="dxa"/>
              <w:bottom w:w="40" w:type="dxa"/>
              <w:right w:w="79" w:type="dxa"/>
            </w:tcMar>
            <w:hideMark/>
          </w:tcPr>
          <w:p w14:paraId="0D18A6E9" w14:textId="77777777" w:rsidR="00344339" w:rsidRPr="000451E0" w:rsidRDefault="00344339" w:rsidP="0015391B">
            <w:r w:rsidRPr="000451E0">
              <w:t xml:space="preserve">Grant IAM roles to SP for Report Server VM </w:t>
            </w:r>
          </w:p>
        </w:tc>
        <w:tc>
          <w:tcPr>
            <w:tcW w:w="261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9EBF5"/>
            <w:tcMar>
              <w:top w:w="40" w:type="dxa"/>
              <w:left w:w="79" w:type="dxa"/>
              <w:bottom w:w="40" w:type="dxa"/>
              <w:right w:w="79" w:type="dxa"/>
            </w:tcMar>
            <w:hideMark/>
          </w:tcPr>
          <w:p w14:paraId="05C7E71B" w14:textId="77777777" w:rsidR="00344339" w:rsidRPr="000451E0" w:rsidRDefault="00344339" w:rsidP="0015391B">
            <w:r>
              <w:rPr>
                <w:b/>
              </w:rPr>
              <w:t>DH</w:t>
            </w:r>
            <w:r w:rsidRPr="2A3E6297">
              <w:rPr>
                <w:b/>
              </w:rPr>
              <w:t xml:space="preserve"> VM </w:t>
            </w:r>
            <w:r w:rsidRPr="000451E0">
              <w:t xml:space="preserve">– </w:t>
            </w:r>
            <w:proofErr w:type="spellStart"/>
            <w:r w:rsidRPr="000451E0">
              <w:t>vm</w:t>
            </w:r>
            <w:r>
              <w:t>datamart</w:t>
            </w:r>
            <w:r w:rsidRPr="000451E0">
              <w:t>dev</w:t>
            </w:r>
            <w:proofErr w:type="spellEnd"/>
            <w:r w:rsidRPr="000451E0">
              <w:t xml:space="preserve"> / 10.17.10.</w:t>
            </w:r>
            <w:r>
              <w:t>5</w:t>
            </w:r>
          </w:p>
          <w:p w14:paraId="60F99B99" w14:textId="77777777" w:rsidR="00344339" w:rsidRPr="000451E0" w:rsidRDefault="00344339" w:rsidP="0015391B">
            <w:r w:rsidRPr="2A3E6297">
              <w:rPr>
                <w:b/>
              </w:rPr>
              <w:t xml:space="preserve">IAM Roles </w:t>
            </w:r>
            <w:r w:rsidRPr="000451E0">
              <w:t>- Contributor, Virtual Machine Administrator Login</w:t>
            </w:r>
          </w:p>
        </w:tc>
        <w:tc>
          <w:tcPr>
            <w:tcW w:w="294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9EBF5"/>
            <w:tcMar>
              <w:top w:w="40" w:type="dxa"/>
              <w:left w:w="79" w:type="dxa"/>
              <w:bottom w:w="40" w:type="dxa"/>
              <w:right w:w="79" w:type="dxa"/>
            </w:tcMar>
            <w:hideMark/>
          </w:tcPr>
          <w:p w14:paraId="62D31D8A" w14:textId="77777777" w:rsidR="00344339" w:rsidRPr="000451E0" w:rsidRDefault="00344339" w:rsidP="0015391B">
            <w:r w:rsidRPr="000451E0">
              <w:t xml:space="preserve">These permissions are needed to have access </w:t>
            </w:r>
            <w:r>
              <w:t>to</w:t>
            </w:r>
            <w:r w:rsidRPr="000451E0">
              <w:t xml:space="preserve"> </w:t>
            </w:r>
            <w:r>
              <w:t>DWH</w:t>
            </w:r>
            <w:r w:rsidRPr="000451E0">
              <w:t xml:space="preserve"> VM.</w:t>
            </w:r>
          </w:p>
        </w:tc>
      </w:tr>
      <w:tr w:rsidR="00344339" w:rsidRPr="000451E0" w14:paraId="73F6F74F" w14:textId="77777777" w:rsidTr="0015391B">
        <w:trPr>
          <w:trHeight w:val="514"/>
        </w:trPr>
        <w:tc>
          <w:tcPr>
            <w:tcW w:w="241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FD5EA"/>
            <w:tcMar>
              <w:top w:w="40" w:type="dxa"/>
              <w:left w:w="79" w:type="dxa"/>
              <w:bottom w:w="40" w:type="dxa"/>
              <w:right w:w="79" w:type="dxa"/>
            </w:tcMar>
            <w:hideMark/>
          </w:tcPr>
          <w:p w14:paraId="07D42F4A" w14:textId="77777777" w:rsidR="00344339" w:rsidRPr="000451E0" w:rsidRDefault="00344339" w:rsidP="0015391B">
            <w:r w:rsidRPr="000451E0">
              <w:t xml:space="preserve">Azure </w:t>
            </w:r>
            <w:r>
              <w:t>DH</w:t>
            </w:r>
            <w:r w:rsidRPr="000451E0">
              <w:t xml:space="preserve"> VM</w:t>
            </w:r>
          </w:p>
        </w:tc>
        <w:tc>
          <w:tcPr>
            <w:tcW w:w="241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FD5EA"/>
            <w:tcMar>
              <w:top w:w="40" w:type="dxa"/>
              <w:left w:w="79" w:type="dxa"/>
              <w:bottom w:w="40" w:type="dxa"/>
              <w:right w:w="79" w:type="dxa"/>
            </w:tcMar>
            <w:hideMark/>
          </w:tcPr>
          <w:p w14:paraId="7226CEF8" w14:textId="77777777" w:rsidR="00344339" w:rsidRPr="000451E0" w:rsidRDefault="00344339" w:rsidP="0015391B">
            <w:r w:rsidRPr="000451E0">
              <w:t xml:space="preserve">Create Inbound port within Report Server VM for Remote </w:t>
            </w:r>
            <w:proofErr w:type="spellStart"/>
            <w:r w:rsidRPr="000451E0">
              <w:t>Powershell</w:t>
            </w:r>
            <w:proofErr w:type="spellEnd"/>
            <w:r w:rsidRPr="000451E0">
              <w:t xml:space="preserve"> script execution</w:t>
            </w:r>
          </w:p>
        </w:tc>
        <w:tc>
          <w:tcPr>
            <w:tcW w:w="261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FD5EA"/>
            <w:tcMar>
              <w:top w:w="40" w:type="dxa"/>
              <w:left w:w="79" w:type="dxa"/>
              <w:bottom w:w="40" w:type="dxa"/>
              <w:right w:w="79" w:type="dxa"/>
            </w:tcMar>
            <w:hideMark/>
          </w:tcPr>
          <w:p w14:paraId="55DEFCEC" w14:textId="77777777" w:rsidR="00344339" w:rsidRPr="000451E0" w:rsidRDefault="00344339" w:rsidP="0015391B">
            <w:r w:rsidRPr="47CA0ED1">
              <w:rPr>
                <w:b/>
                <w:bCs/>
              </w:rPr>
              <w:t>Port No</w:t>
            </w:r>
            <w:r>
              <w:t xml:space="preserve"> – 5986</w:t>
            </w:r>
          </w:p>
          <w:p w14:paraId="6699DB40" w14:textId="77777777" w:rsidR="00344339" w:rsidRDefault="00344339" w:rsidP="0015391B">
            <w:r>
              <w:rPr>
                <w:b/>
              </w:rPr>
              <w:t>DH</w:t>
            </w:r>
            <w:r w:rsidRPr="2FED6A6F">
              <w:rPr>
                <w:b/>
              </w:rPr>
              <w:t xml:space="preserve"> VM </w:t>
            </w:r>
            <w:r w:rsidRPr="000451E0">
              <w:t xml:space="preserve">– </w:t>
            </w:r>
            <w:proofErr w:type="spellStart"/>
            <w:r w:rsidRPr="000451E0">
              <w:t>vm</w:t>
            </w:r>
            <w:r>
              <w:t>datamart</w:t>
            </w:r>
            <w:r w:rsidRPr="000451E0">
              <w:t>dev</w:t>
            </w:r>
            <w:proofErr w:type="spellEnd"/>
            <w:r w:rsidRPr="000451E0">
              <w:t xml:space="preserve"> / 10.17.10.</w:t>
            </w:r>
            <w:r>
              <w:t>5</w:t>
            </w:r>
          </w:p>
          <w:p w14:paraId="377D0735" w14:textId="77777777" w:rsidR="00344339" w:rsidRPr="000451E0" w:rsidRDefault="00344339" w:rsidP="0015391B">
            <w:r>
              <w:rPr>
                <w:rStyle w:val="ui-provider"/>
              </w:rPr>
              <w:t>vmsqlrepldev2</w:t>
            </w:r>
          </w:p>
        </w:tc>
        <w:tc>
          <w:tcPr>
            <w:tcW w:w="294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FD5EA"/>
            <w:tcMar>
              <w:top w:w="40" w:type="dxa"/>
              <w:left w:w="79" w:type="dxa"/>
              <w:bottom w:w="40" w:type="dxa"/>
              <w:right w:w="79" w:type="dxa"/>
            </w:tcMar>
            <w:hideMark/>
          </w:tcPr>
          <w:p w14:paraId="528A57BE" w14:textId="77777777" w:rsidR="00344339" w:rsidRPr="000451E0" w:rsidRDefault="00344339" w:rsidP="0015391B">
            <w:r w:rsidRPr="000451E0">
              <w:t>Need to create Inbound Port</w:t>
            </w:r>
          </w:p>
          <w:p w14:paraId="2054E58C" w14:textId="77777777" w:rsidR="00344339" w:rsidRPr="000451E0" w:rsidRDefault="00344339" w:rsidP="0015391B">
            <w:r w:rsidRPr="000451E0">
              <w:rPr>
                <w:b/>
                <w:bCs/>
              </w:rPr>
              <w:t xml:space="preserve">Reference link – </w:t>
            </w:r>
            <w:hyperlink r:id="rId189" w:history="1">
              <w:r w:rsidRPr="000451E0">
                <w:rPr>
                  <w:rStyle w:val="Hyperlink"/>
                </w:rPr>
                <w:t xml:space="preserve">Configuring </w:t>
              </w:r>
            </w:hyperlink>
            <w:hyperlink r:id="rId190" w:history="1">
              <w:proofErr w:type="spellStart"/>
              <w:r w:rsidRPr="000451E0">
                <w:rPr>
                  <w:rStyle w:val="Hyperlink"/>
                </w:rPr>
                <w:t>WinRM</w:t>
              </w:r>
              <w:proofErr w:type="spellEnd"/>
            </w:hyperlink>
            <w:hyperlink r:id="rId191" w:history="1">
              <w:r w:rsidRPr="000451E0">
                <w:rPr>
                  <w:rStyle w:val="Hyperlink"/>
                </w:rPr>
                <w:t xml:space="preserve"> over HTTPS to enable PowerShell remoting</w:t>
              </w:r>
            </w:hyperlink>
            <w:r w:rsidRPr="000451E0">
              <w:t>.</w:t>
            </w:r>
          </w:p>
        </w:tc>
      </w:tr>
      <w:tr w:rsidR="00344339" w:rsidRPr="000451E0" w14:paraId="45198C46" w14:textId="77777777" w:rsidTr="0015391B">
        <w:trPr>
          <w:trHeight w:val="249"/>
        </w:trPr>
        <w:tc>
          <w:tcPr>
            <w:tcW w:w="241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9EBF5"/>
            <w:tcMar>
              <w:top w:w="40" w:type="dxa"/>
              <w:left w:w="79" w:type="dxa"/>
              <w:bottom w:w="40" w:type="dxa"/>
              <w:right w:w="79" w:type="dxa"/>
            </w:tcMar>
            <w:hideMark/>
          </w:tcPr>
          <w:p w14:paraId="647A8E87" w14:textId="77777777" w:rsidR="00344339" w:rsidRPr="000451E0" w:rsidRDefault="00344339" w:rsidP="0015391B">
            <w:r w:rsidRPr="000451E0">
              <w:t xml:space="preserve">Azure </w:t>
            </w:r>
            <w:r>
              <w:t>DH</w:t>
            </w:r>
            <w:r w:rsidRPr="000451E0">
              <w:t xml:space="preserve"> VM</w:t>
            </w:r>
          </w:p>
        </w:tc>
        <w:tc>
          <w:tcPr>
            <w:tcW w:w="241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9EBF5"/>
            <w:tcMar>
              <w:top w:w="40" w:type="dxa"/>
              <w:left w:w="79" w:type="dxa"/>
              <w:bottom w:w="40" w:type="dxa"/>
              <w:right w:w="79" w:type="dxa"/>
            </w:tcMar>
            <w:hideMark/>
          </w:tcPr>
          <w:p w14:paraId="4CBAC28F" w14:textId="77777777" w:rsidR="00344339" w:rsidRPr="000451E0" w:rsidRDefault="00344339" w:rsidP="0015391B">
            <w:r w:rsidRPr="000451E0">
              <w:t xml:space="preserve">Create certificate within Report Server VM for Remote </w:t>
            </w:r>
            <w:proofErr w:type="spellStart"/>
            <w:r w:rsidRPr="000451E0">
              <w:t>Powershell</w:t>
            </w:r>
            <w:proofErr w:type="spellEnd"/>
            <w:r w:rsidRPr="000451E0">
              <w:t xml:space="preserve"> script execution</w:t>
            </w:r>
          </w:p>
        </w:tc>
        <w:tc>
          <w:tcPr>
            <w:tcW w:w="261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9EBF5"/>
            <w:tcMar>
              <w:top w:w="40" w:type="dxa"/>
              <w:left w:w="79" w:type="dxa"/>
              <w:bottom w:w="40" w:type="dxa"/>
              <w:right w:w="79" w:type="dxa"/>
            </w:tcMar>
            <w:hideMark/>
          </w:tcPr>
          <w:p w14:paraId="33C6C8E8" w14:textId="77777777" w:rsidR="00344339" w:rsidRDefault="00344339" w:rsidP="0015391B">
            <w:r w:rsidRPr="000451E0">
              <w:rPr>
                <w:b/>
                <w:bCs/>
              </w:rPr>
              <w:t>Self</w:t>
            </w:r>
            <w:r w:rsidRPr="398EB1AE">
              <w:rPr>
                <w:b/>
                <w:bCs/>
              </w:rPr>
              <w:t>-</w:t>
            </w:r>
            <w:r w:rsidRPr="000451E0">
              <w:rPr>
                <w:b/>
                <w:bCs/>
              </w:rPr>
              <w:t>Signed Certificate –</w:t>
            </w:r>
            <w:r w:rsidRPr="000451E0">
              <w:t xml:space="preserve"> </w:t>
            </w:r>
            <w:proofErr w:type="spellStart"/>
            <w:r w:rsidRPr="000451E0">
              <w:t>vmdatamartdev</w:t>
            </w:r>
            <w:proofErr w:type="spellEnd"/>
            <w:r w:rsidRPr="000451E0">
              <w:t xml:space="preserve"> (Friendly Name)</w:t>
            </w:r>
          </w:p>
          <w:p w14:paraId="6C1647C4" w14:textId="77777777" w:rsidR="00344339" w:rsidRPr="000451E0" w:rsidRDefault="00344339" w:rsidP="0015391B">
            <w:r>
              <w:rPr>
                <w:rStyle w:val="ui-provider"/>
              </w:rPr>
              <w:t>vmsqlrepldev2</w:t>
            </w:r>
            <w:r w:rsidRPr="000451E0">
              <w:t>(Friendly Name)</w:t>
            </w:r>
          </w:p>
          <w:p w14:paraId="2DCC2217" w14:textId="77777777" w:rsidR="00344339" w:rsidRPr="000451E0" w:rsidRDefault="00344339" w:rsidP="0015391B">
            <w:r>
              <w:rPr>
                <w:b/>
                <w:bCs/>
              </w:rPr>
              <w:t>DH</w:t>
            </w:r>
            <w:r w:rsidRPr="000451E0">
              <w:rPr>
                <w:b/>
                <w:bCs/>
              </w:rPr>
              <w:t xml:space="preserve"> VM –</w:t>
            </w:r>
          </w:p>
          <w:p w14:paraId="0B4497D0" w14:textId="77777777" w:rsidR="00344339" w:rsidRDefault="00344339" w:rsidP="0015391B">
            <w:proofErr w:type="spellStart"/>
            <w:r w:rsidRPr="000451E0">
              <w:t>vm</w:t>
            </w:r>
            <w:r>
              <w:t>datamart</w:t>
            </w:r>
            <w:r w:rsidRPr="000451E0">
              <w:t>dev</w:t>
            </w:r>
            <w:proofErr w:type="spellEnd"/>
            <w:r w:rsidRPr="000451E0">
              <w:t xml:space="preserve"> / 10.17.10.</w:t>
            </w:r>
            <w:r>
              <w:t>5</w:t>
            </w:r>
          </w:p>
          <w:p w14:paraId="6180B6AA" w14:textId="77777777" w:rsidR="00344339" w:rsidRDefault="00344339" w:rsidP="0015391B">
            <w:r w:rsidRPr="000451E0">
              <w:t>(Friendly Name)</w:t>
            </w:r>
          </w:p>
          <w:p w14:paraId="21EC8920" w14:textId="77777777" w:rsidR="00344339" w:rsidRPr="000451E0" w:rsidRDefault="00344339" w:rsidP="0015391B">
            <w:r>
              <w:rPr>
                <w:rStyle w:val="ui-provider"/>
              </w:rPr>
              <w:t>vmsqlrepldev2</w:t>
            </w:r>
            <w:r w:rsidRPr="000451E0">
              <w:t>(Friendly Name)</w:t>
            </w:r>
          </w:p>
          <w:p w14:paraId="0A5563A6" w14:textId="77777777" w:rsidR="00344339" w:rsidRPr="000451E0" w:rsidRDefault="00344339" w:rsidP="0015391B"/>
        </w:tc>
        <w:tc>
          <w:tcPr>
            <w:tcW w:w="294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9EBF5"/>
            <w:tcMar>
              <w:top w:w="40" w:type="dxa"/>
              <w:left w:w="79" w:type="dxa"/>
              <w:bottom w:w="40" w:type="dxa"/>
              <w:right w:w="79" w:type="dxa"/>
            </w:tcMar>
            <w:hideMark/>
          </w:tcPr>
          <w:p w14:paraId="08DC94AD" w14:textId="77777777" w:rsidR="00344339" w:rsidRPr="000451E0" w:rsidRDefault="00344339" w:rsidP="0015391B">
            <w:r w:rsidRPr="000451E0">
              <w:t xml:space="preserve">For DEV environment, Self-signed certificate is used. TBD if CA certificate can be used. </w:t>
            </w:r>
          </w:p>
          <w:p w14:paraId="11405B43" w14:textId="77777777" w:rsidR="00344339" w:rsidRPr="000451E0" w:rsidRDefault="00344339" w:rsidP="0015391B">
            <w:r w:rsidRPr="000451E0">
              <w:t>For Higher environment this is recommended to have CA certificate</w:t>
            </w:r>
          </w:p>
          <w:p w14:paraId="6CF9C578" w14:textId="77777777" w:rsidR="00344339" w:rsidRPr="000451E0" w:rsidRDefault="00344339" w:rsidP="0015391B">
            <w:r w:rsidRPr="000451E0">
              <w:rPr>
                <w:b/>
                <w:bCs/>
              </w:rPr>
              <w:t xml:space="preserve">Reference link – </w:t>
            </w:r>
            <w:hyperlink r:id="rId192" w:history="1">
              <w:r w:rsidRPr="000451E0">
                <w:rPr>
                  <w:rStyle w:val="Hyperlink"/>
                </w:rPr>
                <w:t xml:space="preserve">Configuring </w:t>
              </w:r>
            </w:hyperlink>
            <w:hyperlink r:id="rId193" w:history="1">
              <w:proofErr w:type="spellStart"/>
              <w:r w:rsidRPr="000451E0">
                <w:rPr>
                  <w:rStyle w:val="Hyperlink"/>
                </w:rPr>
                <w:t>WinRM</w:t>
              </w:r>
              <w:proofErr w:type="spellEnd"/>
            </w:hyperlink>
            <w:hyperlink r:id="rId194" w:history="1">
              <w:r w:rsidRPr="000451E0">
                <w:rPr>
                  <w:rStyle w:val="Hyperlink"/>
                </w:rPr>
                <w:t xml:space="preserve"> over HTTPS to enable PowerShell remoting</w:t>
              </w:r>
            </w:hyperlink>
            <w:r w:rsidRPr="000451E0">
              <w:t>.</w:t>
            </w:r>
          </w:p>
        </w:tc>
      </w:tr>
      <w:tr w:rsidR="00344339" w:rsidRPr="000451E0" w14:paraId="68966ACF" w14:textId="77777777" w:rsidTr="0015391B">
        <w:trPr>
          <w:trHeight w:val="249"/>
        </w:trPr>
        <w:tc>
          <w:tcPr>
            <w:tcW w:w="241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9EBF5"/>
            <w:tcMar>
              <w:top w:w="40" w:type="dxa"/>
              <w:left w:w="79" w:type="dxa"/>
              <w:bottom w:w="40" w:type="dxa"/>
              <w:right w:w="79" w:type="dxa"/>
            </w:tcMar>
            <w:hideMark/>
          </w:tcPr>
          <w:p w14:paraId="002720B1" w14:textId="77777777" w:rsidR="00344339" w:rsidRPr="000451E0" w:rsidRDefault="00344339" w:rsidP="0015391B">
            <w:r w:rsidRPr="000451E0">
              <w:t xml:space="preserve">SQL </w:t>
            </w:r>
            <w:r>
              <w:t xml:space="preserve">Server within Azure </w:t>
            </w:r>
            <w:r>
              <w:lastRenderedPageBreak/>
              <w:t>DH VM</w:t>
            </w:r>
          </w:p>
        </w:tc>
        <w:tc>
          <w:tcPr>
            <w:tcW w:w="241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9EBF5"/>
            <w:tcMar>
              <w:top w:w="40" w:type="dxa"/>
              <w:left w:w="79" w:type="dxa"/>
              <w:bottom w:w="40" w:type="dxa"/>
              <w:right w:w="79" w:type="dxa"/>
            </w:tcMar>
            <w:hideMark/>
          </w:tcPr>
          <w:p w14:paraId="781DCFCF" w14:textId="77777777" w:rsidR="00344339" w:rsidRPr="000451E0" w:rsidRDefault="00344339" w:rsidP="0015391B">
            <w:r w:rsidRPr="000451E0">
              <w:lastRenderedPageBreak/>
              <w:t xml:space="preserve">Create new SQL user for </w:t>
            </w:r>
            <w:r w:rsidRPr="000451E0">
              <w:lastRenderedPageBreak/>
              <w:t xml:space="preserve">DevOps within SQL </w:t>
            </w:r>
            <w:r>
              <w:t>Server</w:t>
            </w:r>
            <w:r w:rsidRPr="000451E0">
              <w:t xml:space="preserve"> and grant </w:t>
            </w:r>
            <w:proofErr w:type="spellStart"/>
            <w:r w:rsidRPr="000451E0">
              <w:t>sys_admin</w:t>
            </w:r>
            <w:proofErr w:type="spellEnd"/>
            <w:r w:rsidRPr="000451E0">
              <w:t xml:space="preserve"> roles</w:t>
            </w:r>
          </w:p>
        </w:tc>
        <w:tc>
          <w:tcPr>
            <w:tcW w:w="261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9EBF5"/>
            <w:tcMar>
              <w:top w:w="40" w:type="dxa"/>
              <w:left w:w="79" w:type="dxa"/>
              <w:bottom w:w="40" w:type="dxa"/>
              <w:right w:w="79" w:type="dxa"/>
            </w:tcMar>
            <w:hideMark/>
          </w:tcPr>
          <w:p w14:paraId="2ABA2A2B" w14:textId="77777777" w:rsidR="00344339" w:rsidRPr="000451E0" w:rsidRDefault="00344339" w:rsidP="0015391B">
            <w:r w:rsidRPr="000451E0">
              <w:rPr>
                <w:b/>
                <w:bCs/>
              </w:rPr>
              <w:lastRenderedPageBreak/>
              <w:t xml:space="preserve">Local SQL User – </w:t>
            </w:r>
            <w:commentRangeStart w:id="148"/>
            <w:proofErr w:type="spellStart"/>
            <w:r w:rsidRPr="000451E0">
              <w:lastRenderedPageBreak/>
              <w:t>Odessa</w:t>
            </w:r>
            <w:r>
              <w:t>DWH</w:t>
            </w:r>
            <w:r w:rsidRPr="000451E0">
              <w:t>DevOps</w:t>
            </w:r>
            <w:commentRangeEnd w:id="148"/>
            <w:proofErr w:type="spellEnd"/>
            <w:r>
              <w:rPr>
                <w:rStyle w:val="CommentReference"/>
              </w:rPr>
              <w:commentReference w:id="148"/>
            </w:r>
          </w:p>
          <w:p w14:paraId="42F0801F" w14:textId="77777777" w:rsidR="00344339" w:rsidRPr="000451E0" w:rsidRDefault="00344339" w:rsidP="0015391B">
            <w:r w:rsidRPr="000451E0">
              <w:rPr>
                <w:b/>
                <w:bCs/>
              </w:rPr>
              <w:t xml:space="preserve">SQL </w:t>
            </w:r>
            <w:r>
              <w:rPr>
                <w:b/>
                <w:bCs/>
              </w:rPr>
              <w:t>Server</w:t>
            </w:r>
            <w:r w:rsidRPr="000451E0">
              <w:rPr>
                <w:b/>
                <w:bCs/>
              </w:rPr>
              <w:t xml:space="preserve">– </w:t>
            </w:r>
            <w:r>
              <w:rPr>
                <w:rStyle w:val="ui-provider"/>
              </w:rPr>
              <w:t>vmsqlrepldev2\</w:t>
            </w:r>
            <w:proofErr w:type="spellStart"/>
            <w:r>
              <w:rPr>
                <w:rStyle w:val="ui-provider"/>
              </w:rPr>
              <w:t>hpfsids_OdessaDM</w:t>
            </w:r>
            <w:proofErr w:type="spellEnd"/>
          </w:p>
          <w:p w14:paraId="1F701090" w14:textId="77777777" w:rsidR="00344339" w:rsidRPr="000451E0" w:rsidRDefault="00344339" w:rsidP="0015391B">
            <w:r w:rsidRPr="000451E0">
              <w:rPr>
                <w:b/>
                <w:bCs/>
              </w:rPr>
              <w:t xml:space="preserve">Roles – </w:t>
            </w:r>
            <w:proofErr w:type="spellStart"/>
            <w:r w:rsidRPr="000451E0">
              <w:t>sys_admin</w:t>
            </w:r>
            <w:proofErr w:type="spellEnd"/>
          </w:p>
        </w:tc>
        <w:tc>
          <w:tcPr>
            <w:tcW w:w="294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9EBF5"/>
            <w:tcMar>
              <w:top w:w="40" w:type="dxa"/>
              <w:left w:w="79" w:type="dxa"/>
              <w:bottom w:w="40" w:type="dxa"/>
              <w:right w:w="79" w:type="dxa"/>
            </w:tcMar>
            <w:hideMark/>
          </w:tcPr>
          <w:p w14:paraId="29381BFC" w14:textId="77777777" w:rsidR="00344339" w:rsidRPr="000451E0" w:rsidRDefault="00344339" w:rsidP="0015391B">
            <w:r w:rsidRPr="000451E0">
              <w:lastRenderedPageBreak/>
              <w:t xml:space="preserve">Permission needed for </w:t>
            </w:r>
            <w:r w:rsidRPr="000451E0">
              <w:lastRenderedPageBreak/>
              <w:t>deploying DDL, DML and Job creation related scripts</w:t>
            </w:r>
          </w:p>
        </w:tc>
      </w:tr>
      <w:tr w:rsidR="00344339" w:rsidRPr="000451E0" w14:paraId="3DF06F24" w14:textId="77777777" w:rsidTr="0015391B">
        <w:trPr>
          <w:trHeight w:val="249"/>
        </w:trPr>
        <w:tc>
          <w:tcPr>
            <w:tcW w:w="241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FD5EA"/>
            <w:tcMar>
              <w:top w:w="40" w:type="dxa"/>
              <w:left w:w="79" w:type="dxa"/>
              <w:bottom w:w="40" w:type="dxa"/>
              <w:right w:w="79" w:type="dxa"/>
            </w:tcMar>
            <w:hideMark/>
          </w:tcPr>
          <w:p w14:paraId="6D8C865A" w14:textId="77777777" w:rsidR="00344339" w:rsidRPr="000451E0" w:rsidRDefault="00344339" w:rsidP="0015391B">
            <w:r w:rsidRPr="000451E0">
              <w:lastRenderedPageBreak/>
              <w:t>Azure App Configuration</w:t>
            </w:r>
          </w:p>
        </w:tc>
        <w:tc>
          <w:tcPr>
            <w:tcW w:w="241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FD5EA"/>
            <w:tcMar>
              <w:top w:w="40" w:type="dxa"/>
              <w:left w:w="79" w:type="dxa"/>
              <w:bottom w:w="40" w:type="dxa"/>
              <w:right w:w="79" w:type="dxa"/>
            </w:tcMar>
            <w:hideMark/>
          </w:tcPr>
          <w:p w14:paraId="430B0DE7" w14:textId="77777777" w:rsidR="00344339" w:rsidRPr="000451E0" w:rsidRDefault="00344339" w:rsidP="0015391B">
            <w:r w:rsidRPr="000451E0">
              <w:t>Grant IAM role to SP for App Configuration</w:t>
            </w:r>
          </w:p>
        </w:tc>
        <w:tc>
          <w:tcPr>
            <w:tcW w:w="261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FD5EA"/>
            <w:tcMar>
              <w:top w:w="40" w:type="dxa"/>
              <w:left w:w="79" w:type="dxa"/>
              <w:bottom w:w="40" w:type="dxa"/>
              <w:right w:w="79" w:type="dxa"/>
            </w:tcMar>
            <w:hideMark/>
          </w:tcPr>
          <w:p w14:paraId="1A211D47" w14:textId="77777777" w:rsidR="00344339" w:rsidRPr="000451E0" w:rsidRDefault="00344339" w:rsidP="0015391B">
            <w:pPr>
              <w:rPr>
                <w:highlight w:val="yellow"/>
              </w:rPr>
            </w:pPr>
            <w:r w:rsidRPr="000451E0">
              <w:rPr>
                <w:b/>
                <w:bCs/>
                <w:highlight w:val="yellow"/>
              </w:rPr>
              <w:t xml:space="preserve">App Configuration Name – </w:t>
            </w:r>
            <w:proofErr w:type="spellStart"/>
            <w:r w:rsidRPr="000451E0">
              <w:rPr>
                <w:highlight w:val="yellow"/>
              </w:rPr>
              <w:t>appcs</w:t>
            </w:r>
            <w:proofErr w:type="spellEnd"/>
            <w:r w:rsidRPr="000451E0">
              <w:rPr>
                <w:highlight w:val="yellow"/>
              </w:rPr>
              <w:t>-</w:t>
            </w:r>
            <w:proofErr w:type="spellStart"/>
            <w:r w:rsidRPr="000451E0">
              <w:rPr>
                <w:highlight w:val="yellow"/>
              </w:rPr>
              <w:t>hpefs</w:t>
            </w:r>
            <w:proofErr w:type="spellEnd"/>
            <w:r w:rsidRPr="000451E0">
              <w:rPr>
                <w:highlight w:val="yellow"/>
              </w:rPr>
              <w:t>-</w:t>
            </w:r>
            <w:proofErr w:type="spellStart"/>
            <w:r w:rsidRPr="000451E0">
              <w:rPr>
                <w:highlight w:val="yellow"/>
              </w:rPr>
              <w:t>odessa</w:t>
            </w:r>
            <w:proofErr w:type="spellEnd"/>
            <w:r w:rsidRPr="000451E0">
              <w:rPr>
                <w:highlight w:val="yellow"/>
              </w:rPr>
              <w:t>-dev</w:t>
            </w:r>
          </w:p>
          <w:p w14:paraId="036CF5C7" w14:textId="77777777" w:rsidR="00344339" w:rsidRPr="000451E0" w:rsidRDefault="00344339" w:rsidP="0015391B">
            <w:pPr>
              <w:rPr>
                <w:highlight w:val="yellow"/>
              </w:rPr>
            </w:pPr>
            <w:r w:rsidRPr="000451E0">
              <w:rPr>
                <w:b/>
                <w:bCs/>
                <w:highlight w:val="yellow"/>
              </w:rPr>
              <w:t xml:space="preserve">SP – </w:t>
            </w:r>
            <w:proofErr w:type="spellStart"/>
            <w:r w:rsidRPr="000451E0">
              <w:rPr>
                <w:highlight w:val="yellow"/>
              </w:rPr>
              <w:t>odessa</w:t>
            </w:r>
            <w:proofErr w:type="spellEnd"/>
            <w:r w:rsidRPr="000451E0">
              <w:rPr>
                <w:highlight w:val="yellow"/>
              </w:rPr>
              <w:t>-</w:t>
            </w:r>
            <w:proofErr w:type="spellStart"/>
            <w:r w:rsidRPr="000451E0">
              <w:rPr>
                <w:highlight w:val="yellow"/>
              </w:rPr>
              <w:t>hpefs</w:t>
            </w:r>
            <w:proofErr w:type="spellEnd"/>
            <w:r w:rsidRPr="000451E0">
              <w:rPr>
                <w:highlight w:val="yellow"/>
              </w:rPr>
              <w:t>-</w:t>
            </w:r>
            <w:proofErr w:type="spellStart"/>
            <w:r w:rsidRPr="000451E0">
              <w:rPr>
                <w:highlight w:val="yellow"/>
              </w:rPr>
              <w:t>devops</w:t>
            </w:r>
            <w:proofErr w:type="spellEnd"/>
            <w:r w:rsidRPr="000451E0">
              <w:rPr>
                <w:highlight w:val="yellow"/>
              </w:rPr>
              <w:t>-</w:t>
            </w:r>
            <w:proofErr w:type="spellStart"/>
            <w:r w:rsidRPr="000451E0">
              <w:rPr>
                <w:highlight w:val="yellow"/>
              </w:rPr>
              <w:t>sp</w:t>
            </w:r>
            <w:proofErr w:type="spellEnd"/>
            <w:r w:rsidRPr="000451E0">
              <w:rPr>
                <w:highlight w:val="yellow"/>
              </w:rPr>
              <w:t>-dev</w:t>
            </w:r>
          </w:p>
          <w:p w14:paraId="061D83A0" w14:textId="77777777" w:rsidR="00344339" w:rsidRPr="000451E0" w:rsidRDefault="00344339" w:rsidP="0015391B">
            <w:r w:rsidRPr="000451E0">
              <w:rPr>
                <w:b/>
                <w:bCs/>
                <w:highlight w:val="yellow"/>
              </w:rPr>
              <w:t xml:space="preserve">IAM Role - </w:t>
            </w:r>
            <w:r w:rsidRPr="000451E0">
              <w:rPr>
                <w:highlight w:val="yellow"/>
              </w:rPr>
              <w:t>App Configuration Data Reader Role, Owner/Custom Read/Write/Delete (still pending)</w:t>
            </w:r>
          </w:p>
        </w:tc>
        <w:tc>
          <w:tcPr>
            <w:tcW w:w="294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FD5EA"/>
            <w:tcMar>
              <w:top w:w="40" w:type="dxa"/>
              <w:left w:w="79" w:type="dxa"/>
              <w:bottom w:w="40" w:type="dxa"/>
              <w:right w:w="79" w:type="dxa"/>
            </w:tcMar>
            <w:hideMark/>
          </w:tcPr>
          <w:p w14:paraId="354F4AAC" w14:textId="77777777" w:rsidR="00344339" w:rsidRPr="000451E0" w:rsidRDefault="00344339" w:rsidP="0015391B">
            <w:r w:rsidRPr="000451E0">
              <w:t>Permission to read/update/delete App configuration keys.</w:t>
            </w:r>
          </w:p>
        </w:tc>
      </w:tr>
    </w:tbl>
    <w:p w14:paraId="4BE49CEE" w14:textId="77777777" w:rsidR="00344339" w:rsidRDefault="00344339" w:rsidP="00344339"/>
    <w:p w14:paraId="1C654309" w14:textId="66A5E431" w:rsidR="00344339" w:rsidRPr="004D3345" w:rsidRDefault="00344339" w:rsidP="00344339">
      <w:pPr>
        <w:pStyle w:val="Heading3"/>
        <w:rPr>
          <w:b/>
          <w:bCs/>
        </w:rPr>
      </w:pPr>
      <w:bookmarkStart w:id="149" w:name="_Toc137050171"/>
      <w:r>
        <w:rPr>
          <w:b/>
        </w:rPr>
        <w:t>10</w:t>
      </w:r>
      <w:r>
        <w:rPr>
          <w:b/>
          <w:bCs/>
        </w:rPr>
        <w:t xml:space="preserve">.3.2 Enable Remote Execution from DevOps Pipeline within </w:t>
      </w:r>
      <w:r w:rsidR="00335E45">
        <w:rPr>
          <w:b/>
          <w:bCs/>
        </w:rPr>
        <w:t>Data Hub</w:t>
      </w:r>
      <w:r>
        <w:rPr>
          <w:b/>
          <w:bCs/>
        </w:rPr>
        <w:t xml:space="preserve"> VM</w:t>
      </w:r>
      <w:bookmarkEnd w:id="149"/>
    </w:p>
    <w:p w14:paraId="73C96B4F" w14:textId="77777777" w:rsidR="00344339" w:rsidRDefault="00344339" w:rsidP="00344339">
      <w:r>
        <w:t>To enable remove power shell execution, refer the following steps –</w:t>
      </w:r>
    </w:p>
    <w:p w14:paraId="1126BB00" w14:textId="77777777" w:rsidR="00344339" w:rsidRDefault="00344339" w:rsidP="00344339"/>
    <w:p w14:paraId="15E0A7E0" w14:textId="77777777" w:rsidR="00344339" w:rsidRDefault="00344339" w:rsidP="00344339">
      <w:r>
        <w:t xml:space="preserve">Reference Link - </w:t>
      </w:r>
      <w:hyperlink r:id="rId195">
        <w:r w:rsidRPr="2BE6BD35">
          <w:rPr>
            <w:rStyle w:val="Hyperlink"/>
            <w:color w:val="0070C0"/>
          </w:rPr>
          <w:t xml:space="preserve">Configuring </w:t>
        </w:r>
        <w:proofErr w:type="spellStart"/>
        <w:r w:rsidRPr="2BE6BD35">
          <w:rPr>
            <w:rStyle w:val="Hyperlink"/>
            <w:color w:val="0070C0"/>
          </w:rPr>
          <w:t>WinRM</w:t>
        </w:r>
        <w:proofErr w:type="spellEnd"/>
        <w:r w:rsidRPr="2BE6BD35">
          <w:rPr>
            <w:rStyle w:val="Hyperlink"/>
            <w:color w:val="0070C0"/>
          </w:rPr>
          <w:t xml:space="preserve"> over HTTPS to enable PowerShell remoting</w:t>
        </w:r>
      </w:hyperlink>
      <w:r>
        <w:t>.</w:t>
      </w:r>
    </w:p>
    <w:p w14:paraId="6694EAAE" w14:textId="77777777" w:rsidR="00344339" w:rsidRDefault="00344339" w:rsidP="00344339"/>
    <w:p w14:paraId="79FBF8CA" w14:textId="6FAA23E7" w:rsidR="00344339" w:rsidRPr="007D50ED" w:rsidRDefault="00344339" w:rsidP="00252FAC">
      <w:pPr>
        <w:pStyle w:val="ListParagraph"/>
        <w:numPr>
          <w:ilvl w:val="0"/>
          <w:numId w:val="55"/>
        </w:numPr>
        <w:rPr>
          <w:b/>
        </w:rPr>
      </w:pPr>
      <w:r w:rsidRPr="007D50ED">
        <w:rPr>
          <w:b/>
        </w:rPr>
        <w:t>Enable Port 5986</w:t>
      </w:r>
    </w:p>
    <w:p w14:paraId="52844695" w14:textId="77777777" w:rsidR="00344339" w:rsidRPr="00A37CB9" w:rsidRDefault="00344339" w:rsidP="00344339">
      <w:pPr>
        <w:widowControl/>
        <w:autoSpaceDE/>
        <w:autoSpaceDN/>
        <w:ind w:left="1080"/>
        <w:textAlignment w:val="center"/>
        <w:rPr>
          <w:rFonts w:cs="Calibri"/>
          <w:color w:val="auto"/>
          <w:sz w:val="22"/>
          <w:lang w:bidi="ar-SA"/>
        </w:rPr>
      </w:pPr>
      <w:r w:rsidRPr="00A37CB9">
        <w:rPr>
          <w:rFonts w:cs="Calibri"/>
          <w:color w:val="auto"/>
          <w:sz w:val="22"/>
          <w:lang w:bidi="ar-SA"/>
        </w:rPr>
        <w:t xml:space="preserve">Login to VM-&gt;Open Windows </w:t>
      </w:r>
      <w:proofErr w:type="spellStart"/>
      <w:r w:rsidRPr="00A37CB9">
        <w:rPr>
          <w:rFonts w:cs="Calibri"/>
          <w:color w:val="auto"/>
          <w:sz w:val="22"/>
          <w:lang w:bidi="ar-SA"/>
        </w:rPr>
        <w:t>FireWall</w:t>
      </w:r>
      <w:proofErr w:type="spellEnd"/>
      <w:r w:rsidRPr="00A37CB9">
        <w:rPr>
          <w:rFonts w:cs="Calibri"/>
          <w:color w:val="auto"/>
          <w:sz w:val="22"/>
          <w:lang w:bidi="ar-SA"/>
        </w:rPr>
        <w:t xml:space="preserve"> with Advanced Security</w:t>
      </w:r>
      <w:r>
        <w:rPr>
          <w:rFonts w:cs="Calibri"/>
          <w:color w:val="auto"/>
          <w:sz w:val="22"/>
          <w:lang w:bidi="ar-SA"/>
        </w:rPr>
        <w:t>-&gt;</w:t>
      </w:r>
    </w:p>
    <w:p w14:paraId="37949CDE" w14:textId="77777777" w:rsidR="00344339" w:rsidRPr="00A37CB9" w:rsidRDefault="00344339" w:rsidP="00344339">
      <w:pPr>
        <w:widowControl/>
        <w:autoSpaceDE/>
        <w:autoSpaceDN/>
        <w:ind w:left="1080"/>
        <w:textAlignment w:val="center"/>
        <w:rPr>
          <w:rFonts w:cs="Calibri"/>
          <w:color w:val="auto"/>
          <w:sz w:val="22"/>
          <w:lang w:bidi="ar-SA"/>
        </w:rPr>
      </w:pPr>
      <w:r w:rsidRPr="00A37CB9">
        <w:rPr>
          <w:rFonts w:cs="Calibri"/>
          <w:color w:val="auto"/>
          <w:sz w:val="22"/>
          <w:lang w:bidi="ar-SA"/>
        </w:rPr>
        <w:t xml:space="preserve">Verify Port 5986 is allowed or not in Inbound Rule, </w:t>
      </w:r>
      <w:r w:rsidRPr="4D825899">
        <w:rPr>
          <w:rFonts w:cs="Calibri"/>
          <w:color w:val="auto"/>
          <w:sz w:val="22"/>
          <w:lang w:bidi="ar-SA"/>
        </w:rPr>
        <w:t>if</w:t>
      </w:r>
      <w:r w:rsidRPr="00A37CB9">
        <w:rPr>
          <w:rFonts w:cs="Calibri"/>
          <w:color w:val="auto"/>
          <w:sz w:val="22"/>
          <w:lang w:bidi="ar-SA"/>
        </w:rPr>
        <w:t xml:space="preserve"> not allowed and Rule exist then enable it.</w:t>
      </w:r>
    </w:p>
    <w:p w14:paraId="5B52C936" w14:textId="77777777" w:rsidR="00344339" w:rsidRPr="00A37CB9" w:rsidRDefault="00344339" w:rsidP="00344339">
      <w:pPr>
        <w:widowControl/>
        <w:autoSpaceDE/>
        <w:autoSpaceDN/>
        <w:ind w:left="1080"/>
        <w:textAlignment w:val="center"/>
        <w:rPr>
          <w:rFonts w:cs="Calibri"/>
          <w:color w:val="auto"/>
          <w:sz w:val="22"/>
          <w:lang w:bidi="ar-SA"/>
        </w:rPr>
      </w:pPr>
      <w:r w:rsidRPr="00A37CB9">
        <w:rPr>
          <w:rFonts w:cs="Calibri"/>
          <w:color w:val="auto"/>
          <w:sz w:val="22"/>
          <w:lang w:bidi="ar-SA"/>
        </w:rPr>
        <w:t>If Rule is not existed create a new inbound Rule</w:t>
      </w:r>
    </w:p>
    <w:p w14:paraId="11FE1149" w14:textId="77777777" w:rsidR="00344339" w:rsidRPr="00A37CB9" w:rsidRDefault="00344339" w:rsidP="00344339">
      <w:pPr>
        <w:widowControl/>
        <w:autoSpaceDE/>
        <w:autoSpaceDN/>
        <w:ind w:left="1080"/>
        <w:rPr>
          <w:rFonts w:cs="Calibri"/>
          <w:color w:val="534F4B"/>
          <w:lang w:bidi="ar-SA"/>
        </w:rPr>
      </w:pPr>
      <w:r w:rsidRPr="2BE6BD35">
        <w:rPr>
          <w:rFonts w:cs="Calibri"/>
          <w:lang w:bidi="ar-SA"/>
        </w:rPr>
        <w:t> </w:t>
      </w:r>
    </w:p>
    <w:p w14:paraId="5AE9C9E0" w14:textId="77777777" w:rsidR="00344339" w:rsidRPr="007C003C" w:rsidRDefault="00344339" w:rsidP="00344339">
      <w:pPr>
        <w:pStyle w:val="ListParagraph"/>
        <w:widowControl/>
        <w:numPr>
          <w:ilvl w:val="0"/>
          <w:numId w:val="29"/>
        </w:numPr>
        <w:autoSpaceDE/>
        <w:autoSpaceDN/>
        <w:rPr>
          <w:rFonts w:cs="Calibri"/>
          <w:color w:val="534F4B"/>
          <w:lang w:bidi="ar-SA"/>
        </w:rPr>
      </w:pPr>
      <w:r w:rsidRPr="2BE6BD35">
        <w:rPr>
          <w:rFonts w:cs="Calibri"/>
          <w:lang w:bidi="ar-SA"/>
        </w:rPr>
        <w:t>Open “Windows Defender Firewall” and click on “Advance settings” and click on “Inbound Rules” and create new inbound rule.</w:t>
      </w:r>
    </w:p>
    <w:p w14:paraId="55F28498" w14:textId="77777777" w:rsidR="00344339" w:rsidRPr="00A37CB9" w:rsidRDefault="00344339" w:rsidP="00344339">
      <w:pPr>
        <w:widowControl/>
        <w:autoSpaceDE/>
        <w:autoSpaceDN/>
        <w:ind w:left="1080"/>
        <w:rPr>
          <w:rFonts w:cs="Calibri"/>
          <w:color w:val="534F4B"/>
          <w:lang w:bidi="ar-SA"/>
        </w:rPr>
      </w:pPr>
      <w:r w:rsidRPr="2BE6BD35">
        <w:rPr>
          <w:rFonts w:cs="Calibri"/>
          <w:lang w:bidi="ar-SA"/>
        </w:rPr>
        <w:t xml:space="preserve"> </w:t>
      </w:r>
    </w:p>
    <w:p w14:paraId="53D59C7A" w14:textId="77777777" w:rsidR="00344339" w:rsidRPr="00A37CB9" w:rsidRDefault="00344339" w:rsidP="00344339">
      <w:pPr>
        <w:widowControl/>
        <w:autoSpaceDE/>
        <w:autoSpaceDN/>
        <w:ind w:left="1440"/>
        <w:rPr>
          <w:rFonts w:cs="Calibri"/>
          <w:color w:val="auto"/>
          <w:sz w:val="22"/>
          <w:lang w:bidi="ar-SA"/>
        </w:rPr>
      </w:pPr>
      <w:r>
        <w:rPr>
          <w:noProof/>
        </w:rPr>
        <w:drawing>
          <wp:inline distT="0" distB="0" distL="0" distR="0" wp14:anchorId="769972C8" wp14:editId="77D55644">
            <wp:extent cx="4572000" cy="1905000"/>
            <wp:effectExtent l="0" t="0" r="0" b="0"/>
            <wp:docPr id="1397612161" name="Picture 1397612161" descr="A picture containing text, screenshot, software,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7206958"/>
                    <pic:cNvPicPr/>
                  </pic:nvPicPr>
                  <pic:blipFill>
                    <a:blip r:embed="rId81">
                      <a:extLst>
                        <a:ext uri="{28A0092B-C50C-407E-A947-70E740481C1C}">
                          <a14:useLocalDpi xmlns:a14="http://schemas.microsoft.com/office/drawing/2010/main" val="0"/>
                        </a:ext>
                      </a:extLst>
                    </a:blip>
                    <a:stretch>
                      <a:fillRect/>
                    </a:stretch>
                  </pic:blipFill>
                  <pic:spPr>
                    <a:xfrm>
                      <a:off x="0" y="0"/>
                      <a:ext cx="4572000" cy="1905000"/>
                    </a:xfrm>
                    <a:prstGeom prst="rect">
                      <a:avLst/>
                    </a:prstGeom>
                  </pic:spPr>
                </pic:pic>
              </a:graphicData>
            </a:graphic>
          </wp:inline>
        </w:drawing>
      </w:r>
    </w:p>
    <w:p w14:paraId="44E0C551" w14:textId="77777777" w:rsidR="00344339" w:rsidRPr="00A37CB9" w:rsidRDefault="00344339" w:rsidP="00344339">
      <w:pPr>
        <w:widowControl/>
        <w:autoSpaceDE/>
        <w:autoSpaceDN/>
        <w:ind w:left="1080"/>
        <w:rPr>
          <w:rFonts w:cs="Calibri"/>
          <w:color w:val="534F4B"/>
          <w:lang w:bidi="ar-SA"/>
        </w:rPr>
      </w:pPr>
      <w:r w:rsidRPr="2BE6BD35">
        <w:rPr>
          <w:rFonts w:cs="Calibri"/>
          <w:lang w:bidi="ar-SA"/>
        </w:rPr>
        <w:t> </w:t>
      </w:r>
    </w:p>
    <w:p w14:paraId="7DFE9BD3" w14:textId="77777777" w:rsidR="00344339" w:rsidRPr="007C003C" w:rsidRDefault="00344339" w:rsidP="00344339">
      <w:pPr>
        <w:pStyle w:val="ListParagraph"/>
        <w:widowControl/>
        <w:numPr>
          <w:ilvl w:val="0"/>
          <w:numId w:val="29"/>
        </w:numPr>
        <w:autoSpaceDE/>
        <w:autoSpaceDN/>
        <w:rPr>
          <w:rFonts w:cs="Calibri"/>
          <w:color w:val="534F4B"/>
          <w:lang w:bidi="ar-SA"/>
        </w:rPr>
      </w:pPr>
      <w:r w:rsidRPr="2BE6BD35">
        <w:rPr>
          <w:rFonts w:cs="Calibri"/>
          <w:lang w:bidi="ar-SA"/>
        </w:rPr>
        <w:t>Enable Inbound 5986 port as below -</w:t>
      </w:r>
    </w:p>
    <w:p w14:paraId="2BACE0F8" w14:textId="77777777" w:rsidR="00344339" w:rsidRPr="00A37CB9" w:rsidRDefault="00344339" w:rsidP="00344339">
      <w:pPr>
        <w:widowControl/>
        <w:autoSpaceDE/>
        <w:autoSpaceDN/>
        <w:ind w:left="1080"/>
        <w:rPr>
          <w:rFonts w:cs="Calibri"/>
          <w:color w:val="auto"/>
          <w:sz w:val="22"/>
          <w:lang w:bidi="ar-SA"/>
        </w:rPr>
      </w:pPr>
      <w:r>
        <w:rPr>
          <w:noProof/>
        </w:rPr>
        <w:lastRenderedPageBreak/>
        <w:drawing>
          <wp:inline distT="0" distB="0" distL="0" distR="0" wp14:anchorId="4E5B7965" wp14:editId="264CF9ED">
            <wp:extent cx="4572000" cy="2432050"/>
            <wp:effectExtent l="0" t="0" r="0" b="6350"/>
            <wp:docPr id="1835732614" name="Picture 183573261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5186398"/>
                    <pic:cNvPicPr/>
                  </pic:nvPicPr>
                  <pic:blipFill>
                    <a:blip r:embed="rId82">
                      <a:extLst>
                        <a:ext uri="{28A0092B-C50C-407E-A947-70E740481C1C}">
                          <a14:useLocalDpi xmlns:a14="http://schemas.microsoft.com/office/drawing/2010/main" val="0"/>
                        </a:ext>
                      </a:extLst>
                    </a:blip>
                    <a:stretch>
                      <a:fillRect/>
                    </a:stretch>
                  </pic:blipFill>
                  <pic:spPr>
                    <a:xfrm>
                      <a:off x="0" y="0"/>
                      <a:ext cx="4572000" cy="2432050"/>
                    </a:xfrm>
                    <a:prstGeom prst="rect">
                      <a:avLst/>
                    </a:prstGeom>
                  </pic:spPr>
                </pic:pic>
              </a:graphicData>
            </a:graphic>
          </wp:inline>
        </w:drawing>
      </w:r>
    </w:p>
    <w:p w14:paraId="223F528D" w14:textId="77777777" w:rsidR="00344339" w:rsidRPr="00A37CB9" w:rsidRDefault="00344339" w:rsidP="00344339">
      <w:pPr>
        <w:widowControl/>
        <w:autoSpaceDE/>
        <w:autoSpaceDN/>
        <w:ind w:left="1080"/>
        <w:rPr>
          <w:rFonts w:cs="Calibri"/>
          <w:color w:val="534F4B"/>
          <w:lang w:bidi="ar-SA"/>
        </w:rPr>
      </w:pPr>
      <w:r w:rsidRPr="2BE6BD35">
        <w:rPr>
          <w:rFonts w:cs="Calibri"/>
          <w:lang w:bidi="ar-SA"/>
        </w:rPr>
        <w:t>Step 3:</w:t>
      </w:r>
    </w:p>
    <w:p w14:paraId="724EB77F" w14:textId="77777777" w:rsidR="00344339" w:rsidRPr="00A37CB9" w:rsidRDefault="00344339" w:rsidP="00344339">
      <w:pPr>
        <w:widowControl/>
        <w:autoSpaceDE/>
        <w:autoSpaceDN/>
        <w:ind w:left="1080"/>
        <w:rPr>
          <w:rFonts w:cs="Calibri"/>
          <w:color w:val="534F4B"/>
          <w:lang w:bidi="ar-SA"/>
        </w:rPr>
      </w:pPr>
      <w:r w:rsidRPr="2BE6BD35">
        <w:rPr>
          <w:rFonts w:cs="Calibri"/>
          <w:lang w:bidi="ar-SA"/>
        </w:rPr>
        <w:t xml:space="preserve"> </w:t>
      </w:r>
    </w:p>
    <w:p w14:paraId="50E27FE4" w14:textId="77777777" w:rsidR="00344339" w:rsidRPr="00A37CB9" w:rsidRDefault="00344339" w:rsidP="00344339">
      <w:pPr>
        <w:widowControl/>
        <w:autoSpaceDE/>
        <w:autoSpaceDN/>
        <w:ind w:left="1080"/>
        <w:rPr>
          <w:rFonts w:cs="Calibri"/>
          <w:color w:val="auto"/>
          <w:sz w:val="22"/>
          <w:lang w:bidi="ar-SA"/>
        </w:rPr>
      </w:pPr>
      <w:r>
        <w:rPr>
          <w:noProof/>
        </w:rPr>
        <w:drawing>
          <wp:inline distT="0" distB="0" distL="0" distR="0" wp14:anchorId="721CB197" wp14:editId="51D5EC69">
            <wp:extent cx="4498759" cy="3346450"/>
            <wp:effectExtent l="0" t="0" r="0" b="6350"/>
            <wp:docPr id="336979798" name="Picture 33697979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0220643"/>
                    <pic:cNvPicPr/>
                  </pic:nvPicPr>
                  <pic:blipFill>
                    <a:blip r:embed="rId83">
                      <a:extLst>
                        <a:ext uri="{28A0092B-C50C-407E-A947-70E740481C1C}">
                          <a14:useLocalDpi xmlns:a14="http://schemas.microsoft.com/office/drawing/2010/main" val="0"/>
                        </a:ext>
                      </a:extLst>
                    </a:blip>
                    <a:stretch>
                      <a:fillRect/>
                    </a:stretch>
                  </pic:blipFill>
                  <pic:spPr>
                    <a:xfrm>
                      <a:off x="0" y="0"/>
                      <a:ext cx="4498759" cy="3346450"/>
                    </a:xfrm>
                    <a:prstGeom prst="rect">
                      <a:avLst/>
                    </a:prstGeom>
                  </pic:spPr>
                </pic:pic>
              </a:graphicData>
            </a:graphic>
          </wp:inline>
        </w:drawing>
      </w:r>
    </w:p>
    <w:p w14:paraId="1C51384E" w14:textId="77777777" w:rsidR="00344339" w:rsidRPr="00A37CB9" w:rsidRDefault="00344339" w:rsidP="00344339">
      <w:pPr>
        <w:widowControl/>
        <w:autoSpaceDE/>
        <w:autoSpaceDN/>
        <w:ind w:left="1080"/>
        <w:rPr>
          <w:rFonts w:cs="Calibri"/>
          <w:color w:val="534F4B"/>
          <w:lang w:bidi="ar-SA"/>
        </w:rPr>
      </w:pPr>
      <w:r w:rsidRPr="2BE6BD35">
        <w:rPr>
          <w:rFonts w:cs="Calibri"/>
          <w:lang w:bidi="ar-SA"/>
        </w:rPr>
        <w:t> </w:t>
      </w:r>
    </w:p>
    <w:p w14:paraId="72E9C014" w14:textId="77777777" w:rsidR="00344339" w:rsidRPr="00A37CB9" w:rsidRDefault="00344339" w:rsidP="00344339">
      <w:pPr>
        <w:widowControl/>
        <w:autoSpaceDE/>
        <w:autoSpaceDN/>
        <w:ind w:left="1080"/>
        <w:rPr>
          <w:rFonts w:cs="Calibri"/>
          <w:color w:val="534F4B"/>
          <w:lang w:bidi="ar-SA"/>
        </w:rPr>
      </w:pPr>
      <w:r w:rsidRPr="2BE6BD35">
        <w:rPr>
          <w:rFonts w:cs="Calibri"/>
          <w:lang w:bidi="ar-SA"/>
        </w:rPr>
        <w:t>Step 4:</w:t>
      </w:r>
    </w:p>
    <w:p w14:paraId="0C7AC4DE" w14:textId="77777777" w:rsidR="00344339" w:rsidRPr="00A37CB9" w:rsidRDefault="00344339" w:rsidP="00344339">
      <w:pPr>
        <w:widowControl/>
        <w:autoSpaceDE/>
        <w:autoSpaceDN/>
        <w:ind w:left="1080"/>
        <w:rPr>
          <w:rFonts w:cs="Calibri"/>
          <w:color w:val="534F4B"/>
          <w:lang w:bidi="ar-SA"/>
        </w:rPr>
      </w:pPr>
      <w:r w:rsidRPr="2BE6BD35">
        <w:rPr>
          <w:rFonts w:cs="Calibri"/>
          <w:lang w:bidi="ar-SA"/>
        </w:rPr>
        <w:t xml:space="preserve"> </w:t>
      </w:r>
    </w:p>
    <w:p w14:paraId="5CDF2707" w14:textId="77777777" w:rsidR="00344339" w:rsidRPr="00A37CB9" w:rsidRDefault="00344339" w:rsidP="00344339">
      <w:pPr>
        <w:widowControl/>
        <w:autoSpaceDE/>
        <w:autoSpaceDN/>
        <w:ind w:left="1080"/>
        <w:rPr>
          <w:rFonts w:cs="Calibri"/>
          <w:color w:val="auto"/>
          <w:sz w:val="22"/>
          <w:lang w:bidi="ar-SA"/>
        </w:rPr>
      </w:pPr>
      <w:r>
        <w:rPr>
          <w:noProof/>
        </w:rPr>
        <w:lastRenderedPageBreak/>
        <w:drawing>
          <wp:inline distT="0" distB="0" distL="0" distR="0" wp14:anchorId="16DB4A0B" wp14:editId="3AFAE3B9">
            <wp:extent cx="3835400" cy="2327875"/>
            <wp:effectExtent l="0" t="0" r="0" b="0"/>
            <wp:docPr id="575230550" name="Picture 57523055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992251"/>
                    <pic:cNvPicPr/>
                  </pic:nvPicPr>
                  <pic:blipFill>
                    <a:blip r:embed="rId84" cstate="print">
                      <a:extLst>
                        <a:ext uri="{28A0092B-C50C-407E-A947-70E740481C1C}">
                          <a14:useLocalDpi xmlns:a14="http://schemas.microsoft.com/office/drawing/2010/main" val="0"/>
                        </a:ext>
                      </a:extLst>
                    </a:blip>
                    <a:stretch>
                      <a:fillRect/>
                    </a:stretch>
                  </pic:blipFill>
                  <pic:spPr>
                    <a:xfrm>
                      <a:off x="0" y="0"/>
                      <a:ext cx="3835400" cy="2327875"/>
                    </a:xfrm>
                    <a:prstGeom prst="rect">
                      <a:avLst/>
                    </a:prstGeom>
                  </pic:spPr>
                </pic:pic>
              </a:graphicData>
            </a:graphic>
          </wp:inline>
        </w:drawing>
      </w:r>
    </w:p>
    <w:p w14:paraId="77E92217" w14:textId="77777777" w:rsidR="00344339" w:rsidRPr="00A37CB9" w:rsidRDefault="00344339" w:rsidP="00344339">
      <w:pPr>
        <w:widowControl/>
        <w:autoSpaceDE/>
        <w:autoSpaceDN/>
        <w:ind w:left="1080"/>
        <w:rPr>
          <w:rFonts w:cs="Calibri"/>
          <w:color w:val="534F4B"/>
          <w:lang w:bidi="ar-SA"/>
        </w:rPr>
      </w:pPr>
      <w:r w:rsidRPr="2BE6BD35">
        <w:rPr>
          <w:rFonts w:cs="Calibri"/>
          <w:lang w:bidi="ar-SA"/>
        </w:rPr>
        <w:t> </w:t>
      </w:r>
    </w:p>
    <w:p w14:paraId="45CDB16F" w14:textId="77777777" w:rsidR="00344339" w:rsidRPr="00A37CB9" w:rsidRDefault="00344339" w:rsidP="00344339">
      <w:pPr>
        <w:widowControl/>
        <w:autoSpaceDE/>
        <w:autoSpaceDN/>
        <w:ind w:left="1080"/>
        <w:rPr>
          <w:rFonts w:cs="Calibri"/>
          <w:color w:val="534F4B"/>
          <w:lang w:bidi="ar-SA"/>
        </w:rPr>
      </w:pPr>
      <w:r w:rsidRPr="2BE6BD35">
        <w:rPr>
          <w:rFonts w:cs="Calibri"/>
          <w:lang w:bidi="ar-SA"/>
        </w:rPr>
        <w:t xml:space="preserve">Step 5: </w:t>
      </w:r>
    </w:p>
    <w:p w14:paraId="7F1CCA82" w14:textId="77777777" w:rsidR="00344339" w:rsidRPr="00A37CB9" w:rsidRDefault="00344339" w:rsidP="00344339">
      <w:pPr>
        <w:widowControl/>
        <w:autoSpaceDE/>
        <w:autoSpaceDN/>
        <w:ind w:left="1080"/>
        <w:rPr>
          <w:rFonts w:cs="Calibri"/>
          <w:color w:val="auto"/>
          <w:sz w:val="22"/>
          <w:lang w:bidi="ar-SA"/>
        </w:rPr>
      </w:pPr>
      <w:r>
        <w:rPr>
          <w:noProof/>
        </w:rPr>
        <w:drawing>
          <wp:inline distT="0" distB="0" distL="0" distR="0" wp14:anchorId="216B1F53" wp14:editId="546B7F2E">
            <wp:extent cx="3911600" cy="2395855"/>
            <wp:effectExtent l="0" t="0" r="0" b="4445"/>
            <wp:docPr id="1792131982" name="Picture 179213198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443501"/>
                    <pic:cNvPicPr/>
                  </pic:nvPicPr>
                  <pic:blipFill>
                    <a:blip r:embed="rId85" cstate="print">
                      <a:extLst>
                        <a:ext uri="{28A0092B-C50C-407E-A947-70E740481C1C}">
                          <a14:useLocalDpi xmlns:a14="http://schemas.microsoft.com/office/drawing/2010/main" val="0"/>
                        </a:ext>
                      </a:extLst>
                    </a:blip>
                    <a:stretch>
                      <a:fillRect/>
                    </a:stretch>
                  </pic:blipFill>
                  <pic:spPr>
                    <a:xfrm>
                      <a:off x="0" y="0"/>
                      <a:ext cx="3911600" cy="2395855"/>
                    </a:xfrm>
                    <a:prstGeom prst="rect">
                      <a:avLst/>
                    </a:prstGeom>
                  </pic:spPr>
                </pic:pic>
              </a:graphicData>
            </a:graphic>
          </wp:inline>
        </w:drawing>
      </w:r>
    </w:p>
    <w:p w14:paraId="0E91DF9B" w14:textId="77777777" w:rsidR="00344339" w:rsidRPr="00A37CB9" w:rsidRDefault="00344339" w:rsidP="00344339">
      <w:pPr>
        <w:widowControl/>
        <w:autoSpaceDE/>
        <w:autoSpaceDN/>
        <w:ind w:left="1080"/>
        <w:rPr>
          <w:rFonts w:cs="Calibri"/>
          <w:color w:val="534F4B"/>
          <w:lang w:bidi="ar-SA"/>
        </w:rPr>
      </w:pPr>
      <w:r w:rsidRPr="2BE6BD35">
        <w:rPr>
          <w:rFonts w:cs="Calibri"/>
          <w:lang w:bidi="ar-SA"/>
        </w:rPr>
        <w:t>Step 6:</w:t>
      </w:r>
    </w:p>
    <w:p w14:paraId="0D3BF2E3" w14:textId="77777777" w:rsidR="00344339" w:rsidRPr="00A37CB9" w:rsidRDefault="00344339" w:rsidP="00344339">
      <w:pPr>
        <w:widowControl/>
        <w:autoSpaceDE/>
        <w:autoSpaceDN/>
        <w:ind w:left="1080"/>
        <w:rPr>
          <w:rFonts w:cs="Calibri"/>
          <w:color w:val="534F4B"/>
          <w:lang w:bidi="ar-SA"/>
        </w:rPr>
      </w:pPr>
      <w:r w:rsidRPr="2BE6BD35">
        <w:rPr>
          <w:rFonts w:cs="Calibri"/>
          <w:lang w:bidi="ar-SA"/>
        </w:rPr>
        <w:t xml:space="preserve"> </w:t>
      </w:r>
    </w:p>
    <w:p w14:paraId="4FE19D12" w14:textId="77777777" w:rsidR="00344339" w:rsidRPr="00A37CB9" w:rsidRDefault="00344339" w:rsidP="00344339">
      <w:pPr>
        <w:widowControl/>
        <w:autoSpaceDE/>
        <w:autoSpaceDN/>
        <w:ind w:left="1080"/>
        <w:rPr>
          <w:rFonts w:cs="Calibri"/>
          <w:color w:val="auto"/>
          <w:sz w:val="22"/>
          <w:lang w:bidi="ar-SA"/>
        </w:rPr>
      </w:pPr>
      <w:r>
        <w:rPr>
          <w:noProof/>
        </w:rPr>
        <w:drawing>
          <wp:inline distT="0" distB="0" distL="0" distR="0" wp14:anchorId="26485431" wp14:editId="3FD2A11C">
            <wp:extent cx="3531171" cy="2686050"/>
            <wp:effectExtent l="0" t="0" r="0" b="0"/>
            <wp:docPr id="653572929" name="Picture 6535729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7030236"/>
                    <pic:cNvPicPr/>
                  </pic:nvPicPr>
                  <pic:blipFill>
                    <a:blip r:embed="rId86" cstate="print">
                      <a:extLst>
                        <a:ext uri="{28A0092B-C50C-407E-A947-70E740481C1C}">
                          <a14:useLocalDpi xmlns:a14="http://schemas.microsoft.com/office/drawing/2010/main" val="0"/>
                        </a:ext>
                      </a:extLst>
                    </a:blip>
                    <a:stretch>
                      <a:fillRect/>
                    </a:stretch>
                  </pic:blipFill>
                  <pic:spPr>
                    <a:xfrm>
                      <a:off x="0" y="0"/>
                      <a:ext cx="3531171" cy="2686050"/>
                    </a:xfrm>
                    <a:prstGeom prst="rect">
                      <a:avLst/>
                    </a:prstGeom>
                  </pic:spPr>
                </pic:pic>
              </a:graphicData>
            </a:graphic>
          </wp:inline>
        </w:drawing>
      </w:r>
    </w:p>
    <w:p w14:paraId="1D5394A2" w14:textId="77777777" w:rsidR="00344339" w:rsidRPr="00A37CB9" w:rsidRDefault="00344339" w:rsidP="00344339">
      <w:pPr>
        <w:widowControl/>
        <w:autoSpaceDE/>
        <w:autoSpaceDN/>
        <w:ind w:left="1080"/>
        <w:rPr>
          <w:rFonts w:cs="Calibri"/>
          <w:color w:val="534F4B"/>
          <w:lang w:bidi="ar-SA"/>
        </w:rPr>
      </w:pPr>
      <w:r w:rsidRPr="2BE6BD35">
        <w:rPr>
          <w:rFonts w:cs="Calibri"/>
          <w:lang w:bidi="ar-SA"/>
        </w:rPr>
        <w:t> </w:t>
      </w:r>
    </w:p>
    <w:p w14:paraId="2A79BD34" w14:textId="77777777" w:rsidR="00344339" w:rsidRDefault="00344339" w:rsidP="00344339">
      <w:pPr>
        <w:pStyle w:val="ListParagraph"/>
        <w:ind w:left="1080"/>
      </w:pPr>
    </w:p>
    <w:p w14:paraId="1B5C5021" w14:textId="77777777" w:rsidR="00344339" w:rsidRPr="00252157" w:rsidRDefault="00344339" w:rsidP="00252FAC">
      <w:pPr>
        <w:pStyle w:val="ListParagraph"/>
        <w:numPr>
          <w:ilvl w:val="0"/>
          <w:numId w:val="48"/>
        </w:numPr>
        <w:rPr>
          <w:b/>
        </w:rPr>
      </w:pPr>
      <w:r w:rsidRPr="00252157">
        <w:rPr>
          <w:b/>
        </w:rPr>
        <w:t>Create Self-signed certificate</w:t>
      </w:r>
    </w:p>
    <w:p w14:paraId="3F7ACC78" w14:textId="77777777" w:rsidR="00344339" w:rsidRDefault="00344339" w:rsidP="00344339">
      <w:pPr>
        <w:pStyle w:val="ListParagraph"/>
        <w:numPr>
          <w:ilvl w:val="0"/>
          <w:numId w:val="28"/>
        </w:numPr>
      </w:pPr>
      <w:r>
        <w:t>Logon to the Server using RDP.</w:t>
      </w:r>
    </w:p>
    <w:p w14:paraId="6502E033" w14:textId="77777777" w:rsidR="00344339" w:rsidRDefault="00344339" w:rsidP="00344339">
      <w:pPr>
        <w:pStyle w:val="ListParagraph"/>
        <w:numPr>
          <w:ilvl w:val="0"/>
          <w:numId w:val="28"/>
        </w:numPr>
      </w:pPr>
      <w:r>
        <w:t>Open Windows PowerShell ISE in admin mode and execute the following command and copy the thumbprint.</w:t>
      </w:r>
    </w:p>
    <w:p w14:paraId="3A5FDEBE" w14:textId="77777777" w:rsidR="00344339" w:rsidRPr="00B83AA4" w:rsidRDefault="00344339" w:rsidP="00344339">
      <w:pPr>
        <w:pStyle w:val="ListParagraph"/>
        <w:numPr>
          <w:ilvl w:val="0"/>
          <w:numId w:val="28"/>
        </w:numPr>
      </w:pPr>
      <w:r w:rsidRPr="00B83AA4">
        <w:t xml:space="preserve">Provide VM DNS name </w:t>
      </w:r>
      <w:r>
        <w:t>and Friendly</w:t>
      </w:r>
      <w:r w:rsidRPr="00B83AA4">
        <w:t xml:space="preserve"> </w:t>
      </w:r>
      <w:r>
        <w:t>Name</w:t>
      </w:r>
      <w:r w:rsidRPr="00B83AA4">
        <w:t xml:space="preserve"> for below yellow highlighted color- and execute it.</w:t>
      </w:r>
    </w:p>
    <w:p w14:paraId="0AF0ED2D" w14:textId="77777777" w:rsidR="00344339" w:rsidRDefault="00344339" w:rsidP="00344339">
      <w:pPr>
        <w:pStyle w:val="ListParagraph"/>
        <w:ind w:left="1440"/>
      </w:pPr>
    </w:p>
    <w:tbl>
      <w:tblPr>
        <w:tblStyle w:val="TableGrid"/>
        <w:tblW w:w="0" w:type="auto"/>
        <w:tblInd w:w="1800" w:type="dxa"/>
        <w:tblLook w:val="04A0" w:firstRow="1" w:lastRow="0" w:firstColumn="1" w:lastColumn="0" w:noHBand="0" w:noVBand="1"/>
      </w:tblPr>
      <w:tblGrid>
        <w:gridCol w:w="8108"/>
      </w:tblGrid>
      <w:tr w:rsidR="00344339" w14:paraId="46F4E049" w14:textId="77777777" w:rsidTr="0015391B">
        <w:tc>
          <w:tcPr>
            <w:tcW w:w="9926" w:type="dxa"/>
          </w:tcPr>
          <w:p w14:paraId="57C79C21" w14:textId="77777777" w:rsidR="00344339" w:rsidRDefault="00344339" w:rsidP="0015391B">
            <w:pPr>
              <w:widowControl/>
              <w:shd w:val="clear" w:color="auto" w:fill="FFFFFF"/>
              <w:adjustRightInd w:val="0"/>
              <w:rPr>
                <w:rFonts w:ascii="Lucida Console" w:eastAsiaTheme="minorHAnsi" w:hAnsi="Lucida Console" w:cs="Lucida Console"/>
                <w:color w:val="8B0000"/>
                <w:sz w:val="18"/>
                <w:szCs w:val="18"/>
                <w:lang w:bidi="ar-SA"/>
              </w:rPr>
            </w:pPr>
            <w:r w:rsidRPr="00B83AA4">
              <w:rPr>
                <w:rFonts w:ascii="Lucida Console" w:eastAsiaTheme="minorHAnsi" w:hAnsi="Lucida Console" w:cs="Lucida Console"/>
                <w:color w:val="0000FF"/>
                <w:sz w:val="18"/>
                <w:szCs w:val="18"/>
                <w:lang w:bidi="ar-SA"/>
              </w:rPr>
              <w:t>New-</w:t>
            </w:r>
            <w:proofErr w:type="spellStart"/>
            <w:r w:rsidRPr="00B83AA4">
              <w:rPr>
                <w:rFonts w:ascii="Lucida Console" w:eastAsiaTheme="minorHAnsi" w:hAnsi="Lucida Console" w:cs="Lucida Console"/>
                <w:color w:val="0000FF"/>
                <w:sz w:val="18"/>
                <w:szCs w:val="18"/>
                <w:lang w:bidi="ar-SA"/>
              </w:rPr>
              <w:t>SelfSignedCertificate</w:t>
            </w:r>
            <w:proofErr w:type="spellEnd"/>
            <w:r w:rsidRPr="00B83AA4">
              <w:rPr>
                <w:rFonts w:ascii="Lucida Console" w:eastAsiaTheme="minorHAnsi" w:hAnsi="Lucida Console" w:cs="Lucida Console"/>
                <w:color w:val="auto"/>
                <w:sz w:val="18"/>
                <w:szCs w:val="18"/>
                <w:lang w:bidi="ar-SA"/>
              </w:rPr>
              <w:t xml:space="preserve"> </w:t>
            </w:r>
            <w:r w:rsidRPr="00B83AA4">
              <w:rPr>
                <w:rFonts w:ascii="Lucida Console" w:eastAsiaTheme="minorHAnsi" w:hAnsi="Lucida Console" w:cs="Lucida Console"/>
                <w:color w:val="000080"/>
                <w:sz w:val="18"/>
                <w:szCs w:val="18"/>
                <w:lang w:bidi="ar-SA"/>
              </w:rPr>
              <w:t>-</w:t>
            </w:r>
            <w:proofErr w:type="spellStart"/>
            <w:r w:rsidRPr="00B83AA4">
              <w:rPr>
                <w:rFonts w:ascii="Lucida Console" w:eastAsiaTheme="minorHAnsi" w:hAnsi="Lucida Console" w:cs="Lucida Console"/>
                <w:color w:val="000080"/>
                <w:sz w:val="18"/>
                <w:szCs w:val="18"/>
                <w:lang w:bidi="ar-SA"/>
              </w:rPr>
              <w:t>DnsName</w:t>
            </w:r>
            <w:proofErr w:type="spellEnd"/>
            <w:r w:rsidRPr="00B83AA4">
              <w:rPr>
                <w:rFonts w:ascii="Lucida Console" w:eastAsiaTheme="minorHAnsi" w:hAnsi="Lucida Console" w:cs="Lucida Console"/>
                <w:color w:val="auto"/>
                <w:sz w:val="18"/>
                <w:szCs w:val="18"/>
                <w:lang w:bidi="ar-SA"/>
              </w:rPr>
              <w:t xml:space="preserve"> </w:t>
            </w:r>
            <w:r w:rsidRPr="00B83AA4">
              <w:rPr>
                <w:rFonts w:ascii="Lucida Console" w:eastAsiaTheme="minorHAnsi" w:hAnsi="Lucida Console" w:cs="Lucida Console"/>
                <w:color w:val="8B0000"/>
                <w:sz w:val="18"/>
                <w:szCs w:val="18"/>
                <w:lang w:bidi="ar-SA"/>
              </w:rPr>
              <w:t>'&lt;</w:t>
            </w:r>
            <w:r w:rsidRPr="00B83AA4">
              <w:rPr>
                <w:rFonts w:ascii="Lucida Console" w:eastAsiaTheme="minorHAnsi" w:hAnsi="Lucida Console" w:cs="Lucida Console"/>
                <w:color w:val="8B0000"/>
                <w:sz w:val="18"/>
                <w:szCs w:val="18"/>
                <w:highlight w:val="yellow"/>
                <w:lang w:bidi="ar-SA"/>
              </w:rPr>
              <w:t>vmdatamartdev.hpefs-odessa.com</w:t>
            </w:r>
            <w:r w:rsidRPr="00B83AA4">
              <w:rPr>
                <w:rFonts w:ascii="Lucida Console" w:eastAsiaTheme="minorHAnsi" w:hAnsi="Lucida Console" w:cs="Lucida Console"/>
                <w:color w:val="8B0000"/>
                <w:sz w:val="18"/>
                <w:szCs w:val="18"/>
                <w:lang w:bidi="ar-SA"/>
              </w:rPr>
              <w:t>&gt;'</w:t>
            </w:r>
            <w:r w:rsidRPr="00B83AA4">
              <w:rPr>
                <w:rFonts w:ascii="Lucida Console" w:eastAsiaTheme="minorHAnsi" w:hAnsi="Lucida Console" w:cs="Lucida Console"/>
                <w:color w:val="auto"/>
                <w:sz w:val="18"/>
                <w:szCs w:val="18"/>
                <w:lang w:bidi="ar-SA"/>
              </w:rPr>
              <w:t xml:space="preserve"> </w:t>
            </w:r>
            <w:r w:rsidRPr="00B83AA4">
              <w:rPr>
                <w:rFonts w:ascii="Lucida Console" w:eastAsiaTheme="minorHAnsi" w:hAnsi="Lucida Console" w:cs="Lucida Console"/>
                <w:color w:val="000080"/>
                <w:sz w:val="18"/>
                <w:szCs w:val="18"/>
                <w:lang w:bidi="ar-SA"/>
              </w:rPr>
              <w:t>-</w:t>
            </w:r>
            <w:proofErr w:type="spellStart"/>
            <w:r w:rsidRPr="00B83AA4">
              <w:rPr>
                <w:rFonts w:ascii="Lucida Console" w:eastAsiaTheme="minorHAnsi" w:hAnsi="Lucida Console" w:cs="Lucida Console"/>
                <w:color w:val="000080"/>
                <w:sz w:val="18"/>
                <w:szCs w:val="18"/>
                <w:lang w:bidi="ar-SA"/>
              </w:rPr>
              <w:t>CertStoreLocation</w:t>
            </w:r>
            <w:proofErr w:type="spellEnd"/>
            <w:r w:rsidRPr="00B83AA4">
              <w:rPr>
                <w:rFonts w:ascii="Lucida Console" w:eastAsiaTheme="minorHAnsi" w:hAnsi="Lucida Console" w:cs="Lucida Console"/>
                <w:color w:val="auto"/>
                <w:sz w:val="18"/>
                <w:szCs w:val="18"/>
                <w:lang w:bidi="ar-SA"/>
              </w:rPr>
              <w:t xml:space="preserve"> </w:t>
            </w:r>
            <w:r w:rsidRPr="00B83AA4">
              <w:rPr>
                <w:rFonts w:ascii="Lucida Console" w:eastAsiaTheme="minorHAnsi" w:hAnsi="Lucida Console" w:cs="Lucida Console"/>
                <w:color w:val="8A2BE2"/>
                <w:sz w:val="18"/>
                <w:szCs w:val="18"/>
                <w:lang w:bidi="ar-SA"/>
              </w:rPr>
              <w:t>Cert:\</w:t>
            </w:r>
            <w:proofErr w:type="spellStart"/>
            <w:r w:rsidRPr="00B83AA4">
              <w:rPr>
                <w:rFonts w:ascii="Lucida Console" w:eastAsiaTheme="minorHAnsi" w:hAnsi="Lucida Console" w:cs="Lucida Console"/>
                <w:color w:val="8A2BE2"/>
                <w:sz w:val="18"/>
                <w:szCs w:val="18"/>
                <w:lang w:bidi="ar-SA"/>
              </w:rPr>
              <w:t>LocalMachine</w:t>
            </w:r>
            <w:proofErr w:type="spellEnd"/>
            <w:r w:rsidRPr="00B83AA4">
              <w:rPr>
                <w:rFonts w:ascii="Lucida Console" w:eastAsiaTheme="minorHAnsi" w:hAnsi="Lucida Console" w:cs="Lucida Console"/>
                <w:color w:val="8A2BE2"/>
                <w:sz w:val="18"/>
                <w:szCs w:val="18"/>
                <w:lang w:bidi="ar-SA"/>
              </w:rPr>
              <w:t>\My</w:t>
            </w:r>
            <w:r w:rsidRPr="00B83AA4">
              <w:rPr>
                <w:rFonts w:ascii="Lucida Console" w:eastAsiaTheme="minorHAnsi" w:hAnsi="Lucida Console" w:cs="Lucida Console"/>
                <w:color w:val="auto"/>
                <w:sz w:val="18"/>
                <w:szCs w:val="18"/>
                <w:lang w:bidi="ar-SA"/>
              </w:rPr>
              <w:t xml:space="preserve"> </w:t>
            </w:r>
            <w:r w:rsidRPr="00B83AA4">
              <w:rPr>
                <w:rFonts w:ascii="Lucida Console" w:eastAsiaTheme="minorHAnsi" w:hAnsi="Lucida Console" w:cs="Lucida Console"/>
                <w:color w:val="000080"/>
                <w:sz w:val="18"/>
                <w:szCs w:val="18"/>
                <w:lang w:bidi="ar-SA"/>
              </w:rPr>
              <w:t>-</w:t>
            </w:r>
            <w:proofErr w:type="spellStart"/>
            <w:r w:rsidRPr="00B83AA4">
              <w:rPr>
                <w:rFonts w:ascii="Lucida Console" w:eastAsiaTheme="minorHAnsi" w:hAnsi="Lucida Console" w:cs="Lucida Console"/>
                <w:color w:val="000080"/>
                <w:sz w:val="18"/>
                <w:szCs w:val="18"/>
                <w:lang w:bidi="ar-SA"/>
              </w:rPr>
              <w:t>FriendlyName</w:t>
            </w:r>
            <w:proofErr w:type="spellEnd"/>
            <w:r w:rsidRPr="00B83AA4">
              <w:rPr>
                <w:rFonts w:ascii="Lucida Console" w:eastAsiaTheme="minorHAnsi" w:hAnsi="Lucida Console" w:cs="Lucida Console"/>
                <w:color w:val="auto"/>
                <w:sz w:val="18"/>
                <w:szCs w:val="18"/>
                <w:lang w:bidi="ar-SA"/>
              </w:rPr>
              <w:t xml:space="preserve"> </w:t>
            </w:r>
            <w:r w:rsidRPr="00B83AA4">
              <w:rPr>
                <w:rFonts w:ascii="Lucida Console" w:eastAsiaTheme="minorHAnsi" w:hAnsi="Lucida Console" w:cs="Lucida Console"/>
                <w:color w:val="8B0000"/>
                <w:sz w:val="18"/>
                <w:szCs w:val="18"/>
                <w:lang w:bidi="ar-SA"/>
              </w:rPr>
              <w:t>'</w:t>
            </w:r>
            <w:proofErr w:type="spellStart"/>
            <w:r w:rsidRPr="00B83AA4">
              <w:rPr>
                <w:rFonts w:ascii="Lucida Console" w:eastAsiaTheme="minorHAnsi" w:hAnsi="Lucida Console" w:cs="Lucida Console"/>
                <w:color w:val="8B0000"/>
                <w:sz w:val="18"/>
                <w:szCs w:val="18"/>
                <w:highlight w:val="yellow"/>
                <w:lang w:bidi="ar-SA"/>
              </w:rPr>
              <w:t>vmdatamartdev</w:t>
            </w:r>
            <w:proofErr w:type="spellEnd"/>
            <w:r w:rsidRPr="00B83AA4">
              <w:rPr>
                <w:rFonts w:ascii="Lucida Console" w:eastAsiaTheme="minorHAnsi" w:hAnsi="Lucida Console" w:cs="Lucida Console"/>
                <w:color w:val="8B0000"/>
                <w:sz w:val="18"/>
                <w:szCs w:val="18"/>
                <w:lang w:bidi="ar-SA"/>
              </w:rPr>
              <w:t xml:space="preserve">' </w:t>
            </w:r>
          </w:p>
          <w:p w14:paraId="1FBD9474" w14:textId="77777777" w:rsidR="00344339" w:rsidRDefault="00344339" w:rsidP="0015391B">
            <w:pPr>
              <w:pStyle w:val="ListParagraph"/>
            </w:pPr>
          </w:p>
        </w:tc>
      </w:tr>
    </w:tbl>
    <w:p w14:paraId="3B4D2890" w14:textId="77777777" w:rsidR="00344339" w:rsidRDefault="00344339" w:rsidP="00344339">
      <w:pPr>
        <w:pStyle w:val="ListParagraph"/>
        <w:ind w:left="1800"/>
      </w:pPr>
    </w:p>
    <w:p w14:paraId="1A19E033" w14:textId="77777777" w:rsidR="00344339" w:rsidRDefault="00344339" w:rsidP="00344339">
      <w:pPr>
        <w:pStyle w:val="ListParagraph"/>
        <w:ind w:left="1440"/>
      </w:pPr>
    </w:p>
    <w:p w14:paraId="6DBACDBB" w14:textId="77777777" w:rsidR="00344339" w:rsidRDefault="00344339" w:rsidP="00344339">
      <w:pPr>
        <w:pStyle w:val="ListParagraph"/>
        <w:ind w:left="1800"/>
      </w:pPr>
      <w:r>
        <w:rPr>
          <w:noProof/>
        </w:rPr>
        <w:drawing>
          <wp:inline distT="0" distB="0" distL="0" distR="0" wp14:anchorId="0E7B89B0" wp14:editId="17633817">
            <wp:extent cx="4486655" cy="2032000"/>
            <wp:effectExtent l="0" t="0" r="9525" b="6350"/>
            <wp:docPr id="142508575" name="Picture 14250857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6496632"/>
                    <pic:cNvPicPr/>
                  </pic:nvPicPr>
                  <pic:blipFill>
                    <a:blip r:embed="rId87" cstate="print">
                      <a:extLst>
                        <a:ext uri="{28A0092B-C50C-407E-A947-70E740481C1C}">
                          <a14:useLocalDpi xmlns:a14="http://schemas.microsoft.com/office/drawing/2010/main" val="0"/>
                        </a:ext>
                      </a:extLst>
                    </a:blip>
                    <a:stretch>
                      <a:fillRect/>
                    </a:stretch>
                  </pic:blipFill>
                  <pic:spPr>
                    <a:xfrm>
                      <a:off x="0" y="0"/>
                      <a:ext cx="4486655" cy="2032000"/>
                    </a:xfrm>
                    <a:prstGeom prst="rect">
                      <a:avLst/>
                    </a:prstGeom>
                  </pic:spPr>
                </pic:pic>
              </a:graphicData>
            </a:graphic>
          </wp:inline>
        </w:drawing>
      </w:r>
    </w:p>
    <w:p w14:paraId="32736A88" w14:textId="77777777" w:rsidR="00344339" w:rsidRDefault="00344339" w:rsidP="00344339">
      <w:pPr>
        <w:pStyle w:val="ListParagraph"/>
        <w:ind w:left="1080"/>
      </w:pPr>
    </w:p>
    <w:p w14:paraId="10CAB6F4" w14:textId="6A2DC32E" w:rsidR="00344339" w:rsidRPr="00252157" w:rsidRDefault="00344339" w:rsidP="00252FAC">
      <w:pPr>
        <w:pStyle w:val="ListParagraph"/>
        <w:numPr>
          <w:ilvl w:val="0"/>
          <w:numId w:val="48"/>
        </w:numPr>
        <w:rPr>
          <w:b/>
        </w:rPr>
      </w:pPr>
      <w:r w:rsidRPr="00252157">
        <w:rPr>
          <w:b/>
          <w:bCs/>
        </w:rPr>
        <w:t xml:space="preserve">Configure </w:t>
      </w:r>
      <w:proofErr w:type="spellStart"/>
      <w:r w:rsidRPr="00252157">
        <w:rPr>
          <w:b/>
          <w:bCs/>
        </w:rPr>
        <w:t>WinRM</w:t>
      </w:r>
      <w:proofErr w:type="spellEnd"/>
      <w:r w:rsidRPr="00252157">
        <w:rPr>
          <w:b/>
          <w:bCs/>
        </w:rPr>
        <w:t xml:space="preserve"> to listen on </w:t>
      </w:r>
      <w:r w:rsidR="00E16B21" w:rsidRPr="00252157">
        <w:rPr>
          <w:b/>
          <w:bCs/>
        </w:rPr>
        <w:t>5986.</w:t>
      </w:r>
    </w:p>
    <w:p w14:paraId="4BD9766C" w14:textId="77777777" w:rsidR="00344339" w:rsidRDefault="00344339" w:rsidP="00344339">
      <w:pPr>
        <w:pStyle w:val="ListParagraph"/>
        <w:numPr>
          <w:ilvl w:val="0"/>
          <w:numId w:val="27"/>
        </w:numPr>
      </w:pPr>
      <w:r>
        <w:t>Open command prompt in admin mode</w:t>
      </w:r>
    </w:p>
    <w:p w14:paraId="70A0E785" w14:textId="77777777" w:rsidR="00344339" w:rsidRDefault="00344339" w:rsidP="00344339">
      <w:pPr>
        <w:pStyle w:val="ListParagraph"/>
        <w:numPr>
          <w:ilvl w:val="0"/>
          <w:numId w:val="27"/>
        </w:numPr>
      </w:pPr>
      <w:r w:rsidRPr="006D06D9">
        <w:t>Run the following command, pasting your new certificate’s thumbprint into the command (all on one line)</w:t>
      </w:r>
    </w:p>
    <w:p w14:paraId="67DED4CC" w14:textId="77777777" w:rsidR="00344339" w:rsidRDefault="00344339" w:rsidP="00344339">
      <w:pPr>
        <w:widowControl/>
        <w:shd w:val="clear" w:color="auto" w:fill="FFFFFF" w:themeFill="background1"/>
        <w:adjustRightInd w:val="0"/>
        <w:ind w:left="1800"/>
        <w:rPr>
          <w:rFonts w:ascii="Lucida Console" w:eastAsiaTheme="minorEastAsia" w:hAnsi="Lucida Console" w:cs="Lucida Console"/>
          <w:color w:val="0000FF"/>
          <w:sz w:val="18"/>
          <w:szCs w:val="18"/>
          <w:lang w:bidi="ar-SA"/>
        </w:rPr>
      </w:pPr>
    </w:p>
    <w:tbl>
      <w:tblPr>
        <w:tblStyle w:val="TableGrid"/>
        <w:tblW w:w="0" w:type="auto"/>
        <w:tblInd w:w="1800" w:type="dxa"/>
        <w:tblLook w:val="04A0" w:firstRow="1" w:lastRow="0" w:firstColumn="1" w:lastColumn="0" w:noHBand="0" w:noVBand="1"/>
      </w:tblPr>
      <w:tblGrid>
        <w:gridCol w:w="8108"/>
      </w:tblGrid>
      <w:tr w:rsidR="00344339" w14:paraId="2C4EA66D" w14:textId="77777777" w:rsidTr="0015391B">
        <w:tc>
          <w:tcPr>
            <w:tcW w:w="9926" w:type="dxa"/>
          </w:tcPr>
          <w:p w14:paraId="6A967D22" w14:textId="77777777" w:rsidR="00344339" w:rsidRDefault="00344339" w:rsidP="0015391B">
            <w:pPr>
              <w:widowControl/>
              <w:shd w:val="clear" w:color="auto" w:fill="FFFFFF"/>
              <w:adjustRightInd w:val="0"/>
              <w:rPr>
                <w:rFonts w:ascii="Lucida Console" w:eastAsiaTheme="minorHAnsi" w:hAnsi="Lucida Console" w:cs="Lucida Console"/>
                <w:color w:val="auto"/>
                <w:sz w:val="18"/>
                <w:szCs w:val="18"/>
                <w:lang w:bidi="ar-SA"/>
              </w:rPr>
            </w:pPr>
            <w:proofErr w:type="spellStart"/>
            <w:r w:rsidRPr="00D119AD">
              <w:rPr>
                <w:rFonts w:ascii="Lucida Console" w:eastAsiaTheme="minorHAnsi" w:hAnsi="Lucida Console" w:cs="Lucida Console"/>
                <w:color w:val="0000FF"/>
                <w:sz w:val="18"/>
                <w:szCs w:val="18"/>
                <w:lang w:bidi="ar-SA"/>
              </w:rPr>
              <w:t>winrm</w:t>
            </w:r>
            <w:proofErr w:type="spellEnd"/>
            <w:r w:rsidRPr="00D119AD">
              <w:rPr>
                <w:rFonts w:ascii="Lucida Console" w:eastAsiaTheme="minorHAnsi" w:hAnsi="Lucida Console" w:cs="Lucida Console"/>
                <w:color w:val="auto"/>
                <w:sz w:val="18"/>
                <w:szCs w:val="18"/>
                <w:lang w:bidi="ar-SA"/>
              </w:rPr>
              <w:t xml:space="preserve"> </w:t>
            </w:r>
            <w:r w:rsidRPr="00D119AD">
              <w:rPr>
                <w:rFonts w:ascii="Lucida Console" w:eastAsiaTheme="minorHAnsi" w:hAnsi="Lucida Console" w:cs="Lucida Console"/>
                <w:color w:val="8A2BE2"/>
                <w:sz w:val="18"/>
                <w:szCs w:val="18"/>
                <w:lang w:bidi="ar-SA"/>
              </w:rPr>
              <w:t>create</w:t>
            </w:r>
            <w:r w:rsidRPr="00D119AD">
              <w:rPr>
                <w:rFonts w:ascii="Lucida Console" w:eastAsiaTheme="minorHAnsi" w:hAnsi="Lucida Console" w:cs="Lucida Console"/>
                <w:color w:val="auto"/>
                <w:sz w:val="18"/>
                <w:szCs w:val="18"/>
                <w:lang w:bidi="ar-SA"/>
              </w:rPr>
              <w:t xml:space="preserve"> </w:t>
            </w:r>
            <w:proofErr w:type="spellStart"/>
            <w:r w:rsidRPr="00D119AD">
              <w:rPr>
                <w:rFonts w:ascii="Lucida Console" w:eastAsiaTheme="minorHAnsi" w:hAnsi="Lucida Console" w:cs="Lucida Console"/>
                <w:color w:val="8A2BE2"/>
                <w:sz w:val="18"/>
                <w:szCs w:val="18"/>
                <w:lang w:bidi="ar-SA"/>
              </w:rPr>
              <w:t>winrm</w:t>
            </w:r>
            <w:proofErr w:type="spellEnd"/>
            <w:r w:rsidRPr="00D119AD">
              <w:rPr>
                <w:rFonts w:ascii="Lucida Console" w:eastAsiaTheme="minorHAnsi" w:hAnsi="Lucida Console" w:cs="Lucida Console"/>
                <w:color w:val="8A2BE2"/>
                <w:sz w:val="18"/>
                <w:szCs w:val="18"/>
                <w:lang w:bidi="ar-SA"/>
              </w:rPr>
              <w:t>/config/</w:t>
            </w:r>
            <w:proofErr w:type="spellStart"/>
            <w:r w:rsidRPr="00D119AD">
              <w:rPr>
                <w:rFonts w:ascii="Lucida Console" w:eastAsiaTheme="minorHAnsi" w:hAnsi="Lucida Console" w:cs="Lucida Console"/>
                <w:color w:val="8A2BE2"/>
                <w:sz w:val="18"/>
                <w:szCs w:val="18"/>
                <w:lang w:bidi="ar-SA"/>
              </w:rPr>
              <w:t>Listener?Address</w:t>
            </w:r>
            <w:proofErr w:type="spellEnd"/>
            <w:r w:rsidRPr="00D119AD">
              <w:rPr>
                <w:rFonts w:ascii="Lucida Console" w:eastAsiaTheme="minorHAnsi" w:hAnsi="Lucida Console" w:cs="Lucida Console"/>
                <w:color w:val="8A2BE2"/>
                <w:sz w:val="18"/>
                <w:szCs w:val="18"/>
                <w:lang w:bidi="ar-SA"/>
              </w:rPr>
              <w:t>=*+Transport=HTTPS</w:t>
            </w:r>
            <w:r w:rsidRPr="00D119AD">
              <w:rPr>
                <w:rFonts w:ascii="Lucida Console" w:eastAsiaTheme="minorHAnsi" w:hAnsi="Lucida Console" w:cs="Lucida Console"/>
                <w:color w:val="auto"/>
                <w:sz w:val="18"/>
                <w:szCs w:val="18"/>
                <w:lang w:bidi="ar-SA"/>
              </w:rPr>
              <w:t xml:space="preserve"> </w:t>
            </w:r>
            <w:proofErr w:type="gramStart"/>
            <w:r w:rsidRPr="00D119AD">
              <w:rPr>
                <w:rFonts w:ascii="Lucida Console" w:eastAsiaTheme="minorHAnsi" w:hAnsi="Lucida Console" w:cs="Lucida Console"/>
                <w:color w:val="auto"/>
                <w:sz w:val="18"/>
                <w:szCs w:val="18"/>
                <w:lang w:bidi="ar-SA"/>
              </w:rPr>
              <w:t>@{</w:t>
            </w:r>
            <w:proofErr w:type="gramEnd"/>
            <w:r w:rsidRPr="00D119AD">
              <w:rPr>
                <w:rFonts w:ascii="Lucida Console" w:eastAsiaTheme="minorHAnsi" w:hAnsi="Lucida Console" w:cs="Lucida Console"/>
                <w:color w:val="auto"/>
                <w:sz w:val="18"/>
                <w:szCs w:val="18"/>
                <w:lang w:bidi="ar-SA"/>
              </w:rPr>
              <w:t>Hostname</w:t>
            </w:r>
            <w:r w:rsidRPr="00D119AD">
              <w:rPr>
                <w:rFonts w:ascii="Lucida Console" w:eastAsiaTheme="minorHAnsi" w:hAnsi="Lucida Console" w:cs="Lucida Console"/>
                <w:color w:val="696969"/>
                <w:sz w:val="18"/>
                <w:szCs w:val="18"/>
                <w:lang w:bidi="ar-SA"/>
              </w:rPr>
              <w:t>=</w:t>
            </w:r>
            <w:r w:rsidRPr="00D119AD">
              <w:rPr>
                <w:rFonts w:ascii="Lucida Console" w:eastAsiaTheme="minorHAnsi" w:hAnsi="Lucida Console" w:cs="Lucida Console"/>
                <w:color w:val="8B0000"/>
                <w:sz w:val="18"/>
                <w:szCs w:val="18"/>
                <w:lang w:bidi="ar-SA"/>
              </w:rPr>
              <w:t>"</w:t>
            </w:r>
            <w:r w:rsidRPr="0062178D">
              <w:rPr>
                <w:rFonts w:ascii="Lucida Console" w:eastAsiaTheme="minorHAnsi" w:hAnsi="Lucida Console" w:cs="Lucida Console"/>
                <w:color w:val="8B0000"/>
                <w:sz w:val="18"/>
                <w:szCs w:val="18"/>
                <w:highlight w:val="yellow"/>
                <w:lang w:bidi="ar-SA"/>
              </w:rPr>
              <w:t>vmdatamartdev.hpefs-odessa.com</w:t>
            </w:r>
            <w:r w:rsidRPr="00D119AD">
              <w:rPr>
                <w:rFonts w:ascii="Lucida Console" w:eastAsiaTheme="minorHAnsi" w:hAnsi="Lucida Console" w:cs="Lucida Console"/>
                <w:color w:val="8B0000"/>
                <w:sz w:val="18"/>
                <w:szCs w:val="18"/>
                <w:lang w:bidi="ar-SA"/>
              </w:rPr>
              <w:t>"</w:t>
            </w:r>
            <w:r w:rsidRPr="00D119AD">
              <w:rPr>
                <w:rFonts w:ascii="Lucida Console" w:eastAsiaTheme="minorHAnsi" w:hAnsi="Lucida Console" w:cs="Lucida Console"/>
                <w:color w:val="auto"/>
                <w:sz w:val="18"/>
                <w:szCs w:val="18"/>
                <w:lang w:bidi="ar-SA"/>
              </w:rPr>
              <w:t>; CertificateThumbprint</w:t>
            </w:r>
            <w:r w:rsidRPr="00D119AD">
              <w:rPr>
                <w:rFonts w:ascii="Lucida Console" w:eastAsiaTheme="minorHAnsi" w:hAnsi="Lucida Console" w:cs="Lucida Console"/>
                <w:color w:val="696969"/>
                <w:sz w:val="18"/>
                <w:szCs w:val="18"/>
                <w:lang w:bidi="ar-SA"/>
              </w:rPr>
              <w:t>=</w:t>
            </w:r>
            <w:r w:rsidRPr="00D119AD">
              <w:rPr>
                <w:rFonts w:ascii="Lucida Console" w:eastAsiaTheme="minorHAnsi" w:hAnsi="Lucida Console" w:cs="Lucida Console"/>
                <w:color w:val="8B0000"/>
                <w:sz w:val="18"/>
                <w:szCs w:val="18"/>
                <w:lang w:bidi="ar-SA"/>
              </w:rPr>
              <w:t>"3F9DB70C21C987D1D7807D2B7B3613DDB071902E"</w:t>
            </w:r>
            <w:r w:rsidRPr="00D119AD">
              <w:rPr>
                <w:rFonts w:ascii="Lucida Console" w:eastAsiaTheme="minorHAnsi" w:hAnsi="Lucida Console" w:cs="Lucida Console"/>
                <w:color w:val="auto"/>
                <w:sz w:val="18"/>
                <w:szCs w:val="18"/>
                <w:lang w:bidi="ar-SA"/>
              </w:rPr>
              <w:t>}</w:t>
            </w:r>
            <w:r>
              <w:rPr>
                <w:rFonts w:ascii="Lucida Console" w:eastAsiaTheme="minorHAnsi" w:hAnsi="Lucida Console" w:cs="Lucida Console"/>
                <w:color w:val="auto"/>
                <w:sz w:val="18"/>
                <w:szCs w:val="18"/>
                <w:lang w:bidi="ar-SA"/>
              </w:rPr>
              <w:t xml:space="preserve"> </w:t>
            </w:r>
          </w:p>
          <w:p w14:paraId="2A4B7831" w14:textId="77777777" w:rsidR="00344339" w:rsidRDefault="00344339" w:rsidP="0015391B">
            <w:pPr>
              <w:widowControl/>
              <w:adjustRightInd w:val="0"/>
              <w:rPr>
                <w:rFonts w:ascii="Lucida Console" w:eastAsiaTheme="minorHAnsi" w:hAnsi="Lucida Console" w:cs="Lucida Console"/>
                <w:color w:val="0000FF"/>
                <w:sz w:val="18"/>
                <w:szCs w:val="18"/>
                <w:lang w:bidi="ar-SA"/>
              </w:rPr>
            </w:pPr>
          </w:p>
        </w:tc>
      </w:tr>
    </w:tbl>
    <w:p w14:paraId="60536708" w14:textId="77777777" w:rsidR="00344339" w:rsidRDefault="00344339" w:rsidP="00344339">
      <w:pPr>
        <w:widowControl/>
        <w:shd w:val="clear" w:color="auto" w:fill="FFFFFF" w:themeFill="background1"/>
        <w:adjustRightInd w:val="0"/>
        <w:ind w:left="1800"/>
        <w:rPr>
          <w:rFonts w:ascii="Lucida Console" w:eastAsiaTheme="minorEastAsia" w:hAnsi="Lucida Console" w:cs="Lucida Console"/>
          <w:color w:val="0000FF"/>
          <w:sz w:val="18"/>
          <w:szCs w:val="18"/>
          <w:lang w:bidi="ar-SA"/>
        </w:rPr>
      </w:pPr>
    </w:p>
    <w:p w14:paraId="7AA48A06" w14:textId="77777777" w:rsidR="00344339" w:rsidRDefault="00344339" w:rsidP="00344339">
      <w:pPr>
        <w:widowControl/>
        <w:shd w:val="clear" w:color="auto" w:fill="FFFFFF" w:themeFill="background1"/>
        <w:adjustRightInd w:val="0"/>
        <w:ind w:left="1800"/>
        <w:rPr>
          <w:rFonts w:ascii="Lucida Console" w:eastAsiaTheme="minorEastAsia" w:hAnsi="Lucida Console" w:cs="Lucida Console"/>
          <w:color w:val="auto"/>
          <w:sz w:val="18"/>
          <w:szCs w:val="18"/>
          <w:lang w:bidi="ar-SA"/>
        </w:rPr>
      </w:pPr>
    </w:p>
    <w:p w14:paraId="15500C82" w14:textId="77777777" w:rsidR="00344339" w:rsidRDefault="00344339" w:rsidP="00344339">
      <w:pPr>
        <w:pStyle w:val="ListParagraph"/>
        <w:ind w:left="1800"/>
      </w:pPr>
      <w:r>
        <w:rPr>
          <w:noProof/>
        </w:rPr>
        <w:drawing>
          <wp:inline distT="0" distB="0" distL="0" distR="0" wp14:anchorId="11B11040" wp14:editId="42321BD9">
            <wp:extent cx="4718048" cy="1101163"/>
            <wp:effectExtent l="0" t="0" r="6350" b="3810"/>
            <wp:docPr id="1586982116" name="Picture 1586982116"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8780752"/>
                    <pic:cNvPicPr/>
                  </pic:nvPicPr>
                  <pic:blipFill>
                    <a:blip r:embed="rId88" cstate="print">
                      <a:extLst>
                        <a:ext uri="{28A0092B-C50C-407E-A947-70E740481C1C}">
                          <a14:useLocalDpi xmlns:a14="http://schemas.microsoft.com/office/drawing/2010/main" val="0"/>
                        </a:ext>
                      </a:extLst>
                    </a:blip>
                    <a:stretch>
                      <a:fillRect/>
                    </a:stretch>
                  </pic:blipFill>
                  <pic:spPr>
                    <a:xfrm>
                      <a:off x="0" y="0"/>
                      <a:ext cx="4718048" cy="1101163"/>
                    </a:xfrm>
                    <a:prstGeom prst="rect">
                      <a:avLst/>
                    </a:prstGeom>
                  </pic:spPr>
                </pic:pic>
              </a:graphicData>
            </a:graphic>
          </wp:inline>
        </w:drawing>
      </w:r>
    </w:p>
    <w:p w14:paraId="3AFC8250" w14:textId="77777777" w:rsidR="00344339" w:rsidRPr="005350EC" w:rsidRDefault="00344339" w:rsidP="00344339"/>
    <w:p w14:paraId="041FFB8D" w14:textId="498AF44E" w:rsidR="00344339" w:rsidRDefault="00344339" w:rsidP="00344339">
      <w:pPr>
        <w:pStyle w:val="Heading3"/>
      </w:pPr>
      <w:bookmarkStart w:id="150" w:name="_Toc137050172"/>
      <w:r>
        <w:t>10.3.3 Automated Pipeline Deployment Workflow</w:t>
      </w:r>
      <w:bookmarkEnd w:id="150"/>
    </w:p>
    <w:p w14:paraId="5A020472" w14:textId="77777777" w:rsidR="00344339" w:rsidRDefault="00344339" w:rsidP="00344339"/>
    <w:p w14:paraId="1A717A69" w14:textId="77777777" w:rsidR="00344339" w:rsidRPr="00F807C1" w:rsidRDefault="00344339" w:rsidP="00344339">
      <w:r>
        <w:t>The below infrastructure of Data Hub is same for all HPE Environments (DEV, ITG, STG and Production).</w:t>
      </w:r>
    </w:p>
    <w:p w14:paraId="0E71BE54" w14:textId="77777777" w:rsidR="00344339" w:rsidRDefault="00344339" w:rsidP="00344339">
      <w:r>
        <w:rPr>
          <w:noProof/>
        </w:rPr>
        <w:lastRenderedPageBreak/>
        <w:drawing>
          <wp:inline distT="0" distB="0" distL="0" distR="0" wp14:anchorId="4CD6F178" wp14:editId="6CFA5AF0">
            <wp:extent cx="5045849" cy="4703568"/>
            <wp:effectExtent l="0" t="0" r="2540" b="1905"/>
            <wp:docPr id="1684638553" name="Picture 1684638553" descr="A picture containing text, screensh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text, screenshot, diagram&#10;&#10;Description automatically generated"/>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053559" cy="4710755"/>
                    </a:xfrm>
                    <a:prstGeom prst="rect">
                      <a:avLst/>
                    </a:prstGeom>
                    <a:noFill/>
                    <a:ln>
                      <a:noFill/>
                    </a:ln>
                  </pic:spPr>
                </pic:pic>
              </a:graphicData>
            </a:graphic>
          </wp:inline>
        </w:drawing>
      </w:r>
    </w:p>
    <w:p w14:paraId="3C9F4820" w14:textId="77777777" w:rsidR="00344339" w:rsidRPr="00F807C1" w:rsidRDefault="00344339" w:rsidP="00344339"/>
    <w:p w14:paraId="606023F8" w14:textId="59A955BA" w:rsidR="004722E0" w:rsidRDefault="004722E0" w:rsidP="004722E0">
      <w:pPr>
        <w:pStyle w:val="Heading3"/>
      </w:pPr>
      <w:bookmarkStart w:id="151" w:name="_Toc137050173"/>
      <w:r>
        <w:t>10.3.4 Release Pipeline Setup</w:t>
      </w:r>
      <w:bookmarkEnd w:id="151"/>
    </w:p>
    <w:p w14:paraId="0051021D" w14:textId="77777777" w:rsidR="00FA118A" w:rsidRPr="00FA118A" w:rsidRDefault="00FA118A" w:rsidP="00FA118A"/>
    <w:p w14:paraId="461AFCA5" w14:textId="275EF041" w:rsidR="004D3982" w:rsidRDefault="004D3982" w:rsidP="004D3982">
      <w:pPr>
        <w:pStyle w:val="Heading1"/>
      </w:pPr>
      <w:bookmarkStart w:id="152" w:name="_Toc137050174"/>
      <w:r>
        <w:t>1</w:t>
      </w:r>
      <w:r w:rsidR="00AD356E">
        <w:t>1</w:t>
      </w:r>
      <w:r>
        <w:t xml:space="preserve">. Steps for Creating/Updating Azure </w:t>
      </w:r>
      <w:r w:rsidR="00FE42E6">
        <w:t xml:space="preserve">Key Vault </w:t>
      </w:r>
      <w:r w:rsidR="00FE42E6" w:rsidRPr="00FE42E6">
        <w:rPr>
          <w:b/>
          <w:bCs/>
          <w:u w:val="single"/>
        </w:rPr>
        <w:t>Secrets</w:t>
      </w:r>
      <w:bookmarkEnd w:id="152"/>
    </w:p>
    <w:p w14:paraId="0B6F1416" w14:textId="08B2BDF5" w:rsidR="008E2299" w:rsidRDefault="008E2299" w:rsidP="008E2299">
      <w:pPr>
        <w:pStyle w:val="BodyText"/>
      </w:pPr>
      <w:r>
        <w:t xml:space="preserve">To know Key Vault resource names, refer to </w:t>
      </w:r>
      <w:hyperlink r:id="rId196" w:history="1">
        <w:r w:rsidRPr="00BD3B01">
          <w:rPr>
            <w:rStyle w:val="Hyperlink"/>
          </w:rPr>
          <w:t>Resource List</w:t>
        </w:r>
      </w:hyperlink>
      <w:r>
        <w:t xml:space="preserve"> document.</w:t>
      </w:r>
    </w:p>
    <w:p w14:paraId="6B49884F" w14:textId="0C60A407" w:rsidR="008E2299" w:rsidRPr="008E2299" w:rsidRDefault="008E2299" w:rsidP="008E2299">
      <w:pPr>
        <w:pStyle w:val="BodyText"/>
      </w:pPr>
    </w:p>
    <w:p w14:paraId="3B0B2ACB" w14:textId="5BFC0FE2" w:rsidR="004D3982" w:rsidRDefault="008E2299" w:rsidP="008E2299">
      <w:pPr>
        <w:pStyle w:val="Heading2"/>
      </w:pPr>
      <w:bookmarkStart w:id="153" w:name="_Toc137050175"/>
      <w:r>
        <w:t>1</w:t>
      </w:r>
      <w:r w:rsidR="00AD356E">
        <w:t>1</w:t>
      </w:r>
      <w:r>
        <w:t xml:space="preserve">.1 </w:t>
      </w:r>
      <w:r w:rsidR="005C607C">
        <w:t xml:space="preserve">Sample for </w:t>
      </w:r>
      <w:r>
        <w:t xml:space="preserve">Creating new Secret </w:t>
      </w:r>
      <w:r w:rsidR="000610C4">
        <w:t>–</w:t>
      </w:r>
      <w:bookmarkEnd w:id="153"/>
      <w:r>
        <w:t xml:space="preserve"> </w:t>
      </w:r>
    </w:p>
    <w:p w14:paraId="62845D74" w14:textId="5F295045" w:rsidR="000610C4" w:rsidRDefault="000610C4" w:rsidP="000610C4">
      <w:pPr>
        <w:rPr>
          <w:rFonts w:ascii="Consolas" w:eastAsiaTheme="minorHAnsi" w:hAnsi="Consolas" w:cs="Consolas"/>
          <w:color w:val="0000FF"/>
          <w:sz w:val="19"/>
          <w:szCs w:val="19"/>
          <w:lang w:bidi="ar-SA"/>
        </w:rPr>
      </w:pPr>
      <w:r w:rsidRPr="005B3AFD">
        <w:rPr>
          <w:b/>
        </w:rPr>
        <w:t>Key Name:</w:t>
      </w:r>
      <w:r>
        <w:t xml:space="preserve"> </w:t>
      </w:r>
      <w:proofErr w:type="spellStart"/>
      <w:proofErr w:type="gramStart"/>
      <w:r w:rsidRPr="00904D7F">
        <w:t>Lw.Reports.LoginName</w:t>
      </w:r>
      <w:proofErr w:type="spellEnd"/>
      <w:proofErr w:type="gramEnd"/>
    </w:p>
    <w:p w14:paraId="0B021551" w14:textId="78287277" w:rsidR="000610C4" w:rsidRDefault="000610C4" w:rsidP="000610C4">
      <w:r w:rsidRPr="005B3AFD">
        <w:rPr>
          <w:b/>
        </w:rPr>
        <w:t xml:space="preserve">Key </w:t>
      </w:r>
      <w:r w:rsidR="005B3AFD" w:rsidRPr="005B3AFD">
        <w:rPr>
          <w:b/>
          <w:bCs/>
        </w:rPr>
        <w:t>V</w:t>
      </w:r>
      <w:r w:rsidRPr="005B3AFD">
        <w:rPr>
          <w:b/>
          <w:bCs/>
        </w:rPr>
        <w:t>alue</w:t>
      </w:r>
      <w:r w:rsidRPr="005B3AFD">
        <w:rPr>
          <w:b/>
        </w:rPr>
        <w:t>:</w:t>
      </w:r>
      <w:r>
        <w:t xml:space="preserve"> </w:t>
      </w:r>
      <w:proofErr w:type="spellStart"/>
      <w:r>
        <w:t>Db_Job</w:t>
      </w:r>
      <w:proofErr w:type="spellEnd"/>
    </w:p>
    <w:p w14:paraId="69F886A9" w14:textId="2F0B4120" w:rsidR="000610C4" w:rsidRDefault="000610C4" w:rsidP="003312D6">
      <w:pPr>
        <w:pStyle w:val="ListParagraph"/>
        <w:numPr>
          <w:ilvl w:val="0"/>
          <w:numId w:val="31"/>
        </w:numPr>
      </w:pPr>
      <w:r>
        <w:t>Log in to Azure Portal -&gt; Search Key Vaults -&gt; Select Key</w:t>
      </w:r>
      <w:r w:rsidR="005B3AFD">
        <w:t xml:space="preserve"> V</w:t>
      </w:r>
      <w:r>
        <w:t>au</w:t>
      </w:r>
      <w:r w:rsidR="005B3AFD">
        <w:t>l</w:t>
      </w:r>
      <w:r>
        <w:t>t based on environment</w:t>
      </w:r>
      <w:r w:rsidR="005B3AFD">
        <w:t>.</w:t>
      </w:r>
    </w:p>
    <w:p w14:paraId="7E52F11C" w14:textId="2C19DBBA" w:rsidR="000610C4" w:rsidRDefault="000610C4" w:rsidP="000610C4">
      <w:pPr>
        <w:pStyle w:val="ListParagraph"/>
        <w:ind w:left="720"/>
      </w:pPr>
      <w:r>
        <w:t xml:space="preserve">Here </w:t>
      </w:r>
      <w:r w:rsidR="00204145">
        <w:t>is a</w:t>
      </w:r>
      <w:r w:rsidR="00C37BF8">
        <w:t xml:space="preserve"> sample </w:t>
      </w:r>
      <w:r w:rsidR="006E3570">
        <w:t xml:space="preserve">where </w:t>
      </w:r>
      <w:r>
        <w:t xml:space="preserve">DEV </w:t>
      </w:r>
      <w:r w:rsidR="005B3AFD">
        <w:t>K</w:t>
      </w:r>
      <w:r>
        <w:t>ey</w:t>
      </w:r>
      <w:r w:rsidR="005B3AFD">
        <w:t xml:space="preserve"> V</w:t>
      </w:r>
      <w:r>
        <w:t>ault</w:t>
      </w:r>
      <w:r w:rsidR="005B3AFD">
        <w:t xml:space="preserve"> </w:t>
      </w:r>
      <w:r w:rsidR="00C37BF8">
        <w:t xml:space="preserve">is </w:t>
      </w:r>
      <w:r w:rsidR="005B3AFD">
        <w:t>used</w:t>
      </w:r>
      <w:r>
        <w:t>.</w:t>
      </w:r>
    </w:p>
    <w:p w14:paraId="4EF8B8B4" w14:textId="77777777" w:rsidR="000610C4" w:rsidRDefault="000610C4" w:rsidP="000610C4">
      <w:pPr>
        <w:pStyle w:val="ListParagraph"/>
        <w:ind w:left="720"/>
      </w:pPr>
      <w:r>
        <w:rPr>
          <w:noProof/>
        </w:rPr>
        <w:lastRenderedPageBreak/>
        <w:drawing>
          <wp:inline distT="0" distB="0" distL="0" distR="0" wp14:anchorId="3E000F11" wp14:editId="5B074D6C">
            <wp:extent cx="4337050" cy="2296856"/>
            <wp:effectExtent l="0" t="0" r="6350" b="8255"/>
            <wp:docPr id="810567997" name="Picture 81056799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4337050" cy="2296856"/>
                    </a:xfrm>
                    <a:prstGeom prst="rect">
                      <a:avLst/>
                    </a:prstGeom>
                  </pic:spPr>
                </pic:pic>
              </a:graphicData>
            </a:graphic>
          </wp:inline>
        </w:drawing>
      </w:r>
    </w:p>
    <w:p w14:paraId="36D2C335" w14:textId="77777777" w:rsidR="000610C4" w:rsidRDefault="000610C4" w:rsidP="003312D6">
      <w:pPr>
        <w:pStyle w:val="ListParagraph"/>
        <w:numPr>
          <w:ilvl w:val="0"/>
          <w:numId w:val="31"/>
        </w:numPr>
      </w:pPr>
      <w:r>
        <w:t>Select Secrets -&gt; To Add a new Secret Click on Generate/Import</w:t>
      </w:r>
    </w:p>
    <w:p w14:paraId="4E979EB8" w14:textId="77777777" w:rsidR="000610C4" w:rsidRDefault="000610C4" w:rsidP="000610C4">
      <w:pPr>
        <w:pStyle w:val="ListParagraph"/>
        <w:ind w:left="720"/>
      </w:pPr>
    </w:p>
    <w:p w14:paraId="29B0EA36" w14:textId="77777777" w:rsidR="000610C4" w:rsidRDefault="000610C4" w:rsidP="000610C4">
      <w:pPr>
        <w:pStyle w:val="ListParagraph"/>
        <w:ind w:left="720"/>
      </w:pPr>
      <w:r w:rsidRPr="0061541D">
        <w:rPr>
          <w:noProof/>
        </w:rPr>
        <w:drawing>
          <wp:inline distT="0" distB="0" distL="0" distR="0" wp14:anchorId="24F92855" wp14:editId="058D00E6">
            <wp:extent cx="3155950" cy="2536590"/>
            <wp:effectExtent l="0" t="0" r="6350" b="0"/>
            <wp:docPr id="471432299" name="Picture 47143229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432299" name="Picture 1" descr="A screenshot of a computer&#10;&#10;Description automatically generated"/>
                    <pic:cNvPicPr/>
                  </pic:nvPicPr>
                  <pic:blipFill>
                    <a:blip r:embed="rId198"/>
                    <a:stretch>
                      <a:fillRect/>
                    </a:stretch>
                  </pic:blipFill>
                  <pic:spPr>
                    <a:xfrm>
                      <a:off x="0" y="0"/>
                      <a:ext cx="3168452" cy="2546639"/>
                    </a:xfrm>
                    <a:prstGeom prst="rect">
                      <a:avLst/>
                    </a:prstGeom>
                  </pic:spPr>
                </pic:pic>
              </a:graphicData>
            </a:graphic>
          </wp:inline>
        </w:drawing>
      </w:r>
    </w:p>
    <w:p w14:paraId="0315ECA4" w14:textId="77777777" w:rsidR="000610C4" w:rsidRDefault="000610C4" w:rsidP="000610C4">
      <w:r>
        <w:t xml:space="preserve">          </w:t>
      </w:r>
    </w:p>
    <w:p w14:paraId="7B240CF1" w14:textId="507A6F31" w:rsidR="000610C4" w:rsidRDefault="000610C4" w:rsidP="003312D6">
      <w:pPr>
        <w:pStyle w:val="ListParagraph"/>
        <w:numPr>
          <w:ilvl w:val="0"/>
          <w:numId w:val="31"/>
        </w:numPr>
      </w:pPr>
      <w:r>
        <w:t xml:space="preserve">Please Note </w:t>
      </w:r>
      <w:proofErr w:type="spellStart"/>
      <w:r>
        <w:t>KeyVault</w:t>
      </w:r>
      <w:proofErr w:type="spellEnd"/>
      <w:r>
        <w:t xml:space="preserve"> Secret </w:t>
      </w:r>
      <w:proofErr w:type="spellStart"/>
      <w:r>
        <w:t>doesnot</w:t>
      </w:r>
      <w:proofErr w:type="spellEnd"/>
      <w:r>
        <w:t xml:space="preserve"> support dot ‘.’ In Key Name, so instead of dot we are using ‘</w:t>
      </w:r>
      <w:r w:rsidR="7AABEA64">
        <w:t>- ‘</w:t>
      </w:r>
      <w:r>
        <w:t>like below-&gt; Provide value -&gt; Click Create</w:t>
      </w:r>
    </w:p>
    <w:p w14:paraId="311170B1" w14:textId="77777777" w:rsidR="000610C4" w:rsidRDefault="000610C4" w:rsidP="000610C4">
      <w:pPr>
        <w:pStyle w:val="ListParagraph"/>
        <w:ind w:left="720"/>
      </w:pPr>
      <w:r>
        <w:rPr>
          <w:noProof/>
        </w:rPr>
        <w:drawing>
          <wp:inline distT="0" distB="0" distL="0" distR="0" wp14:anchorId="0D683DFE" wp14:editId="731EE2DB">
            <wp:extent cx="2800350" cy="2520898"/>
            <wp:effectExtent l="0" t="0" r="0" b="0"/>
            <wp:docPr id="559507627" name="Picture 55950762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507627" name="Picture 559507627" descr="A screenshot of a computer&#10;&#10;Description automatically generated with medium confidence"/>
                    <pic:cNvPicPr/>
                  </pic:nvPicPr>
                  <pic:blipFill>
                    <a:blip r:embed="rId199">
                      <a:extLst>
                        <a:ext uri="{28A0092B-C50C-407E-A947-70E740481C1C}">
                          <a14:useLocalDpi xmlns:a14="http://schemas.microsoft.com/office/drawing/2010/main" val="0"/>
                        </a:ext>
                      </a:extLst>
                    </a:blip>
                    <a:stretch>
                      <a:fillRect/>
                    </a:stretch>
                  </pic:blipFill>
                  <pic:spPr>
                    <a:xfrm>
                      <a:off x="0" y="0"/>
                      <a:ext cx="2812683" cy="2532001"/>
                    </a:xfrm>
                    <a:prstGeom prst="rect">
                      <a:avLst/>
                    </a:prstGeom>
                  </pic:spPr>
                </pic:pic>
              </a:graphicData>
            </a:graphic>
          </wp:inline>
        </w:drawing>
      </w:r>
    </w:p>
    <w:p w14:paraId="051CF984" w14:textId="5578F4BA" w:rsidR="000610C4" w:rsidRDefault="000610C4" w:rsidP="003312D6">
      <w:pPr>
        <w:pStyle w:val="ListParagraph"/>
        <w:numPr>
          <w:ilvl w:val="0"/>
          <w:numId w:val="31"/>
        </w:numPr>
      </w:pPr>
      <w:r>
        <w:lastRenderedPageBreak/>
        <w:t xml:space="preserve">You can find the newly created Key in </w:t>
      </w:r>
      <w:r w:rsidR="60A5A05A">
        <w:t xml:space="preserve">the </w:t>
      </w:r>
      <w:r>
        <w:t>Secret Section.</w:t>
      </w:r>
    </w:p>
    <w:p w14:paraId="439CEDCE" w14:textId="77777777" w:rsidR="000610C4" w:rsidRDefault="000610C4" w:rsidP="000610C4">
      <w:pPr>
        <w:pStyle w:val="ListParagraph"/>
        <w:ind w:left="720"/>
      </w:pPr>
      <w:r>
        <w:rPr>
          <w:noProof/>
        </w:rPr>
        <w:drawing>
          <wp:inline distT="0" distB="0" distL="0" distR="0" wp14:anchorId="02F1E47F" wp14:editId="14D79636">
            <wp:extent cx="4413250" cy="2328771"/>
            <wp:effectExtent l="0" t="0" r="6350" b="0"/>
            <wp:docPr id="226209275" name="Picture 22620927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209275"/>
                    <pic:cNvPicPr/>
                  </pic:nvPicPr>
                  <pic:blipFill>
                    <a:blip r:embed="rId200">
                      <a:extLst>
                        <a:ext uri="{28A0092B-C50C-407E-A947-70E740481C1C}">
                          <a14:useLocalDpi xmlns:a14="http://schemas.microsoft.com/office/drawing/2010/main" val="0"/>
                        </a:ext>
                      </a:extLst>
                    </a:blip>
                    <a:stretch>
                      <a:fillRect/>
                    </a:stretch>
                  </pic:blipFill>
                  <pic:spPr>
                    <a:xfrm>
                      <a:off x="0" y="0"/>
                      <a:ext cx="4413250" cy="2328771"/>
                    </a:xfrm>
                    <a:prstGeom prst="rect">
                      <a:avLst/>
                    </a:prstGeom>
                  </pic:spPr>
                </pic:pic>
              </a:graphicData>
            </a:graphic>
          </wp:inline>
        </w:drawing>
      </w:r>
    </w:p>
    <w:p w14:paraId="765BE228" w14:textId="77777777" w:rsidR="000610C4" w:rsidRPr="006653BC" w:rsidRDefault="000610C4" w:rsidP="000610C4">
      <w:pPr>
        <w:pStyle w:val="ListParagraph"/>
        <w:ind w:left="720"/>
      </w:pPr>
      <w:r>
        <w:rPr>
          <w:noProof/>
        </w:rPr>
        <w:drawing>
          <wp:inline distT="0" distB="0" distL="0" distR="0" wp14:anchorId="2DAA4055" wp14:editId="7772B586">
            <wp:extent cx="2844946" cy="2673487"/>
            <wp:effectExtent l="0" t="0" r="0" b="0"/>
            <wp:docPr id="1184560691" name="Picture 118456069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01">
                      <a:extLst>
                        <a:ext uri="{28A0092B-C50C-407E-A947-70E740481C1C}">
                          <a14:useLocalDpi xmlns:a14="http://schemas.microsoft.com/office/drawing/2010/main" val="0"/>
                        </a:ext>
                      </a:extLst>
                    </a:blip>
                    <a:stretch>
                      <a:fillRect/>
                    </a:stretch>
                  </pic:blipFill>
                  <pic:spPr>
                    <a:xfrm>
                      <a:off x="0" y="0"/>
                      <a:ext cx="2844946" cy="2673487"/>
                    </a:xfrm>
                    <a:prstGeom prst="rect">
                      <a:avLst/>
                    </a:prstGeom>
                  </pic:spPr>
                </pic:pic>
              </a:graphicData>
            </a:graphic>
          </wp:inline>
        </w:drawing>
      </w:r>
    </w:p>
    <w:p w14:paraId="41C509BE" w14:textId="77777777" w:rsidR="000610C4" w:rsidRPr="000610C4" w:rsidRDefault="000610C4" w:rsidP="000610C4"/>
    <w:p w14:paraId="3FACBF6D" w14:textId="78B1B6D3" w:rsidR="008E2299" w:rsidRDefault="008E2299" w:rsidP="008E2299">
      <w:pPr>
        <w:pStyle w:val="Heading2"/>
      </w:pPr>
      <w:bookmarkStart w:id="154" w:name="_Toc137050176"/>
      <w:r>
        <w:t>1</w:t>
      </w:r>
      <w:r w:rsidR="00AD356E">
        <w:t>1</w:t>
      </w:r>
      <w:r>
        <w:t xml:space="preserve">.2 </w:t>
      </w:r>
      <w:r w:rsidR="005C607C">
        <w:t xml:space="preserve">Sample for </w:t>
      </w:r>
      <w:r>
        <w:t xml:space="preserve">Updating </w:t>
      </w:r>
      <w:r w:rsidR="005C607C">
        <w:t xml:space="preserve">an </w:t>
      </w:r>
      <w:r>
        <w:t xml:space="preserve">existing Secret </w:t>
      </w:r>
      <w:r w:rsidR="000610C4">
        <w:t>–</w:t>
      </w:r>
      <w:bookmarkEnd w:id="154"/>
      <w:r>
        <w:t xml:space="preserve"> </w:t>
      </w:r>
    </w:p>
    <w:p w14:paraId="6D908D0D" w14:textId="77777777" w:rsidR="000610C4" w:rsidRDefault="000610C4" w:rsidP="000610C4">
      <w:r>
        <w:t xml:space="preserve">Suppose we want to change the Report Login Name from </w:t>
      </w:r>
      <w:proofErr w:type="spellStart"/>
      <w:r>
        <w:t>DB_Job</w:t>
      </w:r>
      <w:proofErr w:type="spellEnd"/>
      <w:r>
        <w:t xml:space="preserve"> to Db_Job1.</w:t>
      </w:r>
    </w:p>
    <w:p w14:paraId="5D8013DF" w14:textId="4A925465" w:rsidR="000610C4" w:rsidRDefault="000610C4" w:rsidP="000610C4">
      <w:pPr>
        <w:rPr>
          <w:rFonts w:ascii="Consolas" w:eastAsiaTheme="minorEastAsia" w:hAnsi="Consolas" w:cs="Consolas"/>
          <w:color w:val="0000FF"/>
          <w:sz w:val="19"/>
          <w:szCs w:val="19"/>
          <w:lang w:bidi="ar-SA"/>
        </w:rPr>
      </w:pPr>
      <w:r>
        <w:t xml:space="preserve">Key Name: </w:t>
      </w:r>
      <w:proofErr w:type="spellStart"/>
      <w:proofErr w:type="gramStart"/>
      <w:r w:rsidRPr="00904D7F">
        <w:t>Lw.Reports.LoginName</w:t>
      </w:r>
      <w:proofErr w:type="spellEnd"/>
      <w:proofErr w:type="gramEnd"/>
    </w:p>
    <w:p w14:paraId="15873E70" w14:textId="53A73789" w:rsidR="000610C4" w:rsidRDefault="000610C4" w:rsidP="000610C4">
      <w:r>
        <w:t xml:space="preserve">Old Key value: </w:t>
      </w:r>
      <w:proofErr w:type="spellStart"/>
      <w:r>
        <w:t>Db_Job</w:t>
      </w:r>
      <w:proofErr w:type="spellEnd"/>
    </w:p>
    <w:p w14:paraId="0072FBCC" w14:textId="189B651F" w:rsidR="000610C4" w:rsidRDefault="000610C4" w:rsidP="000610C4">
      <w:r>
        <w:t>New Key value: Db_Job</w:t>
      </w:r>
      <w:r w:rsidR="00696D92">
        <w:t>1</w:t>
      </w:r>
    </w:p>
    <w:p w14:paraId="563281EC" w14:textId="77777777" w:rsidR="000610C4" w:rsidRDefault="000610C4" w:rsidP="000610C4"/>
    <w:p w14:paraId="6AAF1925" w14:textId="0676577E" w:rsidR="000610C4" w:rsidRDefault="000610C4" w:rsidP="003312D6">
      <w:pPr>
        <w:pStyle w:val="ListParagraph"/>
        <w:numPr>
          <w:ilvl w:val="0"/>
          <w:numId w:val="32"/>
        </w:numPr>
      </w:pPr>
      <w:r>
        <w:t xml:space="preserve">Log in to Azure Portal -&gt; Search Key Vaults -&gt; Select </w:t>
      </w:r>
      <w:proofErr w:type="spellStart"/>
      <w:r>
        <w:t>Keyvalut</w:t>
      </w:r>
      <w:proofErr w:type="spellEnd"/>
      <w:r>
        <w:t xml:space="preserve"> based on </w:t>
      </w:r>
      <w:r w:rsidR="00E16B21">
        <w:t>environment.</w:t>
      </w:r>
    </w:p>
    <w:p w14:paraId="6256D50B" w14:textId="77777777" w:rsidR="00AD356E" w:rsidRDefault="00AD356E" w:rsidP="00AD356E">
      <w:pPr>
        <w:pStyle w:val="ListParagraph"/>
        <w:ind w:left="720"/>
      </w:pPr>
      <w:r>
        <w:t>Here is a sample where DEV Key Vault is used.</w:t>
      </w:r>
    </w:p>
    <w:p w14:paraId="5CA842D5" w14:textId="77777777" w:rsidR="000610C4" w:rsidRDefault="000610C4" w:rsidP="000610C4">
      <w:pPr>
        <w:pStyle w:val="ListParagraph"/>
        <w:ind w:left="720"/>
      </w:pPr>
      <w:r>
        <w:rPr>
          <w:noProof/>
        </w:rPr>
        <w:lastRenderedPageBreak/>
        <w:drawing>
          <wp:inline distT="0" distB="0" distL="0" distR="0" wp14:anchorId="116D0B14" wp14:editId="6B7AA48B">
            <wp:extent cx="4337050" cy="2296856"/>
            <wp:effectExtent l="0" t="0" r="6350" b="8255"/>
            <wp:docPr id="447182146" name="Picture 44718214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7182146"/>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4337050" cy="2296856"/>
                    </a:xfrm>
                    <a:prstGeom prst="rect">
                      <a:avLst/>
                    </a:prstGeom>
                  </pic:spPr>
                </pic:pic>
              </a:graphicData>
            </a:graphic>
          </wp:inline>
        </w:drawing>
      </w:r>
    </w:p>
    <w:p w14:paraId="3E18E01D" w14:textId="77777777" w:rsidR="000610C4" w:rsidRDefault="000610C4" w:rsidP="003312D6">
      <w:pPr>
        <w:pStyle w:val="ListParagraph"/>
        <w:numPr>
          <w:ilvl w:val="0"/>
          <w:numId w:val="32"/>
        </w:numPr>
      </w:pPr>
      <w:r>
        <w:t>Select Secrets -&gt; To Update existing Secret search your Secret name -&gt; Click on Secret Name</w:t>
      </w:r>
    </w:p>
    <w:p w14:paraId="5B5A803D" w14:textId="77777777" w:rsidR="000610C4" w:rsidRDefault="000610C4" w:rsidP="000610C4">
      <w:pPr>
        <w:pStyle w:val="ListParagraph"/>
        <w:ind w:left="720"/>
      </w:pPr>
      <w:r>
        <w:t xml:space="preserve">In our case Key name is </w:t>
      </w:r>
      <w:proofErr w:type="spellStart"/>
      <w:r w:rsidRPr="00904D7F">
        <w:rPr>
          <w:rFonts w:ascii="Calibri" w:hAnsi="Calibri"/>
        </w:rPr>
        <w:t>Lw</w:t>
      </w:r>
      <w:proofErr w:type="spellEnd"/>
      <w:r>
        <w:rPr>
          <w:rFonts w:ascii="Calibri" w:hAnsi="Calibri"/>
        </w:rPr>
        <w:t>-</w:t>
      </w:r>
      <w:r w:rsidRPr="00904D7F">
        <w:rPr>
          <w:rFonts w:ascii="Calibri" w:hAnsi="Calibri"/>
        </w:rPr>
        <w:t>Reports</w:t>
      </w:r>
      <w:r>
        <w:rPr>
          <w:rFonts w:ascii="Calibri" w:hAnsi="Calibri"/>
        </w:rPr>
        <w:t>-</w:t>
      </w:r>
      <w:proofErr w:type="spellStart"/>
      <w:r w:rsidRPr="00904D7F">
        <w:rPr>
          <w:rFonts w:ascii="Calibri" w:hAnsi="Calibri"/>
        </w:rPr>
        <w:t>LoginName</w:t>
      </w:r>
      <w:proofErr w:type="spellEnd"/>
    </w:p>
    <w:p w14:paraId="39F69DD8" w14:textId="77777777" w:rsidR="000610C4" w:rsidRDefault="000610C4" w:rsidP="000610C4">
      <w:pPr>
        <w:pStyle w:val="ListParagraph"/>
        <w:ind w:left="720"/>
      </w:pPr>
    </w:p>
    <w:p w14:paraId="451240B5" w14:textId="77777777" w:rsidR="000610C4" w:rsidRDefault="000610C4" w:rsidP="000610C4">
      <w:pPr>
        <w:pStyle w:val="ListParagraph"/>
        <w:ind w:left="720"/>
      </w:pPr>
      <w:r w:rsidRPr="00070573">
        <w:rPr>
          <w:noProof/>
        </w:rPr>
        <w:drawing>
          <wp:inline distT="0" distB="0" distL="0" distR="0" wp14:anchorId="286BCE9E" wp14:editId="4AE23FE7">
            <wp:extent cx="5166360" cy="1650885"/>
            <wp:effectExtent l="0" t="0" r="0" b="6985"/>
            <wp:docPr id="1824953628" name="Picture 18249536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953628" name="Picture 1" descr="A screenshot of a computer&#10;&#10;Description automatically generated"/>
                    <pic:cNvPicPr/>
                  </pic:nvPicPr>
                  <pic:blipFill>
                    <a:blip r:embed="rId202"/>
                    <a:stretch>
                      <a:fillRect/>
                    </a:stretch>
                  </pic:blipFill>
                  <pic:spPr>
                    <a:xfrm>
                      <a:off x="0" y="0"/>
                      <a:ext cx="5189544" cy="1658293"/>
                    </a:xfrm>
                    <a:prstGeom prst="rect">
                      <a:avLst/>
                    </a:prstGeom>
                  </pic:spPr>
                </pic:pic>
              </a:graphicData>
            </a:graphic>
          </wp:inline>
        </w:drawing>
      </w:r>
    </w:p>
    <w:p w14:paraId="68494667" w14:textId="77777777" w:rsidR="000610C4" w:rsidRDefault="000610C4" w:rsidP="000610C4">
      <w:r>
        <w:t xml:space="preserve">          </w:t>
      </w:r>
    </w:p>
    <w:p w14:paraId="5E1ED7C6" w14:textId="01C84E7F" w:rsidR="000610C4" w:rsidRDefault="000610C4" w:rsidP="003312D6">
      <w:pPr>
        <w:pStyle w:val="ListParagraph"/>
        <w:numPr>
          <w:ilvl w:val="0"/>
          <w:numId w:val="32"/>
        </w:numPr>
      </w:pPr>
      <w:r>
        <w:t xml:space="preserve">Click on Current version -&gt; Disable -&gt; </w:t>
      </w:r>
      <w:r w:rsidR="00E16B21">
        <w:t>Apply.</w:t>
      </w:r>
    </w:p>
    <w:p w14:paraId="6048B885" w14:textId="77777777" w:rsidR="000610C4" w:rsidRPr="00732AC9" w:rsidRDefault="000610C4" w:rsidP="000610C4">
      <w:pPr>
        <w:pStyle w:val="ListParagraph"/>
        <w:ind w:left="720"/>
      </w:pPr>
      <w:r>
        <w:rPr>
          <w:noProof/>
        </w:rPr>
        <w:drawing>
          <wp:inline distT="0" distB="0" distL="0" distR="0" wp14:anchorId="64BA6176" wp14:editId="5D39DA9C">
            <wp:extent cx="2292350" cy="2357690"/>
            <wp:effectExtent l="0" t="0" r="0" b="5080"/>
            <wp:docPr id="113790679" name="Picture 11379067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03">
                      <a:extLst>
                        <a:ext uri="{28A0092B-C50C-407E-A947-70E740481C1C}">
                          <a14:useLocalDpi xmlns:a14="http://schemas.microsoft.com/office/drawing/2010/main" val="0"/>
                        </a:ext>
                      </a:extLst>
                    </a:blip>
                    <a:stretch>
                      <a:fillRect/>
                    </a:stretch>
                  </pic:blipFill>
                  <pic:spPr>
                    <a:xfrm>
                      <a:off x="0" y="0"/>
                      <a:ext cx="2292350" cy="2357690"/>
                    </a:xfrm>
                    <a:prstGeom prst="rect">
                      <a:avLst/>
                    </a:prstGeom>
                  </pic:spPr>
                </pic:pic>
              </a:graphicData>
            </a:graphic>
          </wp:inline>
        </w:drawing>
      </w:r>
    </w:p>
    <w:p w14:paraId="60DBAE3E" w14:textId="66150440" w:rsidR="000610C4" w:rsidRDefault="000610C4" w:rsidP="003312D6">
      <w:pPr>
        <w:pStyle w:val="ListParagraph"/>
        <w:numPr>
          <w:ilvl w:val="0"/>
          <w:numId w:val="32"/>
        </w:numPr>
      </w:pPr>
      <w:r>
        <w:t xml:space="preserve">Go to </w:t>
      </w:r>
      <w:proofErr w:type="spellStart"/>
      <w:r>
        <w:t>KeyVault</w:t>
      </w:r>
      <w:proofErr w:type="spellEnd"/>
      <w:r>
        <w:t xml:space="preserve"> Homepage-&gt; Secrets -&gt; Click on Secret Name -&gt; Add a </w:t>
      </w:r>
      <w:r w:rsidR="3E10B7D7">
        <w:t>new</w:t>
      </w:r>
      <w:r>
        <w:t xml:space="preserve"> </w:t>
      </w:r>
      <w:r w:rsidR="00E16B21">
        <w:t>version.</w:t>
      </w:r>
    </w:p>
    <w:p w14:paraId="66B857E3" w14:textId="77777777" w:rsidR="000610C4" w:rsidRDefault="000610C4" w:rsidP="000610C4">
      <w:pPr>
        <w:pStyle w:val="ListParagraph"/>
        <w:ind w:left="720"/>
      </w:pPr>
      <w:r>
        <w:rPr>
          <w:noProof/>
        </w:rPr>
        <w:lastRenderedPageBreak/>
        <w:drawing>
          <wp:inline distT="0" distB="0" distL="0" distR="0" wp14:anchorId="0F847E59" wp14:editId="68EFD07B">
            <wp:extent cx="4222750" cy="2762819"/>
            <wp:effectExtent l="0" t="0" r="6350" b="0"/>
            <wp:docPr id="837614567" name="Picture 83761456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7614567"/>
                    <pic:cNvPicPr/>
                  </pic:nvPicPr>
                  <pic:blipFill>
                    <a:blip r:embed="rId204">
                      <a:extLst>
                        <a:ext uri="{28A0092B-C50C-407E-A947-70E740481C1C}">
                          <a14:useLocalDpi xmlns:a14="http://schemas.microsoft.com/office/drawing/2010/main" val="0"/>
                        </a:ext>
                      </a:extLst>
                    </a:blip>
                    <a:stretch>
                      <a:fillRect/>
                    </a:stretch>
                  </pic:blipFill>
                  <pic:spPr>
                    <a:xfrm>
                      <a:off x="0" y="0"/>
                      <a:ext cx="4222750" cy="2762819"/>
                    </a:xfrm>
                    <a:prstGeom prst="rect">
                      <a:avLst/>
                    </a:prstGeom>
                  </pic:spPr>
                </pic:pic>
              </a:graphicData>
            </a:graphic>
          </wp:inline>
        </w:drawing>
      </w:r>
    </w:p>
    <w:p w14:paraId="491097B9" w14:textId="77777777" w:rsidR="000610C4" w:rsidRDefault="000610C4" w:rsidP="003312D6">
      <w:pPr>
        <w:pStyle w:val="ListParagraph"/>
        <w:numPr>
          <w:ilvl w:val="0"/>
          <w:numId w:val="32"/>
        </w:numPr>
      </w:pPr>
      <w:r>
        <w:t>Provide New value for this key and Click on Create</w:t>
      </w:r>
    </w:p>
    <w:p w14:paraId="1C998281" w14:textId="77777777" w:rsidR="000610C4" w:rsidRDefault="000610C4" w:rsidP="000610C4">
      <w:pPr>
        <w:pStyle w:val="ListParagraph"/>
        <w:ind w:left="720"/>
      </w:pPr>
      <w:r w:rsidRPr="004C5477">
        <w:rPr>
          <w:noProof/>
        </w:rPr>
        <w:drawing>
          <wp:inline distT="0" distB="0" distL="0" distR="0" wp14:anchorId="531DE8B5" wp14:editId="3D75426B">
            <wp:extent cx="2698750" cy="2660828"/>
            <wp:effectExtent l="0" t="0" r="6350" b="6350"/>
            <wp:docPr id="96074936" name="Picture 9607493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74936" name="Picture 1" descr="A screenshot of a computer&#10;&#10;Description automatically generated with medium confidence"/>
                    <pic:cNvPicPr/>
                  </pic:nvPicPr>
                  <pic:blipFill>
                    <a:blip r:embed="rId205"/>
                    <a:stretch>
                      <a:fillRect/>
                    </a:stretch>
                  </pic:blipFill>
                  <pic:spPr>
                    <a:xfrm>
                      <a:off x="0" y="0"/>
                      <a:ext cx="2699610" cy="2661676"/>
                    </a:xfrm>
                    <a:prstGeom prst="rect">
                      <a:avLst/>
                    </a:prstGeom>
                  </pic:spPr>
                </pic:pic>
              </a:graphicData>
            </a:graphic>
          </wp:inline>
        </w:drawing>
      </w:r>
    </w:p>
    <w:p w14:paraId="483050BA" w14:textId="77777777" w:rsidR="000610C4" w:rsidRDefault="000610C4" w:rsidP="003312D6">
      <w:pPr>
        <w:pStyle w:val="ListParagraph"/>
        <w:numPr>
          <w:ilvl w:val="0"/>
          <w:numId w:val="32"/>
        </w:numPr>
      </w:pPr>
      <w:r>
        <w:t xml:space="preserve">Go to </w:t>
      </w:r>
      <w:proofErr w:type="spellStart"/>
      <w:r>
        <w:t>keyvault</w:t>
      </w:r>
      <w:proofErr w:type="spellEnd"/>
      <w:r>
        <w:t xml:space="preserve"> Secret again and verify there should be only 1 value Enabled which is current version.</w:t>
      </w:r>
    </w:p>
    <w:p w14:paraId="0095BC73" w14:textId="77777777" w:rsidR="000610C4" w:rsidRDefault="000610C4" w:rsidP="000610C4">
      <w:pPr>
        <w:pStyle w:val="ListParagraph"/>
        <w:ind w:left="720"/>
      </w:pPr>
      <w:r>
        <w:rPr>
          <w:noProof/>
        </w:rPr>
        <w:lastRenderedPageBreak/>
        <w:drawing>
          <wp:inline distT="0" distB="0" distL="0" distR="0" wp14:anchorId="5681D478" wp14:editId="4DC0D204">
            <wp:extent cx="3841750" cy="2658790"/>
            <wp:effectExtent l="0" t="0" r="6350" b="8255"/>
            <wp:docPr id="1838775829" name="Picture 183877582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8775829"/>
                    <pic:cNvPicPr/>
                  </pic:nvPicPr>
                  <pic:blipFill>
                    <a:blip r:embed="rId206">
                      <a:extLst>
                        <a:ext uri="{28A0092B-C50C-407E-A947-70E740481C1C}">
                          <a14:useLocalDpi xmlns:a14="http://schemas.microsoft.com/office/drawing/2010/main" val="0"/>
                        </a:ext>
                      </a:extLst>
                    </a:blip>
                    <a:stretch>
                      <a:fillRect/>
                    </a:stretch>
                  </pic:blipFill>
                  <pic:spPr>
                    <a:xfrm>
                      <a:off x="0" y="0"/>
                      <a:ext cx="3841750" cy="2658790"/>
                    </a:xfrm>
                    <a:prstGeom prst="rect">
                      <a:avLst/>
                    </a:prstGeom>
                  </pic:spPr>
                </pic:pic>
              </a:graphicData>
            </a:graphic>
          </wp:inline>
        </w:drawing>
      </w:r>
    </w:p>
    <w:p w14:paraId="0B6B4931" w14:textId="77777777" w:rsidR="000610C4" w:rsidRDefault="000610C4" w:rsidP="003312D6">
      <w:pPr>
        <w:pStyle w:val="ListParagraph"/>
        <w:numPr>
          <w:ilvl w:val="0"/>
          <w:numId w:val="32"/>
        </w:numPr>
      </w:pPr>
      <w:r>
        <w:t>You can Validate the value of current Version by clicking on it-&gt; Show Secret Value</w:t>
      </w:r>
    </w:p>
    <w:p w14:paraId="2DE3A63C" w14:textId="77777777" w:rsidR="000610C4" w:rsidRPr="004D3982" w:rsidRDefault="000610C4" w:rsidP="000610C4">
      <w:pPr>
        <w:pStyle w:val="ListParagraph"/>
        <w:ind w:left="720"/>
      </w:pPr>
      <w:r w:rsidRPr="000F7C53">
        <w:rPr>
          <w:noProof/>
        </w:rPr>
        <w:drawing>
          <wp:inline distT="0" distB="0" distL="0" distR="0" wp14:anchorId="7945B5CC" wp14:editId="025C44DB">
            <wp:extent cx="4578350" cy="1587862"/>
            <wp:effectExtent l="0" t="0" r="0" b="0"/>
            <wp:docPr id="1518062928" name="Picture 1518062928" descr="A screenshot of a login box&#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062928" name="Picture 1" descr="A screenshot of a login box&#10;&#10;Description automatically generated with low confidence"/>
                    <pic:cNvPicPr/>
                  </pic:nvPicPr>
                  <pic:blipFill>
                    <a:blip r:embed="rId207"/>
                    <a:stretch>
                      <a:fillRect/>
                    </a:stretch>
                  </pic:blipFill>
                  <pic:spPr>
                    <a:xfrm>
                      <a:off x="0" y="0"/>
                      <a:ext cx="4580770" cy="1588701"/>
                    </a:xfrm>
                    <a:prstGeom prst="rect">
                      <a:avLst/>
                    </a:prstGeom>
                  </pic:spPr>
                </pic:pic>
              </a:graphicData>
            </a:graphic>
          </wp:inline>
        </w:drawing>
      </w:r>
    </w:p>
    <w:p w14:paraId="36A1F445" w14:textId="77777777" w:rsidR="000610C4" w:rsidRPr="000610C4" w:rsidRDefault="000610C4" w:rsidP="000610C4"/>
    <w:p w14:paraId="57B10236" w14:textId="74B8DD4F" w:rsidR="004D3982" w:rsidRDefault="004D3982" w:rsidP="004D3982">
      <w:pPr>
        <w:pStyle w:val="Heading1"/>
        <w:rPr>
          <w:b/>
          <w:u w:val="single"/>
        </w:rPr>
      </w:pPr>
      <w:bookmarkStart w:id="155" w:name="_Toc137050177"/>
      <w:r>
        <w:t>1</w:t>
      </w:r>
      <w:r w:rsidR="00AD356E">
        <w:t>2</w:t>
      </w:r>
      <w:r>
        <w:t xml:space="preserve">. Steps for Creating/Updating Azure </w:t>
      </w:r>
      <w:r w:rsidR="00FE42E6">
        <w:t>App Configuration Keys</w:t>
      </w:r>
      <w:bookmarkEnd w:id="155"/>
    </w:p>
    <w:p w14:paraId="2D329421" w14:textId="081D4803" w:rsidR="00894B56" w:rsidRDefault="001B492C" w:rsidP="001B492C">
      <w:r>
        <w:t xml:space="preserve">Azure App Configuration Comes into picture when </w:t>
      </w:r>
      <w:r w:rsidR="00D63635">
        <w:t xml:space="preserve">we want to use same App Configuration for different environments. For </w:t>
      </w:r>
      <w:r w:rsidR="00894B56">
        <w:t>Example,</w:t>
      </w:r>
      <w:r w:rsidR="00D63635">
        <w:t xml:space="preserve"> Dev Resource Group Contains both Core Dev and Core Gold Config.</w:t>
      </w:r>
      <w:r w:rsidR="00E8269D">
        <w:t xml:space="preserve"> If we want to use take Report login name from</w:t>
      </w:r>
      <w:r w:rsidR="009D49E1">
        <w:t xml:space="preserve"> </w:t>
      </w:r>
      <w:r w:rsidR="007163BD">
        <w:t>Key Vault</w:t>
      </w:r>
      <w:r w:rsidR="009D49E1">
        <w:t xml:space="preserve">, it is not possible because already we have defined </w:t>
      </w:r>
      <w:r w:rsidR="00BC3F70">
        <w:t xml:space="preserve">1 key for </w:t>
      </w:r>
      <w:r w:rsidR="009B692C">
        <w:t>core DEV.</w:t>
      </w:r>
    </w:p>
    <w:p w14:paraId="328AE0DD" w14:textId="3F53AC0E" w:rsidR="002E3D22" w:rsidRDefault="002E3D22" w:rsidP="001B492C"/>
    <w:p w14:paraId="1FD14569" w14:textId="71C8CC37" w:rsidR="002E3D22" w:rsidRDefault="002E3D22" w:rsidP="001B492C">
      <w:r>
        <w:t>In this situ</w:t>
      </w:r>
      <w:r w:rsidR="00230DE3">
        <w:t>ation, we can use Azure App Configuration.</w:t>
      </w:r>
    </w:p>
    <w:p w14:paraId="5EFC3495" w14:textId="06B6A7F5" w:rsidR="00230DE3" w:rsidRDefault="00230DE3" w:rsidP="001B492C"/>
    <w:p w14:paraId="0BD8C676" w14:textId="5FDC0F6C" w:rsidR="00230DE3" w:rsidRDefault="00230DE3" w:rsidP="001B492C">
      <w:r>
        <w:t xml:space="preserve">We can directly add keys in Azure App Configuration with </w:t>
      </w:r>
      <w:r w:rsidRPr="00230DE3">
        <w:rPr>
          <w:b/>
          <w:bCs/>
        </w:rPr>
        <w:t>Label</w:t>
      </w:r>
      <w:r w:rsidR="007163BD" w:rsidRPr="00230DE3">
        <w:rPr>
          <w:b/>
          <w:bCs/>
        </w:rPr>
        <w:t>,</w:t>
      </w:r>
      <w:r>
        <w:t xml:space="preserve"> or we can </w:t>
      </w:r>
      <w:r w:rsidR="007F1BC9">
        <w:t>add</w:t>
      </w:r>
      <w:r>
        <w:t xml:space="preserve"> from </w:t>
      </w:r>
      <w:r w:rsidR="007163BD">
        <w:t>key vault</w:t>
      </w:r>
      <w:r w:rsidR="007F1BC9">
        <w:t xml:space="preserve"> references</w:t>
      </w:r>
      <w:r w:rsidR="00541915">
        <w:t xml:space="preserve"> like below.</w:t>
      </w:r>
    </w:p>
    <w:p w14:paraId="5F1FB3A7" w14:textId="119F0304" w:rsidR="006C49CB" w:rsidRDefault="556F1CE4" w:rsidP="001B492C">
      <w:r>
        <w:rPr>
          <w:noProof/>
        </w:rPr>
        <w:lastRenderedPageBreak/>
        <w:drawing>
          <wp:inline distT="0" distB="0" distL="0" distR="0" wp14:anchorId="6BB5F825" wp14:editId="6CE83365">
            <wp:extent cx="4318000" cy="2180975"/>
            <wp:effectExtent l="0" t="0" r="6350" b="0"/>
            <wp:docPr id="992252416" name="Picture 992252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08">
                      <a:extLst>
                        <a:ext uri="{28A0092B-C50C-407E-A947-70E740481C1C}">
                          <a14:useLocalDpi xmlns:a14="http://schemas.microsoft.com/office/drawing/2010/main" val="0"/>
                        </a:ext>
                      </a:extLst>
                    </a:blip>
                    <a:stretch>
                      <a:fillRect/>
                    </a:stretch>
                  </pic:blipFill>
                  <pic:spPr>
                    <a:xfrm>
                      <a:off x="0" y="0"/>
                      <a:ext cx="4318000" cy="2180975"/>
                    </a:xfrm>
                    <a:prstGeom prst="rect">
                      <a:avLst/>
                    </a:prstGeom>
                  </pic:spPr>
                </pic:pic>
              </a:graphicData>
            </a:graphic>
          </wp:inline>
        </w:drawing>
      </w:r>
    </w:p>
    <w:p w14:paraId="4E5F1102" w14:textId="6DC156FA" w:rsidR="001B492C" w:rsidRPr="001B492C" w:rsidRDefault="001B492C" w:rsidP="001B492C">
      <w:r>
        <w:t xml:space="preserve"> </w:t>
      </w:r>
    </w:p>
    <w:p w14:paraId="6C274C08" w14:textId="4EC403A4" w:rsidR="00E117F4" w:rsidRDefault="65863A75" w:rsidP="00E117F4">
      <w:pPr>
        <w:pStyle w:val="BodyText"/>
      </w:pPr>
      <w:r>
        <w:t xml:space="preserve">To know Key Vault resource names, refer to </w:t>
      </w:r>
      <w:hyperlink r:id="rId209">
        <w:r w:rsidRPr="6656D9DD">
          <w:rPr>
            <w:rStyle w:val="Hyperlink"/>
          </w:rPr>
          <w:t>Resource List</w:t>
        </w:r>
      </w:hyperlink>
      <w:r>
        <w:t xml:space="preserve"> document.</w:t>
      </w:r>
    </w:p>
    <w:p w14:paraId="3A9CC6DE" w14:textId="4EC403A4" w:rsidR="00E117F4" w:rsidRPr="008E2299" w:rsidRDefault="00E117F4" w:rsidP="00E117F4">
      <w:pPr>
        <w:pStyle w:val="BodyText"/>
      </w:pPr>
    </w:p>
    <w:p w14:paraId="2B860525" w14:textId="4DCE7DF8" w:rsidR="00E117F4" w:rsidRDefault="00E117F4" w:rsidP="00E117F4">
      <w:pPr>
        <w:pStyle w:val="Heading2"/>
      </w:pPr>
      <w:bookmarkStart w:id="156" w:name="_Toc137050178"/>
      <w:r>
        <w:t>1</w:t>
      </w:r>
      <w:r w:rsidR="001009E8">
        <w:t>2</w:t>
      </w:r>
      <w:r>
        <w:t xml:space="preserve">.1 Sample for Creating new </w:t>
      </w:r>
      <w:r w:rsidR="00C46D38">
        <w:t>Key</w:t>
      </w:r>
      <w:r>
        <w:t xml:space="preserve"> </w:t>
      </w:r>
      <w:r w:rsidR="006653BC">
        <w:t>–</w:t>
      </w:r>
      <w:bookmarkEnd w:id="156"/>
      <w:r>
        <w:t xml:space="preserve"> </w:t>
      </w:r>
    </w:p>
    <w:p w14:paraId="71852F16" w14:textId="387E42B3" w:rsidR="00300599" w:rsidRDefault="00300599" w:rsidP="00300599">
      <w:pPr>
        <w:rPr>
          <w:rFonts w:ascii="Consolas" w:eastAsiaTheme="minorHAnsi" w:hAnsi="Consolas" w:cs="Consolas"/>
          <w:color w:val="0000FF"/>
          <w:sz w:val="19"/>
          <w:szCs w:val="19"/>
          <w:lang w:bidi="ar-SA"/>
        </w:rPr>
      </w:pPr>
      <w:r w:rsidRPr="005F19A6">
        <w:rPr>
          <w:b/>
        </w:rPr>
        <w:t>Key Name:</w:t>
      </w:r>
      <w:r>
        <w:t xml:space="preserve"> </w:t>
      </w:r>
      <w:proofErr w:type="spellStart"/>
      <w:proofErr w:type="gramStart"/>
      <w:r w:rsidRPr="00904D7F">
        <w:t>Lw.Reports.LoginName</w:t>
      </w:r>
      <w:proofErr w:type="spellEnd"/>
      <w:proofErr w:type="gramEnd"/>
    </w:p>
    <w:p w14:paraId="1244B94B" w14:textId="4B46A6F7" w:rsidR="00300599" w:rsidRDefault="00300599" w:rsidP="00300599">
      <w:r w:rsidRPr="005F19A6">
        <w:rPr>
          <w:b/>
        </w:rPr>
        <w:t xml:space="preserve">Key </w:t>
      </w:r>
      <w:r w:rsidR="005F19A6">
        <w:rPr>
          <w:b/>
          <w:bCs/>
        </w:rPr>
        <w:t>V</w:t>
      </w:r>
      <w:r w:rsidRPr="005F19A6">
        <w:rPr>
          <w:b/>
          <w:bCs/>
        </w:rPr>
        <w:t>alue</w:t>
      </w:r>
      <w:r w:rsidRPr="005F19A6">
        <w:rPr>
          <w:b/>
        </w:rPr>
        <w:t>:</w:t>
      </w:r>
      <w:r>
        <w:t xml:space="preserve"> </w:t>
      </w:r>
      <w:proofErr w:type="spellStart"/>
      <w:r>
        <w:t>Db_Job</w:t>
      </w:r>
      <w:proofErr w:type="spellEnd"/>
    </w:p>
    <w:p w14:paraId="1C8A43EE" w14:textId="77777777" w:rsidR="00300599" w:rsidRPr="00300599" w:rsidRDefault="00300599" w:rsidP="00300599"/>
    <w:p w14:paraId="42C2B47B" w14:textId="5C68D1D2" w:rsidR="00873CD4" w:rsidRDefault="00873CD4" w:rsidP="003312D6">
      <w:pPr>
        <w:pStyle w:val="ListParagraph"/>
        <w:numPr>
          <w:ilvl w:val="0"/>
          <w:numId w:val="33"/>
        </w:numPr>
      </w:pPr>
      <w:r>
        <w:t xml:space="preserve">Log in to Azure Portal -&gt; Search </w:t>
      </w:r>
      <w:r w:rsidR="00597011">
        <w:t xml:space="preserve">App Configuration </w:t>
      </w:r>
      <w:r>
        <w:t xml:space="preserve">-&gt; Select </w:t>
      </w:r>
      <w:r w:rsidR="00597011">
        <w:t>App Configuration</w:t>
      </w:r>
      <w:r>
        <w:t xml:space="preserve"> based on </w:t>
      </w:r>
      <w:r w:rsidR="00CF2141">
        <w:t>environment.</w:t>
      </w:r>
    </w:p>
    <w:p w14:paraId="38832A16" w14:textId="1642A6FC" w:rsidR="001009E8" w:rsidRDefault="001009E8" w:rsidP="001009E8">
      <w:pPr>
        <w:pStyle w:val="ListParagraph"/>
        <w:ind w:left="720"/>
      </w:pPr>
      <w:r>
        <w:t>Here is a sample where DEV App Configuration is used.</w:t>
      </w:r>
    </w:p>
    <w:p w14:paraId="760459AE" w14:textId="70479B5F" w:rsidR="00CF2141" w:rsidRDefault="27CFF8A4" w:rsidP="00873CD4">
      <w:pPr>
        <w:pStyle w:val="ListParagraph"/>
        <w:ind w:left="720"/>
      </w:pPr>
      <w:r>
        <w:rPr>
          <w:noProof/>
        </w:rPr>
        <w:drawing>
          <wp:inline distT="0" distB="0" distL="0" distR="0" wp14:anchorId="6ADBAF79" wp14:editId="6F35513E">
            <wp:extent cx="5312408" cy="2154691"/>
            <wp:effectExtent l="0" t="0" r="2540" b="0"/>
            <wp:docPr id="837290170" name="Picture 837290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5312408" cy="2154691"/>
                    </a:xfrm>
                    <a:prstGeom prst="rect">
                      <a:avLst/>
                    </a:prstGeom>
                  </pic:spPr>
                </pic:pic>
              </a:graphicData>
            </a:graphic>
          </wp:inline>
        </w:drawing>
      </w:r>
    </w:p>
    <w:p w14:paraId="414FA2B7" w14:textId="4C6A55E2" w:rsidR="0056317A" w:rsidRDefault="008815A5" w:rsidP="003312D6">
      <w:pPr>
        <w:pStyle w:val="ListParagraph"/>
        <w:numPr>
          <w:ilvl w:val="0"/>
          <w:numId w:val="33"/>
        </w:numPr>
      </w:pPr>
      <w:r>
        <w:t>Open App Configuration -&gt; Click on Configuration Explorer -&gt;</w:t>
      </w:r>
      <w:r w:rsidR="00314D41">
        <w:t xml:space="preserve"> Click on Create</w:t>
      </w:r>
      <w:r w:rsidR="0070173D">
        <w:t>.</w:t>
      </w:r>
    </w:p>
    <w:p w14:paraId="0DA9B62E" w14:textId="1303EBA8" w:rsidR="00E70697" w:rsidRDefault="00E70697" w:rsidP="00E70697">
      <w:pPr>
        <w:pStyle w:val="ListParagraph"/>
        <w:ind w:left="720"/>
      </w:pPr>
      <w:r>
        <w:t xml:space="preserve">Here you can find 2 Options Key-Value &amp; </w:t>
      </w:r>
      <w:r w:rsidR="0070173D">
        <w:t>Key Vault reference</w:t>
      </w:r>
      <w:r w:rsidR="003D7529">
        <w:t>.</w:t>
      </w:r>
    </w:p>
    <w:p w14:paraId="78A42046" w14:textId="59A644E2" w:rsidR="00886E9F" w:rsidRDefault="00886E9F" w:rsidP="00886E9F">
      <w:pPr>
        <w:pStyle w:val="ListParagraph"/>
        <w:ind w:left="720"/>
      </w:pPr>
      <w:r w:rsidRPr="00886E9F">
        <w:rPr>
          <w:noProof/>
        </w:rPr>
        <w:lastRenderedPageBreak/>
        <w:drawing>
          <wp:inline distT="0" distB="0" distL="0" distR="0" wp14:anchorId="5AAD8B1C" wp14:editId="40B82B3C">
            <wp:extent cx="4557132" cy="2171700"/>
            <wp:effectExtent l="0" t="0" r="0" b="0"/>
            <wp:docPr id="1224944697" name="Picture 122494469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944697" name="Picture 1" descr="A screenshot of a computer&#10;&#10;Description automatically generated"/>
                    <pic:cNvPicPr/>
                  </pic:nvPicPr>
                  <pic:blipFill>
                    <a:blip r:embed="rId211"/>
                    <a:stretch>
                      <a:fillRect/>
                    </a:stretch>
                  </pic:blipFill>
                  <pic:spPr>
                    <a:xfrm>
                      <a:off x="0" y="0"/>
                      <a:ext cx="4575157" cy="2180290"/>
                    </a:xfrm>
                    <a:prstGeom prst="rect">
                      <a:avLst/>
                    </a:prstGeom>
                  </pic:spPr>
                </pic:pic>
              </a:graphicData>
            </a:graphic>
          </wp:inline>
        </w:drawing>
      </w:r>
    </w:p>
    <w:p w14:paraId="5F07B494" w14:textId="37B221EA" w:rsidR="00886E9F" w:rsidRDefault="004E597D" w:rsidP="004E597D">
      <w:pPr>
        <w:pStyle w:val="Heading3"/>
      </w:pPr>
      <w:bookmarkStart w:id="157" w:name="_Toc137050179"/>
      <w:r>
        <w:t>1</w:t>
      </w:r>
      <w:r w:rsidR="001009E8">
        <w:t>2</w:t>
      </w:r>
      <w:r>
        <w:t xml:space="preserve">.1.1 </w:t>
      </w:r>
      <w:r w:rsidR="00E70697">
        <w:t>Ke</w:t>
      </w:r>
      <w:r w:rsidR="007F19A6">
        <w:t>y-value</w:t>
      </w:r>
      <w:bookmarkEnd w:id="157"/>
    </w:p>
    <w:p w14:paraId="313DAE9C" w14:textId="1766F7B2" w:rsidR="007F19A6" w:rsidRDefault="007F19A6" w:rsidP="009653BC">
      <w:r>
        <w:t xml:space="preserve">Here we can directly add </w:t>
      </w:r>
      <w:r w:rsidR="00E639BB">
        <w:t xml:space="preserve">the </w:t>
      </w:r>
      <w:r w:rsidR="00B9020C">
        <w:t>key name</w:t>
      </w:r>
      <w:r w:rsidR="00E639BB">
        <w:t xml:space="preserve"> and Value</w:t>
      </w:r>
      <w:r w:rsidR="00973810">
        <w:t xml:space="preserve"> like below.</w:t>
      </w:r>
    </w:p>
    <w:p w14:paraId="770CDAED" w14:textId="3462F1B5" w:rsidR="00973810" w:rsidRDefault="26AB31A1" w:rsidP="004E597D">
      <w:r>
        <w:rPr>
          <w:noProof/>
        </w:rPr>
        <w:drawing>
          <wp:inline distT="0" distB="0" distL="0" distR="0" wp14:anchorId="59B68083" wp14:editId="41765AC6">
            <wp:extent cx="5181598" cy="2678997"/>
            <wp:effectExtent l="0" t="0" r="635" b="7620"/>
            <wp:docPr id="146636155" name="Picture 146636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636155"/>
                    <pic:cNvPicPr/>
                  </pic:nvPicPr>
                  <pic:blipFill>
                    <a:blip r:embed="rId212">
                      <a:extLst>
                        <a:ext uri="{28A0092B-C50C-407E-A947-70E740481C1C}">
                          <a14:useLocalDpi xmlns:a14="http://schemas.microsoft.com/office/drawing/2010/main" val="0"/>
                        </a:ext>
                      </a:extLst>
                    </a:blip>
                    <a:stretch>
                      <a:fillRect/>
                    </a:stretch>
                  </pic:blipFill>
                  <pic:spPr>
                    <a:xfrm>
                      <a:off x="0" y="0"/>
                      <a:ext cx="5181598" cy="2678997"/>
                    </a:xfrm>
                    <a:prstGeom prst="rect">
                      <a:avLst/>
                    </a:prstGeom>
                  </pic:spPr>
                </pic:pic>
              </a:graphicData>
            </a:graphic>
          </wp:inline>
        </w:drawing>
      </w:r>
    </w:p>
    <w:p w14:paraId="1A22F20F" w14:textId="3462F1B5" w:rsidR="009653BC" w:rsidRDefault="009653BC" w:rsidP="004E597D">
      <w:r>
        <w:t>Once you click Apply, the key will appear in Configuration Explorer.</w:t>
      </w:r>
    </w:p>
    <w:p w14:paraId="42144A5D" w14:textId="3462F1B5" w:rsidR="009653BC" w:rsidRDefault="73B0E60E" w:rsidP="004E597D">
      <w:r>
        <w:rPr>
          <w:noProof/>
        </w:rPr>
        <w:drawing>
          <wp:inline distT="0" distB="0" distL="0" distR="0" wp14:anchorId="17FD2CE3" wp14:editId="26B79791">
            <wp:extent cx="5207000" cy="1180694"/>
            <wp:effectExtent l="0" t="0" r="0" b="635"/>
            <wp:docPr id="2115745206" name="Picture 211574520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13" cstate="print">
                      <a:extLst>
                        <a:ext uri="{28A0092B-C50C-407E-A947-70E740481C1C}">
                          <a14:useLocalDpi xmlns:a14="http://schemas.microsoft.com/office/drawing/2010/main" val="0"/>
                        </a:ext>
                      </a:extLst>
                    </a:blip>
                    <a:stretch>
                      <a:fillRect/>
                    </a:stretch>
                  </pic:blipFill>
                  <pic:spPr>
                    <a:xfrm>
                      <a:off x="0" y="0"/>
                      <a:ext cx="5207000" cy="1180694"/>
                    </a:xfrm>
                    <a:prstGeom prst="rect">
                      <a:avLst/>
                    </a:prstGeom>
                  </pic:spPr>
                </pic:pic>
              </a:graphicData>
            </a:graphic>
          </wp:inline>
        </w:drawing>
      </w:r>
    </w:p>
    <w:p w14:paraId="600BE0FA" w14:textId="0CFFE678" w:rsidR="00873CD4" w:rsidRDefault="00873CD4" w:rsidP="00873CD4"/>
    <w:p w14:paraId="5AE53255" w14:textId="75F75114" w:rsidR="00850DCE" w:rsidRDefault="00850DCE" w:rsidP="00850DCE">
      <w:pPr>
        <w:pStyle w:val="Heading3"/>
      </w:pPr>
      <w:bookmarkStart w:id="158" w:name="_Toc137050180"/>
      <w:r>
        <w:t>1</w:t>
      </w:r>
      <w:r w:rsidR="001009E8">
        <w:t>2</w:t>
      </w:r>
      <w:r>
        <w:t xml:space="preserve">.1.2 Key Vault </w:t>
      </w:r>
      <w:r w:rsidR="008D5CCB">
        <w:t>r</w:t>
      </w:r>
      <w:r>
        <w:t>eference</w:t>
      </w:r>
      <w:bookmarkEnd w:id="158"/>
    </w:p>
    <w:p w14:paraId="699381BE" w14:textId="20DB2682" w:rsidR="00850DCE" w:rsidRDefault="00BC4F51" w:rsidP="00873CD4">
      <w:r>
        <w:t xml:space="preserve">Here we need to fetch the </w:t>
      </w:r>
      <w:r w:rsidR="00A55FE4">
        <w:t>key and value from Key Vault like below.</w:t>
      </w:r>
    </w:p>
    <w:p w14:paraId="2EF089DF" w14:textId="771037FD" w:rsidR="00A55FE4" w:rsidRPr="00873CD4" w:rsidRDefault="00A55FE4" w:rsidP="00873CD4">
      <w:r w:rsidRPr="00A55FE4">
        <w:rPr>
          <w:noProof/>
        </w:rPr>
        <w:lastRenderedPageBreak/>
        <w:drawing>
          <wp:inline distT="0" distB="0" distL="0" distR="0" wp14:anchorId="4440CA23" wp14:editId="6298EA3E">
            <wp:extent cx="5446235" cy="2508250"/>
            <wp:effectExtent l="0" t="0" r="2540" b="6350"/>
            <wp:docPr id="1924609279" name="Picture 1924609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609279" name=""/>
                    <pic:cNvPicPr/>
                  </pic:nvPicPr>
                  <pic:blipFill>
                    <a:blip r:embed="rId214"/>
                    <a:stretch>
                      <a:fillRect/>
                    </a:stretch>
                  </pic:blipFill>
                  <pic:spPr>
                    <a:xfrm>
                      <a:off x="0" y="0"/>
                      <a:ext cx="5448603" cy="2509341"/>
                    </a:xfrm>
                    <a:prstGeom prst="rect">
                      <a:avLst/>
                    </a:prstGeom>
                  </pic:spPr>
                </pic:pic>
              </a:graphicData>
            </a:graphic>
          </wp:inline>
        </w:drawing>
      </w:r>
    </w:p>
    <w:p w14:paraId="4F8035C1" w14:textId="71011496" w:rsidR="00E117F4" w:rsidRDefault="00E117F4" w:rsidP="00E117F4">
      <w:pPr>
        <w:pStyle w:val="Heading2"/>
      </w:pPr>
      <w:bookmarkStart w:id="159" w:name="_Toc137050181"/>
      <w:r>
        <w:t>1</w:t>
      </w:r>
      <w:r w:rsidR="001009E8">
        <w:t>2</w:t>
      </w:r>
      <w:r>
        <w:t xml:space="preserve">.2 Sample for Updating an existing </w:t>
      </w:r>
      <w:r w:rsidR="00C46D38">
        <w:t>key</w:t>
      </w:r>
      <w:r>
        <w:t xml:space="preserve"> </w:t>
      </w:r>
      <w:r w:rsidR="00732AC9">
        <w:t>–</w:t>
      </w:r>
      <w:bookmarkEnd w:id="159"/>
      <w:r>
        <w:t xml:space="preserve"> </w:t>
      </w:r>
    </w:p>
    <w:p w14:paraId="2DDC4B5F" w14:textId="68AD1CEB" w:rsidR="00035EF1" w:rsidRDefault="00035EF1" w:rsidP="00035EF1">
      <w:r>
        <w:t>For</w:t>
      </w:r>
      <w:r w:rsidR="008C68A3">
        <w:t xml:space="preserve"> Updating App </w:t>
      </w:r>
      <w:r w:rsidR="00133961">
        <w:t>Configuration,</w:t>
      </w:r>
      <w:r w:rsidR="008C68A3">
        <w:t xml:space="preserve"> </w:t>
      </w:r>
      <w:r w:rsidR="00FF7E08">
        <w:t xml:space="preserve">we can follow </w:t>
      </w:r>
      <w:r w:rsidR="0648B829">
        <w:t>the</w:t>
      </w:r>
      <w:r w:rsidR="00FF7E08">
        <w:t xml:space="preserve"> steps</w:t>
      </w:r>
      <w:r w:rsidR="0648B829">
        <w:t xml:space="preserve"> below</w:t>
      </w:r>
      <w:r w:rsidR="00FF7E08">
        <w:t>.</w:t>
      </w:r>
    </w:p>
    <w:p w14:paraId="110E3E73" w14:textId="63CBACDD" w:rsidR="00FF7E08" w:rsidRDefault="00FF7E08" w:rsidP="00FF7E08">
      <w:pPr>
        <w:pStyle w:val="Heading3"/>
      </w:pPr>
      <w:bookmarkStart w:id="160" w:name="_Toc137050182"/>
      <w:r>
        <w:t>1</w:t>
      </w:r>
      <w:r w:rsidR="004041EC">
        <w:t>2</w:t>
      </w:r>
      <w:r>
        <w:t>.1.1 Update Key-value</w:t>
      </w:r>
      <w:bookmarkEnd w:id="160"/>
    </w:p>
    <w:p w14:paraId="1B49A2CE" w14:textId="67448DD1" w:rsidR="00133961" w:rsidRDefault="002754A0" w:rsidP="001C229E">
      <w:r>
        <w:t xml:space="preserve">1. </w:t>
      </w:r>
      <w:r w:rsidR="001C229E">
        <w:t xml:space="preserve">Open App Configuration -&gt; Config Explorer -&gt; Search your </w:t>
      </w:r>
      <w:proofErr w:type="spellStart"/>
      <w:r w:rsidR="001C229E">
        <w:t>keyname</w:t>
      </w:r>
      <w:proofErr w:type="spellEnd"/>
      <w:r w:rsidR="001C229E">
        <w:t xml:space="preserve"> -&gt; Verify the label -&gt; Click on </w:t>
      </w:r>
      <w:r w:rsidR="006241B3">
        <w:t>…</w:t>
      </w:r>
      <w:r w:rsidR="00303035">
        <w:t xml:space="preserve"> -&gt; Edit</w:t>
      </w:r>
    </w:p>
    <w:p w14:paraId="490B4CBF" w14:textId="3E591555" w:rsidR="006241B3" w:rsidRDefault="2BEB0C79" w:rsidP="001C229E">
      <w:r>
        <w:rPr>
          <w:noProof/>
        </w:rPr>
        <w:drawing>
          <wp:inline distT="0" distB="0" distL="0" distR="0" wp14:anchorId="0BCB468A" wp14:editId="7321B54D">
            <wp:extent cx="5880100" cy="1554652"/>
            <wp:effectExtent l="0" t="0" r="6350" b="7620"/>
            <wp:docPr id="1116565955" name="Picture 1116565955" descr="A screenshot of a cha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6565955"/>
                    <pic:cNvPicPr/>
                  </pic:nvPicPr>
                  <pic:blipFill>
                    <a:blip r:embed="rId215" cstate="print">
                      <a:extLst>
                        <a:ext uri="{28A0092B-C50C-407E-A947-70E740481C1C}">
                          <a14:useLocalDpi xmlns:a14="http://schemas.microsoft.com/office/drawing/2010/main" val="0"/>
                        </a:ext>
                      </a:extLst>
                    </a:blip>
                    <a:stretch>
                      <a:fillRect/>
                    </a:stretch>
                  </pic:blipFill>
                  <pic:spPr>
                    <a:xfrm>
                      <a:off x="0" y="0"/>
                      <a:ext cx="5880100" cy="1554652"/>
                    </a:xfrm>
                    <a:prstGeom prst="rect">
                      <a:avLst/>
                    </a:prstGeom>
                  </pic:spPr>
                </pic:pic>
              </a:graphicData>
            </a:graphic>
          </wp:inline>
        </w:drawing>
      </w:r>
    </w:p>
    <w:p w14:paraId="32E84442" w14:textId="5A8C35DD" w:rsidR="002754A0" w:rsidRDefault="0068215B" w:rsidP="00F241CE">
      <w:pPr>
        <w:pStyle w:val="ListParagraph"/>
        <w:numPr>
          <w:ilvl w:val="0"/>
          <w:numId w:val="16"/>
        </w:numPr>
        <w:ind w:left="180" w:hanging="180"/>
      </w:pPr>
      <w:r>
        <w:t xml:space="preserve"> </w:t>
      </w:r>
      <w:r w:rsidR="002754A0">
        <w:t xml:space="preserve">Suppose you want to modify the </w:t>
      </w:r>
      <w:proofErr w:type="spellStart"/>
      <w:r w:rsidR="002754A0">
        <w:t>keyname</w:t>
      </w:r>
      <w:proofErr w:type="spellEnd"/>
      <w:r w:rsidR="002754A0">
        <w:t xml:space="preserve"> from </w:t>
      </w:r>
      <w:proofErr w:type="spellStart"/>
      <w:r w:rsidR="002754A0">
        <w:t>DB_Job</w:t>
      </w:r>
      <w:proofErr w:type="spellEnd"/>
      <w:r w:rsidR="002754A0">
        <w:t xml:space="preserve"> to Odessa</w:t>
      </w:r>
    </w:p>
    <w:p w14:paraId="77F8A22F" w14:textId="419D0A65" w:rsidR="0068215B" w:rsidRDefault="0068215B" w:rsidP="0068215B">
      <w:pPr>
        <w:pStyle w:val="ListParagraph"/>
        <w:ind w:left="180"/>
      </w:pPr>
      <w:r>
        <w:t>Modify the Value as shown below-&gt; Apply.</w:t>
      </w:r>
    </w:p>
    <w:p w14:paraId="0385B835" w14:textId="5C25CA1F" w:rsidR="0068215B" w:rsidRDefault="0068215B" w:rsidP="0068215B">
      <w:pPr>
        <w:pStyle w:val="ListParagraph"/>
        <w:ind w:left="180"/>
      </w:pPr>
      <w:r w:rsidRPr="0068215B">
        <w:rPr>
          <w:noProof/>
        </w:rPr>
        <w:drawing>
          <wp:inline distT="0" distB="0" distL="0" distR="0" wp14:anchorId="30C7E346" wp14:editId="3C11A1F6">
            <wp:extent cx="3502660" cy="2179292"/>
            <wp:effectExtent l="0" t="0" r="2540" b="0"/>
            <wp:docPr id="1573761163" name="Picture 1573761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761163" name=""/>
                    <pic:cNvPicPr/>
                  </pic:nvPicPr>
                  <pic:blipFill>
                    <a:blip r:embed="rId216"/>
                    <a:stretch>
                      <a:fillRect/>
                    </a:stretch>
                  </pic:blipFill>
                  <pic:spPr>
                    <a:xfrm>
                      <a:off x="0" y="0"/>
                      <a:ext cx="3505290" cy="2180928"/>
                    </a:xfrm>
                    <a:prstGeom prst="rect">
                      <a:avLst/>
                    </a:prstGeom>
                  </pic:spPr>
                </pic:pic>
              </a:graphicData>
            </a:graphic>
          </wp:inline>
        </w:drawing>
      </w:r>
    </w:p>
    <w:p w14:paraId="2A166B8A" w14:textId="3E591555" w:rsidR="002754A0" w:rsidRPr="00133961" w:rsidRDefault="002754A0" w:rsidP="002754A0">
      <w:pPr>
        <w:pStyle w:val="ListParagraph"/>
        <w:ind w:left="720"/>
      </w:pPr>
    </w:p>
    <w:p w14:paraId="17BB0EC7" w14:textId="5EDBCEDC" w:rsidR="00FF7E08" w:rsidRDefault="00FF7E08" w:rsidP="00FF7E08">
      <w:pPr>
        <w:pStyle w:val="Heading3"/>
      </w:pPr>
      <w:bookmarkStart w:id="161" w:name="_Toc137050183"/>
      <w:r>
        <w:lastRenderedPageBreak/>
        <w:t>1</w:t>
      </w:r>
      <w:r w:rsidR="004041EC">
        <w:t>2</w:t>
      </w:r>
      <w:r>
        <w:t>.1.2 Update Key Vault reference</w:t>
      </w:r>
      <w:bookmarkEnd w:id="161"/>
    </w:p>
    <w:p w14:paraId="2FB6ED51" w14:textId="0842FF78" w:rsidR="00FF7E08" w:rsidRDefault="006F47B5" w:rsidP="00FF7E08">
      <w:r>
        <w:t xml:space="preserve">For Key Vault reference we need to update the value in </w:t>
      </w:r>
      <w:proofErr w:type="spellStart"/>
      <w:r>
        <w:t>Keyvault</w:t>
      </w:r>
      <w:proofErr w:type="spellEnd"/>
      <w:r w:rsidR="007C6D8A">
        <w:t xml:space="preserve">, </w:t>
      </w:r>
      <w:r w:rsidR="6B1FF21D">
        <w:t>please</w:t>
      </w:r>
      <w:r w:rsidR="007C6D8A">
        <w:t xml:space="preserve"> refer Section 1</w:t>
      </w:r>
      <w:r w:rsidR="00775589">
        <w:t>1</w:t>
      </w:r>
      <w:r w:rsidR="007C6D8A">
        <w:t xml:space="preserve">.2 to Update </w:t>
      </w:r>
      <w:proofErr w:type="spellStart"/>
      <w:r w:rsidR="007C6D8A">
        <w:t>Keyvault</w:t>
      </w:r>
      <w:proofErr w:type="spellEnd"/>
      <w:r w:rsidR="007C6D8A">
        <w:t xml:space="preserve"> Secrets.</w:t>
      </w:r>
    </w:p>
    <w:p w14:paraId="77D07790" w14:textId="77777777" w:rsidR="00422890" w:rsidRDefault="00422890" w:rsidP="00FF7E08"/>
    <w:p w14:paraId="5C814914" w14:textId="15601D9E" w:rsidR="00422890" w:rsidRDefault="00422890" w:rsidP="00FF7E08">
      <w:r>
        <w:t xml:space="preserve">Once </w:t>
      </w:r>
      <w:proofErr w:type="spellStart"/>
      <w:r>
        <w:t>Keyvault</w:t>
      </w:r>
      <w:proofErr w:type="spellEnd"/>
      <w:r>
        <w:t xml:space="preserve"> Secrets are Updated we can link the </w:t>
      </w:r>
      <w:proofErr w:type="spellStart"/>
      <w:r>
        <w:t>keyvault</w:t>
      </w:r>
      <w:proofErr w:type="spellEnd"/>
      <w:r>
        <w:t xml:space="preserve"> again from App Configuration</w:t>
      </w:r>
    </w:p>
    <w:p w14:paraId="3D8AB686" w14:textId="5860F5F6" w:rsidR="00422890" w:rsidRDefault="00422890" w:rsidP="00FF7E08">
      <w:r>
        <w:t xml:space="preserve">Open App Configuration -&gt; Config Explorer -&gt; Search your </w:t>
      </w:r>
      <w:proofErr w:type="spellStart"/>
      <w:r>
        <w:t>keyname</w:t>
      </w:r>
      <w:proofErr w:type="spellEnd"/>
      <w:r>
        <w:t xml:space="preserve"> -&gt; Verify the label -&gt; Click on … -&gt; Edit -&gt; Provide all required details as mentioned below -&gt; Click on Apply</w:t>
      </w:r>
    </w:p>
    <w:p w14:paraId="42B817AE" w14:textId="435F8A9E" w:rsidR="00422890" w:rsidRPr="00FF7E08" w:rsidRDefault="00422890" w:rsidP="00FF7E08">
      <w:r w:rsidRPr="00422890">
        <w:rPr>
          <w:noProof/>
        </w:rPr>
        <w:drawing>
          <wp:inline distT="0" distB="0" distL="0" distR="0" wp14:anchorId="43559A1A" wp14:editId="74475256">
            <wp:extent cx="5172710" cy="2360413"/>
            <wp:effectExtent l="0" t="0" r="8890" b="1905"/>
            <wp:docPr id="854211517" name="Picture 854211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211517" name=""/>
                    <pic:cNvPicPr/>
                  </pic:nvPicPr>
                  <pic:blipFill>
                    <a:blip r:embed="rId217"/>
                    <a:stretch>
                      <a:fillRect/>
                    </a:stretch>
                  </pic:blipFill>
                  <pic:spPr>
                    <a:xfrm>
                      <a:off x="0" y="0"/>
                      <a:ext cx="5178715" cy="2363153"/>
                    </a:xfrm>
                    <a:prstGeom prst="rect">
                      <a:avLst/>
                    </a:prstGeom>
                  </pic:spPr>
                </pic:pic>
              </a:graphicData>
            </a:graphic>
          </wp:inline>
        </w:drawing>
      </w:r>
    </w:p>
    <w:p w14:paraId="13F09EF1" w14:textId="77777777" w:rsidR="00FF7E08" w:rsidRDefault="00FF7E08" w:rsidP="00035EF1"/>
    <w:p w14:paraId="0D08D3FD" w14:textId="77777777" w:rsidR="00FF7E08" w:rsidRPr="00035EF1" w:rsidRDefault="00FF7E08" w:rsidP="00035EF1"/>
    <w:p w14:paraId="63CA55E4" w14:textId="67677943" w:rsidR="00F56332" w:rsidRDefault="006E783E" w:rsidP="006E783E">
      <w:pPr>
        <w:pStyle w:val="Heading1"/>
      </w:pPr>
      <w:bookmarkStart w:id="162" w:name="_Toc137050184"/>
      <w:r>
        <w:t>1</w:t>
      </w:r>
      <w:r w:rsidR="005C3A3E">
        <w:t>3</w:t>
      </w:r>
      <w:r>
        <w:t xml:space="preserve">. </w:t>
      </w:r>
      <w:r w:rsidR="00FB293D">
        <w:t>Odessa Co</w:t>
      </w:r>
      <w:r w:rsidR="00C8051B">
        <w:t>r</w:t>
      </w:r>
      <w:r w:rsidR="00FB293D">
        <w:t>e Deployment</w:t>
      </w:r>
      <w:bookmarkEnd w:id="162"/>
    </w:p>
    <w:p w14:paraId="3A34407B" w14:textId="2FD34851" w:rsidR="00AB7A0C" w:rsidRDefault="00C034AA" w:rsidP="004F3752">
      <w:r>
        <w:t xml:space="preserve">Odessa core deployment follows the hybrid model. There are some components which </w:t>
      </w:r>
      <w:r w:rsidRPr="00B022FC">
        <w:rPr>
          <w:b/>
          <w:sz w:val="24"/>
          <w:szCs w:val="24"/>
        </w:rPr>
        <w:t>require manual steps</w:t>
      </w:r>
      <w:r>
        <w:t xml:space="preserve"> for deployment. Please </w:t>
      </w:r>
      <w:r w:rsidR="00F55C57">
        <w:t>refer to</w:t>
      </w:r>
      <w:r>
        <w:t xml:space="preserve"> the below list </w:t>
      </w:r>
      <w:r w:rsidR="00F55C57">
        <w:t>with</w:t>
      </w:r>
      <w:r>
        <w:t xml:space="preserve"> </w:t>
      </w:r>
      <w:r w:rsidRPr="00DF6DDE">
        <w:rPr>
          <w:b/>
          <w:bCs/>
          <w:sz w:val="28"/>
          <w:szCs w:val="28"/>
        </w:rPr>
        <w:t>sequence</w:t>
      </w:r>
      <w:r>
        <w:t xml:space="preserve"> for deploying th</w:t>
      </w:r>
      <w:r w:rsidR="00B022FC">
        <w:t>e</w:t>
      </w:r>
      <w:r>
        <w:t xml:space="preserve"> application.</w:t>
      </w:r>
    </w:p>
    <w:p w14:paraId="26F1212E" w14:textId="77777777" w:rsidR="00822DB4" w:rsidRDefault="00822DB4" w:rsidP="004F3752"/>
    <w:p w14:paraId="3D10605E" w14:textId="3BEB3BE7" w:rsidR="004F1660" w:rsidRDefault="004F1660" w:rsidP="004F3752">
      <w:r>
        <w:t xml:space="preserve">For deployment, users should be using </w:t>
      </w:r>
      <w:r w:rsidRPr="002E7B97">
        <w:rPr>
          <w:b/>
        </w:rPr>
        <w:t>Create Release</w:t>
      </w:r>
      <w:r>
        <w:t xml:space="preserve"> option to trigger the deployment. Below is the list of tasks which </w:t>
      </w:r>
      <w:r w:rsidR="005B4E26">
        <w:t>explain</w:t>
      </w:r>
      <w:r w:rsidR="000C2C94">
        <w:t xml:space="preserve"> </w:t>
      </w:r>
      <w:r w:rsidR="004F2203">
        <w:t xml:space="preserve">both </w:t>
      </w:r>
      <w:r w:rsidR="000C2C94" w:rsidRPr="009A3869">
        <w:rPr>
          <w:b/>
        </w:rPr>
        <w:t>automated</w:t>
      </w:r>
      <w:r w:rsidR="000C2C94">
        <w:t xml:space="preserve"> and </w:t>
      </w:r>
      <w:r w:rsidR="000C2C94" w:rsidRPr="009A3869">
        <w:rPr>
          <w:b/>
        </w:rPr>
        <w:t>manual</w:t>
      </w:r>
      <w:r w:rsidR="000C2C94">
        <w:t xml:space="preserve"> steps.</w:t>
      </w:r>
    </w:p>
    <w:p w14:paraId="075F7D90" w14:textId="77777777" w:rsidR="000220FD" w:rsidRDefault="000220FD" w:rsidP="004F3752"/>
    <w:p w14:paraId="193A2942" w14:textId="412DB275" w:rsidR="000220FD" w:rsidRDefault="000220FD" w:rsidP="004F3752">
      <w:r>
        <w:t xml:space="preserve">For creating </w:t>
      </w:r>
      <w:r w:rsidR="00775479">
        <w:t xml:space="preserve">a </w:t>
      </w:r>
      <w:r>
        <w:t xml:space="preserve">release, refer </w:t>
      </w:r>
      <w:r w:rsidR="005B4E26">
        <w:t>to section</w:t>
      </w:r>
      <w:r>
        <w:t xml:space="preserve"> 1</w:t>
      </w:r>
      <w:r w:rsidR="005C3A3E">
        <w:t>3</w:t>
      </w:r>
      <w:r>
        <w:t>.2.</w:t>
      </w:r>
    </w:p>
    <w:p w14:paraId="274B2502" w14:textId="77777777" w:rsidR="004F1660" w:rsidRDefault="004F1660" w:rsidP="004F3752"/>
    <w:p w14:paraId="11A8C1A8" w14:textId="36143143" w:rsidR="00822DB4" w:rsidRDefault="00822DB4" w:rsidP="00822DB4">
      <w:pPr>
        <w:pStyle w:val="Heading2"/>
      </w:pPr>
      <w:bookmarkStart w:id="163" w:name="_Toc137050185"/>
      <w:r>
        <w:t>1</w:t>
      </w:r>
      <w:r w:rsidR="005C3A3E">
        <w:t>3</w:t>
      </w:r>
      <w:r>
        <w:t xml:space="preserve">.1 </w:t>
      </w:r>
      <w:r w:rsidR="00B06B08">
        <w:t xml:space="preserve">Automated and Manual Release </w:t>
      </w:r>
      <w:r w:rsidR="00192E99">
        <w:t>Tasks</w:t>
      </w:r>
      <w:bookmarkEnd w:id="163"/>
    </w:p>
    <w:tbl>
      <w:tblPr>
        <w:tblW w:w="10246" w:type="dxa"/>
        <w:tblCellMar>
          <w:left w:w="0" w:type="dxa"/>
          <w:right w:w="0" w:type="dxa"/>
        </w:tblCellMar>
        <w:tblLook w:val="0420" w:firstRow="1" w:lastRow="0" w:firstColumn="0" w:lastColumn="0" w:noHBand="0" w:noVBand="1"/>
      </w:tblPr>
      <w:tblGrid>
        <w:gridCol w:w="1467"/>
        <w:gridCol w:w="3482"/>
        <w:gridCol w:w="3183"/>
        <w:gridCol w:w="2114"/>
      </w:tblGrid>
      <w:tr w:rsidR="00D35508" w:rsidRPr="00D35508" w14:paraId="06962A85" w14:textId="77777777" w:rsidTr="00D35508">
        <w:trPr>
          <w:trHeight w:val="421"/>
        </w:trPr>
        <w:tc>
          <w:tcPr>
            <w:tcW w:w="1467"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hideMark/>
          </w:tcPr>
          <w:p w14:paraId="0465769C" w14:textId="2B99B83E" w:rsidR="00D35508" w:rsidRPr="00D35508" w:rsidRDefault="00042F90" w:rsidP="00D35508">
            <w:pPr>
              <w:rPr>
                <w:color w:val="FFFFFF" w:themeColor="background1"/>
                <w:sz w:val="16"/>
                <w:szCs w:val="16"/>
              </w:rPr>
            </w:pPr>
            <w:r>
              <w:rPr>
                <w:color w:val="FFFFFF" w:themeColor="background1"/>
                <w:sz w:val="16"/>
                <w:szCs w:val="16"/>
              </w:rPr>
              <w:t>Sequence No.</w:t>
            </w:r>
          </w:p>
        </w:tc>
        <w:tc>
          <w:tcPr>
            <w:tcW w:w="3482"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hideMark/>
          </w:tcPr>
          <w:p w14:paraId="4383E616" w14:textId="77777777" w:rsidR="00D35508" w:rsidRPr="00D35508" w:rsidRDefault="00D35508" w:rsidP="00D35508">
            <w:pPr>
              <w:rPr>
                <w:color w:val="FFFFFF" w:themeColor="background1"/>
                <w:sz w:val="16"/>
                <w:szCs w:val="16"/>
              </w:rPr>
            </w:pPr>
            <w:r w:rsidRPr="00D35508">
              <w:rPr>
                <w:b/>
                <w:bCs/>
                <w:color w:val="FFFFFF" w:themeColor="background1"/>
                <w:sz w:val="16"/>
                <w:szCs w:val="16"/>
              </w:rPr>
              <w:t>Component/Task</w:t>
            </w:r>
          </w:p>
        </w:tc>
        <w:tc>
          <w:tcPr>
            <w:tcW w:w="3183"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hideMark/>
          </w:tcPr>
          <w:p w14:paraId="361EADCC" w14:textId="77777777" w:rsidR="00D35508" w:rsidRPr="00D35508" w:rsidRDefault="00D35508" w:rsidP="00D35508">
            <w:pPr>
              <w:rPr>
                <w:color w:val="FFFFFF" w:themeColor="background1"/>
                <w:sz w:val="16"/>
                <w:szCs w:val="16"/>
              </w:rPr>
            </w:pPr>
            <w:r w:rsidRPr="00D35508">
              <w:rPr>
                <w:b/>
                <w:bCs/>
                <w:color w:val="FFFFFF" w:themeColor="background1"/>
                <w:sz w:val="16"/>
                <w:szCs w:val="16"/>
              </w:rPr>
              <w:t>Deployment Mode</w:t>
            </w:r>
          </w:p>
          <w:p w14:paraId="51FE307E" w14:textId="77777777" w:rsidR="00D35508" w:rsidRPr="00D35508" w:rsidRDefault="00D35508" w:rsidP="00D35508">
            <w:pPr>
              <w:rPr>
                <w:color w:val="FFFFFF" w:themeColor="background1"/>
                <w:sz w:val="16"/>
                <w:szCs w:val="16"/>
              </w:rPr>
            </w:pPr>
            <w:r w:rsidRPr="00D35508">
              <w:rPr>
                <w:b/>
                <w:bCs/>
                <w:color w:val="FFFFFF" w:themeColor="background1"/>
                <w:sz w:val="16"/>
                <w:szCs w:val="16"/>
              </w:rPr>
              <w:t>(Automated/Manual)</w:t>
            </w:r>
          </w:p>
        </w:tc>
        <w:tc>
          <w:tcPr>
            <w:tcW w:w="2114"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hideMark/>
          </w:tcPr>
          <w:p w14:paraId="1F973342" w14:textId="74E4495F" w:rsidR="00D35508" w:rsidRPr="00A10ADC" w:rsidRDefault="00CE768A" w:rsidP="00D35508">
            <w:pPr>
              <w:rPr>
                <w:b/>
                <w:color w:val="FFFFFF" w:themeColor="background1"/>
                <w:sz w:val="16"/>
                <w:szCs w:val="16"/>
              </w:rPr>
            </w:pPr>
            <w:r w:rsidRPr="00A10ADC">
              <w:rPr>
                <w:b/>
                <w:bCs/>
                <w:color w:val="FFFFFF" w:themeColor="background1"/>
                <w:sz w:val="16"/>
                <w:szCs w:val="16"/>
              </w:rPr>
              <w:t>Instructions</w:t>
            </w:r>
          </w:p>
        </w:tc>
      </w:tr>
      <w:tr w:rsidR="00D35508" w:rsidRPr="00D35508" w14:paraId="63DB6A55" w14:textId="77777777" w:rsidTr="00D35508">
        <w:trPr>
          <w:trHeight w:val="282"/>
        </w:trPr>
        <w:tc>
          <w:tcPr>
            <w:tcW w:w="1467"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49E9E4FE" w14:textId="69544455" w:rsidR="00D35508" w:rsidRPr="00D35508" w:rsidRDefault="00042F90" w:rsidP="00D35508">
            <w:pPr>
              <w:rPr>
                <w:sz w:val="16"/>
                <w:szCs w:val="16"/>
              </w:rPr>
            </w:pPr>
            <w:r>
              <w:rPr>
                <w:sz w:val="16"/>
                <w:szCs w:val="16"/>
              </w:rPr>
              <w:t>1</w:t>
            </w:r>
          </w:p>
        </w:tc>
        <w:tc>
          <w:tcPr>
            <w:tcW w:w="3482"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0B3CAD42" w14:textId="2CDDA7B4" w:rsidR="00E31F1B" w:rsidRPr="00E31F1B" w:rsidRDefault="00E31F1B" w:rsidP="00D35508">
            <w:pPr>
              <w:rPr>
                <w:b/>
                <w:bCs/>
                <w:sz w:val="16"/>
                <w:szCs w:val="16"/>
              </w:rPr>
            </w:pPr>
            <w:r w:rsidRPr="00E31F1B">
              <w:rPr>
                <w:b/>
                <w:bCs/>
                <w:sz w:val="16"/>
                <w:szCs w:val="16"/>
              </w:rPr>
              <w:t>Validate Audit Jobs</w:t>
            </w:r>
            <w:r>
              <w:rPr>
                <w:b/>
                <w:bCs/>
                <w:sz w:val="16"/>
                <w:szCs w:val="16"/>
              </w:rPr>
              <w:t xml:space="preserve"> Completion</w:t>
            </w:r>
          </w:p>
          <w:p w14:paraId="2D02B25A" w14:textId="4E4D6C33" w:rsidR="00D35508" w:rsidRPr="00D35508" w:rsidRDefault="005737F9" w:rsidP="00D35508">
            <w:pPr>
              <w:rPr>
                <w:sz w:val="16"/>
                <w:szCs w:val="16"/>
              </w:rPr>
            </w:pPr>
            <w:r>
              <w:rPr>
                <w:sz w:val="16"/>
                <w:szCs w:val="16"/>
              </w:rPr>
              <w:t>Ensure that Audit Jobs are completed within Core Application</w:t>
            </w:r>
          </w:p>
        </w:tc>
        <w:tc>
          <w:tcPr>
            <w:tcW w:w="3183"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5B80E483" w14:textId="79A36BAC" w:rsidR="00D35508" w:rsidRPr="00D35508" w:rsidRDefault="00042F90" w:rsidP="00D35508">
            <w:pPr>
              <w:rPr>
                <w:sz w:val="16"/>
                <w:szCs w:val="16"/>
              </w:rPr>
            </w:pPr>
            <w:r>
              <w:rPr>
                <w:sz w:val="16"/>
                <w:szCs w:val="16"/>
              </w:rPr>
              <w:t>Manual</w:t>
            </w:r>
            <w:r w:rsidR="0051127C">
              <w:rPr>
                <w:sz w:val="16"/>
                <w:szCs w:val="16"/>
              </w:rPr>
              <w:t xml:space="preserve"> </w:t>
            </w:r>
            <w:r w:rsidR="0051127C" w:rsidRPr="0051127C">
              <w:rPr>
                <w:b/>
                <w:bCs/>
                <w:sz w:val="16"/>
                <w:szCs w:val="16"/>
                <w:highlight w:val="yellow"/>
              </w:rPr>
              <w:t>(Odessa Team/Bala will inform about Jobs to take care before release deployment)</w:t>
            </w:r>
          </w:p>
        </w:tc>
        <w:tc>
          <w:tcPr>
            <w:tcW w:w="2114"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7ACB49CE" w14:textId="7E010F88" w:rsidR="00D35508" w:rsidRPr="00D35508" w:rsidRDefault="00D45087" w:rsidP="00D35508">
            <w:pPr>
              <w:rPr>
                <w:sz w:val="16"/>
                <w:szCs w:val="16"/>
              </w:rPr>
            </w:pPr>
            <w:r>
              <w:rPr>
                <w:sz w:val="16"/>
                <w:szCs w:val="16"/>
              </w:rPr>
              <w:t xml:space="preserve">Refer section </w:t>
            </w:r>
            <w:r w:rsidR="00E31F1B">
              <w:rPr>
                <w:sz w:val="16"/>
                <w:szCs w:val="16"/>
              </w:rPr>
              <w:t>1</w:t>
            </w:r>
            <w:r w:rsidR="00FB3CA6">
              <w:rPr>
                <w:sz w:val="16"/>
                <w:szCs w:val="16"/>
              </w:rPr>
              <w:t>3</w:t>
            </w:r>
            <w:r w:rsidR="00E31F1B">
              <w:rPr>
                <w:sz w:val="16"/>
                <w:szCs w:val="16"/>
              </w:rPr>
              <w:t>.2</w:t>
            </w:r>
          </w:p>
        </w:tc>
      </w:tr>
      <w:tr w:rsidR="00D35508" w:rsidRPr="00D35508" w14:paraId="1A76898E" w14:textId="77777777" w:rsidTr="00D35508">
        <w:trPr>
          <w:trHeight w:val="286"/>
        </w:trPr>
        <w:tc>
          <w:tcPr>
            <w:tcW w:w="1467"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738B1A83" w14:textId="0AB0ED05" w:rsidR="00D35508" w:rsidRPr="00D35508" w:rsidRDefault="00042F90" w:rsidP="00D35508">
            <w:pPr>
              <w:rPr>
                <w:sz w:val="16"/>
                <w:szCs w:val="16"/>
              </w:rPr>
            </w:pPr>
            <w:r>
              <w:rPr>
                <w:sz w:val="16"/>
                <w:szCs w:val="16"/>
              </w:rPr>
              <w:t>2</w:t>
            </w:r>
          </w:p>
        </w:tc>
        <w:tc>
          <w:tcPr>
            <w:tcW w:w="3482"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23B56065" w14:textId="37707F09" w:rsidR="00A86F9A" w:rsidRPr="00A86F9A" w:rsidRDefault="00A86F9A" w:rsidP="00D35508">
            <w:pPr>
              <w:rPr>
                <w:b/>
                <w:bCs/>
                <w:sz w:val="16"/>
                <w:szCs w:val="16"/>
              </w:rPr>
            </w:pPr>
            <w:r w:rsidRPr="00A86F9A">
              <w:rPr>
                <w:b/>
                <w:bCs/>
                <w:sz w:val="16"/>
                <w:szCs w:val="16"/>
              </w:rPr>
              <w:t>Create Release</w:t>
            </w:r>
          </w:p>
          <w:p w14:paraId="3A85196A" w14:textId="3FA12280" w:rsidR="00D35508" w:rsidRPr="00D35508" w:rsidRDefault="00042F90" w:rsidP="00D35508">
            <w:pPr>
              <w:rPr>
                <w:sz w:val="16"/>
                <w:szCs w:val="16"/>
              </w:rPr>
            </w:pPr>
            <w:r>
              <w:rPr>
                <w:sz w:val="16"/>
                <w:szCs w:val="16"/>
              </w:rPr>
              <w:t>Trigger Pipeline for reading release content from storage container and uploading within DevOps Artifacts</w:t>
            </w:r>
          </w:p>
        </w:tc>
        <w:tc>
          <w:tcPr>
            <w:tcW w:w="3183"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1F2CBADF" w14:textId="52AA78FB" w:rsidR="00D35508" w:rsidRPr="00D35508" w:rsidRDefault="00042F90" w:rsidP="00D35508">
            <w:pPr>
              <w:rPr>
                <w:sz w:val="16"/>
                <w:szCs w:val="16"/>
              </w:rPr>
            </w:pPr>
            <w:r>
              <w:rPr>
                <w:sz w:val="16"/>
                <w:szCs w:val="16"/>
              </w:rPr>
              <w:t>Automated</w:t>
            </w:r>
          </w:p>
        </w:tc>
        <w:tc>
          <w:tcPr>
            <w:tcW w:w="2114"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435186AE" w14:textId="2AF56B18" w:rsidR="00CE768A" w:rsidRPr="00CE768A" w:rsidRDefault="00CE768A" w:rsidP="00D35508">
            <w:pPr>
              <w:rPr>
                <w:b/>
                <w:bCs/>
                <w:sz w:val="16"/>
                <w:szCs w:val="16"/>
              </w:rPr>
            </w:pPr>
            <w:r w:rsidRPr="00CE768A">
              <w:rPr>
                <w:b/>
                <w:bCs/>
                <w:sz w:val="16"/>
                <w:szCs w:val="16"/>
              </w:rPr>
              <w:t xml:space="preserve">Pipeline Name - </w:t>
            </w:r>
          </w:p>
          <w:p w14:paraId="32804EE0" w14:textId="57394388" w:rsidR="00D35508" w:rsidRDefault="00734565" w:rsidP="00D35508">
            <w:pPr>
              <w:rPr>
                <w:sz w:val="16"/>
                <w:szCs w:val="16"/>
              </w:rPr>
            </w:pPr>
            <w:r w:rsidRPr="00734565">
              <w:rPr>
                <w:sz w:val="16"/>
                <w:szCs w:val="16"/>
              </w:rPr>
              <w:t>Get &amp; Deploy Artifacts</w:t>
            </w:r>
          </w:p>
          <w:p w14:paraId="3398CAF8" w14:textId="77777777" w:rsidR="00434BA7" w:rsidRDefault="00434BA7" w:rsidP="00D35508">
            <w:pPr>
              <w:rPr>
                <w:sz w:val="16"/>
                <w:szCs w:val="16"/>
              </w:rPr>
            </w:pPr>
          </w:p>
          <w:p w14:paraId="1209BBCE" w14:textId="51DA3EB2" w:rsidR="00D35508" w:rsidRPr="00D35508" w:rsidRDefault="00D926BC" w:rsidP="00D35508">
            <w:pPr>
              <w:rPr>
                <w:sz w:val="16"/>
                <w:szCs w:val="16"/>
              </w:rPr>
            </w:pPr>
            <w:r>
              <w:rPr>
                <w:sz w:val="16"/>
                <w:szCs w:val="16"/>
              </w:rPr>
              <w:t xml:space="preserve">Refer section </w:t>
            </w:r>
            <w:r w:rsidR="00A54231">
              <w:rPr>
                <w:sz w:val="16"/>
                <w:szCs w:val="16"/>
              </w:rPr>
              <w:t>1</w:t>
            </w:r>
            <w:r w:rsidR="00FB3CA6">
              <w:rPr>
                <w:sz w:val="16"/>
                <w:szCs w:val="16"/>
              </w:rPr>
              <w:t>3</w:t>
            </w:r>
            <w:r w:rsidR="00A54231">
              <w:rPr>
                <w:sz w:val="16"/>
                <w:szCs w:val="16"/>
              </w:rPr>
              <w:t>.</w:t>
            </w:r>
            <w:r w:rsidR="0007199A">
              <w:rPr>
                <w:sz w:val="16"/>
                <w:szCs w:val="16"/>
              </w:rPr>
              <w:t>3</w:t>
            </w:r>
          </w:p>
        </w:tc>
      </w:tr>
      <w:tr w:rsidR="00D35508" w:rsidRPr="00D35508" w14:paraId="34592BC7" w14:textId="77777777" w:rsidTr="00D35508">
        <w:trPr>
          <w:trHeight w:val="286"/>
        </w:trPr>
        <w:tc>
          <w:tcPr>
            <w:tcW w:w="1467"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5087DD82" w14:textId="4F8E7BE4" w:rsidR="00D35508" w:rsidRPr="00D35508" w:rsidRDefault="00AB002F" w:rsidP="00D35508">
            <w:pPr>
              <w:rPr>
                <w:sz w:val="16"/>
                <w:szCs w:val="16"/>
              </w:rPr>
            </w:pPr>
            <w:r>
              <w:rPr>
                <w:sz w:val="16"/>
                <w:szCs w:val="16"/>
              </w:rPr>
              <w:lastRenderedPageBreak/>
              <w:t>3.</w:t>
            </w:r>
          </w:p>
        </w:tc>
        <w:tc>
          <w:tcPr>
            <w:tcW w:w="3482"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609A6513" w14:textId="4C33B091" w:rsidR="00A86F9A" w:rsidRPr="009D7E31" w:rsidRDefault="00083E62" w:rsidP="00D35508">
            <w:pPr>
              <w:rPr>
                <w:b/>
                <w:bCs/>
                <w:sz w:val="16"/>
                <w:szCs w:val="16"/>
              </w:rPr>
            </w:pPr>
            <w:r w:rsidRPr="009D7E31">
              <w:rPr>
                <w:b/>
                <w:bCs/>
                <w:sz w:val="16"/>
                <w:szCs w:val="16"/>
              </w:rPr>
              <w:t xml:space="preserve">Deploy </w:t>
            </w:r>
            <w:r w:rsidR="009D7E31" w:rsidRPr="009D7E31">
              <w:rPr>
                <w:b/>
                <w:bCs/>
                <w:sz w:val="16"/>
                <w:szCs w:val="16"/>
              </w:rPr>
              <w:t>Core Components</w:t>
            </w:r>
          </w:p>
          <w:p w14:paraId="0749A4AA" w14:textId="71C6543C" w:rsidR="00D35508" w:rsidRPr="00D35508" w:rsidRDefault="00BE1F59" w:rsidP="00D35508">
            <w:pPr>
              <w:rPr>
                <w:sz w:val="16"/>
                <w:szCs w:val="16"/>
              </w:rPr>
            </w:pPr>
            <w:r>
              <w:rPr>
                <w:sz w:val="16"/>
                <w:szCs w:val="16"/>
              </w:rPr>
              <w:t xml:space="preserve">Trigger Pipeline </w:t>
            </w:r>
            <w:r w:rsidR="00E35CEE">
              <w:rPr>
                <w:sz w:val="16"/>
                <w:szCs w:val="16"/>
              </w:rPr>
              <w:t xml:space="preserve">for Deploying </w:t>
            </w:r>
            <w:r w:rsidR="00073576">
              <w:rPr>
                <w:sz w:val="16"/>
                <w:szCs w:val="16"/>
              </w:rPr>
              <w:t>contents</w:t>
            </w:r>
          </w:p>
        </w:tc>
        <w:tc>
          <w:tcPr>
            <w:tcW w:w="3183"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2F3EB878" w14:textId="502B8A7A" w:rsidR="00D35508" w:rsidRPr="00D35508" w:rsidRDefault="00EB338F" w:rsidP="00D35508">
            <w:pPr>
              <w:rPr>
                <w:sz w:val="16"/>
                <w:szCs w:val="16"/>
              </w:rPr>
            </w:pPr>
            <w:r>
              <w:rPr>
                <w:sz w:val="16"/>
                <w:szCs w:val="16"/>
              </w:rPr>
              <w:t>Automated</w:t>
            </w:r>
          </w:p>
        </w:tc>
        <w:tc>
          <w:tcPr>
            <w:tcW w:w="2114"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1E1CCAA1" w14:textId="32F2674E" w:rsidR="00CE768A" w:rsidRPr="00CE768A" w:rsidRDefault="00CE768A" w:rsidP="00D35508">
            <w:pPr>
              <w:rPr>
                <w:b/>
                <w:bCs/>
                <w:sz w:val="16"/>
                <w:szCs w:val="16"/>
              </w:rPr>
            </w:pPr>
            <w:r w:rsidRPr="00CE768A">
              <w:rPr>
                <w:b/>
                <w:bCs/>
                <w:sz w:val="16"/>
                <w:szCs w:val="16"/>
              </w:rPr>
              <w:t xml:space="preserve">Pipeline Name - </w:t>
            </w:r>
          </w:p>
          <w:p w14:paraId="7F7D9EAB" w14:textId="0291DFC7" w:rsidR="00D35508" w:rsidRDefault="009A5B85" w:rsidP="00D35508">
            <w:pPr>
              <w:rPr>
                <w:sz w:val="16"/>
                <w:szCs w:val="16"/>
              </w:rPr>
            </w:pPr>
            <w:r w:rsidRPr="009A5B85">
              <w:rPr>
                <w:sz w:val="16"/>
                <w:szCs w:val="16"/>
              </w:rPr>
              <w:t>Odessa Core w Artifacts</w:t>
            </w:r>
          </w:p>
          <w:p w14:paraId="40DA7FAB" w14:textId="77777777" w:rsidR="00FB5C0A" w:rsidRDefault="00FB5C0A" w:rsidP="00D35508">
            <w:pPr>
              <w:rPr>
                <w:sz w:val="16"/>
                <w:szCs w:val="16"/>
              </w:rPr>
            </w:pPr>
          </w:p>
          <w:p w14:paraId="14379B9A" w14:textId="7CC29F8F" w:rsidR="00D35508" w:rsidRPr="00D35508" w:rsidRDefault="00FB5C0A" w:rsidP="00D35508">
            <w:pPr>
              <w:rPr>
                <w:sz w:val="16"/>
                <w:szCs w:val="16"/>
              </w:rPr>
            </w:pPr>
            <w:r>
              <w:rPr>
                <w:sz w:val="16"/>
                <w:szCs w:val="16"/>
              </w:rPr>
              <w:t>Refer section 1</w:t>
            </w:r>
            <w:r w:rsidR="00FB3CA6">
              <w:rPr>
                <w:sz w:val="16"/>
                <w:szCs w:val="16"/>
              </w:rPr>
              <w:t>3</w:t>
            </w:r>
            <w:r>
              <w:rPr>
                <w:sz w:val="16"/>
                <w:szCs w:val="16"/>
              </w:rPr>
              <w:t>.</w:t>
            </w:r>
            <w:r w:rsidR="00C371E4">
              <w:rPr>
                <w:sz w:val="16"/>
                <w:szCs w:val="16"/>
              </w:rPr>
              <w:t>4</w:t>
            </w:r>
          </w:p>
        </w:tc>
      </w:tr>
      <w:tr w:rsidR="00D35508" w:rsidRPr="00D35508" w14:paraId="038D8354" w14:textId="77777777" w:rsidTr="00D35508">
        <w:trPr>
          <w:trHeight w:val="286"/>
        </w:trPr>
        <w:tc>
          <w:tcPr>
            <w:tcW w:w="1467"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5BF13A0C" w14:textId="74F50D2D" w:rsidR="00D35508" w:rsidRPr="00D35508" w:rsidRDefault="00EB338F" w:rsidP="00D35508">
            <w:pPr>
              <w:rPr>
                <w:sz w:val="16"/>
                <w:szCs w:val="16"/>
              </w:rPr>
            </w:pPr>
            <w:r>
              <w:rPr>
                <w:sz w:val="16"/>
                <w:szCs w:val="16"/>
              </w:rPr>
              <w:t>4.</w:t>
            </w:r>
          </w:p>
        </w:tc>
        <w:tc>
          <w:tcPr>
            <w:tcW w:w="3482"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674D00B1" w14:textId="081F81E3" w:rsidR="009D7E31" w:rsidRPr="001F38F9" w:rsidRDefault="001F38F9" w:rsidP="00D35508">
            <w:pPr>
              <w:rPr>
                <w:b/>
                <w:bCs/>
                <w:sz w:val="16"/>
                <w:szCs w:val="16"/>
              </w:rPr>
            </w:pPr>
            <w:r w:rsidRPr="001F38F9">
              <w:rPr>
                <w:b/>
                <w:bCs/>
                <w:sz w:val="16"/>
                <w:szCs w:val="16"/>
              </w:rPr>
              <w:t>Update Config Changes</w:t>
            </w:r>
          </w:p>
          <w:p w14:paraId="504CC682" w14:textId="76098C01" w:rsidR="00D35508" w:rsidRPr="00D35508" w:rsidRDefault="00EB338F" w:rsidP="00D35508">
            <w:pPr>
              <w:rPr>
                <w:sz w:val="16"/>
                <w:szCs w:val="16"/>
              </w:rPr>
            </w:pPr>
            <w:r>
              <w:rPr>
                <w:sz w:val="16"/>
                <w:szCs w:val="16"/>
              </w:rPr>
              <w:t>Configuration Changes</w:t>
            </w:r>
          </w:p>
        </w:tc>
        <w:tc>
          <w:tcPr>
            <w:tcW w:w="3183"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2C685580" w14:textId="28E4C1F2" w:rsidR="00D35508" w:rsidRPr="00D35508" w:rsidRDefault="00EB338F" w:rsidP="00D35508">
            <w:pPr>
              <w:rPr>
                <w:sz w:val="16"/>
                <w:szCs w:val="16"/>
              </w:rPr>
            </w:pPr>
            <w:r>
              <w:rPr>
                <w:sz w:val="16"/>
                <w:szCs w:val="16"/>
              </w:rPr>
              <w:t>Manual</w:t>
            </w:r>
          </w:p>
        </w:tc>
        <w:tc>
          <w:tcPr>
            <w:tcW w:w="2114"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39A4D509" w14:textId="555476C8" w:rsidR="00D35508" w:rsidRPr="00D35508" w:rsidRDefault="00FB5C0A" w:rsidP="00D35508">
            <w:pPr>
              <w:rPr>
                <w:sz w:val="16"/>
                <w:szCs w:val="16"/>
              </w:rPr>
            </w:pPr>
            <w:r>
              <w:rPr>
                <w:sz w:val="16"/>
                <w:szCs w:val="16"/>
              </w:rPr>
              <w:t xml:space="preserve">Refer section </w:t>
            </w:r>
            <w:r w:rsidR="00477817">
              <w:rPr>
                <w:sz w:val="16"/>
                <w:szCs w:val="16"/>
              </w:rPr>
              <w:t>1</w:t>
            </w:r>
            <w:r w:rsidR="00FB3CA6">
              <w:rPr>
                <w:sz w:val="16"/>
                <w:szCs w:val="16"/>
              </w:rPr>
              <w:t>3</w:t>
            </w:r>
            <w:r w:rsidR="00477817">
              <w:rPr>
                <w:sz w:val="16"/>
                <w:szCs w:val="16"/>
              </w:rPr>
              <w:t>.</w:t>
            </w:r>
            <w:r w:rsidR="00C371E4">
              <w:rPr>
                <w:sz w:val="16"/>
                <w:szCs w:val="16"/>
              </w:rPr>
              <w:t>5</w:t>
            </w:r>
          </w:p>
        </w:tc>
      </w:tr>
      <w:tr w:rsidR="00D35508" w:rsidRPr="00D35508" w14:paraId="0DC017E3" w14:textId="77777777" w:rsidTr="00D35508">
        <w:trPr>
          <w:trHeight w:val="286"/>
        </w:trPr>
        <w:tc>
          <w:tcPr>
            <w:tcW w:w="1467"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66F3E4D0" w14:textId="139893CF" w:rsidR="00D35508" w:rsidRPr="00D35508" w:rsidRDefault="00491F69" w:rsidP="00D35508">
            <w:pPr>
              <w:rPr>
                <w:sz w:val="16"/>
                <w:szCs w:val="16"/>
              </w:rPr>
            </w:pPr>
            <w:r>
              <w:rPr>
                <w:sz w:val="16"/>
                <w:szCs w:val="16"/>
              </w:rPr>
              <w:t>5.</w:t>
            </w:r>
          </w:p>
        </w:tc>
        <w:tc>
          <w:tcPr>
            <w:tcW w:w="3482"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3CE32FD5" w14:textId="29378470" w:rsidR="001F38F9" w:rsidRPr="001F38F9" w:rsidRDefault="001F38F9" w:rsidP="00D35508">
            <w:pPr>
              <w:rPr>
                <w:b/>
                <w:bCs/>
                <w:sz w:val="16"/>
                <w:szCs w:val="16"/>
              </w:rPr>
            </w:pPr>
            <w:r w:rsidRPr="001F38F9">
              <w:rPr>
                <w:b/>
                <w:bCs/>
                <w:sz w:val="16"/>
                <w:szCs w:val="16"/>
              </w:rPr>
              <w:t>Restart Core Services</w:t>
            </w:r>
          </w:p>
          <w:p w14:paraId="359DDB5A" w14:textId="3AC5448A" w:rsidR="00D35508" w:rsidRPr="00D35508" w:rsidRDefault="00EC2D17" w:rsidP="00D35508">
            <w:pPr>
              <w:rPr>
                <w:sz w:val="16"/>
                <w:szCs w:val="16"/>
              </w:rPr>
            </w:pPr>
            <w:r>
              <w:rPr>
                <w:sz w:val="16"/>
                <w:szCs w:val="16"/>
              </w:rPr>
              <w:t>Trigger Pipeline for Restart Core Services</w:t>
            </w:r>
          </w:p>
        </w:tc>
        <w:tc>
          <w:tcPr>
            <w:tcW w:w="3183"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03F4D2BB" w14:textId="7CAFE831" w:rsidR="00D35508" w:rsidRPr="00D35508" w:rsidRDefault="00EC2D17" w:rsidP="00D35508">
            <w:pPr>
              <w:rPr>
                <w:sz w:val="16"/>
                <w:szCs w:val="16"/>
              </w:rPr>
            </w:pPr>
            <w:r>
              <w:rPr>
                <w:sz w:val="16"/>
                <w:szCs w:val="16"/>
              </w:rPr>
              <w:t>Automated</w:t>
            </w:r>
          </w:p>
        </w:tc>
        <w:tc>
          <w:tcPr>
            <w:tcW w:w="2114"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6564C1B3" w14:textId="59A77149" w:rsidR="00CE768A" w:rsidRPr="00CE768A" w:rsidRDefault="00CE768A" w:rsidP="00D35508">
            <w:pPr>
              <w:rPr>
                <w:b/>
                <w:bCs/>
                <w:sz w:val="16"/>
                <w:szCs w:val="16"/>
              </w:rPr>
            </w:pPr>
            <w:r w:rsidRPr="00CE768A">
              <w:rPr>
                <w:b/>
                <w:bCs/>
                <w:sz w:val="16"/>
                <w:szCs w:val="16"/>
              </w:rPr>
              <w:t xml:space="preserve">Pipeline Name - </w:t>
            </w:r>
          </w:p>
          <w:p w14:paraId="47DA3654" w14:textId="531DF09C" w:rsidR="00D35508" w:rsidRDefault="00B071E3" w:rsidP="00D35508">
            <w:pPr>
              <w:rPr>
                <w:sz w:val="16"/>
                <w:szCs w:val="16"/>
              </w:rPr>
            </w:pPr>
            <w:r w:rsidRPr="00B071E3">
              <w:rPr>
                <w:sz w:val="16"/>
                <w:szCs w:val="16"/>
              </w:rPr>
              <w:t>Restart Core App</w:t>
            </w:r>
            <w:r>
              <w:rPr>
                <w:sz w:val="16"/>
                <w:szCs w:val="16"/>
              </w:rPr>
              <w:t xml:space="preserve"> S</w:t>
            </w:r>
            <w:r w:rsidRPr="00B071E3">
              <w:rPr>
                <w:sz w:val="16"/>
                <w:szCs w:val="16"/>
              </w:rPr>
              <w:t>ervices</w:t>
            </w:r>
          </w:p>
          <w:p w14:paraId="05C64648" w14:textId="77777777" w:rsidR="00365681" w:rsidRDefault="00365681" w:rsidP="00D35508">
            <w:pPr>
              <w:rPr>
                <w:sz w:val="16"/>
                <w:szCs w:val="16"/>
              </w:rPr>
            </w:pPr>
          </w:p>
          <w:p w14:paraId="784C5A3B" w14:textId="3C484747" w:rsidR="002E1465" w:rsidRDefault="002E1465" w:rsidP="00D35508">
            <w:pPr>
              <w:rPr>
                <w:sz w:val="16"/>
                <w:szCs w:val="16"/>
              </w:rPr>
            </w:pPr>
            <w:r>
              <w:rPr>
                <w:sz w:val="16"/>
                <w:szCs w:val="16"/>
              </w:rPr>
              <w:t>Refer section 1</w:t>
            </w:r>
            <w:r w:rsidR="00FB3CA6">
              <w:rPr>
                <w:sz w:val="16"/>
                <w:szCs w:val="16"/>
              </w:rPr>
              <w:t>3</w:t>
            </w:r>
            <w:r>
              <w:rPr>
                <w:sz w:val="16"/>
                <w:szCs w:val="16"/>
              </w:rPr>
              <w:t>.</w:t>
            </w:r>
            <w:r w:rsidR="00C371E4">
              <w:rPr>
                <w:sz w:val="16"/>
                <w:szCs w:val="16"/>
              </w:rPr>
              <w:t>6</w:t>
            </w:r>
            <w:r>
              <w:rPr>
                <w:sz w:val="16"/>
                <w:szCs w:val="16"/>
              </w:rPr>
              <w:t>.</w:t>
            </w:r>
          </w:p>
          <w:p w14:paraId="62450AE7" w14:textId="1962FE66" w:rsidR="00D35508" w:rsidRPr="00D35508" w:rsidRDefault="00D35508" w:rsidP="00D35508">
            <w:pPr>
              <w:rPr>
                <w:sz w:val="16"/>
                <w:szCs w:val="16"/>
              </w:rPr>
            </w:pPr>
          </w:p>
        </w:tc>
      </w:tr>
      <w:tr w:rsidR="00D35508" w:rsidRPr="00D35508" w14:paraId="5CFDBCF2" w14:textId="77777777" w:rsidTr="00D35508">
        <w:trPr>
          <w:trHeight w:val="277"/>
        </w:trPr>
        <w:tc>
          <w:tcPr>
            <w:tcW w:w="1467"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1D611C62" w14:textId="51A9E656" w:rsidR="00D35508" w:rsidRPr="00D35508" w:rsidRDefault="00EC2D17" w:rsidP="00D35508">
            <w:pPr>
              <w:rPr>
                <w:sz w:val="16"/>
                <w:szCs w:val="16"/>
              </w:rPr>
            </w:pPr>
            <w:r>
              <w:rPr>
                <w:sz w:val="16"/>
                <w:szCs w:val="16"/>
              </w:rPr>
              <w:t>6.</w:t>
            </w:r>
          </w:p>
        </w:tc>
        <w:tc>
          <w:tcPr>
            <w:tcW w:w="3482"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318AA8EE" w14:textId="09A86A69" w:rsidR="00D35508" w:rsidRPr="004C6122" w:rsidRDefault="00635A2F" w:rsidP="00D35508">
            <w:pPr>
              <w:rPr>
                <w:b/>
                <w:sz w:val="16"/>
                <w:szCs w:val="16"/>
              </w:rPr>
            </w:pPr>
            <w:r w:rsidRPr="00635A2F">
              <w:rPr>
                <w:b/>
                <w:bCs/>
                <w:sz w:val="16"/>
                <w:szCs w:val="16"/>
              </w:rPr>
              <w:t>Upload</w:t>
            </w:r>
            <w:r w:rsidR="000772D0" w:rsidRPr="00635A2F">
              <w:rPr>
                <w:b/>
                <w:sz w:val="16"/>
                <w:szCs w:val="16"/>
              </w:rPr>
              <w:t xml:space="preserve"> </w:t>
            </w:r>
            <w:r w:rsidR="00E669A5" w:rsidRPr="00635A2F">
              <w:rPr>
                <w:b/>
                <w:sz w:val="16"/>
                <w:szCs w:val="16"/>
              </w:rPr>
              <w:t>Business Configuration</w:t>
            </w:r>
          </w:p>
        </w:tc>
        <w:tc>
          <w:tcPr>
            <w:tcW w:w="3183"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2F7F7752" w14:textId="502A1967" w:rsidR="00D35508" w:rsidRPr="00D35508" w:rsidRDefault="000772D0" w:rsidP="00D35508">
            <w:pPr>
              <w:rPr>
                <w:sz w:val="16"/>
                <w:szCs w:val="16"/>
              </w:rPr>
            </w:pPr>
            <w:r>
              <w:rPr>
                <w:sz w:val="16"/>
                <w:szCs w:val="16"/>
              </w:rPr>
              <w:t>Manual</w:t>
            </w:r>
          </w:p>
        </w:tc>
        <w:tc>
          <w:tcPr>
            <w:tcW w:w="2114"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4E014630" w14:textId="7C5085E8" w:rsidR="00CE768A" w:rsidRPr="00CE768A" w:rsidRDefault="00CE768A" w:rsidP="00D35508">
            <w:pPr>
              <w:rPr>
                <w:b/>
                <w:bCs/>
                <w:sz w:val="16"/>
                <w:szCs w:val="16"/>
              </w:rPr>
            </w:pPr>
            <w:r w:rsidRPr="00CE768A">
              <w:rPr>
                <w:b/>
                <w:bCs/>
                <w:sz w:val="16"/>
                <w:szCs w:val="16"/>
              </w:rPr>
              <w:t xml:space="preserve">Manual Steps- </w:t>
            </w:r>
          </w:p>
          <w:p w14:paraId="48115BDB" w14:textId="1B298C39" w:rsidR="00D35508" w:rsidRPr="00D35508" w:rsidRDefault="00C025D3" w:rsidP="00D35508">
            <w:pPr>
              <w:rPr>
                <w:sz w:val="16"/>
                <w:szCs w:val="16"/>
              </w:rPr>
            </w:pPr>
            <w:r>
              <w:rPr>
                <w:sz w:val="16"/>
                <w:szCs w:val="16"/>
              </w:rPr>
              <w:t xml:space="preserve">Refer </w:t>
            </w:r>
            <w:r w:rsidR="00971065">
              <w:rPr>
                <w:sz w:val="16"/>
                <w:szCs w:val="16"/>
              </w:rPr>
              <w:t>section 1</w:t>
            </w:r>
            <w:r w:rsidR="00FB3CA6">
              <w:rPr>
                <w:sz w:val="16"/>
                <w:szCs w:val="16"/>
              </w:rPr>
              <w:t>3</w:t>
            </w:r>
            <w:r w:rsidR="00971065">
              <w:rPr>
                <w:sz w:val="16"/>
                <w:szCs w:val="16"/>
              </w:rPr>
              <w:t>.</w:t>
            </w:r>
            <w:r w:rsidR="00C371E4">
              <w:rPr>
                <w:sz w:val="16"/>
                <w:szCs w:val="16"/>
              </w:rPr>
              <w:t>7</w:t>
            </w:r>
            <w:r w:rsidR="00971065">
              <w:rPr>
                <w:sz w:val="16"/>
                <w:szCs w:val="16"/>
              </w:rPr>
              <w:t xml:space="preserve"> </w:t>
            </w:r>
          </w:p>
        </w:tc>
      </w:tr>
      <w:tr w:rsidR="00D35508" w:rsidRPr="00D35508" w14:paraId="7E0D5040" w14:textId="77777777" w:rsidTr="00D35508">
        <w:trPr>
          <w:trHeight w:val="286"/>
        </w:trPr>
        <w:tc>
          <w:tcPr>
            <w:tcW w:w="1467"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0D466855" w14:textId="52C46683" w:rsidR="00D35508" w:rsidRPr="00D35508" w:rsidRDefault="000772D0" w:rsidP="00D35508">
            <w:pPr>
              <w:rPr>
                <w:sz w:val="16"/>
                <w:szCs w:val="16"/>
              </w:rPr>
            </w:pPr>
            <w:r>
              <w:rPr>
                <w:sz w:val="16"/>
                <w:szCs w:val="16"/>
              </w:rPr>
              <w:t>7.</w:t>
            </w:r>
          </w:p>
        </w:tc>
        <w:tc>
          <w:tcPr>
            <w:tcW w:w="3482"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611D453E" w14:textId="22BC2331" w:rsidR="00D35508" w:rsidRPr="00635A2F" w:rsidRDefault="000772D0" w:rsidP="00D35508">
            <w:pPr>
              <w:rPr>
                <w:b/>
                <w:sz w:val="16"/>
                <w:szCs w:val="16"/>
              </w:rPr>
            </w:pPr>
            <w:r w:rsidRPr="00635A2F">
              <w:rPr>
                <w:b/>
                <w:sz w:val="16"/>
                <w:szCs w:val="16"/>
              </w:rPr>
              <w:t>Upload RBS</w:t>
            </w:r>
          </w:p>
        </w:tc>
        <w:tc>
          <w:tcPr>
            <w:tcW w:w="3183"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3AF6367D" w14:textId="6134308B" w:rsidR="00D35508" w:rsidRPr="00D35508" w:rsidRDefault="000772D0" w:rsidP="00D35508">
            <w:pPr>
              <w:rPr>
                <w:sz w:val="16"/>
                <w:szCs w:val="16"/>
              </w:rPr>
            </w:pPr>
            <w:r>
              <w:rPr>
                <w:sz w:val="16"/>
                <w:szCs w:val="16"/>
              </w:rPr>
              <w:t>Manual</w:t>
            </w:r>
          </w:p>
        </w:tc>
        <w:tc>
          <w:tcPr>
            <w:tcW w:w="2114"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0B5FA4A7" w14:textId="78FBC2B0" w:rsidR="00D35508" w:rsidRDefault="00CE768A" w:rsidP="00D35508">
            <w:pPr>
              <w:rPr>
                <w:b/>
                <w:bCs/>
                <w:sz w:val="16"/>
                <w:szCs w:val="16"/>
              </w:rPr>
            </w:pPr>
            <w:r w:rsidRPr="00CE768A">
              <w:rPr>
                <w:b/>
                <w:bCs/>
                <w:sz w:val="16"/>
                <w:szCs w:val="16"/>
              </w:rPr>
              <w:t xml:space="preserve">Manual Steps </w:t>
            </w:r>
            <w:r>
              <w:rPr>
                <w:b/>
                <w:bCs/>
                <w:sz w:val="16"/>
                <w:szCs w:val="16"/>
              </w:rPr>
              <w:t>–</w:t>
            </w:r>
          </w:p>
          <w:p w14:paraId="12952085" w14:textId="0DAF669A" w:rsidR="00D35508" w:rsidRPr="00D35508" w:rsidRDefault="00CE768A" w:rsidP="00D35508">
            <w:pPr>
              <w:rPr>
                <w:sz w:val="16"/>
                <w:szCs w:val="16"/>
              </w:rPr>
            </w:pPr>
            <w:r w:rsidRPr="00CE768A">
              <w:rPr>
                <w:sz w:val="16"/>
                <w:szCs w:val="16"/>
              </w:rPr>
              <w:t xml:space="preserve">Refer section </w:t>
            </w:r>
            <w:r>
              <w:rPr>
                <w:sz w:val="16"/>
                <w:szCs w:val="16"/>
              </w:rPr>
              <w:t>1</w:t>
            </w:r>
            <w:r w:rsidR="00FB3CA6">
              <w:rPr>
                <w:sz w:val="16"/>
                <w:szCs w:val="16"/>
              </w:rPr>
              <w:t>3</w:t>
            </w:r>
            <w:r>
              <w:rPr>
                <w:sz w:val="16"/>
                <w:szCs w:val="16"/>
              </w:rPr>
              <w:t>.</w:t>
            </w:r>
            <w:r w:rsidR="00C371E4">
              <w:rPr>
                <w:sz w:val="16"/>
                <w:szCs w:val="16"/>
              </w:rPr>
              <w:t>8</w:t>
            </w:r>
          </w:p>
        </w:tc>
      </w:tr>
      <w:tr w:rsidR="00D35508" w:rsidRPr="00D35508" w14:paraId="2751B316" w14:textId="77777777" w:rsidTr="00D35508">
        <w:trPr>
          <w:trHeight w:val="196"/>
        </w:trPr>
        <w:tc>
          <w:tcPr>
            <w:tcW w:w="1467"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5FCCA175" w14:textId="23FD4817" w:rsidR="00D35508" w:rsidRPr="00D35508" w:rsidRDefault="000772D0" w:rsidP="00D35508">
            <w:pPr>
              <w:rPr>
                <w:sz w:val="16"/>
                <w:szCs w:val="16"/>
              </w:rPr>
            </w:pPr>
            <w:r>
              <w:rPr>
                <w:sz w:val="16"/>
                <w:szCs w:val="16"/>
              </w:rPr>
              <w:t>8.</w:t>
            </w:r>
          </w:p>
        </w:tc>
        <w:tc>
          <w:tcPr>
            <w:tcW w:w="3482"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485AE93C" w14:textId="54EAE5CB" w:rsidR="00D35508" w:rsidRPr="004C6122" w:rsidRDefault="00060940" w:rsidP="00D35508">
            <w:pPr>
              <w:rPr>
                <w:b/>
                <w:sz w:val="16"/>
                <w:szCs w:val="16"/>
              </w:rPr>
            </w:pPr>
            <w:r>
              <w:rPr>
                <w:b/>
                <w:bCs/>
                <w:sz w:val="16"/>
                <w:szCs w:val="16"/>
              </w:rPr>
              <w:t>Executing</w:t>
            </w:r>
            <w:r w:rsidR="000772D0" w:rsidRPr="004C6122">
              <w:rPr>
                <w:b/>
                <w:sz w:val="16"/>
                <w:szCs w:val="16"/>
              </w:rPr>
              <w:t xml:space="preserve"> Workflow Setup</w:t>
            </w:r>
          </w:p>
        </w:tc>
        <w:tc>
          <w:tcPr>
            <w:tcW w:w="3183"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62B27391" w14:textId="28ACF653" w:rsidR="00D35508" w:rsidRPr="00D35508" w:rsidRDefault="000772D0" w:rsidP="00D35508">
            <w:pPr>
              <w:rPr>
                <w:sz w:val="16"/>
                <w:szCs w:val="16"/>
              </w:rPr>
            </w:pPr>
            <w:r>
              <w:rPr>
                <w:sz w:val="16"/>
                <w:szCs w:val="16"/>
              </w:rPr>
              <w:t>Manual</w:t>
            </w:r>
          </w:p>
        </w:tc>
        <w:tc>
          <w:tcPr>
            <w:tcW w:w="2114"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43A19FCF" w14:textId="77777777" w:rsidR="00D35508" w:rsidRDefault="00CE768A" w:rsidP="00D35508">
            <w:pPr>
              <w:rPr>
                <w:b/>
                <w:bCs/>
                <w:sz w:val="16"/>
                <w:szCs w:val="16"/>
              </w:rPr>
            </w:pPr>
            <w:r w:rsidRPr="00CE768A">
              <w:rPr>
                <w:b/>
                <w:bCs/>
                <w:sz w:val="16"/>
                <w:szCs w:val="16"/>
              </w:rPr>
              <w:t>Manual Steps-</w:t>
            </w:r>
          </w:p>
          <w:p w14:paraId="73087A88" w14:textId="1EF0334B" w:rsidR="00D35508" w:rsidRPr="00D35508" w:rsidRDefault="00CE768A" w:rsidP="00D35508">
            <w:pPr>
              <w:rPr>
                <w:sz w:val="16"/>
                <w:szCs w:val="16"/>
              </w:rPr>
            </w:pPr>
            <w:r w:rsidRPr="00031FA7">
              <w:rPr>
                <w:sz w:val="16"/>
                <w:szCs w:val="16"/>
              </w:rPr>
              <w:t xml:space="preserve">Refer section </w:t>
            </w:r>
            <w:r w:rsidR="00031FA7" w:rsidRPr="00031FA7">
              <w:rPr>
                <w:sz w:val="16"/>
                <w:szCs w:val="16"/>
              </w:rPr>
              <w:t>1</w:t>
            </w:r>
            <w:r w:rsidR="00FB3CA6">
              <w:rPr>
                <w:sz w:val="16"/>
                <w:szCs w:val="16"/>
              </w:rPr>
              <w:t>3</w:t>
            </w:r>
            <w:r w:rsidR="00031FA7" w:rsidRPr="00031FA7">
              <w:rPr>
                <w:sz w:val="16"/>
                <w:szCs w:val="16"/>
              </w:rPr>
              <w:t>.</w:t>
            </w:r>
            <w:r w:rsidR="00C371E4">
              <w:rPr>
                <w:sz w:val="16"/>
                <w:szCs w:val="16"/>
              </w:rPr>
              <w:t>9</w:t>
            </w:r>
          </w:p>
        </w:tc>
      </w:tr>
      <w:tr w:rsidR="00D35508" w:rsidRPr="00D35508" w14:paraId="7921F814" w14:textId="77777777" w:rsidTr="00D35508">
        <w:trPr>
          <w:trHeight w:val="196"/>
        </w:trPr>
        <w:tc>
          <w:tcPr>
            <w:tcW w:w="1467"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04501A41" w14:textId="6774DD0D" w:rsidR="00D35508" w:rsidRPr="00D35508" w:rsidRDefault="00FF698B" w:rsidP="00D35508">
            <w:pPr>
              <w:rPr>
                <w:sz w:val="16"/>
                <w:szCs w:val="16"/>
              </w:rPr>
            </w:pPr>
            <w:r>
              <w:rPr>
                <w:sz w:val="16"/>
                <w:szCs w:val="16"/>
              </w:rPr>
              <w:t>9.</w:t>
            </w:r>
          </w:p>
        </w:tc>
        <w:tc>
          <w:tcPr>
            <w:tcW w:w="3482"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100BD920" w14:textId="1E5E5159" w:rsidR="00D35508" w:rsidRPr="00DB0515" w:rsidRDefault="00FF698B" w:rsidP="00D35508">
            <w:pPr>
              <w:rPr>
                <w:b/>
                <w:sz w:val="16"/>
                <w:szCs w:val="16"/>
              </w:rPr>
            </w:pPr>
            <w:r w:rsidRPr="00DB0515">
              <w:rPr>
                <w:b/>
                <w:bCs/>
                <w:sz w:val="16"/>
                <w:szCs w:val="16"/>
              </w:rPr>
              <w:t>Execute</w:t>
            </w:r>
            <w:r w:rsidR="00DB0515" w:rsidRPr="00DB0515">
              <w:rPr>
                <w:b/>
                <w:bCs/>
                <w:sz w:val="16"/>
                <w:szCs w:val="16"/>
              </w:rPr>
              <w:t xml:space="preserve"> Extract SP in </w:t>
            </w:r>
            <w:r w:rsidR="004F708B">
              <w:rPr>
                <w:b/>
                <w:bCs/>
                <w:sz w:val="16"/>
                <w:szCs w:val="16"/>
              </w:rPr>
              <w:t xml:space="preserve">both MAIN &amp; </w:t>
            </w:r>
            <w:r w:rsidR="00DB0515" w:rsidRPr="00DB0515">
              <w:rPr>
                <w:b/>
                <w:bCs/>
                <w:sz w:val="16"/>
                <w:szCs w:val="16"/>
              </w:rPr>
              <w:t>Replica DB</w:t>
            </w:r>
          </w:p>
        </w:tc>
        <w:tc>
          <w:tcPr>
            <w:tcW w:w="3183"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31956C3B" w14:textId="4DD044AB" w:rsidR="00D35508" w:rsidRPr="00D35508" w:rsidRDefault="00DB0515" w:rsidP="00D35508">
            <w:pPr>
              <w:rPr>
                <w:sz w:val="16"/>
                <w:szCs w:val="16"/>
              </w:rPr>
            </w:pPr>
            <w:r>
              <w:rPr>
                <w:sz w:val="16"/>
                <w:szCs w:val="16"/>
              </w:rPr>
              <w:t>Manual</w:t>
            </w:r>
            <w:r w:rsidR="003E25CD">
              <w:rPr>
                <w:sz w:val="16"/>
                <w:szCs w:val="16"/>
              </w:rPr>
              <w:t xml:space="preserve"> </w:t>
            </w:r>
            <w:r w:rsidR="008A2F84">
              <w:rPr>
                <w:sz w:val="16"/>
                <w:szCs w:val="16"/>
              </w:rPr>
              <w:t xml:space="preserve">(This is applicable </w:t>
            </w:r>
            <w:r w:rsidR="00D761F6">
              <w:rPr>
                <w:sz w:val="16"/>
                <w:szCs w:val="16"/>
              </w:rPr>
              <w:t>only those environments where team has added Replica Connection)</w:t>
            </w:r>
            <w:r w:rsidR="00731139">
              <w:rPr>
                <w:sz w:val="16"/>
                <w:szCs w:val="16"/>
              </w:rPr>
              <w:softHyphen/>
            </w:r>
            <w:r w:rsidR="00731139">
              <w:rPr>
                <w:sz w:val="16"/>
                <w:szCs w:val="16"/>
              </w:rPr>
              <w:softHyphen/>
            </w:r>
          </w:p>
        </w:tc>
        <w:tc>
          <w:tcPr>
            <w:tcW w:w="2114"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6998EE13" w14:textId="77777777" w:rsidR="00DB0515" w:rsidRDefault="00DB0515" w:rsidP="00DB0515">
            <w:pPr>
              <w:rPr>
                <w:b/>
                <w:bCs/>
                <w:sz w:val="16"/>
                <w:szCs w:val="16"/>
              </w:rPr>
            </w:pPr>
            <w:r w:rsidRPr="00CE768A">
              <w:rPr>
                <w:b/>
                <w:bCs/>
                <w:sz w:val="16"/>
                <w:szCs w:val="16"/>
              </w:rPr>
              <w:t>Manual Steps-</w:t>
            </w:r>
          </w:p>
          <w:p w14:paraId="4C65D179" w14:textId="329C2DA0" w:rsidR="00D35508" w:rsidRPr="00D35508" w:rsidRDefault="00DB0515" w:rsidP="00D35508">
            <w:pPr>
              <w:rPr>
                <w:sz w:val="16"/>
                <w:szCs w:val="16"/>
              </w:rPr>
            </w:pPr>
            <w:r w:rsidRPr="00031FA7">
              <w:rPr>
                <w:sz w:val="16"/>
                <w:szCs w:val="16"/>
              </w:rPr>
              <w:t>Refer section 1</w:t>
            </w:r>
            <w:r w:rsidR="00FB3CA6">
              <w:rPr>
                <w:sz w:val="16"/>
                <w:szCs w:val="16"/>
              </w:rPr>
              <w:t>3</w:t>
            </w:r>
            <w:r w:rsidRPr="00031FA7">
              <w:rPr>
                <w:sz w:val="16"/>
                <w:szCs w:val="16"/>
              </w:rPr>
              <w:t>.</w:t>
            </w:r>
            <w:r>
              <w:rPr>
                <w:sz w:val="16"/>
                <w:szCs w:val="16"/>
              </w:rPr>
              <w:t>10</w:t>
            </w:r>
          </w:p>
        </w:tc>
      </w:tr>
      <w:tr w:rsidR="00D35508" w:rsidRPr="00D35508" w14:paraId="27743B2F" w14:textId="77777777" w:rsidTr="00D35508">
        <w:trPr>
          <w:trHeight w:val="196"/>
        </w:trPr>
        <w:tc>
          <w:tcPr>
            <w:tcW w:w="1467"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27371167" w14:textId="77777777" w:rsidR="00D35508" w:rsidRPr="00D35508" w:rsidRDefault="00D35508" w:rsidP="00D35508">
            <w:pPr>
              <w:rPr>
                <w:sz w:val="16"/>
                <w:szCs w:val="16"/>
              </w:rPr>
            </w:pPr>
          </w:p>
        </w:tc>
        <w:tc>
          <w:tcPr>
            <w:tcW w:w="3482"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06A352E5" w14:textId="77777777" w:rsidR="00D35508" w:rsidRPr="00D35508" w:rsidRDefault="00D35508" w:rsidP="00D35508">
            <w:pPr>
              <w:rPr>
                <w:sz w:val="16"/>
                <w:szCs w:val="16"/>
              </w:rPr>
            </w:pPr>
          </w:p>
        </w:tc>
        <w:tc>
          <w:tcPr>
            <w:tcW w:w="3183"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42AFD0B1" w14:textId="77777777" w:rsidR="00D35508" w:rsidRPr="00D35508" w:rsidRDefault="00D35508" w:rsidP="00D35508">
            <w:pPr>
              <w:rPr>
                <w:sz w:val="16"/>
                <w:szCs w:val="16"/>
              </w:rPr>
            </w:pPr>
          </w:p>
        </w:tc>
        <w:tc>
          <w:tcPr>
            <w:tcW w:w="2114"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6DE5E44C" w14:textId="77777777" w:rsidR="00D35508" w:rsidRPr="00D35508" w:rsidRDefault="00D35508" w:rsidP="00D35508">
            <w:pPr>
              <w:rPr>
                <w:sz w:val="16"/>
                <w:szCs w:val="16"/>
              </w:rPr>
            </w:pPr>
          </w:p>
        </w:tc>
      </w:tr>
    </w:tbl>
    <w:p w14:paraId="1A272E76" w14:textId="77777777" w:rsidR="007A3B5D" w:rsidRDefault="007A3B5D" w:rsidP="004F3752"/>
    <w:p w14:paraId="2AA904FE" w14:textId="65FB8E44" w:rsidR="00E31F1B" w:rsidRDefault="00F94430" w:rsidP="00F94430">
      <w:pPr>
        <w:pStyle w:val="Heading2"/>
      </w:pPr>
      <w:bookmarkStart w:id="164" w:name="_Toc137050186"/>
      <w:r>
        <w:t>1</w:t>
      </w:r>
      <w:r w:rsidR="002E07D0">
        <w:t>3</w:t>
      </w:r>
      <w:r>
        <w:t xml:space="preserve">.2 </w:t>
      </w:r>
      <w:r w:rsidR="00E31F1B">
        <w:t xml:space="preserve">Steps for </w:t>
      </w:r>
      <w:r w:rsidR="00596C50">
        <w:t>–</w:t>
      </w:r>
      <w:r w:rsidR="00E31F1B">
        <w:t xml:space="preserve"> </w:t>
      </w:r>
      <w:r w:rsidR="00596C50">
        <w:t>Validate Audit Jobs Completion</w:t>
      </w:r>
      <w:bookmarkEnd w:id="164"/>
    </w:p>
    <w:p w14:paraId="32150DE5" w14:textId="3004679E" w:rsidR="00E311A5" w:rsidRDefault="005138D4" w:rsidP="00F241CE">
      <w:pPr>
        <w:pStyle w:val="ListParagraph"/>
        <w:numPr>
          <w:ilvl w:val="0"/>
          <w:numId w:val="17"/>
        </w:numPr>
      </w:pPr>
      <w:r>
        <w:t>Ensure the Audit job is completed in the Job Instances module</w:t>
      </w:r>
      <w:r w:rsidR="00E311A5">
        <w:t xml:space="preserve">. </w:t>
      </w:r>
    </w:p>
    <w:p w14:paraId="6CC2C7DB" w14:textId="77777777" w:rsidR="00E311A5" w:rsidRDefault="00E311A5" w:rsidP="00F241CE">
      <w:pPr>
        <w:pStyle w:val="ListParagraph"/>
        <w:numPr>
          <w:ilvl w:val="1"/>
          <w:numId w:val="17"/>
        </w:numPr>
        <w:rPr>
          <w:b/>
        </w:rPr>
      </w:pPr>
      <w:r w:rsidRPr="006440CB">
        <w:rPr>
          <w:b/>
        </w:rPr>
        <w:t>Steps: -</w:t>
      </w:r>
    </w:p>
    <w:p w14:paraId="171BF97D" w14:textId="77777777" w:rsidR="00E311A5" w:rsidRPr="00F44A71" w:rsidRDefault="00E311A5" w:rsidP="00E311A5">
      <w:pPr>
        <w:pStyle w:val="ListParagraph"/>
        <w:ind w:left="720" w:firstLine="360"/>
      </w:pPr>
      <w:r>
        <w:t>Login-&gt;Search -&gt; Job Instances-&gt; check status of Auditing – Temp Data Capture job = Completed</w:t>
      </w:r>
    </w:p>
    <w:p w14:paraId="3EC49885" w14:textId="77777777" w:rsidR="00E311A5" w:rsidRPr="006440CB" w:rsidRDefault="00E311A5" w:rsidP="00E311A5">
      <w:pPr>
        <w:pStyle w:val="ListParagraph"/>
        <w:ind w:left="1440"/>
        <w:rPr>
          <w:b/>
        </w:rPr>
      </w:pPr>
    </w:p>
    <w:p w14:paraId="7705BC48" w14:textId="77777777" w:rsidR="00E311A5" w:rsidRPr="00E311A5" w:rsidRDefault="00E311A5" w:rsidP="00E311A5"/>
    <w:p w14:paraId="6A1037D0" w14:textId="61A41418" w:rsidR="00643963" w:rsidRPr="00643963" w:rsidRDefault="00643963" w:rsidP="006B6C27">
      <w:pPr>
        <w:pStyle w:val="BodyText"/>
        <w:jc w:val="center"/>
      </w:pPr>
      <w:r>
        <w:rPr>
          <w:noProof/>
        </w:rPr>
        <w:drawing>
          <wp:inline distT="0" distB="0" distL="0" distR="0" wp14:anchorId="09E8A0B7" wp14:editId="5F239541">
            <wp:extent cx="5883910" cy="1673860"/>
            <wp:effectExtent l="0" t="0" r="2540" b="2540"/>
            <wp:docPr id="1356751114" name="Picture 1356751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5883910" cy="1673860"/>
                    </a:xfrm>
                    <a:prstGeom prst="rect">
                      <a:avLst/>
                    </a:prstGeom>
                    <a:noFill/>
                    <a:ln>
                      <a:noFill/>
                    </a:ln>
                  </pic:spPr>
                </pic:pic>
              </a:graphicData>
            </a:graphic>
          </wp:inline>
        </w:drawing>
      </w:r>
    </w:p>
    <w:p w14:paraId="2FF127B8" w14:textId="77777777" w:rsidR="00192E99" w:rsidRDefault="00192E99" w:rsidP="004F3752"/>
    <w:p w14:paraId="404E82C1" w14:textId="1DE6DD0B" w:rsidR="00192E99" w:rsidRDefault="002E554D" w:rsidP="00F94430">
      <w:pPr>
        <w:pStyle w:val="Heading2"/>
      </w:pPr>
      <w:bookmarkStart w:id="165" w:name="_Toc137050187"/>
      <w:r>
        <w:t>1</w:t>
      </w:r>
      <w:r w:rsidR="002E07D0">
        <w:t>3</w:t>
      </w:r>
      <w:r>
        <w:t>.</w:t>
      </w:r>
      <w:r w:rsidR="0007199A">
        <w:t>3</w:t>
      </w:r>
      <w:r w:rsidR="00F94430">
        <w:t xml:space="preserve"> </w:t>
      </w:r>
      <w:r w:rsidR="00192E99">
        <w:t xml:space="preserve">Steps for </w:t>
      </w:r>
      <w:r w:rsidR="00FB5C0A">
        <w:t xml:space="preserve">- </w:t>
      </w:r>
      <w:r w:rsidR="00192E99">
        <w:t>Creat</w:t>
      </w:r>
      <w:r w:rsidR="00FB5C0A">
        <w:t>e</w:t>
      </w:r>
      <w:r w:rsidR="00192E99">
        <w:t xml:space="preserve"> Release</w:t>
      </w:r>
      <w:bookmarkEnd w:id="165"/>
    </w:p>
    <w:p w14:paraId="4F179A7D" w14:textId="77777777" w:rsidR="006440CB" w:rsidRDefault="00752B52" w:rsidP="00F241CE">
      <w:pPr>
        <w:pStyle w:val="ListParagraph"/>
        <w:numPr>
          <w:ilvl w:val="0"/>
          <w:numId w:val="17"/>
        </w:numPr>
      </w:pPr>
      <w:r>
        <w:t xml:space="preserve">Trigger Pipeline to </w:t>
      </w:r>
      <w:r w:rsidR="004F2CB2">
        <w:t xml:space="preserve">download and </w:t>
      </w:r>
      <w:r w:rsidR="009128AB">
        <w:t xml:space="preserve">Upload content in DevOps Artifacts. </w:t>
      </w:r>
    </w:p>
    <w:p w14:paraId="57B0E368" w14:textId="6A22AB6E" w:rsidR="00590723" w:rsidRPr="006440CB" w:rsidRDefault="00590723" w:rsidP="00F241CE">
      <w:pPr>
        <w:pStyle w:val="ListParagraph"/>
        <w:numPr>
          <w:ilvl w:val="1"/>
          <w:numId w:val="17"/>
        </w:numPr>
        <w:rPr>
          <w:b/>
        </w:rPr>
      </w:pPr>
      <w:r w:rsidRPr="006440CB">
        <w:rPr>
          <w:b/>
          <w:bCs/>
        </w:rPr>
        <w:t>Steps: -</w:t>
      </w:r>
    </w:p>
    <w:p w14:paraId="2088B918" w14:textId="257EA83B" w:rsidR="00090AB9" w:rsidRDefault="00FF2A06" w:rsidP="006440CB">
      <w:pPr>
        <w:pStyle w:val="ListParagraph"/>
        <w:ind w:left="1080"/>
      </w:pPr>
      <w:r>
        <w:t xml:space="preserve"> </w:t>
      </w:r>
      <w:r w:rsidR="00C642D0">
        <w:t xml:space="preserve">Release Pipeline -&gt; </w:t>
      </w:r>
      <w:r w:rsidR="009216F9">
        <w:t>HPE-DEV -&gt;</w:t>
      </w:r>
      <w:r w:rsidR="002F6BC0">
        <w:t xml:space="preserve"> Odessa-Core</w:t>
      </w:r>
      <w:r w:rsidR="00E567D2">
        <w:t xml:space="preserve"> -&gt; </w:t>
      </w:r>
      <w:r w:rsidR="00E567D2" w:rsidRPr="00995B77">
        <w:rPr>
          <w:b/>
          <w:color w:val="008095" w:themeColor="accent1" w:themeShade="BF"/>
          <w:sz w:val="24"/>
          <w:szCs w:val="24"/>
        </w:rPr>
        <w:t xml:space="preserve">Get &amp; Deploy </w:t>
      </w:r>
      <w:r w:rsidR="00836E91" w:rsidRPr="00995B77">
        <w:rPr>
          <w:b/>
          <w:color w:val="008095" w:themeColor="accent1" w:themeShade="BF"/>
          <w:sz w:val="24"/>
          <w:szCs w:val="24"/>
        </w:rPr>
        <w:t>Artifacts</w:t>
      </w:r>
      <w:r w:rsidR="00E567D2" w:rsidRPr="00CA48C8">
        <w:rPr>
          <w:color w:val="FFC000"/>
        </w:rPr>
        <w:t xml:space="preserve"> </w:t>
      </w:r>
      <w:r w:rsidR="00E567D2">
        <w:t>-&gt; Create Release</w:t>
      </w:r>
    </w:p>
    <w:p w14:paraId="70F922AD" w14:textId="77777777" w:rsidR="00B17BD2" w:rsidRDefault="00B17BD2" w:rsidP="00590723">
      <w:pPr>
        <w:pStyle w:val="ListParagraph"/>
        <w:ind w:left="720"/>
      </w:pPr>
    </w:p>
    <w:p w14:paraId="04AAF9A1" w14:textId="77FB1CF0" w:rsidR="00FF2A06" w:rsidRDefault="00995B77" w:rsidP="00FF2A06">
      <w:pPr>
        <w:pStyle w:val="ListParagraph"/>
        <w:ind w:left="720"/>
      </w:pPr>
      <w:r>
        <w:rPr>
          <w:noProof/>
        </w:rPr>
        <w:lastRenderedPageBreak/>
        <w:drawing>
          <wp:inline distT="0" distB="0" distL="0" distR="0" wp14:anchorId="5302B781" wp14:editId="332B10F3">
            <wp:extent cx="4300833" cy="2273347"/>
            <wp:effectExtent l="0" t="0" r="5080" b="0"/>
            <wp:docPr id="27"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omputer&#10;&#10;Description automatically generated"/>
                    <pic:cNvPicPr/>
                  </pic:nvPicPr>
                  <pic:blipFill>
                    <a:blip r:embed="rId219"/>
                    <a:stretch>
                      <a:fillRect/>
                    </a:stretch>
                  </pic:blipFill>
                  <pic:spPr>
                    <a:xfrm>
                      <a:off x="0" y="0"/>
                      <a:ext cx="4311581" cy="2279028"/>
                    </a:xfrm>
                    <a:prstGeom prst="rect">
                      <a:avLst/>
                    </a:prstGeom>
                  </pic:spPr>
                </pic:pic>
              </a:graphicData>
            </a:graphic>
          </wp:inline>
        </w:drawing>
      </w:r>
    </w:p>
    <w:p w14:paraId="12241E3D" w14:textId="77777777" w:rsidR="002E0AE6" w:rsidRDefault="002E0AE6" w:rsidP="00FF2A06">
      <w:pPr>
        <w:pStyle w:val="ListParagraph"/>
        <w:ind w:left="720"/>
      </w:pPr>
    </w:p>
    <w:p w14:paraId="793836A0" w14:textId="3F33DCA6" w:rsidR="002E0AE6" w:rsidRDefault="002E0AE6" w:rsidP="00FF2A06">
      <w:pPr>
        <w:pStyle w:val="ListParagraph"/>
        <w:ind w:left="720"/>
      </w:pPr>
      <w:r>
        <w:t>Provide Release version shared by Odessa team -&gt; Create</w:t>
      </w:r>
    </w:p>
    <w:p w14:paraId="1CD49EA5" w14:textId="321E581D" w:rsidR="002E0AE6" w:rsidRDefault="002E0AE6" w:rsidP="00FF2A06">
      <w:pPr>
        <w:pStyle w:val="ListParagraph"/>
        <w:ind w:left="720"/>
      </w:pPr>
      <w:r w:rsidRPr="002E0AE6">
        <w:rPr>
          <w:noProof/>
        </w:rPr>
        <w:drawing>
          <wp:inline distT="0" distB="0" distL="0" distR="0" wp14:anchorId="5127213B" wp14:editId="5FCDD6BC">
            <wp:extent cx="2362321" cy="2838596"/>
            <wp:effectExtent l="0" t="0" r="0" b="0"/>
            <wp:docPr id="689235334" name="Picture 68923533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235334" name="Picture 1" descr="A screenshot of a computer&#10;&#10;Description automatically generated with medium confidence"/>
                    <pic:cNvPicPr/>
                  </pic:nvPicPr>
                  <pic:blipFill>
                    <a:blip r:embed="rId220"/>
                    <a:stretch>
                      <a:fillRect/>
                    </a:stretch>
                  </pic:blipFill>
                  <pic:spPr>
                    <a:xfrm>
                      <a:off x="0" y="0"/>
                      <a:ext cx="2362321" cy="2838596"/>
                    </a:xfrm>
                    <a:prstGeom prst="rect">
                      <a:avLst/>
                    </a:prstGeom>
                  </pic:spPr>
                </pic:pic>
              </a:graphicData>
            </a:graphic>
          </wp:inline>
        </w:drawing>
      </w:r>
    </w:p>
    <w:p w14:paraId="2EB39C0D" w14:textId="77777777" w:rsidR="008C1088" w:rsidRDefault="008C1088" w:rsidP="00FF2A06">
      <w:pPr>
        <w:pStyle w:val="ListParagraph"/>
        <w:ind w:left="720"/>
      </w:pPr>
    </w:p>
    <w:p w14:paraId="7407ED5A" w14:textId="63BA96CB" w:rsidR="00463F72" w:rsidRDefault="00902806" w:rsidP="00F94430">
      <w:pPr>
        <w:pStyle w:val="Heading2"/>
      </w:pPr>
      <w:bookmarkStart w:id="166" w:name="_Toc137050188"/>
      <w:r>
        <w:t>1</w:t>
      </w:r>
      <w:r w:rsidR="002E07D0">
        <w:t>3</w:t>
      </w:r>
      <w:r>
        <w:t>.</w:t>
      </w:r>
      <w:r w:rsidR="00A85B5E">
        <w:t>4</w:t>
      </w:r>
      <w:r>
        <w:t xml:space="preserve"> Steps for </w:t>
      </w:r>
      <w:r w:rsidR="00FB5C0A">
        <w:t>– Deploy Core Components</w:t>
      </w:r>
      <w:bookmarkEnd w:id="166"/>
    </w:p>
    <w:p w14:paraId="7768BDE6" w14:textId="219A13DC" w:rsidR="00285007" w:rsidRDefault="00285007" w:rsidP="00F241CE">
      <w:pPr>
        <w:pStyle w:val="ListParagraph"/>
        <w:numPr>
          <w:ilvl w:val="0"/>
          <w:numId w:val="17"/>
        </w:numPr>
      </w:pPr>
      <w:r>
        <w:t xml:space="preserve">Trigger </w:t>
      </w:r>
      <w:r w:rsidR="004E5F53">
        <w:t>release</w:t>
      </w:r>
      <w:r>
        <w:t>. Steps: -</w:t>
      </w:r>
    </w:p>
    <w:p w14:paraId="084A1A9E" w14:textId="375F4F9C" w:rsidR="00285007" w:rsidRDefault="00285007" w:rsidP="00285007">
      <w:pPr>
        <w:pStyle w:val="ListParagraph"/>
        <w:ind w:left="720"/>
      </w:pPr>
      <w:r>
        <w:t xml:space="preserve"> Release Pipeline -&gt; HPE-DEV -&gt; Odessa-Core -&gt;</w:t>
      </w:r>
      <w:r w:rsidR="000460E5">
        <w:t xml:space="preserve"> </w:t>
      </w:r>
      <w:r w:rsidR="000460E5" w:rsidRPr="00995B77">
        <w:rPr>
          <w:color w:val="008095" w:themeColor="accent1" w:themeShade="BF"/>
          <w:sz w:val="24"/>
          <w:szCs w:val="24"/>
        </w:rPr>
        <w:t>Odessa</w:t>
      </w:r>
      <w:r w:rsidR="00714E4B" w:rsidRPr="00995B77">
        <w:rPr>
          <w:color w:val="008095" w:themeColor="accent1" w:themeShade="BF"/>
          <w:sz w:val="24"/>
          <w:szCs w:val="24"/>
        </w:rPr>
        <w:t xml:space="preserve"> Core </w:t>
      </w:r>
      <w:r w:rsidR="004014F9">
        <w:rPr>
          <w:color w:val="008095" w:themeColor="accent1" w:themeShade="BF"/>
          <w:sz w:val="24"/>
          <w:szCs w:val="24"/>
        </w:rPr>
        <w:t>w</w:t>
      </w:r>
      <w:r w:rsidR="00714E4B" w:rsidRPr="00995B77">
        <w:rPr>
          <w:color w:val="008095" w:themeColor="accent1" w:themeShade="BF"/>
          <w:sz w:val="24"/>
          <w:szCs w:val="24"/>
        </w:rPr>
        <w:t xml:space="preserve"> Artifacts</w:t>
      </w:r>
      <w:r w:rsidR="00714E4B">
        <w:t xml:space="preserve"> </w:t>
      </w:r>
      <w:r>
        <w:t>-&gt; Create Release</w:t>
      </w:r>
    </w:p>
    <w:p w14:paraId="462235DA" w14:textId="77777777" w:rsidR="00285007" w:rsidRDefault="00285007" w:rsidP="00FF2A06">
      <w:pPr>
        <w:pStyle w:val="ListParagraph"/>
        <w:ind w:left="720"/>
      </w:pPr>
    </w:p>
    <w:p w14:paraId="46EC07A0" w14:textId="3B9E2E13" w:rsidR="000460E5" w:rsidRDefault="009D2A11" w:rsidP="00FF2A06">
      <w:pPr>
        <w:pStyle w:val="ListParagraph"/>
        <w:ind w:left="720"/>
      </w:pPr>
      <w:r>
        <w:rPr>
          <w:noProof/>
        </w:rPr>
        <w:lastRenderedPageBreak/>
        <w:drawing>
          <wp:inline distT="0" distB="0" distL="0" distR="0" wp14:anchorId="7F166D19" wp14:editId="24E0A609">
            <wp:extent cx="5145865" cy="1820940"/>
            <wp:effectExtent l="0" t="0" r="0" b="8255"/>
            <wp:docPr id="28" name="Picture 2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screenshot of a computer&#10;&#10;Description automatically generated with medium confidence"/>
                    <pic:cNvPicPr/>
                  </pic:nvPicPr>
                  <pic:blipFill>
                    <a:blip r:embed="rId221"/>
                    <a:stretch>
                      <a:fillRect/>
                    </a:stretch>
                  </pic:blipFill>
                  <pic:spPr>
                    <a:xfrm>
                      <a:off x="0" y="0"/>
                      <a:ext cx="5158039" cy="1825248"/>
                    </a:xfrm>
                    <a:prstGeom prst="rect">
                      <a:avLst/>
                    </a:prstGeom>
                  </pic:spPr>
                </pic:pic>
              </a:graphicData>
            </a:graphic>
          </wp:inline>
        </w:drawing>
      </w:r>
    </w:p>
    <w:p w14:paraId="166AD286" w14:textId="77777777" w:rsidR="00776878" w:rsidRDefault="00776878" w:rsidP="00FF2A06">
      <w:pPr>
        <w:pStyle w:val="ListParagraph"/>
        <w:ind w:left="720"/>
      </w:pPr>
    </w:p>
    <w:p w14:paraId="5C0B94E6" w14:textId="5CBABE15" w:rsidR="00CD0867" w:rsidRDefault="008E5EB2" w:rsidP="00FF2A06">
      <w:pPr>
        <w:pStyle w:val="ListParagraph"/>
        <w:ind w:left="720"/>
      </w:pPr>
      <w:r>
        <w:t>Select Artifacts version from dropdown-&gt; Provide Release version -&gt; Create</w:t>
      </w:r>
    </w:p>
    <w:p w14:paraId="40684A5A" w14:textId="63EE1B8C" w:rsidR="008E5EB2" w:rsidRDefault="008E5EB2" w:rsidP="00FF2A06">
      <w:pPr>
        <w:pStyle w:val="ListParagraph"/>
        <w:ind w:left="720"/>
      </w:pPr>
      <w:r w:rsidRPr="008E5EB2">
        <w:rPr>
          <w:noProof/>
        </w:rPr>
        <w:drawing>
          <wp:inline distT="0" distB="0" distL="0" distR="0" wp14:anchorId="40A3B169" wp14:editId="62D9E408">
            <wp:extent cx="2616334" cy="2933851"/>
            <wp:effectExtent l="0" t="0" r="0" b="0"/>
            <wp:docPr id="1488417681" name="Picture 148841768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417681" name="Picture 1" descr="A screenshot of a computer&#10;&#10;Description automatically generated with medium confidence"/>
                    <pic:cNvPicPr/>
                  </pic:nvPicPr>
                  <pic:blipFill>
                    <a:blip r:embed="rId222"/>
                    <a:stretch>
                      <a:fillRect/>
                    </a:stretch>
                  </pic:blipFill>
                  <pic:spPr>
                    <a:xfrm>
                      <a:off x="0" y="0"/>
                      <a:ext cx="2616334" cy="2933851"/>
                    </a:xfrm>
                    <a:prstGeom prst="rect">
                      <a:avLst/>
                    </a:prstGeom>
                  </pic:spPr>
                </pic:pic>
              </a:graphicData>
            </a:graphic>
          </wp:inline>
        </w:drawing>
      </w:r>
    </w:p>
    <w:p w14:paraId="198CCFE5" w14:textId="60E0C5EF" w:rsidR="00FB5C0A" w:rsidRDefault="00F94430" w:rsidP="00F94430">
      <w:pPr>
        <w:pStyle w:val="Heading2"/>
      </w:pPr>
      <w:bookmarkStart w:id="167" w:name="_Toc137050189"/>
      <w:r>
        <w:t>1</w:t>
      </w:r>
      <w:r w:rsidR="002E07D0">
        <w:t>3</w:t>
      </w:r>
      <w:r>
        <w:t>.</w:t>
      </w:r>
      <w:r w:rsidR="0007199A">
        <w:t>5</w:t>
      </w:r>
      <w:r w:rsidR="00FB5C0A">
        <w:t xml:space="preserve"> Steps for – Update Config Changes</w:t>
      </w:r>
      <w:bookmarkEnd w:id="167"/>
    </w:p>
    <w:p w14:paraId="2C654004" w14:textId="641CF5AE" w:rsidR="00DE39EA" w:rsidRDefault="003D0406" w:rsidP="00F241CE">
      <w:pPr>
        <w:pStyle w:val="ListParagraph"/>
        <w:numPr>
          <w:ilvl w:val="0"/>
          <w:numId w:val="17"/>
        </w:numPr>
      </w:pPr>
      <w:r>
        <w:t>Update Configur</w:t>
      </w:r>
      <w:r w:rsidR="00052416">
        <w:t>ation file</w:t>
      </w:r>
      <w:r w:rsidR="004960BA">
        <w:t xml:space="preserve">. </w:t>
      </w:r>
    </w:p>
    <w:p w14:paraId="0372D54A" w14:textId="01120C0F" w:rsidR="003D0406" w:rsidRPr="00DE39EA" w:rsidRDefault="004960BA" w:rsidP="00F241CE">
      <w:pPr>
        <w:pStyle w:val="ListParagraph"/>
        <w:numPr>
          <w:ilvl w:val="1"/>
          <w:numId w:val="17"/>
        </w:numPr>
        <w:rPr>
          <w:b/>
          <w:bCs/>
        </w:rPr>
      </w:pPr>
      <w:r w:rsidRPr="00DE39EA">
        <w:rPr>
          <w:b/>
          <w:bCs/>
        </w:rPr>
        <w:t>Steps</w:t>
      </w:r>
      <w:r w:rsidR="00405E68" w:rsidRPr="00DE39EA">
        <w:rPr>
          <w:b/>
          <w:bCs/>
        </w:rPr>
        <w:t>: -</w:t>
      </w:r>
    </w:p>
    <w:p w14:paraId="5E0E37FE" w14:textId="3539403D" w:rsidR="004960BA" w:rsidRDefault="004960BA" w:rsidP="00DE39EA">
      <w:pPr>
        <w:pStyle w:val="ListParagraph"/>
        <w:ind w:left="1080"/>
      </w:pPr>
      <w:r>
        <w:t>Login to Jump</w:t>
      </w:r>
      <w:r w:rsidR="000B5EBD">
        <w:t xml:space="preserve"> </w:t>
      </w:r>
      <w:r>
        <w:t>box-&gt;</w:t>
      </w:r>
      <w:r w:rsidR="00F61E2F">
        <w:t xml:space="preserve">Open WinSCP -&gt; </w:t>
      </w:r>
      <w:r w:rsidR="00475C3C">
        <w:t xml:space="preserve">Login </w:t>
      </w:r>
      <w:r w:rsidR="009058FC">
        <w:t>to</w:t>
      </w:r>
      <w:r w:rsidR="00475C3C">
        <w:t xml:space="preserve"> </w:t>
      </w:r>
      <w:r w:rsidR="00C7223A">
        <w:t>s</w:t>
      </w:r>
      <w:r w:rsidR="00665B1C">
        <w:t xml:space="preserve">pecific </w:t>
      </w:r>
      <w:r w:rsidR="009058FC">
        <w:t>Web</w:t>
      </w:r>
      <w:r w:rsidR="00665B1C">
        <w:t xml:space="preserve"> App’s</w:t>
      </w:r>
      <w:r w:rsidR="00405E68">
        <w:t xml:space="preserve"> (</w:t>
      </w:r>
      <w:r w:rsidR="006B64C5">
        <w:t>APP</w:t>
      </w:r>
      <w:r w:rsidR="00665B1C">
        <w:t>, Web API, Job Service) FTP Credentials.</w:t>
      </w:r>
    </w:p>
    <w:p w14:paraId="2FD01BCB" w14:textId="737457DB" w:rsidR="00405E68" w:rsidRDefault="00405E68" w:rsidP="00DF66BC">
      <w:pPr>
        <w:pStyle w:val="ListParagraph"/>
        <w:ind w:left="720"/>
      </w:pPr>
      <w:r w:rsidRPr="005C6F50">
        <w:rPr>
          <w:noProof/>
        </w:rPr>
        <w:drawing>
          <wp:inline distT="0" distB="0" distL="0" distR="0" wp14:anchorId="3DA86E86" wp14:editId="60CD2A34">
            <wp:extent cx="5118100" cy="1636103"/>
            <wp:effectExtent l="0" t="0" r="6350" b="2540"/>
            <wp:docPr id="316303658" name="Picture 31630365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303658" name="Picture 1" descr="Graphical user interface, text, application&#10;&#10;Description automatically generated"/>
                    <pic:cNvPicPr/>
                  </pic:nvPicPr>
                  <pic:blipFill>
                    <a:blip r:embed="rId223"/>
                    <a:stretch>
                      <a:fillRect/>
                    </a:stretch>
                  </pic:blipFill>
                  <pic:spPr>
                    <a:xfrm>
                      <a:off x="0" y="0"/>
                      <a:ext cx="5134983" cy="1641500"/>
                    </a:xfrm>
                    <a:prstGeom prst="rect">
                      <a:avLst/>
                    </a:prstGeom>
                  </pic:spPr>
                </pic:pic>
              </a:graphicData>
            </a:graphic>
          </wp:inline>
        </w:drawing>
      </w:r>
    </w:p>
    <w:p w14:paraId="21D5C08A" w14:textId="4ABF1B15" w:rsidR="00DF66BC" w:rsidRDefault="00DF66BC" w:rsidP="00A065AB">
      <w:pPr>
        <w:pStyle w:val="ListParagraph"/>
        <w:numPr>
          <w:ilvl w:val="0"/>
          <w:numId w:val="20"/>
        </w:numPr>
        <w:ind w:left="1440"/>
      </w:pPr>
      <w:r>
        <w:t xml:space="preserve">For App and Web API </w:t>
      </w:r>
      <w:r w:rsidR="001E7612">
        <w:t>u</w:t>
      </w:r>
      <w:r w:rsidR="00B96683">
        <w:t>pdate</w:t>
      </w:r>
      <w:r w:rsidR="002B3DD0">
        <w:t xml:space="preserve"> </w:t>
      </w:r>
      <w:r w:rsidR="001E7612">
        <w:t>Following file</w:t>
      </w:r>
      <w:r w:rsidR="00D66DF1">
        <w:t xml:space="preserve"> according to readme.txt file</w:t>
      </w:r>
      <w:r w:rsidR="001E7612">
        <w:t>.</w:t>
      </w:r>
    </w:p>
    <w:p w14:paraId="37D91371" w14:textId="77777777" w:rsidR="003C0A74" w:rsidRDefault="003C0A74" w:rsidP="00A065AB">
      <w:pPr>
        <w:pStyle w:val="ListParagraph"/>
        <w:numPr>
          <w:ilvl w:val="0"/>
          <w:numId w:val="18"/>
        </w:numPr>
        <w:ind w:left="1800"/>
      </w:pPr>
      <w:proofErr w:type="spellStart"/>
      <w:r>
        <w:t>Appsettings.config</w:t>
      </w:r>
      <w:proofErr w:type="spellEnd"/>
    </w:p>
    <w:p w14:paraId="1DCBAD1F" w14:textId="77777777" w:rsidR="003C0A74" w:rsidRDefault="003C0A74" w:rsidP="00A065AB">
      <w:pPr>
        <w:pStyle w:val="ListParagraph"/>
        <w:numPr>
          <w:ilvl w:val="0"/>
          <w:numId w:val="18"/>
        </w:numPr>
        <w:ind w:left="1800"/>
      </w:pPr>
      <w:proofErr w:type="spellStart"/>
      <w:r>
        <w:lastRenderedPageBreak/>
        <w:t>Connectionstings.config</w:t>
      </w:r>
      <w:proofErr w:type="spellEnd"/>
    </w:p>
    <w:p w14:paraId="29BD3449" w14:textId="77777777" w:rsidR="003C0A74" w:rsidRDefault="003C0A74" w:rsidP="00A065AB">
      <w:pPr>
        <w:pStyle w:val="ListParagraph"/>
        <w:numPr>
          <w:ilvl w:val="0"/>
          <w:numId w:val="18"/>
        </w:numPr>
        <w:ind w:left="1800"/>
      </w:pPr>
      <w:proofErr w:type="spellStart"/>
      <w:r>
        <w:t>Web.config</w:t>
      </w:r>
      <w:proofErr w:type="spellEnd"/>
    </w:p>
    <w:p w14:paraId="134CAA50" w14:textId="1F1EBC68" w:rsidR="004960BA" w:rsidRDefault="004960BA" w:rsidP="00A065AB">
      <w:pPr>
        <w:pStyle w:val="ListParagraph"/>
        <w:numPr>
          <w:ilvl w:val="0"/>
          <w:numId w:val="20"/>
        </w:numPr>
        <w:ind w:left="1440"/>
      </w:pPr>
      <w:r>
        <w:t>For Jobs/Windows Service</w:t>
      </w:r>
      <w:r w:rsidR="001E7612">
        <w:t xml:space="preserve"> update following file</w:t>
      </w:r>
      <w:r w:rsidR="00D66DF1">
        <w:t xml:space="preserve"> according to readme.txt file</w:t>
      </w:r>
    </w:p>
    <w:p w14:paraId="3A323F0F" w14:textId="77777777" w:rsidR="004960BA" w:rsidRDefault="004960BA" w:rsidP="00F241CE">
      <w:pPr>
        <w:pStyle w:val="ListParagraph"/>
        <w:numPr>
          <w:ilvl w:val="0"/>
          <w:numId w:val="18"/>
        </w:numPr>
      </w:pPr>
      <w:proofErr w:type="spellStart"/>
      <w:r>
        <w:t>Appsettings.config</w:t>
      </w:r>
      <w:proofErr w:type="spellEnd"/>
    </w:p>
    <w:p w14:paraId="34A9F060" w14:textId="77777777" w:rsidR="004960BA" w:rsidRDefault="004960BA" w:rsidP="00F241CE">
      <w:pPr>
        <w:pStyle w:val="ListParagraph"/>
        <w:numPr>
          <w:ilvl w:val="0"/>
          <w:numId w:val="18"/>
        </w:numPr>
      </w:pPr>
      <w:proofErr w:type="spellStart"/>
      <w:r>
        <w:t>Connectionstings.config</w:t>
      </w:r>
      <w:proofErr w:type="spellEnd"/>
    </w:p>
    <w:p w14:paraId="7677691D" w14:textId="30D2EF68" w:rsidR="004960BA" w:rsidRDefault="004014F9" w:rsidP="00F241CE">
      <w:pPr>
        <w:pStyle w:val="ListParagraph"/>
        <w:numPr>
          <w:ilvl w:val="0"/>
          <w:numId w:val="18"/>
        </w:numPr>
      </w:pPr>
      <w:proofErr w:type="spellStart"/>
      <w:r>
        <w:t>LW.</w:t>
      </w:r>
      <w:r w:rsidR="004960BA">
        <w:t>WindowsService.exe.config</w:t>
      </w:r>
      <w:proofErr w:type="spellEnd"/>
    </w:p>
    <w:p w14:paraId="4F52D598" w14:textId="77777777" w:rsidR="003C0A74" w:rsidRDefault="003C0A74" w:rsidP="00DF66BC">
      <w:pPr>
        <w:pStyle w:val="ListParagraph"/>
        <w:ind w:left="720"/>
      </w:pPr>
    </w:p>
    <w:p w14:paraId="386DC777" w14:textId="36120B5B" w:rsidR="00C57D65" w:rsidRDefault="00F94430" w:rsidP="00F94430">
      <w:pPr>
        <w:pStyle w:val="Heading2"/>
      </w:pPr>
      <w:bookmarkStart w:id="168" w:name="_Toc137050190"/>
      <w:r>
        <w:t>1</w:t>
      </w:r>
      <w:r w:rsidR="002E07D0">
        <w:t>3</w:t>
      </w:r>
      <w:r>
        <w:t>.</w:t>
      </w:r>
      <w:r w:rsidR="0007199A">
        <w:t>6</w:t>
      </w:r>
      <w:r w:rsidR="00C57D65">
        <w:t xml:space="preserve"> Steps for – </w:t>
      </w:r>
      <w:r w:rsidR="00C05074">
        <w:t>Restart Core Services</w:t>
      </w:r>
      <w:bookmarkEnd w:id="168"/>
    </w:p>
    <w:p w14:paraId="1B277C83" w14:textId="77777777" w:rsidR="00C57D65" w:rsidRDefault="00C57D65" w:rsidP="00C57D65"/>
    <w:p w14:paraId="7D0F7A3B" w14:textId="6093A4D5" w:rsidR="00776878" w:rsidRDefault="00776878" w:rsidP="00F241CE">
      <w:pPr>
        <w:pStyle w:val="ListParagraph"/>
        <w:numPr>
          <w:ilvl w:val="0"/>
          <w:numId w:val="17"/>
        </w:numPr>
      </w:pPr>
      <w:r>
        <w:t>Restart Services. Steps: -</w:t>
      </w:r>
    </w:p>
    <w:p w14:paraId="55D1317F" w14:textId="6439E14A" w:rsidR="00776878" w:rsidRDefault="00776878" w:rsidP="00776878">
      <w:pPr>
        <w:pStyle w:val="ListParagraph"/>
        <w:ind w:left="720"/>
      </w:pPr>
      <w:r>
        <w:t xml:space="preserve"> Release Pipeline -&gt; HPE-DEV -&gt; Odessa-Core -&gt; </w:t>
      </w:r>
      <w:r w:rsidR="000460E5">
        <w:t>Restart</w:t>
      </w:r>
      <w:r>
        <w:t xml:space="preserve"> Core App Services -&gt; Create Release</w:t>
      </w:r>
    </w:p>
    <w:p w14:paraId="53351EA8" w14:textId="77777777" w:rsidR="000460E5" w:rsidRDefault="000460E5" w:rsidP="00776878">
      <w:pPr>
        <w:pStyle w:val="ListParagraph"/>
        <w:ind w:left="720"/>
      </w:pPr>
    </w:p>
    <w:p w14:paraId="61C79C7C" w14:textId="2C182237" w:rsidR="00776878" w:rsidRDefault="003B3FED" w:rsidP="00FF2A06">
      <w:pPr>
        <w:pStyle w:val="ListParagraph"/>
        <w:ind w:left="720"/>
      </w:pPr>
      <w:r>
        <w:rPr>
          <w:noProof/>
        </w:rPr>
        <w:drawing>
          <wp:inline distT="0" distB="0" distL="0" distR="0" wp14:anchorId="3C31FB4C" wp14:editId="601D7893">
            <wp:extent cx="3294462" cy="2282847"/>
            <wp:effectExtent l="0" t="0" r="1270" b="3175"/>
            <wp:docPr id="29"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computer&#10;&#10;Description automatically generated"/>
                    <pic:cNvPicPr/>
                  </pic:nvPicPr>
                  <pic:blipFill>
                    <a:blip r:embed="rId224"/>
                    <a:stretch>
                      <a:fillRect/>
                    </a:stretch>
                  </pic:blipFill>
                  <pic:spPr>
                    <a:xfrm>
                      <a:off x="0" y="0"/>
                      <a:ext cx="3302563" cy="2288461"/>
                    </a:xfrm>
                    <a:prstGeom prst="rect">
                      <a:avLst/>
                    </a:prstGeom>
                  </pic:spPr>
                </pic:pic>
              </a:graphicData>
            </a:graphic>
          </wp:inline>
        </w:drawing>
      </w:r>
    </w:p>
    <w:p w14:paraId="4C609440" w14:textId="5CD93FBA" w:rsidR="00683AEC" w:rsidRDefault="00F00915" w:rsidP="00902806">
      <w:pPr>
        <w:pStyle w:val="Heading2"/>
      </w:pPr>
      <w:bookmarkStart w:id="169" w:name="_Toc137050191"/>
      <w:r>
        <w:t>1</w:t>
      </w:r>
      <w:r w:rsidR="002E07D0">
        <w:t>3</w:t>
      </w:r>
      <w:r>
        <w:t>.</w:t>
      </w:r>
      <w:r w:rsidR="00CC1C83">
        <w:t>7</w:t>
      </w:r>
      <w:r>
        <w:t xml:space="preserve"> </w:t>
      </w:r>
      <w:r w:rsidR="00902806">
        <w:t xml:space="preserve">Steps for </w:t>
      </w:r>
      <w:r w:rsidR="00CC1C83">
        <w:t>- U</w:t>
      </w:r>
      <w:r w:rsidR="00902806">
        <w:t>ploading Business Configuration</w:t>
      </w:r>
      <w:bookmarkEnd w:id="169"/>
    </w:p>
    <w:p w14:paraId="323637A8" w14:textId="57C1BF4A" w:rsidR="008368B0" w:rsidRDefault="008368B0" w:rsidP="00F241CE">
      <w:pPr>
        <w:pStyle w:val="ListParagraph"/>
        <w:numPr>
          <w:ilvl w:val="0"/>
          <w:numId w:val="17"/>
        </w:numPr>
      </w:pPr>
      <w:r>
        <w:t>Odessa POC Support</w:t>
      </w:r>
    </w:p>
    <w:p w14:paraId="0FF1A0C9" w14:textId="77777777" w:rsidR="00A13827" w:rsidRDefault="00A13827" w:rsidP="00A13827">
      <w:pPr>
        <w:pStyle w:val="ListParagraph"/>
        <w:ind w:left="720"/>
      </w:pPr>
    </w:p>
    <w:tbl>
      <w:tblPr>
        <w:tblStyle w:val="TableGrid"/>
        <w:tblW w:w="0" w:type="auto"/>
        <w:tblInd w:w="720" w:type="dxa"/>
        <w:tblLook w:val="04A0" w:firstRow="1" w:lastRow="0" w:firstColumn="1" w:lastColumn="0" w:noHBand="0" w:noVBand="1"/>
      </w:tblPr>
      <w:tblGrid>
        <w:gridCol w:w="3219"/>
        <w:gridCol w:w="3133"/>
        <w:gridCol w:w="2836"/>
      </w:tblGrid>
      <w:tr w:rsidR="005A5099" w14:paraId="095EF3F7" w14:textId="3FD4614D" w:rsidTr="005B00B0">
        <w:tc>
          <w:tcPr>
            <w:tcW w:w="3219" w:type="dxa"/>
            <w:shd w:val="clear" w:color="auto" w:fill="DAD8D6" w:themeFill="accent6" w:themeFillTint="66"/>
          </w:tcPr>
          <w:p w14:paraId="63AE0B0A" w14:textId="7F945908" w:rsidR="005A5099" w:rsidRDefault="005A5099" w:rsidP="005A5099">
            <w:pPr>
              <w:pStyle w:val="ListParagraph"/>
              <w:jc w:val="center"/>
            </w:pPr>
            <w:r>
              <w:t>Name</w:t>
            </w:r>
          </w:p>
        </w:tc>
        <w:tc>
          <w:tcPr>
            <w:tcW w:w="3133" w:type="dxa"/>
            <w:shd w:val="clear" w:color="auto" w:fill="DAD8D6" w:themeFill="accent6" w:themeFillTint="66"/>
          </w:tcPr>
          <w:p w14:paraId="26EA6630" w14:textId="07CC69E7" w:rsidR="005A5099" w:rsidRDefault="005A5099" w:rsidP="005A5099">
            <w:pPr>
              <w:pStyle w:val="ListParagraph"/>
              <w:jc w:val="center"/>
            </w:pPr>
            <w:r>
              <w:t>Email Id</w:t>
            </w:r>
          </w:p>
        </w:tc>
        <w:tc>
          <w:tcPr>
            <w:tcW w:w="2836" w:type="dxa"/>
            <w:shd w:val="clear" w:color="auto" w:fill="DAD8D6" w:themeFill="accent6" w:themeFillTint="66"/>
          </w:tcPr>
          <w:p w14:paraId="0862C2C4" w14:textId="20594D71" w:rsidR="001C3044" w:rsidRDefault="001C3044" w:rsidP="005A5099">
            <w:pPr>
              <w:pStyle w:val="ListParagraph"/>
              <w:jc w:val="center"/>
            </w:pPr>
            <w:r>
              <w:t>Roles</w:t>
            </w:r>
          </w:p>
        </w:tc>
      </w:tr>
      <w:tr w:rsidR="005A5099" w14:paraId="0FD92D03" w14:textId="17CE081B" w:rsidTr="005B00B0">
        <w:tc>
          <w:tcPr>
            <w:tcW w:w="3219" w:type="dxa"/>
          </w:tcPr>
          <w:p w14:paraId="1AC20ADF" w14:textId="056A4CA1" w:rsidR="005A5099" w:rsidRDefault="005A12D1" w:rsidP="007C32CD">
            <w:pPr>
              <w:pStyle w:val="ListParagraph"/>
            </w:pPr>
            <w:r>
              <w:t>Avinesh Gupta</w:t>
            </w:r>
          </w:p>
        </w:tc>
        <w:tc>
          <w:tcPr>
            <w:tcW w:w="3133" w:type="dxa"/>
          </w:tcPr>
          <w:p w14:paraId="2127D312" w14:textId="356E22FB" w:rsidR="005A5099" w:rsidRDefault="00005BDD" w:rsidP="007C32CD">
            <w:pPr>
              <w:pStyle w:val="ListParagraph"/>
            </w:pPr>
            <w:r w:rsidRPr="00005BDD">
              <w:t>avinesh.gupta@odessainc.com</w:t>
            </w:r>
          </w:p>
        </w:tc>
        <w:tc>
          <w:tcPr>
            <w:tcW w:w="2836" w:type="dxa"/>
          </w:tcPr>
          <w:p w14:paraId="673ECF88" w14:textId="72E6EE3B" w:rsidR="001C3044" w:rsidRDefault="00B30587" w:rsidP="007C32CD">
            <w:pPr>
              <w:pStyle w:val="ListParagraph"/>
            </w:pPr>
            <w:r>
              <w:t>Lead Escalation</w:t>
            </w:r>
          </w:p>
        </w:tc>
      </w:tr>
      <w:tr w:rsidR="005A5099" w14:paraId="222B6343" w14:textId="0A5F798B" w:rsidTr="005B00B0">
        <w:tc>
          <w:tcPr>
            <w:tcW w:w="3219" w:type="dxa"/>
          </w:tcPr>
          <w:p w14:paraId="19A08CE8" w14:textId="6DD796EF" w:rsidR="005A5099" w:rsidRDefault="005A12D1" w:rsidP="007C32CD">
            <w:pPr>
              <w:pStyle w:val="ListParagraph"/>
            </w:pPr>
            <w:r>
              <w:t>Pappu</w:t>
            </w:r>
            <w:r w:rsidR="0014294D">
              <w:t xml:space="preserve"> Yadav</w:t>
            </w:r>
          </w:p>
        </w:tc>
        <w:tc>
          <w:tcPr>
            <w:tcW w:w="3133" w:type="dxa"/>
          </w:tcPr>
          <w:p w14:paraId="3F4A5854" w14:textId="03B1BC75" w:rsidR="005A5099" w:rsidRDefault="00E55677" w:rsidP="007C32CD">
            <w:pPr>
              <w:pStyle w:val="ListParagraph"/>
            </w:pPr>
            <w:r>
              <w:t>p</w:t>
            </w:r>
            <w:r w:rsidR="00005BDD">
              <w:t>appu.yadav@odessainc.com</w:t>
            </w:r>
          </w:p>
        </w:tc>
        <w:tc>
          <w:tcPr>
            <w:tcW w:w="2836" w:type="dxa"/>
          </w:tcPr>
          <w:p w14:paraId="4AEFFD3A" w14:textId="63021735" w:rsidR="001C3044" w:rsidRDefault="00B30587" w:rsidP="007C32CD">
            <w:pPr>
              <w:pStyle w:val="ListParagraph"/>
            </w:pPr>
            <w:r>
              <w:t>DevOps Team Member</w:t>
            </w:r>
          </w:p>
        </w:tc>
      </w:tr>
      <w:tr w:rsidR="005A5099" w14:paraId="51490FAA" w14:textId="08C7F87C" w:rsidTr="005B00B0">
        <w:tc>
          <w:tcPr>
            <w:tcW w:w="3219" w:type="dxa"/>
          </w:tcPr>
          <w:p w14:paraId="758BC586" w14:textId="4F3F6C7C" w:rsidR="005A5099" w:rsidRDefault="0014294D" w:rsidP="007C32CD">
            <w:pPr>
              <w:pStyle w:val="ListParagraph"/>
            </w:pPr>
            <w:r>
              <w:t>Satyabrata Swain</w:t>
            </w:r>
          </w:p>
        </w:tc>
        <w:tc>
          <w:tcPr>
            <w:tcW w:w="3133" w:type="dxa"/>
          </w:tcPr>
          <w:p w14:paraId="0E258AC3" w14:textId="0B444E37" w:rsidR="005A5099" w:rsidRDefault="00E55677" w:rsidP="007C32CD">
            <w:pPr>
              <w:pStyle w:val="ListParagraph"/>
            </w:pPr>
            <w:r>
              <w:t>s</w:t>
            </w:r>
            <w:r w:rsidR="00735164">
              <w:t>atyabrata.swain@odes</w:t>
            </w:r>
            <w:r>
              <w:t>sainc.com</w:t>
            </w:r>
          </w:p>
        </w:tc>
        <w:tc>
          <w:tcPr>
            <w:tcW w:w="2836" w:type="dxa"/>
          </w:tcPr>
          <w:p w14:paraId="0DF29801" w14:textId="02FF01AF" w:rsidR="001C3044" w:rsidRDefault="00B30587" w:rsidP="007C32CD">
            <w:pPr>
              <w:pStyle w:val="ListParagraph"/>
            </w:pPr>
            <w:r>
              <w:t>DevOps Team Member</w:t>
            </w:r>
          </w:p>
        </w:tc>
      </w:tr>
      <w:tr w:rsidR="006B43A8" w14:paraId="579273F6" w14:textId="0099E273" w:rsidTr="005B00B0">
        <w:tc>
          <w:tcPr>
            <w:tcW w:w="3219" w:type="dxa"/>
            <w:shd w:val="clear" w:color="auto" w:fill="CFDDE5" w:themeFill="accent5" w:themeFillTint="33"/>
          </w:tcPr>
          <w:p w14:paraId="28A24203" w14:textId="4C35254D" w:rsidR="006B43A8" w:rsidRDefault="006B43A8" w:rsidP="007C32CD">
            <w:pPr>
              <w:pStyle w:val="ListParagraph"/>
            </w:pPr>
            <w:r>
              <w:rPr>
                <w:rStyle w:val="ui-provider"/>
              </w:rPr>
              <w:t xml:space="preserve">Sai </w:t>
            </w:r>
            <w:r w:rsidR="0014294D">
              <w:rPr>
                <w:rStyle w:val="ui-provider"/>
              </w:rPr>
              <w:t>Pavethra</w:t>
            </w:r>
          </w:p>
        </w:tc>
        <w:tc>
          <w:tcPr>
            <w:tcW w:w="3133" w:type="dxa"/>
            <w:shd w:val="clear" w:color="auto" w:fill="CFDDE5" w:themeFill="accent5" w:themeFillTint="33"/>
          </w:tcPr>
          <w:p w14:paraId="73CB413B" w14:textId="7309F3A8" w:rsidR="006B43A8" w:rsidRDefault="00BF169D" w:rsidP="007C32CD">
            <w:pPr>
              <w:pStyle w:val="ListParagraph"/>
            </w:pPr>
            <w:r w:rsidRPr="00BF169D">
              <w:t>sai.s@odessainc.com</w:t>
            </w:r>
          </w:p>
        </w:tc>
        <w:tc>
          <w:tcPr>
            <w:tcW w:w="2836" w:type="dxa"/>
            <w:shd w:val="clear" w:color="auto" w:fill="CFDDE5" w:themeFill="accent5" w:themeFillTint="33"/>
          </w:tcPr>
          <w:p w14:paraId="7B0B7C6C" w14:textId="472910B0" w:rsidR="001C3044" w:rsidRDefault="00B30587" w:rsidP="007C32CD">
            <w:pPr>
              <w:pStyle w:val="ListParagraph"/>
            </w:pPr>
            <w:r>
              <w:t>Business Config Support Member</w:t>
            </w:r>
          </w:p>
        </w:tc>
      </w:tr>
      <w:tr w:rsidR="005A5099" w14:paraId="53EA6EE8" w14:textId="4F51BFE1" w:rsidTr="005B00B0">
        <w:tc>
          <w:tcPr>
            <w:tcW w:w="3219" w:type="dxa"/>
          </w:tcPr>
          <w:p w14:paraId="7AEAC8C4" w14:textId="0A8DEB6B" w:rsidR="005A5099" w:rsidRDefault="005A12D1" w:rsidP="007C32CD">
            <w:pPr>
              <w:pStyle w:val="ListParagraph"/>
            </w:pPr>
            <w:r>
              <w:t>Jayanth</w:t>
            </w:r>
            <w:r w:rsidR="0014294D">
              <w:t xml:space="preserve"> S</w:t>
            </w:r>
          </w:p>
        </w:tc>
        <w:tc>
          <w:tcPr>
            <w:tcW w:w="3133" w:type="dxa"/>
          </w:tcPr>
          <w:p w14:paraId="1C250982" w14:textId="5CF7643F" w:rsidR="005A5099" w:rsidRDefault="005B00B0" w:rsidP="007C32CD">
            <w:pPr>
              <w:pStyle w:val="ListParagraph"/>
            </w:pPr>
            <w:r w:rsidRPr="005B00B0">
              <w:t>jayanth.s@odessainc.com</w:t>
            </w:r>
          </w:p>
        </w:tc>
        <w:tc>
          <w:tcPr>
            <w:tcW w:w="2836" w:type="dxa"/>
          </w:tcPr>
          <w:p w14:paraId="3BDE7C20" w14:textId="7488425B" w:rsidR="001C3044" w:rsidRDefault="00B30587" w:rsidP="007C32CD">
            <w:pPr>
              <w:pStyle w:val="ListParagraph"/>
            </w:pPr>
            <w:r>
              <w:t>Lead Escalation</w:t>
            </w:r>
          </w:p>
        </w:tc>
      </w:tr>
      <w:tr w:rsidR="005A12D1" w14:paraId="16B26A44" w14:textId="48AE6357" w:rsidTr="005B00B0">
        <w:tc>
          <w:tcPr>
            <w:tcW w:w="3219" w:type="dxa"/>
          </w:tcPr>
          <w:p w14:paraId="5D2BF595" w14:textId="7C43CB48" w:rsidR="005A12D1" w:rsidRDefault="005A12D1" w:rsidP="007C32CD">
            <w:pPr>
              <w:pStyle w:val="ListParagraph"/>
            </w:pPr>
            <w:r>
              <w:t>Sudhanshu</w:t>
            </w:r>
            <w:r w:rsidR="0014294D">
              <w:t xml:space="preserve"> Gupta</w:t>
            </w:r>
          </w:p>
        </w:tc>
        <w:tc>
          <w:tcPr>
            <w:tcW w:w="3133" w:type="dxa"/>
          </w:tcPr>
          <w:p w14:paraId="7A79334F" w14:textId="3AF6C4E3" w:rsidR="005A12D1" w:rsidRDefault="009E43DA" w:rsidP="007C32CD">
            <w:pPr>
              <w:pStyle w:val="ListParagraph"/>
            </w:pPr>
            <w:r w:rsidRPr="009E43DA">
              <w:t>sudhanshu.gupta@odessainc.com</w:t>
            </w:r>
          </w:p>
        </w:tc>
        <w:tc>
          <w:tcPr>
            <w:tcW w:w="2836" w:type="dxa"/>
          </w:tcPr>
          <w:p w14:paraId="1743E4ED" w14:textId="101DEF5C" w:rsidR="001C3044" w:rsidRDefault="00B30587" w:rsidP="007C32CD">
            <w:pPr>
              <w:pStyle w:val="ListParagraph"/>
            </w:pPr>
            <w:r>
              <w:t>Lead Escalation</w:t>
            </w:r>
          </w:p>
        </w:tc>
      </w:tr>
    </w:tbl>
    <w:p w14:paraId="74FF5B3B" w14:textId="77777777" w:rsidR="008368B0" w:rsidRDefault="008368B0" w:rsidP="007C32CD">
      <w:pPr>
        <w:pStyle w:val="ListParagraph"/>
        <w:ind w:left="720"/>
      </w:pPr>
    </w:p>
    <w:p w14:paraId="3A5A874D" w14:textId="226FB317" w:rsidR="00124D6E" w:rsidRDefault="00EB28CC" w:rsidP="00F241CE">
      <w:pPr>
        <w:pStyle w:val="ListParagraph"/>
        <w:numPr>
          <w:ilvl w:val="0"/>
          <w:numId w:val="17"/>
        </w:numPr>
      </w:pPr>
      <w:r>
        <w:t xml:space="preserve">Uploading Business configuration has </w:t>
      </w:r>
      <w:r w:rsidR="00FA1211">
        <w:t>two</w:t>
      </w:r>
      <w:r>
        <w:t xml:space="preserve"> part</w:t>
      </w:r>
      <w:r w:rsidR="007D7695">
        <w:t>s</w:t>
      </w:r>
      <w:r w:rsidR="00FA1211">
        <w:t>,</w:t>
      </w:r>
      <w:r w:rsidR="007D7695">
        <w:t xml:space="preserve"> upload MDC and running script</w:t>
      </w:r>
      <w:r w:rsidR="00CB1964">
        <w:t>.</w:t>
      </w:r>
      <w:r w:rsidR="00AF2E58">
        <w:t xml:space="preserve"> </w:t>
      </w:r>
      <w:r w:rsidR="00124D6E">
        <w:t>Steps</w:t>
      </w:r>
      <w:r w:rsidR="00CB1964">
        <w:t xml:space="preserve"> for </w:t>
      </w:r>
      <w:r w:rsidR="00AF2E58">
        <w:t>Uploading</w:t>
      </w:r>
      <w:r w:rsidR="000C0C41">
        <w:t xml:space="preserve"> </w:t>
      </w:r>
      <w:r w:rsidR="00720EAD">
        <w:t xml:space="preserve">MDC: </w:t>
      </w:r>
    </w:p>
    <w:p w14:paraId="3E05691E" w14:textId="0138DC9B" w:rsidR="00124D6E" w:rsidRDefault="001668AB" w:rsidP="00124D6E">
      <w:pPr>
        <w:pStyle w:val="ListParagraph"/>
        <w:ind w:left="720"/>
      </w:pPr>
      <w:r>
        <w:t>Login to Odessa Core UI as Business User</w:t>
      </w:r>
      <w:r w:rsidR="002B4151">
        <w:t xml:space="preserve">-&gt; Import Master Data </w:t>
      </w:r>
      <w:r w:rsidR="00124D6E">
        <w:t xml:space="preserve">Release Pipeline -&gt; </w:t>
      </w:r>
      <w:r w:rsidR="009B040B">
        <w:t>Provide User</w:t>
      </w:r>
      <w:r w:rsidR="00B25D93">
        <w:t xml:space="preserve"> Define Name</w:t>
      </w:r>
      <w:r w:rsidR="00124D6E">
        <w:t xml:space="preserve"> -&gt; </w:t>
      </w:r>
      <w:r w:rsidR="001F0AA9">
        <w:t xml:space="preserve">Select MDC file -&gt; </w:t>
      </w:r>
      <w:r w:rsidR="000C0C41">
        <w:t>Submit.</w:t>
      </w:r>
    </w:p>
    <w:p w14:paraId="36FA8102" w14:textId="77777777" w:rsidR="00124D6E" w:rsidRPr="00124D6E" w:rsidRDefault="00124D6E" w:rsidP="00124D6E"/>
    <w:p w14:paraId="3E427B79" w14:textId="6A1661EC" w:rsidR="00124D6E" w:rsidRPr="00124D6E" w:rsidRDefault="00124D6E" w:rsidP="00124D6E">
      <w:pPr>
        <w:pStyle w:val="BodyText"/>
        <w:jc w:val="center"/>
      </w:pPr>
      <w:r w:rsidRPr="002628A4">
        <w:rPr>
          <w:noProof/>
        </w:rPr>
        <w:lastRenderedPageBreak/>
        <w:drawing>
          <wp:inline distT="0" distB="0" distL="0" distR="0" wp14:anchorId="77B79098" wp14:editId="1839BE4A">
            <wp:extent cx="5505450" cy="2177881"/>
            <wp:effectExtent l="0" t="0" r="0" b="0"/>
            <wp:docPr id="1122649770" name="Picture 1122649770"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649770" name="Picture 1" descr="Graphical user interface, application, Teams&#10;&#10;Description automatically generated"/>
                    <pic:cNvPicPr/>
                  </pic:nvPicPr>
                  <pic:blipFill>
                    <a:blip r:embed="rId225"/>
                    <a:stretch>
                      <a:fillRect/>
                    </a:stretch>
                  </pic:blipFill>
                  <pic:spPr>
                    <a:xfrm>
                      <a:off x="0" y="0"/>
                      <a:ext cx="5541695" cy="2192219"/>
                    </a:xfrm>
                    <a:prstGeom prst="rect">
                      <a:avLst/>
                    </a:prstGeom>
                  </pic:spPr>
                </pic:pic>
              </a:graphicData>
            </a:graphic>
          </wp:inline>
        </w:drawing>
      </w:r>
    </w:p>
    <w:p w14:paraId="35569CE0" w14:textId="77777777" w:rsidR="000C0C41" w:rsidRDefault="000C0C41" w:rsidP="00683AEC"/>
    <w:p w14:paraId="09CF3F4D" w14:textId="62011B86" w:rsidR="000C0C41" w:rsidRDefault="000C0C41" w:rsidP="00F241CE">
      <w:pPr>
        <w:pStyle w:val="ListParagraph"/>
        <w:numPr>
          <w:ilvl w:val="0"/>
          <w:numId w:val="17"/>
        </w:numPr>
      </w:pPr>
      <w:r>
        <w:t>Steps for running script: -</w:t>
      </w:r>
    </w:p>
    <w:p w14:paraId="6D560E96" w14:textId="53D0294A" w:rsidR="000C0C41" w:rsidRDefault="000C0C41" w:rsidP="00F954E6">
      <w:pPr>
        <w:pStyle w:val="ListParagraph"/>
        <w:ind w:left="720"/>
      </w:pPr>
      <w:r>
        <w:t xml:space="preserve">Login to </w:t>
      </w:r>
      <w:r w:rsidR="00077877">
        <w:t xml:space="preserve">SQL MI using SSMS </w:t>
      </w:r>
      <w:r>
        <w:t xml:space="preserve">&gt; </w:t>
      </w:r>
      <w:r w:rsidR="00077877">
        <w:t>select DB</w:t>
      </w:r>
      <w:r>
        <w:t xml:space="preserve"> -&gt; </w:t>
      </w:r>
      <w:r w:rsidR="00077877">
        <w:t>run script</w:t>
      </w:r>
      <w:r w:rsidR="00F954E6">
        <w:t>.</w:t>
      </w:r>
    </w:p>
    <w:p w14:paraId="4AC4BCFA" w14:textId="12862DFE" w:rsidR="00902806" w:rsidRDefault="009C213D" w:rsidP="008C497C">
      <w:pPr>
        <w:jc w:val="center"/>
      </w:pPr>
      <w:r w:rsidRPr="009C213D">
        <w:rPr>
          <w:noProof/>
        </w:rPr>
        <w:drawing>
          <wp:inline distT="0" distB="0" distL="0" distR="0" wp14:anchorId="409F1E53" wp14:editId="5B3C3A8A">
            <wp:extent cx="3162300" cy="2722941"/>
            <wp:effectExtent l="0" t="0" r="0" b="1270"/>
            <wp:docPr id="353714019" name="Picture 353714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714019" name=""/>
                    <pic:cNvPicPr/>
                  </pic:nvPicPr>
                  <pic:blipFill>
                    <a:blip r:embed="rId226"/>
                    <a:stretch>
                      <a:fillRect/>
                    </a:stretch>
                  </pic:blipFill>
                  <pic:spPr>
                    <a:xfrm>
                      <a:off x="0" y="0"/>
                      <a:ext cx="3169362" cy="2729022"/>
                    </a:xfrm>
                    <a:prstGeom prst="rect">
                      <a:avLst/>
                    </a:prstGeom>
                  </pic:spPr>
                </pic:pic>
              </a:graphicData>
            </a:graphic>
          </wp:inline>
        </w:drawing>
      </w:r>
    </w:p>
    <w:p w14:paraId="29A5472F" w14:textId="50B52B55" w:rsidR="00902806" w:rsidRDefault="00902806" w:rsidP="00902806">
      <w:pPr>
        <w:pStyle w:val="Heading2"/>
      </w:pPr>
      <w:bookmarkStart w:id="170" w:name="_Toc137050192"/>
      <w:r>
        <w:t>1</w:t>
      </w:r>
      <w:r w:rsidR="002E07D0">
        <w:t>3</w:t>
      </w:r>
      <w:r>
        <w:t>.</w:t>
      </w:r>
      <w:r w:rsidR="00CC1C83">
        <w:t>8</w:t>
      </w:r>
      <w:r>
        <w:t xml:space="preserve"> Steps for </w:t>
      </w:r>
      <w:r w:rsidR="00CC1C83">
        <w:t>- U</w:t>
      </w:r>
      <w:r>
        <w:t>ploading RBS.</w:t>
      </w:r>
      <w:bookmarkEnd w:id="170"/>
    </w:p>
    <w:p w14:paraId="24747780" w14:textId="33B3BC7D" w:rsidR="00E10C25" w:rsidRDefault="009D5391" w:rsidP="00F241CE">
      <w:pPr>
        <w:pStyle w:val="ListParagraph"/>
        <w:numPr>
          <w:ilvl w:val="0"/>
          <w:numId w:val="17"/>
        </w:numPr>
      </w:pPr>
      <w:r>
        <w:t>Login Odessa Core</w:t>
      </w:r>
      <w:r w:rsidR="00303351">
        <w:t xml:space="preserve"> UI </w:t>
      </w:r>
      <w:r w:rsidR="00DE2AD4">
        <w:t>as Security admin</w:t>
      </w:r>
      <w:r w:rsidR="00213A87">
        <w:t xml:space="preserve"> -&gt; Search -&gt; User Permission Files -&gt; Create.</w:t>
      </w:r>
    </w:p>
    <w:p w14:paraId="2165F026" w14:textId="568665EB" w:rsidR="00E1259F" w:rsidRDefault="00E1259F" w:rsidP="00E1259F">
      <w:pPr>
        <w:pStyle w:val="ListParagraph"/>
        <w:ind w:left="720"/>
      </w:pPr>
      <w:r>
        <w:t>To login as security admin run below query by changing the Login Name</w:t>
      </w:r>
      <w:r w:rsidR="46550408">
        <w:t xml:space="preserve"> </w:t>
      </w:r>
      <w:r w:rsidR="001026A5">
        <w:t>(</w:t>
      </w:r>
      <w:r w:rsidR="00E0719D">
        <w:t>You can find your login name by removing</w:t>
      </w:r>
      <w:r w:rsidR="001026A5">
        <w:t xml:space="preserve"> @hpe.com</w:t>
      </w:r>
      <w:r w:rsidR="00E0719D">
        <w:t xml:space="preserve"> from </w:t>
      </w:r>
      <w:proofErr w:type="spellStart"/>
      <w:r w:rsidR="00E0719D">
        <w:t>hpe</w:t>
      </w:r>
      <w:proofErr w:type="spellEnd"/>
      <w:r w:rsidR="00E0719D">
        <w:t xml:space="preserve"> Email).</w:t>
      </w:r>
    </w:p>
    <w:p w14:paraId="2F3C478E" w14:textId="77777777" w:rsidR="00E1259F" w:rsidRPr="00E1259F" w:rsidRDefault="00E1259F" w:rsidP="00E1259F">
      <w:pPr>
        <w:pStyle w:val="ListParagraph"/>
        <w:ind w:left="720"/>
        <w:rPr>
          <w:highlight w:val="yellow"/>
        </w:rPr>
      </w:pPr>
      <w:r w:rsidRPr="00E1259F">
        <w:rPr>
          <w:highlight w:val="yellow"/>
        </w:rPr>
        <w:t xml:space="preserve">UPDATE </w:t>
      </w:r>
      <w:proofErr w:type="spellStart"/>
      <w:r w:rsidRPr="00E1259F">
        <w:rPr>
          <w:highlight w:val="yellow"/>
        </w:rPr>
        <w:t>RolesForUsers</w:t>
      </w:r>
      <w:proofErr w:type="spellEnd"/>
      <w:r w:rsidRPr="00E1259F">
        <w:rPr>
          <w:highlight w:val="yellow"/>
        </w:rPr>
        <w:t xml:space="preserve"> SET </w:t>
      </w:r>
      <w:proofErr w:type="spellStart"/>
      <w:r w:rsidRPr="00E1259F">
        <w:rPr>
          <w:highlight w:val="yellow"/>
        </w:rPr>
        <w:t>RoleId</w:t>
      </w:r>
      <w:proofErr w:type="spellEnd"/>
      <w:proofErr w:type="gramStart"/>
      <w:r w:rsidRPr="00E1259F">
        <w:rPr>
          <w:highlight w:val="yellow"/>
        </w:rPr>
        <w:t>=(</w:t>
      </w:r>
      <w:proofErr w:type="gramEnd"/>
      <w:r w:rsidRPr="00E1259F">
        <w:rPr>
          <w:highlight w:val="yellow"/>
        </w:rPr>
        <w:t xml:space="preserve">SELECT Id FROM Roles WHERE Name='Security Administrator' AND </w:t>
      </w:r>
      <w:proofErr w:type="spellStart"/>
      <w:r w:rsidRPr="00E1259F">
        <w:rPr>
          <w:highlight w:val="yellow"/>
        </w:rPr>
        <w:t>IsActive</w:t>
      </w:r>
      <w:proofErr w:type="spellEnd"/>
      <w:r w:rsidRPr="00E1259F">
        <w:rPr>
          <w:highlight w:val="yellow"/>
        </w:rPr>
        <w:t>=1)</w:t>
      </w:r>
    </w:p>
    <w:p w14:paraId="3691D892" w14:textId="77777777" w:rsidR="00E1259F" w:rsidRPr="00E1259F" w:rsidRDefault="00E1259F" w:rsidP="00E1259F">
      <w:pPr>
        <w:pStyle w:val="ListParagraph"/>
        <w:ind w:left="720"/>
        <w:rPr>
          <w:highlight w:val="yellow"/>
        </w:rPr>
      </w:pPr>
      <w:r w:rsidRPr="00E1259F">
        <w:rPr>
          <w:highlight w:val="yellow"/>
        </w:rPr>
        <w:t xml:space="preserve">WHERE </w:t>
      </w:r>
      <w:proofErr w:type="spellStart"/>
      <w:r w:rsidRPr="00E1259F">
        <w:rPr>
          <w:highlight w:val="yellow"/>
        </w:rPr>
        <w:t>UserId</w:t>
      </w:r>
      <w:proofErr w:type="spellEnd"/>
      <w:r w:rsidRPr="00E1259F">
        <w:rPr>
          <w:highlight w:val="yellow"/>
        </w:rPr>
        <w:t xml:space="preserve"> </w:t>
      </w:r>
      <w:proofErr w:type="gramStart"/>
      <w:r w:rsidRPr="00E1259F">
        <w:rPr>
          <w:highlight w:val="yellow"/>
        </w:rPr>
        <w:t>IN(</w:t>
      </w:r>
      <w:proofErr w:type="gramEnd"/>
      <w:r w:rsidRPr="00E1259F">
        <w:rPr>
          <w:highlight w:val="yellow"/>
        </w:rPr>
        <w:t xml:space="preserve">SELECT Id FROM Users WHERE </w:t>
      </w:r>
      <w:proofErr w:type="spellStart"/>
      <w:r w:rsidRPr="00E1259F">
        <w:rPr>
          <w:highlight w:val="yellow"/>
        </w:rPr>
        <w:t>LoginName</w:t>
      </w:r>
      <w:proofErr w:type="spellEnd"/>
      <w:r w:rsidRPr="00E1259F">
        <w:rPr>
          <w:highlight w:val="yellow"/>
        </w:rPr>
        <w:t>='</w:t>
      </w:r>
      <w:proofErr w:type="spellStart"/>
      <w:r w:rsidRPr="00E1259F">
        <w:rPr>
          <w:highlight w:val="yellow"/>
        </w:rPr>
        <w:t>Satyabrata.Swain-odessa</w:t>
      </w:r>
      <w:proofErr w:type="spellEnd"/>
      <w:r w:rsidRPr="00E1259F">
        <w:rPr>
          <w:highlight w:val="yellow"/>
        </w:rPr>
        <w:t xml:space="preserve">') AND </w:t>
      </w:r>
      <w:proofErr w:type="spellStart"/>
      <w:r w:rsidRPr="00E1259F">
        <w:rPr>
          <w:highlight w:val="yellow"/>
        </w:rPr>
        <w:t>RoleId</w:t>
      </w:r>
      <w:proofErr w:type="spellEnd"/>
      <w:r w:rsidRPr="00E1259F">
        <w:rPr>
          <w:highlight w:val="yellow"/>
        </w:rPr>
        <w:t xml:space="preserve"> </w:t>
      </w:r>
    </w:p>
    <w:p w14:paraId="40B93E00" w14:textId="142E258B" w:rsidR="00E1259F" w:rsidRDefault="00E1259F" w:rsidP="00E1259F">
      <w:pPr>
        <w:pStyle w:val="ListParagraph"/>
        <w:ind w:left="720"/>
      </w:pPr>
      <w:proofErr w:type="gramStart"/>
      <w:r w:rsidRPr="00E1259F">
        <w:rPr>
          <w:highlight w:val="yellow"/>
        </w:rPr>
        <w:t>IN(</w:t>
      </w:r>
      <w:proofErr w:type="gramEnd"/>
      <w:r w:rsidRPr="00E1259F">
        <w:rPr>
          <w:highlight w:val="yellow"/>
        </w:rPr>
        <w:t xml:space="preserve">SELECT Id FROM Roles WHERE Name='Full Access' AND </w:t>
      </w:r>
      <w:proofErr w:type="spellStart"/>
      <w:r w:rsidRPr="00E1259F">
        <w:rPr>
          <w:highlight w:val="yellow"/>
        </w:rPr>
        <w:t>IsActive</w:t>
      </w:r>
      <w:proofErr w:type="spellEnd"/>
      <w:r w:rsidRPr="00E1259F">
        <w:rPr>
          <w:highlight w:val="yellow"/>
        </w:rPr>
        <w:t>=1)</w:t>
      </w:r>
    </w:p>
    <w:p w14:paraId="529BBB07" w14:textId="77777777" w:rsidR="00213A87" w:rsidRDefault="00213A87" w:rsidP="00213A87">
      <w:pPr>
        <w:pStyle w:val="ListParagraph"/>
        <w:ind w:left="720"/>
      </w:pPr>
    </w:p>
    <w:p w14:paraId="7F4EC61B" w14:textId="703B1EB7" w:rsidR="00CC755A" w:rsidRDefault="00E10C25" w:rsidP="00213A87">
      <w:pPr>
        <w:jc w:val="center"/>
      </w:pPr>
      <w:r w:rsidRPr="0005578F">
        <w:rPr>
          <w:rStyle w:val="cm-bracket"/>
          <w:noProof/>
        </w:rPr>
        <w:lastRenderedPageBreak/>
        <w:drawing>
          <wp:inline distT="0" distB="0" distL="0" distR="0" wp14:anchorId="7ABB45E1" wp14:editId="75515849">
            <wp:extent cx="5079871" cy="1376680"/>
            <wp:effectExtent l="0" t="0" r="6985" b="0"/>
            <wp:docPr id="1011076480" name="Picture 1011076480" descr="Background patter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076480" name="Picture 1" descr="Background pattern&#10;&#10;Description automatically generated with low confidence"/>
                    <pic:cNvPicPr/>
                  </pic:nvPicPr>
                  <pic:blipFill>
                    <a:blip r:embed="rId227"/>
                    <a:stretch>
                      <a:fillRect/>
                    </a:stretch>
                  </pic:blipFill>
                  <pic:spPr>
                    <a:xfrm>
                      <a:off x="0" y="0"/>
                      <a:ext cx="5124165" cy="1388684"/>
                    </a:xfrm>
                    <a:prstGeom prst="rect">
                      <a:avLst/>
                    </a:prstGeom>
                  </pic:spPr>
                </pic:pic>
              </a:graphicData>
            </a:graphic>
          </wp:inline>
        </w:drawing>
      </w:r>
    </w:p>
    <w:p w14:paraId="1DD3A7D9" w14:textId="77777777" w:rsidR="00482CD9" w:rsidRDefault="00482CD9" w:rsidP="00213A87">
      <w:pPr>
        <w:jc w:val="center"/>
      </w:pPr>
    </w:p>
    <w:p w14:paraId="506FA701" w14:textId="77777777" w:rsidR="00CC755A" w:rsidRDefault="00CC755A" w:rsidP="00213A87">
      <w:pPr>
        <w:jc w:val="center"/>
      </w:pPr>
    </w:p>
    <w:p w14:paraId="52DFA917" w14:textId="5E29BAF0" w:rsidR="003C1949" w:rsidRDefault="003D184F" w:rsidP="00F241CE">
      <w:pPr>
        <w:pStyle w:val="ListParagraph"/>
        <w:numPr>
          <w:ilvl w:val="0"/>
          <w:numId w:val="17"/>
        </w:numPr>
      </w:pPr>
      <w:r>
        <w:t xml:space="preserve">Provie </w:t>
      </w:r>
      <w:r w:rsidR="00CC755A">
        <w:t>Name -&gt; Upload RBS -&gt; Submit.</w:t>
      </w:r>
    </w:p>
    <w:p w14:paraId="76FBC31E" w14:textId="77777777" w:rsidR="00482CD9" w:rsidRDefault="00482CD9" w:rsidP="00482CD9">
      <w:pPr>
        <w:pStyle w:val="ListParagraph"/>
        <w:ind w:left="720"/>
      </w:pPr>
    </w:p>
    <w:p w14:paraId="75ABD787" w14:textId="11A68098" w:rsidR="003C1949" w:rsidRPr="00E10C25" w:rsidRDefault="00611916" w:rsidP="00213A87">
      <w:pPr>
        <w:jc w:val="center"/>
      </w:pPr>
      <w:r w:rsidRPr="001B2E89">
        <w:rPr>
          <w:rStyle w:val="cm-bracket"/>
          <w:noProof/>
        </w:rPr>
        <w:drawing>
          <wp:inline distT="0" distB="0" distL="0" distR="0" wp14:anchorId="3BA00F90" wp14:editId="5C450D87">
            <wp:extent cx="5237561" cy="2037715"/>
            <wp:effectExtent l="0" t="0" r="1270" b="635"/>
            <wp:docPr id="1061166719" name="Picture 1061166719"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166719" name="Picture 1" descr="Graphical user interface, application, Teams&#10;&#10;Description automatically generated"/>
                    <pic:cNvPicPr/>
                  </pic:nvPicPr>
                  <pic:blipFill>
                    <a:blip r:embed="rId228"/>
                    <a:stretch>
                      <a:fillRect/>
                    </a:stretch>
                  </pic:blipFill>
                  <pic:spPr>
                    <a:xfrm>
                      <a:off x="0" y="0"/>
                      <a:ext cx="5264218" cy="2048086"/>
                    </a:xfrm>
                    <a:prstGeom prst="rect">
                      <a:avLst/>
                    </a:prstGeom>
                  </pic:spPr>
                </pic:pic>
              </a:graphicData>
            </a:graphic>
          </wp:inline>
        </w:drawing>
      </w:r>
    </w:p>
    <w:p w14:paraId="07AFE09D" w14:textId="7376685C" w:rsidR="00902806" w:rsidRPr="00683AEC" w:rsidRDefault="00902806" w:rsidP="00CE0ECD">
      <w:pPr>
        <w:pStyle w:val="Heading2"/>
      </w:pPr>
      <w:bookmarkStart w:id="171" w:name="_Toc137050193"/>
      <w:r>
        <w:t>1</w:t>
      </w:r>
      <w:r w:rsidR="002E07D0">
        <w:t>3</w:t>
      </w:r>
      <w:r>
        <w:t>.</w:t>
      </w:r>
      <w:r w:rsidR="00CC1C83">
        <w:t>9</w:t>
      </w:r>
      <w:r>
        <w:t xml:space="preserve"> Steps for </w:t>
      </w:r>
      <w:r w:rsidR="00914CF6">
        <w:t xml:space="preserve">- </w:t>
      </w:r>
      <w:r w:rsidR="0009283D">
        <w:t>Executing</w:t>
      </w:r>
      <w:r>
        <w:t xml:space="preserve"> Workflow Setup</w:t>
      </w:r>
      <w:bookmarkEnd w:id="171"/>
    </w:p>
    <w:p w14:paraId="36C55138" w14:textId="48DC2414" w:rsidR="00DF69A0" w:rsidRDefault="00DF2E60" w:rsidP="00F241CE">
      <w:pPr>
        <w:pStyle w:val="ListParagraph"/>
        <w:numPr>
          <w:ilvl w:val="0"/>
          <w:numId w:val="17"/>
        </w:numPr>
      </w:pPr>
      <w:r>
        <w:t xml:space="preserve">Steps for running </w:t>
      </w:r>
      <w:r w:rsidR="002A6FFA">
        <w:t>workflow</w:t>
      </w:r>
      <w:r>
        <w:t xml:space="preserve"> set up</w:t>
      </w:r>
      <w:r w:rsidR="00377969">
        <w:t xml:space="preserve"> with reference screen sho</w:t>
      </w:r>
      <w:r w:rsidR="00B7536A">
        <w:t>t</w:t>
      </w:r>
      <w:r w:rsidR="00DF69A0">
        <w:t>: -</w:t>
      </w:r>
    </w:p>
    <w:p w14:paraId="4AC99C7F" w14:textId="77777777" w:rsidR="00DF69A0" w:rsidRDefault="00DF69A0" w:rsidP="00DF69A0">
      <w:pPr>
        <w:pStyle w:val="ListParagraph"/>
        <w:ind w:left="720"/>
      </w:pPr>
    </w:p>
    <w:p w14:paraId="1B6978A2" w14:textId="7DD284C3" w:rsidR="00E0719D" w:rsidRDefault="00E0719D" w:rsidP="00F241CE">
      <w:pPr>
        <w:pStyle w:val="ListParagraph"/>
        <w:numPr>
          <w:ilvl w:val="0"/>
          <w:numId w:val="17"/>
        </w:numPr>
      </w:pPr>
      <w:r>
        <w:t>Login Odessa Core UI as Business User -&gt; Search -&gt; Workflow setup -&gt; Submit</w:t>
      </w:r>
    </w:p>
    <w:p w14:paraId="3845A403" w14:textId="04FD6891" w:rsidR="00E0719D" w:rsidRDefault="00E0719D" w:rsidP="00E0719D">
      <w:pPr>
        <w:pStyle w:val="ListParagraph"/>
        <w:ind w:left="720"/>
      </w:pPr>
      <w:r>
        <w:t>To login as Business User run below query by changing the Login Name</w:t>
      </w:r>
      <w:r w:rsidR="5181F9B5">
        <w:t xml:space="preserve"> </w:t>
      </w:r>
      <w:r>
        <w:t xml:space="preserve">(You can find your login name by removing @hpe.com from </w:t>
      </w:r>
      <w:proofErr w:type="spellStart"/>
      <w:r>
        <w:t>hpe</w:t>
      </w:r>
      <w:proofErr w:type="spellEnd"/>
      <w:r>
        <w:t xml:space="preserve"> Email).</w:t>
      </w:r>
    </w:p>
    <w:p w14:paraId="62B1D3AA" w14:textId="7AD2DD9F" w:rsidR="00E0719D" w:rsidRPr="00E1259F" w:rsidRDefault="00E0719D" w:rsidP="00E0719D">
      <w:pPr>
        <w:pStyle w:val="ListParagraph"/>
        <w:ind w:left="720"/>
        <w:rPr>
          <w:highlight w:val="yellow"/>
        </w:rPr>
      </w:pPr>
      <w:r w:rsidRPr="00E1259F">
        <w:rPr>
          <w:highlight w:val="yellow"/>
        </w:rPr>
        <w:t xml:space="preserve">UPDATE </w:t>
      </w:r>
      <w:proofErr w:type="spellStart"/>
      <w:r w:rsidRPr="00E1259F">
        <w:rPr>
          <w:highlight w:val="yellow"/>
        </w:rPr>
        <w:t>RolesForUsers</w:t>
      </w:r>
      <w:proofErr w:type="spellEnd"/>
      <w:r w:rsidRPr="00E1259F">
        <w:rPr>
          <w:highlight w:val="yellow"/>
        </w:rPr>
        <w:t xml:space="preserve"> SET </w:t>
      </w:r>
      <w:proofErr w:type="spellStart"/>
      <w:r w:rsidRPr="00E1259F">
        <w:rPr>
          <w:highlight w:val="yellow"/>
        </w:rPr>
        <w:t>RoleId</w:t>
      </w:r>
      <w:proofErr w:type="spellEnd"/>
      <w:proofErr w:type="gramStart"/>
      <w:r w:rsidRPr="00E1259F">
        <w:rPr>
          <w:highlight w:val="yellow"/>
        </w:rPr>
        <w:t>=(</w:t>
      </w:r>
      <w:proofErr w:type="gramEnd"/>
      <w:r w:rsidRPr="00E1259F">
        <w:rPr>
          <w:highlight w:val="yellow"/>
        </w:rPr>
        <w:t>SELECT Id FROM Roles WHERE Name='</w:t>
      </w:r>
      <w:r w:rsidRPr="00E0719D">
        <w:rPr>
          <w:highlight w:val="yellow"/>
        </w:rPr>
        <w:t xml:space="preserve"> </w:t>
      </w:r>
      <w:r w:rsidRPr="00E1259F">
        <w:rPr>
          <w:highlight w:val="yellow"/>
        </w:rPr>
        <w:t xml:space="preserve">Full Access' AND </w:t>
      </w:r>
      <w:proofErr w:type="spellStart"/>
      <w:r w:rsidRPr="00E1259F">
        <w:rPr>
          <w:highlight w:val="yellow"/>
        </w:rPr>
        <w:t>IsActive</w:t>
      </w:r>
      <w:proofErr w:type="spellEnd"/>
      <w:r w:rsidRPr="00E1259F">
        <w:rPr>
          <w:highlight w:val="yellow"/>
        </w:rPr>
        <w:t>=1)</w:t>
      </w:r>
    </w:p>
    <w:p w14:paraId="5B121306" w14:textId="77777777" w:rsidR="00E0719D" w:rsidRPr="00E1259F" w:rsidRDefault="00E0719D" w:rsidP="00E0719D">
      <w:pPr>
        <w:pStyle w:val="ListParagraph"/>
        <w:ind w:left="720"/>
        <w:rPr>
          <w:highlight w:val="yellow"/>
        </w:rPr>
      </w:pPr>
      <w:r w:rsidRPr="00E1259F">
        <w:rPr>
          <w:highlight w:val="yellow"/>
        </w:rPr>
        <w:t xml:space="preserve">WHERE </w:t>
      </w:r>
      <w:proofErr w:type="spellStart"/>
      <w:r w:rsidRPr="00E1259F">
        <w:rPr>
          <w:highlight w:val="yellow"/>
        </w:rPr>
        <w:t>UserId</w:t>
      </w:r>
      <w:proofErr w:type="spellEnd"/>
      <w:r w:rsidRPr="00E1259F">
        <w:rPr>
          <w:highlight w:val="yellow"/>
        </w:rPr>
        <w:t xml:space="preserve"> </w:t>
      </w:r>
      <w:proofErr w:type="gramStart"/>
      <w:r w:rsidRPr="00E1259F">
        <w:rPr>
          <w:highlight w:val="yellow"/>
        </w:rPr>
        <w:t>IN(</w:t>
      </w:r>
      <w:proofErr w:type="gramEnd"/>
      <w:r w:rsidRPr="00E1259F">
        <w:rPr>
          <w:highlight w:val="yellow"/>
        </w:rPr>
        <w:t xml:space="preserve">SELECT Id FROM Users WHERE </w:t>
      </w:r>
      <w:proofErr w:type="spellStart"/>
      <w:r w:rsidRPr="00E1259F">
        <w:rPr>
          <w:highlight w:val="yellow"/>
        </w:rPr>
        <w:t>LoginName</w:t>
      </w:r>
      <w:proofErr w:type="spellEnd"/>
      <w:r w:rsidRPr="00E1259F">
        <w:rPr>
          <w:highlight w:val="yellow"/>
        </w:rPr>
        <w:t>='</w:t>
      </w:r>
      <w:proofErr w:type="spellStart"/>
      <w:r w:rsidRPr="00E1259F">
        <w:rPr>
          <w:highlight w:val="yellow"/>
        </w:rPr>
        <w:t>Satyabrata.Swain-odessa</w:t>
      </w:r>
      <w:proofErr w:type="spellEnd"/>
      <w:r w:rsidRPr="00E1259F">
        <w:rPr>
          <w:highlight w:val="yellow"/>
        </w:rPr>
        <w:t xml:space="preserve">') AND </w:t>
      </w:r>
      <w:proofErr w:type="spellStart"/>
      <w:r w:rsidRPr="00E1259F">
        <w:rPr>
          <w:highlight w:val="yellow"/>
        </w:rPr>
        <w:t>RoleId</w:t>
      </w:r>
      <w:proofErr w:type="spellEnd"/>
      <w:r w:rsidRPr="00E1259F">
        <w:rPr>
          <w:highlight w:val="yellow"/>
        </w:rPr>
        <w:t xml:space="preserve"> </w:t>
      </w:r>
    </w:p>
    <w:p w14:paraId="5F70A718" w14:textId="56E092E3" w:rsidR="00E0719D" w:rsidRDefault="00E0719D" w:rsidP="00E0719D">
      <w:pPr>
        <w:pStyle w:val="ListParagraph"/>
        <w:ind w:left="720"/>
      </w:pPr>
      <w:proofErr w:type="gramStart"/>
      <w:r w:rsidRPr="00E1259F">
        <w:rPr>
          <w:highlight w:val="yellow"/>
        </w:rPr>
        <w:t>IN(</w:t>
      </w:r>
      <w:proofErr w:type="gramEnd"/>
      <w:r w:rsidRPr="00E1259F">
        <w:rPr>
          <w:highlight w:val="yellow"/>
        </w:rPr>
        <w:t>SELECT Id FROM Roles WHERE Name='</w:t>
      </w:r>
      <w:r w:rsidRPr="00E0719D">
        <w:rPr>
          <w:highlight w:val="yellow"/>
        </w:rPr>
        <w:t xml:space="preserve"> </w:t>
      </w:r>
      <w:r w:rsidRPr="00E1259F">
        <w:rPr>
          <w:highlight w:val="yellow"/>
        </w:rPr>
        <w:t xml:space="preserve">Security Administrator' AND </w:t>
      </w:r>
      <w:proofErr w:type="spellStart"/>
      <w:r w:rsidRPr="00E1259F">
        <w:rPr>
          <w:highlight w:val="yellow"/>
        </w:rPr>
        <w:t>IsActive</w:t>
      </w:r>
      <w:proofErr w:type="spellEnd"/>
      <w:r w:rsidRPr="00E1259F">
        <w:rPr>
          <w:highlight w:val="yellow"/>
        </w:rPr>
        <w:t>=1)</w:t>
      </w:r>
    </w:p>
    <w:p w14:paraId="32991B9E" w14:textId="77777777" w:rsidR="00DF69A0" w:rsidRPr="00DF69A0" w:rsidRDefault="00DF69A0" w:rsidP="00DF69A0"/>
    <w:p w14:paraId="7F9A9695" w14:textId="688FDE2B" w:rsidR="006B283A" w:rsidRDefault="006B283A" w:rsidP="00BA4441">
      <w:pPr>
        <w:pStyle w:val="BodyText"/>
        <w:jc w:val="center"/>
      </w:pPr>
      <w:r w:rsidRPr="002944B1">
        <w:rPr>
          <w:noProof/>
        </w:rPr>
        <w:drawing>
          <wp:inline distT="0" distB="0" distL="0" distR="0" wp14:anchorId="724B0430" wp14:editId="338B84F2">
            <wp:extent cx="5327650" cy="1445260"/>
            <wp:effectExtent l="0" t="0" r="6350" b="2540"/>
            <wp:docPr id="956432097" name="Picture 95643209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432097" name="Picture 1" descr="Graphical user interface, application&#10;&#10;Description automatically generated"/>
                    <pic:cNvPicPr/>
                  </pic:nvPicPr>
                  <pic:blipFill>
                    <a:blip r:embed="rId229"/>
                    <a:stretch>
                      <a:fillRect/>
                    </a:stretch>
                  </pic:blipFill>
                  <pic:spPr>
                    <a:xfrm>
                      <a:off x="0" y="0"/>
                      <a:ext cx="5435784" cy="1474594"/>
                    </a:xfrm>
                    <a:prstGeom prst="rect">
                      <a:avLst/>
                    </a:prstGeom>
                  </pic:spPr>
                </pic:pic>
              </a:graphicData>
            </a:graphic>
          </wp:inline>
        </w:drawing>
      </w:r>
    </w:p>
    <w:p w14:paraId="6394432F" w14:textId="77777777" w:rsidR="00B10907" w:rsidRDefault="00B10907" w:rsidP="00BA4441">
      <w:pPr>
        <w:pStyle w:val="BodyText"/>
        <w:jc w:val="center"/>
      </w:pPr>
    </w:p>
    <w:p w14:paraId="24315E81" w14:textId="2B297941" w:rsidR="0062424E" w:rsidRPr="006B283A" w:rsidRDefault="0062424E" w:rsidP="00FA6681">
      <w:pPr>
        <w:pStyle w:val="BodyText"/>
        <w:jc w:val="center"/>
      </w:pPr>
      <w:r w:rsidRPr="002E67EC">
        <w:rPr>
          <w:noProof/>
        </w:rPr>
        <w:lastRenderedPageBreak/>
        <w:drawing>
          <wp:inline distT="0" distB="0" distL="0" distR="0" wp14:anchorId="711D8987" wp14:editId="4639F5A1">
            <wp:extent cx="5307330" cy="1714500"/>
            <wp:effectExtent l="0" t="0" r="7620" b="0"/>
            <wp:docPr id="1130221817" name="Picture 1130221817"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221817" name="Picture 1" descr="Graphical user interface, application, Word&#10;&#10;Description automatically generated"/>
                    <pic:cNvPicPr/>
                  </pic:nvPicPr>
                  <pic:blipFill>
                    <a:blip r:embed="rId230"/>
                    <a:stretch>
                      <a:fillRect/>
                    </a:stretch>
                  </pic:blipFill>
                  <pic:spPr>
                    <a:xfrm>
                      <a:off x="0" y="0"/>
                      <a:ext cx="5394857" cy="1742775"/>
                    </a:xfrm>
                    <a:prstGeom prst="rect">
                      <a:avLst/>
                    </a:prstGeom>
                  </pic:spPr>
                </pic:pic>
              </a:graphicData>
            </a:graphic>
          </wp:inline>
        </w:drawing>
      </w:r>
    </w:p>
    <w:p w14:paraId="55B85E22" w14:textId="77777777" w:rsidR="00DB0515" w:rsidRDefault="00DB0515" w:rsidP="00DB0515">
      <w:pPr>
        <w:pStyle w:val="BodyText"/>
      </w:pPr>
    </w:p>
    <w:p w14:paraId="5B78752B" w14:textId="14BB23D0" w:rsidR="00DB0515" w:rsidRDefault="00DB0515" w:rsidP="003A43DA">
      <w:pPr>
        <w:pStyle w:val="Heading2"/>
      </w:pPr>
      <w:bookmarkStart w:id="172" w:name="_Toc137050194"/>
      <w:r w:rsidRPr="003A43DA">
        <w:t>1</w:t>
      </w:r>
      <w:r w:rsidR="002E07D0">
        <w:t>3</w:t>
      </w:r>
      <w:r w:rsidRPr="003A43DA">
        <w:t xml:space="preserve">.10 Steps for - </w:t>
      </w:r>
      <w:r w:rsidR="003A43DA" w:rsidRPr="003A43DA">
        <w:t xml:space="preserve">Execute Extract SP in </w:t>
      </w:r>
      <w:r w:rsidR="00004F8F">
        <w:t xml:space="preserve">Main and </w:t>
      </w:r>
      <w:r w:rsidR="003A43DA" w:rsidRPr="003A43DA">
        <w:t>Replica DB</w:t>
      </w:r>
      <w:bookmarkEnd w:id="172"/>
    </w:p>
    <w:p w14:paraId="39AECE0A" w14:textId="716647B4" w:rsidR="00D44E65" w:rsidRPr="00D44E65" w:rsidRDefault="00D44E65" w:rsidP="00D44E65">
      <w:r w:rsidRPr="00D44E65">
        <w:rPr>
          <w:highlight w:val="yellow"/>
        </w:rPr>
        <w:t>The Odessa Dev Team is brainstorming this approach which might change in future.</w:t>
      </w:r>
      <w:r w:rsidRPr="00D44E65">
        <w:t xml:space="preserve"> </w:t>
      </w:r>
    </w:p>
    <w:p w14:paraId="0631E40D" w14:textId="77777777" w:rsidR="00D44E65" w:rsidRPr="00D44E65" w:rsidRDefault="00D44E65" w:rsidP="00D44E65"/>
    <w:p w14:paraId="34D8B943" w14:textId="08E97A4D" w:rsidR="00C815C6" w:rsidRDefault="007754C1" w:rsidP="007754C1">
      <w:pPr>
        <w:pStyle w:val="Heading3"/>
      </w:pPr>
      <w:bookmarkStart w:id="173" w:name="_Toc137050195"/>
      <w:r>
        <w:t>1</w:t>
      </w:r>
      <w:r w:rsidR="002E07D0">
        <w:t>3</w:t>
      </w:r>
      <w:r>
        <w:t>.10.1</w:t>
      </w:r>
      <w:r w:rsidR="00400DFA">
        <w:t xml:space="preserve"> Main DB</w:t>
      </w:r>
      <w:bookmarkEnd w:id="173"/>
    </w:p>
    <w:p w14:paraId="44F3D0E1" w14:textId="77777777" w:rsidR="00F4744F" w:rsidRDefault="00F4744F" w:rsidP="00F241CE">
      <w:pPr>
        <w:pStyle w:val="ListParagraph"/>
        <w:numPr>
          <w:ilvl w:val="0"/>
          <w:numId w:val="23"/>
        </w:numPr>
      </w:pPr>
      <w:r>
        <w:t xml:space="preserve">Open SSMS -&gt; Provide Login Credentials -&gt; Click on Options  </w:t>
      </w:r>
    </w:p>
    <w:p w14:paraId="67116B50" w14:textId="39C7A817" w:rsidR="00400DFA" w:rsidRDefault="00F4744F" w:rsidP="00F4744F">
      <w:r>
        <w:tab/>
      </w:r>
      <w:r>
        <w:tab/>
      </w:r>
      <w:r w:rsidR="00D75E3B" w:rsidRPr="00D75E3B">
        <w:rPr>
          <w:noProof/>
        </w:rPr>
        <w:drawing>
          <wp:inline distT="0" distB="0" distL="0" distR="0" wp14:anchorId="3B885F22" wp14:editId="1A1907BD">
            <wp:extent cx="3232150" cy="2127376"/>
            <wp:effectExtent l="0" t="0" r="6350" b="6350"/>
            <wp:docPr id="1542160040" name="Picture 1542160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160040" name=""/>
                    <pic:cNvPicPr/>
                  </pic:nvPicPr>
                  <pic:blipFill>
                    <a:blip r:embed="rId231"/>
                    <a:stretch>
                      <a:fillRect/>
                    </a:stretch>
                  </pic:blipFill>
                  <pic:spPr>
                    <a:xfrm>
                      <a:off x="0" y="0"/>
                      <a:ext cx="3245585" cy="2136219"/>
                    </a:xfrm>
                    <a:prstGeom prst="rect">
                      <a:avLst/>
                    </a:prstGeom>
                  </pic:spPr>
                </pic:pic>
              </a:graphicData>
            </a:graphic>
          </wp:inline>
        </w:drawing>
      </w:r>
    </w:p>
    <w:p w14:paraId="13641204" w14:textId="18E60645" w:rsidR="004452F9" w:rsidRDefault="004452F9" w:rsidP="00F241CE">
      <w:pPr>
        <w:pStyle w:val="ListParagraph"/>
        <w:numPr>
          <w:ilvl w:val="0"/>
          <w:numId w:val="23"/>
        </w:numPr>
      </w:pPr>
      <w:r>
        <w:t xml:space="preserve">Open a </w:t>
      </w:r>
      <w:r w:rsidR="46B917F6">
        <w:t>new</w:t>
      </w:r>
      <w:r>
        <w:t xml:space="preserve"> query window for respective environment DB. To Validate the Connection team can execute the below query and it should display READ_ONLY in output.</w:t>
      </w:r>
    </w:p>
    <w:p w14:paraId="0113D177" w14:textId="77777777" w:rsidR="004452F9" w:rsidRDefault="004452F9" w:rsidP="004452F9">
      <w:pPr>
        <w:pStyle w:val="ListParagraph"/>
        <w:ind w:left="1440"/>
      </w:pPr>
    </w:p>
    <w:p w14:paraId="70576392" w14:textId="07BA0432" w:rsidR="004452F9" w:rsidRDefault="004452F9" w:rsidP="004452F9">
      <w:pPr>
        <w:pStyle w:val="ListParagraph"/>
        <w:ind w:left="1440"/>
        <w:rPr>
          <w:b/>
        </w:rPr>
      </w:pPr>
      <w:r>
        <w:t xml:space="preserve">Query: </w:t>
      </w:r>
      <w:r w:rsidRPr="003F747B">
        <w:rPr>
          <w:b/>
          <w:bCs/>
        </w:rPr>
        <w:t>SELECT DATABASEPROPERTYEX(DB_</w:t>
      </w:r>
      <w:proofErr w:type="gramStart"/>
      <w:r w:rsidRPr="003F747B">
        <w:rPr>
          <w:b/>
          <w:bCs/>
        </w:rPr>
        <w:t>NAME(</w:t>
      </w:r>
      <w:proofErr w:type="gramEnd"/>
      <w:r w:rsidRPr="003F747B">
        <w:rPr>
          <w:b/>
          <w:bCs/>
        </w:rPr>
        <w:t>), 'Updateability');</w:t>
      </w:r>
    </w:p>
    <w:p w14:paraId="270B4770" w14:textId="6393D1B9" w:rsidR="004452F9" w:rsidRDefault="004452F9" w:rsidP="00F4744F"/>
    <w:p w14:paraId="1CBE2273" w14:textId="531140A0" w:rsidR="008C7B1E" w:rsidRDefault="008C7B1E" w:rsidP="00F4744F">
      <w:r>
        <w:lastRenderedPageBreak/>
        <w:tab/>
      </w:r>
      <w:r>
        <w:tab/>
      </w:r>
      <w:r w:rsidRPr="008C7B1E">
        <w:rPr>
          <w:noProof/>
        </w:rPr>
        <w:drawing>
          <wp:inline distT="0" distB="0" distL="0" distR="0" wp14:anchorId="57E929B1" wp14:editId="182775DF">
            <wp:extent cx="3149600" cy="2306631"/>
            <wp:effectExtent l="0" t="0" r="0" b="0"/>
            <wp:docPr id="1812174713" name="Picture 1812174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174713" name=""/>
                    <pic:cNvPicPr/>
                  </pic:nvPicPr>
                  <pic:blipFill>
                    <a:blip r:embed="rId232"/>
                    <a:stretch>
                      <a:fillRect/>
                    </a:stretch>
                  </pic:blipFill>
                  <pic:spPr>
                    <a:xfrm>
                      <a:off x="0" y="0"/>
                      <a:ext cx="3169243" cy="2321017"/>
                    </a:xfrm>
                    <a:prstGeom prst="rect">
                      <a:avLst/>
                    </a:prstGeom>
                  </pic:spPr>
                </pic:pic>
              </a:graphicData>
            </a:graphic>
          </wp:inline>
        </w:drawing>
      </w:r>
    </w:p>
    <w:p w14:paraId="2AC08353" w14:textId="049DE7FD" w:rsidR="008C7B1E" w:rsidRDefault="008C7B1E" w:rsidP="00F241CE">
      <w:pPr>
        <w:pStyle w:val="ListParagraph"/>
        <w:numPr>
          <w:ilvl w:val="0"/>
          <w:numId w:val="23"/>
        </w:numPr>
      </w:pPr>
      <w:r>
        <w:t>Execute Below Query to create Extract tables.</w:t>
      </w:r>
    </w:p>
    <w:p w14:paraId="713ED8D8" w14:textId="77777777" w:rsidR="00442591" w:rsidRDefault="00442591" w:rsidP="00442591">
      <w:pPr>
        <w:pStyle w:val="ListParagraph"/>
        <w:ind w:left="1440"/>
      </w:pPr>
    </w:p>
    <w:p w14:paraId="6C746B68" w14:textId="77777777" w:rsidR="00442591" w:rsidRPr="0010245D" w:rsidRDefault="00442591" w:rsidP="00442591">
      <w:pPr>
        <w:pStyle w:val="ListParagraph"/>
        <w:ind w:left="1440"/>
        <w:rPr>
          <w:b/>
          <w:bCs/>
        </w:rPr>
      </w:pPr>
      <w:r w:rsidRPr="0010245D">
        <w:rPr>
          <w:b/>
          <w:bCs/>
        </w:rPr>
        <w:t xml:space="preserve">EXEC </w:t>
      </w:r>
      <w:proofErr w:type="spellStart"/>
      <w:r w:rsidRPr="0010245D">
        <w:rPr>
          <w:b/>
          <w:bCs/>
        </w:rPr>
        <w:t>CreateSynonymForJobs</w:t>
      </w:r>
      <w:proofErr w:type="spellEnd"/>
      <w:r w:rsidRPr="0010245D">
        <w:rPr>
          <w:b/>
          <w:bCs/>
        </w:rPr>
        <w:t xml:space="preserve"> 1</w:t>
      </w:r>
    </w:p>
    <w:p w14:paraId="494964A6" w14:textId="77777777" w:rsidR="00442591" w:rsidRPr="0010245D" w:rsidRDefault="00442591" w:rsidP="00442591">
      <w:pPr>
        <w:pStyle w:val="ListParagraph"/>
        <w:ind w:left="1440"/>
        <w:rPr>
          <w:b/>
          <w:bCs/>
        </w:rPr>
      </w:pPr>
      <w:r w:rsidRPr="0010245D">
        <w:rPr>
          <w:b/>
          <w:bCs/>
        </w:rPr>
        <w:t>GO</w:t>
      </w:r>
    </w:p>
    <w:p w14:paraId="1FA7157D" w14:textId="77777777" w:rsidR="00442591" w:rsidRPr="0010245D" w:rsidRDefault="00442591" w:rsidP="00442591">
      <w:pPr>
        <w:pStyle w:val="ListParagraph"/>
        <w:ind w:left="1440"/>
        <w:rPr>
          <w:b/>
          <w:bCs/>
        </w:rPr>
      </w:pPr>
      <w:r w:rsidRPr="0010245D">
        <w:rPr>
          <w:b/>
          <w:bCs/>
        </w:rPr>
        <w:t xml:space="preserve">EXEC </w:t>
      </w:r>
      <w:proofErr w:type="spellStart"/>
      <w:r w:rsidRPr="0010245D">
        <w:rPr>
          <w:b/>
          <w:bCs/>
        </w:rPr>
        <w:t>CreateExtractTables</w:t>
      </w:r>
      <w:proofErr w:type="spellEnd"/>
    </w:p>
    <w:p w14:paraId="67F02670" w14:textId="77777777" w:rsidR="00442591" w:rsidRPr="0010245D" w:rsidRDefault="00442591" w:rsidP="00442591">
      <w:pPr>
        <w:pStyle w:val="ListParagraph"/>
        <w:ind w:left="1440"/>
        <w:rPr>
          <w:b/>
          <w:bCs/>
        </w:rPr>
      </w:pPr>
      <w:r w:rsidRPr="0010245D">
        <w:rPr>
          <w:b/>
          <w:bCs/>
        </w:rPr>
        <w:t>GO</w:t>
      </w:r>
    </w:p>
    <w:p w14:paraId="02FF8237" w14:textId="77777777" w:rsidR="00442591" w:rsidRPr="0010245D" w:rsidRDefault="00442591" w:rsidP="00442591">
      <w:pPr>
        <w:pStyle w:val="ListParagraph"/>
        <w:ind w:left="1440"/>
        <w:rPr>
          <w:b/>
          <w:bCs/>
        </w:rPr>
      </w:pPr>
      <w:r w:rsidRPr="0010245D">
        <w:rPr>
          <w:b/>
          <w:bCs/>
        </w:rPr>
        <w:t>EXEC [</w:t>
      </w:r>
      <w:proofErr w:type="spellStart"/>
      <w:r w:rsidRPr="0010245D">
        <w:rPr>
          <w:b/>
          <w:bCs/>
        </w:rPr>
        <w:t>dbo</w:t>
      </w:r>
      <w:proofErr w:type="spellEnd"/>
      <w:proofErr w:type="gramStart"/>
      <w:r w:rsidRPr="0010245D">
        <w:rPr>
          <w:b/>
          <w:bCs/>
        </w:rPr>
        <w:t>].[</w:t>
      </w:r>
      <w:proofErr w:type="spellStart"/>
      <w:proofErr w:type="gramEnd"/>
      <w:r w:rsidRPr="0010245D">
        <w:rPr>
          <w:b/>
          <w:bCs/>
        </w:rPr>
        <w:t>AlterUserAssignPermissions</w:t>
      </w:r>
      <w:proofErr w:type="spellEnd"/>
      <w:r w:rsidRPr="0010245D">
        <w:rPr>
          <w:b/>
          <w:bCs/>
        </w:rPr>
        <w:t xml:space="preserve">] @dbUserName = </w:t>
      </w:r>
      <w:proofErr w:type="spellStart"/>
      <w:r w:rsidRPr="0010245D">
        <w:rPr>
          <w:b/>
          <w:bCs/>
        </w:rPr>
        <w:t>N'OdessaCore</w:t>
      </w:r>
      <w:proofErr w:type="spellEnd"/>
      <w:r w:rsidRPr="0010245D">
        <w:rPr>
          <w:b/>
          <w:bCs/>
        </w:rPr>
        <w:t>'</w:t>
      </w:r>
    </w:p>
    <w:p w14:paraId="1F331E32" w14:textId="77777777" w:rsidR="00442591" w:rsidRPr="0010245D" w:rsidRDefault="00442591" w:rsidP="00442591">
      <w:pPr>
        <w:pStyle w:val="ListParagraph"/>
        <w:ind w:left="1440"/>
        <w:rPr>
          <w:b/>
          <w:bCs/>
        </w:rPr>
      </w:pPr>
      <w:r w:rsidRPr="0010245D">
        <w:rPr>
          <w:b/>
          <w:bCs/>
        </w:rPr>
        <w:t>GO</w:t>
      </w:r>
    </w:p>
    <w:p w14:paraId="071A3013" w14:textId="77777777" w:rsidR="00442591" w:rsidRPr="0010245D" w:rsidRDefault="00442591" w:rsidP="00442591">
      <w:pPr>
        <w:pStyle w:val="ListParagraph"/>
        <w:ind w:left="1440"/>
        <w:rPr>
          <w:b/>
          <w:bCs/>
        </w:rPr>
      </w:pPr>
      <w:r w:rsidRPr="0010245D">
        <w:rPr>
          <w:b/>
          <w:bCs/>
        </w:rPr>
        <w:t>DECLARE @DatabaseName SYSNAME =DB_</w:t>
      </w:r>
      <w:proofErr w:type="gramStart"/>
      <w:r w:rsidRPr="0010245D">
        <w:rPr>
          <w:b/>
          <w:bCs/>
        </w:rPr>
        <w:t>NAME(</w:t>
      </w:r>
      <w:proofErr w:type="gramEnd"/>
      <w:r w:rsidRPr="0010245D">
        <w:rPr>
          <w:b/>
          <w:bCs/>
        </w:rPr>
        <w:t>)</w:t>
      </w:r>
    </w:p>
    <w:p w14:paraId="12B2ED19" w14:textId="77777777" w:rsidR="00442591" w:rsidRPr="0010245D" w:rsidRDefault="00442591" w:rsidP="00442591">
      <w:pPr>
        <w:pStyle w:val="ListParagraph"/>
        <w:ind w:left="1440"/>
        <w:rPr>
          <w:b/>
          <w:bCs/>
        </w:rPr>
      </w:pPr>
      <w:r w:rsidRPr="0010245D">
        <w:rPr>
          <w:b/>
          <w:bCs/>
        </w:rPr>
        <w:t xml:space="preserve">DECLARE @LoginName </w:t>
      </w:r>
      <w:proofErr w:type="gramStart"/>
      <w:r w:rsidRPr="0010245D">
        <w:rPr>
          <w:b/>
          <w:bCs/>
        </w:rPr>
        <w:t>NVARCHAR(</w:t>
      </w:r>
      <w:proofErr w:type="gramEnd"/>
      <w:r w:rsidRPr="0010245D">
        <w:rPr>
          <w:b/>
          <w:bCs/>
        </w:rPr>
        <w:t xml:space="preserve">1000) = </w:t>
      </w:r>
      <w:proofErr w:type="spellStart"/>
      <w:r w:rsidRPr="0010245D">
        <w:rPr>
          <w:b/>
          <w:bCs/>
        </w:rPr>
        <w:t>N'OdessaCore</w:t>
      </w:r>
      <w:proofErr w:type="spellEnd"/>
      <w:r w:rsidRPr="0010245D">
        <w:rPr>
          <w:b/>
          <w:bCs/>
        </w:rPr>
        <w:t>'</w:t>
      </w:r>
    </w:p>
    <w:p w14:paraId="753E814A" w14:textId="77777777" w:rsidR="00442591" w:rsidRPr="0010245D" w:rsidRDefault="00442591" w:rsidP="00442591">
      <w:pPr>
        <w:pStyle w:val="ListParagraph"/>
        <w:ind w:left="1440"/>
        <w:rPr>
          <w:b/>
          <w:bCs/>
        </w:rPr>
      </w:pPr>
    </w:p>
    <w:p w14:paraId="79F2F056" w14:textId="77777777" w:rsidR="00442591" w:rsidRPr="0010245D" w:rsidRDefault="00442591" w:rsidP="00442591">
      <w:pPr>
        <w:pStyle w:val="ListParagraph"/>
        <w:ind w:left="1440"/>
        <w:rPr>
          <w:b/>
          <w:bCs/>
        </w:rPr>
      </w:pPr>
      <w:r w:rsidRPr="0010245D">
        <w:rPr>
          <w:b/>
          <w:bCs/>
        </w:rPr>
        <w:t xml:space="preserve">EXEC </w:t>
      </w:r>
      <w:proofErr w:type="spellStart"/>
      <w:r w:rsidRPr="0010245D">
        <w:rPr>
          <w:b/>
          <w:bCs/>
        </w:rPr>
        <w:t>CreateSQLJobToCreateExtractTable</w:t>
      </w:r>
      <w:proofErr w:type="spellEnd"/>
      <w:r w:rsidRPr="0010245D">
        <w:rPr>
          <w:b/>
          <w:bCs/>
        </w:rPr>
        <w:t xml:space="preserve"> @DatabaseName, @LoginName</w:t>
      </w:r>
    </w:p>
    <w:p w14:paraId="2A3DC615" w14:textId="77FB0834" w:rsidR="00442591" w:rsidRDefault="00442591" w:rsidP="00442591">
      <w:pPr>
        <w:pStyle w:val="ListParagraph"/>
        <w:ind w:left="1440"/>
        <w:rPr>
          <w:b/>
          <w:bCs/>
        </w:rPr>
      </w:pPr>
      <w:r w:rsidRPr="0010245D">
        <w:rPr>
          <w:b/>
          <w:bCs/>
        </w:rPr>
        <w:t>GO</w:t>
      </w:r>
    </w:p>
    <w:p w14:paraId="0F0972FC" w14:textId="4DEF74CF" w:rsidR="00305796" w:rsidRPr="0010245D" w:rsidRDefault="00F64F3E" w:rsidP="00442591">
      <w:pPr>
        <w:pStyle w:val="ListParagraph"/>
        <w:ind w:left="1440"/>
        <w:rPr>
          <w:b/>
          <w:bCs/>
        </w:rPr>
      </w:pPr>
      <w:r w:rsidRPr="00F64F3E">
        <w:rPr>
          <w:b/>
          <w:bCs/>
          <w:noProof/>
        </w:rPr>
        <w:drawing>
          <wp:inline distT="0" distB="0" distL="0" distR="0" wp14:anchorId="76611AB6" wp14:editId="72F096E2">
            <wp:extent cx="3277016" cy="2076450"/>
            <wp:effectExtent l="0" t="0" r="0" b="0"/>
            <wp:docPr id="725912129" name="Picture 725912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912129" name=""/>
                    <pic:cNvPicPr/>
                  </pic:nvPicPr>
                  <pic:blipFill>
                    <a:blip r:embed="rId233"/>
                    <a:stretch>
                      <a:fillRect/>
                    </a:stretch>
                  </pic:blipFill>
                  <pic:spPr>
                    <a:xfrm>
                      <a:off x="0" y="0"/>
                      <a:ext cx="3285389" cy="2081756"/>
                    </a:xfrm>
                    <a:prstGeom prst="rect">
                      <a:avLst/>
                    </a:prstGeom>
                  </pic:spPr>
                </pic:pic>
              </a:graphicData>
            </a:graphic>
          </wp:inline>
        </w:drawing>
      </w:r>
    </w:p>
    <w:p w14:paraId="135CF0D3" w14:textId="367AE1BE" w:rsidR="008C7B1E" w:rsidRPr="00400DFA" w:rsidRDefault="008C7B1E" w:rsidP="00F4744F"/>
    <w:p w14:paraId="2AD8A790" w14:textId="2F0B4263" w:rsidR="00400DFA" w:rsidRPr="00C815C6" w:rsidRDefault="00400DFA" w:rsidP="003312D6">
      <w:pPr>
        <w:pStyle w:val="Heading3"/>
        <w:numPr>
          <w:ilvl w:val="2"/>
          <w:numId w:val="46"/>
        </w:numPr>
      </w:pPr>
      <w:bookmarkStart w:id="174" w:name="_Toc137050196"/>
      <w:r>
        <w:t>Replica DB</w:t>
      </w:r>
      <w:bookmarkEnd w:id="174"/>
    </w:p>
    <w:p w14:paraId="60334B32" w14:textId="77777777" w:rsidR="00400DFA" w:rsidRPr="00400DFA" w:rsidRDefault="00400DFA" w:rsidP="00400DFA"/>
    <w:p w14:paraId="29CEF20C" w14:textId="301559E5" w:rsidR="003A43DA" w:rsidRDefault="005D01A8" w:rsidP="003312D6">
      <w:pPr>
        <w:pStyle w:val="ListParagraph"/>
        <w:numPr>
          <w:ilvl w:val="0"/>
          <w:numId w:val="24"/>
        </w:numPr>
      </w:pPr>
      <w:r>
        <w:t>Open SSMS -&gt; Provide Login Credentials -&gt; Click on Options</w:t>
      </w:r>
      <w:r w:rsidR="002843EE">
        <w:t xml:space="preserve"> </w:t>
      </w:r>
      <w:r>
        <w:t xml:space="preserve"> </w:t>
      </w:r>
    </w:p>
    <w:p w14:paraId="33BB6E40" w14:textId="23A759A6" w:rsidR="005D01A8" w:rsidRDefault="005D01A8" w:rsidP="003A43DA">
      <w:r>
        <w:lastRenderedPageBreak/>
        <w:tab/>
      </w:r>
      <w:r>
        <w:tab/>
      </w:r>
      <w:r w:rsidRPr="005D01A8">
        <w:rPr>
          <w:noProof/>
        </w:rPr>
        <w:drawing>
          <wp:inline distT="0" distB="0" distL="0" distR="0" wp14:anchorId="66270B8C" wp14:editId="75535514">
            <wp:extent cx="3114713" cy="2133600"/>
            <wp:effectExtent l="0" t="0" r="9525" b="0"/>
            <wp:docPr id="295712061" name="Picture 295712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712061" name=""/>
                    <pic:cNvPicPr/>
                  </pic:nvPicPr>
                  <pic:blipFill>
                    <a:blip r:embed="rId234"/>
                    <a:stretch>
                      <a:fillRect/>
                    </a:stretch>
                  </pic:blipFill>
                  <pic:spPr>
                    <a:xfrm>
                      <a:off x="0" y="0"/>
                      <a:ext cx="3121812" cy="2138463"/>
                    </a:xfrm>
                    <a:prstGeom prst="rect">
                      <a:avLst/>
                    </a:prstGeom>
                  </pic:spPr>
                </pic:pic>
              </a:graphicData>
            </a:graphic>
          </wp:inline>
        </w:drawing>
      </w:r>
    </w:p>
    <w:p w14:paraId="30FBBFAC" w14:textId="286E15F7" w:rsidR="0031292E" w:rsidRDefault="00BA6C8B" w:rsidP="003312D6">
      <w:pPr>
        <w:pStyle w:val="ListParagraph"/>
        <w:numPr>
          <w:ilvl w:val="0"/>
          <w:numId w:val="24"/>
        </w:numPr>
      </w:pPr>
      <w:r>
        <w:t>Click on Additional Connection Parameters</w:t>
      </w:r>
      <w:r w:rsidR="001E1B27">
        <w:t xml:space="preserve"> -&gt; Add </w:t>
      </w:r>
      <w:proofErr w:type="spellStart"/>
      <w:r w:rsidR="001E1B27" w:rsidRPr="003F747B">
        <w:rPr>
          <w:b/>
          <w:bCs/>
        </w:rPr>
        <w:t>ApplicationIntent</w:t>
      </w:r>
      <w:proofErr w:type="spellEnd"/>
      <w:r w:rsidR="001E1B27" w:rsidRPr="003F747B">
        <w:rPr>
          <w:b/>
          <w:bCs/>
        </w:rPr>
        <w:t>=READONLY</w:t>
      </w:r>
      <w:r w:rsidR="0096110D">
        <w:t xml:space="preserve"> -&gt; Click on Connect.</w:t>
      </w:r>
    </w:p>
    <w:p w14:paraId="1902D2B2" w14:textId="69AEF17F" w:rsidR="0096110D" w:rsidRDefault="0096110D" w:rsidP="0096110D">
      <w:pPr>
        <w:pStyle w:val="ListParagraph"/>
        <w:ind w:left="1440"/>
      </w:pPr>
      <w:r w:rsidRPr="0096110D">
        <w:rPr>
          <w:noProof/>
        </w:rPr>
        <w:drawing>
          <wp:inline distT="0" distB="0" distL="0" distR="0" wp14:anchorId="77739483" wp14:editId="233AFA7F">
            <wp:extent cx="2965450" cy="3201857"/>
            <wp:effectExtent l="0" t="0" r="6350" b="0"/>
            <wp:docPr id="652824703" name="Picture 65282470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824703" name="Picture 1" descr="Graphical user interface, text, application&#10;&#10;Description automatically generated"/>
                    <pic:cNvPicPr/>
                  </pic:nvPicPr>
                  <pic:blipFill>
                    <a:blip r:embed="rId235"/>
                    <a:stretch>
                      <a:fillRect/>
                    </a:stretch>
                  </pic:blipFill>
                  <pic:spPr>
                    <a:xfrm>
                      <a:off x="0" y="0"/>
                      <a:ext cx="2971110" cy="3207968"/>
                    </a:xfrm>
                    <a:prstGeom prst="rect">
                      <a:avLst/>
                    </a:prstGeom>
                  </pic:spPr>
                </pic:pic>
              </a:graphicData>
            </a:graphic>
          </wp:inline>
        </w:drawing>
      </w:r>
    </w:p>
    <w:p w14:paraId="09B735AF" w14:textId="1257AFF8" w:rsidR="005D67A9" w:rsidRDefault="005D67A9" w:rsidP="003312D6">
      <w:pPr>
        <w:pStyle w:val="ListParagraph"/>
        <w:numPr>
          <w:ilvl w:val="0"/>
          <w:numId w:val="24"/>
        </w:numPr>
      </w:pPr>
      <w:r>
        <w:t xml:space="preserve">To Validate the </w:t>
      </w:r>
      <w:proofErr w:type="spellStart"/>
      <w:r>
        <w:t>ReadOnly</w:t>
      </w:r>
      <w:proofErr w:type="spellEnd"/>
      <w:r>
        <w:t xml:space="preserve"> Connection </w:t>
      </w:r>
      <w:r w:rsidR="00027E15">
        <w:t xml:space="preserve">team can execute the below query and it should </w:t>
      </w:r>
      <w:r w:rsidR="00865516">
        <w:t>display READ_ONLY in output.</w:t>
      </w:r>
    </w:p>
    <w:p w14:paraId="2142EE5A" w14:textId="77777777" w:rsidR="003F747B" w:rsidRDefault="003F747B" w:rsidP="003F747B">
      <w:pPr>
        <w:pStyle w:val="ListParagraph"/>
        <w:ind w:left="1440"/>
      </w:pPr>
    </w:p>
    <w:p w14:paraId="71BD0359" w14:textId="1241FE8D" w:rsidR="003F747B" w:rsidRDefault="003F747B" w:rsidP="003F747B">
      <w:pPr>
        <w:pStyle w:val="ListParagraph"/>
        <w:ind w:left="1440"/>
        <w:rPr>
          <w:b/>
        </w:rPr>
      </w:pPr>
      <w:r>
        <w:t xml:space="preserve">Query: </w:t>
      </w:r>
      <w:r w:rsidRPr="003F747B">
        <w:rPr>
          <w:b/>
          <w:bCs/>
        </w:rPr>
        <w:t>SELECT DATABASEPROPERTYEX(DB_</w:t>
      </w:r>
      <w:proofErr w:type="gramStart"/>
      <w:r w:rsidRPr="003F747B">
        <w:rPr>
          <w:b/>
          <w:bCs/>
        </w:rPr>
        <w:t>NAME(</w:t>
      </w:r>
      <w:proofErr w:type="gramEnd"/>
      <w:r w:rsidRPr="003F747B">
        <w:rPr>
          <w:b/>
          <w:bCs/>
        </w:rPr>
        <w:t>), 'Updateability');</w:t>
      </w:r>
    </w:p>
    <w:p w14:paraId="16084F00" w14:textId="19B142E7" w:rsidR="00865516" w:rsidRDefault="001D20E1" w:rsidP="00865516">
      <w:pPr>
        <w:pStyle w:val="ListParagraph"/>
        <w:ind w:left="1440"/>
      </w:pPr>
      <w:r w:rsidRPr="001D20E1">
        <w:rPr>
          <w:noProof/>
        </w:rPr>
        <w:lastRenderedPageBreak/>
        <w:drawing>
          <wp:inline distT="0" distB="0" distL="0" distR="0" wp14:anchorId="4060597B" wp14:editId="44AE16A4">
            <wp:extent cx="3327400" cy="2452949"/>
            <wp:effectExtent l="0" t="0" r="6350" b="5080"/>
            <wp:docPr id="346502810" name="Picture 3465028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502810" name="Picture 1" descr="Graphical user interface, text, application&#10;&#10;Description automatically generated"/>
                    <pic:cNvPicPr/>
                  </pic:nvPicPr>
                  <pic:blipFill>
                    <a:blip r:embed="rId236"/>
                    <a:stretch>
                      <a:fillRect/>
                    </a:stretch>
                  </pic:blipFill>
                  <pic:spPr>
                    <a:xfrm>
                      <a:off x="0" y="0"/>
                      <a:ext cx="3331607" cy="2456051"/>
                    </a:xfrm>
                    <a:prstGeom prst="rect">
                      <a:avLst/>
                    </a:prstGeom>
                  </pic:spPr>
                </pic:pic>
              </a:graphicData>
            </a:graphic>
          </wp:inline>
        </w:drawing>
      </w:r>
    </w:p>
    <w:p w14:paraId="47DD845F" w14:textId="63804BE0" w:rsidR="00B96246" w:rsidRDefault="001B33D0" w:rsidP="003312D6">
      <w:pPr>
        <w:pStyle w:val="ListParagraph"/>
        <w:numPr>
          <w:ilvl w:val="0"/>
          <w:numId w:val="24"/>
        </w:numPr>
      </w:pPr>
      <w:r>
        <w:t>Execute Below Query to create Extract tables</w:t>
      </w:r>
      <w:r w:rsidR="00A34BE2">
        <w:t>.</w:t>
      </w:r>
    </w:p>
    <w:p w14:paraId="4554A6D4" w14:textId="77777777" w:rsidR="00A34BE2" w:rsidRDefault="00A34BE2" w:rsidP="00A34BE2">
      <w:pPr>
        <w:pStyle w:val="ListParagraph"/>
        <w:ind w:left="1440"/>
      </w:pPr>
    </w:p>
    <w:p w14:paraId="129841B0" w14:textId="31C74952" w:rsidR="00A34BE2" w:rsidRPr="008A2F84" w:rsidRDefault="00A34BE2" w:rsidP="00A34BE2">
      <w:pPr>
        <w:pStyle w:val="ListParagraph"/>
        <w:ind w:left="1440"/>
        <w:rPr>
          <w:b/>
          <w:bCs/>
        </w:rPr>
      </w:pPr>
      <w:r w:rsidRPr="008A2F84">
        <w:rPr>
          <w:b/>
          <w:bCs/>
        </w:rPr>
        <w:t xml:space="preserve">EXEC </w:t>
      </w:r>
      <w:proofErr w:type="spellStart"/>
      <w:r w:rsidRPr="008A2F84">
        <w:rPr>
          <w:b/>
          <w:bCs/>
        </w:rPr>
        <w:t>CreateExtractTables</w:t>
      </w:r>
      <w:proofErr w:type="spellEnd"/>
    </w:p>
    <w:p w14:paraId="2D7A544C" w14:textId="761CBAAD" w:rsidR="00A34BE2" w:rsidRDefault="00A34BE2" w:rsidP="00A34BE2">
      <w:pPr>
        <w:pStyle w:val="ListParagraph"/>
        <w:ind w:left="1440"/>
        <w:rPr>
          <w:b/>
          <w:bCs/>
        </w:rPr>
      </w:pPr>
      <w:r w:rsidRPr="008A2F84">
        <w:rPr>
          <w:b/>
          <w:bCs/>
        </w:rPr>
        <w:t>GO</w:t>
      </w:r>
    </w:p>
    <w:p w14:paraId="635D6A62" w14:textId="77777777" w:rsidR="007743E0" w:rsidRPr="007743E0" w:rsidRDefault="007743E0" w:rsidP="007743E0">
      <w:pPr>
        <w:pStyle w:val="ListParagraph"/>
        <w:ind w:left="1440"/>
        <w:rPr>
          <w:b/>
          <w:bCs/>
        </w:rPr>
      </w:pPr>
      <w:r w:rsidRPr="007743E0">
        <w:rPr>
          <w:b/>
          <w:bCs/>
        </w:rPr>
        <w:t>EXEC [</w:t>
      </w:r>
      <w:proofErr w:type="spellStart"/>
      <w:r w:rsidRPr="007743E0">
        <w:rPr>
          <w:b/>
          <w:bCs/>
        </w:rPr>
        <w:t>dbo</w:t>
      </w:r>
      <w:proofErr w:type="spellEnd"/>
      <w:proofErr w:type="gramStart"/>
      <w:r w:rsidRPr="007743E0">
        <w:rPr>
          <w:b/>
          <w:bCs/>
        </w:rPr>
        <w:t>].[</w:t>
      </w:r>
      <w:proofErr w:type="spellStart"/>
      <w:proofErr w:type="gramEnd"/>
      <w:r w:rsidRPr="007743E0">
        <w:rPr>
          <w:b/>
          <w:bCs/>
        </w:rPr>
        <w:t>AlterUserAssignPermissions</w:t>
      </w:r>
      <w:proofErr w:type="spellEnd"/>
      <w:r w:rsidRPr="007743E0">
        <w:rPr>
          <w:b/>
          <w:bCs/>
        </w:rPr>
        <w:t xml:space="preserve">] @dbUserName = </w:t>
      </w:r>
      <w:proofErr w:type="spellStart"/>
      <w:r w:rsidRPr="007743E0">
        <w:rPr>
          <w:b/>
          <w:bCs/>
        </w:rPr>
        <w:t>N'OdessaCore</w:t>
      </w:r>
      <w:proofErr w:type="spellEnd"/>
      <w:r w:rsidRPr="007743E0">
        <w:rPr>
          <w:b/>
          <w:bCs/>
        </w:rPr>
        <w:t>'</w:t>
      </w:r>
    </w:p>
    <w:p w14:paraId="7425CE86" w14:textId="11C72093" w:rsidR="007743E0" w:rsidRPr="008A2F84" w:rsidRDefault="007743E0" w:rsidP="007743E0">
      <w:pPr>
        <w:pStyle w:val="ListParagraph"/>
        <w:ind w:left="1440"/>
        <w:rPr>
          <w:b/>
          <w:bCs/>
        </w:rPr>
      </w:pPr>
      <w:r w:rsidRPr="007743E0">
        <w:rPr>
          <w:b/>
          <w:bCs/>
        </w:rPr>
        <w:t>GO</w:t>
      </w:r>
    </w:p>
    <w:p w14:paraId="4DFAFD06" w14:textId="54BFF942" w:rsidR="00DB0515" w:rsidRDefault="008A2F84" w:rsidP="00DB0515">
      <w:pPr>
        <w:pStyle w:val="BodyText"/>
      </w:pPr>
      <w:r>
        <w:tab/>
      </w:r>
      <w:r>
        <w:tab/>
      </w:r>
      <w:r w:rsidR="00EF7919" w:rsidRPr="00EF7919">
        <w:rPr>
          <w:noProof/>
        </w:rPr>
        <w:drawing>
          <wp:inline distT="0" distB="0" distL="0" distR="0" wp14:anchorId="63CA29D3" wp14:editId="0A1699C6">
            <wp:extent cx="3585302" cy="2152650"/>
            <wp:effectExtent l="0" t="0" r="0" b="0"/>
            <wp:docPr id="257512404" name="Picture 257512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512404" name=""/>
                    <pic:cNvPicPr/>
                  </pic:nvPicPr>
                  <pic:blipFill>
                    <a:blip r:embed="rId237"/>
                    <a:stretch>
                      <a:fillRect/>
                    </a:stretch>
                  </pic:blipFill>
                  <pic:spPr>
                    <a:xfrm>
                      <a:off x="0" y="0"/>
                      <a:ext cx="3588894" cy="2154807"/>
                    </a:xfrm>
                    <a:prstGeom prst="rect">
                      <a:avLst/>
                    </a:prstGeom>
                  </pic:spPr>
                </pic:pic>
              </a:graphicData>
            </a:graphic>
          </wp:inline>
        </w:drawing>
      </w:r>
    </w:p>
    <w:p w14:paraId="3A8B2732" w14:textId="7E149274" w:rsidR="008A2F84" w:rsidRDefault="008A2F84" w:rsidP="00DB0515">
      <w:pPr>
        <w:pStyle w:val="BodyText"/>
      </w:pPr>
      <w:r>
        <w:tab/>
      </w:r>
      <w:r>
        <w:tab/>
      </w:r>
    </w:p>
    <w:p w14:paraId="4DFB34D3" w14:textId="6B050079" w:rsidR="00B96246" w:rsidRPr="006B283A" w:rsidRDefault="00B96246" w:rsidP="00DB0515">
      <w:pPr>
        <w:pStyle w:val="BodyText"/>
      </w:pPr>
    </w:p>
    <w:p w14:paraId="449D73F9" w14:textId="557EC190" w:rsidR="00900D4B" w:rsidRDefault="00D35508" w:rsidP="00900D4B">
      <w:pPr>
        <w:pStyle w:val="Heading1"/>
      </w:pPr>
      <w:bookmarkStart w:id="175" w:name="_Toc137050197"/>
      <w:r>
        <w:t>1</w:t>
      </w:r>
      <w:r w:rsidR="002E07D0">
        <w:t>4</w:t>
      </w:r>
      <w:r>
        <w:t xml:space="preserve">. </w:t>
      </w:r>
      <w:r w:rsidR="00900D4B">
        <w:t>Golden Config – Core Deployment</w:t>
      </w:r>
      <w:bookmarkEnd w:id="175"/>
    </w:p>
    <w:p w14:paraId="6776E9F3" w14:textId="77777777" w:rsidR="00900D4B" w:rsidRDefault="00900D4B" w:rsidP="00900D4B">
      <w:r>
        <w:t>Golden Config deployment follows the hybrid model. There are some components which require manual steps for deployment. Please refer to the below list with sequence for deploying this application.</w:t>
      </w:r>
    </w:p>
    <w:p w14:paraId="57FA0EF4" w14:textId="46FF47EF" w:rsidR="00900D4B" w:rsidRDefault="00900D4B" w:rsidP="00900D4B">
      <w:pPr>
        <w:pStyle w:val="Heading2"/>
      </w:pPr>
      <w:bookmarkStart w:id="176" w:name="_Toc137050198"/>
      <w:r>
        <w:t>1</w:t>
      </w:r>
      <w:r w:rsidR="002E07D0">
        <w:t>4</w:t>
      </w:r>
      <w:r>
        <w:t>.1 Automated and Manual Release Tasks</w:t>
      </w:r>
      <w:bookmarkEnd w:id="176"/>
    </w:p>
    <w:tbl>
      <w:tblPr>
        <w:tblW w:w="10246" w:type="dxa"/>
        <w:tblCellMar>
          <w:left w:w="0" w:type="dxa"/>
          <w:right w:w="0" w:type="dxa"/>
        </w:tblCellMar>
        <w:tblLook w:val="0420" w:firstRow="1" w:lastRow="0" w:firstColumn="0" w:lastColumn="0" w:noHBand="0" w:noVBand="1"/>
      </w:tblPr>
      <w:tblGrid>
        <w:gridCol w:w="1467"/>
        <w:gridCol w:w="3482"/>
        <w:gridCol w:w="3183"/>
        <w:gridCol w:w="2114"/>
      </w:tblGrid>
      <w:tr w:rsidR="00900D4B" w:rsidRPr="00D35508" w14:paraId="0F6EA412" w14:textId="77777777" w:rsidTr="00900D4B">
        <w:trPr>
          <w:trHeight w:val="421"/>
        </w:trPr>
        <w:tc>
          <w:tcPr>
            <w:tcW w:w="1467"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hideMark/>
          </w:tcPr>
          <w:p w14:paraId="2F1C9443" w14:textId="77777777" w:rsidR="00900D4B" w:rsidRPr="00D35508" w:rsidRDefault="00900D4B" w:rsidP="00900D4B">
            <w:pPr>
              <w:rPr>
                <w:color w:val="FFFFFF" w:themeColor="background1"/>
                <w:sz w:val="16"/>
                <w:szCs w:val="16"/>
              </w:rPr>
            </w:pPr>
            <w:r>
              <w:rPr>
                <w:color w:val="FFFFFF" w:themeColor="background1"/>
                <w:sz w:val="16"/>
                <w:szCs w:val="16"/>
              </w:rPr>
              <w:t>Sequence No.</w:t>
            </w:r>
          </w:p>
        </w:tc>
        <w:tc>
          <w:tcPr>
            <w:tcW w:w="3482"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hideMark/>
          </w:tcPr>
          <w:p w14:paraId="76709E36" w14:textId="77777777" w:rsidR="00900D4B" w:rsidRPr="00D35508" w:rsidRDefault="00900D4B" w:rsidP="00900D4B">
            <w:pPr>
              <w:rPr>
                <w:color w:val="FFFFFF" w:themeColor="background1"/>
                <w:sz w:val="16"/>
                <w:szCs w:val="16"/>
              </w:rPr>
            </w:pPr>
            <w:r w:rsidRPr="00D35508">
              <w:rPr>
                <w:b/>
                <w:bCs/>
                <w:color w:val="FFFFFF" w:themeColor="background1"/>
                <w:sz w:val="16"/>
                <w:szCs w:val="16"/>
              </w:rPr>
              <w:t>Component/Task</w:t>
            </w:r>
          </w:p>
        </w:tc>
        <w:tc>
          <w:tcPr>
            <w:tcW w:w="3183"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hideMark/>
          </w:tcPr>
          <w:p w14:paraId="59726F95" w14:textId="77777777" w:rsidR="00900D4B" w:rsidRPr="00D35508" w:rsidRDefault="00900D4B" w:rsidP="00900D4B">
            <w:pPr>
              <w:rPr>
                <w:color w:val="FFFFFF" w:themeColor="background1"/>
                <w:sz w:val="16"/>
                <w:szCs w:val="16"/>
              </w:rPr>
            </w:pPr>
            <w:r w:rsidRPr="00D35508">
              <w:rPr>
                <w:b/>
                <w:bCs/>
                <w:color w:val="FFFFFF" w:themeColor="background1"/>
                <w:sz w:val="16"/>
                <w:szCs w:val="16"/>
              </w:rPr>
              <w:t>Deployment Mode</w:t>
            </w:r>
          </w:p>
          <w:p w14:paraId="162F8B9C" w14:textId="77777777" w:rsidR="00900D4B" w:rsidRPr="00D35508" w:rsidRDefault="00900D4B" w:rsidP="00900D4B">
            <w:pPr>
              <w:rPr>
                <w:color w:val="FFFFFF" w:themeColor="background1"/>
                <w:sz w:val="16"/>
                <w:szCs w:val="16"/>
              </w:rPr>
            </w:pPr>
            <w:r w:rsidRPr="00D35508">
              <w:rPr>
                <w:b/>
                <w:bCs/>
                <w:color w:val="FFFFFF" w:themeColor="background1"/>
                <w:sz w:val="16"/>
                <w:szCs w:val="16"/>
              </w:rPr>
              <w:t>(Automated/Manual)</w:t>
            </w:r>
          </w:p>
        </w:tc>
        <w:tc>
          <w:tcPr>
            <w:tcW w:w="2114"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hideMark/>
          </w:tcPr>
          <w:p w14:paraId="390BA967" w14:textId="77777777" w:rsidR="00900D4B" w:rsidRPr="00A10ADC" w:rsidRDefault="00900D4B" w:rsidP="00900D4B">
            <w:pPr>
              <w:rPr>
                <w:b/>
                <w:color w:val="FFFFFF" w:themeColor="background1"/>
                <w:sz w:val="16"/>
                <w:szCs w:val="16"/>
              </w:rPr>
            </w:pPr>
            <w:r w:rsidRPr="00A10ADC">
              <w:rPr>
                <w:b/>
                <w:bCs/>
                <w:color w:val="FFFFFF" w:themeColor="background1"/>
                <w:sz w:val="16"/>
                <w:szCs w:val="16"/>
              </w:rPr>
              <w:t>Instructions</w:t>
            </w:r>
          </w:p>
        </w:tc>
      </w:tr>
      <w:tr w:rsidR="00900D4B" w:rsidRPr="00D35508" w14:paraId="4231FA3F" w14:textId="77777777" w:rsidTr="00900D4B">
        <w:trPr>
          <w:trHeight w:val="286"/>
        </w:trPr>
        <w:tc>
          <w:tcPr>
            <w:tcW w:w="1467"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2298FD3D" w14:textId="77777777" w:rsidR="00900D4B" w:rsidRPr="00D35508" w:rsidRDefault="00900D4B" w:rsidP="00900D4B">
            <w:pPr>
              <w:rPr>
                <w:sz w:val="16"/>
                <w:szCs w:val="16"/>
              </w:rPr>
            </w:pPr>
            <w:r>
              <w:rPr>
                <w:sz w:val="16"/>
                <w:szCs w:val="16"/>
              </w:rPr>
              <w:t>1</w:t>
            </w:r>
          </w:p>
        </w:tc>
        <w:tc>
          <w:tcPr>
            <w:tcW w:w="3482"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6237D790" w14:textId="77777777" w:rsidR="00900D4B" w:rsidRPr="00A86F9A" w:rsidRDefault="00900D4B" w:rsidP="00900D4B">
            <w:pPr>
              <w:rPr>
                <w:b/>
                <w:bCs/>
                <w:sz w:val="16"/>
                <w:szCs w:val="16"/>
              </w:rPr>
            </w:pPr>
            <w:r w:rsidRPr="00A86F9A">
              <w:rPr>
                <w:b/>
                <w:bCs/>
                <w:sz w:val="16"/>
                <w:szCs w:val="16"/>
              </w:rPr>
              <w:t>Create Release</w:t>
            </w:r>
          </w:p>
          <w:p w14:paraId="13559751" w14:textId="77777777" w:rsidR="00900D4B" w:rsidRPr="00D35508" w:rsidRDefault="00900D4B" w:rsidP="00900D4B">
            <w:pPr>
              <w:rPr>
                <w:sz w:val="16"/>
                <w:szCs w:val="16"/>
              </w:rPr>
            </w:pPr>
            <w:r>
              <w:rPr>
                <w:sz w:val="16"/>
                <w:szCs w:val="16"/>
              </w:rPr>
              <w:t xml:space="preserve">Trigger Pipeline for reading release content from </w:t>
            </w:r>
            <w:r>
              <w:rPr>
                <w:sz w:val="16"/>
                <w:szCs w:val="16"/>
              </w:rPr>
              <w:lastRenderedPageBreak/>
              <w:t>storage container and uploading within DevOps Artifacts</w:t>
            </w:r>
          </w:p>
        </w:tc>
        <w:tc>
          <w:tcPr>
            <w:tcW w:w="3183"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559AB665" w14:textId="77777777" w:rsidR="00900D4B" w:rsidRPr="00D35508" w:rsidRDefault="00900D4B" w:rsidP="00900D4B">
            <w:pPr>
              <w:rPr>
                <w:sz w:val="16"/>
                <w:szCs w:val="16"/>
              </w:rPr>
            </w:pPr>
            <w:r>
              <w:rPr>
                <w:sz w:val="16"/>
                <w:szCs w:val="16"/>
              </w:rPr>
              <w:lastRenderedPageBreak/>
              <w:t>Automated</w:t>
            </w:r>
          </w:p>
        </w:tc>
        <w:tc>
          <w:tcPr>
            <w:tcW w:w="2114"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2B5434D5" w14:textId="77777777" w:rsidR="00900D4B" w:rsidRPr="00CE768A" w:rsidRDefault="00900D4B" w:rsidP="00900D4B">
            <w:pPr>
              <w:rPr>
                <w:b/>
                <w:bCs/>
                <w:sz w:val="16"/>
                <w:szCs w:val="16"/>
              </w:rPr>
            </w:pPr>
            <w:r w:rsidRPr="00CE768A">
              <w:rPr>
                <w:b/>
                <w:bCs/>
                <w:sz w:val="16"/>
                <w:szCs w:val="16"/>
              </w:rPr>
              <w:t xml:space="preserve">Pipeline Name - </w:t>
            </w:r>
          </w:p>
          <w:p w14:paraId="587B97AF" w14:textId="77777777" w:rsidR="00900D4B" w:rsidRDefault="00900D4B" w:rsidP="00900D4B">
            <w:pPr>
              <w:rPr>
                <w:sz w:val="16"/>
                <w:szCs w:val="16"/>
              </w:rPr>
            </w:pPr>
            <w:r w:rsidRPr="00734565">
              <w:rPr>
                <w:sz w:val="16"/>
                <w:szCs w:val="16"/>
              </w:rPr>
              <w:t>Get &amp; Deploy Artifacts</w:t>
            </w:r>
          </w:p>
          <w:p w14:paraId="1876F948" w14:textId="77777777" w:rsidR="00900D4B" w:rsidRDefault="00900D4B" w:rsidP="00900D4B">
            <w:pPr>
              <w:rPr>
                <w:sz w:val="16"/>
                <w:szCs w:val="16"/>
              </w:rPr>
            </w:pPr>
          </w:p>
          <w:p w14:paraId="2745F76E" w14:textId="65487CA6" w:rsidR="00900D4B" w:rsidRPr="00D35508" w:rsidRDefault="00900D4B" w:rsidP="00900D4B">
            <w:pPr>
              <w:rPr>
                <w:sz w:val="16"/>
                <w:szCs w:val="16"/>
              </w:rPr>
            </w:pPr>
            <w:r>
              <w:rPr>
                <w:sz w:val="16"/>
                <w:szCs w:val="16"/>
              </w:rPr>
              <w:t>Refer section 1</w:t>
            </w:r>
            <w:r w:rsidR="002E07D0">
              <w:rPr>
                <w:sz w:val="16"/>
                <w:szCs w:val="16"/>
              </w:rPr>
              <w:t>4</w:t>
            </w:r>
            <w:r>
              <w:rPr>
                <w:sz w:val="16"/>
                <w:szCs w:val="16"/>
              </w:rPr>
              <w:t>.2</w:t>
            </w:r>
          </w:p>
        </w:tc>
      </w:tr>
      <w:tr w:rsidR="00900D4B" w:rsidRPr="00D35508" w14:paraId="08A9D5AE" w14:textId="77777777" w:rsidTr="00900D4B">
        <w:trPr>
          <w:trHeight w:val="286"/>
        </w:trPr>
        <w:tc>
          <w:tcPr>
            <w:tcW w:w="1467"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125A2113" w14:textId="77777777" w:rsidR="00900D4B" w:rsidRPr="00D35508" w:rsidRDefault="00900D4B" w:rsidP="00900D4B">
            <w:pPr>
              <w:rPr>
                <w:sz w:val="16"/>
                <w:szCs w:val="16"/>
              </w:rPr>
            </w:pPr>
            <w:r>
              <w:rPr>
                <w:sz w:val="16"/>
                <w:szCs w:val="16"/>
              </w:rPr>
              <w:lastRenderedPageBreak/>
              <w:t>2.</w:t>
            </w:r>
          </w:p>
        </w:tc>
        <w:tc>
          <w:tcPr>
            <w:tcW w:w="3482"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26B395BE" w14:textId="77777777" w:rsidR="00900D4B" w:rsidRPr="009D7E31" w:rsidRDefault="00900D4B" w:rsidP="00900D4B">
            <w:pPr>
              <w:rPr>
                <w:b/>
                <w:bCs/>
                <w:sz w:val="16"/>
                <w:szCs w:val="16"/>
              </w:rPr>
            </w:pPr>
            <w:r w:rsidRPr="009D7E31">
              <w:rPr>
                <w:b/>
                <w:bCs/>
                <w:sz w:val="16"/>
                <w:szCs w:val="16"/>
              </w:rPr>
              <w:t xml:space="preserve">Deploy </w:t>
            </w:r>
            <w:proofErr w:type="spellStart"/>
            <w:r>
              <w:rPr>
                <w:b/>
                <w:bCs/>
                <w:sz w:val="16"/>
                <w:szCs w:val="16"/>
              </w:rPr>
              <w:t>GoldConfig</w:t>
            </w:r>
            <w:proofErr w:type="spellEnd"/>
            <w:r>
              <w:rPr>
                <w:b/>
                <w:bCs/>
                <w:sz w:val="16"/>
                <w:szCs w:val="16"/>
              </w:rPr>
              <w:t>-Core</w:t>
            </w:r>
            <w:r w:rsidRPr="009D7E31">
              <w:rPr>
                <w:b/>
                <w:bCs/>
                <w:sz w:val="16"/>
                <w:szCs w:val="16"/>
              </w:rPr>
              <w:t xml:space="preserve"> Components</w:t>
            </w:r>
          </w:p>
          <w:p w14:paraId="52846A92" w14:textId="77777777" w:rsidR="00900D4B" w:rsidRPr="00D35508" w:rsidRDefault="00900D4B" w:rsidP="00900D4B">
            <w:pPr>
              <w:rPr>
                <w:sz w:val="16"/>
                <w:szCs w:val="16"/>
              </w:rPr>
            </w:pPr>
            <w:r>
              <w:rPr>
                <w:sz w:val="16"/>
                <w:szCs w:val="16"/>
              </w:rPr>
              <w:t>Trigger Pipeline for Deploying contents</w:t>
            </w:r>
          </w:p>
        </w:tc>
        <w:tc>
          <w:tcPr>
            <w:tcW w:w="3183"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3CF946FE" w14:textId="77777777" w:rsidR="00900D4B" w:rsidRPr="00D35508" w:rsidRDefault="00900D4B" w:rsidP="00900D4B">
            <w:pPr>
              <w:rPr>
                <w:sz w:val="16"/>
                <w:szCs w:val="16"/>
              </w:rPr>
            </w:pPr>
            <w:r>
              <w:rPr>
                <w:sz w:val="16"/>
                <w:szCs w:val="16"/>
              </w:rPr>
              <w:t>Automated</w:t>
            </w:r>
          </w:p>
        </w:tc>
        <w:tc>
          <w:tcPr>
            <w:tcW w:w="2114"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422563F4" w14:textId="77777777" w:rsidR="00900D4B" w:rsidRPr="00CE768A" w:rsidRDefault="00900D4B" w:rsidP="00900D4B">
            <w:pPr>
              <w:rPr>
                <w:b/>
                <w:bCs/>
                <w:sz w:val="16"/>
                <w:szCs w:val="16"/>
              </w:rPr>
            </w:pPr>
            <w:r w:rsidRPr="00CE768A">
              <w:rPr>
                <w:b/>
                <w:bCs/>
                <w:sz w:val="16"/>
                <w:szCs w:val="16"/>
              </w:rPr>
              <w:t xml:space="preserve">Pipeline Name - </w:t>
            </w:r>
          </w:p>
          <w:p w14:paraId="2F784DC6" w14:textId="77777777" w:rsidR="00900D4B" w:rsidRDefault="00900D4B" w:rsidP="00900D4B">
            <w:pPr>
              <w:rPr>
                <w:sz w:val="16"/>
                <w:szCs w:val="16"/>
              </w:rPr>
            </w:pPr>
            <w:r w:rsidRPr="009A5B85">
              <w:rPr>
                <w:sz w:val="16"/>
                <w:szCs w:val="16"/>
              </w:rPr>
              <w:t>Odessa Core</w:t>
            </w:r>
            <w:r>
              <w:rPr>
                <w:sz w:val="16"/>
                <w:szCs w:val="16"/>
              </w:rPr>
              <w:t xml:space="preserve"> Config</w:t>
            </w:r>
            <w:r w:rsidRPr="009A5B85">
              <w:rPr>
                <w:sz w:val="16"/>
                <w:szCs w:val="16"/>
              </w:rPr>
              <w:t xml:space="preserve"> </w:t>
            </w:r>
            <w:proofErr w:type="gramStart"/>
            <w:r w:rsidRPr="009A5B85">
              <w:rPr>
                <w:sz w:val="16"/>
                <w:szCs w:val="16"/>
              </w:rPr>
              <w:t>w</w:t>
            </w:r>
            <w:proofErr w:type="gramEnd"/>
            <w:r w:rsidRPr="009A5B85">
              <w:rPr>
                <w:sz w:val="16"/>
                <w:szCs w:val="16"/>
              </w:rPr>
              <w:t xml:space="preserve"> Artifacts</w:t>
            </w:r>
          </w:p>
          <w:p w14:paraId="354C7F5E" w14:textId="77777777" w:rsidR="00900D4B" w:rsidRDefault="00900D4B" w:rsidP="00900D4B">
            <w:pPr>
              <w:rPr>
                <w:sz w:val="16"/>
                <w:szCs w:val="16"/>
              </w:rPr>
            </w:pPr>
          </w:p>
          <w:p w14:paraId="52BF1C34" w14:textId="23EB90A9" w:rsidR="00900D4B" w:rsidRPr="00D35508" w:rsidRDefault="00900D4B" w:rsidP="00900D4B">
            <w:pPr>
              <w:rPr>
                <w:sz w:val="16"/>
                <w:szCs w:val="16"/>
              </w:rPr>
            </w:pPr>
            <w:r>
              <w:rPr>
                <w:sz w:val="16"/>
                <w:szCs w:val="16"/>
              </w:rPr>
              <w:t>Refer section 1</w:t>
            </w:r>
            <w:r w:rsidR="002E07D0">
              <w:rPr>
                <w:sz w:val="16"/>
                <w:szCs w:val="16"/>
              </w:rPr>
              <w:t>4</w:t>
            </w:r>
            <w:r>
              <w:rPr>
                <w:sz w:val="16"/>
                <w:szCs w:val="16"/>
              </w:rPr>
              <w:t>.3</w:t>
            </w:r>
          </w:p>
        </w:tc>
      </w:tr>
      <w:tr w:rsidR="00900D4B" w:rsidRPr="00D35508" w14:paraId="31CD34E8" w14:textId="77777777" w:rsidTr="00900D4B">
        <w:trPr>
          <w:trHeight w:val="286"/>
        </w:trPr>
        <w:tc>
          <w:tcPr>
            <w:tcW w:w="1467"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76771F11" w14:textId="77777777" w:rsidR="00900D4B" w:rsidRPr="00D35508" w:rsidRDefault="00900D4B" w:rsidP="00900D4B">
            <w:pPr>
              <w:rPr>
                <w:sz w:val="16"/>
                <w:szCs w:val="16"/>
              </w:rPr>
            </w:pPr>
            <w:r>
              <w:rPr>
                <w:sz w:val="16"/>
                <w:szCs w:val="16"/>
              </w:rPr>
              <w:t>3.</w:t>
            </w:r>
          </w:p>
        </w:tc>
        <w:tc>
          <w:tcPr>
            <w:tcW w:w="3482"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52EFCB7B" w14:textId="77777777" w:rsidR="00900D4B" w:rsidRPr="001F38F9" w:rsidRDefault="00900D4B" w:rsidP="00900D4B">
            <w:pPr>
              <w:rPr>
                <w:b/>
                <w:bCs/>
                <w:sz w:val="16"/>
                <w:szCs w:val="16"/>
              </w:rPr>
            </w:pPr>
            <w:r w:rsidRPr="001F38F9">
              <w:rPr>
                <w:b/>
                <w:bCs/>
                <w:sz w:val="16"/>
                <w:szCs w:val="16"/>
              </w:rPr>
              <w:t>Update Config Changes</w:t>
            </w:r>
          </w:p>
          <w:p w14:paraId="545E14B6" w14:textId="77777777" w:rsidR="00900D4B" w:rsidRPr="00D35508" w:rsidRDefault="00900D4B" w:rsidP="00900D4B">
            <w:pPr>
              <w:rPr>
                <w:sz w:val="16"/>
                <w:szCs w:val="16"/>
              </w:rPr>
            </w:pPr>
            <w:r>
              <w:rPr>
                <w:sz w:val="16"/>
                <w:szCs w:val="16"/>
              </w:rPr>
              <w:t>Configuration Changes</w:t>
            </w:r>
          </w:p>
        </w:tc>
        <w:tc>
          <w:tcPr>
            <w:tcW w:w="3183"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384D5A97" w14:textId="77777777" w:rsidR="00900D4B" w:rsidRPr="00D35508" w:rsidRDefault="00900D4B" w:rsidP="00900D4B">
            <w:pPr>
              <w:rPr>
                <w:sz w:val="16"/>
                <w:szCs w:val="16"/>
              </w:rPr>
            </w:pPr>
            <w:r>
              <w:rPr>
                <w:sz w:val="16"/>
                <w:szCs w:val="16"/>
              </w:rPr>
              <w:t>Manual</w:t>
            </w:r>
          </w:p>
        </w:tc>
        <w:tc>
          <w:tcPr>
            <w:tcW w:w="2114"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0A992FD8" w14:textId="2CA49DFA" w:rsidR="00900D4B" w:rsidRPr="00D35508" w:rsidRDefault="00900D4B" w:rsidP="00900D4B">
            <w:pPr>
              <w:rPr>
                <w:sz w:val="16"/>
                <w:szCs w:val="16"/>
              </w:rPr>
            </w:pPr>
            <w:r>
              <w:rPr>
                <w:sz w:val="16"/>
                <w:szCs w:val="16"/>
              </w:rPr>
              <w:t>Refer section 1</w:t>
            </w:r>
            <w:r w:rsidR="002E07D0">
              <w:rPr>
                <w:sz w:val="16"/>
                <w:szCs w:val="16"/>
              </w:rPr>
              <w:t>4</w:t>
            </w:r>
            <w:r>
              <w:rPr>
                <w:sz w:val="16"/>
                <w:szCs w:val="16"/>
              </w:rPr>
              <w:t>.4</w:t>
            </w:r>
          </w:p>
        </w:tc>
      </w:tr>
      <w:tr w:rsidR="00900D4B" w:rsidRPr="00D35508" w14:paraId="0DA90681" w14:textId="77777777" w:rsidTr="00900D4B">
        <w:trPr>
          <w:trHeight w:val="286"/>
        </w:trPr>
        <w:tc>
          <w:tcPr>
            <w:tcW w:w="1467"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28736E0B" w14:textId="77777777" w:rsidR="00900D4B" w:rsidRPr="00D35508" w:rsidRDefault="00900D4B" w:rsidP="00900D4B">
            <w:pPr>
              <w:rPr>
                <w:sz w:val="16"/>
                <w:szCs w:val="16"/>
              </w:rPr>
            </w:pPr>
            <w:r>
              <w:rPr>
                <w:sz w:val="16"/>
                <w:szCs w:val="16"/>
              </w:rPr>
              <w:t>4.</w:t>
            </w:r>
          </w:p>
        </w:tc>
        <w:tc>
          <w:tcPr>
            <w:tcW w:w="3482"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6F515397" w14:textId="77777777" w:rsidR="00900D4B" w:rsidRPr="001F38F9" w:rsidRDefault="00900D4B" w:rsidP="00900D4B">
            <w:pPr>
              <w:rPr>
                <w:b/>
                <w:bCs/>
                <w:sz w:val="16"/>
                <w:szCs w:val="16"/>
              </w:rPr>
            </w:pPr>
            <w:r w:rsidRPr="001F38F9">
              <w:rPr>
                <w:b/>
                <w:bCs/>
                <w:sz w:val="16"/>
                <w:szCs w:val="16"/>
              </w:rPr>
              <w:t xml:space="preserve">Restart </w:t>
            </w:r>
            <w:proofErr w:type="spellStart"/>
            <w:r>
              <w:rPr>
                <w:b/>
                <w:bCs/>
                <w:sz w:val="16"/>
                <w:szCs w:val="16"/>
              </w:rPr>
              <w:t>GoldConfig</w:t>
            </w:r>
            <w:proofErr w:type="spellEnd"/>
            <w:r>
              <w:rPr>
                <w:b/>
                <w:bCs/>
                <w:sz w:val="16"/>
                <w:szCs w:val="16"/>
              </w:rPr>
              <w:t>-</w:t>
            </w:r>
            <w:r w:rsidRPr="001F38F9">
              <w:rPr>
                <w:b/>
                <w:bCs/>
                <w:sz w:val="16"/>
                <w:szCs w:val="16"/>
              </w:rPr>
              <w:t>Core Services</w:t>
            </w:r>
          </w:p>
          <w:p w14:paraId="1E00BF85" w14:textId="77777777" w:rsidR="00900D4B" w:rsidRPr="00D35508" w:rsidRDefault="00900D4B" w:rsidP="00900D4B">
            <w:pPr>
              <w:rPr>
                <w:sz w:val="16"/>
                <w:szCs w:val="16"/>
              </w:rPr>
            </w:pPr>
            <w:r>
              <w:rPr>
                <w:sz w:val="16"/>
                <w:szCs w:val="16"/>
              </w:rPr>
              <w:t>Trigger Pipeline for Restart Core Services</w:t>
            </w:r>
          </w:p>
        </w:tc>
        <w:tc>
          <w:tcPr>
            <w:tcW w:w="3183"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1DC007F1" w14:textId="77777777" w:rsidR="00900D4B" w:rsidRPr="00D35508" w:rsidRDefault="00900D4B" w:rsidP="00900D4B">
            <w:pPr>
              <w:rPr>
                <w:sz w:val="16"/>
                <w:szCs w:val="16"/>
              </w:rPr>
            </w:pPr>
            <w:r>
              <w:rPr>
                <w:sz w:val="16"/>
                <w:szCs w:val="16"/>
              </w:rPr>
              <w:t>Automated</w:t>
            </w:r>
          </w:p>
        </w:tc>
        <w:tc>
          <w:tcPr>
            <w:tcW w:w="2114"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6AFD6BFC" w14:textId="77777777" w:rsidR="00900D4B" w:rsidRPr="00CE768A" w:rsidRDefault="00900D4B" w:rsidP="00900D4B">
            <w:pPr>
              <w:rPr>
                <w:b/>
                <w:bCs/>
                <w:sz w:val="16"/>
                <w:szCs w:val="16"/>
              </w:rPr>
            </w:pPr>
            <w:r w:rsidRPr="00CE768A">
              <w:rPr>
                <w:b/>
                <w:bCs/>
                <w:sz w:val="16"/>
                <w:szCs w:val="16"/>
              </w:rPr>
              <w:t xml:space="preserve">Pipeline Name - </w:t>
            </w:r>
          </w:p>
          <w:p w14:paraId="17248EAC" w14:textId="77777777" w:rsidR="00900D4B" w:rsidRDefault="00900D4B" w:rsidP="00900D4B">
            <w:pPr>
              <w:rPr>
                <w:sz w:val="16"/>
                <w:szCs w:val="16"/>
              </w:rPr>
            </w:pPr>
            <w:r w:rsidRPr="00B071E3">
              <w:rPr>
                <w:sz w:val="16"/>
                <w:szCs w:val="16"/>
              </w:rPr>
              <w:t>Restart Core</w:t>
            </w:r>
            <w:r>
              <w:rPr>
                <w:sz w:val="16"/>
                <w:szCs w:val="16"/>
              </w:rPr>
              <w:t xml:space="preserve"> Config</w:t>
            </w:r>
            <w:r w:rsidRPr="00B071E3">
              <w:rPr>
                <w:sz w:val="16"/>
                <w:szCs w:val="16"/>
              </w:rPr>
              <w:t xml:space="preserve"> App</w:t>
            </w:r>
            <w:r>
              <w:rPr>
                <w:sz w:val="16"/>
                <w:szCs w:val="16"/>
              </w:rPr>
              <w:t xml:space="preserve"> S</w:t>
            </w:r>
            <w:r w:rsidRPr="00B071E3">
              <w:rPr>
                <w:sz w:val="16"/>
                <w:szCs w:val="16"/>
              </w:rPr>
              <w:t>ervices</w:t>
            </w:r>
          </w:p>
          <w:p w14:paraId="70821427" w14:textId="77777777" w:rsidR="00900D4B" w:rsidRDefault="00900D4B" w:rsidP="00900D4B">
            <w:pPr>
              <w:rPr>
                <w:sz w:val="16"/>
                <w:szCs w:val="16"/>
              </w:rPr>
            </w:pPr>
          </w:p>
          <w:p w14:paraId="494C1ACC" w14:textId="2784B2F9" w:rsidR="00900D4B" w:rsidRDefault="00900D4B" w:rsidP="00900D4B">
            <w:pPr>
              <w:rPr>
                <w:sz w:val="16"/>
                <w:szCs w:val="16"/>
              </w:rPr>
            </w:pPr>
            <w:r>
              <w:rPr>
                <w:sz w:val="16"/>
                <w:szCs w:val="16"/>
              </w:rPr>
              <w:t>Refer section 1</w:t>
            </w:r>
            <w:r w:rsidR="002E07D0">
              <w:rPr>
                <w:sz w:val="16"/>
                <w:szCs w:val="16"/>
              </w:rPr>
              <w:t>4</w:t>
            </w:r>
            <w:r>
              <w:rPr>
                <w:sz w:val="16"/>
                <w:szCs w:val="16"/>
              </w:rPr>
              <w:t>.5.</w:t>
            </w:r>
          </w:p>
          <w:p w14:paraId="07ACDD0E" w14:textId="77777777" w:rsidR="00900D4B" w:rsidRPr="00D35508" w:rsidRDefault="00900D4B" w:rsidP="00900D4B">
            <w:pPr>
              <w:rPr>
                <w:sz w:val="16"/>
                <w:szCs w:val="16"/>
              </w:rPr>
            </w:pPr>
          </w:p>
        </w:tc>
      </w:tr>
      <w:tr w:rsidR="00900D4B" w:rsidRPr="00D35508" w14:paraId="33604443" w14:textId="77777777" w:rsidTr="00900D4B">
        <w:trPr>
          <w:trHeight w:val="277"/>
        </w:trPr>
        <w:tc>
          <w:tcPr>
            <w:tcW w:w="1467"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286B40FB" w14:textId="77777777" w:rsidR="00900D4B" w:rsidRPr="00D35508" w:rsidRDefault="00900D4B" w:rsidP="00900D4B">
            <w:pPr>
              <w:rPr>
                <w:sz w:val="16"/>
                <w:szCs w:val="16"/>
              </w:rPr>
            </w:pPr>
            <w:r>
              <w:rPr>
                <w:sz w:val="16"/>
                <w:szCs w:val="16"/>
              </w:rPr>
              <w:t>5.</w:t>
            </w:r>
          </w:p>
        </w:tc>
        <w:tc>
          <w:tcPr>
            <w:tcW w:w="3482"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35A8A6EA" w14:textId="77777777" w:rsidR="00900D4B" w:rsidRPr="004C6122" w:rsidRDefault="00900D4B" w:rsidP="00900D4B">
            <w:pPr>
              <w:rPr>
                <w:b/>
                <w:sz w:val="16"/>
                <w:szCs w:val="16"/>
              </w:rPr>
            </w:pPr>
            <w:r w:rsidRPr="00635A2F">
              <w:rPr>
                <w:b/>
                <w:bCs/>
                <w:sz w:val="16"/>
                <w:szCs w:val="16"/>
              </w:rPr>
              <w:t>Upload</w:t>
            </w:r>
            <w:r w:rsidRPr="00635A2F">
              <w:rPr>
                <w:b/>
                <w:sz w:val="16"/>
                <w:szCs w:val="16"/>
              </w:rPr>
              <w:t xml:space="preserve"> Business Configuration</w:t>
            </w:r>
          </w:p>
        </w:tc>
        <w:tc>
          <w:tcPr>
            <w:tcW w:w="3183"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22182EA9" w14:textId="77777777" w:rsidR="00900D4B" w:rsidRPr="00D35508" w:rsidRDefault="00900D4B" w:rsidP="00900D4B">
            <w:pPr>
              <w:rPr>
                <w:sz w:val="16"/>
                <w:szCs w:val="16"/>
              </w:rPr>
            </w:pPr>
            <w:r>
              <w:rPr>
                <w:sz w:val="16"/>
                <w:szCs w:val="16"/>
              </w:rPr>
              <w:t>Manual</w:t>
            </w:r>
          </w:p>
        </w:tc>
        <w:tc>
          <w:tcPr>
            <w:tcW w:w="2114"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14C2C018" w14:textId="77777777" w:rsidR="00900D4B" w:rsidRPr="00CE768A" w:rsidRDefault="00900D4B" w:rsidP="00900D4B">
            <w:pPr>
              <w:rPr>
                <w:b/>
                <w:bCs/>
                <w:sz w:val="16"/>
                <w:szCs w:val="16"/>
              </w:rPr>
            </w:pPr>
            <w:r w:rsidRPr="00CE768A">
              <w:rPr>
                <w:b/>
                <w:bCs/>
                <w:sz w:val="16"/>
                <w:szCs w:val="16"/>
              </w:rPr>
              <w:t xml:space="preserve">Manual Steps- </w:t>
            </w:r>
          </w:p>
          <w:p w14:paraId="0E502320" w14:textId="36DD2AAF" w:rsidR="00900D4B" w:rsidRPr="00D35508" w:rsidRDefault="00900D4B" w:rsidP="00900D4B">
            <w:pPr>
              <w:rPr>
                <w:sz w:val="16"/>
                <w:szCs w:val="16"/>
              </w:rPr>
            </w:pPr>
            <w:r>
              <w:rPr>
                <w:sz w:val="16"/>
                <w:szCs w:val="16"/>
              </w:rPr>
              <w:t>Refer section 1</w:t>
            </w:r>
            <w:r w:rsidR="002E07D0">
              <w:rPr>
                <w:sz w:val="16"/>
                <w:szCs w:val="16"/>
              </w:rPr>
              <w:t>4</w:t>
            </w:r>
            <w:r>
              <w:rPr>
                <w:sz w:val="16"/>
                <w:szCs w:val="16"/>
              </w:rPr>
              <w:t xml:space="preserve">.6 </w:t>
            </w:r>
          </w:p>
        </w:tc>
      </w:tr>
      <w:tr w:rsidR="00900D4B" w:rsidRPr="00D35508" w14:paraId="7C47B7DD" w14:textId="77777777" w:rsidTr="00900D4B">
        <w:trPr>
          <w:trHeight w:val="286"/>
        </w:trPr>
        <w:tc>
          <w:tcPr>
            <w:tcW w:w="1467"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0F279CAE" w14:textId="77777777" w:rsidR="00900D4B" w:rsidRPr="00D35508" w:rsidRDefault="00900D4B" w:rsidP="00900D4B">
            <w:pPr>
              <w:rPr>
                <w:sz w:val="16"/>
                <w:szCs w:val="16"/>
              </w:rPr>
            </w:pPr>
            <w:r>
              <w:rPr>
                <w:sz w:val="16"/>
                <w:szCs w:val="16"/>
              </w:rPr>
              <w:t>6.</w:t>
            </w:r>
          </w:p>
        </w:tc>
        <w:tc>
          <w:tcPr>
            <w:tcW w:w="3482"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7DB2669F" w14:textId="77777777" w:rsidR="00900D4B" w:rsidRPr="00635A2F" w:rsidRDefault="00900D4B" w:rsidP="00900D4B">
            <w:pPr>
              <w:rPr>
                <w:b/>
                <w:sz w:val="16"/>
                <w:szCs w:val="16"/>
              </w:rPr>
            </w:pPr>
            <w:r w:rsidRPr="00635A2F">
              <w:rPr>
                <w:b/>
                <w:sz w:val="16"/>
                <w:szCs w:val="16"/>
              </w:rPr>
              <w:t>Upload RBS</w:t>
            </w:r>
          </w:p>
        </w:tc>
        <w:tc>
          <w:tcPr>
            <w:tcW w:w="3183"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4017D06E" w14:textId="77777777" w:rsidR="00900D4B" w:rsidRPr="00D35508" w:rsidRDefault="00900D4B" w:rsidP="00900D4B">
            <w:pPr>
              <w:rPr>
                <w:sz w:val="16"/>
                <w:szCs w:val="16"/>
              </w:rPr>
            </w:pPr>
            <w:r>
              <w:rPr>
                <w:sz w:val="16"/>
                <w:szCs w:val="16"/>
              </w:rPr>
              <w:t>Manual</w:t>
            </w:r>
          </w:p>
        </w:tc>
        <w:tc>
          <w:tcPr>
            <w:tcW w:w="2114"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6CA3F0BD" w14:textId="77777777" w:rsidR="00900D4B" w:rsidRDefault="00900D4B" w:rsidP="00900D4B">
            <w:pPr>
              <w:rPr>
                <w:b/>
                <w:bCs/>
                <w:sz w:val="16"/>
                <w:szCs w:val="16"/>
              </w:rPr>
            </w:pPr>
            <w:r w:rsidRPr="00CE768A">
              <w:rPr>
                <w:b/>
                <w:bCs/>
                <w:sz w:val="16"/>
                <w:szCs w:val="16"/>
              </w:rPr>
              <w:t xml:space="preserve">Manual Steps </w:t>
            </w:r>
            <w:r>
              <w:rPr>
                <w:b/>
                <w:bCs/>
                <w:sz w:val="16"/>
                <w:szCs w:val="16"/>
              </w:rPr>
              <w:t>–</w:t>
            </w:r>
          </w:p>
          <w:p w14:paraId="68576843" w14:textId="76EB13A0" w:rsidR="00900D4B" w:rsidRPr="00D35508" w:rsidRDefault="00900D4B" w:rsidP="00900D4B">
            <w:pPr>
              <w:rPr>
                <w:sz w:val="16"/>
                <w:szCs w:val="16"/>
              </w:rPr>
            </w:pPr>
            <w:r w:rsidRPr="00CE768A">
              <w:rPr>
                <w:sz w:val="16"/>
                <w:szCs w:val="16"/>
              </w:rPr>
              <w:t xml:space="preserve">Refer section </w:t>
            </w:r>
            <w:r>
              <w:rPr>
                <w:sz w:val="16"/>
                <w:szCs w:val="16"/>
              </w:rPr>
              <w:t>1</w:t>
            </w:r>
            <w:r w:rsidR="002E07D0">
              <w:rPr>
                <w:sz w:val="16"/>
                <w:szCs w:val="16"/>
              </w:rPr>
              <w:t>4</w:t>
            </w:r>
            <w:r>
              <w:rPr>
                <w:sz w:val="16"/>
                <w:szCs w:val="16"/>
              </w:rPr>
              <w:t>.7</w:t>
            </w:r>
          </w:p>
        </w:tc>
      </w:tr>
      <w:tr w:rsidR="00900D4B" w:rsidRPr="00D35508" w14:paraId="3484FF92" w14:textId="77777777" w:rsidTr="00900D4B">
        <w:trPr>
          <w:trHeight w:val="196"/>
        </w:trPr>
        <w:tc>
          <w:tcPr>
            <w:tcW w:w="1467"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66659E35" w14:textId="77777777" w:rsidR="00900D4B" w:rsidRPr="00D35508" w:rsidRDefault="00900D4B" w:rsidP="00900D4B">
            <w:pPr>
              <w:rPr>
                <w:sz w:val="16"/>
                <w:szCs w:val="16"/>
              </w:rPr>
            </w:pPr>
            <w:r>
              <w:rPr>
                <w:sz w:val="16"/>
                <w:szCs w:val="16"/>
              </w:rPr>
              <w:t>7.</w:t>
            </w:r>
          </w:p>
        </w:tc>
        <w:tc>
          <w:tcPr>
            <w:tcW w:w="3482"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63733A15" w14:textId="77777777" w:rsidR="00900D4B" w:rsidRPr="004C6122" w:rsidRDefault="00900D4B" w:rsidP="00900D4B">
            <w:pPr>
              <w:rPr>
                <w:b/>
                <w:sz w:val="16"/>
                <w:szCs w:val="16"/>
              </w:rPr>
            </w:pPr>
            <w:r>
              <w:rPr>
                <w:b/>
                <w:bCs/>
                <w:sz w:val="16"/>
                <w:szCs w:val="16"/>
              </w:rPr>
              <w:t>Executing</w:t>
            </w:r>
            <w:r w:rsidRPr="004C6122">
              <w:rPr>
                <w:b/>
                <w:sz w:val="16"/>
                <w:szCs w:val="16"/>
              </w:rPr>
              <w:t xml:space="preserve"> Workflow Setup</w:t>
            </w:r>
          </w:p>
        </w:tc>
        <w:tc>
          <w:tcPr>
            <w:tcW w:w="3183"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568827DF" w14:textId="77777777" w:rsidR="00900D4B" w:rsidRPr="00D35508" w:rsidRDefault="00900D4B" w:rsidP="00900D4B">
            <w:pPr>
              <w:rPr>
                <w:sz w:val="16"/>
                <w:szCs w:val="16"/>
              </w:rPr>
            </w:pPr>
            <w:r>
              <w:rPr>
                <w:sz w:val="16"/>
                <w:szCs w:val="16"/>
              </w:rPr>
              <w:t>Manual</w:t>
            </w:r>
          </w:p>
        </w:tc>
        <w:tc>
          <w:tcPr>
            <w:tcW w:w="2114"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406E7399" w14:textId="77777777" w:rsidR="00900D4B" w:rsidRDefault="00900D4B" w:rsidP="00900D4B">
            <w:pPr>
              <w:rPr>
                <w:b/>
                <w:bCs/>
                <w:sz w:val="16"/>
                <w:szCs w:val="16"/>
              </w:rPr>
            </w:pPr>
            <w:r w:rsidRPr="00CE768A">
              <w:rPr>
                <w:b/>
                <w:bCs/>
                <w:sz w:val="16"/>
                <w:szCs w:val="16"/>
              </w:rPr>
              <w:t>Manual Steps-</w:t>
            </w:r>
          </w:p>
          <w:p w14:paraId="68558966" w14:textId="0B82792F" w:rsidR="00900D4B" w:rsidRPr="00D35508" w:rsidRDefault="00900D4B" w:rsidP="00900D4B">
            <w:pPr>
              <w:rPr>
                <w:sz w:val="16"/>
                <w:szCs w:val="16"/>
              </w:rPr>
            </w:pPr>
            <w:r w:rsidRPr="00031FA7">
              <w:rPr>
                <w:sz w:val="16"/>
                <w:szCs w:val="16"/>
              </w:rPr>
              <w:t>Refer section 1</w:t>
            </w:r>
            <w:r w:rsidR="002E07D0">
              <w:rPr>
                <w:sz w:val="16"/>
                <w:szCs w:val="16"/>
              </w:rPr>
              <w:t>4</w:t>
            </w:r>
            <w:r w:rsidRPr="00031FA7">
              <w:rPr>
                <w:sz w:val="16"/>
                <w:szCs w:val="16"/>
              </w:rPr>
              <w:t>.</w:t>
            </w:r>
            <w:r>
              <w:rPr>
                <w:sz w:val="16"/>
                <w:szCs w:val="16"/>
              </w:rPr>
              <w:t>8</w:t>
            </w:r>
          </w:p>
        </w:tc>
      </w:tr>
      <w:tr w:rsidR="00900D4B" w:rsidRPr="00D35508" w14:paraId="301A3E9F" w14:textId="77777777" w:rsidTr="00900D4B">
        <w:trPr>
          <w:trHeight w:val="196"/>
        </w:trPr>
        <w:tc>
          <w:tcPr>
            <w:tcW w:w="1467"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6D4D64FE" w14:textId="77777777" w:rsidR="00900D4B" w:rsidRPr="00D35508" w:rsidRDefault="00900D4B" w:rsidP="00900D4B">
            <w:pPr>
              <w:rPr>
                <w:sz w:val="16"/>
                <w:szCs w:val="16"/>
              </w:rPr>
            </w:pPr>
            <w:r>
              <w:rPr>
                <w:sz w:val="16"/>
                <w:szCs w:val="16"/>
              </w:rPr>
              <w:t>8.</w:t>
            </w:r>
          </w:p>
        </w:tc>
        <w:tc>
          <w:tcPr>
            <w:tcW w:w="3482"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4D286620" w14:textId="77777777" w:rsidR="00900D4B" w:rsidRPr="00DB0515" w:rsidRDefault="00900D4B" w:rsidP="00900D4B">
            <w:pPr>
              <w:rPr>
                <w:b/>
                <w:sz w:val="16"/>
                <w:szCs w:val="16"/>
              </w:rPr>
            </w:pPr>
            <w:r w:rsidRPr="00DB0515">
              <w:rPr>
                <w:b/>
                <w:bCs/>
                <w:sz w:val="16"/>
                <w:szCs w:val="16"/>
              </w:rPr>
              <w:t>Execute Extract SP in Replica DB</w:t>
            </w:r>
          </w:p>
        </w:tc>
        <w:tc>
          <w:tcPr>
            <w:tcW w:w="3183"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21E2AB39" w14:textId="77777777" w:rsidR="00900D4B" w:rsidRPr="00D35508" w:rsidRDefault="00900D4B" w:rsidP="00900D4B">
            <w:pPr>
              <w:rPr>
                <w:sz w:val="16"/>
                <w:szCs w:val="16"/>
              </w:rPr>
            </w:pPr>
            <w:r>
              <w:rPr>
                <w:sz w:val="16"/>
                <w:szCs w:val="16"/>
              </w:rPr>
              <w:t>Manual (This is applicable only those environments where team has added Replica Connection)</w:t>
            </w:r>
            <w:r>
              <w:rPr>
                <w:sz w:val="16"/>
                <w:szCs w:val="16"/>
              </w:rPr>
              <w:softHyphen/>
            </w:r>
            <w:r>
              <w:rPr>
                <w:sz w:val="16"/>
                <w:szCs w:val="16"/>
              </w:rPr>
              <w:softHyphen/>
            </w:r>
          </w:p>
        </w:tc>
        <w:tc>
          <w:tcPr>
            <w:tcW w:w="2114"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0FCF7C22" w14:textId="77777777" w:rsidR="00900D4B" w:rsidRDefault="00900D4B" w:rsidP="00900D4B">
            <w:pPr>
              <w:rPr>
                <w:b/>
                <w:bCs/>
                <w:sz w:val="16"/>
                <w:szCs w:val="16"/>
              </w:rPr>
            </w:pPr>
            <w:r w:rsidRPr="00CE768A">
              <w:rPr>
                <w:b/>
                <w:bCs/>
                <w:sz w:val="16"/>
                <w:szCs w:val="16"/>
              </w:rPr>
              <w:t>Manual Steps-</w:t>
            </w:r>
          </w:p>
          <w:p w14:paraId="25D9D056" w14:textId="01A16CE9" w:rsidR="00900D4B" w:rsidRPr="00D35508" w:rsidRDefault="00900D4B" w:rsidP="00900D4B">
            <w:pPr>
              <w:rPr>
                <w:sz w:val="16"/>
                <w:szCs w:val="16"/>
              </w:rPr>
            </w:pPr>
            <w:r w:rsidRPr="00031FA7">
              <w:rPr>
                <w:sz w:val="16"/>
                <w:szCs w:val="16"/>
              </w:rPr>
              <w:t>Refer section 1</w:t>
            </w:r>
            <w:r w:rsidR="002E07D0">
              <w:rPr>
                <w:sz w:val="16"/>
                <w:szCs w:val="16"/>
              </w:rPr>
              <w:t>4</w:t>
            </w:r>
            <w:r w:rsidRPr="00031FA7">
              <w:rPr>
                <w:sz w:val="16"/>
                <w:szCs w:val="16"/>
              </w:rPr>
              <w:t>.</w:t>
            </w:r>
            <w:r>
              <w:rPr>
                <w:sz w:val="16"/>
                <w:szCs w:val="16"/>
              </w:rPr>
              <w:t>9</w:t>
            </w:r>
          </w:p>
        </w:tc>
      </w:tr>
      <w:tr w:rsidR="00900D4B" w:rsidRPr="00D35508" w14:paraId="5A7E4C80" w14:textId="77777777" w:rsidTr="00900D4B">
        <w:trPr>
          <w:trHeight w:val="196"/>
        </w:trPr>
        <w:tc>
          <w:tcPr>
            <w:tcW w:w="1467"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79E12942" w14:textId="77777777" w:rsidR="00900D4B" w:rsidRPr="00D35508" w:rsidRDefault="00900D4B" w:rsidP="00900D4B">
            <w:pPr>
              <w:rPr>
                <w:sz w:val="16"/>
                <w:szCs w:val="16"/>
              </w:rPr>
            </w:pPr>
          </w:p>
        </w:tc>
        <w:tc>
          <w:tcPr>
            <w:tcW w:w="3482"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4DF8BE77" w14:textId="77777777" w:rsidR="00900D4B" w:rsidRPr="00D35508" w:rsidRDefault="00900D4B" w:rsidP="00900D4B">
            <w:pPr>
              <w:rPr>
                <w:sz w:val="16"/>
                <w:szCs w:val="16"/>
              </w:rPr>
            </w:pPr>
          </w:p>
        </w:tc>
        <w:tc>
          <w:tcPr>
            <w:tcW w:w="3183"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5AAFADE0" w14:textId="77777777" w:rsidR="00900D4B" w:rsidRPr="00D35508" w:rsidRDefault="00900D4B" w:rsidP="00900D4B">
            <w:pPr>
              <w:rPr>
                <w:sz w:val="16"/>
                <w:szCs w:val="16"/>
              </w:rPr>
            </w:pPr>
          </w:p>
        </w:tc>
        <w:tc>
          <w:tcPr>
            <w:tcW w:w="2114"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20AE51A1" w14:textId="77777777" w:rsidR="00900D4B" w:rsidRPr="00D35508" w:rsidRDefault="00900D4B" w:rsidP="00900D4B">
            <w:pPr>
              <w:rPr>
                <w:sz w:val="16"/>
                <w:szCs w:val="16"/>
              </w:rPr>
            </w:pPr>
          </w:p>
        </w:tc>
      </w:tr>
    </w:tbl>
    <w:p w14:paraId="3A49C17D" w14:textId="77777777" w:rsidR="00900D4B" w:rsidRPr="005350EC" w:rsidRDefault="00900D4B" w:rsidP="00900D4B"/>
    <w:p w14:paraId="3A909CF8" w14:textId="1406D78D" w:rsidR="00900D4B" w:rsidRDefault="00900D4B" w:rsidP="00900D4B">
      <w:pPr>
        <w:pStyle w:val="Heading2"/>
      </w:pPr>
      <w:bookmarkStart w:id="177" w:name="_Toc137050199"/>
      <w:r>
        <w:t>1</w:t>
      </w:r>
      <w:r w:rsidR="002E07D0">
        <w:t>4</w:t>
      </w:r>
      <w:r>
        <w:t>.2 Steps for - Create Release</w:t>
      </w:r>
      <w:bookmarkEnd w:id="177"/>
    </w:p>
    <w:p w14:paraId="58E2B7A6" w14:textId="77777777" w:rsidR="00900D4B" w:rsidRDefault="00900D4B" w:rsidP="00900D4B">
      <w:pPr>
        <w:pStyle w:val="ListParagraph"/>
        <w:numPr>
          <w:ilvl w:val="0"/>
          <w:numId w:val="17"/>
        </w:numPr>
      </w:pPr>
      <w:r>
        <w:t xml:space="preserve">Trigger Pipeline to download and Upload content in DevOps Artifacts. </w:t>
      </w:r>
    </w:p>
    <w:p w14:paraId="0CAC482E" w14:textId="77777777" w:rsidR="00900D4B" w:rsidRPr="006440CB" w:rsidRDefault="00900D4B" w:rsidP="00900D4B">
      <w:pPr>
        <w:pStyle w:val="ListParagraph"/>
        <w:numPr>
          <w:ilvl w:val="1"/>
          <w:numId w:val="17"/>
        </w:numPr>
        <w:rPr>
          <w:b/>
        </w:rPr>
      </w:pPr>
      <w:r w:rsidRPr="006440CB">
        <w:rPr>
          <w:b/>
          <w:bCs/>
        </w:rPr>
        <w:t>Steps: -</w:t>
      </w:r>
    </w:p>
    <w:p w14:paraId="4859BD44" w14:textId="77777777" w:rsidR="00900D4B" w:rsidRDefault="00900D4B" w:rsidP="00900D4B">
      <w:pPr>
        <w:pStyle w:val="ListParagraph"/>
        <w:ind w:left="1080"/>
      </w:pPr>
      <w:r>
        <w:t xml:space="preserve"> Release Pipeline -&gt; HPE-DEV -&gt; </w:t>
      </w:r>
      <w:proofErr w:type="spellStart"/>
      <w:r>
        <w:t>GoldConfig</w:t>
      </w:r>
      <w:proofErr w:type="spellEnd"/>
      <w:r>
        <w:t xml:space="preserve">-Core -&gt; </w:t>
      </w:r>
      <w:r w:rsidRPr="00995B77">
        <w:rPr>
          <w:b/>
          <w:color w:val="008095" w:themeColor="accent1" w:themeShade="BF"/>
          <w:sz w:val="24"/>
          <w:szCs w:val="24"/>
        </w:rPr>
        <w:t>Get &amp; Deploy Artifacts</w:t>
      </w:r>
      <w:r w:rsidRPr="00CA48C8">
        <w:rPr>
          <w:color w:val="FFC000"/>
        </w:rPr>
        <w:t xml:space="preserve"> </w:t>
      </w:r>
      <w:r>
        <w:t>-&gt; Create Release</w:t>
      </w:r>
    </w:p>
    <w:p w14:paraId="35BEA827" w14:textId="77777777" w:rsidR="00900D4B" w:rsidRDefault="00900D4B" w:rsidP="00900D4B">
      <w:pPr>
        <w:pStyle w:val="ListParagraph"/>
        <w:ind w:left="720"/>
      </w:pPr>
    </w:p>
    <w:p w14:paraId="6E45C0D3" w14:textId="77777777" w:rsidR="00900D4B" w:rsidRDefault="00900D4B" w:rsidP="00900D4B">
      <w:pPr>
        <w:pStyle w:val="ListParagraph"/>
        <w:ind w:left="720"/>
      </w:pPr>
      <w:r>
        <w:rPr>
          <w:noProof/>
        </w:rPr>
        <w:drawing>
          <wp:inline distT="0" distB="0" distL="0" distR="0" wp14:anchorId="48E1477E" wp14:editId="05808604">
            <wp:extent cx="4300833" cy="2273347"/>
            <wp:effectExtent l="0" t="0" r="5080" b="0"/>
            <wp:docPr id="1119154409" name="Picture 111915440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omputer&#10;&#10;Description automatically generated"/>
                    <pic:cNvPicPr/>
                  </pic:nvPicPr>
                  <pic:blipFill>
                    <a:blip r:embed="rId219"/>
                    <a:stretch>
                      <a:fillRect/>
                    </a:stretch>
                  </pic:blipFill>
                  <pic:spPr>
                    <a:xfrm>
                      <a:off x="0" y="0"/>
                      <a:ext cx="4311581" cy="2279028"/>
                    </a:xfrm>
                    <a:prstGeom prst="rect">
                      <a:avLst/>
                    </a:prstGeom>
                  </pic:spPr>
                </pic:pic>
              </a:graphicData>
            </a:graphic>
          </wp:inline>
        </w:drawing>
      </w:r>
    </w:p>
    <w:p w14:paraId="050344A2" w14:textId="77777777" w:rsidR="00900D4B" w:rsidRDefault="00900D4B" w:rsidP="00900D4B">
      <w:pPr>
        <w:pStyle w:val="ListParagraph"/>
        <w:ind w:left="720"/>
      </w:pPr>
    </w:p>
    <w:p w14:paraId="696CB691" w14:textId="77777777" w:rsidR="00900D4B" w:rsidRDefault="00900D4B" w:rsidP="00900D4B">
      <w:pPr>
        <w:pStyle w:val="ListParagraph"/>
        <w:ind w:left="720"/>
      </w:pPr>
      <w:r>
        <w:t>Provide Release version shared by Odessa team -&gt; Create</w:t>
      </w:r>
    </w:p>
    <w:p w14:paraId="0AA4CFF7" w14:textId="77777777" w:rsidR="00900D4B" w:rsidRDefault="00900D4B" w:rsidP="00900D4B">
      <w:pPr>
        <w:pStyle w:val="ListParagraph"/>
        <w:ind w:left="720"/>
      </w:pPr>
      <w:r w:rsidRPr="002E0AE6">
        <w:rPr>
          <w:noProof/>
        </w:rPr>
        <w:lastRenderedPageBreak/>
        <w:drawing>
          <wp:inline distT="0" distB="0" distL="0" distR="0" wp14:anchorId="2EA207BE" wp14:editId="190FD805">
            <wp:extent cx="2362321" cy="2838596"/>
            <wp:effectExtent l="0" t="0" r="0" b="0"/>
            <wp:docPr id="1163751156" name="Picture 116375115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235334" name="Picture 1" descr="A screenshot of a computer&#10;&#10;Description automatically generated with medium confidence"/>
                    <pic:cNvPicPr/>
                  </pic:nvPicPr>
                  <pic:blipFill>
                    <a:blip r:embed="rId220"/>
                    <a:stretch>
                      <a:fillRect/>
                    </a:stretch>
                  </pic:blipFill>
                  <pic:spPr>
                    <a:xfrm>
                      <a:off x="0" y="0"/>
                      <a:ext cx="2362321" cy="2838596"/>
                    </a:xfrm>
                    <a:prstGeom prst="rect">
                      <a:avLst/>
                    </a:prstGeom>
                  </pic:spPr>
                </pic:pic>
              </a:graphicData>
            </a:graphic>
          </wp:inline>
        </w:drawing>
      </w:r>
    </w:p>
    <w:p w14:paraId="6FCAF0CC" w14:textId="77777777" w:rsidR="00900D4B" w:rsidRDefault="00900D4B" w:rsidP="00900D4B">
      <w:pPr>
        <w:pStyle w:val="ListParagraph"/>
        <w:ind w:left="720"/>
      </w:pPr>
    </w:p>
    <w:p w14:paraId="5784B98B" w14:textId="2D778B71" w:rsidR="00900D4B" w:rsidRDefault="00900D4B" w:rsidP="00900D4B">
      <w:pPr>
        <w:pStyle w:val="Heading2"/>
      </w:pPr>
      <w:bookmarkStart w:id="178" w:name="_Toc137050200"/>
      <w:r>
        <w:t>1</w:t>
      </w:r>
      <w:r w:rsidR="002E07D0">
        <w:t>4</w:t>
      </w:r>
      <w:r>
        <w:t xml:space="preserve">.3 Steps for – Deploy </w:t>
      </w:r>
      <w:proofErr w:type="spellStart"/>
      <w:r>
        <w:t>GoldConfig</w:t>
      </w:r>
      <w:proofErr w:type="spellEnd"/>
      <w:r>
        <w:t>-Core Components</w:t>
      </w:r>
      <w:bookmarkEnd w:id="178"/>
    </w:p>
    <w:p w14:paraId="19CEF805" w14:textId="77777777" w:rsidR="00900D4B" w:rsidRDefault="00900D4B" w:rsidP="00900D4B">
      <w:pPr>
        <w:pStyle w:val="ListParagraph"/>
        <w:numPr>
          <w:ilvl w:val="0"/>
          <w:numId w:val="17"/>
        </w:numPr>
      </w:pPr>
      <w:r>
        <w:t>Trigger release. Steps: -</w:t>
      </w:r>
    </w:p>
    <w:p w14:paraId="340D8839" w14:textId="77777777" w:rsidR="00900D4B" w:rsidRDefault="00900D4B" w:rsidP="00900D4B">
      <w:pPr>
        <w:pStyle w:val="ListParagraph"/>
        <w:ind w:left="720"/>
      </w:pPr>
      <w:r>
        <w:t xml:space="preserve"> Release Pipeline -&gt; HPE-DEV -&gt; </w:t>
      </w:r>
      <w:proofErr w:type="spellStart"/>
      <w:r>
        <w:t>GoldConfig</w:t>
      </w:r>
      <w:proofErr w:type="spellEnd"/>
      <w:r>
        <w:t xml:space="preserve">-Core -&gt; </w:t>
      </w:r>
      <w:r w:rsidRPr="00995B77">
        <w:rPr>
          <w:color w:val="008095" w:themeColor="accent1" w:themeShade="BF"/>
          <w:sz w:val="24"/>
          <w:szCs w:val="24"/>
        </w:rPr>
        <w:t>Odessa Core</w:t>
      </w:r>
      <w:r>
        <w:rPr>
          <w:color w:val="008095" w:themeColor="accent1" w:themeShade="BF"/>
          <w:sz w:val="24"/>
          <w:szCs w:val="24"/>
        </w:rPr>
        <w:t xml:space="preserve"> Config </w:t>
      </w:r>
      <w:proofErr w:type="gramStart"/>
      <w:r>
        <w:rPr>
          <w:color w:val="008095" w:themeColor="accent1" w:themeShade="BF"/>
          <w:sz w:val="24"/>
          <w:szCs w:val="24"/>
        </w:rPr>
        <w:t>w</w:t>
      </w:r>
      <w:proofErr w:type="gramEnd"/>
      <w:r w:rsidRPr="00995B77">
        <w:rPr>
          <w:color w:val="008095" w:themeColor="accent1" w:themeShade="BF"/>
          <w:sz w:val="24"/>
          <w:szCs w:val="24"/>
        </w:rPr>
        <w:t xml:space="preserve"> Artifacts</w:t>
      </w:r>
      <w:r>
        <w:t xml:space="preserve"> -&gt; Create Release</w:t>
      </w:r>
    </w:p>
    <w:p w14:paraId="062FB339" w14:textId="77777777" w:rsidR="00900D4B" w:rsidRDefault="00900D4B" w:rsidP="00900D4B">
      <w:pPr>
        <w:pStyle w:val="ListParagraph"/>
        <w:ind w:left="720"/>
      </w:pPr>
    </w:p>
    <w:p w14:paraId="6EFB543E" w14:textId="77777777" w:rsidR="00900D4B" w:rsidRDefault="00900D4B" w:rsidP="00900D4B">
      <w:pPr>
        <w:pStyle w:val="ListParagraph"/>
        <w:ind w:left="720"/>
      </w:pPr>
      <w:r w:rsidRPr="00B57857">
        <w:rPr>
          <w:noProof/>
        </w:rPr>
        <w:drawing>
          <wp:inline distT="0" distB="0" distL="0" distR="0" wp14:anchorId="0FDF030C" wp14:editId="7984A4EB">
            <wp:extent cx="5035550" cy="2157948"/>
            <wp:effectExtent l="0" t="0" r="0" b="0"/>
            <wp:docPr id="799848737" name="Picture 79984873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848737" name="Picture 799848737" descr="A screenshot of a computer&#10;&#10;Description automatically generated with medium confidence"/>
                    <pic:cNvPicPr/>
                  </pic:nvPicPr>
                  <pic:blipFill>
                    <a:blip r:embed="rId238"/>
                    <a:stretch>
                      <a:fillRect/>
                    </a:stretch>
                  </pic:blipFill>
                  <pic:spPr>
                    <a:xfrm>
                      <a:off x="0" y="0"/>
                      <a:ext cx="5051508" cy="2164787"/>
                    </a:xfrm>
                    <a:prstGeom prst="rect">
                      <a:avLst/>
                    </a:prstGeom>
                  </pic:spPr>
                </pic:pic>
              </a:graphicData>
            </a:graphic>
          </wp:inline>
        </w:drawing>
      </w:r>
    </w:p>
    <w:p w14:paraId="3ADBB3C1" w14:textId="77777777" w:rsidR="00900D4B" w:rsidRDefault="00900D4B" w:rsidP="00900D4B">
      <w:pPr>
        <w:pStyle w:val="ListParagraph"/>
        <w:ind w:left="720"/>
      </w:pPr>
    </w:p>
    <w:p w14:paraId="198BB5E1" w14:textId="77777777" w:rsidR="00900D4B" w:rsidRDefault="00900D4B" w:rsidP="00900D4B">
      <w:pPr>
        <w:pStyle w:val="ListParagraph"/>
        <w:ind w:left="720"/>
      </w:pPr>
      <w:r>
        <w:t>Select Artifacts version from dropdown-&gt; Provide Release version -&gt; Create</w:t>
      </w:r>
    </w:p>
    <w:p w14:paraId="1FCD2626" w14:textId="77777777" w:rsidR="00900D4B" w:rsidRDefault="00900D4B" w:rsidP="00900D4B">
      <w:pPr>
        <w:pStyle w:val="ListParagraph"/>
        <w:ind w:left="720"/>
      </w:pPr>
      <w:r w:rsidRPr="008E5EB2">
        <w:rPr>
          <w:noProof/>
        </w:rPr>
        <w:lastRenderedPageBreak/>
        <w:drawing>
          <wp:inline distT="0" distB="0" distL="0" distR="0" wp14:anchorId="70B7C919" wp14:editId="55AABC7E">
            <wp:extent cx="2616334" cy="2933851"/>
            <wp:effectExtent l="0" t="0" r="0" b="0"/>
            <wp:docPr id="533311347" name="Picture 53331134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417681" name="Picture 1" descr="A screenshot of a computer&#10;&#10;Description automatically generated with medium confidence"/>
                    <pic:cNvPicPr/>
                  </pic:nvPicPr>
                  <pic:blipFill>
                    <a:blip r:embed="rId222"/>
                    <a:stretch>
                      <a:fillRect/>
                    </a:stretch>
                  </pic:blipFill>
                  <pic:spPr>
                    <a:xfrm>
                      <a:off x="0" y="0"/>
                      <a:ext cx="2616334" cy="2933851"/>
                    </a:xfrm>
                    <a:prstGeom prst="rect">
                      <a:avLst/>
                    </a:prstGeom>
                  </pic:spPr>
                </pic:pic>
              </a:graphicData>
            </a:graphic>
          </wp:inline>
        </w:drawing>
      </w:r>
    </w:p>
    <w:p w14:paraId="1C3D3621" w14:textId="0A45A657" w:rsidR="00900D4B" w:rsidRDefault="00900D4B" w:rsidP="00900D4B">
      <w:pPr>
        <w:pStyle w:val="Heading2"/>
      </w:pPr>
      <w:bookmarkStart w:id="179" w:name="_Toc137050201"/>
      <w:r>
        <w:t>1</w:t>
      </w:r>
      <w:r w:rsidR="002E07D0">
        <w:t>4</w:t>
      </w:r>
      <w:r>
        <w:t>.4 Steps for – Update Config Changes</w:t>
      </w:r>
      <w:bookmarkEnd w:id="179"/>
    </w:p>
    <w:p w14:paraId="73525DE9" w14:textId="77777777" w:rsidR="00900D4B" w:rsidRDefault="00900D4B" w:rsidP="00900D4B">
      <w:pPr>
        <w:pStyle w:val="ListParagraph"/>
        <w:numPr>
          <w:ilvl w:val="0"/>
          <w:numId w:val="17"/>
        </w:numPr>
      </w:pPr>
      <w:r>
        <w:t xml:space="preserve">Update Configuration file. </w:t>
      </w:r>
    </w:p>
    <w:p w14:paraId="39E9B040" w14:textId="77777777" w:rsidR="00900D4B" w:rsidRPr="00DE39EA" w:rsidRDefault="00900D4B" w:rsidP="00900D4B">
      <w:pPr>
        <w:pStyle w:val="ListParagraph"/>
        <w:numPr>
          <w:ilvl w:val="1"/>
          <w:numId w:val="17"/>
        </w:numPr>
        <w:rPr>
          <w:b/>
          <w:bCs/>
        </w:rPr>
      </w:pPr>
      <w:r w:rsidRPr="00DE39EA">
        <w:rPr>
          <w:b/>
          <w:bCs/>
        </w:rPr>
        <w:t>Steps: -</w:t>
      </w:r>
    </w:p>
    <w:p w14:paraId="551B63C9" w14:textId="77777777" w:rsidR="00900D4B" w:rsidRDefault="00900D4B" w:rsidP="00900D4B">
      <w:pPr>
        <w:pStyle w:val="ListParagraph"/>
        <w:ind w:left="1080"/>
      </w:pPr>
      <w:r>
        <w:t>Login to Jump box-&gt;Open WinSCP -&gt; Login to specific Web App’s (APP, Web API, Job Service) FTP Credentials.</w:t>
      </w:r>
    </w:p>
    <w:p w14:paraId="16CFFC60" w14:textId="77777777" w:rsidR="00900D4B" w:rsidRDefault="00900D4B" w:rsidP="00900D4B">
      <w:pPr>
        <w:pStyle w:val="ListParagraph"/>
        <w:ind w:left="720"/>
      </w:pPr>
      <w:r w:rsidRPr="005C6F50">
        <w:rPr>
          <w:noProof/>
        </w:rPr>
        <w:drawing>
          <wp:inline distT="0" distB="0" distL="0" distR="0" wp14:anchorId="120E03B8" wp14:editId="3EB16A6F">
            <wp:extent cx="5118100" cy="1636103"/>
            <wp:effectExtent l="0" t="0" r="6350" b="2540"/>
            <wp:docPr id="1055744959" name="Picture 105574495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303658" name="Picture 1" descr="Graphical user interface, text, application&#10;&#10;Description automatically generated"/>
                    <pic:cNvPicPr/>
                  </pic:nvPicPr>
                  <pic:blipFill>
                    <a:blip r:embed="rId223"/>
                    <a:stretch>
                      <a:fillRect/>
                    </a:stretch>
                  </pic:blipFill>
                  <pic:spPr>
                    <a:xfrm>
                      <a:off x="0" y="0"/>
                      <a:ext cx="5134983" cy="1641500"/>
                    </a:xfrm>
                    <a:prstGeom prst="rect">
                      <a:avLst/>
                    </a:prstGeom>
                  </pic:spPr>
                </pic:pic>
              </a:graphicData>
            </a:graphic>
          </wp:inline>
        </w:drawing>
      </w:r>
    </w:p>
    <w:p w14:paraId="4411A6FF" w14:textId="77777777" w:rsidR="00900D4B" w:rsidRDefault="00900D4B" w:rsidP="00900D4B">
      <w:pPr>
        <w:pStyle w:val="ListParagraph"/>
        <w:numPr>
          <w:ilvl w:val="0"/>
          <w:numId w:val="20"/>
        </w:numPr>
      </w:pPr>
      <w:r>
        <w:t>For App update Following file according to readme.txt file.</w:t>
      </w:r>
    </w:p>
    <w:p w14:paraId="74406059" w14:textId="77777777" w:rsidR="00900D4B" w:rsidRDefault="00900D4B" w:rsidP="00900D4B">
      <w:pPr>
        <w:pStyle w:val="ListParagraph"/>
        <w:numPr>
          <w:ilvl w:val="0"/>
          <w:numId w:val="18"/>
        </w:numPr>
      </w:pPr>
      <w:proofErr w:type="spellStart"/>
      <w:r>
        <w:t>Appsettings.config</w:t>
      </w:r>
      <w:proofErr w:type="spellEnd"/>
    </w:p>
    <w:p w14:paraId="64BD1CC2" w14:textId="77777777" w:rsidR="00900D4B" w:rsidRDefault="00900D4B" w:rsidP="00900D4B">
      <w:pPr>
        <w:pStyle w:val="ListParagraph"/>
        <w:numPr>
          <w:ilvl w:val="0"/>
          <w:numId w:val="18"/>
        </w:numPr>
      </w:pPr>
      <w:proofErr w:type="spellStart"/>
      <w:r>
        <w:t>Connectionstings.config</w:t>
      </w:r>
      <w:proofErr w:type="spellEnd"/>
    </w:p>
    <w:p w14:paraId="46052401" w14:textId="77777777" w:rsidR="00900D4B" w:rsidRDefault="00900D4B" w:rsidP="00900D4B">
      <w:pPr>
        <w:pStyle w:val="ListParagraph"/>
        <w:numPr>
          <w:ilvl w:val="0"/>
          <w:numId w:val="18"/>
        </w:numPr>
      </w:pPr>
      <w:proofErr w:type="spellStart"/>
      <w:r>
        <w:t>Web.config</w:t>
      </w:r>
      <w:proofErr w:type="spellEnd"/>
    </w:p>
    <w:p w14:paraId="4E4318EC" w14:textId="77777777" w:rsidR="00900D4B" w:rsidRDefault="00900D4B" w:rsidP="00900D4B">
      <w:pPr>
        <w:pStyle w:val="ListParagraph"/>
        <w:numPr>
          <w:ilvl w:val="0"/>
          <w:numId w:val="20"/>
        </w:numPr>
      </w:pPr>
      <w:r>
        <w:t>For Jobs/Windows Service update following file according to readme.txt file</w:t>
      </w:r>
    </w:p>
    <w:p w14:paraId="7F1FF869" w14:textId="77777777" w:rsidR="00900D4B" w:rsidRDefault="00900D4B" w:rsidP="00900D4B">
      <w:pPr>
        <w:pStyle w:val="ListParagraph"/>
        <w:numPr>
          <w:ilvl w:val="0"/>
          <w:numId w:val="18"/>
        </w:numPr>
      </w:pPr>
      <w:proofErr w:type="spellStart"/>
      <w:r>
        <w:t>Appsettings.config</w:t>
      </w:r>
      <w:proofErr w:type="spellEnd"/>
    </w:p>
    <w:p w14:paraId="0889DCD1" w14:textId="77777777" w:rsidR="00900D4B" w:rsidRDefault="00900D4B" w:rsidP="00900D4B">
      <w:pPr>
        <w:pStyle w:val="ListParagraph"/>
        <w:numPr>
          <w:ilvl w:val="0"/>
          <w:numId w:val="18"/>
        </w:numPr>
      </w:pPr>
      <w:proofErr w:type="spellStart"/>
      <w:r>
        <w:t>Connectionstings.config</w:t>
      </w:r>
      <w:proofErr w:type="spellEnd"/>
    </w:p>
    <w:p w14:paraId="2BE8FD64" w14:textId="77777777" w:rsidR="00900D4B" w:rsidRDefault="00900D4B" w:rsidP="00900D4B">
      <w:pPr>
        <w:pStyle w:val="ListParagraph"/>
        <w:numPr>
          <w:ilvl w:val="0"/>
          <w:numId w:val="18"/>
        </w:numPr>
      </w:pPr>
      <w:proofErr w:type="spellStart"/>
      <w:r>
        <w:t>LW.WindowsService.exe.config</w:t>
      </w:r>
      <w:proofErr w:type="spellEnd"/>
    </w:p>
    <w:p w14:paraId="244DB966" w14:textId="77777777" w:rsidR="00900D4B" w:rsidRDefault="00900D4B" w:rsidP="00900D4B">
      <w:pPr>
        <w:pStyle w:val="ListParagraph"/>
        <w:ind w:left="720"/>
      </w:pPr>
    </w:p>
    <w:p w14:paraId="54CE5040" w14:textId="1BD494E1" w:rsidR="00900D4B" w:rsidRDefault="00900D4B" w:rsidP="00900D4B">
      <w:pPr>
        <w:pStyle w:val="Heading2"/>
      </w:pPr>
      <w:bookmarkStart w:id="180" w:name="_Toc137050202"/>
      <w:r>
        <w:t>1</w:t>
      </w:r>
      <w:r w:rsidR="002E07D0">
        <w:t>4</w:t>
      </w:r>
      <w:r>
        <w:t>.5 Steps for – Restart Core Config Services</w:t>
      </w:r>
      <w:bookmarkEnd w:id="180"/>
    </w:p>
    <w:p w14:paraId="09E98B0F" w14:textId="77777777" w:rsidR="00900D4B" w:rsidRDefault="00900D4B" w:rsidP="00900D4B"/>
    <w:p w14:paraId="5F886FD3" w14:textId="77777777" w:rsidR="00900D4B" w:rsidRDefault="00900D4B" w:rsidP="00900D4B">
      <w:pPr>
        <w:pStyle w:val="ListParagraph"/>
        <w:numPr>
          <w:ilvl w:val="0"/>
          <w:numId w:val="17"/>
        </w:numPr>
      </w:pPr>
      <w:r>
        <w:t>Restart Services. Steps: -</w:t>
      </w:r>
    </w:p>
    <w:p w14:paraId="1036E665" w14:textId="77777777" w:rsidR="00900D4B" w:rsidRDefault="00900D4B" w:rsidP="00900D4B">
      <w:pPr>
        <w:pStyle w:val="ListParagraph"/>
        <w:ind w:left="720"/>
      </w:pPr>
      <w:r>
        <w:t xml:space="preserve"> Release Pipeline -&gt; HPE-DEV -&gt; </w:t>
      </w:r>
      <w:proofErr w:type="spellStart"/>
      <w:r>
        <w:t>GoldConfig</w:t>
      </w:r>
      <w:proofErr w:type="spellEnd"/>
      <w:r>
        <w:t>-Core -&gt; Restart Core Config App Services -&gt; Create Release</w:t>
      </w:r>
    </w:p>
    <w:p w14:paraId="25316405" w14:textId="77777777" w:rsidR="00900D4B" w:rsidRDefault="00900D4B" w:rsidP="00900D4B">
      <w:pPr>
        <w:pStyle w:val="ListParagraph"/>
        <w:ind w:left="720"/>
      </w:pPr>
    </w:p>
    <w:p w14:paraId="72D6D78C" w14:textId="77777777" w:rsidR="00900D4B" w:rsidRDefault="00900D4B" w:rsidP="00900D4B">
      <w:pPr>
        <w:pStyle w:val="ListParagraph"/>
        <w:ind w:left="720"/>
      </w:pPr>
      <w:r>
        <w:rPr>
          <w:noProof/>
        </w:rPr>
        <w:drawing>
          <wp:inline distT="0" distB="0" distL="0" distR="0" wp14:anchorId="374CEDD4" wp14:editId="1D4CBF20">
            <wp:extent cx="3294462" cy="2282847"/>
            <wp:effectExtent l="0" t="0" r="1270" b="3175"/>
            <wp:docPr id="1526358026" name="Picture 15263580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computer&#10;&#10;Description automatically generated"/>
                    <pic:cNvPicPr/>
                  </pic:nvPicPr>
                  <pic:blipFill>
                    <a:blip r:embed="rId224"/>
                    <a:stretch>
                      <a:fillRect/>
                    </a:stretch>
                  </pic:blipFill>
                  <pic:spPr>
                    <a:xfrm>
                      <a:off x="0" y="0"/>
                      <a:ext cx="3302563" cy="2288461"/>
                    </a:xfrm>
                    <a:prstGeom prst="rect">
                      <a:avLst/>
                    </a:prstGeom>
                  </pic:spPr>
                </pic:pic>
              </a:graphicData>
            </a:graphic>
          </wp:inline>
        </w:drawing>
      </w:r>
    </w:p>
    <w:p w14:paraId="37181DDB" w14:textId="1AA34D3E" w:rsidR="00900D4B" w:rsidRDefault="00900D4B" w:rsidP="00900D4B">
      <w:pPr>
        <w:pStyle w:val="Heading2"/>
      </w:pPr>
      <w:bookmarkStart w:id="181" w:name="_Toc137050203"/>
      <w:r>
        <w:t>1</w:t>
      </w:r>
      <w:r w:rsidR="002E07D0">
        <w:t>4</w:t>
      </w:r>
      <w:r>
        <w:t>.6 Steps for - Uploading Business Configuration</w:t>
      </w:r>
      <w:bookmarkEnd w:id="181"/>
    </w:p>
    <w:p w14:paraId="333E281C" w14:textId="77777777" w:rsidR="00900D4B" w:rsidRDefault="00900D4B" w:rsidP="00900D4B">
      <w:pPr>
        <w:pStyle w:val="ListParagraph"/>
        <w:numPr>
          <w:ilvl w:val="0"/>
          <w:numId w:val="17"/>
        </w:numPr>
      </w:pPr>
      <w:r>
        <w:t xml:space="preserve">Uploading Business configuration has two parts, upload MDC and running script. Steps for Uploading MDC: </w:t>
      </w:r>
    </w:p>
    <w:p w14:paraId="729593EF" w14:textId="77777777" w:rsidR="00900D4B" w:rsidRDefault="00900D4B" w:rsidP="00900D4B">
      <w:pPr>
        <w:pStyle w:val="ListParagraph"/>
        <w:ind w:left="720"/>
      </w:pPr>
      <w:r>
        <w:t>Login to Odessa Core UI as Business User-&gt; Import Master Data Release Pipeline -&gt; Provide User Define Name -&gt; Select MDC file -&gt; Submit.</w:t>
      </w:r>
    </w:p>
    <w:p w14:paraId="6F5928E3" w14:textId="77777777" w:rsidR="00900D4B" w:rsidRPr="00124D6E" w:rsidRDefault="00900D4B" w:rsidP="00900D4B"/>
    <w:p w14:paraId="4A82906A" w14:textId="77777777" w:rsidR="00900D4B" w:rsidRPr="00124D6E" w:rsidRDefault="00900D4B" w:rsidP="00900D4B">
      <w:pPr>
        <w:pStyle w:val="BodyText"/>
        <w:jc w:val="center"/>
      </w:pPr>
      <w:r w:rsidRPr="002628A4">
        <w:rPr>
          <w:noProof/>
        </w:rPr>
        <w:drawing>
          <wp:inline distT="0" distB="0" distL="0" distR="0" wp14:anchorId="244CF1B0" wp14:editId="36E0B638">
            <wp:extent cx="5505450" cy="2177881"/>
            <wp:effectExtent l="0" t="0" r="0" b="0"/>
            <wp:docPr id="1811037161" name="Picture 181103716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649770" name="Picture 1" descr="Graphical user interface, application, Teams&#10;&#10;Description automatically generated"/>
                    <pic:cNvPicPr/>
                  </pic:nvPicPr>
                  <pic:blipFill>
                    <a:blip r:embed="rId225"/>
                    <a:stretch>
                      <a:fillRect/>
                    </a:stretch>
                  </pic:blipFill>
                  <pic:spPr>
                    <a:xfrm>
                      <a:off x="0" y="0"/>
                      <a:ext cx="5541695" cy="2192219"/>
                    </a:xfrm>
                    <a:prstGeom prst="rect">
                      <a:avLst/>
                    </a:prstGeom>
                  </pic:spPr>
                </pic:pic>
              </a:graphicData>
            </a:graphic>
          </wp:inline>
        </w:drawing>
      </w:r>
    </w:p>
    <w:p w14:paraId="0DEB0768" w14:textId="77777777" w:rsidR="00900D4B" w:rsidRDefault="00900D4B" w:rsidP="00900D4B"/>
    <w:p w14:paraId="0C87CC8B" w14:textId="77777777" w:rsidR="00900D4B" w:rsidRDefault="00900D4B" w:rsidP="00900D4B">
      <w:pPr>
        <w:pStyle w:val="ListParagraph"/>
        <w:numPr>
          <w:ilvl w:val="0"/>
          <w:numId w:val="17"/>
        </w:numPr>
      </w:pPr>
      <w:r>
        <w:t>Steps for running script: -</w:t>
      </w:r>
    </w:p>
    <w:p w14:paraId="50BEA6F8" w14:textId="77777777" w:rsidR="00900D4B" w:rsidRDefault="00900D4B" w:rsidP="00900D4B">
      <w:pPr>
        <w:pStyle w:val="ListParagraph"/>
        <w:ind w:left="720"/>
      </w:pPr>
      <w:r>
        <w:t>Login to SQL MI using SSMS &gt; select DB -&gt; run script.</w:t>
      </w:r>
    </w:p>
    <w:p w14:paraId="3D1853F5" w14:textId="77777777" w:rsidR="00900D4B" w:rsidRDefault="00900D4B" w:rsidP="00900D4B">
      <w:pPr>
        <w:jc w:val="center"/>
      </w:pPr>
      <w:r w:rsidRPr="004C7DBC">
        <w:rPr>
          <w:noProof/>
        </w:rPr>
        <w:lastRenderedPageBreak/>
        <w:drawing>
          <wp:inline distT="0" distB="0" distL="0" distR="0" wp14:anchorId="65BB4E8B" wp14:editId="5DC12048">
            <wp:extent cx="2641600" cy="3192154"/>
            <wp:effectExtent l="0" t="0" r="6350" b="8255"/>
            <wp:docPr id="654052342" name="Picture 6540523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052342" name="Picture 654052342" descr="A screenshot of a computer&#10;&#10;Description automatically generated"/>
                    <pic:cNvPicPr/>
                  </pic:nvPicPr>
                  <pic:blipFill>
                    <a:blip r:embed="rId239"/>
                    <a:stretch>
                      <a:fillRect/>
                    </a:stretch>
                  </pic:blipFill>
                  <pic:spPr>
                    <a:xfrm>
                      <a:off x="0" y="0"/>
                      <a:ext cx="2646952" cy="3198621"/>
                    </a:xfrm>
                    <a:prstGeom prst="rect">
                      <a:avLst/>
                    </a:prstGeom>
                  </pic:spPr>
                </pic:pic>
              </a:graphicData>
            </a:graphic>
          </wp:inline>
        </w:drawing>
      </w:r>
    </w:p>
    <w:p w14:paraId="6959AC01" w14:textId="2663836B" w:rsidR="00900D4B" w:rsidRDefault="00900D4B" w:rsidP="00900D4B">
      <w:pPr>
        <w:pStyle w:val="Heading2"/>
      </w:pPr>
      <w:bookmarkStart w:id="182" w:name="_Toc137050204"/>
      <w:r>
        <w:t>1</w:t>
      </w:r>
      <w:r w:rsidR="002E07D0">
        <w:t>4</w:t>
      </w:r>
      <w:r>
        <w:t>.7 Steps for - Uploading RBS</w:t>
      </w:r>
      <w:bookmarkEnd w:id="182"/>
    </w:p>
    <w:p w14:paraId="30287F93" w14:textId="77777777" w:rsidR="00900D4B" w:rsidRDefault="00900D4B" w:rsidP="00900D4B">
      <w:pPr>
        <w:pStyle w:val="ListParagraph"/>
        <w:numPr>
          <w:ilvl w:val="0"/>
          <w:numId w:val="17"/>
        </w:numPr>
      </w:pPr>
      <w:r>
        <w:t>Login Odessa Core UI as Security admin -&gt; Search -&gt; User Permission Files -&gt; Create.</w:t>
      </w:r>
    </w:p>
    <w:p w14:paraId="1CB302BF" w14:textId="3CA74634" w:rsidR="00900D4B" w:rsidRDefault="00900D4B" w:rsidP="00900D4B">
      <w:pPr>
        <w:pStyle w:val="ListParagraph"/>
        <w:ind w:left="720"/>
      </w:pPr>
      <w:r>
        <w:t>To login as security admin run below query by changing the Login Name</w:t>
      </w:r>
      <w:r w:rsidR="00AF3546">
        <w:t xml:space="preserve"> </w:t>
      </w:r>
      <w:r>
        <w:t xml:space="preserve">(You can find your login name by removing @hpe.com from </w:t>
      </w:r>
      <w:proofErr w:type="spellStart"/>
      <w:r>
        <w:t>hpe</w:t>
      </w:r>
      <w:proofErr w:type="spellEnd"/>
      <w:r>
        <w:t xml:space="preserve"> Email).</w:t>
      </w:r>
    </w:p>
    <w:p w14:paraId="1A7D12C9" w14:textId="77777777" w:rsidR="00900D4B" w:rsidRPr="00E1259F" w:rsidRDefault="00900D4B" w:rsidP="00900D4B">
      <w:pPr>
        <w:pStyle w:val="ListParagraph"/>
        <w:ind w:left="720"/>
        <w:rPr>
          <w:highlight w:val="yellow"/>
        </w:rPr>
      </w:pPr>
      <w:r w:rsidRPr="00E1259F">
        <w:rPr>
          <w:highlight w:val="yellow"/>
        </w:rPr>
        <w:t xml:space="preserve">UPDATE </w:t>
      </w:r>
      <w:proofErr w:type="spellStart"/>
      <w:r w:rsidRPr="00E1259F">
        <w:rPr>
          <w:highlight w:val="yellow"/>
        </w:rPr>
        <w:t>RolesForUsers</w:t>
      </w:r>
      <w:proofErr w:type="spellEnd"/>
      <w:r w:rsidRPr="00E1259F">
        <w:rPr>
          <w:highlight w:val="yellow"/>
        </w:rPr>
        <w:t xml:space="preserve"> SET </w:t>
      </w:r>
      <w:proofErr w:type="spellStart"/>
      <w:r w:rsidRPr="00E1259F">
        <w:rPr>
          <w:highlight w:val="yellow"/>
        </w:rPr>
        <w:t>RoleId</w:t>
      </w:r>
      <w:proofErr w:type="spellEnd"/>
      <w:proofErr w:type="gramStart"/>
      <w:r w:rsidRPr="00E1259F">
        <w:rPr>
          <w:highlight w:val="yellow"/>
        </w:rPr>
        <w:t>=(</w:t>
      </w:r>
      <w:proofErr w:type="gramEnd"/>
      <w:r w:rsidRPr="00E1259F">
        <w:rPr>
          <w:highlight w:val="yellow"/>
        </w:rPr>
        <w:t xml:space="preserve">SELECT Id FROM Roles WHERE Name='Security Administrator' AND </w:t>
      </w:r>
      <w:proofErr w:type="spellStart"/>
      <w:r w:rsidRPr="00E1259F">
        <w:rPr>
          <w:highlight w:val="yellow"/>
        </w:rPr>
        <w:t>IsActive</w:t>
      </w:r>
      <w:proofErr w:type="spellEnd"/>
      <w:r w:rsidRPr="00E1259F">
        <w:rPr>
          <w:highlight w:val="yellow"/>
        </w:rPr>
        <w:t>=1)</w:t>
      </w:r>
    </w:p>
    <w:p w14:paraId="4B4661BD" w14:textId="77777777" w:rsidR="00900D4B" w:rsidRPr="00E1259F" w:rsidRDefault="00900D4B" w:rsidP="00900D4B">
      <w:pPr>
        <w:pStyle w:val="ListParagraph"/>
        <w:ind w:left="720"/>
        <w:rPr>
          <w:highlight w:val="yellow"/>
        </w:rPr>
      </w:pPr>
      <w:r w:rsidRPr="00E1259F">
        <w:rPr>
          <w:highlight w:val="yellow"/>
        </w:rPr>
        <w:t xml:space="preserve">WHERE </w:t>
      </w:r>
      <w:proofErr w:type="spellStart"/>
      <w:r w:rsidRPr="00E1259F">
        <w:rPr>
          <w:highlight w:val="yellow"/>
        </w:rPr>
        <w:t>UserId</w:t>
      </w:r>
      <w:proofErr w:type="spellEnd"/>
      <w:r w:rsidRPr="00E1259F">
        <w:rPr>
          <w:highlight w:val="yellow"/>
        </w:rPr>
        <w:t xml:space="preserve"> </w:t>
      </w:r>
      <w:proofErr w:type="gramStart"/>
      <w:r w:rsidRPr="00E1259F">
        <w:rPr>
          <w:highlight w:val="yellow"/>
        </w:rPr>
        <w:t>IN(</w:t>
      </w:r>
      <w:proofErr w:type="gramEnd"/>
      <w:r w:rsidRPr="00E1259F">
        <w:rPr>
          <w:highlight w:val="yellow"/>
        </w:rPr>
        <w:t xml:space="preserve">SELECT Id FROM Users WHERE </w:t>
      </w:r>
      <w:proofErr w:type="spellStart"/>
      <w:r w:rsidRPr="00E1259F">
        <w:rPr>
          <w:highlight w:val="yellow"/>
        </w:rPr>
        <w:t>LoginName</w:t>
      </w:r>
      <w:proofErr w:type="spellEnd"/>
      <w:r w:rsidRPr="00E1259F">
        <w:rPr>
          <w:highlight w:val="yellow"/>
        </w:rPr>
        <w:t>='</w:t>
      </w:r>
      <w:proofErr w:type="spellStart"/>
      <w:r w:rsidRPr="00E1259F">
        <w:rPr>
          <w:highlight w:val="yellow"/>
        </w:rPr>
        <w:t>Satyabrata.Swain-odessa</w:t>
      </w:r>
      <w:proofErr w:type="spellEnd"/>
      <w:r w:rsidRPr="00E1259F">
        <w:rPr>
          <w:highlight w:val="yellow"/>
        </w:rPr>
        <w:t xml:space="preserve">') AND </w:t>
      </w:r>
      <w:proofErr w:type="spellStart"/>
      <w:r w:rsidRPr="00E1259F">
        <w:rPr>
          <w:highlight w:val="yellow"/>
        </w:rPr>
        <w:t>RoleId</w:t>
      </w:r>
      <w:proofErr w:type="spellEnd"/>
      <w:r w:rsidRPr="00E1259F">
        <w:rPr>
          <w:highlight w:val="yellow"/>
        </w:rPr>
        <w:t xml:space="preserve"> </w:t>
      </w:r>
    </w:p>
    <w:p w14:paraId="66207CC1" w14:textId="77777777" w:rsidR="00900D4B" w:rsidRDefault="00900D4B" w:rsidP="00900D4B">
      <w:pPr>
        <w:pStyle w:val="ListParagraph"/>
        <w:ind w:left="720"/>
      </w:pPr>
      <w:proofErr w:type="gramStart"/>
      <w:r w:rsidRPr="00E1259F">
        <w:rPr>
          <w:highlight w:val="yellow"/>
        </w:rPr>
        <w:t>IN(</w:t>
      </w:r>
      <w:proofErr w:type="gramEnd"/>
      <w:r w:rsidRPr="00E1259F">
        <w:rPr>
          <w:highlight w:val="yellow"/>
        </w:rPr>
        <w:t xml:space="preserve">SELECT Id FROM Roles WHERE Name='Full Access' AND </w:t>
      </w:r>
      <w:proofErr w:type="spellStart"/>
      <w:r w:rsidRPr="00E1259F">
        <w:rPr>
          <w:highlight w:val="yellow"/>
        </w:rPr>
        <w:t>IsActive</w:t>
      </w:r>
      <w:proofErr w:type="spellEnd"/>
      <w:r w:rsidRPr="00E1259F">
        <w:rPr>
          <w:highlight w:val="yellow"/>
        </w:rPr>
        <w:t>=1)</w:t>
      </w:r>
    </w:p>
    <w:p w14:paraId="075EE3F0" w14:textId="77777777" w:rsidR="00900D4B" w:rsidRDefault="00900D4B" w:rsidP="00900D4B">
      <w:pPr>
        <w:pStyle w:val="ListParagraph"/>
        <w:ind w:left="720"/>
      </w:pPr>
    </w:p>
    <w:p w14:paraId="5E5B3046" w14:textId="77777777" w:rsidR="00900D4B" w:rsidRDefault="00900D4B" w:rsidP="00900D4B">
      <w:pPr>
        <w:jc w:val="center"/>
      </w:pPr>
      <w:r w:rsidRPr="0005578F">
        <w:rPr>
          <w:rStyle w:val="cm-bracket"/>
          <w:noProof/>
        </w:rPr>
        <w:drawing>
          <wp:inline distT="0" distB="0" distL="0" distR="0" wp14:anchorId="550058AD" wp14:editId="0956BB9E">
            <wp:extent cx="5079871" cy="1376680"/>
            <wp:effectExtent l="0" t="0" r="6985" b="0"/>
            <wp:docPr id="1079353380" name="Picture 1079353380" descr="Background patter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076480" name="Picture 1" descr="Background pattern&#10;&#10;Description automatically generated with low confidence"/>
                    <pic:cNvPicPr/>
                  </pic:nvPicPr>
                  <pic:blipFill>
                    <a:blip r:embed="rId227"/>
                    <a:stretch>
                      <a:fillRect/>
                    </a:stretch>
                  </pic:blipFill>
                  <pic:spPr>
                    <a:xfrm>
                      <a:off x="0" y="0"/>
                      <a:ext cx="5124165" cy="1388684"/>
                    </a:xfrm>
                    <a:prstGeom prst="rect">
                      <a:avLst/>
                    </a:prstGeom>
                  </pic:spPr>
                </pic:pic>
              </a:graphicData>
            </a:graphic>
          </wp:inline>
        </w:drawing>
      </w:r>
    </w:p>
    <w:p w14:paraId="6B57CF35" w14:textId="77777777" w:rsidR="00900D4B" w:rsidRDefault="00900D4B" w:rsidP="00900D4B">
      <w:pPr>
        <w:jc w:val="center"/>
      </w:pPr>
    </w:p>
    <w:p w14:paraId="22B52608" w14:textId="77777777" w:rsidR="00900D4B" w:rsidRDefault="00900D4B" w:rsidP="00900D4B">
      <w:pPr>
        <w:jc w:val="center"/>
      </w:pPr>
    </w:p>
    <w:p w14:paraId="1A80CB76" w14:textId="77777777" w:rsidR="00900D4B" w:rsidRDefault="00900D4B" w:rsidP="00900D4B">
      <w:pPr>
        <w:pStyle w:val="ListParagraph"/>
        <w:numPr>
          <w:ilvl w:val="0"/>
          <w:numId w:val="17"/>
        </w:numPr>
      </w:pPr>
      <w:r>
        <w:t>Provie Name -&gt; Upload RBS -&gt; Submit.</w:t>
      </w:r>
    </w:p>
    <w:p w14:paraId="5A0A3D71" w14:textId="77777777" w:rsidR="00900D4B" w:rsidRDefault="00900D4B" w:rsidP="00900D4B">
      <w:pPr>
        <w:pStyle w:val="ListParagraph"/>
        <w:ind w:left="720"/>
      </w:pPr>
    </w:p>
    <w:p w14:paraId="55E3EE24" w14:textId="77777777" w:rsidR="00900D4B" w:rsidRPr="00E10C25" w:rsidRDefault="00900D4B" w:rsidP="00900D4B">
      <w:pPr>
        <w:jc w:val="center"/>
      </w:pPr>
      <w:r w:rsidRPr="001B2E89">
        <w:rPr>
          <w:rStyle w:val="cm-bracket"/>
          <w:noProof/>
        </w:rPr>
        <w:lastRenderedPageBreak/>
        <w:drawing>
          <wp:inline distT="0" distB="0" distL="0" distR="0" wp14:anchorId="5F685CE9" wp14:editId="41C13F8B">
            <wp:extent cx="5237561" cy="2037715"/>
            <wp:effectExtent l="0" t="0" r="1270" b="635"/>
            <wp:docPr id="2062104926" name="Picture 206210492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166719" name="Picture 1" descr="Graphical user interface, application, Teams&#10;&#10;Description automatically generated"/>
                    <pic:cNvPicPr/>
                  </pic:nvPicPr>
                  <pic:blipFill>
                    <a:blip r:embed="rId228"/>
                    <a:stretch>
                      <a:fillRect/>
                    </a:stretch>
                  </pic:blipFill>
                  <pic:spPr>
                    <a:xfrm>
                      <a:off x="0" y="0"/>
                      <a:ext cx="5264218" cy="2048086"/>
                    </a:xfrm>
                    <a:prstGeom prst="rect">
                      <a:avLst/>
                    </a:prstGeom>
                  </pic:spPr>
                </pic:pic>
              </a:graphicData>
            </a:graphic>
          </wp:inline>
        </w:drawing>
      </w:r>
    </w:p>
    <w:p w14:paraId="2433CFF8" w14:textId="156FFF49" w:rsidR="00900D4B" w:rsidRPr="00683AEC" w:rsidRDefault="00900D4B" w:rsidP="00900D4B">
      <w:pPr>
        <w:pStyle w:val="Heading2"/>
      </w:pPr>
      <w:bookmarkStart w:id="183" w:name="_Toc137050205"/>
      <w:r>
        <w:t>1</w:t>
      </w:r>
      <w:r w:rsidR="002E07D0">
        <w:t>4</w:t>
      </w:r>
      <w:r>
        <w:t>.8 Steps for - Executing Workflow Setup</w:t>
      </w:r>
      <w:bookmarkEnd w:id="183"/>
    </w:p>
    <w:p w14:paraId="72BE1E5B" w14:textId="77777777" w:rsidR="00900D4B" w:rsidRDefault="00900D4B" w:rsidP="00900D4B">
      <w:pPr>
        <w:pStyle w:val="ListParagraph"/>
        <w:numPr>
          <w:ilvl w:val="0"/>
          <w:numId w:val="17"/>
        </w:numPr>
      </w:pPr>
      <w:r>
        <w:t>Steps for running workflow set up with reference screen shot: -</w:t>
      </w:r>
    </w:p>
    <w:p w14:paraId="029F6AEB" w14:textId="77777777" w:rsidR="00900D4B" w:rsidRDefault="00900D4B" w:rsidP="00900D4B">
      <w:pPr>
        <w:pStyle w:val="ListParagraph"/>
        <w:ind w:left="720"/>
      </w:pPr>
    </w:p>
    <w:p w14:paraId="38D5758A" w14:textId="77777777" w:rsidR="00900D4B" w:rsidRDefault="00900D4B" w:rsidP="00900D4B">
      <w:pPr>
        <w:pStyle w:val="ListParagraph"/>
        <w:numPr>
          <w:ilvl w:val="0"/>
          <w:numId w:val="17"/>
        </w:numPr>
      </w:pPr>
      <w:r>
        <w:t>Login Odessa Core UI as Business User -&gt; Search -&gt; Workflow setup -&gt; Submit</w:t>
      </w:r>
    </w:p>
    <w:p w14:paraId="700B0380" w14:textId="4E80BEF3" w:rsidR="00900D4B" w:rsidRDefault="00900D4B" w:rsidP="00900D4B">
      <w:pPr>
        <w:pStyle w:val="ListParagraph"/>
        <w:ind w:left="720"/>
      </w:pPr>
      <w:r>
        <w:t>To login as Business User run below query by changing the Login Name</w:t>
      </w:r>
      <w:r w:rsidR="766E156B">
        <w:t xml:space="preserve"> </w:t>
      </w:r>
      <w:r>
        <w:t xml:space="preserve">(You can find your login name by removing @hpe.com from </w:t>
      </w:r>
      <w:proofErr w:type="spellStart"/>
      <w:r>
        <w:t>hpe</w:t>
      </w:r>
      <w:proofErr w:type="spellEnd"/>
      <w:r>
        <w:t xml:space="preserve"> Email).</w:t>
      </w:r>
    </w:p>
    <w:p w14:paraId="71924A92" w14:textId="77777777" w:rsidR="00900D4B" w:rsidRPr="00E1259F" w:rsidRDefault="00900D4B" w:rsidP="00900D4B">
      <w:pPr>
        <w:pStyle w:val="ListParagraph"/>
        <w:ind w:left="720"/>
        <w:rPr>
          <w:highlight w:val="yellow"/>
        </w:rPr>
      </w:pPr>
      <w:r w:rsidRPr="00E1259F">
        <w:rPr>
          <w:highlight w:val="yellow"/>
        </w:rPr>
        <w:t xml:space="preserve">UPDATE </w:t>
      </w:r>
      <w:proofErr w:type="spellStart"/>
      <w:r w:rsidRPr="00E1259F">
        <w:rPr>
          <w:highlight w:val="yellow"/>
        </w:rPr>
        <w:t>RolesForUsers</w:t>
      </w:r>
      <w:proofErr w:type="spellEnd"/>
      <w:r w:rsidRPr="00E1259F">
        <w:rPr>
          <w:highlight w:val="yellow"/>
        </w:rPr>
        <w:t xml:space="preserve"> SET </w:t>
      </w:r>
      <w:proofErr w:type="spellStart"/>
      <w:r w:rsidRPr="00E1259F">
        <w:rPr>
          <w:highlight w:val="yellow"/>
        </w:rPr>
        <w:t>RoleId</w:t>
      </w:r>
      <w:proofErr w:type="spellEnd"/>
      <w:proofErr w:type="gramStart"/>
      <w:r w:rsidRPr="00E1259F">
        <w:rPr>
          <w:highlight w:val="yellow"/>
        </w:rPr>
        <w:t>=(</w:t>
      </w:r>
      <w:proofErr w:type="gramEnd"/>
      <w:r w:rsidRPr="00E1259F">
        <w:rPr>
          <w:highlight w:val="yellow"/>
        </w:rPr>
        <w:t>SELECT Id FROM Roles WHERE Name='</w:t>
      </w:r>
      <w:r w:rsidRPr="00E0719D">
        <w:rPr>
          <w:highlight w:val="yellow"/>
        </w:rPr>
        <w:t xml:space="preserve"> </w:t>
      </w:r>
      <w:r w:rsidRPr="00E1259F">
        <w:rPr>
          <w:highlight w:val="yellow"/>
        </w:rPr>
        <w:t xml:space="preserve">Full Access' AND </w:t>
      </w:r>
      <w:proofErr w:type="spellStart"/>
      <w:r w:rsidRPr="00E1259F">
        <w:rPr>
          <w:highlight w:val="yellow"/>
        </w:rPr>
        <w:t>IsActive</w:t>
      </w:r>
      <w:proofErr w:type="spellEnd"/>
      <w:r w:rsidRPr="00E1259F">
        <w:rPr>
          <w:highlight w:val="yellow"/>
        </w:rPr>
        <w:t>=1)</w:t>
      </w:r>
    </w:p>
    <w:p w14:paraId="1443B3A9" w14:textId="77777777" w:rsidR="00900D4B" w:rsidRPr="00E1259F" w:rsidRDefault="00900D4B" w:rsidP="00900D4B">
      <w:pPr>
        <w:pStyle w:val="ListParagraph"/>
        <w:ind w:left="720"/>
        <w:rPr>
          <w:highlight w:val="yellow"/>
        </w:rPr>
      </w:pPr>
      <w:r w:rsidRPr="00E1259F">
        <w:rPr>
          <w:highlight w:val="yellow"/>
        </w:rPr>
        <w:t xml:space="preserve">WHERE </w:t>
      </w:r>
      <w:proofErr w:type="spellStart"/>
      <w:r w:rsidRPr="00E1259F">
        <w:rPr>
          <w:highlight w:val="yellow"/>
        </w:rPr>
        <w:t>UserId</w:t>
      </w:r>
      <w:proofErr w:type="spellEnd"/>
      <w:r w:rsidRPr="00E1259F">
        <w:rPr>
          <w:highlight w:val="yellow"/>
        </w:rPr>
        <w:t xml:space="preserve"> </w:t>
      </w:r>
      <w:proofErr w:type="gramStart"/>
      <w:r w:rsidRPr="00E1259F">
        <w:rPr>
          <w:highlight w:val="yellow"/>
        </w:rPr>
        <w:t>IN(</w:t>
      </w:r>
      <w:proofErr w:type="gramEnd"/>
      <w:r w:rsidRPr="00E1259F">
        <w:rPr>
          <w:highlight w:val="yellow"/>
        </w:rPr>
        <w:t xml:space="preserve">SELECT Id FROM Users WHERE </w:t>
      </w:r>
      <w:proofErr w:type="spellStart"/>
      <w:r w:rsidRPr="00E1259F">
        <w:rPr>
          <w:highlight w:val="yellow"/>
        </w:rPr>
        <w:t>LoginName</w:t>
      </w:r>
      <w:proofErr w:type="spellEnd"/>
      <w:r w:rsidRPr="00E1259F">
        <w:rPr>
          <w:highlight w:val="yellow"/>
        </w:rPr>
        <w:t>='</w:t>
      </w:r>
      <w:proofErr w:type="spellStart"/>
      <w:r w:rsidRPr="00E1259F">
        <w:rPr>
          <w:highlight w:val="yellow"/>
        </w:rPr>
        <w:t>Satyabrata.Swain-odessa</w:t>
      </w:r>
      <w:proofErr w:type="spellEnd"/>
      <w:r w:rsidRPr="00E1259F">
        <w:rPr>
          <w:highlight w:val="yellow"/>
        </w:rPr>
        <w:t xml:space="preserve">') AND </w:t>
      </w:r>
      <w:proofErr w:type="spellStart"/>
      <w:r w:rsidRPr="00E1259F">
        <w:rPr>
          <w:highlight w:val="yellow"/>
        </w:rPr>
        <w:t>RoleId</w:t>
      </w:r>
      <w:proofErr w:type="spellEnd"/>
      <w:r w:rsidRPr="00E1259F">
        <w:rPr>
          <w:highlight w:val="yellow"/>
        </w:rPr>
        <w:t xml:space="preserve"> </w:t>
      </w:r>
    </w:p>
    <w:p w14:paraId="04500E2D" w14:textId="77777777" w:rsidR="00900D4B" w:rsidRDefault="00900D4B" w:rsidP="00900D4B">
      <w:pPr>
        <w:pStyle w:val="ListParagraph"/>
        <w:ind w:left="720"/>
      </w:pPr>
      <w:proofErr w:type="gramStart"/>
      <w:r w:rsidRPr="00E1259F">
        <w:rPr>
          <w:highlight w:val="yellow"/>
        </w:rPr>
        <w:t>IN(</w:t>
      </w:r>
      <w:proofErr w:type="gramEnd"/>
      <w:r w:rsidRPr="00E1259F">
        <w:rPr>
          <w:highlight w:val="yellow"/>
        </w:rPr>
        <w:t>SELECT Id FROM Roles WHERE Name='</w:t>
      </w:r>
      <w:r w:rsidRPr="00E0719D">
        <w:rPr>
          <w:highlight w:val="yellow"/>
        </w:rPr>
        <w:t xml:space="preserve"> </w:t>
      </w:r>
      <w:r w:rsidRPr="00E1259F">
        <w:rPr>
          <w:highlight w:val="yellow"/>
        </w:rPr>
        <w:t xml:space="preserve">Security Administrator' AND </w:t>
      </w:r>
      <w:proofErr w:type="spellStart"/>
      <w:r w:rsidRPr="00E1259F">
        <w:rPr>
          <w:highlight w:val="yellow"/>
        </w:rPr>
        <w:t>IsActive</w:t>
      </w:r>
      <w:proofErr w:type="spellEnd"/>
      <w:r w:rsidRPr="00E1259F">
        <w:rPr>
          <w:highlight w:val="yellow"/>
        </w:rPr>
        <w:t>=1)</w:t>
      </w:r>
    </w:p>
    <w:p w14:paraId="0E3C752B" w14:textId="77777777" w:rsidR="00900D4B" w:rsidRPr="00DF69A0" w:rsidRDefault="00900D4B" w:rsidP="00900D4B"/>
    <w:p w14:paraId="4067BB87" w14:textId="77777777" w:rsidR="00900D4B" w:rsidRDefault="00900D4B" w:rsidP="00900D4B">
      <w:pPr>
        <w:pStyle w:val="BodyText"/>
        <w:jc w:val="center"/>
      </w:pPr>
      <w:r w:rsidRPr="002944B1">
        <w:rPr>
          <w:noProof/>
        </w:rPr>
        <w:drawing>
          <wp:inline distT="0" distB="0" distL="0" distR="0" wp14:anchorId="2DAF9CBA" wp14:editId="451C4E42">
            <wp:extent cx="5327650" cy="1445260"/>
            <wp:effectExtent l="0" t="0" r="6350" b="2540"/>
            <wp:docPr id="346932153" name="Picture 34693215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432097" name="Picture 1" descr="Graphical user interface, application&#10;&#10;Description automatically generated"/>
                    <pic:cNvPicPr/>
                  </pic:nvPicPr>
                  <pic:blipFill>
                    <a:blip r:embed="rId229"/>
                    <a:stretch>
                      <a:fillRect/>
                    </a:stretch>
                  </pic:blipFill>
                  <pic:spPr>
                    <a:xfrm>
                      <a:off x="0" y="0"/>
                      <a:ext cx="5435784" cy="1474594"/>
                    </a:xfrm>
                    <a:prstGeom prst="rect">
                      <a:avLst/>
                    </a:prstGeom>
                  </pic:spPr>
                </pic:pic>
              </a:graphicData>
            </a:graphic>
          </wp:inline>
        </w:drawing>
      </w:r>
    </w:p>
    <w:p w14:paraId="6691F9C4" w14:textId="77777777" w:rsidR="00900D4B" w:rsidRDefault="00900D4B" w:rsidP="00900D4B">
      <w:pPr>
        <w:pStyle w:val="BodyText"/>
        <w:jc w:val="center"/>
      </w:pPr>
    </w:p>
    <w:p w14:paraId="0927B83C" w14:textId="77777777" w:rsidR="00900D4B" w:rsidRPr="006B283A" w:rsidRDefault="00900D4B" w:rsidP="00900D4B">
      <w:pPr>
        <w:pStyle w:val="BodyText"/>
        <w:jc w:val="center"/>
      </w:pPr>
      <w:r w:rsidRPr="002E67EC">
        <w:rPr>
          <w:noProof/>
        </w:rPr>
        <w:drawing>
          <wp:inline distT="0" distB="0" distL="0" distR="0" wp14:anchorId="69F306C7" wp14:editId="2B57E11A">
            <wp:extent cx="5307330" cy="1714500"/>
            <wp:effectExtent l="0" t="0" r="7620" b="0"/>
            <wp:docPr id="70908385" name="Picture 70908385"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221817" name="Picture 1" descr="Graphical user interface, application, Word&#10;&#10;Description automatically generated"/>
                    <pic:cNvPicPr/>
                  </pic:nvPicPr>
                  <pic:blipFill>
                    <a:blip r:embed="rId230"/>
                    <a:stretch>
                      <a:fillRect/>
                    </a:stretch>
                  </pic:blipFill>
                  <pic:spPr>
                    <a:xfrm>
                      <a:off x="0" y="0"/>
                      <a:ext cx="5394857" cy="1742775"/>
                    </a:xfrm>
                    <a:prstGeom prst="rect">
                      <a:avLst/>
                    </a:prstGeom>
                  </pic:spPr>
                </pic:pic>
              </a:graphicData>
            </a:graphic>
          </wp:inline>
        </w:drawing>
      </w:r>
    </w:p>
    <w:p w14:paraId="53D39C14" w14:textId="77777777" w:rsidR="00900D4B" w:rsidRDefault="00900D4B" w:rsidP="00900D4B">
      <w:pPr>
        <w:pStyle w:val="BodyText"/>
      </w:pPr>
    </w:p>
    <w:p w14:paraId="781793A3" w14:textId="04BA2E19" w:rsidR="00900D4B" w:rsidRDefault="00900D4B" w:rsidP="00900D4B">
      <w:pPr>
        <w:pStyle w:val="Heading2"/>
      </w:pPr>
      <w:bookmarkStart w:id="184" w:name="_Toc137050206"/>
      <w:r w:rsidRPr="003A43DA">
        <w:lastRenderedPageBreak/>
        <w:t>1</w:t>
      </w:r>
      <w:r w:rsidR="002E07D0">
        <w:t>4</w:t>
      </w:r>
      <w:r w:rsidRPr="003A43DA">
        <w:t>.</w:t>
      </w:r>
      <w:r>
        <w:t>9</w:t>
      </w:r>
      <w:r w:rsidRPr="003A43DA">
        <w:t xml:space="preserve"> Steps for - Execute Extract SP in </w:t>
      </w:r>
      <w:r>
        <w:t>Main</w:t>
      </w:r>
      <w:r w:rsidR="00AA44D8">
        <w:t xml:space="preserve"> and Replica DB</w:t>
      </w:r>
      <w:bookmarkEnd w:id="184"/>
    </w:p>
    <w:p w14:paraId="4E168FCD" w14:textId="49D719E7" w:rsidR="009D2016" w:rsidRDefault="009D2016" w:rsidP="009D2016">
      <w:pPr>
        <w:pStyle w:val="Heading3"/>
      </w:pPr>
      <w:bookmarkStart w:id="185" w:name="_Toc137050207"/>
      <w:r>
        <w:t>14.9.1 Main DB</w:t>
      </w:r>
      <w:bookmarkEnd w:id="185"/>
    </w:p>
    <w:p w14:paraId="3DBE718A" w14:textId="77777777" w:rsidR="009D2016" w:rsidRPr="009D2016" w:rsidRDefault="009D2016" w:rsidP="009D2016"/>
    <w:p w14:paraId="3B87D564" w14:textId="77777777" w:rsidR="00900D4B" w:rsidRDefault="00900D4B" w:rsidP="003312D6">
      <w:pPr>
        <w:pStyle w:val="ListParagraph"/>
        <w:numPr>
          <w:ilvl w:val="0"/>
          <w:numId w:val="25"/>
        </w:numPr>
      </w:pPr>
      <w:r>
        <w:t xml:space="preserve">Open SSMS -&gt; Provide Login Credentials -&gt; Click on Options  </w:t>
      </w:r>
    </w:p>
    <w:p w14:paraId="65123CDC" w14:textId="77777777" w:rsidR="00900D4B" w:rsidRDefault="00900D4B" w:rsidP="00900D4B">
      <w:r>
        <w:tab/>
      </w:r>
      <w:r>
        <w:tab/>
      </w:r>
      <w:r w:rsidRPr="00D75E3B">
        <w:rPr>
          <w:noProof/>
        </w:rPr>
        <w:drawing>
          <wp:inline distT="0" distB="0" distL="0" distR="0" wp14:anchorId="65636FFE" wp14:editId="32CC6367">
            <wp:extent cx="3232150" cy="2127376"/>
            <wp:effectExtent l="0" t="0" r="6350" b="6350"/>
            <wp:docPr id="1382298634" name="Picture 13822986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298634" name="Picture 1382298634" descr="A screenshot of a computer&#10;&#10;Description automatically generated"/>
                    <pic:cNvPicPr/>
                  </pic:nvPicPr>
                  <pic:blipFill>
                    <a:blip r:embed="rId231"/>
                    <a:stretch>
                      <a:fillRect/>
                    </a:stretch>
                  </pic:blipFill>
                  <pic:spPr>
                    <a:xfrm>
                      <a:off x="0" y="0"/>
                      <a:ext cx="3245585" cy="2136219"/>
                    </a:xfrm>
                    <a:prstGeom prst="rect">
                      <a:avLst/>
                    </a:prstGeom>
                  </pic:spPr>
                </pic:pic>
              </a:graphicData>
            </a:graphic>
          </wp:inline>
        </w:drawing>
      </w:r>
    </w:p>
    <w:p w14:paraId="07B5B478" w14:textId="77777777" w:rsidR="00900D4B" w:rsidRDefault="00900D4B" w:rsidP="003312D6">
      <w:pPr>
        <w:pStyle w:val="ListParagraph"/>
        <w:numPr>
          <w:ilvl w:val="0"/>
          <w:numId w:val="25"/>
        </w:numPr>
      </w:pPr>
      <w:r>
        <w:t xml:space="preserve">Open a </w:t>
      </w:r>
      <w:proofErr w:type="gramStart"/>
      <w:r>
        <w:t>New</w:t>
      </w:r>
      <w:proofErr w:type="gramEnd"/>
      <w:r>
        <w:t xml:space="preserve"> query window for respective environment DB. To Validate the Connection team can execute the below query and it should display READ_ONLY in output.</w:t>
      </w:r>
    </w:p>
    <w:p w14:paraId="60D90C53" w14:textId="77777777" w:rsidR="00900D4B" w:rsidRDefault="00900D4B" w:rsidP="00900D4B">
      <w:pPr>
        <w:pStyle w:val="ListParagraph"/>
        <w:ind w:left="1440"/>
      </w:pPr>
    </w:p>
    <w:p w14:paraId="01BAB6DB" w14:textId="6CBDC25F" w:rsidR="00900D4B" w:rsidRDefault="00F37D9A" w:rsidP="00900D4B">
      <w:pPr>
        <w:pStyle w:val="ListParagraph"/>
        <w:ind w:left="1440"/>
      </w:pPr>
      <w:r>
        <w:t>Query:</w:t>
      </w:r>
      <w:r w:rsidR="00900D4B">
        <w:t xml:space="preserve"> </w:t>
      </w:r>
      <w:r w:rsidR="00900D4B" w:rsidRPr="003F747B">
        <w:rPr>
          <w:b/>
          <w:bCs/>
        </w:rPr>
        <w:t>SELECT DATABASEPROPERTYEX(DB_</w:t>
      </w:r>
      <w:proofErr w:type="gramStart"/>
      <w:r w:rsidR="00900D4B" w:rsidRPr="003F747B">
        <w:rPr>
          <w:b/>
          <w:bCs/>
        </w:rPr>
        <w:t>NAME(</w:t>
      </w:r>
      <w:proofErr w:type="gramEnd"/>
      <w:r w:rsidR="00900D4B" w:rsidRPr="003F747B">
        <w:rPr>
          <w:b/>
          <w:bCs/>
        </w:rPr>
        <w:t>), 'Updateability');</w:t>
      </w:r>
    </w:p>
    <w:p w14:paraId="730595D8" w14:textId="77777777" w:rsidR="00900D4B" w:rsidRDefault="00900D4B" w:rsidP="00900D4B"/>
    <w:p w14:paraId="385278B5" w14:textId="77777777" w:rsidR="00900D4B" w:rsidRDefault="00900D4B" w:rsidP="00900D4B">
      <w:r>
        <w:tab/>
      </w:r>
      <w:r>
        <w:tab/>
      </w:r>
      <w:r w:rsidRPr="00C5773C">
        <w:rPr>
          <w:noProof/>
        </w:rPr>
        <w:drawing>
          <wp:inline distT="0" distB="0" distL="0" distR="0" wp14:anchorId="660E311F" wp14:editId="497F4FC6">
            <wp:extent cx="3232150" cy="2392910"/>
            <wp:effectExtent l="0" t="0" r="6350" b="7620"/>
            <wp:docPr id="420345947" name="Picture 42034594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345947" name="Picture 1" descr="A screenshot of a computer&#10;&#10;Description automatically generated with medium confidence"/>
                    <pic:cNvPicPr/>
                  </pic:nvPicPr>
                  <pic:blipFill>
                    <a:blip r:embed="rId240"/>
                    <a:stretch>
                      <a:fillRect/>
                    </a:stretch>
                  </pic:blipFill>
                  <pic:spPr>
                    <a:xfrm>
                      <a:off x="0" y="0"/>
                      <a:ext cx="3250428" cy="2406442"/>
                    </a:xfrm>
                    <a:prstGeom prst="rect">
                      <a:avLst/>
                    </a:prstGeom>
                  </pic:spPr>
                </pic:pic>
              </a:graphicData>
            </a:graphic>
          </wp:inline>
        </w:drawing>
      </w:r>
    </w:p>
    <w:p w14:paraId="4EED7E43" w14:textId="77777777" w:rsidR="00900D4B" w:rsidRDefault="00900D4B" w:rsidP="003312D6">
      <w:pPr>
        <w:pStyle w:val="ListParagraph"/>
        <w:numPr>
          <w:ilvl w:val="0"/>
          <w:numId w:val="25"/>
        </w:numPr>
      </w:pPr>
      <w:r>
        <w:t>Execute Below Query to create Extract tables.</w:t>
      </w:r>
    </w:p>
    <w:p w14:paraId="0811A743" w14:textId="77777777" w:rsidR="00900D4B" w:rsidRDefault="00900D4B" w:rsidP="00900D4B">
      <w:pPr>
        <w:pStyle w:val="ListParagraph"/>
        <w:ind w:left="1440"/>
      </w:pPr>
    </w:p>
    <w:p w14:paraId="284A5D6E" w14:textId="77777777" w:rsidR="00900D4B" w:rsidRPr="0010245D" w:rsidRDefault="00900D4B" w:rsidP="00900D4B">
      <w:pPr>
        <w:pStyle w:val="ListParagraph"/>
        <w:ind w:left="1440"/>
        <w:rPr>
          <w:b/>
          <w:bCs/>
        </w:rPr>
      </w:pPr>
      <w:r w:rsidRPr="0010245D">
        <w:rPr>
          <w:b/>
          <w:bCs/>
        </w:rPr>
        <w:t xml:space="preserve">EXEC </w:t>
      </w:r>
      <w:proofErr w:type="spellStart"/>
      <w:r w:rsidRPr="0010245D">
        <w:rPr>
          <w:b/>
          <w:bCs/>
        </w:rPr>
        <w:t>CreateSynonymForJobs</w:t>
      </w:r>
      <w:proofErr w:type="spellEnd"/>
      <w:r w:rsidRPr="0010245D">
        <w:rPr>
          <w:b/>
          <w:bCs/>
        </w:rPr>
        <w:t xml:space="preserve"> 1</w:t>
      </w:r>
    </w:p>
    <w:p w14:paraId="47EEFF41" w14:textId="77777777" w:rsidR="00900D4B" w:rsidRPr="0010245D" w:rsidRDefault="00900D4B" w:rsidP="00900D4B">
      <w:pPr>
        <w:pStyle w:val="ListParagraph"/>
        <w:ind w:left="1440"/>
        <w:rPr>
          <w:b/>
          <w:bCs/>
        </w:rPr>
      </w:pPr>
      <w:r w:rsidRPr="0010245D">
        <w:rPr>
          <w:b/>
          <w:bCs/>
        </w:rPr>
        <w:t>GO</w:t>
      </w:r>
    </w:p>
    <w:p w14:paraId="36C34697" w14:textId="77777777" w:rsidR="00900D4B" w:rsidRPr="0010245D" w:rsidRDefault="00900D4B" w:rsidP="00900D4B">
      <w:pPr>
        <w:pStyle w:val="ListParagraph"/>
        <w:ind w:left="1440"/>
        <w:rPr>
          <w:b/>
          <w:bCs/>
        </w:rPr>
      </w:pPr>
      <w:r w:rsidRPr="0010245D">
        <w:rPr>
          <w:b/>
          <w:bCs/>
        </w:rPr>
        <w:t xml:space="preserve">EXEC </w:t>
      </w:r>
      <w:proofErr w:type="spellStart"/>
      <w:r w:rsidRPr="0010245D">
        <w:rPr>
          <w:b/>
          <w:bCs/>
        </w:rPr>
        <w:t>CreateExtractTables</w:t>
      </w:r>
      <w:proofErr w:type="spellEnd"/>
    </w:p>
    <w:p w14:paraId="7C77F0DC" w14:textId="77777777" w:rsidR="00900D4B" w:rsidRPr="0010245D" w:rsidRDefault="00900D4B" w:rsidP="00900D4B">
      <w:pPr>
        <w:pStyle w:val="ListParagraph"/>
        <w:ind w:left="1440"/>
        <w:rPr>
          <w:b/>
          <w:bCs/>
        </w:rPr>
      </w:pPr>
      <w:r w:rsidRPr="0010245D">
        <w:rPr>
          <w:b/>
          <w:bCs/>
        </w:rPr>
        <w:t>GO</w:t>
      </w:r>
    </w:p>
    <w:p w14:paraId="2060183E" w14:textId="77777777" w:rsidR="00900D4B" w:rsidRPr="0010245D" w:rsidRDefault="00900D4B" w:rsidP="00900D4B">
      <w:pPr>
        <w:pStyle w:val="ListParagraph"/>
        <w:ind w:left="1440"/>
        <w:rPr>
          <w:b/>
          <w:bCs/>
        </w:rPr>
      </w:pPr>
      <w:r w:rsidRPr="0010245D">
        <w:rPr>
          <w:b/>
          <w:bCs/>
        </w:rPr>
        <w:t>EXEC [</w:t>
      </w:r>
      <w:proofErr w:type="spellStart"/>
      <w:r w:rsidRPr="0010245D">
        <w:rPr>
          <w:b/>
          <w:bCs/>
        </w:rPr>
        <w:t>dbo</w:t>
      </w:r>
      <w:proofErr w:type="spellEnd"/>
      <w:proofErr w:type="gramStart"/>
      <w:r w:rsidRPr="0010245D">
        <w:rPr>
          <w:b/>
          <w:bCs/>
        </w:rPr>
        <w:t>].[</w:t>
      </w:r>
      <w:proofErr w:type="spellStart"/>
      <w:proofErr w:type="gramEnd"/>
      <w:r w:rsidRPr="0010245D">
        <w:rPr>
          <w:b/>
          <w:bCs/>
        </w:rPr>
        <w:t>AlterUserAssignPermissions</w:t>
      </w:r>
      <w:proofErr w:type="spellEnd"/>
      <w:r w:rsidRPr="0010245D">
        <w:rPr>
          <w:b/>
          <w:bCs/>
        </w:rPr>
        <w:t xml:space="preserve">] @dbUserName = </w:t>
      </w:r>
      <w:proofErr w:type="spellStart"/>
      <w:r w:rsidRPr="0010245D">
        <w:rPr>
          <w:b/>
          <w:bCs/>
        </w:rPr>
        <w:t>N'OdessaCore</w:t>
      </w:r>
      <w:proofErr w:type="spellEnd"/>
      <w:r w:rsidRPr="0010245D">
        <w:rPr>
          <w:b/>
          <w:bCs/>
        </w:rPr>
        <w:t>'</w:t>
      </w:r>
    </w:p>
    <w:p w14:paraId="218EC0CB" w14:textId="77777777" w:rsidR="00900D4B" w:rsidRPr="0010245D" w:rsidRDefault="00900D4B" w:rsidP="00900D4B">
      <w:pPr>
        <w:pStyle w:val="ListParagraph"/>
        <w:ind w:left="1440"/>
        <w:rPr>
          <w:b/>
          <w:bCs/>
        </w:rPr>
      </w:pPr>
      <w:r w:rsidRPr="0010245D">
        <w:rPr>
          <w:b/>
          <w:bCs/>
        </w:rPr>
        <w:t>GO</w:t>
      </w:r>
    </w:p>
    <w:p w14:paraId="7C86DD0C" w14:textId="77777777" w:rsidR="00900D4B" w:rsidRPr="0010245D" w:rsidRDefault="00900D4B" w:rsidP="00900D4B">
      <w:pPr>
        <w:pStyle w:val="ListParagraph"/>
        <w:ind w:left="1440"/>
        <w:rPr>
          <w:b/>
          <w:bCs/>
        </w:rPr>
      </w:pPr>
      <w:r w:rsidRPr="0010245D">
        <w:rPr>
          <w:b/>
          <w:bCs/>
        </w:rPr>
        <w:lastRenderedPageBreak/>
        <w:t>DECLARE @DatabaseName SYSNAME =DB_</w:t>
      </w:r>
      <w:proofErr w:type="gramStart"/>
      <w:r w:rsidRPr="0010245D">
        <w:rPr>
          <w:b/>
          <w:bCs/>
        </w:rPr>
        <w:t>NAME(</w:t>
      </w:r>
      <w:proofErr w:type="gramEnd"/>
      <w:r w:rsidRPr="0010245D">
        <w:rPr>
          <w:b/>
          <w:bCs/>
        </w:rPr>
        <w:t>)</w:t>
      </w:r>
    </w:p>
    <w:p w14:paraId="5CDB0321" w14:textId="77777777" w:rsidR="00900D4B" w:rsidRPr="0010245D" w:rsidRDefault="00900D4B" w:rsidP="00900D4B">
      <w:pPr>
        <w:pStyle w:val="ListParagraph"/>
        <w:ind w:left="1440"/>
        <w:rPr>
          <w:b/>
          <w:bCs/>
        </w:rPr>
      </w:pPr>
      <w:r w:rsidRPr="0010245D">
        <w:rPr>
          <w:b/>
          <w:bCs/>
        </w:rPr>
        <w:t xml:space="preserve">DECLARE @LoginName </w:t>
      </w:r>
      <w:proofErr w:type="gramStart"/>
      <w:r w:rsidRPr="0010245D">
        <w:rPr>
          <w:b/>
          <w:bCs/>
        </w:rPr>
        <w:t>NVARCHAR(</w:t>
      </w:r>
      <w:proofErr w:type="gramEnd"/>
      <w:r w:rsidRPr="0010245D">
        <w:rPr>
          <w:b/>
          <w:bCs/>
        </w:rPr>
        <w:t xml:space="preserve">1000) = </w:t>
      </w:r>
      <w:proofErr w:type="spellStart"/>
      <w:r w:rsidRPr="0010245D">
        <w:rPr>
          <w:b/>
          <w:bCs/>
        </w:rPr>
        <w:t>N'OdessaCore</w:t>
      </w:r>
      <w:proofErr w:type="spellEnd"/>
      <w:r w:rsidRPr="0010245D">
        <w:rPr>
          <w:b/>
          <w:bCs/>
        </w:rPr>
        <w:t>'</w:t>
      </w:r>
    </w:p>
    <w:p w14:paraId="5913E6DF" w14:textId="77777777" w:rsidR="00900D4B" w:rsidRPr="0010245D" w:rsidRDefault="00900D4B" w:rsidP="00900D4B">
      <w:pPr>
        <w:pStyle w:val="ListParagraph"/>
        <w:ind w:left="1440"/>
        <w:rPr>
          <w:b/>
          <w:bCs/>
        </w:rPr>
      </w:pPr>
    </w:p>
    <w:p w14:paraId="6B8CE9B4" w14:textId="77777777" w:rsidR="00900D4B" w:rsidRPr="0010245D" w:rsidRDefault="00900D4B" w:rsidP="00900D4B">
      <w:pPr>
        <w:pStyle w:val="ListParagraph"/>
        <w:ind w:left="1440"/>
        <w:rPr>
          <w:b/>
          <w:bCs/>
        </w:rPr>
      </w:pPr>
      <w:r w:rsidRPr="0010245D">
        <w:rPr>
          <w:b/>
          <w:bCs/>
        </w:rPr>
        <w:t xml:space="preserve">EXEC </w:t>
      </w:r>
      <w:proofErr w:type="spellStart"/>
      <w:r w:rsidRPr="0010245D">
        <w:rPr>
          <w:b/>
          <w:bCs/>
        </w:rPr>
        <w:t>CreateSQLJobToCreateExtractTable</w:t>
      </w:r>
      <w:proofErr w:type="spellEnd"/>
      <w:r w:rsidRPr="0010245D">
        <w:rPr>
          <w:b/>
          <w:bCs/>
        </w:rPr>
        <w:t xml:space="preserve"> @DatabaseName, @LoginName</w:t>
      </w:r>
    </w:p>
    <w:p w14:paraId="17EE7F6D" w14:textId="77777777" w:rsidR="00900D4B" w:rsidRDefault="00900D4B" w:rsidP="00900D4B">
      <w:pPr>
        <w:pStyle w:val="ListParagraph"/>
        <w:ind w:left="1440"/>
        <w:rPr>
          <w:b/>
          <w:bCs/>
        </w:rPr>
      </w:pPr>
      <w:r w:rsidRPr="0010245D">
        <w:rPr>
          <w:b/>
          <w:bCs/>
        </w:rPr>
        <w:t>GO</w:t>
      </w:r>
    </w:p>
    <w:p w14:paraId="339B34C4" w14:textId="77777777" w:rsidR="00900D4B" w:rsidRPr="0010245D" w:rsidRDefault="00900D4B" w:rsidP="00900D4B">
      <w:pPr>
        <w:pStyle w:val="ListParagraph"/>
        <w:ind w:left="1440"/>
        <w:rPr>
          <w:b/>
          <w:bCs/>
        </w:rPr>
      </w:pPr>
      <w:r w:rsidRPr="00967E6B">
        <w:rPr>
          <w:b/>
          <w:bCs/>
          <w:noProof/>
        </w:rPr>
        <w:drawing>
          <wp:inline distT="0" distB="0" distL="0" distR="0" wp14:anchorId="34242CC8" wp14:editId="6AD6C3EE">
            <wp:extent cx="4030694" cy="2622550"/>
            <wp:effectExtent l="0" t="0" r="8255" b="6350"/>
            <wp:docPr id="43532216" name="Picture 435322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32216" name="Picture 43532216" descr="A screenshot of a computer&#10;&#10;Description automatically generated"/>
                    <pic:cNvPicPr/>
                  </pic:nvPicPr>
                  <pic:blipFill>
                    <a:blip r:embed="rId241"/>
                    <a:stretch>
                      <a:fillRect/>
                    </a:stretch>
                  </pic:blipFill>
                  <pic:spPr>
                    <a:xfrm>
                      <a:off x="0" y="0"/>
                      <a:ext cx="4036711" cy="2626465"/>
                    </a:xfrm>
                    <a:prstGeom prst="rect">
                      <a:avLst/>
                    </a:prstGeom>
                  </pic:spPr>
                </pic:pic>
              </a:graphicData>
            </a:graphic>
          </wp:inline>
        </w:drawing>
      </w:r>
    </w:p>
    <w:p w14:paraId="64441792" w14:textId="77777777" w:rsidR="00900D4B" w:rsidRDefault="00900D4B" w:rsidP="00900D4B">
      <w:pPr>
        <w:pStyle w:val="BodyText"/>
      </w:pPr>
    </w:p>
    <w:p w14:paraId="265E218B" w14:textId="77777777" w:rsidR="00AA44D8" w:rsidRPr="00400DFA" w:rsidRDefault="00AA44D8" w:rsidP="00AA44D8"/>
    <w:p w14:paraId="0439A0A0" w14:textId="137129C7" w:rsidR="00AA44D8" w:rsidRPr="00C815C6" w:rsidRDefault="00AA44D8" w:rsidP="003312D6">
      <w:pPr>
        <w:pStyle w:val="Heading3"/>
        <w:numPr>
          <w:ilvl w:val="2"/>
          <w:numId w:val="47"/>
        </w:numPr>
      </w:pPr>
      <w:bookmarkStart w:id="186" w:name="_Toc137050208"/>
      <w:r>
        <w:t>Replica DB</w:t>
      </w:r>
      <w:bookmarkEnd w:id="186"/>
    </w:p>
    <w:p w14:paraId="31D3C669" w14:textId="77777777" w:rsidR="00AA44D8" w:rsidRPr="00400DFA" w:rsidRDefault="00AA44D8" w:rsidP="00AA44D8"/>
    <w:p w14:paraId="246F6B09" w14:textId="77777777" w:rsidR="00AA44D8" w:rsidRDefault="00AA44D8" w:rsidP="003312D6">
      <w:pPr>
        <w:pStyle w:val="ListParagraph"/>
        <w:numPr>
          <w:ilvl w:val="0"/>
          <w:numId w:val="24"/>
        </w:numPr>
      </w:pPr>
      <w:r>
        <w:t xml:space="preserve">Open SSMS -&gt; Provide Login Credentials -&gt; Click on Options  </w:t>
      </w:r>
    </w:p>
    <w:p w14:paraId="6169F748" w14:textId="77777777" w:rsidR="00AA44D8" w:rsidRDefault="00AA44D8" w:rsidP="00AA44D8">
      <w:r>
        <w:tab/>
      </w:r>
      <w:r>
        <w:tab/>
      </w:r>
      <w:r w:rsidRPr="005D01A8">
        <w:rPr>
          <w:noProof/>
        </w:rPr>
        <w:drawing>
          <wp:inline distT="0" distB="0" distL="0" distR="0" wp14:anchorId="4F11F982" wp14:editId="7F9DD141">
            <wp:extent cx="3114713" cy="2133600"/>
            <wp:effectExtent l="0" t="0" r="9525" b="0"/>
            <wp:docPr id="1365301960" name="Picture 1365301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712061" name=""/>
                    <pic:cNvPicPr/>
                  </pic:nvPicPr>
                  <pic:blipFill>
                    <a:blip r:embed="rId234"/>
                    <a:stretch>
                      <a:fillRect/>
                    </a:stretch>
                  </pic:blipFill>
                  <pic:spPr>
                    <a:xfrm>
                      <a:off x="0" y="0"/>
                      <a:ext cx="3121812" cy="2138463"/>
                    </a:xfrm>
                    <a:prstGeom prst="rect">
                      <a:avLst/>
                    </a:prstGeom>
                  </pic:spPr>
                </pic:pic>
              </a:graphicData>
            </a:graphic>
          </wp:inline>
        </w:drawing>
      </w:r>
    </w:p>
    <w:p w14:paraId="39407C25" w14:textId="77777777" w:rsidR="00AA44D8" w:rsidRDefault="00AA44D8" w:rsidP="003312D6">
      <w:pPr>
        <w:pStyle w:val="ListParagraph"/>
        <w:numPr>
          <w:ilvl w:val="0"/>
          <w:numId w:val="24"/>
        </w:numPr>
      </w:pPr>
      <w:r>
        <w:t xml:space="preserve">Click on Additional Connection Parameters -&gt; Add </w:t>
      </w:r>
      <w:proofErr w:type="spellStart"/>
      <w:r w:rsidRPr="003F747B">
        <w:rPr>
          <w:b/>
          <w:bCs/>
        </w:rPr>
        <w:t>ApplicationIntent</w:t>
      </w:r>
      <w:proofErr w:type="spellEnd"/>
      <w:r w:rsidRPr="003F747B">
        <w:rPr>
          <w:b/>
          <w:bCs/>
        </w:rPr>
        <w:t>=READONLY</w:t>
      </w:r>
      <w:r>
        <w:t xml:space="preserve"> -&gt; Click on Connect.</w:t>
      </w:r>
    </w:p>
    <w:p w14:paraId="79E75BFF" w14:textId="77777777" w:rsidR="00AA44D8" w:rsidRDefault="00AA44D8" w:rsidP="00AA44D8">
      <w:pPr>
        <w:pStyle w:val="ListParagraph"/>
        <w:ind w:left="1440"/>
      </w:pPr>
      <w:r w:rsidRPr="0096110D">
        <w:rPr>
          <w:noProof/>
        </w:rPr>
        <w:lastRenderedPageBreak/>
        <w:drawing>
          <wp:inline distT="0" distB="0" distL="0" distR="0" wp14:anchorId="6471B36E" wp14:editId="78FD76DF">
            <wp:extent cx="2965450" cy="3201857"/>
            <wp:effectExtent l="0" t="0" r="6350" b="0"/>
            <wp:docPr id="1908017289" name="Picture 190801728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824703" name="Picture 1" descr="Graphical user interface, text, application&#10;&#10;Description automatically generated"/>
                    <pic:cNvPicPr/>
                  </pic:nvPicPr>
                  <pic:blipFill>
                    <a:blip r:embed="rId235"/>
                    <a:stretch>
                      <a:fillRect/>
                    </a:stretch>
                  </pic:blipFill>
                  <pic:spPr>
                    <a:xfrm>
                      <a:off x="0" y="0"/>
                      <a:ext cx="2971110" cy="3207968"/>
                    </a:xfrm>
                    <a:prstGeom prst="rect">
                      <a:avLst/>
                    </a:prstGeom>
                  </pic:spPr>
                </pic:pic>
              </a:graphicData>
            </a:graphic>
          </wp:inline>
        </w:drawing>
      </w:r>
    </w:p>
    <w:p w14:paraId="3BC14D8F" w14:textId="77777777" w:rsidR="00AA44D8" w:rsidRDefault="00AA44D8" w:rsidP="003312D6">
      <w:pPr>
        <w:pStyle w:val="ListParagraph"/>
        <w:numPr>
          <w:ilvl w:val="0"/>
          <w:numId w:val="24"/>
        </w:numPr>
      </w:pPr>
      <w:r>
        <w:t xml:space="preserve">To Validate the </w:t>
      </w:r>
      <w:proofErr w:type="spellStart"/>
      <w:r>
        <w:t>ReadOnly</w:t>
      </w:r>
      <w:proofErr w:type="spellEnd"/>
      <w:r>
        <w:t xml:space="preserve"> Connection team can execute the below query and it should display READ_ONLY in output.</w:t>
      </w:r>
    </w:p>
    <w:p w14:paraId="01C92D9C" w14:textId="77777777" w:rsidR="00AA44D8" w:rsidRDefault="00AA44D8" w:rsidP="00AA44D8">
      <w:pPr>
        <w:pStyle w:val="ListParagraph"/>
        <w:ind w:left="1440"/>
      </w:pPr>
    </w:p>
    <w:p w14:paraId="1DE7782A" w14:textId="32976569" w:rsidR="00AA44D8" w:rsidRDefault="00F37D9A" w:rsidP="00AA44D8">
      <w:pPr>
        <w:pStyle w:val="ListParagraph"/>
        <w:ind w:left="1440"/>
      </w:pPr>
      <w:r>
        <w:t>Query:</w:t>
      </w:r>
      <w:r w:rsidR="00AA44D8">
        <w:t xml:space="preserve"> </w:t>
      </w:r>
      <w:r w:rsidR="00AA44D8" w:rsidRPr="003F747B">
        <w:rPr>
          <w:b/>
          <w:bCs/>
        </w:rPr>
        <w:t>SELECT DATABASEPROPERTYEX(DB_</w:t>
      </w:r>
      <w:proofErr w:type="gramStart"/>
      <w:r w:rsidR="00AA44D8" w:rsidRPr="003F747B">
        <w:rPr>
          <w:b/>
          <w:bCs/>
        </w:rPr>
        <w:t>NAME(</w:t>
      </w:r>
      <w:proofErr w:type="gramEnd"/>
      <w:r w:rsidR="00AA44D8" w:rsidRPr="003F747B">
        <w:rPr>
          <w:b/>
          <w:bCs/>
        </w:rPr>
        <w:t>), 'Updateability');</w:t>
      </w:r>
    </w:p>
    <w:p w14:paraId="53F9A978" w14:textId="77777777" w:rsidR="00AA44D8" w:rsidRDefault="00AA44D8" w:rsidP="00AA44D8">
      <w:pPr>
        <w:pStyle w:val="ListParagraph"/>
        <w:ind w:left="1440"/>
      </w:pPr>
      <w:r w:rsidRPr="001D20E1">
        <w:rPr>
          <w:noProof/>
        </w:rPr>
        <w:drawing>
          <wp:inline distT="0" distB="0" distL="0" distR="0" wp14:anchorId="2EC64924" wp14:editId="07F0B4EF">
            <wp:extent cx="3327400" cy="2452949"/>
            <wp:effectExtent l="0" t="0" r="6350" b="5080"/>
            <wp:docPr id="1224559693" name="Picture 122455969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502810" name="Picture 1" descr="Graphical user interface, text, application&#10;&#10;Description automatically generated"/>
                    <pic:cNvPicPr/>
                  </pic:nvPicPr>
                  <pic:blipFill>
                    <a:blip r:embed="rId236"/>
                    <a:stretch>
                      <a:fillRect/>
                    </a:stretch>
                  </pic:blipFill>
                  <pic:spPr>
                    <a:xfrm>
                      <a:off x="0" y="0"/>
                      <a:ext cx="3331607" cy="2456051"/>
                    </a:xfrm>
                    <a:prstGeom prst="rect">
                      <a:avLst/>
                    </a:prstGeom>
                  </pic:spPr>
                </pic:pic>
              </a:graphicData>
            </a:graphic>
          </wp:inline>
        </w:drawing>
      </w:r>
    </w:p>
    <w:p w14:paraId="2BE732A4" w14:textId="77777777" w:rsidR="00AA44D8" w:rsidRDefault="00AA44D8" w:rsidP="003312D6">
      <w:pPr>
        <w:pStyle w:val="ListParagraph"/>
        <w:numPr>
          <w:ilvl w:val="0"/>
          <w:numId w:val="24"/>
        </w:numPr>
      </w:pPr>
      <w:r>
        <w:t>Execute Below Query to create Extract tables.</w:t>
      </w:r>
    </w:p>
    <w:p w14:paraId="5F8E9372" w14:textId="77777777" w:rsidR="00AA44D8" w:rsidRDefault="00AA44D8" w:rsidP="00AA44D8">
      <w:pPr>
        <w:pStyle w:val="ListParagraph"/>
        <w:ind w:left="1440"/>
      </w:pPr>
    </w:p>
    <w:p w14:paraId="7BBB5C65" w14:textId="77777777" w:rsidR="00AA44D8" w:rsidRPr="008A2F84" w:rsidRDefault="00AA44D8" w:rsidP="00AA44D8">
      <w:pPr>
        <w:pStyle w:val="ListParagraph"/>
        <w:ind w:left="1440"/>
        <w:rPr>
          <w:b/>
          <w:bCs/>
        </w:rPr>
      </w:pPr>
      <w:r w:rsidRPr="008A2F84">
        <w:rPr>
          <w:b/>
          <w:bCs/>
        </w:rPr>
        <w:t xml:space="preserve">EXEC </w:t>
      </w:r>
      <w:proofErr w:type="spellStart"/>
      <w:r w:rsidRPr="008A2F84">
        <w:rPr>
          <w:b/>
          <w:bCs/>
        </w:rPr>
        <w:t>CreateExtractTables</w:t>
      </w:r>
      <w:proofErr w:type="spellEnd"/>
    </w:p>
    <w:p w14:paraId="5DD482AE" w14:textId="77777777" w:rsidR="00AA44D8" w:rsidRDefault="00AA44D8" w:rsidP="00AA44D8">
      <w:pPr>
        <w:pStyle w:val="ListParagraph"/>
        <w:ind w:left="1440"/>
        <w:rPr>
          <w:b/>
          <w:bCs/>
        </w:rPr>
      </w:pPr>
      <w:r w:rsidRPr="008A2F84">
        <w:rPr>
          <w:b/>
          <w:bCs/>
        </w:rPr>
        <w:t>GO</w:t>
      </w:r>
    </w:p>
    <w:p w14:paraId="3CA62DF2" w14:textId="77777777" w:rsidR="00AA44D8" w:rsidRPr="007743E0" w:rsidRDefault="00AA44D8" w:rsidP="00AA44D8">
      <w:pPr>
        <w:pStyle w:val="ListParagraph"/>
        <w:ind w:left="1440"/>
        <w:rPr>
          <w:b/>
          <w:bCs/>
        </w:rPr>
      </w:pPr>
      <w:r w:rsidRPr="007743E0">
        <w:rPr>
          <w:b/>
          <w:bCs/>
        </w:rPr>
        <w:t>EXEC [</w:t>
      </w:r>
      <w:proofErr w:type="spellStart"/>
      <w:r w:rsidRPr="007743E0">
        <w:rPr>
          <w:b/>
          <w:bCs/>
        </w:rPr>
        <w:t>dbo</w:t>
      </w:r>
      <w:proofErr w:type="spellEnd"/>
      <w:proofErr w:type="gramStart"/>
      <w:r w:rsidRPr="007743E0">
        <w:rPr>
          <w:b/>
          <w:bCs/>
        </w:rPr>
        <w:t>].[</w:t>
      </w:r>
      <w:proofErr w:type="spellStart"/>
      <w:proofErr w:type="gramEnd"/>
      <w:r w:rsidRPr="007743E0">
        <w:rPr>
          <w:b/>
          <w:bCs/>
        </w:rPr>
        <w:t>AlterUserAssignPermissions</w:t>
      </w:r>
      <w:proofErr w:type="spellEnd"/>
      <w:r w:rsidRPr="007743E0">
        <w:rPr>
          <w:b/>
          <w:bCs/>
        </w:rPr>
        <w:t xml:space="preserve">] @dbUserName = </w:t>
      </w:r>
      <w:proofErr w:type="spellStart"/>
      <w:r w:rsidRPr="007743E0">
        <w:rPr>
          <w:b/>
          <w:bCs/>
        </w:rPr>
        <w:t>N'OdessaCore</w:t>
      </w:r>
      <w:proofErr w:type="spellEnd"/>
      <w:r w:rsidRPr="007743E0">
        <w:rPr>
          <w:b/>
          <w:bCs/>
        </w:rPr>
        <w:t>'</w:t>
      </w:r>
    </w:p>
    <w:p w14:paraId="4E3D637F" w14:textId="77777777" w:rsidR="00AA44D8" w:rsidRPr="008A2F84" w:rsidRDefault="00AA44D8" w:rsidP="00AA44D8">
      <w:pPr>
        <w:pStyle w:val="ListParagraph"/>
        <w:ind w:left="1440"/>
        <w:rPr>
          <w:b/>
          <w:bCs/>
        </w:rPr>
      </w:pPr>
      <w:r w:rsidRPr="007743E0">
        <w:rPr>
          <w:b/>
          <w:bCs/>
        </w:rPr>
        <w:t>GO</w:t>
      </w:r>
    </w:p>
    <w:p w14:paraId="241EDD06" w14:textId="77777777" w:rsidR="00AA44D8" w:rsidRDefault="00AA44D8" w:rsidP="00AA44D8">
      <w:pPr>
        <w:pStyle w:val="BodyText"/>
      </w:pPr>
      <w:r>
        <w:lastRenderedPageBreak/>
        <w:tab/>
      </w:r>
      <w:r>
        <w:tab/>
      </w:r>
      <w:r w:rsidRPr="00EF7919">
        <w:rPr>
          <w:noProof/>
        </w:rPr>
        <w:drawing>
          <wp:inline distT="0" distB="0" distL="0" distR="0" wp14:anchorId="3859F9E9" wp14:editId="6ED52540">
            <wp:extent cx="3585302" cy="2152650"/>
            <wp:effectExtent l="0" t="0" r="0" b="0"/>
            <wp:docPr id="1168151007" name="Picture 1168151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512404" name=""/>
                    <pic:cNvPicPr/>
                  </pic:nvPicPr>
                  <pic:blipFill>
                    <a:blip r:embed="rId237"/>
                    <a:stretch>
                      <a:fillRect/>
                    </a:stretch>
                  </pic:blipFill>
                  <pic:spPr>
                    <a:xfrm>
                      <a:off x="0" y="0"/>
                      <a:ext cx="3588894" cy="2154807"/>
                    </a:xfrm>
                    <a:prstGeom prst="rect">
                      <a:avLst/>
                    </a:prstGeom>
                  </pic:spPr>
                </pic:pic>
              </a:graphicData>
            </a:graphic>
          </wp:inline>
        </w:drawing>
      </w:r>
    </w:p>
    <w:p w14:paraId="23492A1C" w14:textId="77777777" w:rsidR="00900D4B" w:rsidRDefault="00900D4B" w:rsidP="00900D4B">
      <w:pPr>
        <w:pStyle w:val="BodyText"/>
      </w:pPr>
    </w:p>
    <w:p w14:paraId="05F3793E" w14:textId="08B9B13A" w:rsidR="00D35508" w:rsidRDefault="00D35508" w:rsidP="00D35508">
      <w:pPr>
        <w:pStyle w:val="Heading1"/>
      </w:pPr>
      <w:bookmarkStart w:id="187" w:name="_Toc137050209"/>
      <w:r>
        <w:t>1</w:t>
      </w:r>
      <w:r w:rsidR="009D2016">
        <w:t>5</w:t>
      </w:r>
      <w:r>
        <w:t>. Report Builder Deployment</w:t>
      </w:r>
      <w:bookmarkEnd w:id="187"/>
    </w:p>
    <w:p w14:paraId="687EEE34" w14:textId="5CDC0E50" w:rsidR="00D35508" w:rsidRDefault="00D35508" w:rsidP="00D35508">
      <w:r>
        <w:t>Report Builder deployment follows the hybrid model. There are some components which require manual steps for deployment. Please refer to the below list with sequence for deploying this application.</w:t>
      </w:r>
    </w:p>
    <w:p w14:paraId="17A7DF6D" w14:textId="77777777" w:rsidR="00D35508" w:rsidRDefault="00D35508" w:rsidP="00D35508"/>
    <w:p w14:paraId="4421E608" w14:textId="222C1785" w:rsidR="00EF1AD7" w:rsidRDefault="00EF1AD7" w:rsidP="00EF1AD7">
      <w:pPr>
        <w:pStyle w:val="Heading2"/>
      </w:pPr>
      <w:bookmarkStart w:id="188" w:name="_Toc137050210"/>
      <w:r>
        <w:t>1</w:t>
      </w:r>
      <w:r w:rsidR="009D2016">
        <w:t>5</w:t>
      </w:r>
      <w:r>
        <w:t>.1 Automated and Manual Release Tasks</w:t>
      </w:r>
      <w:bookmarkEnd w:id="188"/>
    </w:p>
    <w:tbl>
      <w:tblPr>
        <w:tblW w:w="10246" w:type="dxa"/>
        <w:tblCellMar>
          <w:left w:w="0" w:type="dxa"/>
          <w:right w:w="0" w:type="dxa"/>
        </w:tblCellMar>
        <w:tblLook w:val="0420" w:firstRow="1" w:lastRow="0" w:firstColumn="0" w:lastColumn="0" w:noHBand="0" w:noVBand="1"/>
      </w:tblPr>
      <w:tblGrid>
        <w:gridCol w:w="1467"/>
        <w:gridCol w:w="3482"/>
        <w:gridCol w:w="3183"/>
        <w:gridCol w:w="2114"/>
      </w:tblGrid>
      <w:tr w:rsidR="00EF1AD7" w:rsidRPr="00D35508" w14:paraId="34273AED" w14:textId="77777777" w:rsidTr="001E77E9">
        <w:trPr>
          <w:trHeight w:val="421"/>
        </w:trPr>
        <w:tc>
          <w:tcPr>
            <w:tcW w:w="1467"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hideMark/>
          </w:tcPr>
          <w:p w14:paraId="77EA1D04" w14:textId="77777777" w:rsidR="00EF1AD7" w:rsidRPr="00D35508" w:rsidRDefault="00EF1AD7" w:rsidP="001E77E9">
            <w:pPr>
              <w:rPr>
                <w:color w:val="FFFFFF" w:themeColor="background1"/>
                <w:sz w:val="16"/>
                <w:szCs w:val="16"/>
              </w:rPr>
            </w:pPr>
            <w:r>
              <w:rPr>
                <w:color w:val="FFFFFF" w:themeColor="background1"/>
                <w:sz w:val="16"/>
                <w:szCs w:val="16"/>
              </w:rPr>
              <w:t>Sequence No.</w:t>
            </w:r>
          </w:p>
        </w:tc>
        <w:tc>
          <w:tcPr>
            <w:tcW w:w="3482"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hideMark/>
          </w:tcPr>
          <w:p w14:paraId="6B682D38" w14:textId="77777777" w:rsidR="00EF1AD7" w:rsidRPr="00D35508" w:rsidRDefault="00EF1AD7" w:rsidP="001E77E9">
            <w:pPr>
              <w:rPr>
                <w:color w:val="FFFFFF" w:themeColor="background1"/>
                <w:sz w:val="16"/>
                <w:szCs w:val="16"/>
              </w:rPr>
            </w:pPr>
            <w:r w:rsidRPr="00D35508">
              <w:rPr>
                <w:b/>
                <w:bCs/>
                <w:color w:val="FFFFFF" w:themeColor="background1"/>
                <w:sz w:val="16"/>
                <w:szCs w:val="16"/>
              </w:rPr>
              <w:t>Component/Task</w:t>
            </w:r>
          </w:p>
        </w:tc>
        <w:tc>
          <w:tcPr>
            <w:tcW w:w="3183"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hideMark/>
          </w:tcPr>
          <w:p w14:paraId="169BA679" w14:textId="77777777" w:rsidR="00EF1AD7" w:rsidRPr="00D35508" w:rsidRDefault="00EF1AD7" w:rsidP="001E77E9">
            <w:pPr>
              <w:rPr>
                <w:color w:val="FFFFFF" w:themeColor="background1"/>
                <w:sz w:val="16"/>
                <w:szCs w:val="16"/>
              </w:rPr>
            </w:pPr>
            <w:r w:rsidRPr="00D35508">
              <w:rPr>
                <w:b/>
                <w:bCs/>
                <w:color w:val="FFFFFF" w:themeColor="background1"/>
                <w:sz w:val="16"/>
                <w:szCs w:val="16"/>
              </w:rPr>
              <w:t>Deployment Mode</w:t>
            </w:r>
          </w:p>
          <w:p w14:paraId="6C4E1D70" w14:textId="77777777" w:rsidR="00EF1AD7" w:rsidRPr="00D35508" w:rsidRDefault="00EF1AD7" w:rsidP="001E77E9">
            <w:pPr>
              <w:rPr>
                <w:color w:val="FFFFFF" w:themeColor="background1"/>
                <w:sz w:val="16"/>
                <w:szCs w:val="16"/>
              </w:rPr>
            </w:pPr>
            <w:r w:rsidRPr="00D35508">
              <w:rPr>
                <w:b/>
                <w:bCs/>
                <w:color w:val="FFFFFF" w:themeColor="background1"/>
                <w:sz w:val="16"/>
                <w:szCs w:val="16"/>
              </w:rPr>
              <w:t>(Automated/Manual)</w:t>
            </w:r>
          </w:p>
        </w:tc>
        <w:tc>
          <w:tcPr>
            <w:tcW w:w="2114"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hideMark/>
          </w:tcPr>
          <w:p w14:paraId="0BCC3558" w14:textId="77777777" w:rsidR="00EF1AD7" w:rsidRPr="00A10ADC" w:rsidRDefault="00EF1AD7" w:rsidP="001E77E9">
            <w:pPr>
              <w:rPr>
                <w:b/>
                <w:color w:val="FFFFFF" w:themeColor="background1"/>
                <w:sz w:val="16"/>
                <w:szCs w:val="16"/>
              </w:rPr>
            </w:pPr>
            <w:r w:rsidRPr="00A10ADC">
              <w:rPr>
                <w:b/>
                <w:bCs/>
                <w:color w:val="FFFFFF" w:themeColor="background1"/>
                <w:sz w:val="16"/>
                <w:szCs w:val="16"/>
              </w:rPr>
              <w:t>Instructions</w:t>
            </w:r>
          </w:p>
        </w:tc>
      </w:tr>
      <w:tr w:rsidR="00EF1AD7" w:rsidRPr="00D35508" w14:paraId="14CD65B8" w14:textId="77777777" w:rsidTr="001E77E9">
        <w:trPr>
          <w:trHeight w:val="282"/>
        </w:trPr>
        <w:tc>
          <w:tcPr>
            <w:tcW w:w="1467"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600C5449" w14:textId="77777777" w:rsidR="00EF1AD7" w:rsidRPr="00D35508" w:rsidRDefault="00EF1AD7" w:rsidP="001E77E9">
            <w:pPr>
              <w:rPr>
                <w:sz w:val="16"/>
                <w:szCs w:val="16"/>
              </w:rPr>
            </w:pPr>
            <w:r>
              <w:rPr>
                <w:sz w:val="16"/>
                <w:szCs w:val="16"/>
              </w:rPr>
              <w:t>1</w:t>
            </w:r>
          </w:p>
        </w:tc>
        <w:tc>
          <w:tcPr>
            <w:tcW w:w="3482"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44429196" w14:textId="77777777" w:rsidR="00EF1AD7" w:rsidRPr="00A86F9A" w:rsidRDefault="00EF1AD7" w:rsidP="00EF1AD7">
            <w:pPr>
              <w:rPr>
                <w:b/>
                <w:bCs/>
                <w:sz w:val="16"/>
                <w:szCs w:val="16"/>
              </w:rPr>
            </w:pPr>
            <w:r w:rsidRPr="00A86F9A">
              <w:rPr>
                <w:b/>
                <w:bCs/>
                <w:sz w:val="16"/>
                <w:szCs w:val="16"/>
              </w:rPr>
              <w:t>Create Release</w:t>
            </w:r>
          </w:p>
          <w:p w14:paraId="2ECDFEA8" w14:textId="48D80753" w:rsidR="00EF1AD7" w:rsidRPr="00D35508" w:rsidRDefault="00EF1AD7" w:rsidP="00EF1AD7">
            <w:pPr>
              <w:rPr>
                <w:sz w:val="16"/>
                <w:szCs w:val="16"/>
              </w:rPr>
            </w:pPr>
            <w:r>
              <w:rPr>
                <w:sz w:val="16"/>
                <w:szCs w:val="16"/>
              </w:rPr>
              <w:t>Trigger Pipeline for reading release content from storage container and uploading within DevOps Artifacts</w:t>
            </w:r>
          </w:p>
        </w:tc>
        <w:tc>
          <w:tcPr>
            <w:tcW w:w="3183"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2FAF5078" w14:textId="38778E3A" w:rsidR="00EF1AD7" w:rsidRPr="00D35508" w:rsidRDefault="00EF1AD7" w:rsidP="001E77E9">
            <w:pPr>
              <w:rPr>
                <w:sz w:val="16"/>
                <w:szCs w:val="16"/>
              </w:rPr>
            </w:pPr>
            <w:r>
              <w:rPr>
                <w:sz w:val="16"/>
                <w:szCs w:val="16"/>
              </w:rPr>
              <w:t>Automated</w:t>
            </w:r>
          </w:p>
        </w:tc>
        <w:tc>
          <w:tcPr>
            <w:tcW w:w="2114"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3F8D6648" w14:textId="77777777" w:rsidR="00420D95" w:rsidRPr="00CE768A" w:rsidRDefault="00420D95" w:rsidP="00420D95">
            <w:pPr>
              <w:rPr>
                <w:b/>
                <w:bCs/>
                <w:sz w:val="16"/>
                <w:szCs w:val="16"/>
              </w:rPr>
            </w:pPr>
            <w:r w:rsidRPr="00CE768A">
              <w:rPr>
                <w:b/>
                <w:bCs/>
                <w:sz w:val="16"/>
                <w:szCs w:val="16"/>
              </w:rPr>
              <w:t xml:space="preserve">Pipeline Name - </w:t>
            </w:r>
          </w:p>
          <w:p w14:paraId="2E99B226" w14:textId="77777777" w:rsidR="00420D95" w:rsidRDefault="00420D95" w:rsidP="00420D95">
            <w:pPr>
              <w:rPr>
                <w:sz w:val="16"/>
                <w:szCs w:val="16"/>
              </w:rPr>
            </w:pPr>
            <w:r w:rsidRPr="00734565">
              <w:rPr>
                <w:sz w:val="16"/>
                <w:szCs w:val="16"/>
              </w:rPr>
              <w:t>Get &amp; Deploy Artifacts</w:t>
            </w:r>
          </w:p>
          <w:p w14:paraId="5954150C" w14:textId="77777777" w:rsidR="00420D95" w:rsidRDefault="00420D95" w:rsidP="00420D95">
            <w:pPr>
              <w:rPr>
                <w:sz w:val="16"/>
                <w:szCs w:val="16"/>
              </w:rPr>
            </w:pPr>
          </w:p>
          <w:p w14:paraId="73AED279" w14:textId="5CC078A9" w:rsidR="00EF1AD7" w:rsidRPr="00D35508" w:rsidRDefault="00420D95" w:rsidP="00420D95">
            <w:pPr>
              <w:rPr>
                <w:sz w:val="16"/>
                <w:szCs w:val="16"/>
              </w:rPr>
            </w:pPr>
            <w:r>
              <w:rPr>
                <w:sz w:val="16"/>
                <w:szCs w:val="16"/>
              </w:rPr>
              <w:t>Refer section 1</w:t>
            </w:r>
            <w:r w:rsidR="009D2016">
              <w:rPr>
                <w:sz w:val="16"/>
                <w:szCs w:val="16"/>
              </w:rPr>
              <w:t>5</w:t>
            </w:r>
            <w:r>
              <w:rPr>
                <w:sz w:val="16"/>
                <w:szCs w:val="16"/>
              </w:rPr>
              <w:t>.</w:t>
            </w:r>
            <w:r w:rsidR="00196D1E">
              <w:rPr>
                <w:sz w:val="16"/>
                <w:szCs w:val="16"/>
              </w:rPr>
              <w:t>2</w:t>
            </w:r>
          </w:p>
        </w:tc>
      </w:tr>
      <w:tr w:rsidR="00EF1AD7" w:rsidRPr="00D35508" w14:paraId="43FA01D0" w14:textId="77777777" w:rsidTr="001E77E9">
        <w:trPr>
          <w:trHeight w:val="286"/>
        </w:trPr>
        <w:tc>
          <w:tcPr>
            <w:tcW w:w="1467"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26C3FDC4" w14:textId="77777777" w:rsidR="00EF1AD7" w:rsidRPr="00D35508" w:rsidRDefault="00EF1AD7" w:rsidP="001E77E9">
            <w:pPr>
              <w:rPr>
                <w:sz w:val="16"/>
                <w:szCs w:val="16"/>
              </w:rPr>
            </w:pPr>
            <w:r>
              <w:rPr>
                <w:sz w:val="16"/>
                <w:szCs w:val="16"/>
              </w:rPr>
              <w:t>2</w:t>
            </w:r>
          </w:p>
        </w:tc>
        <w:tc>
          <w:tcPr>
            <w:tcW w:w="3482"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05C3B4A2" w14:textId="77777777" w:rsidR="00420D95" w:rsidRPr="009D7E31" w:rsidRDefault="00420D95" w:rsidP="00420D95">
            <w:pPr>
              <w:rPr>
                <w:b/>
                <w:bCs/>
                <w:sz w:val="16"/>
                <w:szCs w:val="16"/>
              </w:rPr>
            </w:pPr>
            <w:r w:rsidRPr="009D7E31">
              <w:rPr>
                <w:b/>
                <w:bCs/>
                <w:sz w:val="16"/>
                <w:szCs w:val="16"/>
              </w:rPr>
              <w:t xml:space="preserve">Deploy </w:t>
            </w:r>
            <w:proofErr w:type="spellStart"/>
            <w:r>
              <w:rPr>
                <w:b/>
                <w:bCs/>
                <w:sz w:val="16"/>
                <w:szCs w:val="16"/>
              </w:rPr>
              <w:t>ReportBuilder</w:t>
            </w:r>
            <w:proofErr w:type="spellEnd"/>
            <w:r w:rsidRPr="009D7E31">
              <w:rPr>
                <w:b/>
                <w:bCs/>
                <w:sz w:val="16"/>
                <w:szCs w:val="16"/>
              </w:rPr>
              <w:t xml:space="preserve"> Components</w:t>
            </w:r>
          </w:p>
          <w:p w14:paraId="1F1ED8DB" w14:textId="3FF55DF4" w:rsidR="00EF1AD7" w:rsidRPr="00D35508" w:rsidRDefault="00420D95" w:rsidP="00420D95">
            <w:pPr>
              <w:rPr>
                <w:sz w:val="16"/>
                <w:szCs w:val="16"/>
              </w:rPr>
            </w:pPr>
            <w:r>
              <w:rPr>
                <w:sz w:val="16"/>
                <w:szCs w:val="16"/>
              </w:rPr>
              <w:t>Trigger Pipeline for Deploying contents</w:t>
            </w:r>
          </w:p>
        </w:tc>
        <w:tc>
          <w:tcPr>
            <w:tcW w:w="3183"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7D7211A3" w14:textId="2C557A44" w:rsidR="00EF1AD7" w:rsidRPr="00D35508" w:rsidRDefault="00420D95" w:rsidP="001E77E9">
            <w:pPr>
              <w:rPr>
                <w:sz w:val="16"/>
                <w:szCs w:val="16"/>
              </w:rPr>
            </w:pPr>
            <w:r>
              <w:rPr>
                <w:sz w:val="16"/>
                <w:szCs w:val="16"/>
              </w:rPr>
              <w:t>Automated</w:t>
            </w:r>
          </w:p>
        </w:tc>
        <w:tc>
          <w:tcPr>
            <w:tcW w:w="2114"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07522339" w14:textId="77777777" w:rsidR="00B5415B" w:rsidRPr="00CE768A" w:rsidRDefault="00B5415B" w:rsidP="00B5415B">
            <w:pPr>
              <w:rPr>
                <w:b/>
                <w:bCs/>
                <w:sz w:val="16"/>
                <w:szCs w:val="16"/>
              </w:rPr>
            </w:pPr>
            <w:r w:rsidRPr="00CE768A">
              <w:rPr>
                <w:b/>
                <w:bCs/>
                <w:sz w:val="16"/>
                <w:szCs w:val="16"/>
              </w:rPr>
              <w:t xml:space="preserve">Pipeline Name - </w:t>
            </w:r>
          </w:p>
          <w:p w14:paraId="751DF9E7" w14:textId="54B782D2" w:rsidR="00B5415B" w:rsidRDefault="008E5E54" w:rsidP="00B5415B">
            <w:pPr>
              <w:rPr>
                <w:sz w:val="16"/>
                <w:szCs w:val="16"/>
              </w:rPr>
            </w:pPr>
            <w:proofErr w:type="spellStart"/>
            <w:r>
              <w:rPr>
                <w:sz w:val="16"/>
                <w:szCs w:val="16"/>
              </w:rPr>
              <w:t>ReportBuilder</w:t>
            </w:r>
            <w:proofErr w:type="spellEnd"/>
            <w:r w:rsidR="00B5415B" w:rsidRPr="009A5B85">
              <w:rPr>
                <w:sz w:val="16"/>
                <w:szCs w:val="16"/>
              </w:rPr>
              <w:t xml:space="preserve"> </w:t>
            </w:r>
            <w:r>
              <w:rPr>
                <w:sz w:val="16"/>
                <w:szCs w:val="16"/>
              </w:rPr>
              <w:t>W</w:t>
            </w:r>
            <w:r w:rsidR="00B5415B" w:rsidRPr="009A5B85">
              <w:rPr>
                <w:sz w:val="16"/>
                <w:szCs w:val="16"/>
              </w:rPr>
              <w:t xml:space="preserve"> Artifacts</w:t>
            </w:r>
          </w:p>
          <w:p w14:paraId="1A090342" w14:textId="77777777" w:rsidR="00B5415B" w:rsidRDefault="00B5415B" w:rsidP="00B5415B">
            <w:pPr>
              <w:rPr>
                <w:sz w:val="16"/>
                <w:szCs w:val="16"/>
              </w:rPr>
            </w:pPr>
          </w:p>
          <w:p w14:paraId="71E04668" w14:textId="1929E003" w:rsidR="00EF1AD7" w:rsidRPr="00D35508" w:rsidRDefault="00B5415B" w:rsidP="00B5415B">
            <w:pPr>
              <w:rPr>
                <w:sz w:val="16"/>
                <w:szCs w:val="16"/>
              </w:rPr>
            </w:pPr>
            <w:r>
              <w:rPr>
                <w:sz w:val="16"/>
                <w:szCs w:val="16"/>
              </w:rPr>
              <w:t>Refer section 1</w:t>
            </w:r>
            <w:r w:rsidR="009D2016">
              <w:rPr>
                <w:sz w:val="16"/>
                <w:szCs w:val="16"/>
              </w:rPr>
              <w:t>5</w:t>
            </w:r>
            <w:r>
              <w:rPr>
                <w:sz w:val="16"/>
                <w:szCs w:val="16"/>
              </w:rPr>
              <w:t>.</w:t>
            </w:r>
            <w:r w:rsidR="00196D1E">
              <w:rPr>
                <w:sz w:val="16"/>
                <w:szCs w:val="16"/>
              </w:rPr>
              <w:t>3</w:t>
            </w:r>
          </w:p>
        </w:tc>
      </w:tr>
      <w:tr w:rsidR="00EF1AD7" w:rsidRPr="00D35508" w14:paraId="13C73C30" w14:textId="77777777" w:rsidTr="001E77E9">
        <w:trPr>
          <w:trHeight w:val="286"/>
        </w:trPr>
        <w:tc>
          <w:tcPr>
            <w:tcW w:w="1467"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6924501E" w14:textId="77777777" w:rsidR="00EF1AD7" w:rsidRPr="00D35508" w:rsidRDefault="00EF1AD7" w:rsidP="001E77E9">
            <w:pPr>
              <w:rPr>
                <w:sz w:val="16"/>
                <w:szCs w:val="16"/>
              </w:rPr>
            </w:pPr>
            <w:r>
              <w:rPr>
                <w:sz w:val="16"/>
                <w:szCs w:val="16"/>
              </w:rPr>
              <w:t>3.</w:t>
            </w:r>
          </w:p>
        </w:tc>
        <w:tc>
          <w:tcPr>
            <w:tcW w:w="3482"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4783E4B9" w14:textId="77777777" w:rsidR="00464F97" w:rsidRPr="001F38F9" w:rsidRDefault="00464F97" w:rsidP="00464F97">
            <w:pPr>
              <w:rPr>
                <w:b/>
                <w:bCs/>
                <w:sz w:val="16"/>
                <w:szCs w:val="16"/>
              </w:rPr>
            </w:pPr>
            <w:r w:rsidRPr="001F38F9">
              <w:rPr>
                <w:b/>
                <w:bCs/>
                <w:sz w:val="16"/>
                <w:szCs w:val="16"/>
              </w:rPr>
              <w:t>Update Config Changes</w:t>
            </w:r>
          </w:p>
          <w:p w14:paraId="12C7ED6D" w14:textId="29EA6B18" w:rsidR="00EF1AD7" w:rsidRPr="00D35508" w:rsidRDefault="00464F97" w:rsidP="00464F97">
            <w:pPr>
              <w:rPr>
                <w:sz w:val="16"/>
                <w:szCs w:val="16"/>
              </w:rPr>
            </w:pPr>
            <w:r>
              <w:rPr>
                <w:sz w:val="16"/>
                <w:szCs w:val="16"/>
              </w:rPr>
              <w:t>Configuration Changes</w:t>
            </w:r>
          </w:p>
        </w:tc>
        <w:tc>
          <w:tcPr>
            <w:tcW w:w="3183"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1AEC2E24" w14:textId="471040A1" w:rsidR="00EF1AD7" w:rsidRPr="00D35508" w:rsidRDefault="00464F97" w:rsidP="001E77E9">
            <w:pPr>
              <w:rPr>
                <w:sz w:val="16"/>
                <w:szCs w:val="16"/>
              </w:rPr>
            </w:pPr>
            <w:r>
              <w:rPr>
                <w:sz w:val="16"/>
                <w:szCs w:val="16"/>
              </w:rPr>
              <w:t>Manual</w:t>
            </w:r>
          </w:p>
        </w:tc>
        <w:tc>
          <w:tcPr>
            <w:tcW w:w="2114"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5BDEF76F" w14:textId="2EF398AB" w:rsidR="00EF1AD7" w:rsidRPr="00D35508" w:rsidRDefault="00464F97" w:rsidP="001E77E9">
            <w:pPr>
              <w:rPr>
                <w:sz w:val="16"/>
                <w:szCs w:val="16"/>
              </w:rPr>
            </w:pPr>
            <w:r>
              <w:rPr>
                <w:sz w:val="16"/>
                <w:szCs w:val="16"/>
              </w:rPr>
              <w:t>Refer section 1</w:t>
            </w:r>
            <w:r w:rsidR="009D2016">
              <w:rPr>
                <w:sz w:val="16"/>
                <w:szCs w:val="16"/>
              </w:rPr>
              <w:t>5</w:t>
            </w:r>
            <w:r>
              <w:rPr>
                <w:sz w:val="16"/>
                <w:szCs w:val="16"/>
              </w:rPr>
              <w:t>.</w:t>
            </w:r>
            <w:r w:rsidR="00196D1E">
              <w:rPr>
                <w:sz w:val="16"/>
                <w:szCs w:val="16"/>
              </w:rPr>
              <w:t>4</w:t>
            </w:r>
          </w:p>
        </w:tc>
      </w:tr>
      <w:tr w:rsidR="00EF1AD7" w:rsidRPr="00D35508" w14:paraId="4E59D5B2" w14:textId="77777777" w:rsidTr="001E77E9">
        <w:trPr>
          <w:trHeight w:val="286"/>
        </w:trPr>
        <w:tc>
          <w:tcPr>
            <w:tcW w:w="1467"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5D5CAF43" w14:textId="77777777" w:rsidR="00EF1AD7" w:rsidRPr="00D35508" w:rsidRDefault="00EF1AD7" w:rsidP="001E77E9">
            <w:pPr>
              <w:rPr>
                <w:sz w:val="16"/>
                <w:szCs w:val="16"/>
              </w:rPr>
            </w:pPr>
            <w:r>
              <w:rPr>
                <w:sz w:val="16"/>
                <w:szCs w:val="16"/>
              </w:rPr>
              <w:t>4.</w:t>
            </w:r>
          </w:p>
        </w:tc>
        <w:tc>
          <w:tcPr>
            <w:tcW w:w="3482"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5823216F" w14:textId="2E302FC5" w:rsidR="00464F97" w:rsidRPr="001F38F9" w:rsidRDefault="00464F97" w:rsidP="00464F97">
            <w:pPr>
              <w:rPr>
                <w:b/>
                <w:bCs/>
                <w:sz w:val="16"/>
                <w:szCs w:val="16"/>
              </w:rPr>
            </w:pPr>
            <w:r w:rsidRPr="001F38F9">
              <w:rPr>
                <w:b/>
                <w:bCs/>
                <w:sz w:val="16"/>
                <w:szCs w:val="16"/>
              </w:rPr>
              <w:t xml:space="preserve">Restart </w:t>
            </w:r>
            <w:proofErr w:type="spellStart"/>
            <w:r w:rsidR="00751559">
              <w:rPr>
                <w:b/>
                <w:bCs/>
                <w:sz w:val="16"/>
                <w:szCs w:val="16"/>
              </w:rPr>
              <w:t>ReportBuilder</w:t>
            </w:r>
            <w:proofErr w:type="spellEnd"/>
            <w:r w:rsidRPr="001F38F9">
              <w:rPr>
                <w:b/>
                <w:bCs/>
                <w:sz w:val="16"/>
                <w:szCs w:val="16"/>
              </w:rPr>
              <w:t xml:space="preserve"> Services</w:t>
            </w:r>
          </w:p>
          <w:p w14:paraId="28C11D02" w14:textId="46731BF7" w:rsidR="00EF1AD7" w:rsidRPr="00D35508" w:rsidRDefault="00464F97" w:rsidP="00464F97">
            <w:pPr>
              <w:rPr>
                <w:sz w:val="16"/>
                <w:szCs w:val="16"/>
              </w:rPr>
            </w:pPr>
            <w:r>
              <w:rPr>
                <w:sz w:val="16"/>
                <w:szCs w:val="16"/>
              </w:rPr>
              <w:t xml:space="preserve">Trigger Pipeline for Restart </w:t>
            </w:r>
            <w:proofErr w:type="spellStart"/>
            <w:r w:rsidR="00595F34">
              <w:rPr>
                <w:sz w:val="16"/>
                <w:szCs w:val="16"/>
              </w:rPr>
              <w:t>ReportBuilder</w:t>
            </w:r>
            <w:proofErr w:type="spellEnd"/>
            <w:r>
              <w:rPr>
                <w:sz w:val="16"/>
                <w:szCs w:val="16"/>
              </w:rPr>
              <w:t xml:space="preserve"> Services</w:t>
            </w:r>
          </w:p>
        </w:tc>
        <w:tc>
          <w:tcPr>
            <w:tcW w:w="3183"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13829BB6" w14:textId="3765A5F1" w:rsidR="00EF1AD7" w:rsidRPr="00D35508" w:rsidRDefault="00595F34" w:rsidP="001E77E9">
            <w:pPr>
              <w:rPr>
                <w:sz w:val="16"/>
                <w:szCs w:val="16"/>
              </w:rPr>
            </w:pPr>
            <w:r>
              <w:rPr>
                <w:sz w:val="16"/>
                <w:szCs w:val="16"/>
              </w:rPr>
              <w:t>Automated</w:t>
            </w:r>
          </w:p>
        </w:tc>
        <w:tc>
          <w:tcPr>
            <w:tcW w:w="2114"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69FB5E3C" w14:textId="77777777" w:rsidR="00595F34" w:rsidRPr="00CE768A" w:rsidRDefault="00595F34" w:rsidP="00595F34">
            <w:pPr>
              <w:rPr>
                <w:b/>
                <w:bCs/>
                <w:sz w:val="16"/>
                <w:szCs w:val="16"/>
              </w:rPr>
            </w:pPr>
            <w:r w:rsidRPr="00CE768A">
              <w:rPr>
                <w:b/>
                <w:bCs/>
                <w:sz w:val="16"/>
                <w:szCs w:val="16"/>
              </w:rPr>
              <w:t xml:space="preserve">Pipeline Name - </w:t>
            </w:r>
          </w:p>
          <w:p w14:paraId="1D9B9E0F" w14:textId="518E7BD1" w:rsidR="00595F34" w:rsidRDefault="00595F34" w:rsidP="00595F34">
            <w:pPr>
              <w:rPr>
                <w:sz w:val="16"/>
                <w:szCs w:val="16"/>
              </w:rPr>
            </w:pPr>
            <w:r>
              <w:rPr>
                <w:sz w:val="16"/>
                <w:szCs w:val="16"/>
              </w:rPr>
              <w:t xml:space="preserve">Restart </w:t>
            </w:r>
            <w:proofErr w:type="spellStart"/>
            <w:r>
              <w:rPr>
                <w:sz w:val="16"/>
                <w:szCs w:val="16"/>
              </w:rPr>
              <w:t>ReportBuilder</w:t>
            </w:r>
            <w:proofErr w:type="spellEnd"/>
            <w:r>
              <w:rPr>
                <w:sz w:val="16"/>
                <w:szCs w:val="16"/>
              </w:rPr>
              <w:t xml:space="preserve"> </w:t>
            </w:r>
            <w:proofErr w:type="spellStart"/>
            <w:r>
              <w:rPr>
                <w:sz w:val="16"/>
                <w:szCs w:val="16"/>
              </w:rPr>
              <w:t>AppServices</w:t>
            </w:r>
            <w:proofErr w:type="spellEnd"/>
          </w:p>
          <w:p w14:paraId="760B78B1" w14:textId="484616F0" w:rsidR="00595F34" w:rsidRDefault="00595F34" w:rsidP="00595F34">
            <w:pPr>
              <w:rPr>
                <w:sz w:val="16"/>
                <w:szCs w:val="16"/>
              </w:rPr>
            </w:pPr>
            <w:r>
              <w:rPr>
                <w:sz w:val="16"/>
                <w:szCs w:val="16"/>
              </w:rPr>
              <w:t>Refer section 1</w:t>
            </w:r>
            <w:r w:rsidR="009D2016">
              <w:rPr>
                <w:sz w:val="16"/>
                <w:szCs w:val="16"/>
              </w:rPr>
              <w:t>5</w:t>
            </w:r>
            <w:r>
              <w:rPr>
                <w:sz w:val="16"/>
                <w:szCs w:val="16"/>
              </w:rPr>
              <w:t>.</w:t>
            </w:r>
            <w:r w:rsidR="00196D1E">
              <w:rPr>
                <w:sz w:val="16"/>
                <w:szCs w:val="16"/>
              </w:rPr>
              <w:t>5</w:t>
            </w:r>
          </w:p>
          <w:p w14:paraId="149C619F" w14:textId="4C43BE93" w:rsidR="00EF1AD7" w:rsidRPr="00D35508" w:rsidRDefault="00EF1AD7" w:rsidP="001E77E9">
            <w:pPr>
              <w:rPr>
                <w:sz w:val="16"/>
                <w:szCs w:val="16"/>
              </w:rPr>
            </w:pPr>
          </w:p>
        </w:tc>
      </w:tr>
      <w:tr w:rsidR="00EF1AD7" w:rsidRPr="00D35508" w14:paraId="01AEB14B" w14:textId="77777777" w:rsidTr="001E77E9">
        <w:trPr>
          <w:trHeight w:val="286"/>
        </w:trPr>
        <w:tc>
          <w:tcPr>
            <w:tcW w:w="1467"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6767EBB2" w14:textId="77777777" w:rsidR="00EF1AD7" w:rsidRPr="00D35508" w:rsidRDefault="00EF1AD7" w:rsidP="001E77E9">
            <w:pPr>
              <w:rPr>
                <w:sz w:val="16"/>
                <w:szCs w:val="16"/>
              </w:rPr>
            </w:pPr>
            <w:r>
              <w:rPr>
                <w:sz w:val="16"/>
                <w:szCs w:val="16"/>
              </w:rPr>
              <w:t>5.</w:t>
            </w:r>
          </w:p>
        </w:tc>
        <w:tc>
          <w:tcPr>
            <w:tcW w:w="3482"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19F9B80A" w14:textId="1D802549" w:rsidR="00EF1AD7" w:rsidRPr="00D35508" w:rsidRDefault="00EF1AD7" w:rsidP="001E77E9">
            <w:pPr>
              <w:rPr>
                <w:sz w:val="16"/>
                <w:szCs w:val="16"/>
              </w:rPr>
            </w:pPr>
          </w:p>
        </w:tc>
        <w:tc>
          <w:tcPr>
            <w:tcW w:w="3183"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1C16147A" w14:textId="038599B0" w:rsidR="00EF1AD7" w:rsidRPr="00D35508" w:rsidRDefault="00EF1AD7" w:rsidP="001E77E9">
            <w:pPr>
              <w:rPr>
                <w:sz w:val="16"/>
                <w:szCs w:val="16"/>
              </w:rPr>
            </w:pPr>
          </w:p>
        </w:tc>
        <w:tc>
          <w:tcPr>
            <w:tcW w:w="2114"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10E3793C" w14:textId="77777777" w:rsidR="00EF1AD7" w:rsidRPr="00D35508" w:rsidRDefault="00EF1AD7" w:rsidP="00595F34">
            <w:pPr>
              <w:rPr>
                <w:sz w:val="16"/>
                <w:szCs w:val="16"/>
              </w:rPr>
            </w:pPr>
          </w:p>
        </w:tc>
      </w:tr>
      <w:tr w:rsidR="00EF1AD7" w:rsidRPr="00D35508" w14:paraId="30470BF8" w14:textId="77777777" w:rsidTr="001E77E9">
        <w:trPr>
          <w:trHeight w:val="196"/>
        </w:trPr>
        <w:tc>
          <w:tcPr>
            <w:tcW w:w="1467"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371EF15A" w14:textId="32A8FFD6" w:rsidR="00EF1AD7" w:rsidRPr="00D35508" w:rsidRDefault="001D2E27" w:rsidP="001E77E9">
            <w:pPr>
              <w:rPr>
                <w:sz w:val="16"/>
                <w:szCs w:val="16"/>
              </w:rPr>
            </w:pPr>
            <w:r>
              <w:rPr>
                <w:sz w:val="16"/>
                <w:szCs w:val="16"/>
              </w:rPr>
              <w:t>6.</w:t>
            </w:r>
          </w:p>
        </w:tc>
        <w:tc>
          <w:tcPr>
            <w:tcW w:w="3482"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391DE602" w14:textId="77777777" w:rsidR="00EF1AD7" w:rsidRPr="00D35508" w:rsidRDefault="00EF1AD7" w:rsidP="001E77E9">
            <w:pPr>
              <w:rPr>
                <w:sz w:val="16"/>
                <w:szCs w:val="16"/>
              </w:rPr>
            </w:pPr>
          </w:p>
        </w:tc>
        <w:tc>
          <w:tcPr>
            <w:tcW w:w="3183"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4B0DAC2C" w14:textId="77777777" w:rsidR="00EF1AD7" w:rsidRPr="00D35508" w:rsidRDefault="00EF1AD7" w:rsidP="001E77E9">
            <w:pPr>
              <w:rPr>
                <w:sz w:val="16"/>
                <w:szCs w:val="16"/>
              </w:rPr>
            </w:pPr>
          </w:p>
        </w:tc>
        <w:tc>
          <w:tcPr>
            <w:tcW w:w="2114"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6692FED5" w14:textId="77777777" w:rsidR="00EF1AD7" w:rsidRPr="00D35508" w:rsidRDefault="00EF1AD7" w:rsidP="001E77E9">
            <w:pPr>
              <w:rPr>
                <w:sz w:val="16"/>
                <w:szCs w:val="16"/>
              </w:rPr>
            </w:pPr>
          </w:p>
        </w:tc>
      </w:tr>
    </w:tbl>
    <w:p w14:paraId="28E7151E" w14:textId="77777777" w:rsidR="00EF1AD7" w:rsidRDefault="00EF1AD7" w:rsidP="00D35508"/>
    <w:p w14:paraId="133568AB" w14:textId="23FDBB3B" w:rsidR="004C00A5" w:rsidRDefault="004C00A5" w:rsidP="004C00A5">
      <w:pPr>
        <w:pStyle w:val="Heading2"/>
      </w:pPr>
      <w:bookmarkStart w:id="189" w:name="_Toc137050211"/>
      <w:r>
        <w:t>1</w:t>
      </w:r>
      <w:r w:rsidR="009D2016">
        <w:t>5</w:t>
      </w:r>
      <w:r>
        <w:t>.2 Steps for - Create Release</w:t>
      </w:r>
      <w:bookmarkEnd w:id="189"/>
    </w:p>
    <w:p w14:paraId="02FD1DA0" w14:textId="77777777" w:rsidR="004C00A5" w:rsidRDefault="004C00A5" w:rsidP="00F241CE">
      <w:pPr>
        <w:pStyle w:val="ListParagraph"/>
        <w:numPr>
          <w:ilvl w:val="0"/>
          <w:numId w:val="17"/>
        </w:numPr>
      </w:pPr>
      <w:r>
        <w:t xml:space="preserve">Trigger Pipeline to download and Upload content in DevOps Artifacts. </w:t>
      </w:r>
    </w:p>
    <w:p w14:paraId="43662AC3" w14:textId="77777777" w:rsidR="004C00A5" w:rsidRPr="006440CB" w:rsidRDefault="004C00A5" w:rsidP="00F241CE">
      <w:pPr>
        <w:pStyle w:val="ListParagraph"/>
        <w:numPr>
          <w:ilvl w:val="1"/>
          <w:numId w:val="17"/>
        </w:numPr>
        <w:rPr>
          <w:b/>
        </w:rPr>
      </w:pPr>
      <w:r w:rsidRPr="006440CB">
        <w:rPr>
          <w:b/>
          <w:bCs/>
        </w:rPr>
        <w:t>Steps: -</w:t>
      </w:r>
    </w:p>
    <w:p w14:paraId="4183580E" w14:textId="1C4CC44C" w:rsidR="004C00A5" w:rsidRDefault="004C00A5" w:rsidP="004C00A5">
      <w:pPr>
        <w:pStyle w:val="ListParagraph"/>
        <w:ind w:left="1080"/>
      </w:pPr>
      <w:r>
        <w:lastRenderedPageBreak/>
        <w:t xml:space="preserve"> Release Pipeline -&gt; HPE-DEV -&gt; </w:t>
      </w:r>
      <w:proofErr w:type="spellStart"/>
      <w:r w:rsidR="00017BFB">
        <w:t>ReportBuilder</w:t>
      </w:r>
      <w:proofErr w:type="spellEnd"/>
      <w:r>
        <w:t xml:space="preserve"> -&gt; </w:t>
      </w:r>
      <w:r w:rsidRPr="00995B77">
        <w:rPr>
          <w:b/>
          <w:color w:val="008095" w:themeColor="accent1" w:themeShade="BF"/>
          <w:sz w:val="24"/>
          <w:szCs w:val="24"/>
        </w:rPr>
        <w:t>Get &amp; Deploy Artifacts</w:t>
      </w:r>
      <w:r w:rsidRPr="00CA48C8">
        <w:rPr>
          <w:color w:val="FFC000"/>
        </w:rPr>
        <w:t xml:space="preserve"> </w:t>
      </w:r>
      <w:r>
        <w:t>-&gt; Create Release</w:t>
      </w:r>
    </w:p>
    <w:p w14:paraId="66D5DA10" w14:textId="77777777" w:rsidR="004C00A5" w:rsidRDefault="004C00A5" w:rsidP="004C00A5">
      <w:pPr>
        <w:pStyle w:val="ListParagraph"/>
        <w:ind w:left="720"/>
      </w:pPr>
    </w:p>
    <w:p w14:paraId="351B94DE" w14:textId="7629607A" w:rsidR="004C00A5" w:rsidRDefault="00E266F1" w:rsidP="004C00A5">
      <w:pPr>
        <w:pStyle w:val="ListParagraph"/>
        <w:ind w:left="720"/>
      </w:pPr>
      <w:r w:rsidRPr="00E266F1">
        <w:rPr>
          <w:noProof/>
        </w:rPr>
        <w:drawing>
          <wp:inline distT="0" distB="0" distL="0" distR="0" wp14:anchorId="2C672CCC" wp14:editId="3993775B">
            <wp:extent cx="4775200" cy="2021386"/>
            <wp:effectExtent l="0" t="0" r="6350" b="0"/>
            <wp:docPr id="147732140" name="Picture 147732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32140" name=""/>
                    <pic:cNvPicPr/>
                  </pic:nvPicPr>
                  <pic:blipFill>
                    <a:blip r:embed="rId242"/>
                    <a:stretch>
                      <a:fillRect/>
                    </a:stretch>
                  </pic:blipFill>
                  <pic:spPr>
                    <a:xfrm>
                      <a:off x="0" y="0"/>
                      <a:ext cx="4787296" cy="2026506"/>
                    </a:xfrm>
                    <a:prstGeom prst="rect">
                      <a:avLst/>
                    </a:prstGeom>
                  </pic:spPr>
                </pic:pic>
              </a:graphicData>
            </a:graphic>
          </wp:inline>
        </w:drawing>
      </w:r>
    </w:p>
    <w:p w14:paraId="17F49BD1" w14:textId="77777777" w:rsidR="00583E64" w:rsidRDefault="00583E64" w:rsidP="004C00A5">
      <w:pPr>
        <w:pStyle w:val="ListParagraph"/>
        <w:ind w:left="720"/>
      </w:pPr>
    </w:p>
    <w:p w14:paraId="756959AF" w14:textId="77777777" w:rsidR="00583E64" w:rsidRDefault="00583E64" w:rsidP="004C00A5">
      <w:pPr>
        <w:pStyle w:val="ListParagraph"/>
        <w:ind w:left="720"/>
      </w:pPr>
    </w:p>
    <w:p w14:paraId="24DE0708" w14:textId="6FF9FF2F" w:rsidR="00CF3035" w:rsidRDefault="00CF3035" w:rsidP="004C00A5">
      <w:pPr>
        <w:pStyle w:val="ListParagraph"/>
        <w:ind w:left="720"/>
      </w:pPr>
      <w:r>
        <w:t xml:space="preserve">Provide </w:t>
      </w:r>
      <w:proofErr w:type="spellStart"/>
      <w:r>
        <w:t>Releaseversion</w:t>
      </w:r>
      <w:proofErr w:type="spellEnd"/>
      <w:r>
        <w:t xml:space="preserve"> shared by Odessa team is release template -&gt; Create</w:t>
      </w:r>
    </w:p>
    <w:p w14:paraId="262452DF" w14:textId="77777777" w:rsidR="00583E64" w:rsidRDefault="00583E64" w:rsidP="004C00A5">
      <w:pPr>
        <w:pStyle w:val="ListParagraph"/>
        <w:ind w:left="720"/>
      </w:pPr>
    </w:p>
    <w:p w14:paraId="48F4C072" w14:textId="24F8A220" w:rsidR="00583E64" w:rsidRDefault="00583E64" w:rsidP="004C00A5">
      <w:pPr>
        <w:pStyle w:val="ListParagraph"/>
        <w:ind w:left="720"/>
      </w:pPr>
      <w:r w:rsidRPr="00583E64">
        <w:rPr>
          <w:noProof/>
        </w:rPr>
        <w:drawing>
          <wp:inline distT="0" distB="0" distL="0" distR="0" wp14:anchorId="71706A1B" wp14:editId="00A38EC4">
            <wp:extent cx="2387723" cy="2902099"/>
            <wp:effectExtent l="0" t="0" r="0" b="0"/>
            <wp:docPr id="1203471379" name="Picture 120347137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471379" name="Picture 1" descr="A screenshot of a computer&#10;&#10;Description automatically generated with medium confidence"/>
                    <pic:cNvPicPr/>
                  </pic:nvPicPr>
                  <pic:blipFill>
                    <a:blip r:embed="rId243"/>
                    <a:stretch>
                      <a:fillRect/>
                    </a:stretch>
                  </pic:blipFill>
                  <pic:spPr>
                    <a:xfrm>
                      <a:off x="0" y="0"/>
                      <a:ext cx="2387723" cy="2902099"/>
                    </a:xfrm>
                    <a:prstGeom prst="rect">
                      <a:avLst/>
                    </a:prstGeom>
                  </pic:spPr>
                </pic:pic>
              </a:graphicData>
            </a:graphic>
          </wp:inline>
        </w:drawing>
      </w:r>
    </w:p>
    <w:p w14:paraId="7E2AE88E" w14:textId="77777777" w:rsidR="004C00A5" w:rsidRDefault="004C00A5" w:rsidP="004C00A5">
      <w:pPr>
        <w:pStyle w:val="ListParagraph"/>
        <w:ind w:left="720"/>
      </w:pPr>
    </w:p>
    <w:p w14:paraId="4F287C9B" w14:textId="42F30135" w:rsidR="004C00A5" w:rsidRDefault="004C00A5" w:rsidP="004C00A5">
      <w:pPr>
        <w:pStyle w:val="Heading2"/>
      </w:pPr>
      <w:bookmarkStart w:id="190" w:name="_Toc137050212"/>
      <w:r>
        <w:t>1</w:t>
      </w:r>
      <w:r w:rsidR="009D2016">
        <w:t>5</w:t>
      </w:r>
      <w:r>
        <w:t>.</w:t>
      </w:r>
      <w:r w:rsidR="00E266F1">
        <w:t>3</w:t>
      </w:r>
      <w:r>
        <w:t xml:space="preserve"> Steps for – Deploy </w:t>
      </w:r>
      <w:proofErr w:type="spellStart"/>
      <w:r w:rsidR="00E266F1">
        <w:t>ReportBuilder</w:t>
      </w:r>
      <w:proofErr w:type="spellEnd"/>
      <w:r>
        <w:t xml:space="preserve"> Components</w:t>
      </w:r>
      <w:bookmarkEnd w:id="190"/>
    </w:p>
    <w:p w14:paraId="5F412B3C" w14:textId="77777777" w:rsidR="004C00A5" w:rsidRDefault="004C00A5" w:rsidP="00F241CE">
      <w:pPr>
        <w:pStyle w:val="ListParagraph"/>
        <w:numPr>
          <w:ilvl w:val="0"/>
          <w:numId w:val="17"/>
        </w:numPr>
      </w:pPr>
      <w:r>
        <w:t>Trigger release. Steps: -</w:t>
      </w:r>
    </w:p>
    <w:p w14:paraId="62249056" w14:textId="07AE8DC2" w:rsidR="004C00A5" w:rsidRDefault="004C00A5" w:rsidP="004C00A5">
      <w:pPr>
        <w:pStyle w:val="ListParagraph"/>
        <w:ind w:left="720"/>
      </w:pPr>
      <w:r>
        <w:t xml:space="preserve"> Release Pipeline -&gt; HPE-DEV -&gt; </w:t>
      </w:r>
      <w:proofErr w:type="spellStart"/>
      <w:r w:rsidR="00E266F1">
        <w:t>ReportBuilder</w:t>
      </w:r>
      <w:proofErr w:type="spellEnd"/>
      <w:r>
        <w:t xml:space="preserve"> -&gt; </w:t>
      </w:r>
      <w:proofErr w:type="spellStart"/>
      <w:r w:rsidR="00E266F1">
        <w:rPr>
          <w:color w:val="008095" w:themeColor="accent1" w:themeShade="BF"/>
          <w:sz w:val="24"/>
          <w:szCs w:val="24"/>
        </w:rPr>
        <w:t>ReportBuilder</w:t>
      </w:r>
      <w:proofErr w:type="spellEnd"/>
      <w:r w:rsidR="00E266F1">
        <w:rPr>
          <w:color w:val="008095" w:themeColor="accent1" w:themeShade="BF"/>
          <w:sz w:val="24"/>
          <w:szCs w:val="24"/>
        </w:rPr>
        <w:t xml:space="preserve"> W</w:t>
      </w:r>
      <w:r w:rsidRPr="00995B77">
        <w:rPr>
          <w:color w:val="008095" w:themeColor="accent1" w:themeShade="BF"/>
          <w:sz w:val="24"/>
          <w:szCs w:val="24"/>
        </w:rPr>
        <w:t xml:space="preserve"> Artifacts</w:t>
      </w:r>
      <w:r>
        <w:t xml:space="preserve"> -&gt; Create Release</w:t>
      </w:r>
    </w:p>
    <w:p w14:paraId="2FC21087" w14:textId="77777777" w:rsidR="004C00A5" w:rsidRDefault="004C00A5" w:rsidP="004C00A5">
      <w:pPr>
        <w:pStyle w:val="ListParagraph"/>
        <w:ind w:left="720"/>
      </w:pPr>
    </w:p>
    <w:p w14:paraId="4300EA5A" w14:textId="562F99E1" w:rsidR="004C00A5" w:rsidRDefault="00E60FD5" w:rsidP="004C00A5">
      <w:pPr>
        <w:pStyle w:val="ListParagraph"/>
        <w:ind w:left="720"/>
      </w:pPr>
      <w:r w:rsidRPr="00E60FD5">
        <w:rPr>
          <w:noProof/>
        </w:rPr>
        <w:lastRenderedPageBreak/>
        <w:drawing>
          <wp:inline distT="0" distB="0" distL="0" distR="0" wp14:anchorId="7B2F4106" wp14:editId="686862EE">
            <wp:extent cx="5124450" cy="2177994"/>
            <wp:effectExtent l="0" t="0" r="0" b="0"/>
            <wp:docPr id="1076507196" name="Picture 1076507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507196" name=""/>
                    <pic:cNvPicPr/>
                  </pic:nvPicPr>
                  <pic:blipFill>
                    <a:blip r:embed="rId244"/>
                    <a:stretch>
                      <a:fillRect/>
                    </a:stretch>
                  </pic:blipFill>
                  <pic:spPr>
                    <a:xfrm>
                      <a:off x="0" y="0"/>
                      <a:ext cx="5134862" cy="2182419"/>
                    </a:xfrm>
                    <a:prstGeom prst="rect">
                      <a:avLst/>
                    </a:prstGeom>
                  </pic:spPr>
                </pic:pic>
              </a:graphicData>
            </a:graphic>
          </wp:inline>
        </w:drawing>
      </w:r>
    </w:p>
    <w:p w14:paraId="0066269C" w14:textId="77777777" w:rsidR="00116F3F" w:rsidRDefault="00116F3F" w:rsidP="004C00A5">
      <w:pPr>
        <w:pStyle w:val="ListParagraph"/>
        <w:ind w:left="720"/>
      </w:pPr>
    </w:p>
    <w:p w14:paraId="68D1A1AC" w14:textId="27325460" w:rsidR="00116F3F" w:rsidRDefault="00116F3F" w:rsidP="004C00A5">
      <w:pPr>
        <w:pStyle w:val="ListParagraph"/>
        <w:ind w:left="720"/>
      </w:pPr>
      <w:r>
        <w:t xml:space="preserve">Choose artifacts version from </w:t>
      </w:r>
      <w:r w:rsidR="000F0410">
        <w:t>dropdown-&gt; Provide Release version</w:t>
      </w:r>
      <w:r w:rsidR="001072C6">
        <w:t xml:space="preserve"> -&gt; Create</w:t>
      </w:r>
    </w:p>
    <w:p w14:paraId="2090EBCD" w14:textId="77777777" w:rsidR="000F0410" w:rsidRDefault="000F0410" w:rsidP="004C00A5">
      <w:pPr>
        <w:pStyle w:val="ListParagraph"/>
        <w:ind w:left="720"/>
      </w:pPr>
    </w:p>
    <w:p w14:paraId="53E6727F" w14:textId="5F3FFD27" w:rsidR="000F0410" w:rsidRDefault="001072C6" w:rsidP="004C00A5">
      <w:pPr>
        <w:pStyle w:val="ListParagraph"/>
        <w:ind w:left="720"/>
      </w:pPr>
      <w:r w:rsidRPr="001072C6">
        <w:rPr>
          <w:noProof/>
        </w:rPr>
        <w:drawing>
          <wp:inline distT="0" distB="0" distL="0" distR="0" wp14:anchorId="34DF9982" wp14:editId="0110EFFD">
            <wp:extent cx="3283119" cy="2991004"/>
            <wp:effectExtent l="0" t="0" r="0" b="0"/>
            <wp:docPr id="1755829920" name="Picture 175582992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829920" name="Picture 1" descr="A screenshot of a computer&#10;&#10;Description automatically generated with medium confidence"/>
                    <pic:cNvPicPr/>
                  </pic:nvPicPr>
                  <pic:blipFill>
                    <a:blip r:embed="rId245"/>
                    <a:stretch>
                      <a:fillRect/>
                    </a:stretch>
                  </pic:blipFill>
                  <pic:spPr>
                    <a:xfrm>
                      <a:off x="0" y="0"/>
                      <a:ext cx="3283119" cy="2991004"/>
                    </a:xfrm>
                    <a:prstGeom prst="rect">
                      <a:avLst/>
                    </a:prstGeom>
                  </pic:spPr>
                </pic:pic>
              </a:graphicData>
            </a:graphic>
          </wp:inline>
        </w:drawing>
      </w:r>
    </w:p>
    <w:p w14:paraId="152B5A56" w14:textId="77777777" w:rsidR="004C00A5" w:rsidRDefault="004C00A5" w:rsidP="004C00A5">
      <w:pPr>
        <w:pStyle w:val="ListParagraph"/>
        <w:ind w:left="720"/>
      </w:pPr>
    </w:p>
    <w:p w14:paraId="3B354E57" w14:textId="3F713095" w:rsidR="004C00A5" w:rsidRDefault="004C00A5" w:rsidP="004C00A5">
      <w:pPr>
        <w:pStyle w:val="Heading2"/>
      </w:pPr>
      <w:bookmarkStart w:id="191" w:name="_Toc137050213"/>
      <w:r>
        <w:t>1</w:t>
      </w:r>
      <w:r w:rsidR="009D2016">
        <w:t>5</w:t>
      </w:r>
      <w:r>
        <w:t>.</w:t>
      </w:r>
      <w:r w:rsidR="00751559">
        <w:t>4</w:t>
      </w:r>
      <w:r>
        <w:t xml:space="preserve"> Steps for – Update Config Changes</w:t>
      </w:r>
      <w:bookmarkEnd w:id="191"/>
    </w:p>
    <w:p w14:paraId="070B22D2" w14:textId="77777777" w:rsidR="004C00A5" w:rsidRDefault="004C00A5" w:rsidP="00F241CE">
      <w:pPr>
        <w:pStyle w:val="ListParagraph"/>
        <w:numPr>
          <w:ilvl w:val="0"/>
          <w:numId w:val="17"/>
        </w:numPr>
      </w:pPr>
      <w:r>
        <w:t xml:space="preserve">Update Configuration file. </w:t>
      </w:r>
    </w:p>
    <w:p w14:paraId="51438324" w14:textId="77777777" w:rsidR="004C00A5" w:rsidRPr="00DE39EA" w:rsidRDefault="004C00A5" w:rsidP="00F241CE">
      <w:pPr>
        <w:pStyle w:val="ListParagraph"/>
        <w:numPr>
          <w:ilvl w:val="1"/>
          <w:numId w:val="17"/>
        </w:numPr>
        <w:rPr>
          <w:b/>
          <w:bCs/>
        </w:rPr>
      </w:pPr>
      <w:r w:rsidRPr="00DE39EA">
        <w:rPr>
          <w:b/>
          <w:bCs/>
        </w:rPr>
        <w:t>Steps: -</w:t>
      </w:r>
    </w:p>
    <w:p w14:paraId="260AE667" w14:textId="1C9759DA" w:rsidR="004C00A5" w:rsidRDefault="004C00A5" w:rsidP="004C00A5">
      <w:pPr>
        <w:pStyle w:val="ListParagraph"/>
        <w:ind w:left="1080"/>
      </w:pPr>
      <w:r>
        <w:t xml:space="preserve">Login to Jump box-&gt;Open WinSCP -&gt; Login to specific Web App’s (APP, </w:t>
      </w:r>
      <w:r w:rsidR="001072C6">
        <w:t>R</w:t>
      </w:r>
      <w:r w:rsidR="00751559">
        <w:t>eport Generation</w:t>
      </w:r>
      <w:r w:rsidR="001072C6">
        <w:t xml:space="preserve"> Service</w:t>
      </w:r>
      <w:r>
        <w:t>, Job Service) FTP Credentials.</w:t>
      </w:r>
    </w:p>
    <w:p w14:paraId="0B35CD98" w14:textId="77777777" w:rsidR="004C00A5" w:rsidRDefault="004C00A5" w:rsidP="004C00A5">
      <w:pPr>
        <w:pStyle w:val="ListParagraph"/>
        <w:ind w:left="720"/>
      </w:pPr>
      <w:r w:rsidRPr="005C6F50">
        <w:rPr>
          <w:noProof/>
        </w:rPr>
        <w:lastRenderedPageBreak/>
        <w:drawing>
          <wp:inline distT="0" distB="0" distL="0" distR="0" wp14:anchorId="66699E0B" wp14:editId="7CE0F38B">
            <wp:extent cx="5118100" cy="1636103"/>
            <wp:effectExtent l="0" t="0" r="6350" b="2540"/>
            <wp:docPr id="351647360" name="Picture 35164736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303658" name="Picture 1" descr="Graphical user interface, text, application&#10;&#10;Description automatically generated"/>
                    <pic:cNvPicPr/>
                  </pic:nvPicPr>
                  <pic:blipFill>
                    <a:blip r:embed="rId223"/>
                    <a:stretch>
                      <a:fillRect/>
                    </a:stretch>
                  </pic:blipFill>
                  <pic:spPr>
                    <a:xfrm>
                      <a:off x="0" y="0"/>
                      <a:ext cx="5134983" cy="1641500"/>
                    </a:xfrm>
                    <a:prstGeom prst="rect">
                      <a:avLst/>
                    </a:prstGeom>
                  </pic:spPr>
                </pic:pic>
              </a:graphicData>
            </a:graphic>
          </wp:inline>
        </w:drawing>
      </w:r>
    </w:p>
    <w:p w14:paraId="2A1D0155" w14:textId="58A933B9" w:rsidR="004C00A5" w:rsidRDefault="004C00A5" w:rsidP="00F241CE">
      <w:pPr>
        <w:pStyle w:val="ListParagraph"/>
        <w:numPr>
          <w:ilvl w:val="0"/>
          <w:numId w:val="20"/>
        </w:numPr>
      </w:pPr>
      <w:r>
        <w:t xml:space="preserve">For </w:t>
      </w:r>
      <w:r w:rsidR="00541FFC">
        <w:t>Web</w:t>
      </w:r>
      <w:r>
        <w:t>App update Following file according to readme.txt file.</w:t>
      </w:r>
    </w:p>
    <w:p w14:paraId="35C8EDCD" w14:textId="77777777" w:rsidR="004C00A5" w:rsidRDefault="004C00A5" w:rsidP="00F241CE">
      <w:pPr>
        <w:pStyle w:val="ListParagraph"/>
        <w:numPr>
          <w:ilvl w:val="0"/>
          <w:numId w:val="18"/>
        </w:numPr>
      </w:pPr>
      <w:proofErr w:type="spellStart"/>
      <w:r>
        <w:t>Appsettings.config</w:t>
      </w:r>
      <w:proofErr w:type="spellEnd"/>
    </w:p>
    <w:p w14:paraId="785795BB" w14:textId="77777777" w:rsidR="004C00A5" w:rsidRDefault="004C00A5" w:rsidP="00F241CE">
      <w:pPr>
        <w:pStyle w:val="ListParagraph"/>
        <w:numPr>
          <w:ilvl w:val="0"/>
          <w:numId w:val="18"/>
        </w:numPr>
      </w:pPr>
      <w:proofErr w:type="spellStart"/>
      <w:r>
        <w:t>Connectionstings.config</w:t>
      </w:r>
      <w:proofErr w:type="spellEnd"/>
    </w:p>
    <w:p w14:paraId="531812FB" w14:textId="77777777" w:rsidR="004C00A5" w:rsidRDefault="004C00A5" w:rsidP="00F241CE">
      <w:pPr>
        <w:pStyle w:val="ListParagraph"/>
        <w:numPr>
          <w:ilvl w:val="0"/>
          <w:numId w:val="18"/>
        </w:numPr>
      </w:pPr>
      <w:proofErr w:type="spellStart"/>
      <w:r>
        <w:t>Web.config</w:t>
      </w:r>
      <w:proofErr w:type="spellEnd"/>
    </w:p>
    <w:p w14:paraId="5D9CFE53" w14:textId="77777777" w:rsidR="004C00A5" w:rsidRDefault="004C00A5" w:rsidP="00F241CE">
      <w:pPr>
        <w:pStyle w:val="ListParagraph"/>
        <w:numPr>
          <w:ilvl w:val="0"/>
          <w:numId w:val="20"/>
        </w:numPr>
      </w:pPr>
      <w:r>
        <w:t>For Jobs/Windows Service update following file according to readme.txt file</w:t>
      </w:r>
    </w:p>
    <w:p w14:paraId="6AD59981" w14:textId="77777777" w:rsidR="004C00A5" w:rsidRDefault="004C00A5" w:rsidP="00F241CE">
      <w:pPr>
        <w:pStyle w:val="ListParagraph"/>
        <w:numPr>
          <w:ilvl w:val="0"/>
          <w:numId w:val="18"/>
        </w:numPr>
      </w:pPr>
      <w:proofErr w:type="spellStart"/>
      <w:r>
        <w:t>Appsettings.config</w:t>
      </w:r>
      <w:proofErr w:type="spellEnd"/>
    </w:p>
    <w:p w14:paraId="1F6EE486" w14:textId="77777777" w:rsidR="004C00A5" w:rsidRDefault="004C00A5" w:rsidP="00F241CE">
      <w:pPr>
        <w:pStyle w:val="ListParagraph"/>
        <w:numPr>
          <w:ilvl w:val="0"/>
          <w:numId w:val="18"/>
        </w:numPr>
      </w:pPr>
      <w:proofErr w:type="spellStart"/>
      <w:r>
        <w:t>Connectionstings.config</w:t>
      </w:r>
      <w:proofErr w:type="spellEnd"/>
    </w:p>
    <w:p w14:paraId="7C41A97D" w14:textId="092F5A1F" w:rsidR="004C00A5" w:rsidRDefault="00541FFC" w:rsidP="00F241CE">
      <w:pPr>
        <w:pStyle w:val="ListParagraph"/>
        <w:numPr>
          <w:ilvl w:val="0"/>
          <w:numId w:val="18"/>
        </w:numPr>
      </w:pPr>
      <w:proofErr w:type="spellStart"/>
      <w:r>
        <w:t>LW.</w:t>
      </w:r>
      <w:r w:rsidR="004C00A5">
        <w:t>WindowsService.exe.config</w:t>
      </w:r>
      <w:proofErr w:type="spellEnd"/>
    </w:p>
    <w:p w14:paraId="3FC879F9" w14:textId="5E2B910F" w:rsidR="00541FFC" w:rsidRDefault="00541FFC" w:rsidP="00F241CE">
      <w:pPr>
        <w:pStyle w:val="ListParagraph"/>
        <w:numPr>
          <w:ilvl w:val="0"/>
          <w:numId w:val="20"/>
        </w:numPr>
      </w:pPr>
      <w:r>
        <w:t>For Report Generation Service update following file according to readme.txt file</w:t>
      </w:r>
    </w:p>
    <w:p w14:paraId="08FC1230" w14:textId="0DAA019C" w:rsidR="00541FFC" w:rsidRDefault="00541FFC" w:rsidP="00F241CE">
      <w:pPr>
        <w:pStyle w:val="ListParagraph"/>
        <w:numPr>
          <w:ilvl w:val="0"/>
          <w:numId w:val="18"/>
        </w:numPr>
      </w:pPr>
      <w:proofErr w:type="spellStart"/>
      <w:r>
        <w:t>Web.config</w:t>
      </w:r>
      <w:proofErr w:type="spellEnd"/>
    </w:p>
    <w:p w14:paraId="0EC88FA7" w14:textId="77777777" w:rsidR="00541FFC" w:rsidRDefault="00541FFC" w:rsidP="00541FFC"/>
    <w:p w14:paraId="7E10252E" w14:textId="77777777" w:rsidR="004C00A5" w:rsidRDefault="004C00A5" w:rsidP="004C00A5">
      <w:pPr>
        <w:pStyle w:val="ListParagraph"/>
        <w:ind w:left="720"/>
      </w:pPr>
    </w:p>
    <w:p w14:paraId="657C4C8C" w14:textId="5CFF26E8" w:rsidR="004C00A5" w:rsidRDefault="004C00A5" w:rsidP="004014F9">
      <w:pPr>
        <w:pStyle w:val="Heading2"/>
      </w:pPr>
      <w:bookmarkStart w:id="192" w:name="_Toc137050214"/>
      <w:r>
        <w:t>1</w:t>
      </w:r>
      <w:r w:rsidR="009D2016">
        <w:t>5</w:t>
      </w:r>
      <w:r>
        <w:t>.</w:t>
      </w:r>
      <w:r w:rsidR="00751559">
        <w:t>5</w:t>
      </w:r>
      <w:r>
        <w:t xml:space="preserve"> Steps for – Restart </w:t>
      </w:r>
      <w:proofErr w:type="spellStart"/>
      <w:r w:rsidR="00751559">
        <w:t>ReportBuilder</w:t>
      </w:r>
      <w:proofErr w:type="spellEnd"/>
      <w:r>
        <w:t xml:space="preserve"> Services</w:t>
      </w:r>
      <w:bookmarkEnd w:id="192"/>
    </w:p>
    <w:p w14:paraId="6C9182E7" w14:textId="77777777" w:rsidR="004C00A5" w:rsidRDefault="004C00A5" w:rsidP="00F241CE">
      <w:pPr>
        <w:pStyle w:val="ListParagraph"/>
        <w:numPr>
          <w:ilvl w:val="0"/>
          <w:numId w:val="17"/>
        </w:numPr>
      </w:pPr>
      <w:r>
        <w:t>Restart Services. Steps: -</w:t>
      </w:r>
    </w:p>
    <w:p w14:paraId="2557D546" w14:textId="426F3137" w:rsidR="004C00A5" w:rsidRDefault="004C00A5" w:rsidP="004C00A5">
      <w:pPr>
        <w:pStyle w:val="ListParagraph"/>
        <w:ind w:left="720"/>
      </w:pPr>
      <w:r>
        <w:t xml:space="preserve"> Release Pipeline -&gt; HPE-DEV -&gt; </w:t>
      </w:r>
      <w:proofErr w:type="spellStart"/>
      <w:r w:rsidR="004014F9">
        <w:t>ReportBuilder</w:t>
      </w:r>
      <w:proofErr w:type="spellEnd"/>
      <w:r>
        <w:t xml:space="preserve"> -&gt; Restart </w:t>
      </w:r>
      <w:proofErr w:type="spellStart"/>
      <w:r w:rsidR="004014F9">
        <w:t>ReportBuilder</w:t>
      </w:r>
      <w:proofErr w:type="spellEnd"/>
      <w:r>
        <w:t xml:space="preserve"> </w:t>
      </w:r>
      <w:proofErr w:type="spellStart"/>
      <w:r>
        <w:t>AppServices</w:t>
      </w:r>
      <w:proofErr w:type="spellEnd"/>
      <w:r>
        <w:t xml:space="preserve"> -&gt; Create Release</w:t>
      </w:r>
    </w:p>
    <w:p w14:paraId="359DB3ED" w14:textId="77777777" w:rsidR="004C00A5" w:rsidRDefault="004C00A5" w:rsidP="004C00A5">
      <w:pPr>
        <w:pStyle w:val="ListParagraph"/>
        <w:ind w:left="720"/>
      </w:pPr>
    </w:p>
    <w:p w14:paraId="7E0C483C" w14:textId="28644B80" w:rsidR="004C00A5" w:rsidRDefault="00E80B23" w:rsidP="004C00A5">
      <w:pPr>
        <w:pStyle w:val="ListParagraph"/>
        <w:ind w:left="720"/>
      </w:pPr>
      <w:r w:rsidRPr="00E80B23">
        <w:rPr>
          <w:noProof/>
        </w:rPr>
        <w:drawing>
          <wp:inline distT="0" distB="0" distL="0" distR="0" wp14:anchorId="2AB12ACB" wp14:editId="68792D55">
            <wp:extent cx="5057573" cy="2165350"/>
            <wp:effectExtent l="0" t="0" r="0" b="6350"/>
            <wp:docPr id="428262368" name="Picture 428262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262368" name=""/>
                    <pic:cNvPicPr/>
                  </pic:nvPicPr>
                  <pic:blipFill>
                    <a:blip r:embed="rId246"/>
                    <a:stretch>
                      <a:fillRect/>
                    </a:stretch>
                  </pic:blipFill>
                  <pic:spPr>
                    <a:xfrm>
                      <a:off x="0" y="0"/>
                      <a:ext cx="5062062" cy="2167272"/>
                    </a:xfrm>
                    <a:prstGeom prst="rect">
                      <a:avLst/>
                    </a:prstGeom>
                  </pic:spPr>
                </pic:pic>
              </a:graphicData>
            </a:graphic>
          </wp:inline>
        </w:drawing>
      </w:r>
    </w:p>
    <w:p w14:paraId="1399BD68" w14:textId="77777777" w:rsidR="00D35508" w:rsidRPr="00AB7A0C" w:rsidRDefault="00D35508" w:rsidP="00D35508"/>
    <w:p w14:paraId="4B37DCEC" w14:textId="77777777" w:rsidR="00B904D3" w:rsidRDefault="00B904D3" w:rsidP="00B904D3">
      <w:pPr>
        <w:pStyle w:val="Heading1"/>
      </w:pPr>
      <w:bookmarkStart w:id="193" w:name="_Toc137050215"/>
      <w:r>
        <w:t>16. Data Warehouse Deployment</w:t>
      </w:r>
      <w:bookmarkEnd w:id="193"/>
    </w:p>
    <w:p w14:paraId="392316B0" w14:textId="77777777" w:rsidR="00B904D3" w:rsidRDefault="00B904D3" w:rsidP="00B904D3">
      <w:r>
        <w:t>Data Warehouse/Insights deployment follows the hybrid model. There are some components which require manual steps for deployment. Please refer to the below list with sequence for deploying this application.</w:t>
      </w:r>
    </w:p>
    <w:p w14:paraId="122A2652" w14:textId="77777777" w:rsidR="00B904D3" w:rsidRDefault="00B904D3" w:rsidP="00B904D3"/>
    <w:p w14:paraId="760CDD18" w14:textId="77777777" w:rsidR="00B904D3" w:rsidRDefault="00B904D3" w:rsidP="00B904D3">
      <w:pPr>
        <w:pStyle w:val="Heading2"/>
      </w:pPr>
      <w:bookmarkStart w:id="194" w:name="_Toc137050216"/>
      <w:r>
        <w:lastRenderedPageBreak/>
        <w:t>16.1 Automated and Manual Release Tasks</w:t>
      </w:r>
      <w:bookmarkEnd w:id="194"/>
    </w:p>
    <w:p w14:paraId="668AE298" w14:textId="77777777" w:rsidR="00B904D3" w:rsidRDefault="00B904D3" w:rsidP="00B904D3"/>
    <w:tbl>
      <w:tblPr>
        <w:tblW w:w="10246" w:type="dxa"/>
        <w:tblCellMar>
          <w:left w:w="0" w:type="dxa"/>
          <w:right w:w="0" w:type="dxa"/>
        </w:tblCellMar>
        <w:tblLook w:val="0420" w:firstRow="1" w:lastRow="0" w:firstColumn="0" w:lastColumn="0" w:noHBand="0" w:noVBand="1"/>
      </w:tblPr>
      <w:tblGrid>
        <w:gridCol w:w="1467"/>
        <w:gridCol w:w="3482"/>
        <w:gridCol w:w="3183"/>
        <w:gridCol w:w="2114"/>
      </w:tblGrid>
      <w:tr w:rsidR="00B904D3" w:rsidRPr="00D35508" w14:paraId="3F28A3FB" w14:textId="77777777" w:rsidTr="00B904D3">
        <w:trPr>
          <w:trHeight w:val="421"/>
        </w:trPr>
        <w:tc>
          <w:tcPr>
            <w:tcW w:w="1467"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hideMark/>
          </w:tcPr>
          <w:p w14:paraId="7923CB3D" w14:textId="77777777" w:rsidR="00B904D3" w:rsidRPr="00D35508" w:rsidRDefault="00B904D3" w:rsidP="00B904D3">
            <w:pPr>
              <w:rPr>
                <w:color w:val="FFFFFF" w:themeColor="background1"/>
                <w:sz w:val="16"/>
                <w:szCs w:val="16"/>
              </w:rPr>
            </w:pPr>
            <w:r>
              <w:rPr>
                <w:color w:val="FFFFFF" w:themeColor="background1"/>
                <w:sz w:val="16"/>
                <w:szCs w:val="16"/>
              </w:rPr>
              <w:t>Sequence No.</w:t>
            </w:r>
          </w:p>
        </w:tc>
        <w:tc>
          <w:tcPr>
            <w:tcW w:w="3482"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hideMark/>
          </w:tcPr>
          <w:p w14:paraId="6D38E42F" w14:textId="77777777" w:rsidR="00B904D3" w:rsidRPr="00D35508" w:rsidRDefault="00B904D3" w:rsidP="00B904D3">
            <w:pPr>
              <w:rPr>
                <w:color w:val="FFFFFF" w:themeColor="background1"/>
                <w:sz w:val="16"/>
                <w:szCs w:val="16"/>
              </w:rPr>
            </w:pPr>
            <w:r w:rsidRPr="00D35508">
              <w:rPr>
                <w:b/>
                <w:bCs/>
                <w:color w:val="FFFFFF" w:themeColor="background1"/>
                <w:sz w:val="16"/>
                <w:szCs w:val="16"/>
              </w:rPr>
              <w:t>Component/Task</w:t>
            </w:r>
          </w:p>
        </w:tc>
        <w:tc>
          <w:tcPr>
            <w:tcW w:w="3183"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hideMark/>
          </w:tcPr>
          <w:p w14:paraId="3A96D72F" w14:textId="77777777" w:rsidR="00B904D3" w:rsidRPr="00D35508" w:rsidRDefault="00B904D3" w:rsidP="00B904D3">
            <w:pPr>
              <w:rPr>
                <w:color w:val="FFFFFF" w:themeColor="background1"/>
                <w:sz w:val="16"/>
                <w:szCs w:val="16"/>
              </w:rPr>
            </w:pPr>
            <w:r w:rsidRPr="00D35508">
              <w:rPr>
                <w:b/>
                <w:bCs/>
                <w:color w:val="FFFFFF" w:themeColor="background1"/>
                <w:sz w:val="16"/>
                <w:szCs w:val="16"/>
              </w:rPr>
              <w:t>Deployment Mode</w:t>
            </w:r>
          </w:p>
          <w:p w14:paraId="47CA0682" w14:textId="77777777" w:rsidR="00B904D3" w:rsidRPr="00D35508" w:rsidRDefault="00B904D3" w:rsidP="00B904D3">
            <w:pPr>
              <w:rPr>
                <w:color w:val="FFFFFF" w:themeColor="background1"/>
                <w:sz w:val="16"/>
                <w:szCs w:val="16"/>
              </w:rPr>
            </w:pPr>
            <w:r w:rsidRPr="00D35508">
              <w:rPr>
                <w:b/>
                <w:bCs/>
                <w:color w:val="FFFFFF" w:themeColor="background1"/>
                <w:sz w:val="16"/>
                <w:szCs w:val="16"/>
              </w:rPr>
              <w:t>(Automated/Manual)</w:t>
            </w:r>
          </w:p>
        </w:tc>
        <w:tc>
          <w:tcPr>
            <w:tcW w:w="2114"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hideMark/>
          </w:tcPr>
          <w:p w14:paraId="2C687A4D" w14:textId="77777777" w:rsidR="00B904D3" w:rsidRPr="00A10ADC" w:rsidRDefault="00B904D3" w:rsidP="00B904D3">
            <w:pPr>
              <w:rPr>
                <w:b/>
                <w:color w:val="FFFFFF" w:themeColor="background1"/>
                <w:sz w:val="16"/>
                <w:szCs w:val="16"/>
              </w:rPr>
            </w:pPr>
            <w:r w:rsidRPr="00A10ADC">
              <w:rPr>
                <w:b/>
                <w:bCs/>
                <w:color w:val="FFFFFF" w:themeColor="background1"/>
                <w:sz w:val="16"/>
                <w:szCs w:val="16"/>
              </w:rPr>
              <w:t>Instructions</w:t>
            </w:r>
          </w:p>
        </w:tc>
      </w:tr>
      <w:tr w:rsidR="00B904D3" w:rsidRPr="00D35508" w14:paraId="4FDED2D5" w14:textId="77777777" w:rsidTr="00B904D3">
        <w:trPr>
          <w:trHeight w:val="282"/>
        </w:trPr>
        <w:tc>
          <w:tcPr>
            <w:tcW w:w="1467"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15279D04" w14:textId="77777777" w:rsidR="00B904D3" w:rsidRPr="00D35508" w:rsidRDefault="00B904D3" w:rsidP="00B904D3">
            <w:pPr>
              <w:rPr>
                <w:sz w:val="16"/>
                <w:szCs w:val="16"/>
              </w:rPr>
            </w:pPr>
            <w:r>
              <w:rPr>
                <w:sz w:val="16"/>
                <w:szCs w:val="16"/>
              </w:rPr>
              <w:t>1</w:t>
            </w:r>
          </w:p>
        </w:tc>
        <w:tc>
          <w:tcPr>
            <w:tcW w:w="3482"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2BBF6B36" w14:textId="0C505D77" w:rsidR="00B904D3" w:rsidRPr="00D35508" w:rsidRDefault="00B904D3" w:rsidP="00B904D3">
            <w:pPr>
              <w:rPr>
                <w:sz w:val="16"/>
                <w:szCs w:val="16"/>
              </w:rPr>
            </w:pPr>
            <w:r>
              <w:rPr>
                <w:sz w:val="16"/>
                <w:szCs w:val="16"/>
              </w:rPr>
              <w:t xml:space="preserve">Run Measures Job from </w:t>
            </w:r>
            <w:proofErr w:type="spellStart"/>
            <w:r>
              <w:rPr>
                <w:sz w:val="16"/>
                <w:szCs w:val="16"/>
              </w:rPr>
              <w:t>OdessaCore</w:t>
            </w:r>
            <w:proofErr w:type="spellEnd"/>
          </w:p>
        </w:tc>
        <w:tc>
          <w:tcPr>
            <w:tcW w:w="3183"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6980B867" w14:textId="77777777" w:rsidR="00B904D3" w:rsidRPr="00D35508" w:rsidRDefault="00B904D3" w:rsidP="00B904D3">
            <w:pPr>
              <w:rPr>
                <w:sz w:val="16"/>
                <w:szCs w:val="16"/>
              </w:rPr>
            </w:pPr>
            <w:r>
              <w:rPr>
                <w:sz w:val="16"/>
                <w:szCs w:val="16"/>
              </w:rPr>
              <w:t>Manual</w:t>
            </w:r>
          </w:p>
        </w:tc>
        <w:tc>
          <w:tcPr>
            <w:tcW w:w="2114"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0A2F33B1" w14:textId="4C3A1BA8" w:rsidR="00B904D3" w:rsidRPr="00D35508" w:rsidRDefault="00B904D3" w:rsidP="00B904D3">
            <w:pPr>
              <w:rPr>
                <w:sz w:val="16"/>
                <w:szCs w:val="16"/>
              </w:rPr>
            </w:pPr>
            <w:r>
              <w:rPr>
                <w:sz w:val="16"/>
                <w:szCs w:val="16"/>
              </w:rPr>
              <w:t>Refer section 1</w:t>
            </w:r>
            <w:r w:rsidR="009D2016">
              <w:rPr>
                <w:sz w:val="16"/>
                <w:szCs w:val="16"/>
              </w:rPr>
              <w:t>6</w:t>
            </w:r>
            <w:r>
              <w:rPr>
                <w:sz w:val="16"/>
                <w:szCs w:val="16"/>
              </w:rPr>
              <w:t>.2</w:t>
            </w:r>
          </w:p>
        </w:tc>
      </w:tr>
      <w:tr w:rsidR="00B904D3" w:rsidRPr="00D35508" w14:paraId="5F111C6B" w14:textId="77777777" w:rsidTr="00B904D3">
        <w:trPr>
          <w:trHeight w:val="286"/>
        </w:trPr>
        <w:tc>
          <w:tcPr>
            <w:tcW w:w="1467"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324B24CC" w14:textId="77777777" w:rsidR="00B904D3" w:rsidRPr="00D35508" w:rsidRDefault="00B904D3" w:rsidP="00B904D3">
            <w:pPr>
              <w:rPr>
                <w:sz w:val="16"/>
                <w:szCs w:val="16"/>
              </w:rPr>
            </w:pPr>
            <w:r>
              <w:rPr>
                <w:sz w:val="16"/>
                <w:szCs w:val="16"/>
              </w:rPr>
              <w:t>2</w:t>
            </w:r>
          </w:p>
        </w:tc>
        <w:tc>
          <w:tcPr>
            <w:tcW w:w="3482"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07CF83C6" w14:textId="77777777" w:rsidR="00B904D3" w:rsidRPr="00A86F9A" w:rsidRDefault="00B904D3" w:rsidP="00B904D3">
            <w:pPr>
              <w:rPr>
                <w:b/>
                <w:bCs/>
                <w:sz w:val="16"/>
                <w:szCs w:val="16"/>
              </w:rPr>
            </w:pPr>
            <w:r w:rsidRPr="00A86F9A">
              <w:rPr>
                <w:b/>
                <w:bCs/>
                <w:sz w:val="16"/>
                <w:szCs w:val="16"/>
              </w:rPr>
              <w:t>Create Release</w:t>
            </w:r>
          </w:p>
          <w:p w14:paraId="3EFEF85B" w14:textId="77777777" w:rsidR="00B904D3" w:rsidRPr="00D35508" w:rsidRDefault="00B904D3" w:rsidP="00B904D3">
            <w:pPr>
              <w:rPr>
                <w:sz w:val="16"/>
                <w:szCs w:val="16"/>
              </w:rPr>
            </w:pPr>
            <w:r>
              <w:rPr>
                <w:sz w:val="16"/>
                <w:szCs w:val="16"/>
              </w:rPr>
              <w:t>Trigger Pipeline for reading release content from storage container and uploading within DevOps Artifacts</w:t>
            </w:r>
          </w:p>
        </w:tc>
        <w:tc>
          <w:tcPr>
            <w:tcW w:w="3183"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568A8217" w14:textId="77777777" w:rsidR="00B904D3" w:rsidRPr="00D35508" w:rsidRDefault="00B904D3" w:rsidP="00B904D3">
            <w:pPr>
              <w:rPr>
                <w:sz w:val="16"/>
                <w:szCs w:val="16"/>
              </w:rPr>
            </w:pPr>
            <w:r>
              <w:rPr>
                <w:sz w:val="16"/>
                <w:szCs w:val="16"/>
              </w:rPr>
              <w:t>Automated</w:t>
            </w:r>
          </w:p>
        </w:tc>
        <w:tc>
          <w:tcPr>
            <w:tcW w:w="2114"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1AAD8DB1" w14:textId="77777777" w:rsidR="00B904D3" w:rsidRPr="00CE768A" w:rsidRDefault="00B904D3" w:rsidP="00B904D3">
            <w:pPr>
              <w:rPr>
                <w:b/>
                <w:bCs/>
                <w:sz w:val="16"/>
                <w:szCs w:val="16"/>
              </w:rPr>
            </w:pPr>
            <w:r w:rsidRPr="00CE768A">
              <w:rPr>
                <w:b/>
                <w:bCs/>
                <w:sz w:val="16"/>
                <w:szCs w:val="16"/>
              </w:rPr>
              <w:t xml:space="preserve">Pipeline Name - </w:t>
            </w:r>
          </w:p>
          <w:p w14:paraId="0F2170E8" w14:textId="77777777" w:rsidR="00B904D3" w:rsidRDefault="00B904D3" w:rsidP="00B904D3">
            <w:pPr>
              <w:rPr>
                <w:sz w:val="16"/>
                <w:szCs w:val="16"/>
              </w:rPr>
            </w:pPr>
            <w:r w:rsidRPr="00734565">
              <w:rPr>
                <w:sz w:val="16"/>
                <w:szCs w:val="16"/>
              </w:rPr>
              <w:t>Get &amp; Deploy Artifacts</w:t>
            </w:r>
          </w:p>
          <w:p w14:paraId="10F53133" w14:textId="77777777" w:rsidR="00B904D3" w:rsidRDefault="00B904D3" w:rsidP="00B904D3">
            <w:pPr>
              <w:rPr>
                <w:sz w:val="16"/>
                <w:szCs w:val="16"/>
              </w:rPr>
            </w:pPr>
          </w:p>
          <w:p w14:paraId="296D3EDB" w14:textId="7F70F4B3" w:rsidR="00B904D3" w:rsidRPr="00D35508" w:rsidRDefault="00B904D3" w:rsidP="00B904D3">
            <w:pPr>
              <w:rPr>
                <w:sz w:val="16"/>
                <w:szCs w:val="16"/>
              </w:rPr>
            </w:pPr>
            <w:r>
              <w:rPr>
                <w:sz w:val="16"/>
                <w:szCs w:val="16"/>
              </w:rPr>
              <w:t>Refer section 1</w:t>
            </w:r>
            <w:r w:rsidR="009D2016">
              <w:rPr>
                <w:sz w:val="16"/>
                <w:szCs w:val="16"/>
              </w:rPr>
              <w:t>6</w:t>
            </w:r>
            <w:r>
              <w:rPr>
                <w:sz w:val="16"/>
                <w:szCs w:val="16"/>
              </w:rPr>
              <w:t>.3</w:t>
            </w:r>
          </w:p>
        </w:tc>
      </w:tr>
      <w:tr w:rsidR="00B904D3" w:rsidRPr="00D35508" w14:paraId="78525E5D" w14:textId="77777777" w:rsidTr="00B904D3">
        <w:trPr>
          <w:trHeight w:val="286"/>
        </w:trPr>
        <w:tc>
          <w:tcPr>
            <w:tcW w:w="1467"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2E7C0BF0" w14:textId="77777777" w:rsidR="00B904D3" w:rsidRPr="00D35508" w:rsidRDefault="00B904D3" w:rsidP="00B904D3">
            <w:pPr>
              <w:rPr>
                <w:sz w:val="16"/>
                <w:szCs w:val="16"/>
              </w:rPr>
            </w:pPr>
            <w:r>
              <w:rPr>
                <w:sz w:val="16"/>
                <w:szCs w:val="16"/>
              </w:rPr>
              <w:t>3.</w:t>
            </w:r>
          </w:p>
        </w:tc>
        <w:tc>
          <w:tcPr>
            <w:tcW w:w="3482"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67E2D292" w14:textId="77777777" w:rsidR="00B904D3" w:rsidRPr="009D7E31" w:rsidRDefault="00B904D3" w:rsidP="00B904D3">
            <w:pPr>
              <w:rPr>
                <w:b/>
                <w:bCs/>
                <w:sz w:val="16"/>
                <w:szCs w:val="16"/>
              </w:rPr>
            </w:pPr>
            <w:r w:rsidRPr="009D7E31">
              <w:rPr>
                <w:b/>
                <w:bCs/>
                <w:sz w:val="16"/>
                <w:szCs w:val="16"/>
              </w:rPr>
              <w:t xml:space="preserve">Deploy </w:t>
            </w:r>
            <w:r>
              <w:rPr>
                <w:b/>
                <w:bCs/>
                <w:sz w:val="16"/>
                <w:szCs w:val="16"/>
              </w:rPr>
              <w:t>DWH</w:t>
            </w:r>
            <w:r w:rsidRPr="009D7E31">
              <w:rPr>
                <w:b/>
                <w:bCs/>
                <w:sz w:val="16"/>
                <w:szCs w:val="16"/>
              </w:rPr>
              <w:t xml:space="preserve"> Components</w:t>
            </w:r>
          </w:p>
          <w:p w14:paraId="03B529D2" w14:textId="77777777" w:rsidR="00B904D3" w:rsidRPr="00D35508" w:rsidRDefault="00B904D3" w:rsidP="00B904D3">
            <w:pPr>
              <w:rPr>
                <w:sz w:val="16"/>
                <w:szCs w:val="16"/>
              </w:rPr>
            </w:pPr>
            <w:r>
              <w:rPr>
                <w:sz w:val="16"/>
                <w:szCs w:val="16"/>
              </w:rPr>
              <w:t>Trigger Pipeline for Deploying contents</w:t>
            </w:r>
          </w:p>
        </w:tc>
        <w:tc>
          <w:tcPr>
            <w:tcW w:w="3183"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58121DA7" w14:textId="77777777" w:rsidR="00B904D3" w:rsidRPr="00D35508" w:rsidRDefault="00B904D3" w:rsidP="00B904D3">
            <w:pPr>
              <w:rPr>
                <w:sz w:val="16"/>
                <w:szCs w:val="16"/>
              </w:rPr>
            </w:pPr>
            <w:r>
              <w:rPr>
                <w:sz w:val="16"/>
                <w:szCs w:val="16"/>
              </w:rPr>
              <w:t>Automated</w:t>
            </w:r>
          </w:p>
        </w:tc>
        <w:tc>
          <w:tcPr>
            <w:tcW w:w="2114"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4A086AA1" w14:textId="77777777" w:rsidR="00B904D3" w:rsidRPr="00CE768A" w:rsidRDefault="00B904D3" w:rsidP="00B904D3">
            <w:pPr>
              <w:rPr>
                <w:b/>
                <w:bCs/>
                <w:sz w:val="16"/>
                <w:szCs w:val="16"/>
              </w:rPr>
            </w:pPr>
            <w:r w:rsidRPr="00CE768A">
              <w:rPr>
                <w:b/>
                <w:bCs/>
                <w:sz w:val="16"/>
                <w:szCs w:val="16"/>
              </w:rPr>
              <w:t xml:space="preserve">Pipeline Name - </w:t>
            </w:r>
          </w:p>
          <w:p w14:paraId="3FEF8FF5" w14:textId="77777777" w:rsidR="00B904D3" w:rsidRDefault="00B904D3" w:rsidP="00B904D3">
            <w:pPr>
              <w:rPr>
                <w:sz w:val="16"/>
                <w:szCs w:val="16"/>
              </w:rPr>
            </w:pPr>
            <w:r>
              <w:rPr>
                <w:sz w:val="16"/>
                <w:szCs w:val="16"/>
              </w:rPr>
              <w:t>DWH</w:t>
            </w:r>
            <w:r w:rsidRPr="009A5B85">
              <w:rPr>
                <w:sz w:val="16"/>
                <w:szCs w:val="16"/>
              </w:rPr>
              <w:t xml:space="preserve"> </w:t>
            </w:r>
            <w:r>
              <w:rPr>
                <w:sz w:val="16"/>
                <w:szCs w:val="16"/>
              </w:rPr>
              <w:t>W</w:t>
            </w:r>
            <w:r w:rsidRPr="009A5B85">
              <w:rPr>
                <w:sz w:val="16"/>
                <w:szCs w:val="16"/>
              </w:rPr>
              <w:t xml:space="preserve"> Artifacts</w:t>
            </w:r>
          </w:p>
          <w:p w14:paraId="6472924D" w14:textId="77777777" w:rsidR="00B904D3" w:rsidRDefault="00B904D3" w:rsidP="00B904D3">
            <w:pPr>
              <w:rPr>
                <w:sz w:val="16"/>
                <w:szCs w:val="16"/>
              </w:rPr>
            </w:pPr>
          </w:p>
          <w:p w14:paraId="1A638E2F" w14:textId="6253DCF0" w:rsidR="00B904D3" w:rsidRPr="00D35508" w:rsidRDefault="00B904D3" w:rsidP="00B904D3">
            <w:pPr>
              <w:rPr>
                <w:sz w:val="16"/>
                <w:szCs w:val="16"/>
              </w:rPr>
            </w:pPr>
            <w:r>
              <w:rPr>
                <w:sz w:val="16"/>
                <w:szCs w:val="16"/>
              </w:rPr>
              <w:t>Refer section 1</w:t>
            </w:r>
            <w:r w:rsidR="009D2016">
              <w:rPr>
                <w:sz w:val="16"/>
                <w:szCs w:val="16"/>
              </w:rPr>
              <w:t>6</w:t>
            </w:r>
            <w:r>
              <w:rPr>
                <w:sz w:val="16"/>
                <w:szCs w:val="16"/>
              </w:rPr>
              <w:t>.4</w:t>
            </w:r>
          </w:p>
        </w:tc>
      </w:tr>
      <w:tr w:rsidR="00B904D3" w:rsidRPr="00D35508" w14:paraId="1C12E57E" w14:textId="77777777" w:rsidTr="00B904D3">
        <w:trPr>
          <w:trHeight w:val="286"/>
        </w:trPr>
        <w:tc>
          <w:tcPr>
            <w:tcW w:w="1467"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0AFB05F5" w14:textId="77777777" w:rsidR="00B904D3" w:rsidRPr="00D35508" w:rsidRDefault="00B904D3" w:rsidP="00B904D3">
            <w:pPr>
              <w:rPr>
                <w:sz w:val="16"/>
                <w:szCs w:val="16"/>
              </w:rPr>
            </w:pPr>
            <w:r>
              <w:rPr>
                <w:sz w:val="16"/>
                <w:szCs w:val="16"/>
              </w:rPr>
              <w:t>4.</w:t>
            </w:r>
          </w:p>
        </w:tc>
        <w:tc>
          <w:tcPr>
            <w:tcW w:w="3482"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5B203855" w14:textId="77777777" w:rsidR="00B904D3" w:rsidRPr="001F38F9" w:rsidRDefault="00B904D3" w:rsidP="00B904D3">
            <w:pPr>
              <w:rPr>
                <w:b/>
                <w:bCs/>
                <w:sz w:val="16"/>
                <w:szCs w:val="16"/>
              </w:rPr>
            </w:pPr>
            <w:r w:rsidRPr="001F38F9">
              <w:rPr>
                <w:b/>
                <w:bCs/>
                <w:sz w:val="16"/>
                <w:szCs w:val="16"/>
              </w:rPr>
              <w:t>Update Config Changes</w:t>
            </w:r>
          </w:p>
          <w:p w14:paraId="7E1DF4C9" w14:textId="77777777" w:rsidR="00B904D3" w:rsidRPr="00D35508" w:rsidRDefault="00B904D3" w:rsidP="00B904D3">
            <w:pPr>
              <w:rPr>
                <w:sz w:val="16"/>
                <w:szCs w:val="16"/>
              </w:rPr>
            </w:pPr>
            <w:r>
              <w:rPr>
                <w:sz w:val="16"/>
                <w:szCs w:val="16"/>
              </w:rPr>
              <w:t>Configuration Changes</w:t>
            </w:r>
          </w:p>
        </w:tc>
        <w:tc>
          <w:tcPr>
            <w:tcW w:w="3183"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5E44B00A" w14:textId="77777777" w:rsidR="00B904D3" w:rsidRPr="00D35508" w:rsidRDefault="00B904D3" w:rsidP="00B904D3">
            <w:pPr>
              <w:rPr>
                <w:sz w:val="16"/>
                <w:szCs w:val="16"/>
              </w:rPr>
            </w:pPr>
            <w:r>
              <w:rPr>
                <w:sz w:val="16"/>
                <w:szCs w:val="16"/>
              </w:rPr>
              <w:t>Manual</w:t>
            </w:r>
          </w:p>
        </w:tc>
        <w:tc>
          <w:tcPr>
            <w:tcW w:w="2114"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0C225491" w14:textId="7CF69CFF" w:rsidR="00B904D3" w:rsidRPr="00D35508" w:rsidRDefault="00B904D3" w:rsidP="00B904D3">
            <w:pPr>
              <w:rPr>
                <w:sz w:val="16"/>
                <w:szCs w:val="16"/>
              </w:rPr>
            </w:pPr>
            <w:r>
              <w:rPr>
                <w:sz w:val="16"/>
                <w:szCs w:val="16"/>
              </w:rPr>
              <w:t>Refer section 1</w:t>
            </w:r>
            <w:r w:rsidR="009D2016">
              <w:rPr>
                <w:sz w:val="16"/>
                <w:szCs w:val="16"/>
              </w:rPr>
              <w:t>6</w:t>
            </w:r>
            <w:r>
              <w:rPr>
                <w:sz w:val="16"/>
                <w:szCs w:val="16"/>
              </w:rPr>
              <w:t>.5</w:t>
            </w:r>
          </w:p>
        </w:tc>
      </w:tr>
      <w:tr w:rsidR="00B904D3" w:rsidRPr="00D35508" w14:paraId="76BD7BDD" w14:textId="77777777" w:rsidTr="00B904D3">
        <w:trPr>
          <w:trHeight w:val="286"/>
        </w:trPr>
        <w:tc>
          <w:tcPr>
            <w:tcW w:w="1467"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1BFAC9B3" w14:textId="77777777" w:rsidR="00B904D3" w:rsidRPr="00D35508" w:rsidRDefault="00B904D3" w:rsidP="00B904D3">
            <w:pPr>
              <w:rPr>
                <w:sz w:val="16"/>
                <w:szCs w:val="16"/>
              </w:rPr>
            </w:pPr>
            <w:r>
              <w:rPr>
                <w:sz w:val="16"/>
                <w:szCs w:val="16"/>
              </w:rPr>
              <w:t>5.</w:t>
            </w:r>
          </w:p>
        </w:tc>
        <w:tc>
          <w:tcPr>
            <w:tcW w:w="3482"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7F1890F8" w14:textId="77777777" w:rsidR="00B904D3" w:rsidRPr="00D35508" w:rsidRDefault="00B904D3" w:rsidP="00B904D3">
            <w:pPr>
              <w:rPr>
                <w:sz w:val="16"/>
                <w:szCs w:val="16"/>
              </w:rPr>
            </w:pPr>
            <w:r>
              <w:rPr>
                <w:sz w:val="16"/>
                <w:szCs w:val="16"/>
              </w:rPr>
              <w:t>Run ETL</w:t>
            </w:r>
          </w:p>
        </w:tc>
        <w:tc>
          <w:tcPr>
            <w:tcW w:w="3183"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6C7E7C18" w14:textId="77777777" w:rsidR="00B904D3" w:rsidRPr="00D35508" w:rsidRDefault="00B904D3" w:rsidP="00B904D3">
            <w:pPr>
              <w:rPr>
                <w:sz w:val="16"/>
                <w:szCs w:val="16"/>
              </w:rPr>
            </w:pPr>
            <w:r>
              <w:rPr>
                <w:sz w:val="16"/>
                <w:szCs w:val="16"/>
              </w:rPr>
              <w:t>Manual</w:t>
            </w:r>
          </w:p>
        </w:tc>
        <w:tc>
          <w:tcPr>
            <w:tcW w:w="2114"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4B6B8441" w14:textId="26BB24C2" w:rsidR="00B904D3" w:rsidRPr="00D35508" w:rsidRDefault="00B904D3" w:rsidP="00B904D3">
            <w:pPr>
              <w:rPr>
                <w:sz w:val="16"/>
                <w:szCs w:val="16"/>
              </w:rPr>
            </w:pPr>
            <w:r>
              <w:rPr>
                <w:sz w:val="16"/>
                <w:szCs w:val="16"/>
              </w:rPr>
              <w:t>Refer section 1</w:t>
            </w:r>
            <w:r w:rsidR="009D2016">
              <w:rPr>
                <w:sz w:val="16"/>
                <w:szCs w:val="16"/>
              </w:rPr>
              <w:t>6</w:t>
            </w:r>
            <w:r>
              <w:rPr>
                <w:sz w:val="16"/>
                <w:szCs w:val="16"/>
              </w:rPr>
              <w:t>.6</w:t>
            </w:r>
          </w:p>
        </w:tc>
      </w:tr>
      <w:tr w:rsidR="00B904D3" w:rsidRPr="00D35508" w14:paraId="3550550E" w14:textId="77777777" w:rsidTr="00B904D3">
        <w:trPr>
          <w:trHeight w:val="196"/>
        </w:trPr>
        <w:tc>
          <w:tcPr>
            <w:tcW w:w="1467"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5E45CDB6" w14:textId="77777777" w:rsidR="00B904D3" w:rsidRPr="00D35508" w:rsidRDefault="00B904D3" w:rsidP="00B904D3">
            <w:pPr>
              <w:rPr>
                <w:sz w:val="16"/>
                <w:szCs w:val="16"/>
              </w:rPr>
            </w:pPr>
            <w:r>
              <w:rPr>
                <w:sz w:val="16"/>
                <w:szCs w:val="16"/>
              </w:rPr>
              <w:t>6.</w:t>
            </w:r>
          </w:p>
        </w:tc>
        <w:tc>
          <w:tcPr>
            <w:tcW w:w="3482"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36F1A5D8" w14:textId="77777777" w:rsidR="00B904D3" w:rsidRDefault="00B904D3" w:rsidP="00B904D3">
            <w:pPr>
              <w:rPr>
                <w:sz w:val="16"/>
                <w:szCs w:val="16"/>
              </w:rPr>
            </w:pPr>
            <w:r w:rsidRPr="003735CE">
              <w:rPr>
                <w:sz w:val="16"/>
                <w:szCs w:val="16"/>
              </w:rPr>
              <w:t>Upload Documents</w:t>
            </w:r>
          </w:p>
          <w:p w14:paraId="6F742A6E" w14:textId="77777777" w:rsidR="00B904D3" w:rsidRPr="009547E8" w:rsidRDefault="00B904D3" w:rsidP="00B904D3">
            <w:pPr>
              <w:rPr>
                <w:sz w:val="16"/>
                <w:szCs w:val="16"/>
              </w:rPr>
            </w:pPr>
          </w:p>
        </w:tc>
        <w:tc>
          <w:tcPr>
            <w:tcW w:w="3183"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568CAB6E" w14:textId="77777777" w:rsidR="00B904D3" w:rsidRPr="00D35508" w:rsidRDefault="00B904D3" w:rsidP="00B904D3">
            <w:pPr>
              <w:rPr>
                <w:sz w:val="16"/>
                <w:szCs w:val="16"/>
              </w:rPr>
            </w:pPr>
            <w:r>
              <w:rPr>
                <w:sz w:val="16"/>
                <w:szCs w:val="16"/>
              </w:rPr>
              <w:t>Manual</w:t>
            </w:r>
          </w:p>
        </w:tc>
        <w:tc>
          <w:tcPr>
            <w:tcW w:w="2114"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6D998355" w14:textId="1D4FBE19" w:rsidR="00B904D3" w:rsidRPr="00D35508" w:rsidRDefault="00B904D3" w:rsidP="00B904D3">
            <w:pPr>
              <w:rPr>
                <w:sz w:val="16"/>
                <w:szCs w:val="16"/>
              </w:rPr>
            </w:pPr>
            <w:r>
              <w:rPr>
                <w:sz w:val="16"/>
                <w:szCs w:val="16"/>
              </w:rPr>
              <w:t>Refer section 1</w:t>
            </w:r>
            <w:r w:rsidR="009D2016">
              <w:rPr>
                <w:sz w:val="16"/>
                <w:szCs w:val="16"/>
              </w:rPr>
              <w:t>6</w:t>
            </w:r>
            <w:r>
              <w:rPr>
                <w:sz w:val="16"/>
                <w:szCs w:val="16"/>
              </w:rPr>
              <w:t>.8</w:t>
            </w:r>
          </w:p>
        </w:tc>
      </w:tr>
    </w:tbl>
    <w:p w14:paraId="65DBD99E" w14:textId="77777777" w:rsidR="00B904D3" w:rsidRPr="00AB7A0C" w:rsidRDefault="00B904D3" w:rsidP="00B904D3"/>
    <w:p w14:paraId="3E3872F1" w14:textId="77777777" w:rsidR="00B904D3" w:rsidRDefault="00B904D3" w:rsidP="00B904D3">
      <w:pPr>
        <w:pStyle w:val="Heading2"/>
      </w:pPr>
      <w:bookmarkStart w:id="195" w:name="_Toc137050217"/>
      <w:r>
        <w:t xml:space="preserve">16.2 Steps for – Run Measure Jobs from </w:t>
      </w:r>
      <w:proofErr w:type="spellStart"/>
      <w:r>
        <w:t>odessacore</w:t>
      </w:r>
      <w:bookmarkEnd w:id="195"/>
      <w:proofErr w:type="spellEnd"/>
    </w:p>
    <w:p w14:paraId="169E5AA6" w14:textId="256A423F" w:rsidR="00B904D3" w:rsidRDefault="00B904D3" w:rsidP="00B904D3">
      <w:r w:rsidRPr="004F3AC2">
        <w:rPr>
          <w:b/>
          <w:bCs/>
        </w:rPr>
        <w:t xml:space="preserve">Confirm with </w:t>
      </w:r>
      <w:proofErr w:type="spellStart"/>
      <w:r w:rsidRPr="004F3AC2">
        <w:rPr>
          <w:b/>
          <w:bCs/>
        </w:rPr>
        <w:t>Odessacore</w:t>
      </w:r>
      <w:proofErr w:type="spellEnd"/>
      <w:r w:rsidRPr="004F3AC2">
        <w:rPr>
          <w:b/>
          <w:bCs/>
        </w:rPr>
        <w:t xml:space="preserve"> team that corresponding release has been completed,</w:t>
      </w:r>
      <w:r>
        <w:t xml:space="preserve"> </w:t>
      </w:r>
      <w:r w:rsidR="6C6A12C7">
        <w:t>if</w:t>
      </w:r>
      <w:r>
        <w:t xml:space="preserve"> release has been completed in </w:t>
      </w:r>
      <w:proofErr w:type="spellStart"/>
      <w:r>
        <w:t>odessacore</w:t>
      </w:r>
      <w:proofErr w:type="spellEnd"/>
      <w:r>
        <w:t xml:space="preserve"> team can proceed for this step.</w:t>
      </w:r>
    </w:p>
    <w:p w14:paraId="540856A3" w14:textId="77777777" w:rsidR="00B904D3" w:rsidRDefault="00B904D3" w:rsidP="00B904D3"/>
    <w:p w14:paraId="5EF09E3A" w14:textId="77777777" w:rsidR="00B904D3" w:rsidRDefault="00B904D3" w:rsidP="00B904D3">
      <w:r>
        <w:t xml:space="preserve">Login to </w:t>
      </w:r>
      <w:proofErr w:type="spellStart"/>
      <w:r>
        <w:t>Odessacore</w:t>
      </w:r>
      <w:proofErr w:type="spellEnd"/>
      <w:r>
        <w:t>-&gt;Search Jobs-&gt;Click on Create</w:t>
      </w:r>
    </w:p>
    <w:p w14:paraId="4FF3104E" w14:textId="77777777" w:rsidR="00B904D3" w:rsidRDefault="00B904D3" w:rsidP="00B904D3">
      <w:r w:rsidRPr="00AA5F5B">
        <w:rPr>
          <w:noProof/>
        </w:rPr>
        <w:drawing>
          <wp:inline distT="0" distB="0" distL="0" distR="0" wp14:anchorId="474ACE09" wp14:editId="1BCF16BF">
            <wp:extent cx="5105400" cy="2391358"/>
            <wp:effectExtent l="0" t="0" r="0" b="9525"/>
            <wp:docPr id="852003898" name="Picture 85200389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003898" name="Picture 1" descr="A screenshot of a computer&#10;&#10;Description automatically generated"/>
                    <pic:cNvPicPr/>
                  </pic:nvPicPr>
                  <pic:blipFill>
                    <a:blip r:embed="rId247"/>
                    <a:stretch>
                      <a:fillRect/>
                    </a:stretch>
                  </pic:blipFill>
                  <pic:spPr>
                    <a:xfrm>
                      <a:off x="0" y="0"/>
                      <a:ext cx="5110352" cy="2393678"/>
                    </a:xfrm>
                    <a:prstGeom prst="rect">
                      <a:avLst/>
                    </a:prstGeom>
                  </pic:spPr>
                </pic:pic>
              </a:graphicData>
            </a:graphic>
          </wp:inline>
        </w:drawing>
      </w:r>
    </w:p>
    <w:p w14:paraId="3AC55621" w14:textId="77777777" w:rsidR="00B904D3" w:rsidRDefault="00B904D3" w:rsidP="00B904D3"/>
    <w:p w14:paraId="3F860901" w14:textId="77777777" w:rsidR="00B904D3" w:rsidRDefault="00B904D3" w:rsidP="00B904D3">
      <w:r>
        <w:t>Provide Job name -&gt; Click on Add</w:t>
      </w:r>
    </w:p>
    <w:p w14:paraId="14143D1D" w14:textId="77777777" w:rsidR="00B904D3" w:rsidRDefault="00B904D3" w:rsidP="00B904D3">
      <w:r w:rsidRPr="00AB0528">
        <w:rPr>
          <w:noProof/>
        </w:rPr>
        <w:lastRenderedPageBreak/>
        <w:drawing>
          <wp:inline distT="0" distB="0" distL="0" distR="0" wp14:anchorId="72A8714E" wp14:editId="430FA7F6">
            <wp:extent cx="4724400" cy="3100150"/>
            <wp:effectExtent l="0" t="0" r="0" b="5080"/>
            <wp:docPr id="2019581394" name="Picture 201958139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581394" name="Picture 1" descr="A screenshot of a computer&#10;&#10;Description automatically generated"/>
                    <pic:cNvPicPr/>
                  </pic:nvPicPr>
                  <pic:blipFill>
                    <a:blip r:embed="rId248"/>
                    <a:stretch>
                      <a:fillRect/>
                    </a:stretch>
                  </pic:blipFill>
                  <pic:spPr>
                    <a:xfrm>
                      <a:off x="0" y="0"/>
                      <a:ext cx="4733567" cy="3106165"/>
                    </a:xfrm>
                    <a:prstGeom prst="rect">
                      <a:avLst/>
                    </a:prstGeom>
                  </pic:spPr>
                </pic:pic>
              </a:graphicData>
            </a:graphic>
          </wp:inline>
        </w:drawing>
      </w:r>
    </w:p>
    <w:p w14:paraId="67793B87" w14:textId="77777777" w:rsidR="00B904D3" w:rsidRDefault="00B904D3" w:rsidP="00B904D3"/>
    <w:p w14:paraId="30ED9A83" w14:textId="77777777" w:rsidR="00B904D3" w:rsidRDefault="00B904D3" w:rsidP="00B904D3">
      <w:r>
        <w:t xml:space="preserve">In </w:t>
      </w:r>
      <w:proofErr w:type="spellStart"/>
      <w:r>
        <w:t>JobSteps</w:t>
      </w:r>
      <w:proofErr w:type="spellEnd"/>
      <w:r>
        <w:t xml:space="preserve"> provide task name as Measures Computation Task -&gt; Click on Setup Parameters</w:t>
      </w:r>
    </w:p>
    <w:p w14:paraId="264D5FB8" w14:textId="77777777" w:rsidR="00B904D3" w:rsidRDefault="00B904D3" w:rsidP="00B904D3">
      <w:r w:rsidRPr="00A702BF">
        <w:rPr>
          <w:noProof/>
        </w:rPr>
        <w:drawing>
          <wp:inline distT="0" distB="0" distL="0" distR="0" wp14:anchorId="4AAB4E20" wp14:editId="28E0FF96">
            <wp:extent cx="4965700" cy="1928107"/>
            <wp:effectExtent l="0" t="0" r="6350" b="0"/>
            <wp:docPr id="263681904" name="Picture 26368190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681904" name="Picture 1" descr="A screenshot of a computer&#10;&#10;Description automatically generated"/>
                    <pic:cNvPicPr/>
                  </pic:nvPicPr>
                  <pic:blipFill>
                    <a:blip r:embed="rId249"/>
                    <a:stretch>
                      <a:fillRect/>
                    </a:stretch>
                  </pic:blipFill>
                  <pic:spPr>
                    <a:xfrm>
                      <a:off x="0" y="0"/>
                      <a:ext cx="4971385" cy="1930314"/>
                    </a:xfrm>
                    <a:prstGeom prst="rect">
                      <a:avLst/>
                    </a:prstGeom>
                  </pic:spPr>
                </pic:pic>
              </a:graphicData>
            </a:graphic>
          </wp:inline>
        </w:drawing>
      </w:r>
    </w:p>
    <w:p w14:paraId="015DDE4E" w14:textId="77777777" w:rsidR="00B904D3" w:rsidRDefault="00B904D3" w:rsidP="00B904D3">
      <w:r>
        <w:t>Click on Import Measure Configs</w:t>
      </w:r>
    </w:p>
    <w:p w14:paraId="0925FC41" w14:textId="77777777" w:rsidR="00B904D3" w:rsidRDefault="00B904D3" w:rsidP="00B904D3">
      <w:r w:rsidRPr="00576B6A">
        <w:rPr>
          <w:noProof/>
        </w:rPr>
        <w:drawing>
          <wp:inline distT="0" distB="0" distL="0" distR="0" wp14:anchorId="5AB9EECA" wp14:editId="2A0A984C">
            <wp:extent cx="3835597" cy="2197213"/>
            <wp:effectExtent l="0" t="0" r="0" b="0"/>
            <wp:docPr id="1029614914" name="Picture 102961491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614914" name="Picture 1" descr="A screenshot of a computer&#10;&#10;Description automatically generated with medium confidence"/>
                    <pic:cNvPicPr/>
                  </pic:nvPicPr>
                  <pic:blipFill>
                    <a:blip r:embed="rId250"/>
                    <a:stretch>
                      <a:fillRect/>
                    </a:stretch>
                  </pic:blipFill>
                  <pic:spPr>
                    <a:xfrm>
                      <a:off x="0" y="0"/>
                      <a:ext cx="3835597" cy="2197213"/>
                    </a:xfrm>
                    <a:prstGeom prst="rect">
                      <a:avLst/>
                    </a:prstGeom>
                  </pic:spPr>
                </pic:pic>
              </a:graphicData>
            </a:graphic>
          </wp:inline>
        </w:drawing>
      </w:r>
    </w:p>
    <w:p w14:paraId="114AF9A6" w14:textId="3A343077" w:rsidR="00B904D3" w:rsidRDefault="00B904D3" w:rsidP="00B904D3">
      <w:r>
        <w:t>Select the parameters based on Odessa team</w:t>
      </w:r>
      <w:r w:rsidR="76759BE0">
        <w:t xml:space="preserve"> </w:t>
      </w:r>
      <w:r>
        <w:t>(shared the details in Release Template)-&gt; Click OK</w:t>
      </w:r>
    </w:p>
    <w:p w14:paraId="0457FE7B" w14:textId="77777777" w:rsidR="00B904D3" w:rsidRDefault="00B904D3" w:rsidP="00B904D3">
      <w:r w:rsidRPr="00E5207A">
        <w:rPr>
          <w:noProof/>
        </w:rPr>
        <w:lastRenderedPageBreak/>
        <w:drawing>
          <wp:inline distT="0" distB="0" distL="0" distR="0" wp14:anchorId="73815813" wp14:editId="441CC125">
            <wp:extent cx="4817311" cy="2089150"/>
            <wp:effectExtent l="0" t="0" r="2540" b="6350"/>
            <wp:docPr id="2119376601" name="Picture 211937660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376601" name="Picture 1" descr="A screenshot of a computer&#10;&#10;Description automatically generated with medium confidence"/>
                    <pic:cNvPicPr/>
                  </pic:nvPicPr>
                  <pic:blipFill>
                    <a:blip r:embed="rId251"/>
                    <a:stretch>
                      <a:fillRect/>
                    </a:stretch>
                  </pic:blipFill>
                  <pic:spPr>
                    <a:xfrm>
                      <a:off x="0" y="0"/>
                      <a:ext cx="4819442" cy="2090074"/>
                    </a:xfrm>
                    <a:prstGeom prst="rect">
                      <a:avLst/>
                    </a:prstGeom>
                  </pic:spPr>
                </pic:pic>
              </a:graphicData>
            </a:graphic>
          </wp:inline>
        </w:drawing>
      </w:r>
    </w:p>
    <w:p w14:paraId="3ECA741C" w14:textId="77777777" w:rsidR="00B904D3" w:rsidRDefault="00B904D3" w:rsidP="00B904D3"/>
    <w:p w14:paraId="77D539F0" w14:textId="7116BC76" w:rsidR="00B904D3" w:rsidRDefault="00B904D3" w:rsidP="00B904D3">
      <w:r>
        <w:t xml:space="preserve">Once </w:t>
      </w:r>
      <w:proofErr w:type="spellStart"/>
      <w:r>
        <w:t>JobSteps</w:t>
      </w:r>
      <w:proofErr w:type="spellEnd"/>
      <w:r>
        <w:t xml:space="preserve"> </w:t>
      </w:r>
      <w:r w:rsidR="00F37D9A">
        <w:t>is added</w:t>
      </w:r>
      <w:r>
        <w:t xml:space="preserve"> click on submit.</w:t>
      </w:r>
    </w:p>
    <w:p w14:paraId="4A1C9397" w14:textId="77777777" w:rsidR="00B904D3" w:rsidRDefault="00B904D3" w:rsidP="00B904D3">
      <w:r w:rsidRPr="003E605C">
        <w:rPr>
          <w:noProof/>
        </w:rPr>
        <w:drawing>
          <wp:inline distT="0" distB="0" distL="0" distR="0" wp14:anchorId="1E2A862E" wp14:editId="606A4F1A">
            <wp:extent cx="4940300" cy="2433594"/>
            <wp:effectExtent l="0" t="0" r="0" b="5080"/>
            <wp:docPr id="1876243048" name="Picture 187624304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243048" name="Picture 1" descr="A screenshot of a computer&#10;&#10;Description automatically generated"/>
                    <pic:cNvPicPr/>
                  </pic:nvPicPr>
                  <pic:blipFill>
                    <a:blip r:embed="rId252"/>
                    <a:stretch>
                      <a:fillRect/>
                    </a:stretch>
                  </pic:blipFill>
                  <pic:spPr>
                    <a:xfrm>
                      <a:off x="0" y="0"/>
                      <a:ext cx="4950455" cy="2438597"/>
                    </a:xfrm>
                    <a:prstGeom prst="rect">
                      <a:avLst/>
                    </a:prstGeom>
                  </pic:spPr>
                </pic:pic>
              </a:graphicData>
            </a:graphic>
          </wp:inline>
        </w:drawing>
      </w:r>
    </w:p>
    <w:p w14:paraId="4556D4CF" w14:textId="77777777" w:rsidR="00B904D3" w:rsidRDefault="00B904D3" w:rsidP="00B904D3"/>
    <w:p w14:paraId="2F2ED195" w14:textId="3D2F8401" w:rsidR="00B904D3" w:rsidRDefault="00B904D3" w:rsidP="00B904D3">
      <w:r>
        <w:t xml:space="preserve">Once you submit the job automatically </w:t>
      </w:r>
      <w:r w:rsidR="50265730">
        <w:t>an</w:t>
      </w:r>
      <w:r>
        <w:t xml:space="preserve"> instance will be running in </w:t>
      </w:r>
      <w:proofErr w:type="spellStart"/>
      <w:r>
        <w:t>JobInstances</w:t>
      </w:r>
      <w:proofErr w:type="spellEnd"/>
      <w:r>
        <w:t xml:space="preserve">, </w:t>
      </w:r>
      <w:r w:rsidR="33DE436B">
        <w:t>make</w:t>
      </w:r>
      <w:r>
        <w:t xml:space="preserve"> sure </w:t>
      </w:r>
      <w:r w:rsidR="4852F283">
        <w:t xml:space="preserve">the </w:t>
      </w:r>
      <w:r>
        <w:t>status will be completed.</w:t>
      </w:r>
    </w:p>
    <w:p w14:paraId="322B0670" w14:textId="77777777" w:rsidR="00B904D3" w:rsidRDefault="00B904D3" w:rsidP="00B904D3">
      <w:r w:rsidRPr="009D47A4">
        <w:rPr>
          <w:noProof/>
        </w:rPr>
        <w:drawing>
          <wp:inline distT="0" distB="0" distL="0" distR="0" wp14:anchorId="696981B8" wp14:editId="0FA2518E">
            <wp:extent cx="4965700" cy="1504803"/>
            <wp:effectExtent l="0" t="0" r="6350" b="635"/>
            <wp:docPr id="1048453047" name="Picture 104845304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453047" name="Picture 1048453047" descr="A screenshot of a computer&#10;&#10;Description automatically generated with medium confidence"/>
                    <pic:cNvPicPr/>
                  </pic:nvPicPr>
                  <pic:blipFill>
                    <a:blip r:embed="rId253"/>
                    <a:stretch>
                      <a:fillRect/>
                    </a:stretch>
                  </pic:blipFill>
                  <pic:spPr>
                    <a:xfrm>
                      <a:off x="0" y="0"/>
                      <a:ext cx="4972629" cy="1506903"/>
                    </a:xfrm>
                    <a:prstGeom prst="rect">
                      <a:avLst/>
                    </a:prstGeom>
                  </pic:spPr>
                </pic:pic>
              </a:graphicData>
            </a:graphic>
          </wp:inline>
        </w:drawing>
      </w:r>
    </w:p>
    <w:p w14:paraId="37A2D134" w14:textId="77777777" w:rsidR="00B904D3" w:rsidRDefault="00B904D3" w:rsidP="00B904D3"/>
    <w:p w14:paraId="7C407B8C" w14:textId="77777777" w:rsidR="00B904D3" w:rsidRDefault="00B904D3" w:rsidP="00B904D3">
      <w:pPr>
        <w:pStyle w:val="Heading2"/>
      </w:pPr>
      <w:bookmarkStart w:id="196" w:name="_Toc137050218"/>
      <w:r>
        <w:t>16.3 Steps for - Create Release</w:t>
      </w:r>
      <w:bookmarkEnd w:id="196"/>
    </w:p>
    <w:p w14:paraId="50D0AAE3" w14:textId="77777777" w:rsidR="00B904D3" w:rsidRDefault="00B904D3" w:rsidP="00B904D3">
      <w:pPr>
        <w:pStyle w:val="ListParagraph"/>
        <w:numPr>
          <w:ilvl w:val="0"/>
          <w:numId w:val="17"/>
        </w:numPr>
      </w:pPr>
      <w:r>
        <w:t xml:space="preserve">Trigger Pipeline to download and Upload content in DevOps Artifacts. </w:t>
      </w:r>
    </w:p>
    <w:p w14:paraId="70389836" w14:textId="77777777" w:rsidR="00B904D3" w:rsidRPr="006440CB" w:rsidRDefault="00B904D3" w:rsidP="00B904D3">
      <w:pPr>
        <w:pStyle w:val="ListParagraph"/>
        <w:numPr>
          <w:ilvl w:val="1"/>
          <w:numId w:val="17"/>
        </w:numPr>
        <w:rPr>
          <w:b/>
        </w:rPr>
      </w:pPr>
      <w:r w:rsidRPr="006440CB">
        <w:rPr>
          <w:b/>
          <w:bCs/>
        </w:rPr>
        <w:t>Steps: -</w:t>
      </w:r>
    </w:p>
    <w:p w14:paraId="46342FFA" w14:textId="77777777" w:rsidR="00B904D3" w:rsidRDefault="00B904D3" w:rsidP="00B904D3">
      <w:pPr>
        <w:pStyle w:val="ListParagraph"/>
        <w:ind w:left="1080"/>
      </w:pPr>
      <w:r>
        <w:t xml:space="preserve"> Release Pipeline -&gt; HPE-DEV -&gt; </w:t>
      </w:r>
      <w:proofErr w:type="spellStart"/>
      <w:r>
        <w:t>DataWarehouse</w:t>
      </w:r>
      <w:proofErr w:type="spellEnd"/>
      <w:r>
        <w:t xml:space="preserve"> -&gt; </w:t>
      </w:r>
      <w:r w:rsidRPr="00995B77">
        <w:rPr>
          <w:b/>
          <w:color w:val="008095" w:themeColor="accent1" w:themeShade="BF"/>
          <w:sz w:val="24"/>
          <w:szCs w:val="24"/>
        </w:rPr>
        <w:t>Get &amp; Deploy Artifacts</w:t>
      </w:r>
      <w:r w:rsidRPr="00CA48C8">
        <w:rPr>
          <w:color w:val="FFC000"/>
        </w:rPr>
        <w:t xml:space="preserve"> </w:t>
      </w:r>
      <w:r>
        <w:t>-&gt; Create Release</w:t>
      </w:r>
    </w:p>
    <w:p w14:paraId="5B215413" w14:textId="77777777" w:rsidR="00B904D3" w:rsidRDefault="00B904D3" w:rsidP="00B904D3">
      <w:pPr>
        <w:pStyle w:val="ListParagraph"/>
        <w:ind w:left="720"/>
      </w:pPr>
    </w:p>
    <w:p w14:paraId="28A336F8" w14:textId="77777777" w:rsidR="00B904D3" w:rsidRDefault="00B904D3" w:rsidP="00B904D3">
      <w:pPr>
        <w:pStyle w:val="ListParagraph"/>
        <w:ind w:left="720"/>
      </w:pPr>
      <w:r w:rsidRPr="00D301C0">
        <w:rPr>
          <w:noProof/>
        </w:rPr>
        <w:lastRenderedPageBreak/>
        <w:drawing>
          <wp:inline distT="0" distB="0" distL="0" distR="0" wp14:anchorId="611F62AA" wp14:editId="0C1908CD">
            <wp:extent cx="4988169" cy="1879600"/>
            <wp:effectExtent l="0" t="0" r="3175" b="6350"/>
            <wp:docPr id="74435281" name="Picture 7443528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35281" name="Picture 74435281" descr="A screenshot of a computer&#10;&#10;Description automatically generated"/>
                    <pic:cNvPicPr/>
                  </pic:nvPicPr>
                  <pic:blipFill>
                    <a:blip r:embed="rId254"/>
                    <a:stretch>
                      <a:fillRect/>
                    </a:stretch>
                  </pic:blipFill>
                  <pic:spPr>
                    <a:xfrm>
                      <a:off x="0" y="0"/>
                      <a:ext cx="4992088" cy="1881077"/>
                    </a:xfrm>
                    <a:prstGeom prst="rect">
                      <a:avLst/>
                    </a:prstGeom>
                  </pic:spPr>
                </pic:pic>
              </a:graphicData>
            </a:graphic>
          </wp:inline>
        </w:drawing>
      </w:r>
    </w:p>
    <w:p w14:paraId="1880884F" w14:textId="77777777" w:rsidR="00B904D3" w:rsidRDefault="00B904D3" w:rsidP="00B904D3">
      <w:pPr>
        <w:pStyle w:val="ListParagraph"/>
        <w:ind w:left="720"/>
      </w:pPr>
    </w:p>
    <w:p w14:paraId="15FA0BBA" w14:textId="77777777" w:rsidR="00B904D3" w:rsidRDefault="00B904D3" w:rsidP="00B904D3">
      <w:pPr>
        <w:pStyle w:val="ListParagraph"/>
        <w:ind w:left="720"/>
      </w:pPr>
    </w:p>
    <w:p w14:paraId="34A0ADEC" w14:textId="77777777" w:rsidR="00B904D3" w:rsidRDefault="00B904D3" w:rsidP="00B904D3">
      <w:pPr>
        <w:pStyle w:val="ListParagraph"/>
        <w:ind w:left="720"/>
      </w:pPr>
      <w:r>
        <w:t xml:space="preserve">Provide </w:t>
      </w:r>
      <w:proofErr w:type="spellStart"/>
      <w:r>
        <w:t>Releaseversion</w:t>
      </w:r>
      <w:proofErr w:type="spellEnd"/>
      <w:r>
        <w:t xml:space="preserve"> shared by Odessa team is release template -&gt; Create</w:t>
      </w:r>
    </w:p>
    <w:p w14:paraId="133CF7ED" w14:textId="77777777" w:rsidR="00B904D3" w:rsidRDefault="00B904D3" w:rsidP="00B904D3">
      <w:pPr>
        <w:pStyle w:val="ListParagraph"/>
        <w:ind w:left="720"/>
      </w:pPr>
    </w:p>
    <w:p w14:paraId="24FFF3A0" w14:textId="77777777" w:rsidR="00B904D3" w:rsidRDefault="00B904D3" w:rsidP="00B904D3">
      <w:pPr>
        <w:pStyle w:val="ListParagraph"/>
        <w:ind w:left="720"/>
      </w:pPr>
      <w:r w:rsidRPr="004225B6">
        <w:rPr>
          <w:noProof/>
        </w:rPr>
        <w:drawing>
          <wp:inline distT="0" distB="0" distL="0" distR="0" wp14:anchorId="3773494F" wp14:editId="5CD03550">
            <wp:extent cx="2266950" cy="2742577"/>
            <wp:effectExtent l="0" t="0" r="0" b="635"/>
            <wp:docPr id="1459310889" name="Picture 145931088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310889" name="Picture 1459310889" descr="A screenshot of a computer&#10;&#10;Description automatically generated with medium confidence"/>
                    <pic:cNvPicPr/>
                  </pic:nvPicPr>
                  <pic:blipFill>
                    <a:blip r:embed="rId255"/>
                    <a:stretch>
                      <a:fillRect/>
                    </a:stretch>
                  </pic:blipFill>
                  <pic:spPr>
                    <a:xfrm>
                      <a:off x="0" y="0"/>
                      <a:ext cx="2267391" cy="2743111"/>
                    </a:xfrm>
                    <a:prstGeom prst="rect">
                      <a:avLst/>
                    </a:prstGeom>
                  </pic:spPr>
                </pic:pic>
              </a:graphicData>
            </a:graphic>
          </wp:inline>
        </w:drawing>
      </w:r>
    </w:p>
    <w:p w14:paraId="0A320144" w14:textId="77777777" w:rsidR="00B904D3" w:rsidRDefault="00B904D3" w:rsidP="00B904D3">
      <w:pPr>
        <w:pStyle w:val="ListParagraph"/>
        <w:ind w:left="720"/>
      </w:pPr>
    </w:p>
    <w:p w14:paraId="3B6753C3" w14:textId="77777777" w:rsidR="00B904D3" w:rsidRDefault="00B904D3" w:rsidP="00B904D3">
      <w:pPr>
        <w:pStyle w:val="Heading2"/>
      </w:pPr>
      <w:bookmarkStart w:id="197" w:name="_Toc137050219"/>
      <w:r>
        <w:t>16.4 Steps for – Deploy DWH Components</w:t>
      </w:r>
      <w:bookmarkEnd w:id="197"/>
    </w:p>
    <w:p w14:paraId="06053350" w14:textId="77777777" w:rsidR="00B904D3" w:rsidRDefault="00B904D3" w:rsidP="00B904D3">
      <w:pPr>
        <w:pStyle w:val="ListParagraph"/>
        <w:numPr>
          <w:ilvl w:val="0"/>
          <w:numId w:val="17"/>
        </w:numPr>
      </w:pPr>
      <w:r>
        <w:t>Trigger release. Steps: -</w:t>
      </w:r>
    </w:p>
    <w:p w14:paraId="108E44E1" w14:textId="77777777" w:rsidR="00B904D3" w:rsidRDefault="00B904D3" w:rsidP="00B904D3">
      <w:pPr>
        <w:pStyle w:val="ListParagraph"/>
        <w:ind w:left="720"/>
      </w:pPr>
      <w:r>
        <w:t xml:space="preserve"> Release Pipeline -&gt; HPE-DEV -&gt; </w:t>
      </w:r>
      <w:proofErr w:type="spellStart"/>
      <w:r>
        <w:t>DataWarehouse</w:t>
      </w:r>
      <w:proofErr w:type="spellEnd"/>
      <w:r>
        <w:t xml:space="preserve"> -&gt; </w:t>
      </w:r>
      <w:r>
        <w:rPr>
          <w:color w:val="008095" w:themeColor="accent1" w:themeShade="BF"/>
          <w:sz w:val="24"/>
          <w:szCs w:val="24"/>
        </w:rPr>
        <w:t>DWH W</w:t>
      </w:r>
      <w:r w:rsidRPr="00995B77">
        <w:rPr>
          <w:color w:val="008095" w:themeColor="accent1" w:themeShade="BF"/>
          <w:sz w:val="24"/>
          <w:szCs w:val="24"/>
        </w:rPr>
        <w:t xml:space="preserve"> Artifacts</w:t>
      </w:r>
      <w:r>
        <w:t xml:space="preserve"> -&gt; Create Release</w:t>
      </w:r>
    </w:p>
    <w:p w14:paraId="3CF523C9" w14:textId="77777777" w:rsidR="00B904D3" w:rsidRDefault="00B904D3" w:rsidP="00B904D3">
      <w:pPr>
        <w:pStyle w:val="ListParagraph"/>
        <w:ind w:left="720"/>
      </w:pPr>
    </w:p>
    <w:p w14:paraId="236AAAC4" w14:textId="77777777" w:rsidR="00B904D3" w:rsidRDefault="00B904D3" w:rsidP="00B904D3">
      <w:pPr>
        <w:pStyle w:val="ListParagraph"/>
        <w:ind w:left="720"/>
      </w:pPr>
      <w:r w:rsidRPr="00FE386C">
        <w:rPr>
          <w:noProof/>
        </w:rPr>
        <w:lastRenderedPageBreak/>
        <w:drawing>
          <wp:inline distT="0" distB="0" distL="0" distR="0" wp14:anchorId="3A9A2131" wp14:editId="45F83A8E">
            <wp:extent cx="4861144" cy="1828800"/>
            <wp:effectExtent l="0" t="0" r="0" b="0"/>
            <wp:docPr id="1273908170" name="Picture 127390817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908170" name="Picture 1" descr="A screenshot of a computer&#10;&#10;Description automatically generated with medium confidence"/>
                    <pic:cNvPicPr/>
                  </pic:nvPicPr>
                  <pic:blipFill>
                    <a:blip r:embed="rId256"/>
                    <a:stretch>
                      <a:fillRect/>
                    </a:stretch>
                  </pic:blipFill>
                  <pic:spPr>
                    <a:xfrm>
                      <a:off x="0" y="0"/>
                      <a:ext cx="4863132" cy="1829548"/>
                    </a:xfrm>
                    <a:prstGeom prst="rect">
                      <a:avLst/>
                    </a:prstGeom>
                  </pic:spPr>
                </pic:pic>
              </a:graphicData>
            </a:graphic>
          </wp:inline>
        </w:drawing>
      </w:r>
    </w:p>
    <w:p w14:paraId="4E25E563" w14:textId="77777777" w:rsidR="00B904D3" w:rsidRDefault="00B904D3" w:rsidP="00B904D3">
      <w:pPr>
        <w:pStyle w:val="ListParagraph"/>
        <w:ind w:left="720"/>
      </w:pPr>
    </w:p>
    <w:p w14:paraId="1EDDEC0C" w14:textId="77777777" w:rsidR="00B904D3" w:rsidRDefault="00B904D3" w:rsidP="00B904D3">
      <w:pPr>
        <w:pStyle w:val="ListParagraph"/>
        <w:ind w:left="720"/>
      </w:pPr>
      <w:r>
        <w:t>Choose artifacts version from dropdown-&gt; Provide Release version -&gt; Create</w:t>
      </w:r>
    </w:p>
    <w:p w14:paraId="42B53D1C" w14:textId="77777777" w:rsidR="00B904D3" w:rsidRDefault="00B904D3" w:rsidP="00B904D3">
      <w:pPr>
        <w:pStyle w:val="ListParagraph"/>
        <w:ind w:left="720"/>
      </w:pPr>
    </w:p>
    <w:p w14:paraId="3DF63037" w14:textId="77777777" w:rsidR="00B904D3" w:rsidRDefault="00B904D3" w:rsidP="00B904D3">
      <w:pPr>
        <w:pStyle w:val="ListParagraph"/>
        <w:ind w:left="720"/>
      </w:pPr>
      <w:r w:rsidRPr="00344D58">
        <w:rPr>
          <w:noProof/>
        </w:rPr>
        <w:drawing>
          <wp:inline distT="0" distB="0" distL="0" distR="0" wp14:anchorId="5EEB26B0" wp14:editId="7E380440">
            <wp:extent cx="2444750" cy="2478240"/>
            <wp:effectExtent l="0" t="0" r="0" b="0"/>
            <wp:docPr id="845043579" name="Picture 84504357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043579" name="Picture 845043579" descr="A screenshot of a computer&#10;&#10;Description automatically generated with medium confidence"/>
                    <pic:cNvPicPr/>
                  </pic:nvPicPr>
                  <pic:blipFill>
                    <a:blip r:embed="rId257"/>
                    <a:stretch>
                      <a:fillRect/>
                    </a:stretch>
                  </pic:blipFill>
                  <pic:spPr>
                    <a:xfrm>
                      <a:off x="0" y="0"/>
                      <a:ext cx="2447278" cy="2480802"/>
                    </a:xfrm>
                    <a:prstGeom prst="rect">
                      <a:avLst/>
                    </a:prstGeom>
                  </pic:spPr>
                </pic:pic>
              </a:graphicData>
            </a:graphic>
          </wp:inline>
        </w:drawing>
      </w:r>
    </w:p>
    <w:p w14:paraId="28A48E0A" w14:textId="77777777" w:rsidR="00B904D3" w:rsidRDefault="00B904D3" w:rsidP="00B904D3">
      <w:pPr>
        <w:pStyle w:val="Heading2"/>
      </w:pPr>
      <w:bookmarkStart w:id="198" w:name="_Toc137050220"/>
      <w:r>
        <w:t>16.5 Steps for – Update Config Changes</w:t>
      </w:r>
      <w:bookmarkEnd w:id="198"/>
    </w:p>
    <w:p w14:paraId="4BE9EA3A" w14:textId="77777777" w:rsidR="00B904D3" w:rsidRDefault="00B904D3" w:rsidP="00B904D3">
      <w:r>
        <w:t xml:space="preserve">Login To </w:t>
      </w:r>
      <w:proofErr w:type="spellStart"/>
      <w:r>
        <w:t>jumpbox</w:t>
      </w:r>
      <w:proofErr w:type="spellEnd"/>
      <w:r>
        <w:t xml:space="preserve"> -&gt; From </w:t>
      </w:r>
      <w:proofErr w:type="spellStart"/>
      <w:r>
        <w:t>jumpbox</w:t>
      </w:r>
      <w:proofErr w:type="spellEnd"/>
      <w:r>
        <w:t xml:space="preserve"> login to DWH VM -&gt; Go to Engine Path</w:t>
      </w:r>
    </w:p>
    <w:p w14:paraId="67CB8FAE" w14:textId="77777777" w:rsidR="00B904D3" w:rsidRDefault="00B904D3" w:rsidP="00B904D3"/>
    <w:p w14:paraId="0753F389" w14:textId="77777777" w:rsidR="00B904D3" w:rsidRDefault="00B904D3" w:rsidP="00B904D3">
      <w:r>
        <w:t xml:space="preserve">Update </w:t>
      </w:r>
      <w:proofErr w:type="spellStart"/>
      <w:r>
        <w:t>Odessa.DW.exe.config</w:t>
      </w:r>
      <w:proofErr w:type="spellEnd"/>
      <w:r>
        <w:t xml:space="preserve"> based on release template.</w:t>
      </w:r>
    </w:p>
    <w:p w14:paraId="3AB282C5" w14:textId="77777777" w:rsidR="00B904D3" w:rsidRDefault="00B904D3" w:rsidP="00B904D3">
      <w:r w:rsidRPr="008B2D17">
        <w:rPr>
          <w:noProof/>
        </w:rPr>
        <w:lastRenderedPageBreak/>
        <w:drawing>
          <wp:inline distT="0" distB="0" distL="0" distR="0" wp14:anchorId="4608150B" wp14:editId="3F1C2256">
            <wp:extent cx="3838329" cy="2730500"/>
            <wp:effectExtent l="0" t="0" r="0" b="0"/>
            <wp:docPr id="1889390939" name="Picture 188939093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390939" name="Picture 1889390939" descr="A screenshot of a computer&#10;&#10;Description automatically generated with medium confidence"/>
                    <pic:cNvPicPr/>
                  </pic:nvPicPr>
                  <pic:blipFill>
                    <a:blip r:embed="rId258"/>
                    <a:stretch>
                      <a:fillRect/>
                    </a:stretch>
                  </pic:blipFill>
                  <pic:spPr>
                    <a:xfrm>
                      <a:off x="0" y="0"/>
                      <a:ext cx="3842257" cy="2733295"/>
                    </a:xfrm>
                    <a:prstGeom prst="rect">
                      <a:avLst/>
                    </a:prstGeom>
                  </pic:spPr>
                </pic:pic>
              </a:graphicData>
            </a:graphic>
          </wp:inline>
        </w:drawing>
      </w:r>
    </w:p>
    <w:p w14:paraId="6D4F9BA7" w14:textId="77777777" w:rsidR="00B904D3" w:rsidRDefault="00B904D3" w:rsidP="00B904D3"/>
    <w:p w14:paraId="22133893" w14:textId="77777777" w:rsidR="00B904D3" w:rsidRDefault="00B904D3" w:rsidP="00B904D3">
      <w:pPr>
        <w:pStyle w:val="Heading2"/>
      </w:pPr>
      <w:bookmarkStart w:id="199" w:name="_Toc137050221"/>
      <w:r>
        <w:t>16.6 Steps for – Run ETL</w:t>
      </w:r>
      <w:bookmarkEnd w:id="199"/>
    </w:p>
    <w:p w14:paraId="566E3040" w14:textId="77777777" w:rsidR="00B904D3" w:rsidRDefault="00B904D3" w:rsidP="00B904D3">
      <w:r>
        <w:t xml:space="preserve">Login To </w:t>
      </w:r>
      <w:proofErr w:type="spellStart"/>
      <w:r>
        <w:t>jumpbox</w:t>
      </w:r>
      <w:proofErr w:type="spellEnd"/>
      <w:r>
        <w:t xml:space="preserve"> -&gt; From </w:t>
      </w:r>
      <w:proofErr w:type="spellStart"/>
      <w:r>
        <w:t>jumpbox</w:t>
      </w:r>
      <w:proofErr w:type="spellEnd"/>
      <w:r>
        <w:t xml:space="preserve"> login to DWH VM -&gt; Go to Engine Path -&gt; Open </w:t>
      </w:r>
      <w:proofErr w:type="spellStart"/>
      <w:r>
        <w:t>cmd</w:t>
      </w:r>
      <w:proofErr w:type="spellEnd"/>
      <w:r>
        <w:t xml:space="preserve"> -&gt; Go to Engine Path in </w:t>
      </w:r>
      <w:proofErr w:type="spellStart"/>
      <w:r>
        <w:t>cmd</w:t>
      </w:r>
      <w:proofErr w:type="spellEnd"/>
      <w:r>
        <w:t xml:space="preserve"> -&gt; Odessa.DW.exe -&gt; Hit enter</w:t>
      </w:r>
    </w:p>
    <w:p w14:paraId="5C3DE0B7" w14:textId="77777777" w:rsidR="00B904D3" w:rsidRDefault="00B904D3" w:rsidP="00B904D3">
      <w:r w:rsidRPr="00AF332C">
        <w:rPr>
          <w:noProof/>
        </w:rPr>
        <w:drawing>
          <wp:inline distT="0" distB="0" distL="0" distR="0" wp14:anchorId="355E00D4" wp14:editId="725298B5">
            <wp:extent cx="5105400" cy="2853055"/>
            <wp:effectExtent l="0" t="0" r="0" b="4445"/>
            <wp:docPr id="221351673" name="Picture 22135167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351673" name="Picture 1" descr="A screenshot of a computer&#10;&#10;Description automatically generated"/>
                    <pic:cNvPicPr/>
                  </pic:nvPicPr>
                  <pic:blipFill>
                    <a:blip r:embed="rId259"/>
                    <a:stretch>
                      <a:fillRect/>
                    </a:stretch>
                  </pic:blipFill>
                  <pic:spPr>
                    <a:xfrm>
                      <a:off x="0" y="0"/>
                      <a:ext cx="5113121" cy="2857370"/>
                    </a:xfrm>
                    <a:prstGeom prst="rect">
                      <a:avLst/>
                    </a:prstGeom>
                  </pic:spPr>
                </pic:pic>
              </a:graphicData>
            </a:graphic>
          </wp:inline>
        </w:drawing>
      </w:r>
    </w:p>
    <w:p w14:paraId="4CE2A1AC" w14:textId="77777777" w:rsidR="00B904D3" w:rsidRDefault="00B904D3" w:rsidP="00B904D3"/>
    <w:p w14:paraId="2D61317B" w14:textId="77777777" w:rsidR="00B904D3" w:rsidRDefault="00B904D3" w:rsidP="00B904D3"/>
    <w:p w14:paraId="04B4080A" w14:textId="77777777" w:rsidR="00B904D3" w:rsidRPr="00EE49B3" w:rsidRDefault="00B904D3" w:rsidP="00B904D3">
      <w:r w:rsidRPr="00674E10">
        <w:rPr>
          <w:noProof/>
        </w:rPr>
        <w:lastRenderedPageBreak/>
        <w:drawing>
          <wp:inline distT="0" distB="0" distL="0" distR="0" wp14:anchorId="65B953D5" wp14:editId="11D20ACB">
            <wp:extent cx="5130800" cy="3124645"/>
            <wp:effectExtent l="0" t="0" r="0" b="0"/>
            <wp:docPr id="1678491905" name="Picture 1678491905"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491905" name="Picture 1" descr="A screen shot of a computer&#10;&#10;Description automatically generated with low confidence"/>
                    <pic:cNvPicPr/>
                  </pic:nvPicPr>
                  <pic:blipFill>
                    <a:blip r:embed="rId260"/>
                    <a:stretch>
                      <a:fillRect/>
                    </a:stretch>
                  </pic:blipFill>
                  <pic:spPr>
                    <a:xfrm>
                      <a:off x="0" y="0"/>
                      <a:ext cx="5139806" cy="3130130"/>
                    </a:xfrm>
                    <a:prstGeom prst="rect">
                      <a:avLst/>
                    </a:prstGeom>
                  </pic:spPr>
                </pic:pic>
              </a:graphicData>
            </a:graphic>
          </wp:inline>
        </w:drawing>
      </w:r>
    </w:p>
    <w:p w14:paraId="09A51EA2" w14:textId="77777777" w:rsidR="00B904D3" w:rsidRPr="008552D0" w:rsidRDefault="00B904D3" w:rsidP="00B904D3"/>
    <w:p w14:paraId="1E94ECC5" w14:textId="77777777" w:rsidR="00B904D3" w:rsidRDefault="00B904D3" w:rsidP="00B904D3">
      <w:pPr>
        <w:pStyle w:val="Heading2"/>
      </w:pPr>
      <w:bookmarkStart w:id="200" w:name="_Toc137050222"/>
      <w:r>
        <w:t xml:space="preserve">16.7 </w:t>
      </w:r>
      <w:r w:rsidRPr="00A00C7B">
        <w:rPr>
          <w:color w:val="FF0000"/>
        </w:rPr>
        <w:t xml:space="preserve">Non-Production </w:t>
      </w:r>
      <w:r>
        <w:t>(Data Repopulation) Workflow Diagram</w:t>
      </w:r>
      <w:bookmarkEnd w:id="200"/>
    </w:p>
    <w:p w14:paraId="524BF2B8" w14:textId="77777777" w:rsidR="00B904D3" w:rsidRPr="00A00C7B" w:rsidRDefault="00B904D3" w:rsidP="00B904D3">
      <w:r>
        <w:t>Below diagram represents the end-to-end workflow for data repopulation.</w:t>
      </w:r>
    </w:p>
    <w:p w14:paraId="46AB5CAD" w14:textId="77777777" w:rsidR="00B904D3" w:rsidRDefault="00B904D3" w:rsidP="00B904D3"/>
    <w:p w14:paraId="370F3EE7" w14:textId="77777777" w:rsidR="00B904D3" w:rsidRDefault="00B904D3" w:rsidP="00B904D3">
      <w:r w:rsidRPr="008A6366">
        <w:rPr>
          <w:noProof/>
        </w:rPr>
        <w:drawing>
          <wp:inline distT="0" distB="0" distL="0" distR="0" wp14:anchorId="41F4BD40" wp14:editId="650D203B">
            <wp:extent cx="6309360" cy="3623945"/>
            <wp:effectExtent l="0" t="0" r="0" b="0"/>
            <wp:docPr id="19" name="Picture 19" descr="Diagram&#10;&#10;Description automatically generated">
              <a:extLst xmlns:a="http://schemas.openxmlformats.org/drawingml/2006/main">
                <a:ext uri="{FF2B5EF4-FFF2-40B4-BE49-F238E27FC236}">
                  <a16:creationId xmlns:a16="http://schemas.microsoft.com/office/drawing/2014/main" id="{59A19C41-7CE0-8715-40F3-08460516E11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Diagram&#10;&#10;Description automatically generated">
                      <a:extLst>
                        <a:ext uri="{FF2B5EF4-FFF2-40B4-BE49-F238E27FC236}">
                          <a16:creationId xmlns:a16="http://schemas.microsoft.com/office/drawing/2014/main" id="{59A19C41-7CE0-8715-40F3-08460516E118}"/>
                        </a:ext>
                      </a:extLst>
                    </pic:cNvPr>
                    <pic:cNvPicPr>
                      <a:picLocks noChangeAspect="1"/>
                    </pic:cNvPicPr>
                  </pic:nvPicPr>
                  <pic:blipFill>
                    <a:blip r:embed="rId261">
                      <a:extLst>
                        <a:ext uri="{28A0092B-C50C-407E-A947-70E740481C1C}">
                          <a14:useLocalDpi xmlns:a14="http://schemas.microsoft.com/office/drawing/2010/main" val="0"/>
                        </a:ext>
                      </a:extLst>
                    </a:blip>
                    <a:stretch>
                      <a:fillRect/>
                    </a:stretch>
                  </pic:blipFill>
                  <pic:spPr>
                    <a:xfrm>
                      <a:off x="0" y="0"/>
                      <a:ext cx="6309360" cy="3623945"/>
                    </a:xfrm>
                    <a:prstGeom prst="rect">
                      <a:avLst/>
                    </a:prstGeom>
                  </pic:spPr>
                </pic:pic>
              </a:graphicData>
            </a:graphic>
          </wp:inline>
        </w:drawing>
      </w:r>
    </w:p>
    <w:p w14:paraId="5EECE687" w14:textId="77777777" w:rsidR="00B904D3" w:rsidRDefault="00B904D3" w:rsidP="00B904D3"/>
    <w:p w14:paraId="4154B53D" w14:textId="77777777" w:rsidR="00B904D3" w:rsidRDefault="00B904D3" w:rsidP="00B904D3">
      <w:pPr>
        <w:pStyle w:val="Heading2"/>
      </w:pPr>
      <w:bookmarkStart w:id="201" w:name="_Toc137050223"/>
      <w:r>
        <w:lastRenderedPageBreak/>
        <w:t>16.8 Steps for – Upload Documents</w:t>
      </w:r>
      <w:bookmarkEnd w:id="201"/>
    </w:p>
    <w:p w14:paraId="69B9CA16" w14:textId="77777777" w:rsidR="00B904D3" w:rsidRDefault="00B904D3" w:rsidP="00B904D3"/>
    <w:p w14:paraId="178AA189" w14:textId="0757A54F" w:rsidR="00B904D3" w:rsidRDefault="00B904D3" w:rsidP="00B904D3">
      <w:pPr>
        <w:pStyle w:val="ListParagraph"/>
        <w:numPr>
          <w:ilvl w:val="0"/>
          <w:numId w:val="22"/>
        </w:numPr>
        <w:rPr>
          <w:rStyle w:val="Hyperlink"/>
        </w:rPr>
      </w:pPr>
      <w:r>
        <w:t xml:space="preserve">Release document from Release Contents </w:t>
      </w:r>
      <w:r w:rsidR="4B5214E4">
        <w:t>is</w:t>
      </w:r>
      <w:r>
        <w:t xml:space="preserve"> uploaded here -</w:t>
      </w:r>
      <w:hyperlink r:id="rId262">
        <w:r w:rsidRPr="4E587AE8">
          <w:rPr>
            <w:rStyle w:val="Hyperlink"/>
          </w:rPr>
          <w:t>https://hpe.sharepoint.com/:f:/r/sites/msteams_a09baa/Shared%20Documents/Reporting/Documents?csf=1&amp;web=1&amp;e=muB3c7</w:t>
        </w:r>
      </w:hyperlink>
    </w:p>
    <w:p w14:paraId="3C63BBB1" w14:textId="77777777" w:rsidR="00B904D3" w:rsidRDefault="00B904D3" w:rsidP="00B904D3">
      <w:pPr>
        <w:pStyle w:val="ListParagraph"/>
        <w:numPr>
          <w:ilvl w:val="0"/>
          <w:numId w:val="22"/>
        </w:numPr>
      </w:pPr>
      <w:r>
        <w:t>These documents are uploaded only one time during ITG and STG deployment. There are no specific release documents for different environments.</w:t>
      </w:r>
    </w:p>
    <w:p w14:paraId="649F1696" w14:textId="337B6E00" w:rsidR="0015391B" w:rsidRDefault="0015391B" w:rsidP="00B904D3">
      <w:pPr>
        <w:pStyle w:val="ListParagraph"/>
        <w:numPr>
          <w:ilvl w:val="0"/>
          <w:numId w:val="22"/>
        </w:numPr>
      </w:pPr>
      <w:r>
        <w:t>You can find the Documents from Release Contents.</w:t>
      </w:r>
    </w:p>
    <w:p w14:paraId="5924549C" w14:textId="77777777" w:rsidR="00B904D3" w:rsidRDefault="00B904D3" w:rsidP="00B904D3">
      <w:pPr>
        <w:rPr>
          <w:b/>
          <w:bCs/>
        </w:rPr>
      </w:pPr>
    </w:p>
    <w:p w14:paraId="61CEC04F" w14:textId="77777777" w:rsidR="00B904D3" w:rsidRDefault="00B904D3" w:rsidP="00B904D3">
      <w:pPr>
        <w:rPr>
          <w:b/>
        </w:rPr>
      </w:pPr>
      <w:r w:rsidRPr="00EC1389">
        <w:rPr>
          <w:b/>
          <w:bCs/>
        </w:rPr>
        <w:t>Team</w:t>
      </w:r>
      <w:r>
        <w:rPr>
          <w:b/>
          <w:bCs/>
        </w:rPr>
        <w:t>’</w:t>
      </w:r>
      <w:r w:rsidRPr="00EC1389">
        <w:rPr>
          <w:b/>
          <w:bCs/>
        </w:rPr>
        <w:t xml:space="preserve">s Path </w:t>
      </w:r>
      <w:r>
        <w:rPr>
          <w:b/>
          <w:bCs/>
        </w:rPr>
        <w:t>–</w:t>
      </w:r>
    </w:p>
    <w:p w14:paraId="53B47628" w14:textId="77777777" w:rsidR="00B904D3" w:rsidRDefault="00B904D3" w:rsidP="00B904D3">
      <w:pPr>
        <w:rPr>
          <w:b/>
          <w:bCs/>
        </w:rPr>
      </w:pPr>
      <w:r>
        <w:rPr>
          <w:b/>
          <w:bCs/>
          <w:noProof/>
        </w:rPr>
        <w:drawing>
          <wp:inline distT="0" distB="0" distL="0" distR="0" wp14:anchorId="439A6B6C" wp14:editId="1617EEF8">
            <wp:extent cx="6309360" cy="1887220"/>
            <wp:effectExtent l="0" t="0" r="0" b="0"/>
            <wp:docPr id="16" name="Picture 16" descr="Graphical user interface,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able&#10;&#10;Description automatically generated with medium confidence"/>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6309360" cy="1887220"/>
                    </a:xfrm>
                    <a:prstGeom prst="rect">
                      <a:avLst/>
                    </a:prstGeom>
                    <a:noFill/>
                    <a:ln>
                      <a:noFill/>
                    </a:ln>
                  </pic:spPr>
                </pic:pic>
              </a:graphicData>
            </a:graphic>
          </wp:inline>
        </w:drawing>
      </w:r>
    </w:p>
    <w:p w14:paraId="4D25C61B" w14:textId="77777777" w:rsidR="00B904D3" w:rsidRPr="00EC1389" w:rsidRDefault="00B904D3" w:rsidP="00B904D3">
      <w:pPr>
        <w:rPr>
          <w:b/>
          <w:bCs/>
        </w:rPr>
      </w:pPr>
      <w:r>
        <w:rPr>
          <w:b/>
          <w:bCs/>
          <w:noProof/>
        </w:rPr>
        <w:drawing>
          <wp:inline distT="0" distB="0" distL="0" distR="0" wp14:anchorId="2F3766AD" wp14:editId="7085FC0E">
            <wp:extent cx="6309360" cy="2116455"/>
            <wp:effectExtent l="0" t="0" r="0" b="0"/>
            <wp:docPr id="15" name="Picture 1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10;&#10;Description automatically generated with medium confidence"/>
                    <pic:cNvPicPr>
                      <a:picLocks noChangeAspect="1" noChangeArrowheads="1"/>
                    </pic:cNvPicPr>
                  </pic:nvPicPr>
                  <pic:blipFill>
                    <a:blip r:embed="rId264" cstate="print">
                      <a:extLst>
                        <a:ext uri="{28A0092B-C50C-407E-A947-70E740481C1C}">
                          <a14:useLocalDpi xmlns:a14="http://schemas.microsoft.com/office/drawing/2010/main" val="0"/>
                        </a:ext>
                      </a:extLst>
                    </a:blip>
                    <a:srcRect/>
                    <a:stretch>
                      <a:fillRect/>
                    </a:stretch>
                  </pic:blipFill>
                  <pic:spPr bwMode="auto">
                    <a:xfrm>
                      <a:off x="0" y="0"/>
                      <a:ext cx="6309360" cy="2116455"/>
                    </a:xfrm>
                    <a:prstGeom prst="rect">
                      <a:avLst/>
                    </a:prstGeom>
                    <a:noFill/>
                    <a:ln>
                      <a:noFill/>
                    </a:ln>
                  </pic:spPr>
                </pic:pic>
              </a:graphicData>
            </a:graphic>
          </wp:inline>
        </w:drawing>
      </w:r>
    </w:p>
    <w:p w14:paraId="3D2DD107" w14:textId="77777777" w:rsidR="00B904D3" w:rsidRPr="00933553" w:rsidRDefault="00B904D3" w:rsidP="00B904D3"/>
    <w:p w14:paraId="21B8BD81" w14:textId="77777777" w:rsidR="00B904D3" w:rsidRPr="00A00C7B" w:rsidRDefault="00B904D3" w:rsidP="00B904D3"/>
    <w:p w14:paraId="29BA04D1" w14:textId="77777777" w:rsidR="00B904D3" w:rsidRPr="00AB7A0C" w:rsidRDefault="00B904D3" w:rsidP="00D35508"/>
    <w:p w14:paraId="511D33C2" w14:textId="062914C8" w:rsidR="00B02BAD" w:rsidRDefault="00B02BAD" w:rsidP="00B02BAD">
      <w:pPr>
        <w:pStyle w:val="Heading1"/>
      </w:pPr>
      <w:bookmarkStart w:id="202" w:name="_Toc137050224"/>
      <w:r>
        <w:t>1</w:t>
      </w:r>
      <w:r w:rsidR="009D2016">
        <w:t>7</w:t>
      </w:r>
      <w:r>
        <w:t>. Partner Portal Deployment</w:t>
      </w:r>
      <w:bookmarkEnd w:id="202"/>
    </w:p>
    <w:p w14:paraId="68576EBE" w14:textId="72840FEB" w:rsidR="00B02BAD" w:rsidRDefault="00B02BAD" w:rsidP="00B02BAD">
      <w:r>
        <w:t>Partner Portal deployment follows the hybrid model. There are some components which require manual steps for deployment. Please refer to the below list with sequence for deploying this application.</w:t>
      </w:r>
    </w:p>
    <w:p w14:paraId="36008C57" w14:textId="41CF6F50" w:rsidR="00B02BAD" w:rsidRPr="00AB7A0C" w:rsidRDefault="00B02BAD" w:rsidP="6854D2FB"/>
    <w:p w14:paraId="0006D4B5" w14:textId="2212A076" w:rsidR="00B02BAD" w:rsidRPr="00AB7A0C" w:rsidRDefault="58B55620" w:rsidP="00B02BAD">
      <w:r>
        <w:t>For deployment, users should be using Create Release options to trigger the deployment. Below is the list of tasks which explain automated and manual steps.</w:t>
      </w:r>
    </w:p>
    <w:p w14:paraId="78970543" w14:textId="77777777" w:rsidR="00B02BAD" w:rsidRPr="00AB7A0C" w:rsidRDefault="00B02BAD" w:rsidP="00B02BAD"/>
    <w:p w14:paraId="527C61AB" w14:textId="62F732DA" w:rsidR="00B02BAD" w:rsidRPr="00AB7A0C" w:rsidRDefault="58B55620" w:rsidP="00B02BAD">
      <w:r>
        <w:lastRenderedPageBreak/>
        <w:t>For creating release, refer to section 1</w:t>
      </w:r>
      <w:r w:rsidR="009D2016">
        <w:t>7</w:t>
      </w:r>
      <w:r>
        <w:t>.2.</w:t>
      </w:r>
    </w:p>
    <w:p w14:paraId="71669CA7" w14:textId="77777777" w:rsidR="00B02BAD" w:rsidRPr="00AB7A0C" w:rsidRDefault="00B02BAD" w:rsidP="00B02BAD"/>
    <w:p w14:paraId="1982C8C6" w14:textId="41E21513" w:rsidR="00B02BAD" w:rsidRPr="00AB7A0C" w:rsidRDefault="58B55620" w:rsidP="6854D2FB">
      <w:pPr>
        <w:pStyle w:val="Heading2"/>
      </w:pPr>
      <w:bookmarkStart w:id="203" w:name="_Toc137050225"/>
      <w:r>
        <w:t>1</w:t>
      </w:r>
      <w:r w:rsidR="009D2016">
        <w:t>7</w:t>
      </w:r>
      <w:r>
        <w:t>.1 Automated and Manual Release Tasks</w:t>
      </w:r>
      <w:bookmarkEnd w:id="203"/>
    </w:p>
    <w:tbl>
      <w:tblPr>
        <w:tblW w:w="0" w:type="auto"/>
        <w:tblLook w:val="0420" w:firstRow="1" w:lastRow="0" w:firstColumn="0" w:lastColumn="0" w:noHBand="0" w:noVBand="1"/>
      </w:tblPr>
      <w:tblGrid>
        <w:gridCol w:w="1430"/>
        <w:gridCol w:w="3342"/>
        <w:gridCol w:w="3083"/>
        <w:gridCol w:w="2043"/>
      </w:tblGrid>
      <w:tr w:rsidR="6854D2FB" w14:paraId="6E1FBE07" w14:textId="77777777" w:rsidTr="00C47525">
        <w:trPr>
          <w:trHeight w:val="421"/>
        </w:trPr>
        <w:tc>
          <w:tcPr>
            <w:tcW w:w="1430"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4472C4"/>
            <w:tcMar>
              <w:top w:w="72" w:type="dxa"/>
              <w:left w:w="144" w:type="dxa"/>
              <w:bottom w:w="72" w:type="dxa"/>
              <w:right w:w="144" w:type="dxa"/>
            </w:tcMar>
          </w:tcPr>
          <w:p w14:paraId="0B223409" w14:textId="2B99B83E" w:rsidR="6854D2FB" w:rsidRDefault="6854D2FB" w:rsidP="6854D2FB">
            <w:pPr>
              <w:rPr>
                <w:color w:val="FFFFFF" w:themeColor="background1"/>
                <w:sz w:val="16"/>
                <w:szCs w:val="16"/>
              </w:rPr>
            </w:pPr>
            <w:r w:rsidRPr="6854D2FB">
              <w:rPr>
                <w:color w:val="FFFFFF" w:themeColor="background1"/>
                <w:sz w:val="16"/>
                <w:szCs w:val="16"/>
              </w:rPr>
              <w:t>Sequence No.</w:t>
            </w:r>
          </w:p>
        </w:tc>
        <w:tc>
          <w:tcPr>
            <w:tcW w:w="3342"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4472C4"/>
            <w:tcMar>
              <w:top w:w="72" w:type="dxa"/>
              <w:left w:w="144" w:type="dxa"/>
              <w:bottom w:w="72" w:type="dxa"/>
              <w:right w:w="144" w:type="dxa"/>
            </w:tcMar>
          </w:tcPr>
          <w:p w14:paraId="22ABB65E" w14:textId="77777777" w:rsidR="6854D2FB" w:rsidRDefault="6854D2FB" w:rsidP="6854D2FB">
            <w:pPr>
              <w:rPr>
                <w:color w:val="FFFFFF" w:themeColor="background1"/>
                <w:sz w:val="16"/>
                <w:szCs w:val="16"/>
              </w:rPr>
            </w:pPr>
            <w:r w:rsidRPr="6854D2FB">
              <w:rPr>
                <w:b/>
                <w:bCs/>
                <w:color w:val="FFFFFF" w:themeColor="background1"/>
                <w:sz w:val="16"/>
                <w:szCs w:val="16"/>
              </w:rPr>
              <w:t>Component/Task</w:t>
            </w:r>
          </w:p>
        </w:tc>
        <w:tc>
          <w:tcPr>
            <w:tcW w:w="3083"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4472C4"/>
            <w:tcMar>
              <w:top w:w="72" w:type="dxa"/>
              <w:left w:w="144" w:type="dxa"/>
              <w:bottom w:w="72" w:type="dxa"/>
              <w:right w:w="144" w:type="dxa"/>
            </w:tcMar>
          </w:tcPr>
          <w:p w14:paraId="1838F53E" w14:textId="77777777" w:rsidR="6854D2FB" w:rsidRDefault="6854D2FB" w:rsidP="6854D2FB">
            <w:pPr>
              <w:rPr>
                <w:color w:val="FFFFFF" w:themeColor="background1"/>
                <w:sz w:val="16"/>
                <w:szCs w:val="16"/>
              </w:rPr>
            </w:pPr>
            <w:r w:rsidRPr="6854D2FB">
              <w:rPr>
                <w:b/>
                <w:bCs/>
                <w:color w:val="FFFFFF" w:themeColor="background1"/>
                <w:sz w:val="16"/>
                <w:szCs w:val="16"/>
              </w:rPr>
              <w:t>Deployment Mode</w:t>
            </w:r>
          </w:p>
          <w:p w14:paraId="761C6FCC" w14:textId="77777777" w:rsidR="6854D2FB" w:rsidRDefault="6854D2FB" w:rsidP="6854D2FB">
            <w:pPr>
              <w:rPr>
                <w:color w:val="FFFFFF" w:themeColor="background1"/>
                <w:sz w:val="16"/>
                <w:szCs w:val="16"/>
              </w:rPr>
            </w:pPr>
            <w:r w:rsidRPr="6854D2FB">
              <w:rPr>
                <w:b/>
                <w:bCs/>
                <w:color w:val="FFFFFF" w:themeColor="background1"/>
                <w:sz w:val="16"/>
                <w:szCs w:val="16"/>
              </w:rPr>
              <w:t>(Automated/Manual)</w:t>
            </w:r>
          </w:p>
        </w:tc>
        <w:tc>
          <w:tcPr>
            <w:tcW w:w="2043"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4472C4"/>
            <w:tcMar>
              <w:top w:w="72" w:type="dxa"/>
              <w:left w:w="144" w:type="dxa"/>
              <w:bottom w:w="72" w:type="dxa"/>
              <w:right w:w="144" w:type="dxa"/>
            </w:tcMar>
          </w:tcPr>
          <w:p w14:paraId="73BAF0EC" w14:textId="74E4495F" w:rsidR="6854D2FB" w:rsidRDefault="6854D2FB" w:rsidP="6854D2FB">
            <w:pPr>
              <w:rPr>
                <w:b/>
                <w:bCs/>
                <w:color w:val="FFFFFF" w:themeColor="background1"/>
                <w:sz w:val="16"/>
                <w:szCs w:val="16"/>
              </w:rPr>
            </w:pPr>
            <w:r w:rsidRPr="6854D2FB">
              <w:rPr>
                <w:b/>
                <w:bCs/>
                <w:color w:val="FFFFFF" w:themeColor="background1"/>
                <w:sz w:val="16"/>
                <w:szCs w:val="16"/>
              </w:rPr>
              <w:t>Instructions</w:t>
            </w:r>
          </w:p>
        </w:tc>
      </w:tr>
      <w:tr w:rsidR="6854D2FB" w14:paraId="05241ECC" w14:textId="77777777" w:rsidTr="00C47525">
        <w:trPr>
          <w:trHeight w:val="286"/>
        </w:trPr>
        <w:tc>
          <w:tcPr>
            <w:tcW w:w="143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9EBF5"/>
            <w:tcMar>
              <w:top w:w="72" w:type="dxa"/>
              <w:left w:w="144" w:type="dxa"/>
              <w:bottom w:w="72" w:type="dxa"/>
              <w:right w:w="144" w:type="dxa"/>
            </w:tcMar>
          </w:tcPr>
          <w:p w14:paraId="0410BF14" w14:textId="1A1B0281" w:rsidR="6854D2FB" w:rsidRDefault="00C47525" w:rsidP="6854D2FB">
            <w:pPr>
              <w:rPr>
                <w:sz w:val="16"/>
                <w:szCs w:val="16"/>
              </w:rPr>
            </w:pPr>
            <w:r>
              <w:rPr>
                <w:sz w:val="16"/>
                <w:szCs w:val="16"/>
              </w:rPr>
              <w:t>1</w:t>
            </w:r>
          </w:p>
        </w:tc>
        <w:tc>
          <w:tcPr>
            <w:tcW w:w="334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9EBF5"/>
            <w:tcMar>
              <w:top w:w="72" w:type="dxa"/>
              <w:left w:w="144" w:type="dxa"/>
              <w:bottom w:w="72" w:type="dxa"/>
              <w:right w:w="144" w:type="dxa"/>
            </w:tcMar>
          </w:tcPr>
          <w:p w14:paraId="17CCA3B7" w14:textId="37707F09" w:rsidR="6854D2FB" w:rsidRDefault="6854D2FB" w:rsidP="6854D2FB">
            <w:pPr>
              <w:rPr>
                <w:b/>
                <w:bCs/>
                <w:sz w:val="16"/>
                <w:szCs w:val="16"/>
              </w:rPr>
            </w:pPr>
            <w:r w:rsidRPr="6854D2FB">
              <w:rPr>
                <w:b/>
                <w:bCs/>
                <w:sz w:val="16"/>
                <w:szCs w:val="16"/>
              </w:rPr>
              <w:t>Create Release</w:t>
            </w:r>
          </w:p>
          <w:p w14:paraId="08CA27E2" w14:textId="3FA12280" w:rsidR="6854D2FB" w:rsidRDefault="6854D2FB" w:rsidP="6854D2FB">
            <w:pPr>
              <w:rPr>
                <w:sz w:val="16"/>
                <w:szCs w:val="16"/>
              </w:rPr>
            </w:pPr>
            <w:r w:rsidRPr="6854D2FB">
              <w:rPr>
                <w:sz w:val="16"/>
                <w:szCs w:val="16"/>
              </w:rPr>
              <w:t>Trigger Pipeline for reading release content from storage container and uploading within DevOps Artifacts</w:t>
            </w:r>
          </w:p>
        </w:tc>
        <w:tc>
          <w:tcPr>
            <w:tcW w:w="3083"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9EBF5"/>
            <w:tcMar>
              <w:top w:w="72" w:type="dxa"/>
              <w:left w:w="144" w:type="dxa"/>
              <w:bottom w:w="72" w:type="dxa"/>
              <w:right w:w="144" w:type="dxa"/>
            </w:tcMar>
          </w:tcPr>
          <w:p w14:paraId="200149A4" w14:textId="52AA78FB" w:rsidR="6854D2FB" w:rsidRDefault="6854D2FB" w:rsidP="6854D2FB">
            <w:pPr>
              <w:rPr>
                <w:sz w:val="16"/>
                <w:szCs w:val="16"/>
              </w:rPr>
            </w:pPr>
            <w:r w:rsidRPr="6854D2FB">
              <w:rPr>
                <w:sz w:val="16"/>
                <w:szCs w:val="16"/>
              </w:rPr>
              <w:t>Automated</w:t>
            </w:r>
          </w:p>
        </w:tc>
        <w:tc>
          <w:tcPr>
            <w:tcW w:w="2043"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9EBF5"/>
            <w:tcMar>
              <w:top w:w="72" w:type="dxa"/>
              <w:left w:w="144" w:type="dxa"/>
              <w:bottom w:w="72" w:type="dxa"/>
              <w:right w:w="144" w:type="dxa"/>
            </w:tcMar>
          </w:tcPr>
          <w:p w14:paraId="2A4C0201" w14:textId="2AF56B18" w:rsidR="6854D2FB" w:rsidRDefault="6854D2FB" w:rsidP="6854D2FB">
            <w:pPr>
              <w:rPr>
                <w:b/>
                <w:bCs/>
                <w:sz w:val="16"/>
                <w:szCs w:val="16"/>
              </w:rPr>
            </w:pPr>
            <w:r w:rsidRPr="6854D2FB">
              <w:rPr>
                <w:b/>
                <w:bCs/>
                <w:sz w:val="16"/>
                <w:szCs w:val="16"/>
              </w:rPr>
              <w:t xml:space="preserve">Pipeline Name - </w:t>
            </w:r>
          </w:p>
          <w:p w14:paraId="03A83AF9" w14:textId="57394388" w:rsidR="6854D2FB" w:rsidRDefault="6854D2FB" w:rsidP="6854D2FB">
            <w:pPr>
              <w:rPr>
                <w:sz w:val="16"/>
                <w:szCs w:val="16"/>
              </w:rPr>
            </w:pPr>
            <w:r w:rsidRPr="6854D2FB">
              <w:rPr>
                <w:sz w:val="16"/>
                <w:szCs w:val="16"/>
              </w:rPr>
              <w:t>Get &amp; Deploy Artifacts</w:t>
            </w:r>
          </w:p>
          <w:p w14:paraId="50609B38" w14:textId="77777777" w:rsidR="6854D2FB" w:rsidRDefault="6854D2FB" w:rsidP="6854D2FB">
            <w:pPr>
              <w:rPr>
                <w:sz w:val="16"/>
                <w:szCs w:val="16"/>
              </w:rPr>
            </w:pPr>
          </w:p>
          <w:p w14:paraId="6D3EB9AA" w14:textId="196F6854" w:rsidR="6854D2FB" w:rsidRDefault="6854D2FB" w:rsidP="6854D2FB">
            <w:pPr>
              <w:rPr>
                <w:sz w:val="16"/>
                <w:szCs w:val="16"/>
              </w:rPr>
            </w:pPr>
            <w:r w:rsidRPr="6854D2FB">
              <w:rPr>
                <w:sz w:val="16"/>
                <w:szCs w:val="16"/>
              </w:rPr>
              <w:t>Refer section 1</w:t>
            </w:r>
            <w:r w:rsidR="009D2016">
              <w:rPr>
                <w:sz w:val="16"/>
                <w:szCs w:val="16"/>
              </w:rPr>
              <w:t>7</w:t>
            </w:r>
            <w:r w:rsidRPr="6854D2FB">
              <w:rPr>
                <w:sz w:val="16"/>
                <w:szCs w:val="16"/>
              </w:rPr>
              <w:t>.</w:t>
            </w:r>
            <w:r w:rsidR="00AE751E">
              <w:rPr>
                <w:sz w:val="16"/>
                <w:szCs w:val="16"/>
              </w:rPr>
              <w:t>2</w:t>
            </w:r>
          </w:p>
        </w:tc>
      </w:tr>
      <w:tr w:rsidR="6854D2FB" w14:paraId="6AF61BC8" w14:textId="77777777" w:rsidTr="00C47525">
        <w:trPr>
          <w:trHeight w:val="286"/>
        </w:trPr>
        <w:tc>
          <w:tcPr>
            <w:tcW w:w="143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FD5EA"/>
            <w:tcMar>
              <w:top w:w="72" w:type="dxa"/>
              <w:left w:w="144" w:type="dxa"/>
              <w:bottom w:w="72" w:type="dxa"/>
              <w:right w:w="144" w:type="dxa"/>
            </w:tcMar>
          </w:tcPr>
          <w:p w14:paraId="37A91767" w14:textId="6FB40359" w:rsidR="6854D2FB" w:rsidRDefault="00C47525" w:rsidP="6854D2FB">
            <w:pPr>
              <w:rPr>
                <w:sz w:val="16"/>
                <w:szCs w:val="16"/>
              </w:rPr>
            </w:pPr>
            <w:r>
              <w:rPr>
                <w:sz w:val="16"/>
                <w:szCs w:val="16"/>
              </w:rPr>
              <w:t>2</w:t>
            </w:r>
          </w:p>
        </w:tc>
        <w:tc>
          <w:tcPr>
            <w:tcW w:w="334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FD5EA"/>
            <w:tcMar>
              <w:top w:w="72" w:type="dxa"/>
              <w:left w:w="144" w:type="dxa"/>
              <w:bottom w:w="72" w:type="dxa"/>
              <w:right w:w="144" w:type="dxa"/>
            </w:tcMar>
          </w:tcPr>
          <w:p w14:paraId="019AE1C0" w14:textId="517CE0D0" w:rsidR="6854D2FB" w:rsidRDefault="6854D2FB" w:rsidP="6854D2FB">
            <w:pPr>
              <w:rPr>
                <w:b/>
                <w:bCs/>
                <w:sz w:val="16"/>
                <w:szCs w:val="16"/>
              </w:rPr>
            </w:pPr>
            <w:r w:rsidRPr="6854D2FB">
              <w:rPr>
                <w:b/>
                <w:bCs/>
                <w:sz w:val="16"/>
                <w:szCs w:val="16"/>
              </w:rPr>
              <w:t xml:space="preserve">Deploy </w:t>
            </w:r>
            <w:r w:rsidR="72714F51" w:rsidRPr="6854D2FB">
              <w:rPr>
                <w:b/>
                <w:bCs/>
                <w:sz w:val="16"/>
                <w:szCs w:val="16"/>
              </w:rPr>
              <w:t>Partner Portal</w:t>
            </w:r>
            <w:r w:rsidRPr="6854D2FB">
              <w:rPr>
                <w:b/>
                <w:bCs/>
                <w:sz w:val="16"/>
                <w:szCs w:val="16"/>
              </w:rPr>
              <w:t xml:space="preserve"> Components</w:t>
            </w:r>
          </w:p>
          <w:p w14:paraId="45C56AE0" w14:textId="23538A62" w:rsidR="6854D2FB" w:rsidRDefault="6854D2FB" w:rsidP="6854D2FB">
            <w:pPr>
              <w:rPr>
                <w:sz w:val="16"/>
                <w:szCs w:val="16"/>
              </w:rPr>
            </w:pPr>
            <w:r w:rsidRPr="6854D2FB">
              <w:rPr>
                <w:sz w:val="16"/>
                <w:szCs w:val="16"/>
              </w:rPr>
              <w:t xml:space="preserve">Trigger Pipeline for Deploying </w:t>
            </w:r>
            <w:r w:rsidR="00757788" w:rsidRPr="6854D2FB">
              <w:rPr>
                <w:sz w:val="16"/>
                <w:szCs w:val="16"/>
              </w:rPr>
              <w:t>contents</w:t>
            </w:r>
            <w:r w:rsidR="00757788">
              <w:rPr>
                <w:sz w:val="16"/>
                <w:szCs w:val="16"/>
              </w:rPr>
              <w:t xml:space="preserve"> (</w:t>
            </w:r>
            <w:r w:rsidR="00641197">
              <w:rPr>
                <w:sz w:val="16"/>
                <w:szCs w:val="16"/>
              </w:rPr>
              <w:t xml:space="preserve">App, Api, Job, </w:t>
            </w:r>
            <w:r w:rsidR="0084184E">
              <w:rPr>
                <w:sz w:val="16"/>
                <w:szCs w:val="16"/>
              </w:rPr>
              <w:t>Doc Portal, Database &amp; Reports)</w:t>
            </w:r>
          </w:p>
        </w:tc>
        <w:tc>
          <w:tcPr>
            <w:tcW w:w="3083"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FD5EA"/>
            <w:tcMar>
              <w:top w:w="72" w:type="dxa"/>
              <w:left w:w="144" w:type="dxa"/>
              <w:bottom w:w="72" w:type="dxa"/>
              <w:right w:w="144" w:type="dxa"/>
            </w:tcMar>
          </w:tcPr>
          <w:p w14:paraId="69F06082" w14:textId="502B8A7A" w:rsidR="6854D2FB" w:rsidRDefault="6854D2FB" w:rsidP="6854D2FB">
            <w:pPr>
              <w:rPr>
                <w:sz w:val="16"/>
                <w:szCs w:val="16"/>
              </w:rPr>
            </w:pPr>
            <w:r w:rsidRPr="6854D2FB">
              <w:rPr>
                <w:sz w:val="16"/>
                <w:szCs w:val="16"/>
              </w:rPr>
              <w:t>Automated</w:t>
            </w:r>
          </w:p>
        </w:tc>
        <w:tc>
          <w:tcPr>
            <w:tcW w:w="2043"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FD5EA"/>
            <w:tcMar>
              <w:top w:w="72" w:type="dxa"/>
              <w:left w:w="144" w:type="dxa"/>
              <w:bottom w:w="72" w:type="dxa"/>
              <w:right w:w="144" w:type="dxa"/>
            </w:tcMar>
          </w:tcPr>
          <w:p w14:paraId="5692C515" w14:textId="32F2674E" w:rsidR="6854D2FB" w:rsidRDefault="6854D2FB" w:rsidP="6854D2FB">
            <w:pPr>
              <w:rPr>
                <w:b/>
                <w:bCs/>
                <w:sz w:val="16"/>
                <w:szCs w:val="16"/>
              </w:rPr>
            </w:pPr>
            <w:r w:rsidRPr="6854D2FB">
              <w:rPr>
                <w:b/>
                <w:bCs/>
                <w:sz w:val="16"/>
                <w:szCs w:val="16"/>
              </w:rPr>
              <w:t xml:space="preserve">Pipeline Name - </w:t>
            </w:r>
          </w:p>
          <w:p w14:paraId="695BB617" w14:textId="37A87159" w:rsidR="6854D2FB" w:rsidRDefault="6854D2FB" w:rsidP="6854D2FB">
            <w:pPr>
              <w:rPr>
                <w:sz w:val="16"/>
                <w:szCs w:val="16"/>
              </w:rPr>
            </w:pPr>
            <w:r w:rsidRPr="6854D2FB">
              <w:rPr>
                <w:sz w:val="16"/>
                <w:szCs w:val="16"/>
              </w:rPr>
              <w:t xml:space="preserve">Odessa </w:t>
            </w:r>
            <w:r w:rsidR="5450ED5A" w:rsidRPr="6854D2FB">
              <w:rPr>
                <w:sz w:val="16"/>
                <w:szCs w:val="16"/>
              </w:rPr>
              <w:t>Partner Portal</w:t>
            </w:r>
            <w:r w:rsidRPr="6854D2FB">
              <w:rPr>
                <w:sz w:val="16"/>
                <w:szCs w:val="16"/>
              </w:rPr>
              <w:t xml:space="preserve"> w Artifacts</w:t>
            </w:r>
          </w:p>
          <w:p w14:paraId="6F88D965" w14:textId="77777777" w:rsidR="6854D2FB" w:rsidRDefault="6854D2FB" w:rsidP="6854D2FB">
            <w:pPr>
              <w:rPr>
                <w:sz w:val="16"/>
                <w:szCs w:val="16"/>
              </w:rPr>
            </w:pPr>
          </w:p>
          <w:p w14:paraId="2511F53D" w14:textId="060E5CB7" w:rsidR="6854D2FB" w:rsidRDefault="6854D2FB" w:rsidP="6854D2FB">
            <w:pPr>
              <w:rPr>
                <w:sz w:val="16"/>
                <w:szCs w:val="16"/>
              </w:rPr>
            </w:pPr>
            <w:r w:rsidRPr="6854D2FB">
              <w:rPr>
                <w:sz w:val="16"/>
                <w:szCs w:val="16"/>
              </w:rPr>
              <w:t>Refer section 1</w:t>
            </w:r>
            <w:r w:rsidR="009D2016">
              <w:rPr>
                <w:sz w:val="16"/>
                <w:szCs w:val="16"/>
              </w:rPr>
              <w:t>7</w:t>
            </w:r>
            <w:r w:rsidRPr="6854D2FB">
              <w:rPr>
                <w:sz w:val="16"/>
                <w:szCs w:val="16"/>
              </w:rPr>
              <w:t>.</w:t>
            </w:r>
            <w:r w:rsidR="00AE751E">
              <w:rPr>
                <w:sz w:val="16"/>
                <w:szCs w:val="16"/>
              </w:rPr>
              <w:t>3</w:t>
            </w:r>
          </w:p>
        </w:tc>
      </w:tr>
      <w:tr w:rsidR="6854D2FB" w14:paraId="201DAE7B" w14:textId="77777777" w:rsidTr="00C47525">
        <w:trPr>
          <w:trHeight w:val="286"/>
        </w:trPr>
        <w:tc>
          <w:tcPr>
            <w:tcW w:w="143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9EBF5"/>
            <w:tcMar>
              <w:top w:w="72" w:type="dxa"/>
              <w:left w:w="144" w:type="dxa"/>
              <w:bottom w:w="72" w:type="dxa"/>
              <w:right w:w="144" w:type="dxa"/>
            </w:tcMar>
          </w:tcPr>
          <w:p w14:paraId="6E189DC7" w14:textId="0B3436E9" w:rsidR="6854D2FB" w:rsidRDefault="00C47525" w:rsidP="6854D2FB">
            <w:pPr>
              <w:rPr>
                <w:sz w:val="16"/>
                <w:szCs w:val="16"/>
              </w:rPr>
            </w:pPr>
            <w:r>
              <w:rPr>
                <w:sz w:val="16"/>
                <w:szCs w:val="16"/>
              </w:rPr>
              <w:t>3</w:t>
            </w:r>
          </w:p>
        </w:tc>
        <w:tc>
          <w:tcPr>
            <w:tcW w:w="334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9EBF5"/>
            <w:tcMar>
              <w:top w:w="72" w:type="dxa"/>
              <w:left w:w="144" w:type="dxa"/>
              <w:bottom w:w="72" w:type="dxa"/>
              <w:right w:w="144" w:type="dxa"/>
            </w:tcMar>
          </w:tcPr>
          <w:p w14:paraId="63DF9558" w14:textId="081F81E3" w:rsidR="6854D2FB" w:rsidRDefault="6854D2FB" w:rsidP="6854D2FB">
            <w:pPr>
              <w:rPr>
                <w:b/>
                <w:bCs/>
                <w:sz w:val="16"/>
                <w:szCs w:val="16"/>
              </w:rPr>
            </w:pPr>
            <w:r w:rsidRPr="6854D2FB">
              <w:rPr>
                <w:b/>
                <w:bCs/>
                <w:sz w:val="16"/>
                <w:szCs w:val="16"/>
              </w:rPr>
              <w:t>Update Config Changes</w:t>
            </w:r>
          </w:p>
          <w:p w14:paraId="72E688F7" w14:textId="76098C01" w:rsidR="6854D2FB" w:rsidRDefault="6854D2FB" w:rsidP="6854D2FB">
            <w:pPr>
              <w:rPr>
                <w:sz w:val="16"/>
                <w:szCs w:val="16"/>
              </w:rPr>
            </w:pPr>
            <w:r w:rsidRPr="6854D2FB">
              <w:rPr>
                <w:sz w:val="16"/>
                <w:szCs w:val="16"/>
              </w:rPr>
              <w:t>Configuration Changes</w:t>
            </w:r>
          </w:p>
        </w:tc>
        <w:tc>
          <w:tcPr>
            <w:tcW w:w="3083"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9EBF5"/>
            <w:tcMar>
              <w:top w:w="72" w:type="dxa"/>
              <w:left w:w="144" w:type="dxa"/>
              <w:bottom w:w="72" w:type="dxa"/>
              <w:right w:w="144" w:type="dxa"/>
            </w:tcMar>
          </w:tcPr>
          <w:p w14:paraId="13F849D5" w14:textId="28E4C1F2" w:rsidR="6854D2FB" w:rsidRDefault="6854D2FB" w:rsidP="6854D2FB">
            <w:pPr>
              <w:rPr>
                <w:sz w:val="16"/>
                <w:szCs w:val="16"/>
              </w:rPr>
            </w:pPr>
            <w:r w:rsidRPr="6854D2FB">
              <w:rPr>
                <w:sz w:val="16"/>
                <w:szCs w:val="16"/>
              </w:rPr>
              <w:t>Manual</w:t>
            </w:r>
          </w:p>
        </w:tc>
        <w:tc>
          <w:tcPr>
            <w:tcW w:w="2043"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9EBF5"/>
            <w:tcMar>
              <w:top w:w="72" w:type="dxa"/>
              <w:left w:w="144" w:type="dxa"/>
              <w:bottom w:w="72" w:type="dxa"/>
              <w:right w:w="144" w:type="dxa"/>
            </w:tcMar>
          </w:tcPr>
          <w:p w14:paraId="26DB33EF" w14:textId="6BA83226" w:rsidR="6854D2FB" w:rsidRDefault="6854D2FB" w:rsidP="6854D2FB">
            <w:pPr>
              <w:rPr>
                <w:sz w:val="16"/>
                <w:szCs w:val="16"/>
              </w:rPr>
            </w:pPr>
            <w:r w:rsidRPr="6854D2FB">
              <w:rPr>
                <w:sz w:val="16"/>
                <w:szCs w:val="16"/>
              </w:rPr>
              <w:t>Refer section 1</w:t>
            </w:r>
            <w:r w:rsidR="009D2016">
              <w:rPr>
                <w:sz w:val="16"/>
                <w:szCs w:val="16"/>
              </w:rPr>
              <w:t>7</w:t>
            </w:r>
            <w:r w:rsidRPr="6854D2FB">
              <w:rPr>
                <w:sz w:val="16"/>
                <w:szCs w:val="16"/>
              </w:rPr>
              <w:t>.</w:t>
            </w:r>
            <w:r w:rsidR="00AE751E">
              <w:rPr>
                <w:sz w:val="16"/>
                <w:szCs w:val="16"/>
              </w:rPr>
              <w:t>4</w:t>
            </w:r>
          </w:p>
        </w:tc>
      </w:tr>
      <w:tr w:rsidR="6854D2FB" w14:paraId="6A613D5D" w14:textId="77777777" w:rsidTr="00C47525">
        <w:trPr>
          <w:trHeight w:val="286"/>
        </w:trPr>
        <w:tc>
          <w:tcPr>
            <w:tcW w:w="143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FD5EA"/>
            <w:tcMar>
              <w:top w:w="72" w:type="dxa"/>
              <w:left w:w="144" w:type="dxa"/>
              <w:bottom w:w="72" w:type="dxa"/>
              <w:right w:w="144" w:type="dxa"/>
            </w:tcMar>
          </w:tcPr>
          <w:p w14:paraId="36E72936" w14:textId="356F36DE" w:rsidR="6854D2FB" w:rsidRDefault="00C47525" w:rsidP="6854D2FB">
            <w:pPr>
              <w:rPr>
                <w:sz w:val="16"/>
                <w:szCs w:val="16"/>
              </w:rPr>
            </w:pPr>
            <w:r>
              <w:rPr>
                <w:sz w:val="16"/>
                <w:szCs w:val="16"/>
              </w:rPr>
              <w:t>4</w:t>
            </w:r>
          </w:p>
        </w:tc>
        <w:tc>
          <w:tcPr>
            <w:tcW w:w="334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FD5EA"/>
            <w:tcMar>
              <w:top w:w="72" w:type="dxa"/>
              <w:left w:w="144" w:type="dxa"/>
              <w:bottom w:w="72" w:type="dxa"/>
              <w:right w:w="144" w:type="dxa"/>
            </w:tcMar>
          </w:tcPr>
          <w:p w14:paraId="6F620561" w14:textId="40495C7C" w:rsidR="6854D2FB" w:rsidRDefault="6854D2FB" w:rsidP="6854D2FB">
            <w:pPr>
              <w:rPr>
                <w:b/>
                <w:bCs/>
                <w:sz w:val="16"/>
                <w:szCs w:val="16"/>
              </w:rPr>
            </w:pPr>
            <w:r w:rsidRPr="6854D2FB">
              <w:rPr>
                <w:b/>
                <w:bCs/>
                <w:sz w:val="16"/>
                <w:szCs w:val="16"/>
              </w:rPr>
              <w:t xml:space="preserve">Restart </w:t>
            </w:r>
            <w:r w:rsidR="192C2E65" w:rsidRPr="6854D2FB">
              <w:rPr>
                <w:b/>
                <w:bCs/>
                <w:sz w:val="16"/>
                <w:szCs w:val="16"/>
              </w:rPr>
              <w:t>Partner Portal</w:t>
            </w:r>
            <w:r w:rsidRPr="6854D2FB">
              <w:rPr>
                <w:b/>
                <w:bCs/>
                <w:sz w:val="16"/>
                <w:szCs w:val="16"/>
              </w:rPr>
              <w:t xml:space="preserve"> Services</w:t>
            </w:r>
          </w:p>
          <w:p w14:paraId="0A61C809" w14:textId="3AC5448A" w:rsidR="6854D2FB" w:rsidRDefault="6854D2FB" w:rsidP="6854D2FB">
            <w:pPr>
              <w:rPr>
                <w:sz w:val="16"/>
                <w:szCs w:val="16"/>
              </w:rPr>
            </w:pPr>
            <w:r w:rsidRPr="6854D2FB">
              <w:rPr>
                <w:sz w:val="16"/>
                <w:szCs w:val="16"/>
              </w:rPr>
              <w:t>Trigger Pipeline for Restart Core Services</w:t>
            </w:r>
          </w:p>
        </w:tc>
        <w:tc>
          <w:tcPr>
            <w:tcW w:w="3083"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FD5EA"/>
            <w:tcMar>
              <w:top w:w="72" w:type="dxa"/>
              <w:left w:w="144" w:type="dxa"/>
              <w:bottom w:w="72" w:type="dxa"/>
              <w:right w:w="144" w:type="dxa"/>
            </w:tcMar>
          </w:tcPr>
          <w:p w14:paraId="5811F61F" w14:textId="7CAFE831" w:rsidR="6854D2FB" w:rsidRDefault="6854D2FB" w:rsidP="6854D2FB">
            <w:pPr>
              <w:rPr>
                <w:sz w:val="16"/>
                <w:szCs w:val="16"/>
              </w:rPr>
            </w:pPr>
            <w:r w:rsidRPr="6854D2FB">
              <w:rPr>
                <w:sz w:val="16"/>
                <w:szCs w:val="16"/>
              </w:rPr>
              <w:t>Automated</w:t>
            </w:r>
          </w:p>
        </w:tc>
        <w:tc>
          <w:tcPr>
            <w:tcW w:w="2043"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FD5EA"/>
            <w:tcMar>
              <w:top w:w="72" w:type="dxa"/>
              <w:left w:w="144" w:type="dxa"/>
              <w:bottom w:w="72" w:type="dxa"/>
              <w:right w:w="144" w:type="dxa"/>
            </w:tcMar>
          </w:tcPr>
          <w:p w14:paraId="76D6C0D6" w14:textId="59A77149" w:rsidR="6854D2FB" w:rsidRDefault="6854D2FB" w:rsidP="6854D2FB">
            <w:pPr>
              <w:rPr>
                <w:b/>
                <w:bCs/>
                <w:sz w:val="16"/>
                <w:szCs w:val="16"/>
              </w:rPr>
            </w:pPr>
            <w:r w:rsidRPr="6854D2FB">
              <w:rPr>
                <w:b/>
                <w:bCs/>
                <w:sz w:val="16"/>
                <w:szCs w:val="16"/>
              </w:rPr>
              <w:t xml:space="preserve">Pipeline Name - </w:t>
            </w:r>
          </w:p>
          <w:p w14:paraId="2F218DCD" w14:textId="2C379521" w:rsidR="6854D2FB" w:rsidRDefault="6854D2FB" w:rsidP="6854D2FB">
            <w:pPr>
              <w:rPr>
                <w:sz w:val="16"/>
                <w:szCs w:val="16"/>
              </w:rPr>
            </w:pPr>
            <w:r w:rsidRPr="6854D2FB">
              <w:rPr>
                <w:sz w:val="16"/>
                <w:szCs w:val="16"/>
              </w:rPr>
              <w:t xml:space="preserve">Restart </w:t>
            </w:r>
            <w:r w:rsidR="5FE74416" w:rsidRPr="6854D2FB">
              <w:rPr>
                <w:sz w:val="16"/>
                <w:szCs w:val="16"/>
              </w:rPr>
              <w:t>Partner Portal</w:t>
            </w:r>
            <w:r w:rsidRPr="6854D2FB">
              <w:rPr>
                <w:sz w:val="16"/>
                <w:szCs w:val="16"/>
              </w:rPr>
              <w:t xml:space="preserve"> App Services</w:t>
            </w:r>
          </w:p>
          <w:p w14:paraId="6DD99949" w14:textId="77777777" w:rsidR="6854D2FB" w:rsidRDefault="6854D2FB" w:rsidP="6854D2FB">
            <w:pPr>
              <w:rPr>
                <w:sz w:val="16"/>
                <w:szCs w:val="16"/>
              </w:rPr>
            </w:pPr>
          </w:p>
          <w:p w14:paraId="4CB9C338" w14:textId="66524997" w:rsidR="6854D2FB" w:rsidRDefault="6854D2FB" w:rsidP="6854D2FB">
            <w:pPr>
              <w:rPr>
                <w:sz w:val="16"/>
                <w:szCs w:val="16"/>
              </w:rPr>
            </w:pPr>
            <w:r w:rsidRPr="6854D2FB">
              <w:rPr>
                <w:sz w:val="16"/>
                <w:szCs w:val="16"/>
              </w:rPr>
              <w:t>Refer section 1</w:t>
            </w:r>
            <w:r w:rsidR="009D2016">
              <w:rPr>
                <w:sz w:val="16"/>
                <w:szCs w:val="16"/>
              </w:rPr>
              <w:t>7</w:t>
            </w:r>
            <w:r w:rsidRPr="6854D2FB">
              <w:rPr>
                <w:sz w:val="16"/>
                <w:szCs w:val="16"/>
              </w:rPr>
              <w:t>.</w:t>
            </w:r>
            <w:r w:rsidR="00AE751E">
              <w:rPr>
                <w:sz w:val="16"/>
                <w:szCs w:val="16"/>
              </w:rPr>
              <w:t>5</w:t>
            </w:r>
          </w:p>
          <w:p w14:paraId="67D70764" w14:textId="1962FE66" w:rsidR="6854D2FB" w:rsidRDefault="6854D2FB" w:rsidP="6854D2FB">
            <w:pPr>
              <w:rPr>
                <w:sz w:val="16"/>
                <w:szCs w:val="16"/>
              </w:rPr>
            </w:pPr>
          </w:p>
        </w:tc>
      </w:tr>
      <w:tr w:rsidR="00A90D57" w14:paraId="56E322C3" w14:textId="77777777" w:rsidTr="00C47525">
        <w:trPr>
          <w:trHeight w:val="286"/>
        </w:trPr>
        <w:tc>
          <w:tcPr>
            <w:tcW w:w="143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FD5EA"/>
            <w:tcMar>
              <w:top w:w="72" w:type="dxa"/>
              <w:left w:w="144" w:type="dxa"/>
              <w:bottom w:w="72" w:type="dxa"/>
              <w:right w:w="144" w:type="dxa"/>
            </w:tcMar>
          </w:tcPr>
          <w:p w14:paraId="36818ACA" w14:textId="77777777" w:rsidR="00A90D57" w:rsidRDefault="00A90D57" w:rsidP="6854D2FB">
            <w:pPr>
              <w:rPr>
                <w:sz w:val="16"/>
                <w:szCs w:val="16"/>
              </w:rPr>
            </w:pPr>
          </w:p>
        </w:tc>
        <w:tc>
          <w:tcPr>
            <w:tcW w:w="334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FD5EA"/>
            <w:tcMar>
              <w:top w:w="72" w:type="dxa"/>
              <w:left w:w="144" w:type="dxa"/>
              <w:bottom w:w="72" w:type="dxa"/>
              <w:right w:w="144" w:type="dxa"/>
            </w:tcMar>
          </w:tcPr>
          <w:p w14:paraId="22B62CEB" w14:textId="77777777" w:rsidR="00A90D57" w:rsidRPr="6854D2FB" w:rsidRDefault="00A90D57" w:rsidP="6854D2FB">
            <w:pPr>
              <w:rPr>
                <w:b/>
                <w:bCs/>
                <w:sz w:val="16"/>
                <w:szCs w:val="16"/>
              </w:rPr>
            </w:pPr>
          </w:p>
        </w:tc>
        <w:tc>
          <w:tcPr>
            <w:tcW w:w="3083"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FD5EA"/>
            <w:tcMar>
              <w:top w:w="72" w:type="dxa"/>
              <w:left w:w="144" w:type="dxa"/>
              <w:bottom w:w="72" w:type="dxa"/>
              <w:right w:w="144" w:type="dxa"/>
            </w:tcMar>
          </w:tcPr>
          <w:p w14:paraId="41E5FC6D" w14:textId="77777777" w:rsidR="00A90D57" w:rsidRPr="6854D2FB" w:rsidRDefault="00A90D57" w:rsidP="6854D2FB">
            <w:pPr>
              <w:rPr>
                <w:sz w:val="16"/>
                <w:szCs w:val="16"/>
              </w:rPr>
            </w:pPr>
          </w:p>
        </w:tc>
        <w:tc>
          <w:tcPr>
            <w:tcW w:w="2043"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FD5EA"/>
            <w:tcMar>
              <w:top w:w="72" w:type="dxa"/>
              <w:left w:w="144" w:type="dxa"/>
              <w:bottom w:w="72" w:type="dxa"/>
              <w:right w:w="144" w:type="dxa"/>
            </w:tcMar>
          </w:tcPr>
          <w:p w14:paraId="2F11BF42" w14:textId="77777777" w:rsidR="00A90D57" w:rsidRPr="6854D2FB" w:rsidRDefault="00A90D57" w:rsidP="6854D2FB">
            <w:pPr>
              <w:rPr>
                <w:b/>
                <w:bCs/>
                <w:sz w:val="16"/>
                <w:szCs w:val="16"/>
              </w:rPr>
            </w:pPr>
          </w:p>
        </w:tc>
      </w:tr>
    </w:tbl>
    <w:p w14:paraId="4AD668D0" w14:textId="77777777" w:rsidR="00B02BAD" w:rsidRPr="00AB7A0C" w:rsidRDefault="00B02BAD" w:rsidP="00B02BAD"/>
    <w:p w14:paraId="5DCFCBED" w14:textId="6947B4A9" w:rsidR="00B02BAD" w:rsidRPr="00AB7A0C" w:rsidRDefault="00B02BAD" w:rsidP="6854D2FB">
      <w:pPr>
        <w:pStyle w:val="BodyText"/>
        <w:jc w:val="center"/>
      </w:pPr>
    </w:p>
    <w:p w14:paraId="6914C0BF" w14:textId="77777777" w:rsidR="00B02BAD" w:rsidRPr="00AB7A0C" w:rsidRDefault="00B02BAD" w:rsidP="00B02BAD"/>
    <w:p w14:paraId="710CF3E8" w14:textId="7A28DA71" w:rsidR="00B02BAD" w:rsidRPr="00AB7A0C" w:rsidRDefault="58B55620" w:rsidP="6854D2FB">
      <w:pPr>
        <w:pStyle w:val="Heading2"/>
      </w:pPr>
      <w:bookmarkStart w:id="204" w:name="_Toc137050227"/>
      <w:r>
        <w:t>1</w:t>
      </w:r>
      <w:r w:rsidR="00C63553">
        <w:t>7</w:t>
      </w:r>
      <w:r>
        <w:t>.</w:t>
      </w:r>
      <w:r w:rsidR="00B01DA8">
        <w:t>2</w:t>
      </w:r>
      <w:r>
        <w:t xml:space="preserve"> Steps for - Create Release</w:t>
      </w:r>
      <w:bookmarkEnd w:id="204"/>
    </w:p>
    <w:p w14:paraId="6306AAC6" w14:textId="77777777" w:rsidR="00B02BAD" w:rsidRPr="00AB7A0C" w:rsidRDefault="58B55620" w:rsidP="00F241CE">
      <w:pPr>
        <w:pStyle w:val="ListParagraph"/>
        <w:numPr>
          <w:ilvl w:val="0"/>
          <w:numId w:val="17"/>
        </w:numPr>
      </w:pPr>
      <w:r>
        <w:t xml:space="preserve">Trigger Pipeline to download and Upload content in DevOps Artifacts. </w:t>
      </w:r>
    </w:p>
    <w:p w14:paraId="6B54C61B" w14:textId="6A22AB6E" w:rsidR="00B02BAD" w:rsidRPr="00AB7A0C" w:rsidRDefault="58B55620" w:rsidP="00F241CE">
      <w:pPr>
        <w:pStyle w:val="ListParagraph"/>
        <w:numPr>
          <w:ilvl w:val="1"/>
          <w:numId w:val="17"/>
        </w:numPr>
        <w:rPr>
          <w:b/>
          <w:bCs/>
        </w:rPr>
      </w:pPr>
      <w:r w:rsidRPr="6854D2FB">
        <w:rPr>
          <w:b/>
          <w:bCs/>
        </w:rPr>
        <w:t>Steps: -</w:t>
      </w:r>
    </w:p>
    <w:p w14:paraId="42F1F8F1" w14:textId="2081AA44" w:rsidR="00B02BAD" w:rsidRPr="00AB7A0C" w:rsidRDefault="58B55620" w:rsidP="6854D2FB">
      <w:pPr>
        <w:pStyle w:val="ListParagraph"/>
        <w:ind w:left="1080"/>
      </w:pPr>
      <w:r>
        <w:t xml:space="preserve"> Release Pipeline -&gt; HPE-DEV -&gt; </w:t>
      </w:r>
      <w:proofErr w:type="spellStart"/>
      <w:r w:rsidR="2ABAD094">
        <w:t>PartnerPortal</w:t>
      </w:r>
      <w:proofErr w:type="spellEnd"/>
      <w:r>
        <w:t xml:space="preserve"> -&gt; </w:t>
      </w:r>
      <w:r w:rsidRPr="6854D2FB">
        <w:rPr>
          <w:b/>
          <w:bCs/>
          <w:color w:val="008095" w:themeColor="accent1" w:themeShade="BF"/>
          <w:sz w:val="24"/>
          <w:szCs w:val="24"/>
        </w:rPr>
        <w:t>Get &amp; Deploy Artifacts</w:t>
      </w:r>
      <w:r w:rsidRPr="6854D2FB">
        <w:rPr>
          <w:color w:val="FFC000"/>
        </w:rPr>
        <w:t xml:space="preserve"> </w:t>
      </w:r>
      <w:r>
        <w:t>-&gt; Create Release</w:t>
      </w:r>
    </w:p>
    <w:p w14:paraId="4A43661A" w14:textId="77777777" w:rsidR="00B02BAD" w:rsidRPr="00AB7A0C" w:rsidRDefault="00B02BAD" w:rsidP="6854D2FB">
      <w:pPr>
        <w:pStyle w:val="ListParagraph"/>
        <w:ind w:left="720"/>
      </w:pPr>
    </w:p>
    <w:p w14:paraId="4801EDAF" w14:textId="09C6EFD8" w:rsidR="00B02BAD" w:rsidRPr="00AB7A0C" w:rsidRDefault="779AC043" w:rsidP="6854D2FB">
      <w:pPr>
        <w:pStyle w:val="ListParagraph"/>
        <w:ind w:left="720"/>
      </w:pPr>
      <w:r>
        <w:rPr>
          <w:noProof/>
        </w:rPr>
        <w:drawing>
          <wp:inline distT="0" distB="0" distL="0" distR="0" wp14:anchorId="7EA96CE0" wp14:editId="037BCAC1">
            <wp:extent cx="4572000" cy="1724025"/>
            <wp:effectExtent l="0" t="0" r="0" b="0"/>
            <wp:docPr id="676619041" name="Picture 676619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5" cstate="print">
                      <a:extLst>
                        <a:ext uri="{28A0092B-C50C-407E-A947-70E740481C1C}">
                          <a14:useLocalDpi xmlns:a14="http://schemas.microsoft.com/office/drawing/2010/main" val="0"/>
                        </a:ext>
                      </a:extLst>
                    </a:blip>
                    <a:stretch>
                      <a:fillRect/>
                    </a:stretch>
                  </pic:blipFill>
                  <pic:spPr>
                    <a:xfrm>
                      <a:off x="0" y="0"/>
                      <a:ext cx="4572000" cy="1724025"/>
                    </a:xfrm>
                    <a:prstGeom prst="rect">
                      <a:avLst/>
                    </a:prstGeom>
                  </pic:spPr>
                </pic:pic>
              </a:graphicData>
            </a:graphic>
          </wp:inline>
        </w:drawing>
      </w:r>
    </w:p>
    <w:p w14:paraId="1EEE68D2" w14:textId="77777777" w:rsidR="00B02BAD" w:rsidRPr="00AB7A0C" w:rsidRDefault="00B02BAD" w:rsidP="6854D2FB">
      <w:pPr>
        <w:pStyle w:val="ListParagraph"/>
        <w:ind w:left="720"/>
      </w:pPr>
    </w:p>
    <w:p w14:paraId="3615C6C8" w14:textId="3F33DCA6" w:rsidR="00B02BAD" w:rsidRPr="00AB7A0C" w:rsidRDefault="58B55620" w:rsidP="6854D2FB">
      <w:pPr>
        <w:pStyle w:val="ListParagraph"/>
        <w:ind w:left="720"/>
      </w:pPr>
      <w:r>
        <w:t>Provide Release version shared by Odessa team -&gt; Create</w:t>
      </w:r>
    </w:p>
    <w:p w14:paraId="2852D8CE" w14:textId="394C0892" w:rsidR="00B02BAD" w:rsidRPr="00AB7A0C" w:rsidRDefault="3D544BF8" w:rsidP="6854D2FB">
      <w:pPr>
        <w:pStyle w:val="ListParagraph"/>
        <w:ind w:left="720"/>
      </w:pPr>
      <w:r>
        <w:rPr>
          <w:noProof/>
        </w:rPr>
        <w:lastRenderedPageBreak/>
        <w:drawing>
          <wp:inline distT="0" distB="0" distL="0" distR="0" wp14:anchorId="52DACD95" wp14:editId="0EFC5E42">
            <wp:extent cx="3609975" cy="4572000"/>
            <wp:effectExtent l="0" t="0" r="0" b="0"/>
            <wp:docPr id="876769125" name="Picture 876769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6">
                      <a:extLst>
                        <a:ext uri="{28A0092B-C50C-407E-A947-70E740481C1C}">
                          <a14:useLocalDpi xmlns:a14="http://schemas.microsoft.com/office/drawing/2010/main" val="0"/>
                        </a:ext>
                      </a:extLst>
                    </a:blip>
                    <a:stretch>
                      <a:fillRect/>
                    </a:stretch>
                  </pic:blipFill>
                  <pic:spPr>
                    <a:xfrm>
                      <a:off x="0" y="0"/>
                      <a:ext cx="3609975" cy="4572000"/>
                    </a:xfrm>
                    <a:prstGeom prst="rect">
                      <a:avLst/>
                    </a:prstGeom>
                  </pic:spPr>
                </pic:pic>
              </a:graphicData>
            </a:graphic>
          </wp:inline>
        </w:drawing>
      </w:r>
    </w:p>
    <w:p w14:paraId="1D2282F1" w14:textId="77777777" w:rsidR="00B02BAD" w:rsidRPr="00AB7A0C" w:rsidRDefault="00B02BAD" w:rsidP="6854D2FB">
      <w:pPr>
        <w:pStyle w:val="ListParagraph"/>
        <w:ind w:left="720"/>
      </w:pPr>
    </w:p>
    <w:p w14:paraId="6B7173C0" w14:textId="1FBD690E" w:rsidR="00B02BAD" w:rsidRPr="00AB7A0C" w:rsidRDefault="58B55620" w:rsidP="6854D2FB">
      <w:pPr>
        <w:pStyle w:val="Heading2"/>
      </w:pPr>
      <w:bookmarkStart w:id="205" w:name="_Toc137050228"/>
      <w:r>
        <w:t>1</w:t>
      </w:r>
      <w:r w:rsidR="00C63553">
        <w:t>7</w:t>
      </w:r>
      <w:r>
        <w:t>.</w:t>
      </w:r>
      <w:r w:rsidR="00B01DA8">
        <w:t>3</w:t>
      </w:r>
      <w:r>
        <w:t xml:space="preserve"> Steps for – Deploy </w:t>
      </w:r>
      <w:r w:rsidR="3CC256E0">
        <w:t>Partner Portal</w:t>
      </w:r>
      <w:r>
        <w:t xml:space="preserve"> Components</w:t>
      </w:r>
      <w:bookmarkEnd w:id="205"/>
    </w:p>
    <w:p w14:paraId="0DABE04F" w14:textId="219A13DC" w:rsidR="00B02BAD" w:rsidRPr="00AB7A0C" w:rsidRDefault="58B55620" w:rsidP="00F241CE">
      <w:pPr>
        <w:pStyle w:val="ListParagraph"/>
        <w:numPr>
          <w:ilvl w:val="0"/>
          <w:numId w:val="17"/>
        </w:numPr>
      </w:pPr>
      <w:r>
        <w:t>Trigger release. Steps: -</w:t>
      </w:r>
    </w:p>
    <w:p w14:paraId="18D7B3BF" w14:textId="54C4BDAD" w:rsidR="00B02BAD" w:rsidRPr="00AB7A0C" w:rsidRDefault="58B55620" w:rsidP="6854D2FB">
      <w:pPr>
        <w:pStyle w:val="ListParagraph"/>
        <w:ind w:left="720"/>
      </w:pPr>
      <w:r>
        <w:t xml:space="preserve"> Release Pipeline -&gt; HPE-DEV -&gt; </w:t>
      </w:r>
      <w:proofErr w:type="spellStart"/>
      <w:r w:rsidR="2EA18CD7">
        <w:t>PartnerPortal</w:t>
      </w:r>
      <w:proofErr w:type="spellEnd"/>
      <w:r>
        <w:t xml:space="preserve"> -&gt; </w:t>
      </w:r>
      <w:r w:rsidRPr="6854D2FB">
        <w:rPr>
          <w:color w:val="008095" w:themeColor="accent1" w:themeShade="BF"/>
          <w:sz w:val="24"/>
          <w:szCs w:val="24"/>
        </w:rPr>
        <w:t xml:space="preserve">Odessa </w:t>
      </w:r>
      <w:proofErr w:type="spellStart"/>
      <w:r w:rsidR="46C8023A" w:rsidRPr="6854D2FB">
        <w:rPr>
          <w:color w:val="008095" w:themeColor="accent1" w:themeShade="BF"/>
          <w:sz w:val="24"/>
          <w:szCs w:val="24"/>
        </w:rPr>
        <w:t>PartnerPortal</w:t>
      </w:r>
      <w:proofErr w:type="spellEnd"/>
      <w:r w:rsidRPr="6854D2FB">
        <w:rPr>
          <w:color w:val="008095" w:themeColor="accent1" w:themeShade="BF"/>
          <w:sz w:val="24"/>
          <w:szCs w:val="24"/>
        </w:rPr>
        <w:t xml:space="preserve"> w Artifacts</w:t>
      </w:r>
      <w:r>
        <w:t xml:space="preserve"> -&gt; Create Release</w:t>
      </w:r>
    </w:p>
    <w:p w14:paraId="7ACE3E2D" w14:textId="77777777" w:rsidR="00B02BAD" w:rsidRPr="00AB7A0C" w:rsidRDefault="00B02BAD" w:rsidP="6854D2FB">
      <w:pPr>
        <w:pStyle w:val="ListParagraph"/>
        <w:ind w:left="720"/>
      </w:pPr>
    </w:p>
    <w:p w14:paraId="0463550C" w14:textId="4A37A502" w:rsidR="00B02BAD" w:rsidRPr="00AB7A0C" w:rsidRDefault="1913CB70" w:rsidP="6854D2FB">
      <w:pPr>
        <w:pStyle w:val="ListParagraph"/>
        <w:ind w:left="720"/>
      </w:pPr>
      <w:r>
        <w:rPr>
          <w:noProof/>
        </w:rPr>
        <w:drawing>
          <wp:inline distT="0" distB="0" distL="0" distR="0" wp14:anchorId="09433F51" wp14:editId="19B9DCC4">
            <wp:extent cx="4572000" cy="1762125"/>
            <wp:effectExtent l="0" t="0" r="0" b="0"/>
            <wp:docPr id="320167439" name="Picture 320167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7" cstate="print">
                      <a:extLst>
                        <a:ext uri="{28A0092B-C50C-407E-A947-70E740481C1C}">
                          <a14:useLocalDpi xmlns:a14="http://schemas.microsoft.com/office/drawing/2010/main" val="0"/>
                        </a:ext>
                      </a:extLst>
                    </a:blip>
                    <a:stretch>
                      <a:fillRect/>
                    </a:stretch>
                  </pic:blipFill>
                  <pic:spPr>
                    <a:xfrm>
                      <a:off x="0" y="0"/>
                      <a:ext cx="4572000" cy="1762125"/>
                    </a:xfrm>
                    <a:prstGeom prst="rect">
                      <a:avLst/>
                    </a:prstGeom>
                  </pic:spPr>
                </pic:pic>
              </a:graphicData>
            </a:graphic>
          </wp:inline>
        </w:drawing>
      </w:r>
    </w:p>
    <w:p w14:paraId="63CA4911" w14:textId="77777777" w:rsidR="00B02BAD" w:rsidRPr="00AB7A0C" w:rsidRDefault="00B02BAD" w:rsidP="6854D2FB">
      <w:pPr>
        <w:pStyle w:val="ListParagraph"/>
        <w:ind w:left="720"/>
      </w:pPr>
    </w:p>
    <w:p w14:paraId="1BB29357" w14:textId="5CBABE15" w:rsidR="00B02BAD" w:rsidRPr="00AB7A0C" w:rsidRDefault="58B55620" w:rsidP="6854D2FB">
      <w:pPr>
        <w:pStyle w:val="ListParagraph"/>
        <w:ind w:left="720"/>
      </w:pPr>
      <w:r>
        <w:t>Select Artifacts version from dropdown-&gt; Provide Release version -&gt; Create</w:t>
      </w:r>
    </w:p>
    <w:p w14:paraId="74CD98DC" w14:textId="1733CE0B" w:rsidR="00B02BAD" w:rsidRPr="00AB7A0C" w:rsidRDefault="1016644D" w:rsidP="6854D2FB">
      <w:pPr>
        <w:pStyle w:val="ListParagraph"/>
        <w:ind w:left="720"/>
      </w:pPr>
      <w:r>
        <w:rPr>
          <w:noProof/>
        </w:rPr>
        <w:lastRenderedPageBreak/>
        <w:drawing>
          <wp:inline distT="0" distB="0" distL="0" distR="0" wp14:anchorId="785BE919" wp14:editId="68078FC8">
            <wp:extent cx="4572000" cy="4248150"/>
            <wp:effectExtent l="0" t="0" r="0" b="0"/>
            <wp:docPr id="827822308" name="Picture 827822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8">
                      <a:extLst>
                        <a:ext uri="{28A0092B-C50C-407E-A947-70E740481C1C}">
                          <a14:useLocalDpi xmlns:a14="http://schemas.microsoft.com/office/drawing/2010/main" val="0"/>
                        </a:ext>
                      </a:extLst>
                    </a:blip>
                    <a:stretch>
                      <a:fillRect/>
                    </a:stretch>
                  </pic:blipFill>
                  <pic:spPr>
                    <a:xfrm>
                      <a:off x="0" y="0"/>
                      <a:ext cx="4572000" cy="4248150"/>
                    </a:xfrm>
                    <a:prstGeom prst="rect">
                      <a:avLst/>
                    </a:prstGeom>
                  </pic:spPr>
                </pic:pic>
              </a:graphicData>
            </a:graphic>
          </wp:inline>
        </w:drawing>
      </w:r>
    </w:p>
    <w:p w14:paraId="58D9EBDD" w14:textId="3CC47EF0" w:rsidR="00B02BAD" w:rsidRPr="00AB7A0C" w:rsidRDefault="58B55620" w:rsidP="6854D2FB">
      <w:pPr>
        <w:pStyle w:val="Heading2"/>
      </w:pPr>
      <w:bookmarkStart w:id="206" w:name="_Toc137050229"/>
      <w:r>
        <w:t>1</w:t>
      </w:r>
      <w:r w:rsidR="00C63553">
        <w:t>7</w:t>
      </w:r>
      <w:r>
        <w:t>.</w:t>
      </w:r>
      <w:r w:rsidR="00B01DA8">
        <w:t>4</w:t>
      </w:r>
      <w:r>
        <w:t xml:space="preserve"> Steps for – Update Config Changes</w:t>
      </w:r>
      <w:bookmarkEnd w:id="206"/>
    </w:p>
    <w:p w14:paraId="51837036" w14:textId="641CF5AE" w:rsidR="00B02BAD" w:rsidRPr="00AB7A0C" w:rsidRDefault="58B55620" w:rsidP="00F241CE">
      <w:pPr>
        <w:pStyle w:val="ListParagraph"/>
        <w:numPr>
          <w:ilvl w:val="0"/>
          <w:numId w:val="17"/>
        </w:numPr>
      </w:pPr>
      <w:r>
        <w:t xml:space="preserve">Update Configuration file. </w:t>
      </w:r>
    </w:p>
    <w:p w14:paraId="1761A55F" w14:textId="01120C0F" w:rsidR="00B02BAD" w:rsidRPr="00AB7A0C" w:rsidRDefault="58B55620" w:rsidP="00F241CE">
      <w:pPr>
        <w:pStyle w:val="ListParagraph"/>
        <w:numPr>
          <w:ilvl w:val="1"/>
          <w:numId w:val="17"/>
        </w:numPr>
        <w:rPr>
          <w:b/>
          <w:bCs/>
        </w:rPr>
      </w:pPr>
      <w:r w:rsidRPr="6854D2FB">
        <w:rPr>
          <w:b/>
          <w:bCs/>
        </w:rPr>
        <w:t>Steps: -</w:t>
      </w:r>
    </w:p>
    <w:p w14:paraId="7C76AE52" w14:textId="3539403D" w:rsidR="00B02BAD" w:rsidRPr="00AB7A0C" w:rsidRDefault="58B55620" w:rsidP="6854D2FB">
      <w:pPr>
        <w:pStyle w:val="ListParagraph"/>
        <w:ind w:left="1080"/>
      </w:pPr>
      <w:r>
        <w:t>Login to Jump box-&gt;Open WinSCP -&gt; Login to specific Web App’s (APP, Web API, Job Service) FTP Credentials.</w:t>
      </w:r>
    </w:p>
    <w:p w14:paraId="0C043DA3" w14:textId="737457DB" w:rsidR="00B02BAD" w:rsidRPr="00AB7A0C" w:rsidRDefault="58B55620" w:rsidP="6854D2FB">
      <w:pPr>
        <w:pStyle w:val="ListParagraph"/>
        <w:ind w:left="720"/>
      </w:pPr>
      <w:r>
        <w:rPr>
          <w:noProof/>
        </w:rPr>
        <w:drawing>
          <wp:inline distT="0" distB="0" distL="0" distR="0" wp14:anchorId="34ABFDB7" wp14:editId="1072C685">
            <wp:extent cx="5118098" cy="1636103"/>
            <wp:effectExtent l="0" t="0" r="6350" b="2540"/>
            <wp:docPr id="1505998864" name="Picture 150599886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303658"/>
                    <pic:cNvPicPr/>
                  </pic:nvPicPr>
                  <pic:blipFill>
                    <a:blip r:embed="rId269" cstate="print">
                      <a:extLst>
                        <a:ext uri="{28A0092B-C50C-407E-A947-70E740481C1C}">
                          <a14:useLocalDpi xmlns:a14="http://schemas.microsoft.com/office/drawing/2010/main" val="0"/>
                        </a:ext>
                      </a:extLst>
                    </a:blip>
                    <a:stretch>
                      <a:fillRect/>
                    </a:stretch>
                  </pic:blipFill>
                  <pic:spPr>
                    <a:xfrm>
                      <a:off x="0" y="0"/>
                      <a:ext cx="5118098" cy="1636103"/>
                    </a:xfrm>
                    <a:prstGeom prst="rect">
                      <a:avLst/>
                    </a:prstGeom>
                  </pic:spPr>
                </pic:pic>
              </a:graphicData>
            </a:graphic>
          </wp:inline>
        </w:drawing>
      </w:r>
    </w:p>
    <w:p w14:paraId="5F372FAF" w14:textId="4ABF1B15" w:rsidR="00B02BAD" w:rsidRPr="00AB7A0C" w:rsidRDefault="58B55620" w:rsidP="00F241CE">
      <w:pPr>
        <w:pStyle w:val="ListParagraph"/>
        <w:numPr>
          <w:ilvl w:val="0"/>
          <w:numId w:val="20"/>
        </w:numPr>
      </w:pPr>
      <w:r>
        <w:t>For App and Web API update Following file according to readme.txt file.</w:t>
      </w:r>
    </w:p>
    <w:p w14:paraId="46BAEF94" w14:textId="77777777" w:rsidR="00B02BAD" w:rsidRPr="00AB7A0C" w:rsidRDefault="58B55620" w:rsidP="00F241CE">
      <w:pPr>
        <w:pStyle w:val="ListParagraph"/>
        <w:numPr>
          <w:ilvl w:val="0"/>
          <w:numId w:val="18"/>
        </w:numPr>
      </w:pPr>
      <w:proofErr w:type="spellStart"/>
      <w:r>
        <w:t>Appsettings.config</w:t>
      </w:r>
      <w:proofErr w:type="spellEnd"/>
    </w:p>
    <w:p w14:paraId="2E4E6902" w14:textId="77777777" w:rsidR="00B02BAD" w:rsidRPr="00AB7A0C" w:rsidRDefault="58B55620" w:rsidP="00F241CE">
      <w:pPr>
        <w:pStyle w:val="ListParagraph"/>
        <w:numPr>
          <w:ilvl w:val="0"/>
          <w:numId w:val="18"/>
        </w:numPr>
      </w:pPr>
      <w:proofErr w:type="spellStart"/>
      <w:r>
        <w:t>Connectionstings.config</w:t>
      </w:r>
      <w:proofErr w:type="spellEnd"/>
    </w:p>
    <w:p w14:paraId="51793A41" w14:textId="77777777" w:rsidR="00B02BAD" w:rsidRPr="00AB7A0C" w:rsidRDefault="58B55620" w:rsidP="00F241CE">
      <w:pPr>
        <w:pStyle w:val="ListParagraph"/>
        <w:numPr>
          <w:ilvl w:val="0"/>
          <w:numId w:val="18"/>
        </w:numPr>
      </w:pPr>
      <w:proofErr w:type="spellStart"/>
      <w:r>
        <w:t>Web.config</w:t>
      </w:r>
      <w:proofErr w:type="spellEnd"/>
    </w:p>
    <w:p w14:paraId="536B2343" w14:textId="1F1EBC68" w:rsidR="00B02BAD" w:rsidRPr="00AB7A0C" w:rsidRDefault="58B55620" w:rsidP="00F241CE">
      <w:pPr>
        <w:pStyle w:val="ListParagraph"/>
        <w:numPr>
          <w:ilvl w:val="0"/>
          <w:numId w:val="20"/>
        </w:numPr>
      </w:pPr>
      <w:r>
        <w:t>For Jobs/Windows Service update following file according to readme.txt file</w:t>
      </w:r>
    </w:p>
    <w:p w14:paraId="6E70B453" w14:textId="77777777" w:rsidR="00B02BAD" w:rsidRPr="00AB7A0C" w:rsidRDefault="58B55620" w:rsidP="00F241CE">
      <w:pPr>
        <w:pStyle w:val="ListParagraph"/>
        <w:numPr>
          <w:ilvl w:val="0"/>
          <w:numId w:val="18"/>
        </w:numPr>
      </w:pPr>
      <w:proofErr w:type="spellStart"/>
      <w:r>
        <w:t>Appsettings.config</w:t>
      </w:r>
      <w:proofErr w:type="spellEnd"/>
    </w:p>
    <w:p w14:paraId="1A9B94AE" w14:textId="77777777" w:rsidR="00B02BAD" w:rsidRPr="00AB7A0C" w:rsidRDefault="58B55620" w:rsidP="00F241CE">
      <w:pPr>
        <w:pStyle w:val="ListParagraph"/>
        <w:numPr>
          <w:ilvl w:val="0"/>
          <w:numId w:val="18"/>
        </w:numPr>
      </w:pPr>
      <w:proofErr w:type="spellStart"/>
      <w:r>
        <w:t>Connectionstings.config</w:t>
      </w:r>
      <w:proofErr w:type="spellEnd"/>
    </w:p>
    <w:p w14:paraId="03C32CE6" w14:textId="30D2EF68" w:rsidR="00B02BAD" w:rsidRPr="00AB7A0C" w:rsidRDefault="58B55620" w:rsidP="00F241CE">
      <w:pPr>
        <w:pStyle w:val="ListParagraph"/>
        <w:numPr>
          <w:ilvl w:val="0"/>
          <w:numId w:val="18"/>
        </w:numPr>
      </w:pPr>
      <w:proofErr w:type="spellStart"/>
      <w:r>
        <w:lastRenderedPageBreak/>
        <w:t>LW.WindowsService.exe.config</w:t>
      </w:r>
      <w:proofErr w:type="spellEnd"/>
    </w:p>
    <w:p w14:paraId="7C11531A" w14:textId="77777777" w:rsidR="00B02BAD" w:rsidRPr="00AB7A0C" w:rsidRDefault="00B02BAD" w:rsidP="6854D2FB">
      <w:pPr>
        <w:pStyle w:val="ListParagraph"/>
        <w:ind w:left="720"/>
      </w:pPr>
    </w:p>
    <w:p w14:paraId="0061A03A" w14:textId="060E02D8" w:rsidR="00B02BAD" w:rsidRPr="00AB7A0C" w:rsidRDefault="58B55620" w:rsidP="6854D2FB">
      <w:pPr>
        <w:pStyle w:val="Heading2"/>
      </w:pPr>
      <w:bookmarkStart w:id="207" w:name="_Toc137050230"/>
      <w:r>
        <w:t>1</w:t>
      </w:r>
      <w:r w:rsidR="00C63553">
        <w:t>7</w:t>
      </w:r>
      <w:r>
        <w:t>.</w:t>
      </w:r>
      <w:r w:rsidR="00B01DA8">
        <w:t>5</w:t>
      </w:r>
      <w:r>
        <w:t xml:space="preserve"> Steps for – Restart </w:t>
      </w:r>
      <w:r w:rsidR="4C661E61">
        <w:t>Partner Portal</w:t>
      </w:r>
      <w:r>
        <w:t xml:space="preserve"> Services</w:t>
      </w:r>
      <w:bookmarkEnd w:id="207"/>
    </w:p>
    <w:p w14:paraId="5833321C" w14:textId="77777777" w:rsidR="00B02BAD" w:rsidRPr="00AB7A0C" w:rsidRDefault="00B02BAD" w:rsidP="00B02BAD"/>
    <w:p w14:paraId="2C310FE9" w14:textId="6093A4D5" w:rsidR="00B02BAD" w:rsidRPr="00AB7A0C" w:rsidRDefault="58B55620" w:rsidP="00F241CE">
      <w:pPr>
        <w:pStyle w:val="ListParagraph"/>
        <w:numPr>
          <w:ilvl w:val="0"/>
          <w:numId w:val="17"/>
        </w:numPr>
      </w:pPr>
      <w:r>
        <w:t>Restart Services. Steps: -</w:t>
      </w:r>
    </w:p>
    <w:p w14:paraId="3558426E" w14:textId="6BD2ACE0" w:rsidR="00B02BAD" w:rsidRPr="00AB7A0C" w:rsidRDefault="58B55620" w:rsidP="6854D2FB">
      <w:pPr>
        <w:pStyle w:val="ListParagraph"/>
        <w:ind w:left="720"/>
      </w:pPr>
      <w:r>
        <w:t xml:space="preserve"> Release Pipeline -&gt; HPE-DEV -&gt; </w:t>
      </w:r>
      <w:proofErr w:type="spellStart"/>
      <w:r w:rsidR="24562A95">
        <w:t>PartnerPortal</w:t>
      </w:r>
      <w:proofErr w:type="spellEnd"/>
      <w:r>
        <w:t xml:space="preserve"> -&gt; Restart </w:t>
      </w:r>
      <w:proofErr w:type="spellStart"/>
      <w:r w:rsidR="4874D14E">
        <w:t>PartnerPortal</w:t>
      </w:r>
      <w:proofErr w:type="spellEnd"/>
      <w:r>
        <w:t xml:space="preserve"> App Services -&gt; Create Release</w:t>
      </w:r>
    </w:p>
    <w:p w14:paraId="2D309B25" w14:textId="77777777" w:rsidR="00B02BAD" w:rsidRPr="00AB7A0C" w:rsidRDefault="00B02BAD" w:rsidP="6854D2FB">
      <w:pPr>
        <w:pStyle w:val="ListParagraph"/>
        <w:ind w:left="720"/>
      </w:pPr>
    </w:p>
    <w:p w14:paraId="420FF973" w14:textId="01DFE24A" w:rsidR="00B02BAD" w:rsidRPr="00AB7A0C" w:rsidRDefault="2823D160" w:rsidP="6854D2FB">
      <w:pPr>
        <w:pStyle w:val="ListParagraph"/>
        <w:ind w:left="720"/>
      </w:pPr>
      <w:r>
        <w:rPr>
          <w:noProof/>
        </w:rPr>
        <w:drawing>
          <wp:inline distT="0" distB="0" distL="0" distR="0" wp14:anchorId="29D67765" wp14:editId="2E7C4594">
            <wp:extent cx="4572000" cy="1638300"/>
            <wp:effectExtent l="0" t="0" r="0" b="0"/>
            <wp:docPr id="1920923837" name="Picture 1920923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0" cstate="print">
                      <a:extLst>
                        <a:ext uri="{28A0092B-C50C-407E-A947-70E740481C1C}">
                          <a14:useLocalDpi xmlns:a14="http://schemas.microsoft.com/office/drawing/2010/main" val="0"/>
                        </a:ext>
                      </a:extLst>
                    </a:blip>
                    <a:stretch>
                      <a:fillRect/>
                    </a:stretch>
                  </pic:blipFill>
                  <pic:spPr>
                    <a:xfrm>
                      <a:off x="0" y="0"/>
                      <a:ext cx="4572000" cy="1638300"/>
                    </a:xfrm>
                    <a:prstGeom prst="rect">
                      <a:avLst/>
                    </a:prstGeom>
                  </pic:spPr>
                </pic:pic>
              </a:graphicData>
            </a:graphic>
          </wp:inline>
        </w:drawing>
      </w:r>
    </w:p>
    <w:p w14:paraId="004D0B95" w14:textId="72E107F2" w:rsidR="00B02BAD" w:rsidRPr="00AB7A0C" w:rsidRDefault="00B02BAD" w:rsidP="6854D2FB">
      <w:pPr>
        <w:pStyle w:val="ListParagraph"/>
        <w:ind w:left="720"/>
      </w:pPr>
    </w:p>
    <w:p w14:paraId="4FEED7C0" w14:textId="11337927" w:rsidR="00B02BAD" w:rsidRPr="00AB7A0C" w:rsidRDefault="5101788F" w:rsidP="6854D2FB">
      <w:pPr>
        <w:pStyle w:val="ListParagraph"/>
        <w:numPr>
          <w:ilvl w:val="0"/>
          <w:numId w:val="1"/>
        </w:numPr>
        <w:rPr>
          <w:rFonts w:ascii="Calibri" w:hAnsi="Calibri"/>
          <w:szCs w:val="21"/>
        </w:rPr>
      </w:pPr>
      <w:r>
        <w:t xml:space="preserve">Create the </w:t>
      </w:r>
      <w:r w:rsidR="00F37D9A">
        <w:t>release.</w:t>
      </w:r>
    </w:p>
    <w:p w14:paraId="5AA62A09" w14:textId="14E652CE" w:rsidR="00B02BAD" w:rsidRPr="00AB7A0C" w:rsidRDefault="5101788F" w:rsidP="6854D2FB">
      <w:pPr>
        <w:pStyle w:val="ListParagraph"/>
        <w:ind w:left="720"/>
      </w:pPr>
      <w:r>
        <w:rPr>
          <w:noProof/>
        </w:rPr>
        <w:drawing>
          <wp:inline distT="0" distB="0" distL="0" distR="0" wp14:anchorId="3B83B676" wp14:editId="4B26012D">
            <wp:extent cx="3543300" cy="4572000"/>
            <wp:effectExtent l="0" t="0" r="0" b="0"/>
            <wp:docPr id="1079581096" name="Picture 1079581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1">
                      <a:extLst>
                        <a:ext uri="{28A0092B-C50C-407E-A947-70E740481C1C}">
                          <a14:useLocalDpi xmlns:a14="http://schemas.microsoft.com/office/drawing/2010/main" val="0"/>
                        </a:ext>
                      </a:extLst>
                    </a:blip>
                    <a:stretch>
                      <a:fillRect/>
                    </a:stretch>
                  </pic:blipFill>
                  <pic:spPr>
                    <a:xfrm>
                      <a:off x="0" y="0"/>
                      <a:ext cx="3543300" cy="4572000"/>
                    </a:xfrm>
                    <a:prstGeom prst="rect">
                      <a:avLst/>
                    </a:prstGeom>
                  </pic:spPr>
                </pic:pic>
              </a:graphicData>
            </a:graphic>
          </wp:inline>
        </w:drawing>
      </w:r>
    </w:p>
    <w:p w14:paraId="653A6E08" w14:textId="2B412952" w:rsidR="00B02BAD" w:rsidRPr="00AB7A0C" w:rsidRDefault="00B02BAD" w:rsidP="6854D2FB">
      <w:pPr>
        <w:pStyle w:val="ListParagraph"/>
        <w:ind w:left="720"/>
      </w:pPr>
    </w:p>
    <w:p w14:paraId="08F303D5" w14:textId="5D09B3C9" w:rsidR="00B02BAD" w:rsidRPr="00AB7A0C" w:rsidRDefault="00B02BAD" w:rsidP="6854D2FB">
      <w:pPr>
        <w:jc w:val="center"/>
      </w:pPr>
    </w:p>
    <w:p w14:paraId="20C800AE" w14:textId="77777777" w:rsidR="00B02BAD" w:rsidRPr="00AB7A0C" w:rsidRDefault="00B02BAD" w:rsidP="00B02BAD"/>
    <w:p w14:paraId="33DC5656" w14:textId="62582A66" w:rsidR="00B02BAD" w:rsidRPr="00AB7A0C" w:rsidRDefault="00B02BAD" w:rsidP="6854D2FB">
      <w:pPr>
        <w:pStyle w:val="BodyText"/>
        <w:jc w:val="center"/>
      </w:pPr>
    </w:p>
    <w:p w14:paraId="42D784A9" w14:textId="77777777" w:rsidR="00B02BAD" w:rsidRPr="00AB7A0C" w:rsidRDefault="00B02BAD" w:rsidP="6854D2FB">
      <w:pPr>
        <w:pStyle w:val="BodyText"/>
        <w:jc w:val="center"/>
      </w:pPr>
    </w:p>
    <w:p w14:paraId="4DE2EF24" w14:textId="091CCE56" w:rsidR="00B02BAD" w:rsidRPr="00AB7A0C" w:rsidRDefault="00B02BAD" w:rsidP="6854D2FB">
      <w:pPr>
        <w:pStyle w:val="BodyText"/>
        <w:jc w:val="center"/>
      </w:pPr>
    </w:p>
    <w:p w14:paraId="613DD1A2" w14:textId="77777777" w:rsidR="00B02BAD" w:rsidRPr="00AB7A0C" w:rsidRDefault="00B02BAD" w:rsidP="6854D2FB">
      <w:pPr>
        <w:pStyle w:val="BodyText"/>
      </w:pPr>
    </w:p>
    <w:p w14:paraId="52A5C1AB" w14:textId="09A18478" w:rsidR="6854D2FB" w:rsidRDefault="6854D2FB" w:rsidP="6854D2FB"/>
    <w:p w14:paraId="591FE47A" w14:textId="08261761" w:rsidR="6854D2FB" w:rsidRDefault="6854D2FB" w:rsidP="6854D2FB"/>
    <w:p w14:paraId="40ECFA2A" w14:textId="0F8C4845" w:rsidR="005F512A" w:rsidRDefault="005F512A" w:rsidP="005F512A">
      <w:pPr>
        <w:pStyle w:val="Heading1"/>
      </w:pPr>
      <w:bookmarkStart w:id="208" w:name="_Toc137050231"/>
      <w:r>
        <w:t>18. Gold Config – Partner Portal Pipeline Setup</w:t>
      </w:r>
      <w:bookmarkEnd w:id="208"/>
    </w:p>
    <w:p w14:paraId="5E45F2E6" w14:textId="5A716560" w:rsidR="005F512A" w:rsidRDefault="005F512A" w:rsidP="005F512A">
      <w:pPr>
        <w:pStyle w:val="Heading2"/>
      </w:pPr>
      <w:bookmarkStart w:id="209" w:name="_Toc137050232"/>
      <w:r>
        <w:t>18.1 Prerequisite Configuration/Permissions</w:t>
      </w:r>
      <w:bookmarkEnd w:id="209"/>
    </w:p>
    <w:p w14:paraId="3C8452FF" w14:textId="77777777" w:rsidR="005F512A" w:rsidRDefault="005F512A" w:rsidP="005F512A">
      <w:r>
        <w:t xml:space="preserve">Below table contains the permissions granted for gold config environment and are the pre-requisite configuration for DevOps Pipeline setup. </w:t>
      </w:r>
    </w:p>
    <w:p w14:paraId="3B70DAA0" w14:textId="77777777" w:rsidR="005F512A" w:rsidRDefault="005F512A" w:rsidP="005F512A"/>
    <w:p w14:paraId="73800BBB" w14:textId="77777777" w:rsidR="005F512A" w:rsidRDefault="005F512A" w:rsidP="005F512A">
      <w:pPr>
        <w:rPr>
          <w:b/>
          <w:color w:val="FFC000"/>
        </w:rPr>
      </w:pPr>
      <w:r w:rsidRPr="02D9D306">
        <w:rPr>
          <w:b/>
          <w:color w:val="FFC000"/>
        </w:rPr>
        <w:t xml:space="preserve">Note: </w:t>
      </w:r>
      <w:r w:rsidRPr="6C8B1E2C">
        <w:rPr>
          <w:b/>
          <w:color w:val="FFC000"/>
        </w:rPr>
        <w:t>Similar permissions are required to be granted for higher environments to set up DevOps Pipeline.</w:t>
      </w:r>
    </w:p>
    <w:tbl>
      <w:tblPr>
        <w:tblW w:w="10384" w:type="dxa"/>
        <w:tblCellMar>
          <w:left w:w="0" w:type="dxa"/>
          <w:right w:w="0" w:type="dxa"/>
        </w:tblCellMar>
        <w:tblLook w:val="0420" w:firstRow="1" w:lastRow="0" w:firstColumn="0" w:lastColumn="0" w:noHBand="0" w:noVBand="1"/>
      </w:tblPr>
      <w:tblGrid>
        <w:gridCol w:w="2412"/>
        <w:gridCol w:w="2412"/>
        <w:gridCol w:w="2614"/>
        <w:gridCol w:w="2946"/>
      </w:tblGrid>
      <w:tr w:rsidR="005F512A" w:rsidRPr="000451E0" w14:paraId="427DCA0F" w14:textId="77777777" w:rsidTr="005F512A">
        <w:trPr>
          <w:trHeight w:val="369"/>
        </w:trPr>
        <w:tc>
          <w:tcPr>
            <w:tcW w:w="2412"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4472C4"/>
            <w:tcMar>
              <w:top w:w="40" w:type="dxa"/>
              <w:left w:w="79" w:type="dxa"/>
              <w:bottom w:w="40" w:type="dxa"/>
              <w:right w:w="79" w:type="dxa"/>
            </w:tcMar>
            <w:hideMark/>
          </w:tcPr>
          <w:p w14:paraId="124EFC73" w14:textId="77777777" w:rsidR="005F512A" w:rsidRPr="000451E0" w:rsidRDefault="005F512A" w:rsidP="005F512A">
            <w:pPr>
              <w:jc w:val="center"/>
              <w:rPr>
                <w:color w:val="FFFFFF" w:themeColor="background1"/>
              </w:rPr>
            </w:pPr>
            <w:r w:rsidRPr="000451E0">
              <w:rPr>
                <w:b/>
                <w:bCs/>
                <w:color w:val="FFFFFF" w:themeColor="background1"/>
              </w:rPr>
              <w:t>Type/</w:t>
            </w:r>
          </w:p>
          <w:p w14:paraId="7B377076" w14:textId="77777777" w:rsidR="005F512A" w:rsidRPr="000451E0" w:rsidRDefault="005F512A" w:rsidP="005F512A">
            <w:pPr>
              <w:jc w:val="center"/>
              <w:rPr>
                <w:color w:val="FFFFFF" w:themeColor="background1"/>
              </w:rPr>
            </w:pPr>
            <w:r w:rsidRPr="000451E0">
              <w:rPr>
                <w:b/>
                <w:bCs/>
                <w:color w:val="FFFFFF" w:themeColor="background1"/>
              </w:rPr>
              <w:t>Category</w:t>
            </w:r>
          </w:p>
        </w:tc>
        <w:tc>
          <w:tcPr>
            <w:tcW w:w="2412"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4472C4"/>
            <w:tcMar>
              <w:top w:w="40" w:type="dxa"/>
              <w:left w:w="79" w:type="dxa"/>
              <w:bottom w:w="40" w:type="dxa"/>
              <w:right w:w="79" w:type="dxa"/>
            </w:tcMar>
            <w:hideMark/>
          </w:tcPr>
          <w:p w14:paraId="18E250E9" w14:textId="77777777" w:rsidR="005F512A" w:rsidRPr="000451E0" w:rsidRDefault="005F512A" w:rsidP="005F512A">
            <w:pPr>
              <w:jc w:val="center"/>
              <w:rPr>
                <w:color w:val="FFFFFF" w:themeColor="background1"/>
              </w:rPr>
            </w:pPr>
            <w:r w:rsidRPr="000451E0">
              <w:rPr>
                <w:b/>
                <w:bCs/>
                <w:color w:val="FFFFFF" w:themeColor="background1"/>
              </w:rPr>
              <w:t>Pre-configuration Permission Tasks</w:t>
            </w:r>
          </w:p>
        </w:tc>
        <w:tc>
          <w:tcPr>
            <w:tcW w:w="2614"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4472C4"/>
            <w:tcMar>
              <w:top w:w="40" w:type="dxa"/>
              <w:left w:w="79" w:type="dxa"/>
              <w:bottom w:w="40" w:type="dxa"/>
              <w:right w:w="79" w:type="dxa"/>
            </w:tcMar>
            <w:hideMark/>
          </w:tcPr>
          <w:p w14:paraId="3D46BFCE" w14:textId="77777777" w:rsidR="005F512A" w:rsidRPr="000451E0" w:rsidRDefault="005F512A" w:rsidP="005F512A">
            <w:pPr>
              <w:jc w:val="center"/>
              <w:rPr>
                <w:color w:val="FFFFFF" w:themeColor="background1"/>
              </w:rPr>
            </w:pPr>
            <w:r w:rsidRPr="000451E0">
              <w:rPr>
                <w:b/>
                <w:bCs/>
                <w:color w:val="FFFFFF" w:themeColor="background1"/>
              </w:rPr>
              <w:t>Object/</w:t>
            </w:r>
          </w:p>
          <w:p w14:paraId="5E390E69" w14:textId="77777777" w:rsidR="005F512A" w:rsidRPr="000451E0" w:rsidRDefault="005F512A" w:rsidP="005F512A">
            <w:pPr>
              <w:jc w:val="center"/>
              <w:rPr>
                <w:color w:val="FFFFFF" w:themeColor="background1"/>
              </w:rPr>
            </w:pPr>
            <w:r w:rsidRPr="000451E0">
              <w:rPr>
                <w:b/>
                <w:bCs/>
                <w:color w:val="FFFFFF" w:themeColor="background1"/>
              </w:rPr>
              <w:t>Resource Name</w:t>
            </w:r>
          </w:p>
        </w:tc>
        <w:tc>
          <w:tcPr>
            <w:tcW w:w="2946"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4472C4"/>
            <w:tcMar>
              <w:top w:w="40" w:type="dxa"/>
              <w:left w:w="79" w:type="dxa"/>
              <w:bottom w:w="40" w:type="dxa"/>
              <w:right w:w="79" w:type="dxa"/>
            </w:tcMar>
            <w:hideMark/>
          </w:tcPr>
          <w:p w14:paraId="4DEAC469" w14:textId="77777777" w:rsidR="005F512A" w:rsidRPr="000451E0" w:rsidRDefault="005F512A" w:rsidP="005F512A">
            <w:pPr>
              <w:jc w:val="center"/>
              <w:rPr>
                <w:color w:val="FFFFFF" w:themeColor="background1"/>
              </w:rPr>
            </w:pPr>
            <w:r w:rsidRPr="000451E0">
              <w:rPr>
                <w:b/>
                <w:bCs/>
                <w:color w:val="FFFFFF" w:themeColor="background1"/>
              </w:rPr>
              <w:t>Notes</w:t>
            </w:r>
          </w:p>
        </w:tc>
      </w:tr>
      <w:tr w:rsidR="005F512A" w:rsidRPr="000451E0" w14:paraId="0E184C4F" w14:textId="77777777" w:rsidTr="005F512A">
        <w:trPr>
          <w:trHeight w:val="369"/>
        </w:trPr>
        <w:tc>
          <w:tcPr>
            <w:tcW w:w="2412" w:type="dxa"/>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FD5EA"/>
            <w:tcMar>
              <w:top w:w="40" w:type="dxa"/>
              <w:left w:w="79" w:type="dxa"/>
              <w:bottom w:w="40" w:type="dxa"/>
              <w:right w:w="79" w:type="dxa"/>
            </w:tcMar>
            <w:hideMark/>
          </w:tcPr>
          <w:p w14:paraId="6EBD7A16" w14:textId="77777777" w:rsidR="005F512A" w:rsidRPr="000451E0" w:rsidRDefault="005F512A" w:rsidP="005F512A">
            <w:r w:rsidRPr="000451E0">
              <w:t>Azure Service Principal</w:t>
            </w:r>
          </w:p>
        </w:tc>
        <w:tc>
          <w:tcPr>
            <w:tcW w:w="2412" w:type="dxa"/>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FD5EA"/>
            <w:tcMar>
              <w:top w:w="40" w:type="dxa"/>
              <w:left w:w="79" w:type="dxa"/>
              <w:bottom w:w="40" w:type="dxa"/>
              <w:right w:w="79" w:type="dxa"/>
            </w:tcMar>
            <w:hideMark/>
          </w:tcPr>
          <w:p w14:paraId="7601999F" w14:textId="77777777" w:rsidR="005F512A" w:rsidRPr="000451E0" w:rsidRDefault="005F512A" w:rsidP="005F512A">
            <w:r w:rsidRPr="000451E0">
              <w:t>Create DevOps Service Principal (SP)</w:t>
            </w:r>
          </w:p>
        </w:tc>
        <w:tc>
          <w:tcPr>
            <w:tcW w:w="2614" w:type="dxa"/>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FD5EA"/>
            <w:tcMar>
              <w:top w:w="40" w:type="dxa"/>
              <w:left w:w="79" w:type="dxa"/>
              <w:bottom w:w="40" w:type="dxa"/>
              <w:right w:w="79" w:type="dxa"/>
            </w:tcMar>
            <w:hideMark/>
          </w:tcPr>
          <w:p w14:paraId="366F5DE0" w14:textId="77777777" w:rsidR="005F512A" w:rsidRPr="000451E0" w:rsidRDefault="005F512A" w:rsidP="005F512A">
            <w:pPr>
              <w:rPr>
                <w:b/>
                <w:bCs/>
              </w:rPr>
            </w:pPr>
            <w:r w:rsidRPr="000451E0">
              <w:rPr>
                <w:b/>
                <w:bCs/>
              </w:rPr>
              <w:t>Service Connection –</w:t>
            </w:r>
          </w:p>
          <w:p w14:paraId="6971309E" w14:textId="77777777" w:rsidR="005F512A" w:rsidRPr="000451E0" w:rsidRDefault="005F512A" w:rsidP="005F512A">
            <w:proofErr w:type="spellStart"/>
            <w:r w:rsidRPr="000451E0">
              <w:t>odessa</w:t>
            </w:r>
            <w:proofErr w:type="spellEnd"/>
            <w:r w:rsidRPr="000451E0">
              <w:t>-</w:t>
            </w:r>
            <w:proofErr w:type="spellStart"/>
            <w:r w:rsidRPr="000451E0">
              <w:t>hpefs</w:t>
            </w:r>
            <w:proofErr w:type="spellEnd"/>
            <w:r w:rsidRPr="000451E0">
              <w:t>-</w:t>
            </w:r>
            <w:proofErr w:type="spellStart"/>
            <w:r w:rsidRPr="000451E0">
              <w:t>devops</w:t>
            </w:r>
            <w:proofErr w:type="spellEnd"/>
            <w:r w:rsidRPr="000451E0">
              <w:t>-</w:t>
            </w:r>
            <w:proofErr w:type="spellStart"/>
            <w:r w:rsidRPr="000451E0">
              <w:t>sp</w:t>
            </w:r>
            <w:proofErr w:type="spellEnd"/>
            <w:r w:rsidRPr="000451E0">
              <w:t>-dev</w:t>
            </w:r>
          </w:p>
        </w:tc>
        <w:tc>
          <w:tcPr>
            <w:tcW w:w="2946" w:type="dxa"/>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FD5EA"/>
            <w:tcMar>
              <w:top w:w="40" w:type="dxa"/>
              <w:left w:w="79" w:type="dxa"/>
              <w:bottom w:w="40" w:type="dxa"/>
              <w:right w:w="79" w:type="dxa"/>
            </w:tcMar>
            <w:hideMark/>
          </w:tcPr>
          <w:p w14:paraId="3662F9DC" w14:textId="77777777" w:rsidR="005F512A" w:rsidRPr="000451E0" w:rsidRDefault="005F512A" w:rsidP="005F512A">
            <w:r w:rsidRPr="000451E0">
              <w:t>This is the first step where SP to be created in Azure</w:t>
            </w:r>
          </w:p>
        </w:tc>
      </w:tr>
      <w:tr w:rsidR="005F512A" w:rsidRPr="000451E0" w14:paraId="3D128E9A" w14:textId="77777777" w:rsidTr="005F512A">
        <w:trPr>
          <w:trHeight w:val="514"/>
        </w:trPr>
        <w:tc>
          <w:tcPr>
            <w:tcW w:w="241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9EBF5"/>
            <w:tcMar>
              <w:top w:w="40" w:type="dxa"/>
              <w:left w:w="79" w:type="dxa"/>
              <w:bottom w:w="40" w:type="dxa"/>
              <w:right w:w="79" w:type="dxa"/>
            </w:tcMar>
            <w:hideMark/>
          </w:tcPr>
          <w:p w14:paraId="55342EF1" w14:textId="77777777" w:rsidR="005F512A" w:rsidRPr="000451E0" w:rsidRDefault="005F512A" w:rsidP="005F512A">
            <w:r w:rsidRPr="000451E0">
              <w:t>DevOps</w:t>
            </w:r>
          </w:p>
          <w:p w14:paraId="4DF9AEE3" w14:textId="77777777" w:rsidR="005F512A" w:rsidRPr="000451E0" w:rsidRDefault="005F512A" w:rsidP="005F512A">
            <w:r w:rsidRPr="000451E0">
              <w:t>Service Connection</w:t>
            </w:r>
          </w:p>
        </w:tc>
        <w:tc>
          <w:tcPr>
            <w:tcW w:w="241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9EBF5"/>
            <w:tcMar>
              <w:top w:w="40" w:type="dxa"/>
              <w:left w:w="79" w:type="dxa"/>
              <w:bottom w:w="40" w:type="dxa"/>
              <w:right w:w="79" w:type="dxa"/>
            </w:tcMar>
            <w:hideMark/>
          </w:tcPr>
          <w:p w14:paraId="7EB72469" w14:textId="77777777" w:rsidR="005F512A" w:rsidRPr="000451E0" w:rsidRDefault="005F512A" w:rsidP="005F512A">
            <w:r w:rsidRPr="000451E0">
              <w:t>Create DevOps Service Connection (SC) by pointing to above SP</w:t>
            </w:r>
          </w:p>
        </w:tc>
        <w:tc>
          <w:tcPr>
            <w:tcW w:w="261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9EBF5"/>
            <w:tcMar>
              <w:top w:w="40" w:type="dxa"/>
              <w:left w:w="79" w:type="dxa"/>
              <w:bottom w:w="40" w:type="dxa"/>
              <w:right w:w="79" w:type="dxa"/>
            </w:tcMar>
            <w:hideMark/>
          </w:tcPr>
          <w:p w14:paraId="52FCCA34" w14:textId="77777777" w:rsidR="005F512A" w:rsidRPr="000451E0" w:rsidRDefault="005F512A" w:rsidP="005F512A">
            <w:pPr>
              <w:rPr>
                <w:b/>
                <w:bCs/>
              </w:rPr>
            </w:pPr>
            <w:r w:rsidRPr="000451E0">
              <w:rPr>
                <w:b/>
                <w:bCs/>
              </w:rPr>
              <w:t>Service Principal-</w:t>
            </w:r>
          </w:p>
          <w:p w14:paraId="46E602AF" w14:textId="77777777" w:rsidR="005F512A" w:rsidRPr="000451E0" w:rsidRDefault="005F512A" w:rsidP="005F512A">
            <w:proofErr w:type="spellStart"/>
            <w:r w:rsidRPr="000451E0">
              <w:t>odessa</w:t>
            </w:r>
            <w:proofErr w:type="spellEnd"/>
            <w:r w:rsidRPr="000451E0">
              <w:t>-</w:t>
            </w:r>
            <w:proofErr w:type="spellStart"/>
            <w:r w:rsidRPr="000451E0">
              <w:t>hpefs</w:t>
            </w:r>
            <w:proofErr w:type="spellEnd"/>
            <w:r w:rsidRPr="000451E0">
              <w:t>-</w:t>
            </w:r>
            <w:proofErr w:type="spellStart"/>
            <w:r w:rsidRPr="000451E0">
              <w:t>devops</w:t>
            </w:r>
            <w:proofErr w:type="spellEnd"/>
            <w:r w:rsidRPr="000451E0">
              <w:t>-</w:t>
            </w:r>
            <w:proofErr w:type="spellStart"/>
            <w:r w:rsidRPr="000451E0">
              <w:t>sp</w:t>
            </w:r>
            <w:proofErr w:type="spellEnd"/>
            <w:r w:rsidRPr="000451E0">
              <w:t>-dev</w:t>
            </w:r>
          </w:p>
        </w:tc>
        <w:tc>
          <w:tcPr>
            <w:tcW w:w="294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9EBF5"/>
            <w:tcMar>
              <w:top w:w="40" w:type="dxa"/>
              <w:left w:w="79" w:type="dxa"/>
              <w:bottom w:w="40" w:type="dxa"/>
              <w:right w:w="79" w:type="dxa"/>
            </w:tcMar>
            <w:hideMark/>
          </w:tcPr>
          <w:p w14:paraId="0101CC98" w14:textId="77777777" w:rsidR="005F512A" w:rsidRPr="000451E0" w:rsidRDefault="005F512A" w:rsidP="005F512A">
            <w:r w:rsidRPr="000451E0">
              <w:t>Once we have above SC then create SP in DevOps by pointing to this SP</w:t>
            </w:r>
          </w:p>
        </w:tc>
      </w:tr>
      <w:tr w:rsidR="005F512A" w:rsidRPr="000451E0" w14:paraId="2E4009BA" w14:textId="77777777" w:rsidTr="005F512A">
        <w:trPr>
          <w:trHeight w:val="948"/>
        </w:trPr>
        <w:tc>
          <w:tcPr>
            <w:tcW w:w="241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FD5EA"/>
            <w:tcMar>
              <w:top w:w="40" w:type="dxa"/>
              <w:left w:w="79" w:type="dxa"/>
              <w:bottom w:w="40" w:type="dxa"/>
              <w:right w:w="79" w:type="dxa"/>
            </w:tcMar>
            <w:hideMark/>
          </w:tcPr>
          <w:p w14:paraId="0BF58A4F" w14:textId="77777777" w:rsidR="005F512A" w:rsidRPr="000451E0" w:rsidRDefault="005F512A" w:rsidP="005F512A">
            <w:r w:rsidRPr="000451E0">
              <w:t>DevOps</w:t>
            </w:r>
          </w:p>
          <w:p w14:paraId="65C7A7E7" w14:textId="77777777" w:rsidR="005F512A" w:rsidRPr="000451E0" w:rsidRDefault="005F512A" w:rsidP="005F512A">
            <w:r w:rsidRPr="000451E0">
              <w:t>Artifacts</w:t>
            </w:r>
          </w:p>
        </w:tc>
        <w:tc>
          <w:tcPr>
            <w:tcW w:w="241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FD5EA"/>
            <w:tcMar>
              <w:top w:w="40" w:type="dxa"/>
              <w:left w:w="79" w:type="dxa"/>
              <w:bottom w:w="40" w:type="dxa"/>
              <w:right w:w="79" w:type="dxa"/>
            </w:tcMar>
            <w:hideMark/>
          </w:tcPr>
          <w:p w14:paraId="37813364" w14:textId="77777777" w:rsidR="005F512A" w:rsidRPr="000451E0" w:rsidRDefault="005F512A" w:rsidP="005F512A">
            <w:r w:rsidRPr="000451E0">
              <w:t>Add Contributor Access to Project Collection Build Service</w:t>
            </w:r>
          </w:p>
        </w:tc>
        <w:tc>
          <w:tcPr>
            <w:tcW w:w="261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FD5EA"/>
            <w:tcMar>
              <w:top w:w="40" w:type="dxa"/>
              <w:left w:w="79" w:type="dxa"/>
              <w:bottom w:w="40" w:type="dxa"/>
              <w:right w:w="79" w:type="dxa"/>
            </w:tcMar>
            <w:hideMark/>
          </w:tcPr>
          <w:p w14:paraId="729D616F" w14:textId="77777777" w:rsidR="005F512A" w:rsidRPr="000451E0" w:rsidRDefault="005F512A" w:rsidP="005F512A">
            <w:r w:rsidRPr="000451E0">
              <w:rPr>
                <w:b/>
                <w:bCs/>
              </w:rPr>
              <w:t xml:space="preserve">Path - </w:t>
            </w:r>
            <w:r w:rsidRPr="000451E0">
              <w:t xml:space="preserve">Azure </w:t>
            </w:r>
            <w:proofErr w:type="spellStart"/>
            <w:r w:rsidRPr="000451E0">
              <w:t>Devops</w:t>
            </w:r>
            <w:proofErr w:type="spellEnd"/>
            <w:r w:rsidRPr="000451E0">
              <w:t>-&gt;Artifacts-&gt;Settings-&gt;Permission-&gt;</w:t>
            </w:r>
          </w:p>
          <w:p w14:paraId="1AAFE4ED" w14:textId="77777777" w:rsidR="005F512A" w:rsidRPr="000451E0" w:rsidRDefault="005F512A" w:rsidP="005F512A">
            <w:r w:rsidRPr="000451E0">
              <w:t>Permission - Contributor</w:t>
            </w:r>
          </w:p>
        </w:tc>
        <w:tc>
          <w:tcPr>
            <w:tcW w:w="294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FD5EA"/>
            <w:tcMar>
              <w:top w:w="40" w:type="dxa"/>
              <w:left w:w="79" w:type="dxa"/>
              <w:bottom w:w="40" w:type="dxa"/>
              <w:right w:w="79" w:type="dxa"/>
            </w:tcMar>
            <w:hideMark/>
          </w:tcPr>
          <w:p w14:paraId="68EE067A" w14:textId="77777777" w:rsidR="005F512A" w:rsidRPr="000451E0" w:rsidRDefault="005F512A" w:rsidP="005F512A">
            <w:r w:rsidRPr="000451E0">
              <w:t xml:space="preserve">By default, permission is set to – Collaborative which </w:t>
            </w:r>
            <w:r>
              <w:t>needs</w:t>
            </w:r>
            <w:r w:rsidRPr="000451E0">
              <w:t xml:space="preserve"> to be updated with Contributor access.</w:t>
            </w:r>
          </w:p>
          <w:p w14:paraId="0E7B60DF" w14:textId="77777777" w:rsidR="005F512A" w:rsidRPr="000451E0" w:rsidRDefault="005F512A" w:rsidP="005F512A">
            <w:r w:rsidRPr="000451E0">
              <w:t xml:space="preserve">This has already </w:t>
            </w:r>
            <w:r>
              <w:t xml:space="preserve">been </w:t>
            </w:r>
            <w:r w:rsidRPr="000451E0">
              <w:t>given so no further access is needed for higher environments.</w:t>
            </w:r>
          </w:p>
        </w:tc>
      </w:tr>
      <w:tr w:rsidR="005F512A" w:rsidRPr="000451E0" w14:paraId="2367F321" w14:textId="77777777" w:rsidTr="005F512A">
        <w:trPr>
          <w:trHeight w:val="804"/>
        </w:trPr>
        <w:tc>
          <w:tcPr>
            <w:tcW w:w="241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9EBF5"/>
            <w:tcMar>
              <w:top w:w="40" w:type="dxa"/>
              <w:left w:w="79" w:type="dxa"/>
              <w:bottom w:w="40" w:type="dxa"/>
              <w:right w:w="79" w:type="dxa"/>
            </w:tcMar>
            <w:hideMark/>
          </w:tcPr>
          <w:p w14:paraId="69C1FFAE" w14:textId="77777777" w:rsidR="005F512A" w:rsidRPr="000451E0" w:rsidRDefault="005F512A" w:rsidP="005F512A">
            <w:r w:rsidRPr="000451E0">
              <w:t>Azure VMSS</w:t>
            </w:r>
          </w:p>
        </w:tc>
        <w:tc>
          <w:tcPr>
            <w:tcW w:w="241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9EBF5"/>
            <w:tcMar>
              <w:top w:w="40" w:type="dxa"/>
              <w:left w:w="79" w:type="dxa"/>
              <w:bottom w:w="40" w:type="dxa"/>
              <w:right w:w="79" w:type="dxa"/>
            </w:tcMar>
            <w:hideMark/>
          </w:tcPr>
          <w:p w14:paraId="527AB19E" w14:textId="77777777" w:rsidR="005F512A" w:rsidRPr="000451E0" w:rsidRDefault="005F512A" w:rsidP="005F512A">
            <w:r w:rsidRPr="000451E0">
              <w:t>Granting access to VM Scale-set on Storage Account’s container</w:t>
            </w:r>
          </w:p>
        </w:tc>
        <w:tc>
          <w:tcPr>
            <w:tcW w:w="261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9EBF5"/>
            <w:tcMar>
              <w:top w:w="40" w:type="dxa"/>
              <w:left w:w="79" w:type="dxa"/>
              <w:bottom w:w="40" w:type="dxa"/>
              <w:right w:w="79" w:type="dxa"/>
            </w:tcMar>
            <w:hideMark/>
          </w:tcPr>
          <w:p w14:paraId="47FCDA75" w14:textId="77777777" w:rsidR="005F512A" w:rsidRPr="000451E0" w:rsidRDefault="005F512A" w:rsidP="005F512A">
            <w:r w:rsidRPr="000451E0">
              <w:rPr>
                <w:b/>
                <w:bCs/>
              </w:rPr>
              <w:t>VMSS Name –</w:t>
            </w:r>
            <w:proofErr w:type="spellStart"/>
            <w:r w:rsidRPr="000451E0">
              <w:t>vmssdevopsnonp</w:t>
            </w:r>
            <w:proofErr w:type="spellEnd"/>
          </w:p>
          <w:p w14:paraId="4A558F19" w14:textId="77777777" w:rsidR="005F512A" w:rsidRPr="000451E0" w:rsidRDefault="005F512A" w:rsidP="005F512A">
            <w:r w:rsidRPr="000451E0">
              <w:t xml:space="preserve">Storage Container Name – </w:t>
            </w:r>
            <w:proofErr w:type="spellStart"/>
            <w:r w:rsidRPr="000451E0">
              <w:t>stodessacoreblobdev</w:t>
            </w:r>
            <w:proofErr w:type="spellEnd"/>
          </w:p>
          <w:p w14:paraId="4F5F8EB1" w14:textId="77777777" w:rsidR="005F512A" w:rsidRPr="000451E0" w:rsidRDefault="005F512A" w:rsidP="005F512A">
            <w:r w:rsidRPr="000451E0">
              <w:rPr>
                <w:b/>
                <w:bCs/>
              </w:rPr>
              <w:t xml:space="preserve">IAM Role - </w:t>
            </w:r>
            <w:r w:rsidRPr="000451E0">
              <w:t>Storage Blob Data Reader</w:t>
            </w:r>
          </w:p>
        </w:tc>
        <w:tc>
          <w:tcPr>
            <w:tcW w:w="294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9EBF5"/>
            <w:tcMar>
              <w:top w:w="40" w:type="dxa"/>
              <w:left w:w="79" w:type="dxa"/>
              <w:bottom w:w="40" w:type="dxa"/>
              <w:right w:w="79" w:type="dxa"/>
            </w:tcMar>
            <w:hideMark/>
          </w:tcPr>
          <w:p w14:paraId="1FF209A0" w14:textId="77777777" w:rsidR="005F512A" w:rsidRPr="000451E0" w:rsidRDefault="005F512A" w:rsidP="005F512A">
            <w:r w:rsidRPr="000451E0">
              <w:t>This access has been given already so no further access is needed for higher environments.</w:t>
            </w:r>
          </w:p>
        </w:tc>
      </w:tr>
      <w:tr w:rsidR="005F512A" w:rsidRPr="000451E0" w14:paraId="5B7B90AF" w14:textId="77777777" w:rsidTr="005F512A">
        <w:trPr>
          <w:trHeight w:val="249"/>
        </w:trPr>
        <w:tc>
          <w:tcPr>
            <w:tcW w:w="241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FD5EA"/>
            <w:tcMar>
              <w:top w:w="40" w:type="dxa"/>
              <w:left w:w="79" w:type="dxa"/>
              <w:bottom w:w="40" w:type="dxa"/>
              <w:right w:w="79" w:type="dxa"/>
            </w:tcMar>
            <w:hideMark/>
          </w:tcPr>
          <w:p w14:paraId="65E6EEB6" w14:textId="77777777" w:rsidR="005F512A" w:rsidRPr="000451E0" w:rsidRDefault="005F512A" w:rsidP="005F512A">
            <w:r w:rsidRPr="000451E0">
              <w:t>Azure SQL Mi</w:t>
            </w:r>
          </w:p>
        </w:tc>
        <w:tc>
          <w:tcPr>
            <w:tcW w:w="241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FD5EA"/>
            <w:tcMar>
              <w:top w:w="40" w:type="dxa"/>
              <w:left w:w="79" w:type="dxa"/>
              <w:bottom w:w="40" w:type="dxa"/>
              <w:right w:w="79" w:type="dxa"/>
            </w:tcMar>
            <w:hideMark/>
          </w:tcPr>
          <w:p w14:paraId="67609F05" w14:textId="77777777" w:rsidR="005F512A" w:rsidRPr="000451E0" w:rsidRDefault="005F512A" w:rsidP="005F512A">
            <w:r w:rsidRPr="000451E0">
              <w:t>Grant IAM role to SQL MI for SP</w:t>
            </w:r>
          </w:p>
        </w:tc>
        <w:tc>
          <w:tcPr>
            <w:tcW w:w="261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FD5EA"/>
            <w:tcMar>
              <w:top w:w="40" w:type="dxa"/>
              <w:left w:w="79" w:type="dxa"/>
              <w:bottom w:w="40" w:type="dxa"/>
              <w:right w:w="79" w:type="dxa"/>
            </w:tcMar>
            <w:hideMark/>
          </w:tcPr>
          <w:p w14:paraId="00C17A08" w14:textId="77777777" w:rsidR="005F512A" w:rsidRPr="000451E0" w:rsidRDefault="005F512A" w:rsidP="005F512A">
            <w:r w:rsidRPr="6F1891D2">
              <w:rPr>
                <w:b/>
              </w:rPr>
              <w:t xml:space="preserve">SQL Mi </w:t>
            </w:r>
            <w:r w:rsidRPr="000451E0">
              <w:t>–</w:t>
            </w:r>
            <w:proofErr w:type="spellStart"/>
            <w:r w:rsidRPr="000451E0">
              <w:t>sqlmi</w:t>
            </w:r>
            <w:proofErr w:type="spellEnd"/>
            <w:r w:rsidRPr="000451E0">
              <w:t>-</w:t>
            </w:r>
            <w:proofErr w:type="spellStart"/>
            <w:r w:rsidRPr="000451E0">
              <w:t>odessa</w:t>
            </w:r>
            <w:proofErr w:type="spellEnd"/>
            <w:r w:rsidRPr="000451E0">
              <w:t>-dev</w:t>
            </w:r>
          </w:p>
          <w:p w14:paraId="19733803" w14:textId="77777777" w:rsidR="005F512A" w:rsidRPr="000451E0" w:rsidRDefault="005F512A" w:rsidP="005F512A">
            <w:r w:rsidRPr="25444CE6">
              <w:rPr>
                <w:b/>
              </w:rPr>
              <w:t>SP</w:t>
            </w:r>
            <w:r w:rsidRPr="000451E0">
              <w:t xml:space="preserve"> –</w:t>
            </w:r>
            <w:proofErr w:type="spellStart"/>
            <w:r w:rsidRPr="000451E0">
              <w:t>odessa</w:t>
            </w:r>
            <w:proofErr w:type="spellEnd"/>
            <w:r w:rsidRPr="000451E0">
              <w:t>-</w:t>
            </w:r>
            <w:proofErr w:type="spellStart"/>
            <w:r w:rsidRPr="000451E0">
              <w:t>hpefs</w:t>
            </w:r>
            <w:proofErr w:type="spellEnd"/>
            <w:r w:rsidRPr="000451E0">
              <w:t>-</w:t>
            </w:r>
            <w:proofErr w:type="spellStart"/>
            <w:r w:rsidRPr="000451E0">
              <w:t>devops</w:t>
            </w:r>
            <w:proofErr w:type="spellEnd"/>
            <w:r w:rsidRPr="000451E0">
              <w:t>-</w:t>
            </w:r>
            <w:proofErr w:type="spellStart"/>
            <w:r w:rsidRPr="000451E0">
              <w:t>sp</w:t>
            </w:r>
            <w:proofErr w:type="spellEnd"/>
            <w:r w:rsidRPr="000451E0">
              <w:t>-dev</w:t>
            </w:r>
          </w:p>
          <w:p w14:paraId="743879EB" w14:textId="77777777" w:rsidR="005F512A" w:rsidRPr="000451E0" w:rsidRDefault="005F512A" w:rsidP="005F512A">
            <w:r w:rsidRPr="27CCBCFD">
              <w:rPr>
                <w:b/>
              </w:rPr>
              <w:t xml:space="preserve">IAM Role </w:t>
            </w:r>
            <w:r w:rsidRPr="000451E0">
              <w:t>- Contributor</w:t>
            </w:r>
          </w:p>
        </w:tc>
        <w:tc>
          <w:tcPr>
            <w:tcW w:w="294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FD5EA"/>
            <w:tcMar>
              <w:top w:w="40" w:type="dxa"/>
              <w:left w:w="79" w:type="dxa"/>
              <w:bottom w:w="40" w:type="dxa"/>
              <w:right w:w="79" w:type="dxa"/>
            </w:tcMar>
            <w:hideMark/>
          </w:tcPr>
          <w:p w14:paraId="35AA25DE" w14:textId="77777777" w:rsidR="005F512A" w:rsidRPr="000451E0" w:rsidRDefault="005F512A" w:rsidP="005F512A">
            <w:r w:rsidRPr="000451E0">
              <w:t>Permission to SP for accessing SQL Mi</w:t>
            </w:r>
          </w:p>
        </w:tc>
      </w:tr>
      <w:tr w:rsidR="005F512A" w:rsidRPr="000451E0" w14:paraId="5F1BBE52" w14:textId="77777777" w:rsidTr="005F512A">
        <w:trPr>
          <w:trHeight w:val="249"/>
        </w:trPr>
        <w:tc>
          <w:tcPr>
            <w:tcW w:w="241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9EBF5"/>
            <w:tcMar>
              <w:top w:w="40" w:type="dxa"/>
              <w:left w:w="79" w:type="dxa"/>
              <w:bottom w:w="40" w:type="dxa"/>
              <w:right w:w="79" w:type="dxa"/>
            </w:tcMar>
            <w:hideMark/>
          </w:tcPr>
          <w:p w14:paraId="2E6A7E04" w14:textId="77777777" w:rsidR="005F512A" w:rsidRPr="000451E0" w:rsidRDefault="005F512A" w:rsidP="005F512A">
            <w:r w:rsidRPr="000451E0">
              <w:t>Azure SQL Mi</w:t>
            </w:r>
          </w:p>
        </w:tc>
        <w:tc>
          <w:tcPr>
            <w:tcW w:w="241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9EBF5"/>
            <w:tcMar>
              <w:top w:w="40" w:type="dxa"/>
              <w:left w:w="79" w:type="dxa"/>
              <w:bottom w:w="40" w:type="dxa"/>
              <w:right w:w="79" w:type="dxa"/>
            </w:tcMar>
            <w:hideMark/>
          </w:tcPr>
          <w:p w14:paraId="46711D45" w14:textId="77777777" w:rsidR="005F512A" w:rsidRPr="000451E0" w:rsidRDefault="005F512A" w:rsidP="005F512A">
            <w:r w:rsidRPr="000451E0">
              <w:t xml:space="preserve">Create new SQL user for DevOps within SQL Mi and grant </w:t>
            </w:r>
            <w:proofErr w:type="spellStart"/>
            <w:r w:rsidRPr="000451E0">
              <w:t>sys_admin</w:t>
            </w:r>
            <w:proofErr w:type="spellEnd"/>
            <w:r w:rsidRPr="000451E0">
              <w:t xml:space="preserve"> roles</w:t>
            </w:r>
          </w:p>
        </w:tc>
        <w:tc>
          <w:tcPr>
            <w:tcW w:w="261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9EBF5"/>
            <w:tcMar>
              <w:top w:w="40" w:type="dxa"/>
              <w:left w:w="79" w:type="dxa"/>
              <w:bottom w:w="40" w:type="dxa"/>
              <w:right w:w="79" w:type="dxa"/>
            </w:tcMar>
            <w:hideMark/>
          </w:tcPr>
          <w:p w14:paraId="7C7CB448" w14:textId="1CE30A98" w:rsidR="005F512A" w:rsidRPr="000451E0" w:rsidRDefault="005F512A" w:rsidP="005F512A">
            <w:r w:rsidRPr="000451E0">
              <w:rPr>
                <w:b/>
                <w:bCs/>
              </w:rPr>
              <w:t xml:space="preserve">Local SQL User – </w:t>
            </w:r>
            <w:proofErr w:type="spellStart"/>
            <w:r w:rsidR="005C2436">
              <w:t>OdessaDevOpsUser</w:t>
            </w:r>
            <w:proofErr w:type="spellEnd"/>
          </w:p>
          <w:p w14:paraId="571D34A7" w14:textId="77777777" w:rsidR="005F512A" w:rsidRPr="000451E0" w:rsidRDefault="005F512A" w:rsidP="005F512A">
            <w:r w:rsidRPr="000451E0">
              <w:rPr>
                <w:b/>
                <w:bCs/>
              </w:rPr>
              <w:t xml:space="preserve">SQL Mi – </w:t>
            </w:r>
            <w:proofErr w:type="spellStart"/>
            <w:r w:rsidRPr="000451E0">
              <w:t>sqlmi</w:t>
            </w:r>
            <w:proofErr w:type="spellEnd"/>
            <w:r w:rsidRPr="000451E0">
              <w:t>-</w:t>
            </w:r>
            <w:proofErr w:type="spellStart"/>
            <w:r w:rsidRPr="000451E0">
              <w:t>odessa</w:t>
            </w:r>
            <w:proofErr w:type="spellEnd"/>
            <w:r w:rsidRPr="000451E0">
              <w:t>-dev</w:t>
            </w:r>
          </w:p>
          <w:p w14:paraId="1679C64F" w14:textId="77777777" w:rsidR="005F512A" w:rsidRPr="000451E0" w:rsidRDefault="005F512A" w:rsidP="005F512A">
            <w:r w:rsidRPr="000451E0">
              <w:rPr>
                <w:b/>
                <w:bCs/>
              </w:rPr>
              <w:t xml:space="preserve">Roles – </w:t>
            </w:r>
            <w:proofErr w:type="spellStart"/>
            <w:r w:rsidRPr="000451E0">
              <w:t>sys_admin</w:t>
            </w:r>
            <w:proofErr w:type="spellEnd"/>
          </w:p>
        </w:tc>
        <w:tc>
          <w:tcPr>
            <w:tcW w:w="294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9EBF5"/>
            <w:tcMar>
              <w:top w:w="40" w:type="dxa"/>
              <w:left w:w="79" w:type="dxa"/>
              <w:bottom w:w="40" w:type="dxa"/>
              <w:right w:w="79" w:type="dxa"/>
            </w:tcMar>
            <w:hideMark/>
          </w:tcPr>
          <w:p w14:paraId="58B97DCB" w14:textId="77777777" w:rsidR="005F512A" w:rsidRPr="000451E0" w:rsidRDefault="005F512A" w:rsidP="005F512A">
            <w:r w:rsidRPr="000451E0">
              <w:t>Permission needed for deploying DDL, DML and Job creation related scripts</w:t>
            </w:r>
          </w:p>
        </w:tc>
      </w:tr>
    </w:tbl>
    <w:p w14:paraId="46612701" w14:textId="77777777" w:rsidR="005F512A" w:rsidRPr="005350EC" w:rsidRDefault="005F512A" w:rsidP="005F512A"/>
    <w:p w14:paraId="18223BB0" w14:textId="77777777" w:rsidR="005F512A" w:rsidRPr="00FA118A" w:rsidRDefault="005F512A" w:rsidP="005F512A"/>
    <w:p w14:paraId="74589F1C" w14:textId="18096F10" w:rsidR="005F512A" w:rsidRDefault="005F512A" w:rsidP="005F512A">
      <w:pPr>
        <w:pStyle w:val="Heading2"/>
      </w:pPr>
      <w:bookmarkStart w:id="210" w:name="_Toc137050233"/>
      <w:r>
        <w:t>18.2 Automated Pipeline Deployment Workflow</w:t>
      </w:r>
      <w:bookmarkEnd w:id="210"/>
    </w:p>
    <w:p w14:paraId="06DCDCA7" w14:textId="77777777" w:rsidR="005F512A" w:rsidRDefault="005F512A" w:rsidP="005F512A">
      <w:pPr>
        <w:rPr>
          <w:vertAlign w:val="subscript"/>
        </w:rPr>
      </w:pPr>
    </w:p>
    <w:p w14:paraId="6209A04C" w14:textId="2389DB4B" w:rsidR="005F512A" w:rsidRPr="00135C19" w:rsidRDefault="00135C19" w:rsidP="005F512A">
      <w:r w:rsidRPr="00135C19">
        <w:rPr>
          <w:b/>
          <w:bCs/>
        </w:rPr>
        <w:t xml:space="preserve">Note: </w:t>
      </w:r>
      <w:r w:rsidRPr="00135C19">
        <w:t xml:space="preserve">Partner Portal Gold Config has only database deployment. Currently, Gold Config deployment happens only within DEV environment. These Gold Config services are in </w:t>
      </w:r>
      <w:r>
        <w:t xml:space="preserve">the </w:t>
      </w:r>
      <w:r w:rsidRPr="00135C19">
        <w:t xml:space="preserve">process </w:t>
      </w:r>
      <w:r>
        <w:t>of</w:t>
      </w:r>
      <w:r w:rsidRPr="00135C19">
        <w:t xml:space="preserve"> mov</w:t>
      </w:r>
      <w:r>
        <w:t>ing</w:t>
      </w:r>
      <w:r w:rsidRPr="00135C19">
        <w:t xml:space="preserve"> to Production. After movement, releases only happen in Production not in DEV or any other environments.</w:t>
      </w:r>
    </w:p>
    <w:p w14:paraId="04380D75" w14:textId="47084A42" w:rsidR="005F512A" w:rsidRDefault="00135C19" w:rsidP="005F512A">
      <w:pPr>
        <w:rPr>
          <w:vertAlign w:val="subscript"/>
        </w:rPr>
      </w:pPr>
      <w:r>
        <w:rPr>
          <w:noProof/>
        </w:rPr>
        <w:drawing>
          <wp:inline distT="0" distB="0" distL="0" distR="0" wp14:anchorId="6D98DE54" wp14:editId="653146F6">
            <wp:extent cx="3721100" cy="3331656"/>
            <wp:effectExtent l="0" t="0" r="0" b="2540"/>
            <wp:docPr id="1330487671" name="Picture 1330487671" descr="A picture containing text, screenshot, diagram,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487671" name="Picture 1" descr="A picture containing text, screenshot, diagram, design&#10;&#10;Description automatically generated"/>
                    <pic:cNvPicPr>
                      <a:picLocks noChangeAspect="1" noChangeArrowheads="1"/>
                    </pic:cNvPicPr>
                  </pic:nvPicPr>
                  <pic:blipFill>
                    <a:blip r:embed="rId272" cstate="print">
                      <a:extLst>
                        <a:ext uri="{28A0092B-C50C-407E-A947-70E740481C1C}">
                          <a14:useLocalDpi xmlns:a14="http://schemas.microsoft.com/office/drawing/2010/main" val="0"/>
                        </a:ext>
                      </a:extLst>
                    </a:blip>
                    <a:srcRect/>
                    <a:stretch>
                      <a:fillRect/>
                    </a:stretch>
                  </pic:blipFill>
                  <pic:spPr bwMode="auto">
                    <a:xfrm>
                      <a:off x="0" y="0"/>
                      <a:ext cx="3727916" cy="3337759"/>
                    </a:xfrm>
                    <a:prstGeom prst="rect">
                      <a:avLst/>
                    </a:prstGeom>
                    <a:noFill/>
                    <a:ln>
                      <a:noFill/>
                    </a:ln>
                  </pic:spPr>
                </pic:pic>
              </a:graphicData>
            </a:graphic>
          </wp:inline>
        </w:drawing>
      </w:r>
    </w:p>
    <w:p w14:paraId="7568F281" w14:textId="77777777" w:rsidR="005F512A" w:rsidRDefault="005F512A" w:rsidP="005F512A">
      <w:pPr>
        <w:rPr>
          <w:vertAlign w:val="subscript"/>
        </w:rPr>
      </w:pPr>
    </w:p>
    <w:p w14:paraId="562C371F" w14:textId="77777777" w:rsidR="005F512A" w:rsidRPr="006576EE" w:rsidRDefault="005F512A" w:rsidP="005F512A">
      <w:pPr>
        <w:rPr>
          <w:vertAlign w:val="subscript"/>
        </w:rPr>
      </w:pPr>
    </w:p>
    <w:p w14:paraId="794B8EA1" w14:textId="77777777" w:rsidR="005F512A" w:rsidRDefault="005F512A" w:rsidP="005F512A">
      <w:pPr>
        <w:rPr>
          <w:b/>
          <w:bCs/>
        </w:rPr>
      </w:pPr>
    </w:p>
    <w:p w14:paraId="62ABA5AE" w14:textId="77777777" w:rsidR="005F512A" w:rsidRDefault="005F512A" w:rsidP="005F512A">
      <w:pPr>
        <w:rPr>
          <w:b/>
          <w:bCs/>
        </w:rPr>
      </w:pPr>
    </w:p>
    <w:p w14:paraId="6DFFF354" w14:textId="5898F708" w:rsidR="005F512A" w:rsidRDefault="005F512A" w:rsidP="005F512A">
      <w:pPr>
        <w:pStyle w:val="Heading2"/>
      </w:pPr>
      <w:bookmarkStart w:id="211" w:name="_Toc137050234"/>
      <w:r>
        <w:t>18.3 Pipeline Setup</w:t>
      </w:r>
      <w:bookmarkEnd w:id="211"/>
    </w:p>
    <w:p w14:paraId="0F26C5AB" w14:textId="4D83706B" w:rsidR="005F512A" w:rsidRPr="004D3345" w:rsidRDefault="005F512A" w:rsidP="005F512A">
      <w:pPr>
        <w:pStyle w:val="Heading3"/>
        <w:rPr>
          <w:b/>
          <w:bCs/>
        </w:rPr>
      </w:pPr>
      <w:bookmarkStart w:id="212" w:name="_Toc137050235"/>
      <w:r>
        <w:rPr>
          <w:b/>
          <w:bCs/>
        </w:rPr>
        <w:t xml:space="preserve">18.3.1 Pipeline - </w:t>
      </w:r>
      <w:r w:rsidRPr="00F256DD">
        <w:t xml:space="preserve">Odessa </w:t>
      </w:r>
      <w:r>
        <w:t>Partner Portal Config</w:t>
      </w:r>
      <w:r w:rsidRPr="00F256DD">
        <w:t xml:space="preserve"> </w:t>
      </w:r>
      <w:proofErr w:type="gramStart"/>
      <w:r w:rsidRPr="00F256DD">
        <w:t>w</w:t>
      </w:r>
      <w:proofErr w:type="gramEnd"/>
      <w:r w:rsidRPr="00F256DD">
        <w:t xml:space="preserve"> Artifacts</w:t>
      </w:r>
      <w:bookmarkEnd w:id="212"/>
    </w:p>
    <w:p w14:paraId="5D79F72D" w14:textId="77777777" w:rsidR="005F512A" w:rsidRDefault="005F512A" w:rsidP="005F512A">
      <w:pPr>
        <w:pStyle w:val="ListParagraph"/>
        <w:numPr>
          <w:ilvl w:val="2"/>
          <w:numId w:val="16"/>
        </w:numPr>
        <w:rPr>
          <w:b/>
          <w:bCs/>
        </w:rPr>
      </w:pPr>
      <w:r w:rsidRPr="6854D2FB">
        <w:rPr>
          <w:b/>
          <w:bCs/>
        </w:rPr>
        <w:t>Job – Read Artifacts</w:t>
      </w:r>
      <w:r>
        <w:rPr>
          <w:b/>
          <w:bCs/>
        </w:rPr>
        <w:t xml:space="preserve"> &amp; Deploy</w:t>
      </w:r>
    </w:p>
    <w:p w14:paraId="2B0C732F" w14:textId="77777777" w:rsidR="005F512A" w:rsidRDefault="005F512A" w:rsidP="005F512A">
      <w:pPr>
        <w:pStyle w:val="ListParagraph"/>
        <w:numPr>
          <w:ilvl w:val="2"/>
          <w:numId w:val="16"/>
        </w:numPr>
        <w:rPr>
          <w:b/>
          <w:bCs/>
        </w:rPr>
      </w:pPr>
      <w:r w:rsidRPr="6854D2FB">
        <w:rPr>
          <w:b/>
          <w:bCs/>
        </w:rPr>
        <w:t xml:space="preserve">Task List – </w:t>
      </w:r>
    </w:p>
    <w:p w14:paraId="17AB92E4" w14:textId="77777777" w:rsidR="005F512A" w:rsidRDefault="005F512A" w:rsidP="005F512A">
      <w:pPr>
        <w:pStyle w:val="ListParagraph"/>
        <w:ind w:left="720"/>
        <w:rPr>
          <w:b/>
          <w:bCs/>
        </w:rPr>
      </w:pPr>
    </w:p>
    <w:p w14:paraId="2C2EECE0" w14:textId="77777777" w:rsidR="005F512A" w:rsidRPr="00F46EB7" w:rsidRDefault="005F512A" w:rsidP="005F512A">
      <w:pPr>
        <w:rPr>
          <w:b/>
          <w:bCs/>
        </w:rPr>
      </w:pPr>
      <w:r>
        <w:rPr>
          <w:noProof/>
        </w:rPr>
        <w:lastRenderedPageBreak/>
        <w:drawing>
          <wp:inline distT="0" distB="0" distL="0" distR="0" wp14:anchorId="1F42221F" wp14:editId="4723C372">
            <wp:extent cx="6297930" cy="3456305"/>
            <wp:effectExtent l="0" t="0" r="7620" b="0"/>
            <wp:docPr id="265000794" name="Picture 265000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000794" name=""/>
                    <pic:cNvPicPr/>
                  </pic:nvPicPr>
                  <pic:blipFill>
                    <a:blip r:embed="rId273"/>
                    <a:stretch>
                      <a:fillRect/>
                    </a:stretch>
                  </pic:blipFill>
                  <pic:spPr>
                    <a:xfrm>
                      <a:off x="0" y="0"/>
                      <a:ext cx="6297930" cy="3456305"/>
                    </a:xfrm>
                    <a:prstGeom prst="rect">
                      <a:avLst/>
                    </a:prstGeom>
                  </pic:spPr>
                </pic:pic>
              </a:graphicData>
            </a:graphic>
          </wp:inline>
        </w:drawing>
      </w:r>
    </w:p>
    <w:p w14:paraId="29108B9C" w14:textId="43C9FF73" w:rsidR="6854D2FB" w:rsidRDefault="6854D2FB" w:rsidP="6854D2FB"/>
    <w:p w14:paraId="668191EA" w14:textId="1BC03381" w:rsidR="6854D2FB" w:rsidRDefault="6854D2FB" w:rsidP="6854D2FB"/>
    <w:p w14:paraId="1D2DEB12" w14:textId="152CD69F" w:rsidR="6854D2FB" w:rsidRDefault="6854D2FB" w:rsidP="6854D2FB"/>
    <w:p w14:paraId="3424793C" w14:textId="77777777" w:rsidR="00CD76F1" w:rsidRPr="00FA118A" w:rsidRDefault="00CD76F1" w:rsidP="00CD76F1"/>
    <w:p w14:paraId="76AC290C" w14:textId="09BB1EC4" w:rsidR="00970CFA" w:rsidRDefault="00970CFA" w:rsidP="00970CFA">
      <w:pPr>
        <w:pStyle w:val="Heading1"/>
      </w:pPr>
      <w:bookmarkStart w:id="213" w:name="_Toc137050236"/>
      <w:r>
        <w:t>1</w:t>
      </w:r>
      <w:r w:rsidR="005F512A">
        <w:t>9</w:t>
      </w:r>
      <w:r>
        <w:t>. Golden Config – P</w:t>
      </w:r>
      <w:r w:rsidR="000F5C06">
        <w:t>artner Portal</w:t>
      </w:r>
      <w:r>
        <w:t xml:space="preserve"> Deployment</w:t>
      </w:r>
      <w:bookmarkEnd w:id="213"/>
    </w:p>
    <w:p w14:paraId="00188648" w14:textId="69A44C27" w:rsidR="2980C649" w:rsidRDefault="2980C649" w:rsidP="43132F59">
      <w:pPr>
        <w:pStyle w:val="Heading2"/>
      </w:pPr>
      <w:bookmarkStart w:id="214" w:name="_Toc137050237"/>
      <w:r>
        <w:t>1</w:t>
      </w:r>
      <w:r w:rsidR="005F512A">
        <w:t>9</w:t>
      </w:r>
      <w:r>
        <w:t>.1 Gold configuration deployment steps</w:t>
      </w:r>
      <w:bookmarkEnd w:id="214"/>
    </w:p>
    <w:p w14:paraId="68A9FD50" w14:textId="5B1F1D91" w:rsidR="43132F59" w:rsidRDefault="43132F59" w:rsidP="43132F59"/>
    <w:p w14:paraId="45AFB023" w14:textId="77777777" w:rsidR="00970CFA" w:rsidRDefault="00970CFA" w:rsidP="00970CFA">
      <w:r>
        <w:t>Golden Config deployment follows the hybrid model. There are some components which require manual steps for deployment. Please refer to the below list with sequence for deploying this application.</w:t>
      </w:r>
    </w:p>
    <w:p w14:paraId="00051572" w14:textId="77777777" w:rsidR="00970CFA" w:rsidRDefault="00970CFA" w:rsidP="00970CFA"/>
    <w:tbl>
      <w:tblPr>
        <w:tblW w:w="10246" w:type="dxa"/>
        <w:tblCellMar>
          <w:left w:w="0" w:type="dxa"/>
          <w:right w:w="0" w:type="dxa"/>
        </w:tblCellMar>
        <w:tblLook w:val="0420" w:firstRow="1" w:lastRow="0" w:firstColumn="0" w:lastColumn="0" w:noHBand="0" w:noVBand="1"/>
      </w:tblPr>
      <w:tblGrid>
        <w:gridCol w:w="1467"/>
        <w:gridCol w:w="3482"/>
        <w:gridCol w:w="3183"/>
        <w:gridCol w:w="2114"/>
      </w:tblGrid>
      <w:tr w:rsidR="00970CFA" w:rsidRPr="00D35508" w14:paraId="71214E30" w14:textId="77777777" w:rsidTr="21DD0E73">
        <w:trPr>
          <w:trHeight w:val="421"/>
        </w:trPr>
        <w:tc>
          <w:tcPr>
            <w:tcW w:w="1467"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4472C4"/>
            <w:tcMar>
              <w:top w:w="72" w:type="dxa"/>
              <w:left w:w="144" w:type="dxa"/>
              <w:bottom w:w="72" w:type="dxa"/>
              <w:right w:w="144" w:type="dxa"/>
            </w:tcMar>
            <w:hideMark/>
          </w:tcPr>
          <w:p w14:paraId="5E146B03" w14:textId="77777777" w:rsidR="00970CFA" w:rsidRPr="00D35508" w:rsidRDefault="00970CFA" w:rsidP="0015391B">
            <w:pPr>
              <w:rPr>
                <w:color w:val="FFFFFF" w:themeColor="background1"/>
                <w:sz w:val="16"/>
                <w:szCs w:val="16"/>
              </w:rPr>
            </w:pPr>
            <w:r w:rsidRPr="00D35508">
              <w:rPr>
                <w:b/>
                <w:bCs/>
                <w:color w:val="FFFFFF" w:themeColor="background1"/>
                <w:sz w:val="16"/>
                <w:szCs w:val="16"/>
              </w:rPr>
              <w:t>Sr. No.</w:t>
            </w:r>
          </w:p>
        </w:tc>
        <w:tc>
          <w:tcPr>
            <w:tcW w:w="3482"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4472C4"/>
            <w:tcMar>
              <w:top w:w="72" w:type="dxa"/>
              <w:left w:w="144" w:type="dxa"/>
              <w:bottom w:w="72" w:type="dxa"/>
              <w:right w:w="144" w:type="dxa"/>
            </w:tcMar>
            <w:hideMark/>
          </w:tcPr>
          <w:p w14:paraId="505A3F90" w14:textId="77777777" w:rsidR="00970CFA" w:rsidRPr="00D35508" w:rsidRDefault="00970CFA" w:rsidP="0015391B">
            <w:pPr>
              <w:rPr>
                <w:color w:val="FFFFFF" w:themeColor="background1"/>
                <w:sz w:val="16"/>
                <w:szCs w:val="16"/>
              </w:rPr>
            </w:pPr>
            <w:r w:rsidRPr="00D35508">
              <w:rPr>
                <w:b/>
                <w:bCs/>
                <w:color w:val="FFFFFF" w:themeColor="background1"/>
                <w:sz w:val="16"/>
                <w:szCs w:val="16"/>
              </w:rPr>
              <w:t>Component/Task</w:t>
            </w:r>
          </w:p>
        </w:tc>
        <w:tc>
          <w:tcPr>
            <w:tcW w:w="3183"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4472C4"/>
            <w:tcMar>
              <w:top w:w="72" w:type="dxa"/>
              <w:left w:w="144" w:type="dxa"/>
              <w:bottom w:w="72" w:type="dxa"/>
              <w:right w:w="144" w:type="dxa"/>
            </w:tcMar>
            <w:hideMark/>
          </w:tcPr>
          <w:p w14:paraId="3145471D" w14:textId="77777777" w:rsidR="00970CFA" w:rsidRPr="00D35508" w:rsidRDefault="00970CFA" w:rsidP="0015391B">
            <w:pPr>
              <w:rPr>
                <w:color w:val="FFFFFF" w:themeColor="background1"/>
                <w:sz w:val="16"/>
                <w:szCs w:val="16"/>
              </w:rPr>
            </w:pPr>
            <w:r w:rsidRPr="00D35508">
              <w:rPr>
                <w:b/>
                <w:bCs/>
                <w:color w:val="FFFFFF" w:themeColor="background1"/>
                <w:sz w:val="16"/>
                <w:szCs w:val="16"/>
              </w:rPr>
              <w:t>Deployment Mode</w:t>
            </w:r>
          </w:p>
          <w:p w14:paraId="49C5E82B" w14:textId="77777777" w:rsidR="00970CFA" w:rsidRPr="00D35508" w:rsidRDefault="00970CFA" w:rsidP="0015391B">
            <w:pPr>
              <w:rPr>
                <w:color w:val="FFFFFF" w:themeColor="background1"/>
                <w:sz w:val="16"/>
                <w:szCs w:val="16"/>
              </w:rPr>
            </w:pPr>
            <w:r w:rsidRPr="00D35508">
              <w:rPr>
                <w:b/>
                <w:bCs/>
                <w:color w:val="FFFFFF" w:themeColor="background1"/>
                <w:sz w:val="16"/>
                <w:szCs w:val="16"/>
              </w:rPr>
              <w:t>(Automated/Manual)</w:t>
            </w:r>
          </w:p>
        </w:tc>
        <w:tc>
          <w:tcPr>
            <w:tcW w:w="2114"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4472C4"/>
            <w:tcMar>
              <w:top w:w="72" w:type="dxa"/>
              <w:left w:w="144" w:type="dxa"/>
              <w:bottom w:w="72" w:type="dxa"/>
              <w:right w:w="144" w:type="dxa"/>
            </w:tcMar>
            <w:hideMark/>
          </w:tcPr>
          <w:p w14:paraId="4868A225" w14:textId="21FDACA8" w:rsidR="00970CFA" w:rsidRPr="00D35508" w:rsidRDefault="00D5757A" w:rsidP="0015391B">
            <w:pPr>
              <w:rPr>
                <w:color w:val="FFFFFF" w:themeColor="background1"/>
                <w:sz w:val="16"/>
                <w:szCs w:val="16"/>
              </w:rPr>
            </w:pPr>
            <w:proofErr w:type="spellStart"/>
            <w:r>
              <w:rPr>
                <w:color w:val="FFFFFF" w:themeColor="background1"/>
                <w:sz w:val="16"/>
                <w:szCs w:val="16"/>
              </w:rPr>
              <w:t>Instraction</w:t>
            </w:r>
            <w:proofErr w:type="spellEnd"/>
          </w:p>
        </w:tc>
      </w:tr>
      <w:tr w:rsidR="00970CFA" w:rsidRPr="00D35508" w14:paraId="1956BD3F" w14:textId="77777777" w:rsidTr="21DD0E73">
        <w:trPr>
          <w:trHeight w:val="282"/>
        </w:trPr>
        <w:tc>
          <w:tcPr>
            <w:tcW w:w="1467" w:type="dxa"/>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FD5EA"/>
            <w:tcMar>
              <w:top w:w="72" w:type="dxa"/>
              <w:left w:w="144" w:type="dxa"/>
              <w:bottom w:w="72" w:type="dxa"/>
              <w:right w:w="144" w:type="dxa"/>
            </w:tcMar>
            <w:hideMark/>
          </w:tcPr>
          <w:p w14:paraId="25C18518" w14:textId="13B99689" w:rsidR="00970CFA" w:rsidRPr="00D35508" w:rsidRDefault="01558016" w:rsidP="0015391B">
            <w:pPr>
              <w:rPr>
                <w:sz w:val="16"/>
                <w:szCs w:val="16"/>
              </w:rPr>
            </w:pPr>
            <w:r w:rsidRPr="21DD0E73">
              <w:rPr>
                <w:sz w:val="16"/>
                <w:szCs w:val="16"/>
              </w:rPr>
              <w:t>1</w:t>
            </w:r>
            <w:r w:rsidRPr="69C342AF">
              <w:rPr>
                <w:sz w:val="16"/>
                <w:szCs w:val="16"/>
              </w:rPr>
              <w:t>.</w:t>
            </w:r>
          </w:p>
        </w:tc>
        <w:tc>
          <w:tcPr>
            <w:tcW w:w="3482" w:type="dxa"/>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FD5EA"/>
            <w:tcMar>
              <w:top w:w="72" w:type="dxa"/>
              <w:left w:w="144" w:type="dxa"/>
              <w:bottom w:w="72" w:type="dxa"/>
              <w:right w:w="144" w:type="dxa"/>
            </w:tcMar>
            <w:hideMark/>
          </w:tcPr>
          <w:p w14:paraId="0C1BB4BA" w14:textId="6E1D38F2" w:rsidR="00970CFA" w:rsidRPr="00D35508" w:rsidRDefault="00FF09A9" w:rsidP="0015391B">
            <w:pPr>
              <w:rPr>
                <w:sz w:val="16"/>
                <w:szCs w:val="16"/>
              </w:rPr>
            </w:pPr>
            <w:r>
              <w:rPr>
                <w:sz w:val="16"/>
                <w:szCs w:val="16"/>
              </w:rPr>
              <w:t>Deploy Gold Config – Partner Portal Component</w:t>
            </w:r>
          </w:p>
        </w:tc>
        <w:tc>
          <w:tcPr>
            <w:tcW w:w="3183" w:type="dxa"/>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FD5EA"/>
            <w:tcMar>
              <w:top w:w="72" w:type="dxa"/>
              <w:left w:w="144" w:type="dxa"/>
              <w:bottom w:w="72" w:type="dxa"/>
              <w:right w:w="144" w:type="dxa"/>
            </w:tcMar>
            <w:hideMark/>
          </w:tcPr>
          <w:p w14:paraId="1DF0F03B" w14:textId="1BCA8466" w:rsidR="00970CFA" w:rsidRPr="00D35508" w:rsidRDefault="4AC34706" w:rsidP="0015391B">
            <w:pPr>
              <w:rPr>
                <w:sz w:val="16"/>
                <w:szCs w:val="16"/>
              </w:rPr>
            </w:pPr>
            <w:r w:rsidRPr="52B42159">
              <w:rPr>
                <w:sz w:val="16"/>
                <w:szCs w:val="16"/>
              </w:rPr>
              <w:t>Automated</w:t>
            </w:r>
          </w:p>
        </w:tc>
        <w:tc>
          <w:tcPr>
            <w:tcW w:w="2114" w:type="dxa"/>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FD5EA"/>
            <w:tcMar>
              <w:top w:w="72" w:type="dxa"/>
              <w:left w:w="144" w:type="dxa"/>
              <w:bottom w:w="72" w:type="dxa"/>
              <w:right w:w="144" w:type="dxa"/>
            </w:tcMar>
            <w:hideMark/>
          </w:tcPr>
          <w:p w14:paraId="3F3CC4CD" w14:textId="6FD82DE8" w:rsidR="00970CFA" w:rsidRPr="000F5C06" w:rsidRDefault="00D5757A" w:rsidP="0015391B">
            <w:pPr>
              <w:rPr>
                <w:rFonts w:eastAsia="Calibri" w:cs="Calibri"/>
                <w:sz w:val="16"/>
                <w:szCs w:val="16"/>
              </w:rPr>
            </w:pPr>
            <w:r>
              <w:rPr>
                <w:rFonts w:eastAsia="Calibri" w:cs="Calibri"/>
                <w:sz w:val="16"/>
                <w:szCs w:val="16"/>
              </w:rPr>
              <w:t>Section 19.1.1</w:t>
            </w:r>
          </w:p>
        </w:tc>
      </w:tr>
      <w:tr w:rsidR="00970CFA" w:rsidRPr="00D35508" w14:paraId="6E5EAD63" w14:textId="77777777" w:rsidTr="21DD0E73">
        <w:trPr>
          <w:trHeight w:val="286"/>
        </w:trPr>
        <w:tc>
          <w:tcPr>
            <w:tcW w:w="1467"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9EBF5"/>
            <w:tcMar>
              <w:top w:w="72" w:type="dxa"/>
              <w:left w:w="144" w:type="dxa"/>
              <w:bottom w:w="72" w:type="dxa"/>
              <w:right w:w="144" w:type="dxa"/>
            </w:tcMar>
            <w:hideMark/>
          </w:tcPr>
          <w:p w14:paraId="2FA6EC62" w14:textId="66F65F5D" w:rsidR="00970CFA" w:rsidRPr="00D35508" w:rsidRDefault="00734FD4" w:rsidP="0015391B">
            <w:pPr>
              <w:rPr>
                <w:sz w:val="16"/>
                <w:szCs w:val="16"/>
              </w:rPr>
            </w:pPr>
            <w:r>
              <w:rPr>
                <w:sz w:val="16"/>
                <w:szCs w:val="16"/>
              </w:rPr>
              <w:t>2.</w:t>
            </w:r>
          </w:p>
        </w:tc>
        <w:tc>
          <w:tcPr>
            <w:tcW w:w="348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9EBF5"/>
            <w:tcMar>
              <w:top w:w="72" w:type="dxa"/>
              <w:left w:w="144" w:type="dxa"/>
              <w:bottom w:w="72" w:type="dxa"/>
              <w:right w:w="144" w:type="dxa"/>
            </w:tcMar>
            <w:hideMark/>
          </w:tcPr>
          <w:p w14:paraId="31C744EB" w14:textId="1E174D29" w:rsidR="00970CFA" w:rsidRPr="00D35508" w:rsidRDefault="00F125E5" w:rsidP="0015391B">
            <w:pPr>
              <w:rPr>
                <w:sz w:val="16"/>
                <w:szCs w:val="16"/>
              </w:rPr>
            </w:pPr>
            <w:r>
              <w:rPr>
                <w:sz w:val="16"/>
                <w:szCs w:val="16"/>
              </w:rPr>
              <w:t>Release version verification in database</w:t>
            </w:r>
          </w:p>
        </w:tc>
        <w:tc>
          <w:tcPr>
            <w:tcW w:w="3183"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9EBF5"/>
            <w:tcMar>
              <w:top w:w="72" w:type="dxa"/>
              <w:left w:w="144" w:type="dxa"/>
              <w:bottom w:w="72" w:type="dxa"/>
              <w:right w:w="144" w:type="dxa"/>
            </w:tcMar>
            <w:hideMark/>
          </w:tcPr>
          <w:p w14:paraId="44ABB2A1" w14:textId="22EB0959" w:rsidR="00970CFA" w:rsidRPr="00D35508" w:rsidRDefault="00F125E5" w:rsidP="0015391B">
            <w:pPr>
              <w:rPr>
                <w:sz w:val="16"/>
                <w:szCs w:val="16"/>
              </w:rPr>
            </w:pPr>
            <w:r>
              <w:rPr>
                <w:sz w:val="16"/>
                <w:szCs w:val="16"/>
              </w:rPr>
              <w:t>Manual</w:t>
            </w:r>
          </w:p>
        </w:tc>
        <w:tc>
          <w:tcPr>
            <w:tcW w:w="211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9EBF5"/>
            <w:tcMar>
              <w:top w:w="72" w:type="dxa"/>
              <w:left w:w="144" w:type="dxa"/>
              <w:bottom w:w="72" w:type="dxa"/>
              <w:right w:w="144" w:type="dxa"/>
            </w:tcMar>
            <w:hideMark/>
          </w:tcPr>
          <w:p w14:paraId="09F09A5E" w14:textId="751C43ED" w:rsidR="00970CFA" w:rsidRPr="00D35508" w:rsidRDefault="00F125E5" w:rsidP="0015391B">
            <w:pPr>
              <w:rPr>
                <w:sz w:val="16"/>
                <w:szCs w:val="16"/>
              </w:rPr>
            </w:pPr>
            <w:r>
              <w:rPr>
                <w:sz w:val="16"/>
                <w:szCs w:val="16"/>
              </w:rPr>
              <w:t>Section</w:t>
            </w:r>
            <w:r w:rsidR="00597573">
              <w:rPr>
                <w:sz w:val="16"/>
                <w:szCs w:val="16"/>
              </w:rPr>
              <w:t xml:space="preserve"> 19.1.2</w:t>
            </w:r>
          </w:p>
        </w:tc>
      </w:tr>
      <w:tr w:rsidR="00970CFA" w:rsidRPr="00D35508" w14:paraId="07B37FE9" w14:textId="77777777" w:rsidTr="21DD0E73">
        <w:trPr>
          <w:trHeight w:val="286"/>
        </w:trPr>
        <w:tc>
          <w:tcPr>
            <w:tcW w:w="1467"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FD5EA"/>
            <w:tcMar>
              <w:top w:w="72" w:type="dxa"/>
              <w:left w:w="144" w:type="dxa"/>
              <w:bottom w:w="72" w:type="dxa"/>
              <w:right w:w="144" w:type="dxa"/>
            </w:tcMar>
            <w:hideMark/>
          </w:tcPr>
          <w:p w14:paraId="412E935E" w14:textId="77777777" w:rsidR="00970CFA" w:rsidRPr="00D35508" w:rsidRDefault="00970CFA" w:rsidP="0015391B">
            <w:pPr>
              <w:rPr>
                <w:sz w:val="16"/>
                <w:szCs w:val="16"/>
              </w:rPr>
            </w:pPr>
          </w:p>
        </w:tc>
        <w:tc>
          <w:tcPr>
            <w:tcW w:w="3482"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FD5EA"/>
            <w:tcMar>
              <w:top w:w="72" w:type="dxa"/>
              <w:left w:w="144" w:type="dxa"/>
              <w:bottom w:w="72" w:type="dxa"/>
              <w:right w:w="144" w:type="dxa"/>
            </w:tcMar>
            <w:hideMark/>
          </w:tcPr>
          <w:p w14:paraId="32D86646" w14:textId="77777777" w:rsidR="00970CFA" w:rsidRPr="00D35508" w:rsidRDefault="00970CFA" w:rsidP="0015391B">
            <w:pPr>
              <w:rPr>
                <w:sz w:val="16"/>
                <w:szCs w:val="16"/>
              </w:rPr>
            </w:pPr>
          </w:p>
        </w:tc>
        <w:tc>
          <w:tcPr>
            <w:tcW w:w="3183"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FD5EA"/>
            <w:tcMar>
              <w:top w:w="72" w:type="dxa"/>
              <w:left w:w="144" w:type="dxa"/>
              <w:bottom w:w="72" w:type="dxa"/>
              <w:right w:w="144" w:type="dxa"/>
            </w:tcMar>
            <w:hideMark/>
          </w:tcPr>
          <w:p w14:paraId="32D85F33" w14:textId="77777777" w:rsidR="00970CFA" w:rsidRPr="00D35508" w:rsidRDefault="00970CFA" w:rsidP="0015391B">
            <w:pPr>
              <w:rPr>
                <w:sz w:val="16"/>
                <w:szCs w:val="16"/>
              </w:rPr>
            </w:pPr>
          </w:p>
        </w:tc>
        <w:tc>
          <w:tcPr>
            <w:tcW w:w="211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FD5EA"/>
            <w:tcMar>
              <w:top w:w="72" w:type="dxa"/>
              <w:left w:w="144" w:type="dxa"/>
              <w:bottom w:w="72" w:type="dxa"/>
              <w:right w:w="144" w:type="dxa"/>
            </w:tcMar>
            <w:hideMark/>
          </w:tcPr>
          <w:p w14:paraId="31C90437" w14:textId="77777777" w:rsidR="00970CFA" w:rsidRPr="00D35508" w:rsidRDefault="00970CFA" w:rsidP="0015391B">
            <w:pPr>
              <w:rPr>
                <w:sz w:val="16"/>
                <w:szCs w:val="16"/>
              </w:rPr>
            </w:pPr>
          </w:p>
        </w:tc>
      </w:tr>
    </w:tbl>
    <w:p w14:paraId="3C9B0AEF" w14:textId="5DADAF88" w:rsidR="00970CFA" w:rsidRDefault="00970CFA" w:rsidP="00970CFA"/>
    <w:p w14:paraId="6C8F5518" w14:textId="77777777" w:rsidR="008C2C8A" w:rsidRDefault="008C2C8A" w:rsidP="00970CFA"/>
    <w:p w14:paraId="6B92853D" w14:textId="4A992FA0" w:rsidR="008C2C8A" w:rsidRDefault="008C2C8A" w:rsidP="00AC5CAE">
      <w:pPr>
        <w:pStyle w:val="Heading3"/>
      </w:pPr>
      <w:bookmarkStart w:id="215" w:name="_Toc137050238"/>
      <w:r>
        <w:lastRenderedPageBreak/>
        <w:t xml:space="preserve">19.1.1 </w:t>
      </w:r>
      <w:r w:rsidR="00FF09A9">
        <w:t xml:space="preserve">Deploy Gold Config – Partner Portal </w:t>
      </w:r>
      <w:r w:rsidR="0041462E">
        <w:t>component.</w:t>
      </w:r>
      <w:bookmarkEnd w:id="215"/>
    </w:p>
    <w:p w14:paraId="373C1B07" w14:textId="77777777" w:rsidR="008C2C8A" w:rsidRDefault="008C2C8A" w:rsidP="008C2C8A">
      <w:pPr>
        <w:pStyle w:val="ListParagraph"/>
        <w:numPr>
          <w:ilvl w:val="0"/>
          <w:numId w:val="17"/>
        </w:numPr>
      </w:pPr>
      <w:r>
        <w:t>Trigger release. Steps: -</w:t>
      </w:r>
    </w:p>
    <w:p w14:paraId="4B41D2AD" w14:textId="219A60CC" w:rsidR="008C2C8A" w:rsidRDefault="008C2C8A" w:rsidP="00F05D15">
      <w:pPr>
        <w:pStyle w:val="ListParagraph"/>
        <w:ind w:left="720"/>
      </w:pPr>
      <w:r>
        <w:t xml:space="preserve"> Release Pipeline -&gt; HPE-DEV -&gt; </w:t>
      </w:r>
      <w:proofErr w:type="spellStart"/>
      <w:r>
        <w:t>GoldConfig</w:t>
      </w:r>
      <w:proofErr w:type="spellEnd"/>
      <w:r>
        <w:t>-</w:t>
      </w:r>
      <w:r w:rsidR="00AC5CAE">
        <w:t>Partner Portal</w:t>
      </w:r>
      <w:r>
        <w:t xml:space="preserve"> -&gt; </w:t>
      </w:r>
      <w:r w:rsidRPr="00995B77">
        <w:rPr>
          <w:color w:val="008095" w:themeColor="accent1" w:themeShade="BF"/>
          <w:sz w:val="24"/>
          <w:szCs w:val="24"/>
        </w:rPr>
        <w:t xml:space="preserve">Odessa </w:t>
      </w:r>
      <w:r w:rsidR="00AC5CAE">
        <w:rPr>
          <w:color w:val="008095" w:themeColor="accent1" w:themeShade="BF"/>
          <w:sz w:val="24"/>
          <w:szCs w:val="24"/>
        </w:rPr>
        <w:t>Partner Portal</w:t>
      </w:r>
      <w:r>
        <w:rPr>
          <w:color w:val="008095" w:themeColor="accent1" w:themeShade="BF"/>
          <w:sz w:val="24"/>
          <w:szCs w:val="24"/>
        </w:rPr>
        <w:t xml:space="preserve"> Config </w:t>
      </w:r>
      <w:proofErr w:type="gramStart"/>
      <w:r>
        <w:rPr>
          <w:color w:val="008095" w:themeColor="accent1" w:themeShade="BF"/>
          <w:sz w:val="24"/>
          <w:szCs w:val="24"/>
        </w:rPr>
        <w:t>w</w:t>
      </w:r>
      <w:proofErr w:type="gramEnd"/>
      <w:r w:rsidRPr="00995B77">
        <w:rPr>
          <w:color w:val="008095" w:themeColor="accent1" w:themeShade="BF"/>
          <w:sz w:val="24"/>
          <w:szCs w:val="24"/>
        </w:rPr>
        <w:t xml:space="preserve"> Artifacts</w:t>
      </w:r>
      <w:r>
        <w:t xml:space="preserve"> -&gt; Create Release</w:t>
      </w:r>
    </w:p>
    <w:p w14:paraId="39079833" w14:textId="77777777" w:rsidR="009D0512" w:rsidRDefault="009D0512" w:rsidP="00F05D15">
      <w:pPr>
        <w:pStyle w:val="ListParagraph"/>
        <w:ind w:left="720"/>
      </w:pPr>
    </w:p>
    <w:p w14:paraId="47327D07" w14:textId="1345F7C8" w:rsidR="009D0512" w:rsidRDefault="0041462E" w:rsidP="00F05D15">
      <w:pPr>
        <w:pStyle w:val="ListParagraph"/>
        <w:ind w:left="720"/>
      </w:pPr>
      <w:r>
        <w:rPr>
          <w:noProof/>
        </w:rPr>
        <w:drawing>
          <wp:inline distT="0" distB="0" distL="0" distR="0" wp14:anchorId="7E3F79A3" wp14:editId="5ACB37A5">
            <wp:extent cx="5275771" cy="1630393"/>
            <wp:effectExtent l="0" t="0" r="1270" b="8255"/>
            <wp:docPr id="1528765354" name="Picture 1528765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765354" name=""/>
                    <pic:cNvPicPr/>
                  </pic:nvPicPr>
                  <pic:blipFill>
                    <a:blip r:embed="rId274"/>
                    <a:stretch>
                      <a:fillRect/>
                    </a:stretch>
                  </pic:blipFill>
                  <pic:spPr>
                    <a:xfrm>
                      <a:off x="0" y="0"/>
                      <a:ext cx="5295158" cy="1636384"/>
                    </a:xfrm>
                    <a:prstGeom prst="rect">
                      <a:avLst/>
                    </a:prstGeom>
                  </pic:spPr>
                </pic:pic>
              </a:graphicData>
            </a:graphic>
          </wp:inline>
        </w:drawing>
      </w:r>
    </w:p>
    <w:p w14:paraId="6D6D48F7" w14:textId="77777777" w:rsidR="009D0512" w:rsidRDefault="009D0512" w:rsidP="00F05D15">
      <w:pPr>
        <w:pStyle w:val="ListParagraph"/>
        <w:ind w:left="720"/>
      </w:pPr>
    </w:p>
    <w:p w14:paraId="350BF7E4" w14:textId="77777777" w:rsidR="009D0512" w:rsidRDefault="009D0512" w:rsidP="00F05D15">
      <w:pPr>
        <w:pStyle w:val="ListParagraph"/>
        <w:ind w:left="720"/>
      </w:pPr>
    </w:p>
    <w:p w14:paraId="3679A3FF" w14:textId="2A71FF53" w:rsidR="009D0512" w:rsidRDefault="009C269B" w:rsidP="009C269B">
      <w:pPr>
        <w:pStyle w:val="ListParagraph"/>
        <w:ind w:left="720"/>
      </w:pPr>
      <w:r>
        <w:t>Provide Release version shared by Odessa team -&gt; Create</w:t>
      </w:r>
    </w:p>
    <w:p w14:paraId="313E2981" w14:textId="77777777" w:rsidR="009C269B" w:rsidRDefault="009C269B" w:rsidP="009C269B"/>
    <w:p w14:paraId="420637EE" w14:textId="77777777" w:rsidR="009D0512" w:rsidRDefault="009D0512" w:rsidP="00F05D15">
      <w:pPr>
        <w:pStyle w:val="ListParagraph"/>
        <w:ind w:left="720"/>
      </w:pPr>
    </w:p>
    <w:p w14:paraId="07837E3A" w14:textId="77777777" w:rsidR="00F05D15" w:rsidRDefault="00F05D15" w:rsidP="00F05D15">
      <w:pPr>
        <w:pStyle w:val="ListParagraph"/>
        <w:ind w:left="720"/>
      </w:pPr>
    </w:p>
    <w:p w14:paraId="18BB88C9" w14:textId="77777777" w:rsidR="00F05D15" w:rsidRDefault="00F05D15" w:rsidP="00F05D15">
      <w:pPr>
        <w:pStyle w:val="ListParagraph"/>
        <w:ind w:left="720"/>
      </w:pPr>
    </w:p>
    <w:p w14:paraId="22990A97" w14:textId="109E31E4" w:rsidR="007D6844" w:rsidRDefault="73B15E25" w:rsidP="00970CFA">
      <w:r>
        <w:rPr>
          <w:noProof/>
        </w:rPr>
        <w:lastRenderedPageBreak/>
        <w:drawing>
          <wp:inline distT="0" distB="0" distL="0" distR="0" wp14:anchorId="29E0CDAC" wp14:editId="6FA71053">
            <wp:extent cx="4406268" cy="5684806"/>
            <wp:effectExtent l="0" t="0" r="0" b="0"/>
            <wp:docPr id="1110816474" name="Picture 1110816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0816474"/>
                    <pic:cNvPicPr/>
                  </pic:nvPicPr>
                  <pic:blipFill>
                    <a:blip r:embed="rId275">
                      <a:extLst>
                        <a:ext uri="{28A0092B-C50C-407E-A947-70E740481C1C}">
                          <a14:useLocalDpi xmlns:a14="http://schemas.microsoft.com/office/drawing/2010/main" val="0"/>
                        </a:ext>
                      </a:extLst>
                    </a:blip>
                    <a:stretch>
                      <a:fillRect/>
                    </a:stretch>
                  </pic:blipFill>
                  <pic:spPr>
                    <a:xfrm>
                      <a:off x="0" y="0"/>
                      <a:ext cx="4406268" cy="5684806"/>
                    </a:xfrm>
                    <a:prstGeom prst="rect">
                      <a:avLst/>
                    </a:prstGeom>
                  </pic:spPr>
                </pic:pic>
              </a:graphicData>
            </a:graphic>
          </wp:inline>
        </w:drawing>
      </w:r>
    </w:p>
    <w:p w14:paraId="2B924FBF" w14:textId="43409F7D" w:rsidR="0041462E" w:rsidRDefault="0041462E" w:rsidP="00970CFA"/>
    <w:p w14:paraId="22E5B8BB" w14:textId="6D8BE82E" w:rsidR="00597573" w:rsidRDefault="00597573" w:rsidP="00597573">
      <w:pPr>
        <w:pStyle w:val="Heading3"/>
      </w:pPr>
      <w:bookmarkStart w:id="216" w:name="_Toc137050239"/>
      <w:r>
        <w:t>19.1.2 Release version verification</w:t>
      </w:r>
      <w:bookmarkEnd w:id="216"/>
    </w:p>
    <w:p w14:paraId="10082D98" w14:textId="1CBFD276" w:rsidR="00597573" w:rsidRDefault="00FE7871" w:rsidP="00597573">
      <w:r>
        <w:t>Need to query</w:t>
      </w:r>
      <w:r w:rsidR="003D1388">
        <w:t xml:space="preserve"> in </w:t>
      </w:r>
      <w:proofErr w:type="spellStart"/>
      <w:r w:rsidR="003D1388">
        <w:t>HPEFS_PP_Config</w:t>
      </w:r>
      <w:proofErr w:type="spellEnd"/>
      <w:r w:rsidR="003D1388">
        <w:t xml:space="preserve"> database</w:t>
      </w:r>
    </w:p>
    <w:p w14:paraId="34E3166C" w14:textId="77777777" w:rsidR="00102B80" w:rsidRDefault="00102B80" w:rsidP="00597573"/>
    <w:p w14:paraId="5782A35B" w14:textId="1D0A9087" w:rsidR="00102B80" w:rsidRPr="00597573" w:rsidRDefault="00102B80" w:rsidP="00597573">
      <w:r>
        <w:t xml:space="preserve">Select * from </w:t>
      </w:r>
      <w:proofErr w:type="spellStart"/>
      <w:r>
        <w:t>releaseversions</w:t>
      </w:r>
      <w:proofErr w:type="spellEnd"/>
      <w:r>
        <w:t xml:space="preserve"> order by 1 desc</w:t>
      </w:r>
    </w:p>
    <w:p w14:paraId="4A6114FC" w14:textId="1FD4C798" w:rsidR="0041462E" w:rsidRDefault="0041462E" w:rsidP="00970CFA"/>
    <w:p w14:paraId="007585DD" w14:textId="0A3583AE" w:rsidR="0041462E" w:rsidRDefault="0041462E" w:rsidP="00970CFA"/>
    <w:p w14:paraId="18C1E239" w14:textId="77777777" w:rsidR="008C2C8A" w:rsidRPr="00AB7A0C" w:rsidRDefault="008C2C8A" w:rsidP="00970CFA"/>
    <w:p w14:paraId="306A74A0" w14:textId="652F0582" w:rsidR="00C63937" w:rsidRDefault="005F512A" w:rsidP="00C63937">
      <w:pPr>
        <w:pStyle w:val="Heading1"/>
      </w:pPr>
      <w:bookmarkStart w:id="217" w:name="_Toc137050240"/>
      <w:r>
        <w:lastRenderedPageBreak/>
        <w:t>20</w:t>
      </w:r>
      <w:r w:rsidR="00C63937">
        <w:t>. Data Hub Deployment</w:t>
      </w:r>
      <w:bookmarkEnd w:id="217"/>
    </w:p>
    <w:p w14:paraId="604C0928" w14:textId="62DB6408" w:rsidR="0016750C" w:rsidRDefault="0016750C" w:rsidP="0016750C">
      <w:pPr>
        <w:pStyle w:val="Heading2"/>
      </w:pPr>
      <w:r>
        <w:t>20.1 Data hub deployment steps</w:t>
      </w:r>
    </w:p>
    <w:p w14:paraId="46F388F1" w14:textId="3D3B64C3" w:rsidR="0016750C" w:rsidRDefault="0016750C" w:rsidP="0016750C"/>
    <w:p w14:paraId="7F08DDA9" w14:textId="50E02E0A" w:rsidR="0016750C" w:rsidRDefault="0016750C" w:rsidP="0016750C">
      <w:r>
        <w:t>Data Hub deployment follows the hybrid model. There are some components which require manual steps for deployment. Please refer to the below list with sequence for deploying this application.</w:t>
      </w:r>
    </w:p>
    <w:p w14:paraId="76BB169B" w14:textId="77777777" w:rsidR="005E7EDD" w:rsidRDefault="005E7EDD" w:rsidP="0016750C"/>
    <w:p w14:paraId="17478B19" w14:textId="1117197C" w:rsidR="005E7EDD" w:rsidRPr="00FF3274" w:rsidRDefault="005E7EDD" w:rsidP="0016750C">
      <w:pPr>
        <w:rPr>
          <w:b/>
          <w:bCs/>
        </w:rPr>
      </w:pPr>
      <w:r w:rsidRPr="00FF3274">
        <w:rPr>
          <w:b/>
          <w:bCs/>
        </w:rPr>
        <w:t xml:space="preserve">Note: Before triggering DH </w:t>
      </w:r>
      <w:r w:rsidR="00FF3274" w:rsidRPr="00FF3274">
        <w:rPr>
          <w:b/>
          <w:bCs/>
        </w:rPr>
        <w:t>release,</w:t>
      </w:r>
      <w:r w:rsidRPr="00FF3274">
        <w:rPr>
          <w:b/>
          <w:bCs/>
        </w:rPr>
        <w:t xml:space="preserve"> please make sure </w:t>
      </w:r>
      <w:r w:rsidR="00FF3274" w:rsidRPr="00FF3274">
        <w:rPr>
          <w:b/>
          <w:bCs/>
        </w:rPr>
        <w:t xml:space="preserve">DH </w:t>
      </w:r>
      <w:proofErr w:type="gramStart"/>
      <w:r w:rsidR="00FF3274" w:rsidRPr="00FF3274">
        <w:rPr>
          <w:b/>
          <w:bCs/>
        </w:rPr>
        <w:t>job(</w:t>
      </w:r>
      <w:proofErr w:type="gramEnd"/>
      <w:r w:rsidR="00FF3274" w:rsidRPr="00FF3274">
        <w:rPr>
          <w:b/>
          <w:bCs/>
        </w:rPr>
        <w:t>Partial) is not running.</w:t>
      </w:r>
    </w:p>
    <w:p w14:paraId="122C9DCC" w14:textId="77777777" w:rsidR="0016750C" w:rsidRDefault="0016750C" w:rsidP="0016750C"/>
    <w:tbl>
      <w:tblPr>
        <w:tblW w:w="10246" w:type="dxa"/>
        <w:tblCellMar>
          <w:left w:w="0" w:type="dxa"/>
          <w:right w:w="0" w:type="dxa"/>
        </w:tblCellMar>
        <w:tblLook w:val="0420" w:firstRow="1" w:lastRow="0" w:firstColumn="0" w:lastColumn="0" w:noHBand="0" w:noVBand="1"/>
      </w:tblPr>
      <w:tblGrid>
        <w:gridCol w:w="1467"/>
        <w:gridCol w:w="3482"/>
        <w:gridCol w:w="3183"/>
        <w:gridCol w:w="2114"/>
      </w:tblGrid>
      <w:tr w:rsidR="0016750C" w:rsidRPr="00D35508" w14:paraId="5D33F712" w14:textId="77777777">
        <w:trPr>
          <w:trHeight w:val="421"/>
        </w:trPr>
        <w:tc>
          <w:tcPr>
            <w:tcW w:w="1467"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hideMark/>
          </w:tcPr>
          <w:p w14:paraId="64029770" w14:textId="77777777" w:rsidR="0016750C" w:rsidRPr="00D35508" w:rsidRDefault="0016750C">
            <w:pPr>
              <w:rPr>
                <w:color w:val="FFFFFF" w:themeColor="background1"/>
                <w:sz w:val="16"/>
                <w:szCs w:val="16"/>
              </w:rPr>
            </w:pPr>
            <w:r>
              <w:rPr>
                <w:color w:val="FFFFFF" w:themeColor="background1"/>
                <w:sz w:val="16"/>
                <w:szCs w:val="16"/>
              </w:rPr>
              <w:t>Sequence No.</w:t>
            </w:r>
          </w:p>
        </w:tc>
        <w:tc>
          <w:tcPr>
            <w:tcW w:w="3482"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hideMark/>
          </w:tcPr>
          <w:p w14:paraId="52787D00" w14:textId="77777777" w:rsidR="0016750C" w:rsidRPr="00D35508" w:rsidRDefault="0016750C">
            <w:pPr>
              <w:rPr>
                <w:color w:val="FFFFFF" w:themeColor="background1"/>
                <w:sz w:val="16"/>
                <w:szCs w:val="16"/>
              </w:rPr>
            </w:pPr>
            <w:r w:rsidRPr="00D35508">
              <w:rPr>
                <w:b/>
                <w:bCs/>
                <w:color w:val="FFFFFF" w:themeColor="background1"/>
                <w:sz w:val="16"/>
                <w:szCs w:val="16"/>
              </w:rPr>
              <w:t>Component/Task</w:t>
            </w:r>
          </w:p>
        </w:tc>
        <w:tc>
          <w:tcPr>
            <w:tcW w:w="3183"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hideMark/>
          </w:tcPr>
          <w:p w14:paraId="7360569E" w14:textId="77777777" w:rsidR="0016750C" w:rsidRPr="00D35508" w:rsidRDefault="0016750C">
            <w:pPr>
              <w:rPr>
                <w:color w:val="FFFFFF" w:themeColor="background1"/>
                <w:sz w:val="16"/>
                <w:szCs w:val="16"/>
              </w:rPr>
            </w:pPr>
            <w:r w:rsidRPr="00D35508">
              <w:rPr>
                <w:b/>
                <w:bCs/>
                <w:color w:val="FFFFFF" w:themeColor="background1"/>
                <w:sz w:val="16"/>
                <w:szCs w:val="16"/>
              </w:rPr>
              <w:t>Deployment Mode</w:t>
            </w:r>
          </w:p>
          <w:p w14:paraId="51E7E1A2" w14:textId="77777777" w:rsidR="0016750C" w:rsidRPr="00D35508" w:rsidRDefault="0016750C">
            <w:pPr>
              <w:rPr>
                <w:color w:val="FFFFFF" w:themeColor="background1"/>
                <w:sz w:val="16"/>
                <w:szCs w:val="16"/>
              </w:rPr>
            </w:pPr>
            <w:r w:rsidRPr="00D35508">
              <w:rPr>
                <w:b/>
                <w:bCs/>
                <w:color w:val="FFFFFF" w:themeColor="background1"/>
                <w:sz w:val="16"/>
                <w:szCs w:val="16"/>
              </w:rPr>
              <w:t>(Automated/Manual)</w:t>
            </w:r>
          </w:p>
        </w:tc>
        <w:tc>
          <w:tcPr>
            <w:tcW w:w="2114"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hideMark/>
          </w:tcPr>
          <w:p w14:paraId="47C7F5F8" w14:textId="77777777" w:rsidR="0016750C" w:rsidRPr="00A10ADC" w:rsidRDefault="0016750C">
            <w:pPr>
              <w:rPr>
                <w:b/>
                <w:color w:val="FFFFFF" w:themeColor="background1"/>
                <w:sz w:val="16"/>
                <w:szCs w:val="16"/>
              </w:rPr>
            </w:pPr>
            <w:r w:rsidRPr="00A10ADC">
              <w:rPr>
                <w:b/>
                <w:bCs/>
                <w:color w:val="FFFFFF" w:themeColor="background1"/>
                <w:sz w:val="16"/>
                <w:szCs w:val="16"/>
              </w:rPr>
              <w:t>Instructions</w:t>
            </w:r>
          </w:p>
        </w:tc>
      </w:tr>
      <w:tr w:rsidR="0016750C" w:rsidRPr="00D35508" w14:paraId="4A20E16C" w14:textId="77777777">
        <w:trPr>
          <w:trHeight w:val="282"/>
        </w:trPr>
        <w:tc>
          <w:tcPr>
            <w:tcW w:w="1467"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2D9A4E6C" w14:textId="77777777" w:rsidR="0016750C" w:rsidRPr="00D35508" w:rsidRDefault="0016750C">
            <w:pPr>
              <w:rPr>
                <w:sz w:val="16"/>
                <w:szCs w:val="16"/>
              </w:rPr>
            </w:pPr>
            <w:r>
              <w:rPr>
                <w:sz w:val="16"/>
                <w:szCs w:val="16"/>
              </w:rPr>
              <w:t>1</w:t>
            </w:r>
          </w:p>
        </w:tc>
        <w:tc>
          <w:tcPr>
            <w:tcW w:w="3482"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13BF59C2" w14:textId="77777777" w:rsidR="0016750C" w:rsidRPr="00A86F9A" w:rsidRDefault="0016750C">
            <w:pPr>
              <w:rPr>
                <w:b/>
                <w:bCs/>
                <w:sz w:val="16"/>
                <w:szCs w:val="16"/>
              </w:rPr>
            </w:pPr>
            <w:r w:rsidRPr="00A86F9A">
              <w:rPr>
                <w:b/>
                <w:bCs/>
                <w:sz w:val="16"/>
                <w:szCs w:val="16"/>
              </w:rPr>
              <w:t>Create Release</w:t>
            </w:r>
          </w:p>
          <w:p w14:paraId="2EE316C2" w14:textId="77777777" w:rsidR="0016750C" w:rsidRPr="00D35508" w:rsidRDefault="0016750C">
            <w:pPr>
              <w:rPr>
                <w:sz w:val="16"/>
                <w:szCs w:val="16"/>
              </w:rPr>
            </w:pPr>
            <w:r>
              <w:rPr>
                <w:sz w:val="16"/>
                <w:szCs w:val="16"/>
              </w:rPr>
              <w:t>Trigger Pipeline for reading release content from storage container and uploading within DevOps Artifacts</w:t>
            </w:r>
          </w:p>
        </w:tc>
        <w:tc>
          <w:tcPr>
            <w:tcW w:w="3183"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58ECDB8E" w14:textId="77777777" w:rsidR="0016750C" w:rsidRPr="00D35508" w:rsidRDefault="0016750C">
            <w:pPr>
              <w:rPr>
                <w:sz w:val="16"/>
                <w:szCs w:val="16"/>
              </w:rPr>
            </w:pPr>
            <w:r>
              <w:rPr>
                <w:sz w:val="16"/>
                <w:szCs w:val="16"/>
              </w:rPr>
              <w:t>Automated</w:t>
            </w:r>
          </w:p>
        </w:tc>
        <w:tc>
          <w:tcPr>
            <w:tcW w:w="2114"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11AFB094" w14:textId="77777777" w:rsidR="0016750C" w:rsidRPr="00CE768A" w:rsidRDefault="0016750C">
            <w:pPr>
              <w:rPr>
                <w:b/>
                <w:bCs/>
                <w:sz w:val="16"/>
                <w:szCs w:val="16"/>
              </w:rPr>
            </w:pPr>
            <w:r w:rsidRPr="00CE768A">
              <w:rPr>
                <w:b/>
                <w:bCs/>
                <w:sz w:val="16"/>
                <w:szCs w:val="16"/>
              </w:rPr>
              <w:t xml:space="preserve">Pipeline Name - </w:t>
            </w:r>
          </w:p>
          <w:p w14:paraId="1C15D703" w14:textId="77777777" w:rsidR="0016750C" w:rsidRDefault="0016750C">
            <w:pPr>
              <w:rPr>
                <w:sz w:val="16"/>
                <w:szCs w:val="16"/>
              </w:rPr>
            </w:pPr>
            <w:r w:rsidRPr="00734565">
              <w:rPr>
                <w:sz w:val="16"/>
                <w:szCs w:val="16"/>
              </w:rPr>
              <w:t>Get &amp; Deploy Artifacts</w:t>
            </w:r>
          </w:p>
          <w:p w14:paraId="0CE65F3E" w14:textId="77777777" w:rsidR="0016750C" w:rsidRDefault="0016750C">
            <w:pPr>
              <w:rPr>
                <w:sz w:val="16"/>
                <w:szCs w:val="16"/>
              </w:rPr>
            </w:pPr>
          </w:p>
          <w:p w14:paraId="7CE07622" w14:textId="77777777" w:rsidR="0016750C" w:rsidRPr="00D35508" w:rsidRDefault="0016750C">
            <w:pPr>
              <w:rPr>
                <w:sz w:val="16"/>
                <w:szCs w:val="16"/>
              </w:rPr>
            </w:pPr>
            <w:r>
              <w:rPr>
                <w:sz w:val="16"/>
                <w:szCs w:val="16"/>
              </w:rPr>
              <w:t>Refer section 20.2</w:t>
            </w:r>
          </w:p>
        </w:tc>
      </w:tr>
      <w:tr w:rsidR="0016750C" w:rsidRPr="00D35508" w14:paraId="2B72AFE5" w14:textId="77777777">
        <w:trPr>
          <w:trHeight w:val="286"/>
        </w:trPr>
        <w:tc>
          <w:tcPr>
            <w:tcW w:w="1467"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6A74DBCD" w14:textId="77777777" w:rsidR="0016750C" w:rsidRPr="00D35508" w:rsidRDefault="0016750C">
            <w:pPr>
              <w:rPr>
                <w:sz w:val="16"/>
                <w:szCs w:val="16"/>
              </w:rPr>
            </w:pPr>
            <w:r>
              <w:rPr>
                <w:sz w:val="16"/>
                <w:szCs w:val="16"/>
              </w:rPr>
              <w:t>2</w:t>
            </w:r>
          </w:p>
        </w:tc>
        <w:tc>
          <w:tcPr>
            <w:tcW w:w="3482"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20213312" w14:textId="77777777" w:rsidR="0016750C" w:rsidRPr="009D7E31" w:rsidRDefault="0016750C">
            <w:pPr>
              <w:rPr>
                <w:b/>
                <w:bCs/>
                <w:sz w:val="16"/>
                <w:szCs w:val="16"/>
              </w:rPr>
            </w:pPr>
            <w:r w:rsidRPr="009D7E31">
              <w:rPr>
                <w:b/>
                <w:bCs/>
                <w:sz w:val="16"/>
                <w:szCs w:val="16"/>
              </w:rPr>
              <w:t xml:space="preserve">Deploy </w:t>
            </w:r>
            <w:r>
              <w:rPr>
                <w:b/>
                <w:bCs/>
                <w:sz w:val="16"/>
                <w:szCs w:val="16"/>
              </w:rPr>
              <w:t>DH</w:t>
            </w:r>
            <w:r w:rsidRPr="009D7E31">
              <w:rPr>
                <w:b/>
                <w:bCs/>
                <w:sz w:val="16"/>
                <w:szCs w:val="16"/>
              </w:rPr>
              <w:t xml:space="preserve"> Components</w:t>
            </w:r>
          </w:p>
          <w:p w14:paraId="34B10D16" w14:textId="77777777" w:rsidR="0016750C" w:rsidRPr="00D35508" w:rsidRDefault="0016750C">
            <w:pPr>
              <w:rPr>
                <w:sz w:val="16"/>
                <w:szCs w:val="16"/>
              </w:rPr>
            </w:pPr>
            <w:r>
              <w:rPr>
                <w:sz w:val="16"/>
                <w:szCs w:val="16"/>
              </w:rPr>
              <w:t>Trigger Pipeline for Deploying contents</w:t>
            </w:r>
          </w:p>
        </w:tc>
        <w:tc>
          <w:tcPr>
            <w:tcW w:w="3183"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074FCCC7" w14:textId="77777777" w:rsidR="0016750C" w:rsidRPr="00D35508" w:rsidRDefault="0016750C">
            <w:pPr>
              <w:rPr>
                <w:sz w:val="16"/>
                <w:szCs w:val="16"/>
              </w:rPr>
            </w:pPr>
            <w:r>
              <w:rPr>
                <w:sz w:val="16"/>
                <w:szCs w:val="16"/>
              </w:rPr>
              <w:t>Automated</w:t>
            </w:r>
          </w:p>
        </w:tc>
        <w:tc>
          <w:tcPr>
            <w:tcW w:w="2114"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1B6FA239" w14:textId="77777777" w:rsidR="0016750C" w:rsidRPr="00CE768A" w:rsidRDefault="0016750C">
            <w:pPr>
              <w:rPr>
                <w:b/>
                <w:bCs/>
                <w:sz w:val="16"/>
                <w:szCs w:val="16"/>
              </w:rPr>
            </w:pPr>
            <w:r w:rsidRPr="00CE768A">
              <w:rPr>
                <w:b/>
                <w:bCs/>
                <w:sz w:val="16"/>
                <w:szCs w:val="16"/>
              </w:rPr>
              <w:t xml:space="preserve">Pipeline Name - </w:t>
            </w:r>
          </w:p>
          <w:p w14:paraId="24AF1377" w14:textId="77777777" w:rsidR="0016750C" w:rsidRDefault="0016750C">
            <w:pPr>
              <w:rPr>
                <w:sz w:val="16"/>
                <w:szCs w:val="16"/>
              </w:rPr>
            </w:pPr>
            <w:r>
              <w:rPr>
                <w:sz w:val="16"/>
                <w:szCs w:val="16"/>
              </w:rPr>
              <w:t>DH</w:t>
            </w:r>
            <w:r w:rsidRPr="009A5B85">
              <w:rPr>
                <w:sz w:val="16"/>
                <w:szCs w:val="16"/>
              </w:rPr>
              <w:t xml:space="preserve"> </w:t>
            </w:r>
            <w:r>
              <w:rPr>
                <w:sz w:val="16"/>
                <w:szCs w:val="16"/>
              </w:rPr>
              <w:t>W</w:t>
            </w:r>
            <w:r w:rsidRPr="009A5B85">
              <w:rPr>
                <w:sz w:val="16"/>
                <w:szCs w:val="16"/>
              </w:rPr>
              <w:t xml:space="preserve"> Artifacts</w:t>
            </w:r>
          </w:p>
          <w:p w14:paraId="6B8A7CE4" w14:textId="77777777" w:rsidR="0016750C" w:rsidRDefault="0016750C">
            <w:pPr>
              <w:rPr>
                <w:sz w:val="16"/>
                <w:szCs w:val="16"/>
              </w:rPr>
            </w:pPr>
          </w:p>
          <w:p w14:paraId="3AE62DAA" w14:textId="77777777" w:rsidR="0016750C" w:rsidRPr="00D35508" w:rsidRDefault="0016750C">
            <w:pPr>
              <w:rPr>
                <w:sz w:val="16"/>
                <w:szCs w:val="16"/>
              </w:rPr>
            </w:pPr>
            <w:r>
              <w:rPr>
                <w:sz w:val="16"/>
                <w:szCs w:val="16"/>
              </w:rPr>
              <w:t>Refer section 20.3</w:t>
            </w:r>
          </w:p>
        </w:tc>
      </w:tr>
      <w:tr w:rsidR="0016750C" w:rsidRPr="00D35508" w14:paraId="01CD4594" w14:textId="77777777">
        <w:trPr>
          <w:trHeight w:val="286"/>
        </w:trPr>
        <w:tc>
          <w:tcPr>
            <w:tcW w:w="1467"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69D2B590" w14:textId="77777777" w:rsidR="0016750C" w:rsidRPr="00D35508" w:rsidRDefault="0016750C">
            <w:pPr>
              <w:rPr>
                <w:sz w:val="16"/>
                <w:szCs w:val="16"/>
              </w:rPr>
            </w:pPr>
            <w:r>
              <w:rPr>
                <w:sz w:val="16"/>
                <w:szCs w:val="16"/>
              </w:rPr>
              <w:t>3.</w:t>
            </w:r>
          </w:p>
        </w:tc>
        <w:tc>
          <w:tcPr>
            <w:tcW w:w="3482"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538C3931" w14:textId="77777777" w:rsidR="0016750C" w:rsidRPr="001F38F9" w:rsidRDefault="0016750C">
            <w:pPr>
              <w:rPr>
                <w:b/>
                <w:bCs/>
                <w:sz w:val="16"/>
                <w:szCs w:val="16"/>
              </w:rPr>
            </w:pPr>
            <w:r w:rsidRPr="001F38F9">
              <w:rPr>
                <w:b/>
                <w:bCs/>
                <w:sz w:val="16"/>
                <w:szCs w:val="16"/>
              </w:rPr>
              <w:t>Update Config Changes</w:t>
            </w:r>
          </w:p>
          <w:p w14:paraId="457AEB83" w14:textId="77777777" w:rsidR="0016750C" w:rsidRPr="00D35508" w:rsidRDefault="0016750C">
            <w:pPr>
              <w:rPr>
                <w:sz w:val="16"/>
                <w:szCs w:val="16"/>
              </w:rPr>
            </w:pPr>
            <w:r>
              <w:rPr>
                <w:sz w:val="16"/>
                <w:szCs w:val="16"/>
              </w:rPr>
              <w:t>Configuration Changes</w:t>
            </w:r>
          </w:p>
        </w:tc>
        <w:tc>
          <w:tcPr>
            <w:tcW w:w="3183"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17A9CAD9" w14:textId="77777777" w:rsidR="0016750C" w:rsidRPr="00D35508" w:rsidRDefault="0016750C">
            <w:pPr>
              <w:rPr>
                <w:sz w:val="16"/>
                <w:szCs w:val="16"/>
              </w:rPr>
            </w:pPr>
            <w:r>
              <w:rPr>
                <w:sz w:val="16"/>
                <w:szCs w:val="16"/>
              </w:rPr>
              <w:t>Manual</w:t>
            </w:r>
          </w:p>
        </w:tc>
        <w:tc>
          <w:tcPr>
            <w:tcW w:w="2114"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67D79A88" w14:textId="77777777" w:rsidR="0016750C" w:rsidRDefault="0016750C">
            <w:pPr>
              <w:rPr>
                <w:sz w:val="16"/>
                <w:szCs w:val="16"/>
              </w:rPr>
            </w:pPr>
          </w:p>
          <w:p w14:paraId="555039FB" w14:textId="77777777" w:rsidR="0016750C" w:rsidRPr="00D35508" w:rsidRDefault="0016750C">
            <w:pPr>
              <w:rPr>
                <w:sz w:val="16"/>
                <w:szCs w:val="16"/>
              </w:rPr>
            </w:pPr>
            <w:r>
              <w:rPr>
                <w:sz w:val="16"/>
                <w:szCs w:val="16"/>
              </w:rPr>
              <w:t>Refer section 20.4</w:t>
            </w:r>
          </w:p>
        </w:tc>
      </w:tr>
      <w:tr w:rsidR="0016750C" w:rsidRPr="00D35508" w14:paraId="555E3A17" w14:textId="77777777">
        <w:trPr>
          <w:trHeight w:val="286"/>
        </w:trPr>
        <w:tc>
          <w:tcPr>
            <w:tcW w:w="1467"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3AF2E7C1" w14:textId="39655666" w:rsidR="0016750C" w:rsidRPr="00D35508" w:rsidRDefault="0016750C">
            <w:pPr>
              <w:rPr>
                <w:sz w:val="16"/>
                <w:szCs w:val="16"/>
              </w:rPr>
            </w:pPr>
          </w:p>
        </w:tc>
        <w:tc>
          <w:tcPr>
            <w:tcW w:w="3482"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13B1984E" w14:textId="0B41FCCB" w:rsidR="0016750C" w:rsidRPr="00D35508" w:rsidRDefault="0016750C">
            <w:pPr>
              <w:rPr>
                <w:sz w:val="16"/>
                <w:szCs w:val="16"/>
              </w:rPr>
            </w:pPr>
          </w:p>
        </w:tc>
        <w:tc>
          <w:tcPr>
            <w:tcW w:w="3183"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1F2CB3DE" w14:textId="7D8B9E68" w:rsidR="0016750C" w:rsidRPr="00D35508" w:rsidRDefault="0016750C">
            <w:pPr>
              <w:rPr>
                <w:sz w:val="16"/>
                <w:szCs w:val="16"/>
              </w:rPr>
            </w:pPr>
          </w:p>
        </w:tc>
        <w:tc>
          <w:tcPr>
            <w:tcW w:w="2114"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10FD02B9" w14:textId="7048F17E" w:rsidR="0016750C" w:rsidRPr="00D35508" w:rsidRDefault="0016750C">
            <w:pPr>
              <w:rPr>
                <w:sz w:val="16"/>
                <w:szCs w:val="16"/>
              </w:rPr>
            </w:pPr>
          </w:p>
        </w:tc>
      </w:tr>
      <w:tr w:rsidR="0016750C" w:rsidRPr="00D35508" w14:paraId="0355F9F0" w14:textId="77777777">
        <w:trPr>
          <w:trHeight w:val="286"/>
        </w:trPr>
        <w:tc>
          <w:tcPr>
            <w:tcW w:w="1467"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1AE757C1" w14:textId="77777777" w:rsidR="0016750C" w:rsidRPr="00D35508" w:rsidRDefault="0016750C">
            <w:pPr>
              <w:rPr>
                <w:sz w:val="16"/>
                <w:szCs w:val="16"/>
              </w:rPr>
            </w:pPr>
          </w:p>
        </w:tc>
        <w:tc>
          <w:tcPr>
            <w:tcW w:w="3482"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381E40F5" w14:textId="77777777" w:rsidR="0016750C" w:rsidRPr="00D35508" w:rsidRDefault="0016750C">
            <w:pPr>
              <w:rPr>
                <w:sz w:val="16"/>
                <w:szCs w:val="16"/>
              </w:rPr>
            </w:pPr>
          </w:p>
        </w:tc>
        <w:tc>
          <w:tcPr>
            <w:tcW w:w="3183"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7BAED988" w14:textId="77777777" w:rsidR="0016750C" w:rsidRPr="00D35508" w:rsidRDefault="0016750C">
            <w:pPr>
              <w:rPr>
                <w:sz w:val="16"/>
                <w:szCs w:val="16"/>
              </w:rPr>
            </w:pPr>
          </w:p>
        </w:tc>
        <w:tc>
          <w:tcPr>
            <w:tcW w:w="2114"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7DDC3123" w14:textId="77777777" w:rsidR="0016750C" w:rsidRPr="00D35508" w:rsidRDefault="0016750C">
            <w:pPr>
              <w:rPr>
                <w:sz w:val="16"/>
                <w:szCs w:val="16"/>
              </w:rPr>
            </w:pPr>
          </w:p>
        </w:tc>
      </w:tr>
      <w:tr w:rsidR="0016750C" w:rsidRPr="00D35508" w14:paraId="1041AF64" w14:textId="77777777">
        <w:trPr>
          <w:trHeight w:val="196"/>
        </w:trPr>
        <w:tc>
          <w:tcPr>
            <w:tcW w:w="1467"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14622729" w14:textId="77777777" w:rsidR="0016750C" w:rsidRPr="00D35508" w:rsidRDefault="0016750C">
            <w:pPr>
              <w:rPr>
                <w:sz w:val="16"/>
                <w:szCs w:val="16"/>
              </w:rPr>
            </w:pPr>
          </w:p>
        </w:tc>
        <w:tc>
          <w:tcPr>
            <w:tcW w:w="3482"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14850180" w14:textId="77777777" w:rsidR="0016750C" w:rsidRPr="009547E8" w:rsidRDefault="0016750C">
            <w:pPr>
              <w:rPr>
                <w:sz w:val="16"/>
                <w:szCs w:val="16"/>
              </w:rPr>
            </w:pPr>
          </w:p>
        </w:tc>
        <w:tc>
          <w:tcPr>
            <w:tcW w:w="3183"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4D97486B" w14:textId="77777777" w:rsidR="0016750C" w:rsidRPr="00D35508" w:rsidRDefault="0016750C">
            <w:pPr>
              <w:rPr>
                <w:sz w:val="16"/>
                <w:szCs w:val="16"/>
              </w:rPr>
            </w:pPr>
          </w:p>
        </w:tc>
        <w:tc>
          <w:tcPr>
            <w:tcW w:w="2114"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3FC1FE33" w14:textId="77777777" w:rsidR="0016750C" w:rsidRPr="00D35508" w:rsidRDefault="0016750C">
            <w:pPr>
              <w:rPr>
                <w:sz w:val="16"/>
                <w:szCs w:val="16"/>
              </w:rPr>
            </w:pPr>
          </w:p>
        </w:tc>
      </w:tr>
    </w:tbl>
    <w:p w14:paraId="42F24008" w14:textId="77777777" w:rsidR="0016750C" w:rsidRDefault="0016750C" w:rsidP="0016750C"/>
    <w:p w14:paraId="628F4F4B" w14:textId="77777777" w:rsidR="0016750C" w:rsidRDefault="0016750C" w:rsidP="0016750C"/>
    <w:p w14:paraId="2EE1C8AA" w14:textId="77777777" w:rsidR="0016750C" w:rsidRDefault="0016750C" w:rsidP="0016750C">
      <w:pPr>
        <w:pStyle w:val="Heading2"/>
      </w:pPr>
      <w:r>
        <w:t>20.2 Steps for - Create Release</w:t>
      </w:r>
    </w:p>
    <w:p w14:paraId="26DBE220" w14:textId="77777777" w:rsidR="0016750C" w:rsidRDefault="0016750C" w:rsidP="0016750C">
      <w:pPr>
        <w:pStyle w:val="ListParagraph"/>
        <w:numPr>
          <w:ilvl w:val="0"/>
          <w:numId w:val="17"/>
        </w:numPr>
      </w:pPr>
      <w:r>
        <w:t xml:space="preserve">Trigger Pipeline to download and Upload content in DevOps Artifacts. </w:t>
      </w:r>
    </w:p>
    <w:p w14:paraId="5C7E9A39" w14:textId="77777777" w:rsidR="0016750C" w:rsidRPr="006440CB" w:rsidRDefault="0016750C" w:rsidP="0016750C">
      <w:pPr>
        <w:pStyle w:val="ListParagraph"/>
        <w:numPr>
          <w:ilvl w:val="1"/>
          <w:numId w:val="17"/>
        </w:numPr>
        <w:rPr>
          <w:b/>
        </w:rPr>
      </w:pPr>
      <w:r w:rsidRPr="006440CB">
        <w:rPr>
          <w:b/>
          <w:bCs/>
        </w:rPr>
        <w:t>Steps: -</w:t>
      </w:r>
    </w:p>
    <w:p w14:paraId="7FEF6A2C" w14:textId="77777777" w:rsidR="0016750C" w:rsidRDefault="0016750C" w:rsidP="0016750C">
      <w:pPr>
        <w:pStyle w:val="ListParagraph"/>
        <w:ind w:left="1080"/>
      </w:pPr>
      <w:r>
        <w:t xml:space="preserve"> Release Pipeline -&gt; HPE-DEV -&gt; </w:t>
      </w:r>
      <w:proofErr w:type="spellStart"/>
      <w:r>
        <w:t>DataHub</w:t>
      </w:r>
      <w:proofErr w:type="spellEnd"/>
      <w:r>
        <w:t xml:space="preserve"> -&gt; </w:t>
      </w:r>
      <w:r w:rsidRPr="00995B77">
        <w:rPr>
          <w:b/>
          <w:color w:val="008095" w:themeColor="accent1" w:themeShade="BF"/>
          <w:sz w:val="24"/>
          <w:szCs w:val="24"/>
        </w:rPr>
        <w:t>Get &amp; Deploy Artifacts</w:t>
      </w:r>
      <w:r w:rsidRPr="00CA48C8">
        <w:rPr>
          <w:color w:val="FFC000"/>
        </w:rPr>
        <w:t xml:space="preserve"> </w:t>
      </w:r>
      <w:r>
        <w:t>-&gt; Create Release</w:t>
      </w:r>
    </w:p>
    <w:p w14:paraId="1EC928A6" w14:textId="77777777" w:rsidR="0016750C" w:rsidRDefault="0016750C" w:rsidP="0016750C">
      <w:pPr>
        <w:pStyle w:val="ListParagraph"/>
        <w:ind w:left="720"/>
      </w:pPr>
    </w:p>
    <w:p w14:paraId="26293C27" w14:textId="77777777" w:rsidR="0016750C" w:rsidRDefault="0016750C" w:rsidP="0016750C">
      <w:pPr>
        <w:pStyle w:val="ListParagraph"/>
        <w:ind w:left="720"/>
      </w:pPr>
      <w:r w:rsidRPr="00DC005D">
        <w:rPr>
          <w:noProof/>
        </w:rPr>
        <w:drawing>
          <wp:inline distT="0" distB="0" distL="0" distR="0" wp14:anchorId="3AB78EE2" wp14:editId="2EF14553">
            <wp:extent cx="4572151" cy="1746250"/>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4583591" cy="1750619"/>
                    </a:xfrm>
                    <a:prstGeom prst="rect">
                      <a:avLst/>
                    </a:prstGeom>
                  </pic:spPr>
                </pic:pic>
              </a:graphicData>
            </a:graphic>
          </wp:inline>
        </w:drawing>
      </w:r>
    </w:p>
    <w:p w14:paraId="16F56176" w14:textId="77777777" w:rsidR="0016750C" w:rsidRDefault="0016750C" w:rsidP="0016750C">
      <w:pPr>
        <w:pStyle w:val="ListParagraph"/>
        <w:ind w:left="720"/>
      </w:pPr>
    </w:p>
    <w:p w14:paraId="5EA8B5AC" w14:textId="77777777" w:rsidR="0016750C" w:rsidRDefault="0016750C" w:rsidP="0016750C">
      <w:pPr>
        <w:pStyle w:val="ListParagraph"/>
        <w:ind w:left="720"/>
      </w:pPr>
    </w:p>
    <w:p w14:paraId="094E5E1B" w14:textId="77777777" w:rsidR="0016750C" w:rsidRDefault="0016750C" w:rsidP="0016750C">
      <w:pPr>
        <w:pStyle w:val="ListParagraph"/>
        <w:ind w:left="720"/>
      </w:pPr>
      <w:r>
        <w:t xml:space="preserve">Provide </w:t>
      </w:r>
      <w:proofErr w:type="spellStart"/>
      <w:r>
        <w:t>Releaseversion</w:t>
      </w:r>
      <w:proofErr w:type="spellEnd"/>
      <w:r>
        <w:t xml:space="preserve"> shared by Odessa team is release template -&gt; Create</w:t>
      </w:r>
    </w:p>
    <w:p w14:paraId="1E7CE463" w14:textId="77777777" w:rsidR="0016750C" w:rsidRDefault="0016750C" w:rsidP="0016750C">
      <w:pPr>
        <w:pStyle w:val="ListParagraph"/>
        <w:ind w:left="720"/>
      </w:pPr>
    </w:p>
    <w:p w14:paraId="385274BE" w14:textId="77777777" w:rsidR="0016750C" w:rsidRDefault="0016750C" w:rsidP="0016750C">
      <w:pPr>
        <w:pStyle w:val="ListParagraph"/>
        <w:ind w:left="720"/>
      </w:pPr>
      <w:r w:rsidRPr="00CC0157">
        <w:rPr>
          <w:noProof/>
        </w:rPr>
        <w:drawing>
          <wp:inline distT="0" distB="0" distL="0" distR="0" wp14:anchorId="78FD5718" wp14:editId="2A031AAC">
            <wp:extent cx="2438400" cy="2532937"/>
            <wp:effectExtent l="0" t="0" r="0"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2445600" cy="2540416"/>
                    </a:xfrm>
                    <a:prstGeom prst="rect">
                      <a:avLst/>
                    </a:prstGeom>
                  </pic:spPr>
                </pic:pic>
              </a:graphicData>
            </a:graphic>
          </wp:inline>
        </w:drawing>
      </w:r>
    </w:p>
    <w:p w14:paraId="4E558180" w14:textId="77777777" w:rsidR="0016750C" w:rsidRDefault="0016750C" w:rsidP="0016750C">
      <w:pPr>
        <w:pStyle w:val="ListParagraph"/>
        <w:ind w:left="720"/>
      </w:pPr>
    </w:p>
    <w:p w14:paraId="4155FB98" w14:textId="5EEB4BDB" w:rsidR="0016750C" w:rsidRDefault="0016750C" w:rsidP="0016750C">
      <w:pPr>
        <w:pStyle w:val="Heading2"/>
      </w:pPr>
      <w:r>
        <w:t>20.3 Steps for – Deploy DH Components</w:t>
      </w:r>
    </w:p>
    <w:p w14:paraId="1AA1C5DF" w14:textId="77777777" w:rsidR="0016750C" w:rsidRDefault="0016750C" w:rsidP="0016750C">
      <w:pPr>
        <w:pStyle w:val="ListParagraph"/>
        <w:numPr>
          <w:ilvl w:val="0"/>
          <w:numId w:val="17"/>
        </w:numPr>
      </w:pPr>
      <w:r>
        <w:t>Trigger release. Steps: -</w:t>
      </w:r>
    </w:p>
    <w:p w14:paraId="4B30B2B6" w14:textId="77777777" w:rsidR="0016750C" w:rsidRDefault="0016750C" w:rsidP="0016750C">
      <w:pPr>
        <w:pStyle w:val="ListParagraph"/>
        <w:ind w:left="720"/>
      </w:pPr>
      <w:r>
        <w:t xml:space="preserve"> Release Pipeline -&gt; HPE-DEV -&gt; </w:t>
      </w:r>
      <w:proofErr w:type="spellStart"/>
      <w:r>
        <w:t>DataHub</w:t>
      </w:r>
      <w:proofErr w:type="spellEnd"/>
      <w:r>
        <w:t xml:space="preserve"> -&gt; </w:t>
      </w:r>
      <w:r>
        <w:rPr>
          <w:color w:val="008095" w:themeColor="accent1" w:themeShade="BF"/>
          <w:sz w:val="24"/>
          <w:szCs w:val="24"/>
        </w:rPr>
        <w:t>DH W</w:t>
      </w:r>
      <w:r w:rsidRPr="00995B77">
        <w:rPr>
          <w:color w:val="008095" w:themeColor="accent1" w:themeShade="BF"/>
          <w:sz w:val="24"/>
          <w:szCs w:val="24"/>
        </w:rPr>
        <w:t xml:space="preserve"> Artifacts</w:t>
      </w:r>
      <w:r>
        <w:t xml:space="preserve"> -&gt; Create Release</w:t>
      </w:r>
    </w:p>
    <w:p w14:paraId="2644BA86" w14:textId="77777777" w:rsidR="0016750C" w:rsidRDefault="0016750C" w:rsidP="0016750C">
      <w:pPr>
        <w:pStyle w:val="ListParagraph"/>
        <w:ind w:left="720"/>
      </w:pPr>
    </w:p>
    <w:p w14:paraId="35B46851" w14:textId="77777777" w:rsidR="0016750C" w:rsidRDefault="0016750C" w:rsidP="0016750C">
      <w:pPr>
        <w:pStyle w:val="ListParagraph"/>
        <w:ind w:left="720"/>
      </w:pPr>
      <w:r w:rsidRPr="001F41B3">
        <w:rPr>
          <w:noProof/>
        </w:rPr>
        <w:drawing>
          <wp:inline distT="0" distB="0" distL="0" distR="0" wp14:anchorId="54230223" wp14:editId="5E15E7C2">
            <wp:extent cx="4829257" cy="1695450"/>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4835450" cy="1697624"/>
                    </a:xfrm>
                    <a:prstGeom prst="rect">
                      <a:avLst/>
                    </a:prstGeom>
                  </pic:spPr>
                </pic:pic>
              </a:graphicData>
            </a:graphic>
          </wp:inline>
        </w:drawing>
      </w:r>
    </w:p>
    <w:p w14:paraId="6512C9C2" w14:textId="77777777" w:rsidR="0016750C" w:rsidRDefault="0016750C" w:rsidP="0016750C">
      <w:pPr>
        <w:pStyle w:val="ListParagraph"/>
        <w:ind w:left="720"/>
      </w:pPr>
    </w:p>
    <w:p w14:paraId="1CD30B9E" w14:textId="77777777" w:rsidR="0016750C" w:rsidRDefault="0016750C" w:rsidP="0016750C">
      <w:pPr>
        <w:pStyle w:val="ListParagraph"/>
        <w:ind w:left="720"/>
      </w:pPr>
      <w:r>
        <w:t>Choose artifacts version from dropdown-&gt; Provide Release version -&gt; Create</w:t>
      </w:r>
    </w:p>
    <w:p w14:paraId="677174B4" w14:textId="77777777" w:rsidR="0016750C" w:rsidRDefault="0016750C" w:rsidP="0016750C">
      <w:pPr>
        <w:pStyle w:val="ListParagraph"/>
        <w:ind w:left="720"/>
      </w:pPr>
    </w:p>
    <w:p w14:paraId="06970219" w14:textId="77777777" w:rsidR="0016750C" w:rsidRDefault="0016750C" w:rsidP="0016750C">
      <w:pPr>
        <w:pStyle w:val="ListParagraph"/>
        <w:ind w:left="720"/>
      </w:pPr>
      <w:r w:rsidRPr="00742D08">
        <w:rPr>
          <w:noProof/>
        </w:rPr>
        <w:lastRenderedPageBreak/>
        <w:drawing>
          <wp:inline distT="0" distB="0" distL="0" distR="0" wp14:anchorId="0968DEAA" wp14:editId="1732C36D">
            <wp:extent cx="2502029" cy="2876698"/>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2502029" cy="2876698"/>
                    </a:xfrm>
                    <a:prstGeom prst="rect">
                      <a:avLst/>
                    </a:prstGeom>
                  </pic:spPr>
                </pic:pic>
              </a:graphicData>
            </a:graphic>
          </wp:inline>
        </w:drawing>
      </w:r>
    </w:p>
    <w:p w14:paraId="6A38315A" w14:textId="77777777" w:rsidR="0016750C" w:rsidRDefault="0016750C" w:rsidP="0016750C">
      <w:pPr>
        <w:pStyle w:val="Heading2"/>
      </w:pPr>
      <w:r>
        <w:t>20.4 Steps for – Update Config Changes</w:t>
      </w:r>
    </w:p>
    <w:p w14:paraId="08CA3359" w14:textId="77777777" w:rsidR="0016750C" w:rsidRDefault="0016750C" w:rsidP="0016750C">
      <w:r>
        <w:t xml:space="preserve">Login To </w:t>
      </w:r>
      <w:proofErr w:type="spellStart"/>
      <w:r>
        <w:t>jumpbox</w:t>
      </w:r>
      <w:proofErr w:type="spellEnd"/>
      <w:r>
        <w:t xml:space="preserve"> -&gt; From </w:t>
      </w:r>
      <w:proofErr w:type="spellStart"/>
      <w:r>
        <w:t>jumpbox</w:t>
      </w:r>
      <w:proofErr w:type="spellEnd"/>
      <w:r>
        <w:t xml:space="preserve"> login to DH Engine VM -&gt; Go to Engine Path</w:t>
      </w:r>
    </w:p>
    <w:p w14:paraId="50209527" w14:textId="77777777" w:rsidR="0016750C" w:rsidRDefault="0016750C" w:rsidP="0016750C"/>
    <w:p w14:paraId="0D06DF60" w14:textId="77777777" w:rsidR="0016750C" w:rsidRDefault="0016750C" w:rsidP="0016750C">
      <w:r>
        <w:t xml:space="preserve">Update </w:t>
      </w:r>
      <w:proofErr w:type="spellStart"/>
      <w:r w:rsidRPr="00E45D9E">
        <w:t>DH.App.exe</w:t>
      </w:r>
      <w:r>
        <w:t>.config</w:t>
      </w:r>
      <w:proofErr w:type="spellEnd"/>
      <w:r>
        <w:t xml:space="preserve"> based on release template.</w:t>
      </w:r>
    </w:p>
    <w:p w14:paraId="5BB4100F" w14:textId="77777777" w:rsidR="0016750C" w:rsidRDefault="0016750C" w:rsidP="0016750C">
      <w:r w:rsidRPr="00090378">
        <w:rPr>
          <w:noProof/>
        </w:rPr>
        <w:drawing>
          <wp:inline distT="0" distB="0" distL="0" distR="0" wp14:anchorId="117FF1C2" wp14:editId="746A6C0D">
            <wp:extent cx="2882900" cy="2945914"/>
            <wp:effectExtent l="0" t="0" r="0"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2889700" cy="2952862"/>
                    </a:xfrm>
                    <a:prstGeom prst="rect">
                      <a:avLst/>
                    </a:prstGeom>
                  </pic:spPr>
                </pic:pic>
              </a:graphicData>
            </a:graphic>
          </wp:inline>
        </w:drawing>
      </w:r>
    </w:p>
    <w:p w14:paraId="25D8F368" w14:textId="77777777" w:rsidR="0016750C" w:rsidRDefault="0016750C" w:rsidP="0016750C"/>
    <w:p w14:paraId="2BB47350" w14:textId="3C31E23E" w:rsidR="00D81417" w:rsidRDefault="00C63553" w:rsidP="00D81417">
      <w:pPr>
        <w:pStyle w:val="Heading1"/>
      </w:pPr>
      <w:bookmarkStart w:id="218" w:name="_Toc137050242"/>
      <w:r>
        <w:t>2</w:t>
      </w:r>
      <w:r w:rsidR="005F512A">
        <w:t>1</w:t>
      </w:r>
      <w:r w:rsidR="004E2B0E">
        <w:t xml:space="preserve">. </w:t>
      </w:r>
      <w:r w:rsidR="00617F08">
        <w:t>Annexure</w:t>
      </w:r>
      <w:bookmarkEnd w:id="218"/>
    </w:p>
    <w:p w14:paraId="7079C7DA" w14:textId="77777777" w:rsidR="00D81417" w:rsidRDefault="00D81417" w:rsidP="00D81417"/>
    <w:p w14:paraId="06BAE2DC" w14:textId="7117C0BB" w:rsidR="00FA0798" w:rsidRPr="00FA0798" w:rsidRDefault="00C63553" w:rsidP="00BA2F9F">
      <w:pPr>
        <w:pStyle w:val="Heading2"/>
      </w:pPr>
      <w:bookmarkStart w:id="219" w:name="_Toc137050243"/>
      <w:r>
        <w:lastRenderedPageBreak/>
        <w:t>2</w:t>
      </w:r>
      <w:r w:rsidR="005F512A">
        <w:t>1</w:t>
      </w:r>
      <w:r w:rsidR="00BA2F9F">
        <w:t xml:space="preserve">.1 </w:t>
      </w:r>
      <w:r w:rsidR="00FA0798" w:rsidRPr="00FA0798">
        <w:t>Notations</w:t>
      </w:r>
      <w:bookmarkEnd w:id="219"/>
    </w:p>
    <w:p w14:paraId="6E7BA864" w14:textId="77777777" w:rsidR="00D81417" w:rsidRPr="00D81417" w:rsidRDefault="00D81417" w:rsidP="00D81417"/>
    <w:tbl>
      <w:tblPr>
        <w:tblW w:w="8940" w:type="dxa"/>
        <w:tblInd w:w="566" w:type="dxa"/>
        <w:tblCellMar>
          <w:left w:w="0" w:type="dxa"/>
          <w:right w:w="0" w:type="dxa"/>
        </w:tblCellMar>
        <w:tblLook w:val="0420" w:firstRow="1" w:lastRow="0" w:firstColumn="0" w:lastColumn="0" w:noHBand="0" w:noVBand="1"/>
      </w:tblPr>
      <w:tblGrid>
        <w:gridCol w:w="4620"/>
        <w:gridCol w:w="4320"/>
      </w:tblGrid>
      <w:tr w:rsidR="00D81417" w:rsidRPr="002541DA" w14:paraId="35F5B130" w14:textId="77777777" w:rsidTr="00D81417">
        <w:trPr>
          <w:trHeight w:val="349"/>
        </w:trPr>
        <w:tc>
          <w:tcPr>
            <w:tcW w:w="4620"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hideMark/>
          </w:tcPr>
          <w:p w14:paraId="15EDE71E" w14:textId="77777777" w:rsidR="00D81417" w:rsidRPr="00D81417" w:rsidRDefault="00D81417" w:rsidP="00D81417">
            <w:pPr>
              <w:pStyle w:val="BodyText"/>
              <w:jc w:val="center"/>
              <w:rPr>
                <w:rFonts w:eastAsiaTheme="majorEastAsia"/>
                <w:color w:val="FFFFFF" w:themeColor="background1"/>
              </w:rPr>
            </w:pPr>
            <w:r w:rsidRPr="00D81417">
              <w:rPr>
                <w:rFonts w:eastAsiaTheme="majorEastAsia"/>
                <w:color w:val="FFFFFF" w:themeColor="background1"/>
              </w:rPr>
              <w:t>Abbr.</w:t>
            </w:r>
          </w:p>
        </w:tc>
        <w:tc>
          <w:tcPr>
            <w:tcW w:w="4320"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hideMark/>
          </w:tcPr>
          <w:p w14:paraId="62C83713" w14:textId="77777777" w:rsidR="00D81417" w:rsidRPr="00D81417" w:rsidRDefault="00D81417" w:rsidP="00D81417">
            <w:pPr>
              <w:pStyle w:val="BodyText"/>
              <w:jc w:val="center"/>
              <w:rPr>
                <w:rFonts w:eastAsiaTheme="majorEastAsia"/>
                <w:color w:val="FFFFFF" w:themeColor="background1"/>
              </w:rPr>
            </w:pPr>
            <w:r w:rsidRPr="00D81417">
              <w:rPr>
                <w:rFonts w:eastAsiaTheme="majorEastAsia"/>
                <w:color w:val="FFFFFF" w:themeColor="background1"/>
              </w:rPr>
              <w:t>Description</w:t>
            </w:r>
          </w:p>
        </w:tc>
      </w:tr>
      <w:tr w:rsidR="00D81417" w:rsidRPr="002541DA" w14:paraId="070679A4" w14:textId="77777777" w:rsidTr="006A532C">
        <w:trPr>
          <w:trHeight w:val="381"/>
        </w:trPr>
        <w:tc>
          <w:tcPr>
            <w:tcW w:w="4620"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2D9B5DBF" w14:textId="77777777" w:rsidR="00D81417" w:rsidRPr="002541DA" w:rsidRDefault="00D81417" w:rsidP="00D81417">
            <w:pPr>
              <w:pStyle w:val="BodyText"/>
              <w:rPr>
                <w:rFonts w:eastAsiaTheme="majorEastAsia"/>
                <w:color w:val="263746"/>
              </w:rPr>
            </w:pPr>
            <w:r w:rsidRPr="002541DA">
              <w:rPr>
                <w:rFonts w:eastAsiaTheme="majorEastAsia"/>
                <w:color w:val="263746"/>
              </w:rPr>
              <w:t>SC</w:t>
            </w:r>
          </w:p>
        </w:tc>
        <w:tc>
          <w:tcPr>
            <w:tcW w:w="4320"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3C684406" w14:textId="77777777" w:rsidR="00D81417" w:rsidRPr="002541DA" w:rsidRDefault="00D81417" w:rsidP="00D81417">
            <w:pPr>
              <w:pStyle w:val="BodyText"/>
              <w:rPr>
                <w:rFonts w:eastAsiaTheme="majorEastAsia"/>
                <w:color w:val="263746"/>
              </w:rPr>
            </w:pPr>
            <w:r w:rsidRPr="002541DA">
              <w:rPr>
                <w:rFonts w:eastAsiaTheme="majorEastAsia"/>
                <w:color w:val="263746"/>
              </w:rPr>
              <w:t>DevOps Service Connection</w:t>
            </w:r>
          </w:p>
        </w:tc>
      </w:tr>
      <w:tr w:rsidR="00D81417" w:rsidRPr="002541DA" w14:paraId="576BE6E7" w14:textId="77777777" w:rsidTr="006A532C">
        <w:trPr>
          <w:trHeight w:val="396"/>
        </w:trPr>
        <w:tc>
          <w:tcPr>
            <w:tcW w:w="4620"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1E754BCB" w14:textId="77777777" w:rsidR="00D81417" w:rsidRPr="002541DA" w:rsidRDefault="00D81417" w:rsidP="00D81417">
            <w:pPr>
              <w:pStyle w:val="BodyText"/>
              <w:rPr>
                <w:rFonts w:eastAsiaTheme="majorEastAsia"/>
                <w:color w:val="263746"/>
              </w:rPr>
            </w:pPr>
            <w:r w:rsidRPr="002541DA">
              <w:rPr>
                <w:rFonts w:eastAsiaTheme="majorEastAsia"/>
                <w:color w:val="263746"/>
              </w:rPr>
              <w:t>SP</w:t>
            </w:r>
          </w:p>
        </w:tc>
        <w:tc>
          <w:tcPr>
            <w:tcW w:w="4320"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14E95B9A" w14:textId="77777777" w:rsidR="00D81417" w:rsidRPr="002541DA" w:rsidRDefault="00D81417" w:rsidP="00D81417">
            <w:pPr>
              <w:pStyle w:val="BodyText"/>
              <w:rPr>
                <w:rFonts w:eastAsiaTheme="majorEastAsia"/>
                <w:color w:val="263746"/>
              </w:rPr>
            </w:pPr>
            <w:r w:rsidRPr="002541DA">
              <w:rPr>
                <w:rFonts w:eastAsiaTheme="majorEastAsia"/>
                <w:color w:val="263746"/>
              </w:rPr>
              <w:t>Azure Service Principal</w:t>
            </w:r>
          </w:p>
        </w:tc>
      </w:tr>
      <w:tr w:rsidR="00D81417" w:rsidRPr="002541DA" w14:paraId="6B65B851" w14:textId="77777777" w:rsidTr="00D81417">
        <w:trPr>
          <w:trHeight w:val="223"/>
        </w:trPr>
        <w:tc>
          <w:tcPr>
            <w:tcW w:w="4620"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61862274" w14:textId="77777777" w:rsidR="00D81417" w:rsidRPr="002541DA" w:rsidRDefault="00D81417" w:rsidP="00D81417">
            <w:pPr>
              <w:pStyle w:val="BodyText"/>
              <w:rPr>
                <w:rFonts w:eastAsiaTheme="majorEastAsia"/>
                <w:color w:val="263746"/>
              </w:rPr>
            </w:pPr>
            <w:r w:rsidRPr="002541DA">
              <w:rPr>
                <w:rFonts w:eastAsiaTheme="majorEastAsia"/>
                <w:color w:val="263746"/>
              </w:rPr>
              <w:t>Insights</w:t>
            </w:r>
          </w:p>
        </w:tc>
        <w:tc>
          <w:tcPr>
            <w:tcW w:w="4320"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71E4A39D" w14:textId="77777777" w:rsidR="00D81417" w:rsidRPr="002541DA" w:rsidRDefault="00D81417" w:rsidP="00D81417">
            <w:pPr>
              <w:pStyle w:val="BodyText"/>
              <w:rPr>
                <w:rFonts w:eastAsiaTheme="majorEastAsia"/>
                <w:color w:val="263746"/>
              </w:rPr>
            </w:pPr>
            <w:r w:rsidRPr="002541DA">
              <w:rPr>
                <w:rFonts w:eastAsiaTheme="majorEastAsia"/>
                <w:color w:val="263746"/>
              </w:rPr>
              <w:t>Data warehouse</w:t>
            </w:r>
          </w:p>
        </w:tc>
      </w:tr>
      <w:tr w:rsidR="00D81417" w:rsidRPr="002541DA" w14:paraId="0F86BAA6" w14:textId="77777777" w:rsidTr="00D81417">
        <w:trPr>
          <w:trHeight w:val="250"/>
        </w:trPr>
        <w:tc>
          <w:tcPr>
            <w:tcW w:w="4620"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385CE60D" w14:textId="77777777" w:rsidR="00D81417" w:rsidRPr="002541DA" w:rsidRDefault="00D81417" w:rsidP="00D81417">
            <w:pPr>
              <w:pStyle w:val="BodyText"/>
              <w:rPr>
                <w:rFonts w:eastAsiaTheme="majorEastAsia"/>
                <w:color w:val="263746"/>
              </w:rPr>
            </w:pPr>
          </w:p>
        </w:tc>
        <w:tc>
          <w:tcPr>
            <w:tcW w:w="4320"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5EF2467B" w14:textId="77777777" w:rsidR="00D81417" w:rsidRPr="002541DA" w:rsidRDefault="00D81417" w:rsidP="00D81417">
            <w:pPr>
              <w:pStyle w:val="BodyText"/>
              <w:rPr>
                <w:rFonts w:eastAsiaTheme="majorEastAsia"/>
                <w:color w:val="263746"/>
              </w:rPr>
            </w:pPr>
          </w:p>
        </w:tc>
      </w:tr>
      <w:tr w:rsidR="00D81417" w:rsidRPr="002541DA" w14:paraId="503EB75E" w14:textId="77777777" w:rsidTr="006A532C">
        <w:trPr>
          <w:trHeight w:val="396"/>
        </w:trPr>
        <w:tc>
          <w:tcPr>
            <w:tcW w:w="4620"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3EB31D3D" w14:textId="77777777" w:rsidR="00D81417" w:rsidRPr="002541DA" w:rsidRDefault="00D81417" w:rsidP="00D81417">
            <w:pPr>
              <w:pStyle w:val="BodyText"/>
              <w:rPr>
                <w:rFonts w:eastAsiaTheme="majorEastAsia"/>
                <w:color w:val="263746"/>
              </w:rPr>
            </w:pPr>
          </w:p>
        </w:tc>
        <w:tc>
          <w:tcPr>
            <w:tcW w:w="4320"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78758A11" w14:textId="77777777" w:rsidR="00D81417" w:rsidRPr="002541DA" w:rsidRDefault="00D81417" w:rsidP="00D81417">
            <w:pPr>
              <w:pStyle w:val="BodyText"/>
              <w:rPr>
                <w:rFonts w:eastAsiaTheme="majorEastAsia"/>
                <w:color w:val="263746"/>
              </w:rPr>
            </w:pPr>
          </w:p>
        </w:tc>
      </w:tr>
    </w:tbl>
    <w:p w14:paraId="598E5354" w14:textId="77777777" w:rsidR="004666CF" w:rsidRDefault="004666CF" w:rsidP="004666CF">
      <w:pPr>
        <w:pStyle w:val="BodyText"/>
        <w:ind w:left="720"/>
      </w:pPr>
    </w:p>
    <w:p w14:paraId="1253B336" w14:textId="2C6E125E" w:rsidR="00AA2183" w:rsidRDefault="00C63553" w:rsidP="00AA2183">
      <w:pPr>
        <w:pStyle w:val="Heading2"/>
      </w:pPr>
      <w:bookmarkStart w:id="220" w:name="_Toc137050244"/>
      <w:r>
        <w:t>2</w:t>
      </w:r>
      <w:r w:rsidR="005F512A">
        <w:t>1</w:t>
      </w:r>
      <w:r w:rsidR="00AA2183">
        <w:t>.6 Datahub– Resource Mapping</w:t>
      </w:r>
      <w:bookmarkEnd w:id="220"/>
    </w:p>
    <w:p w14:paraId="69056AA4" w14:textId="77777777" w:rsidR="0034286F" w:rsidRDefault="0034286F" w:rsidP="0034286F"/>
    <w:p w14:paraId="1384C998" w14:textId="77777777" w:rsidR="0034286F" w:rsidRDefault="0034286F" w:rsidP="0034286F"/>
    <w:p w14:paraId="0E859910" w14:textId="77777777" w:rsidR="0034286F" w:rsidRPr="0034286F" w:rsidRDefault="0034286F" w:rsidP="0034286F"/>
    <w:tbl>
      <w:tblPr>
        <w:tblW w:w="10160" w:type="dxa"/>
        <w:tblLayout w:type="fixed"/>
        <w:tblCellMar>
          <w:left w:w="0" w:type="dxa"/>
          <w:right w:w="0" w:type="dxa"/>
        </w:tblCellMar>
        <w:tblLook w:val="0420" w:firstRow="1" w:lastRow="0" w:firstColumn="0" w:lastColumn="0" w:noHBand="0" w:noVBand="1"/>
      </w:tblPr>
      <w:tblGrid>
        <w:gridCol w:w="890"/>
        <w:gridCol w:w="1440"/>
        <w:gridCol w:w="2520"/>
        <w:gridCol w:w="1989"/>
        <w:gridCol w:w="2248"/>
        <w:gridCol w:w="1073"/>
      </w:tblGrid>
      <w:tr w:rsidR="00123FEF" w:rsidRPr="00414D18" w14:paraId="0A881985" w14:textId="77777777" w:rsidTr="0045744B">
        <w:trPr>
          <w:trHeight w:val="606"/>
        </w:trPr>
        <w:tc>
          <w:tcPr>
            <w:tcW w:w="890"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4472C4"/>
            <w:tcMar>
              <w:top w:w="72" w:type="dxa"/>
              <w:left w:w="144" w:type="dxa"/>
              <w:bottom w:w="72" w:type="dxa"/>
              <w:right w:w="144" w:type="dxa"/>
            </w:tcMar>
            <w:hideMark/>
          </w:tcPr>
          <w:p w14:paraId="37F87B45" w14:textId="77777777" w:rsidR="00123FEF" w:rsidRPr="00414D18" w:rsidRDefault="00123FEF" w:rsidP="00123FEF">
            <w:pPr>
              <w:jc w:val="center"/>
              <w:rPr>
                <w:rFonts w:asciiTheme="minorHAnsi" w:hAnsiTheme="minorHAnsi" w:cstheme="minorHAnsi"/>
                <w:b/>
                <w:color w:val="FFFFFF" w:themeColor="background1"/>
                <w:sz w:val="18"/>
                <w:szCs w:val="18"/>
              </w:rPr>
            </w:pPr>
            <w:r w:rsidRPr="00414D18">
              <w:rPr>
                <w:rFonts w:asciiTheme="minorHAnsi" w:hAnsiTheme="minorHAnsi" w:cstheme="minorHAnsi"/>
                <w:b/>
                <w:color w:val="FFFFFF" w:themeColor="background1"/>
                <w:sz w:val="18"/>
                <w:szCs w:val="18"/>
              </w:rPr>
              <w:t>Folder Content</w:t>
            </w:r>
          </w:p>
        </w:tc>
        <w:tc>
          <w:tcPr>
            <w:tcW w:w="1440"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4472C4"/>
            <w:tcMar>
              <w:top w:w="72" w:type="dxa"/>
              <w:left w:w="144" w:type="dxa"/>
              <w:bottom w:w="72" w:type="dxa"/>
              <w:right w:w="144" w:type="dxa"/>
            </w:tcMar>
            <w:hideMark/>
          </w:tcPr>
          <w:p w14:paraId="529DD291" w14:textId="77777777" w:rsidR="00123FEF" w:rsidRPr="00414D18" w:rsidRDefault="00123FEF" w:rsidP="00123FEF">
            <w:pPr>
              <w:jc w:val="center"/>
              <w:rPr>
                <w:rFonts w:asciiTheme="minorHAnsi" w:hAnsiTheme="minorHAnsi" w:cstheme="minorHAnsi"/>
                <w:b/>
                <w:color w:val="FFFFFF" w:themeColor="background1"/>
                <w:sz w:val="18"/>
                <w:szCs w:val="18"/>
              </w:rPr>
            </w:pPr>
            <w:r w:rsidRPr="00414D18">
              <w:rPr>
                <w:rFonts w:asciiTheme="minorHAnsi" w:hAnsiTheme="minorHAnsi" w:cstheme="minorHAnsi"/>
                <w:b/>
                <w:color w:val="FFFFFF" w:themeColor="background1"/>
                <w:sz w:val="18"/>
                <w:szCs w:val="18"/>
              </w:rPr>
              <w:t>Azure Resource Type</w:t>
            </w:r>
          </w:p>
        </w:tc>
        <w:tc>
          <w:tcPr>
            <w:tcW w:w="2520"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4472C4"/>
            <w:tcMar>
              <w:top w:w="72" w:type="dxa"/>
              <w:left w:w="144" w:type="dxa"/>
              <w:bottom w:w="72" w:type="dxa"/>
              <w:right w:w="144" w:type="dxa"/>
            </w:tcMar>
            <w:hideMark/>
          </w:tcPr>
          <w:p w14:paraId="45DF3170" w14:textId="77777777" w:rsidR="00002FF8" w:rsidRDefault="00123FEF" w:rsidP="00123FEF">
            <w:pPr>
              <w:jc w:val="center"/>
              <w:rPr>
                <w:rFonts w:asciiTheme="minorHAnsi" w:hAnsiTheme="minorHAnsi" w:cstheme="minorHAnsi"/>
                <w:b/>
                <w:color w:val="FFFFFF" w:themeColor="background1"/>
                <w:sz w:val="18"/>
                <w:szCs w:val="18"/>
              </w:rPr>
            </w:pPr>
            <w:r w:rsidRPr="00414D18">
              <w:rPr>
                <w:rFonts w:asciiTheme="minorHAnsi" w:hAnsiTheme="minorHAnsi" w:cstheme="minorHAnsi"/>
                <w:b/>
                <w:color w:val="FFFFFF" w:themeColor="background1"/>
                <w:sz w:val="18"/>
                <w:szCs w:val="18"/>
              </w:rPr>
              <w:t>Azure Resource Name</w:t>
            </w:r>
          </w:p>
          <w:p w14:paraId="0BA3EFFA" w14:textId="67230762" w:rsidR="00123FEF" w:rsidRPr="00414D18" w:rsidRDefault="00123FEF" w:rsidP="00123FEF">
            <w:pPr>
              <w:jc w:val="center"/>
              <w:rPr>
                <w:rFonts w:asciiTheme="minorHAnsi" w:hAnsiTheme="minorHAnsi" w:cstheme="minorHAnsi"/>
                <w:b/>
                <w:color w:val="FFFFFF" w:themeColor="background1"/>
                <w:sz w:val="18"/>
                <w:szCs w:val="18"/>
              </w:rPr>
            </w:pPr>
            <w:r w:rsidRPr="00414D18">
              <w:rPr>
                <w:rFonts w:asciiTheme="minorHAnsi" w:hAnsiTheme="minorHAnsi" w:cstheme="minorHAnsi"/>
                <w:b/>
                <w:color w:val="FFFFFF" w:themeColor="background1"/>
                <w:sz w:val="18"/>
                <w:szCs w:val="18"/>
              </w:rPr>
              <w:t>(DEV)</w:t>
            </w:r>
          </w:p>
        </w:tc>
        <w:tc>
          <w:tcPr>
            <w:tcW w:w="1989"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4472C4"/>
            <w:tcMar>
              <w:top w:w="72" w:type="dxa"/>
              <w:left w:w="144" w:type="dxa"/>
              <w:bottom w:w="72" w:type="dxa"/>
              <w:right w:w="144" w:type="dxa"/>
            </w:tcMar>
            <w:hideMark/>
          </w:tcPr>
          <w:p w14:paraId="0DD41A49" w14:textId="77777777" w:rsidR="00002FF8" w:rsidRDefault="00123FEF" w:rsidP="00123FEF">
            <w:pPr>
              <w:jc w:val="center"/>
              <w:rPr>
                <w:rFonts w:asciiTheme="minorHAnsi" w:hAnsiTheme="minorHAnsi" w:cstheme="minorHAnsi"/>
                <w:b/>
                <w:color w:val="FFFFFF" w:themeColor="background1"/>
                <w:sz w:val="18"/>
                <w:szCs w:val="18"/>
              </w:rPr>
            </w:pPr>
            <w:r w:rsidRPr="00414D18">
              <w:rPr>
                <w:rFonts w:asciiTheme="minorHAnsi" w:hAnsiTheme="minorHAnsi" w:cstheme="minorHAnsi"/>
                <w:b/>
                <w:color w:val="FFFFFF" w:themeColor="background1"/>
                <w:sz w:val="18"/>
                <w:szCs w:val="18"/>
              </w:rPr>
              <w:t>Azure Resource Name</w:t>
            </w:r>
          </w:p>
          <w:p w14:paraId="2B3A017E" w14:textId="1E7872AD" w:rsidR="00123FEF" w:rsidRPr="00414D18" w:rsidRDefault="00123FEF" w:rsidP="00123FEF">
            <w:pPr>
              <w:jc w:val="center"/>
              <w:rPr>
                <w:rFonts w:asciiTheme="minorHAnsi" w:hAnsiTheme="minorHAnsi" w:cstheme="minorHAnsi"/>
                <w:b/>
                <w:color w:val="FFFFFF" w:themeColor="background1"/>
                <w:sz w:val="18"/>
                <w:szCs w:val="18"/>
              </w:rPr>
            </w:pPr>
            <w:r w:rsidRPr="00414D18">
              <w:rPr>
                <w:rFonts w:asciiTheme="minorHAnsi" w:hAnsiTheme="minorHAnsi" w:cstheme="minorHAnsi"/>
                <w:b/>
                <w:color w:val="FFFFFF" w:themeColor="background1"/>
                <w:sz w:val="18"/>
                <w:szCs w:val="18"/>
              </w:rPr>
              <w:t>(ITG)</w:t>
            </w:r>
          </w:p>
        </w:tc>
        <w:tc>
          <w:tcPr>
            <w:tcW w:w="2248"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4472C4"/>
          </w:tcPr>
          <w:p w14:paraId="2CCDF50E" w14:textId="77777777" w:rsidR="00414D18" w:rsidRDefault="00123FEF" w:rsidP="00123FEF">
            <w:pPr>
              <w:jc w:val="center"/>
              <w:rPr>
                <w:rFonts w:asciiTheme="minorHAnsi" w:hAnsiTheme="minorHAnsi" w:cstheme="minorHAnsi"/>
                <w:b/>
                <w:color w:val="FFFFFF" w:themeColor="background1"/>
                <w:sz w:val="18"/>
                <w:szCs w:val="18"/>
              </w:rPr>
            </w:pPr>
            <w:r w:rsidRPr="00414D18">
              <w:rPr>
                <w:rFonts w:asciiTheme="minorHAnsi" w:hAnsiTheme="minorHAnsi" w:cstheme="minorHAnsi"/>
                <w:b/>
                <w:color w:val="FFFFFF" w:themeColor="background1"/>
                <w:sz w:val="18"/>
                <w:szCs w:val="18"/>
              </w:rPr>
              <w:t>Azure Resource Name</w:t>
            </w:r>
          </w:p>
          <w:p w14:paraId="6B581709" w14:textId="511BA677" w:rsidR="00123FEF" w:rsidRPr="00414D18" w:rsidRDefault="00123FEF" w:rsidP="00123FEF">
            <w:pPr>
              <w:jc w:val="center"/>
              <w:rPr>
                <w:rFonts w:asciiTheme="minorHAnsi" w:hAnsiTheme="minorHAnsi" w:cstheme="minorHAnsi"/>
                <w:b/>
                <w:color w:val="FFFFFF" w:themeColor="background1"/>
                <w:sz w:val="18"/>
                <w:szCs w:val="18"/>
              </w:rPr>
            </w:pPr>
            <w:r w:rsidRPr="00414D18">
              <w:rPr>
                <w:rFonts w:asciiTheme="minorHAnsi" w:hAnsiTheme="minorHAnsi" w:cstheme="minorHAnsi"/>
                <w:b/>
                <w:color w:val="FFFFFF" w:themeColor="background1"/>
                <w:sz w:val="18"/>
                <w:szCs w:val="18"/>
              </w:rPr>
              <w:t>(STG)</w:t>
            </w:r>
          </w:p>
        </w:tc>
        <w:tc>
          <w:tcPr>
            <w:tcW w:w="1073"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4472C4"/>
          </w:tcPr>
          <w:p w14:paraId="2DD8C001" w14:textId="77777777" w:rsidR="00414D18" w:rsidRDefault="00123FEF" w:rsidP="00123FEF">
            <w:pPr>
              <w:jc w:val="center"/>
              <w:rPr>
                <w:rFonts w:asciiTheme="minorHAnsi" w:hAnsiTheme="minorHAnsi" w:cstheme="minorHAnsi"/>
                <w:b/>
                <w:color w:val="FFFFFF" w:themeColor="background1"/>
                <w:sz w:val="18"/>
                <w:szCs w:val="18"/>
              </w:rPr>
            </w:pPr>
            <w:r w:rsidRPr="00414D18">
              <w:rPr>
                <w:rFonts w:asciiTheme="minorHAnsi" w:hAnsiTheme="minorHAnsi" w:cstheme="minorHAnsi"/>
                <w:b/>
                <w:color w:val="FFFFFF" w:themeColor="background1"/>
                <w:sz w:val="18"/>
                <w:szCs w:val="18"/>
              </w:rPr>
              <w:t>Azure Resource Name</w:t>
            </w:r>
          </w:p>
          <w:p w14:paraId="2D78B36D" w14:textId="743EF20D" w:rsidR="00123FEF" w:rsidRPr="00414D18" w:rsidRDefault="00123FEF" w:rsidP="00123FEF">
            <w:pPr>
              <w:jc w:val="center"/>
              <w:rPr>
                <w:rFonts w:asciiTheme="minorHAnsi" w:hAnsiTheme="minorHAnsi" w:cstheme="minorHAnsi"/>
                <w:b/>
                <w:color w:val="FFFFFF" w:themeColor="background1"/>
                <w:sz w:val="18"/>
                <w:szCs w:val="18"/>
              </w:rPr>
            </w:pPr>
            <w:r w:rsidRPr="00414D18">
              <w:rPr>
                <w:rFonts w:asciiTheme="minorHAnsi" w:hAnsiTheme="minorHAnsi" w:cstheme="minorHAnsi"/>
                <w:b/>
                <w:color w:val="FFFFFF" w:themeColor="background1"/>
                <w:sz w:val="18"/>
                <w:szCs w:val="18"/>
              </w:rPr>
              <w:t>(PROD)</w:t>
            </w:r>
          </w:p>
        </w:tc>
      </w:tr>
      <w:tr w:rsidR="00123FEF" w:rsidRPr="00414D18" w14:paraId="448E0A9B" w14:textId="77777777" w:rsidTr="0045744B">
        <w:trPr>
          <w:trHeight w:val="1061"/>
        </w:trPr>
        <w:tc>
          <w:tcPr>
            <w:tcW w:w="890" w:type="dxa"/>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FD5EA"/>
            <w:tcMar>
              <w:top w:w="72" w:type="dxa"/>
              <w:left w:w="144" w:type="dxa"/>
              <w:bottom w:w="72" w:type="dxa"/>
              <w:right w:w="144" w:type="dxa"/>
            </w:tcMar>
            <w:hideMark/>
          </w:tcPr>
          <w:p w14:paraId="2247AA48" w14:textId="77777777" w:rsidR="00123FEF" w:rsidRPr="00414D18" w:rsidRDefault="00123FEF" w:rsidP="00123FEF">
            <w:pPr>
              <w:rPr>
                <w:rFonts w:asciiTheme="minorHAnsi" w:hAnsiTheme="minorHAnsi" w:cstheme="minorHAnsi"/>
                <w:color w:val="3F3F3F" w:themeColor="text1"/>
                <w:sz w:val="18"/>
                <w:szCs w:val="18"/>
              </w:rPr>
            </w:pPr>
            <w:r w:rsidRPr="00414D18">
              <w:rPr>
                <w:rFonts w:asciiTheme="minorHAnsi" w:hAnsiTheme="minorHAnsi" w:cstheme="minorHAnsi"/>
                <w:color w:val="3F3F3F" w:themeColor="text1"/>
                <w:sz w:val="18"/>
                <w:szCs w:val="18"/>
              </w:rPr>
              <w:t>Engine</w:t>
            </w:r>
          </w:p>
        </w:tc>
        <w:tc>
          <w:tcPr>
            <w:tcW w:w="1440" w:type="dxa"/>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FD5EA"/>
            <w:tcMar>
              <w:top w:w="72" w:type="dxa"/>
              <w:left w:w="144" w:type="dxa"/>
              <w:bottom w:w="72" w:type="dxa"/>
              <w:right w:w="144" w:type="dxa"/>
            </w:tcMar>
            <w:hideMark/>
          </w:tcPr>
          <w:p w14:paraId="325C5104" w14:textId="77777777" w:rsidR="00123FEF" w:rsidRPr="00414D18" w:rsidRDefault="00123FEF" w:rsidP="00123FEF">
            <w:pPr>
              <w:rPr>
                <w:rFonts w:asciiTheme="minorHAnsi" w:hAnsiTheme="minorHAnsi" w:cstheme="minorHAnsi"/>
                <w:color w:val="3F3F3F" w:themeColor="text1"/>
                <w:sz w:val="18"/>
                <w:szCs w:val="18"/>
              </w:rPr>
            </w:pPr>
            <w:r w:rsidRPr="00414D18">
              <w:rPr>
                <w:rFonts w:asciiTheme="minorHAnsi" w:hAnsiTheme="minorHAnsi" w:cstheme="minorHAnsi"/>
                <w:color w:val="3F3F3F" w:themeColor="text1"/>
                <w:sz w:val="18"/>
                <w:szCs w:val="18"/>
              </w:rPr>
              <w:t>VM</w:t>
            </w:r>
          </w:p>
          <w:p w14:paraId="1A9CDD86" w14:textId="77777777" w:rsidR="00123FEF" w:rsidRPr="00414D18" w:rsidRDefault="00123FEF" w:rsidP="00123FEF">
            <w:pPr>
              <w:rPr>
                <w:rFonts w:asciiTheme="minorHAnsi" w:hAnsiTheme="minorHAnsi" w:cstheme="minorHAnsi"/>
                <w:color w:val="3F3F3F" w:themeColor="text1"/>
                <w:sz w:val="18"/>
                <w:szCs w:val="18"/>
              </w:rPr>
            </w:pPr>
            <w:r w:rsidRPr="00414D18">
              <w:rPr>
                <w:rFonts w:asciiTheme="minorHAnsi" w:hAnsiTheme="minorHAnsi" w:cstheme="minorHAnsi"/>
                <w:color w:val="3F3F3F" w:themeColor="text1"/>
                <w:sz w:val="18"/>
                <w:szCs w:val="18"/>
              </w:rPr>
              <w:t>Console Application</w:t>
            </w:r>
          </w:p>
        </w:tc>
        <w:tc>
          <w:tcPr>
            <w:tcW w:w="2520" w:type="dxa"/>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FD5EA"/>
            <w:tcMar>
              <w:top w:w="72" w:type="dxa"/>
              <w:left w:w="144" w:type="dxa"/>
              <w:bottom w:w="72" w:type="dxa"/>
              <w:right w:w="144" w:type="dxa"/>
            </w:tcMar>
            <w:hideMark/>
          </w:tcPr>
          <w:p w14:paraId="0EEB13B5" w14:textId="77777777" w:rsidR="00123FEF" w:rsidRPr="00414D18" w:rsidRDefault="00123FEF" w:rsidP="00123FEF">
            <w:pPr>
              <w:rPr>
                <w:rFonts w:asciiTheme="minorHAnsi" w:hAnsiTheme="minorHAnsi" w:cstheme="minorHAnsi"/>
                <w:color w:val="3F3F3F" w:themeColor="text1"/>
                <w:sz w:val="18"/>
                <w:szCs w:val="18"/>
              </w:rPr>
            </w:pPr>
            <w:proofErr w:type="spellStart"/>
            <w:r w:rsidRPr="00414D18">
              <w:rPr>
                <w:rFonts w:cs="Calibri"/>
                <w:sz w:val="18"/>
                <w:szCs w:val="18"/>
                <w:lang w:val="en-IN"/>
              </w:rPr>
              <w:t>vmdatamartdev</w:t>
            </w:r>
            <w:proofErr w:type="spellEnd"/>
            <w:r w:rsidRPr="00414D18">
              <w:rPr>
                <w:rFonts w:cs="Calibri"/>
                <w:sz w:val="18"/>
                <w:szCs w:val="18"/>
                <w:lang w:val="en-IN"/>
              </w:rPr>
              <w:t xml:space="preserve"> - 10.17.10.5</w:t>
            </w:r>
          </w:p>
        </w:tc>
        <w:tc>
          <w:tcPr>
            <w:tcW w:w="1989" w:type="dxa"/>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FD5EA"/>
            <w:tcMar>
              <w:top w:w="72" w:type="dxa"/>
              <w:left w:w="144" w:type="dxa"/>
              <w:bottom w:w="72" w:type="dxa"/>
              <w:right w:w="144" w:type="dxa"/>
            </w:tcMar>
            <w:hideMark/>
          </w:tcPr>
          <w:p w14:paraId="6B5FB8CE" w14:textId="77777777" w:rsidR="00123FEF" w:rsidRPr="00414D18" w:rsidRDefault="00123FEF" w:rsidP="00123FEF">
            <w:pPr>
              <w:rPr>
                <w:rFonts w:asciiTheme="minorHAnsi" w:hAnsiTheme="minorHAnsi" w:cstheme="minorHAnsi"/>
                <w:color w:val="3F3F3F" w:themeColor="text1"/>
                <w:sz w:val="18"/>
                <w:szCs w:val="18"/>
              </w:rPr>
            </w:pPr>
            <w:proofErr w:type="spellStart"/>
            <w:r w:rsidRPr="00414D18">
              <w:rPr>
                <w:rFonts w:cs="Calibri"/>
                <w:sz w:val="18"/>
                <w:szCs w:val="18"/>
                <w:lang w:val="en-IN"/>
              </w:rPr>
              <w:t>Vmdatamartitg</w:t>
            </w:r>
            <w:proofErr w:type="spellEnd"/>
            <w:r w:rsidRPr="00414D18">
              <w:rPr>
                <w:rFonts w:cs="Calibri"/>
                <w:sz w:val="18"/>
                <w:szCs w:val="18"/>
                <w:lang w:val="en-IN"/>
              </w:rPr>
              <w:t xml:space="preserve"> -    10.17.18.4</w:t>
            </w:r>
          </w:p>
        </w:tc>
        <w:tc>
          <w:tcPr>
            <w:tcW w:w="2248" w:type="dxa"/>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FD5EA"/>
          </w:tcPr>
          <w:p w14:paraId="52419D90" w14:textId="77777777" w:rsidR="00123FEF" w:rsidRPr="00414D18" w:rsidRDefault="00123FEF" w:rsidP="00123FEF">
            <w:pPr>
              <w:rPr>
                <w:rFonts w:cs="Calibri"/>
                <w:sz w:val="18"/>
                <w:szCs w:val="18"/>
                <w:lang w:val="en-IN"/>
              </w:rPr>
            </w:pPr>
            <w:r w:rsidRPr="00414D18">
              <w:rPr>
                <w:rFonts w:cs="Calibri"/>
                <w:sz w:val="18"/>
                <w:szCs w:val="18"/>
                <w:lang w:val="en-IN"/>
              </w:rPr>
              <w:t>Vmdatamartstg1- 10.17.26.5</w:t>
            </w:r>
          </w:p>
          <w:p w14:paraId="3A46785A" w14:textId="77777777" w:rsidR="00123FEF" w:rsidRPr="00414D18" w:rsidRDefault="00123FEF" w:rsidP="00123FEF">
            <w:pPr>
              <w:rPr>
                <w:rFonts w:cs="Calibri"/>
                <w:sz w:val="18"/>
                <w:szCs w:val="18"/>
                <w:lang w:val="en-IN"/>
              </w:rPr>
            </w:pPr>
            <w:r w:rsidRPr="00414D18">
              <w:rPr>
                <w:rFonts w:cs="Calibri"/>
                <w:sz w:val="18"/>
                <w:szCs w:val="18"/>
                <w:lang w:val="en-IN"/>
              </w:rPr>
              <w:t>Vmdatamartstg2- 10.17.26.6</w:t>
            </w:r>
          </w:p>
          <w:p w14:paraId="3C83E2C5" w14:textId="77777777" w:rsidR="00123FEF" w:rsidRPr="00414D18" w:rsidRDefault="00123FEF" w:rsidP="00123FEF">
            <w:pPr>
              <w:rPr>
                <w:rFonts w:asciiTheme="minorHAnsi" w:hAnsiTheme="minorHAnsi" w:cstheme="minorHAnsi"/>
                <w:color w:val="3F3F3F" w:themeColor="text1"/>
                <w:sz w:val="18"/>
                <w:szCs w:val="18"/>
              </w:rPr>
            </w:pPr>
          </w:p>
        </w:tc>
        <w:tc>
          <w:tcPr>
            <w:tcW w:w="1073" w:type="dxa"/>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FD5EA"/>
          </w:tcPr>
          <w:p w14:paraId="2A9F83BF" w14:textId="77777777" w:rsidR="00123FEF" w:rsidRPr="00414D18" w:rsidRDefault="00123FEF" w:rsidP="00123FEF">
            <w:pPr>
              <w:rPr>
                <w:rFonts w:asciiTheme="minorHAnsi" w:hAnsiTheme="minorHAnsi" w:cstheme="minorHAnsi"/>
                <w:color w:val="3F3F3F" w:themeColor="text1"/>
                <w:sz w:val="18"/>
                <w:szCs w:val="18"/>
              </w:rPr>
            </w:pPr>
          </w:p>
        </w:tc>
      </w:tr>
      <w:tr w:rsidR="00123FEF" w:rsidRPr="00414D18" w14:paraId="6BC8AD51" w14:textId="77777777" w:rsidTr="0045744B">
        <w:trPr>
          <w:trHeight w:val="1894"/>
        </w:trPr>
        <w:tc>
          <w:tcPr>
            <w:tcW w:w="89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9EBF5"/>
            <w:tcMar>
              <w:top w:w="72" w:type="dxa"/>
              <w:left w:w="144" w:type="dxa"/>
              <w:bottom w:w="72" w:type="dxa"/>
              <w:right w:w="144" w:type="dxa"/>
            </w:tcMar>
            <w:hideMark/>
          </w:tcPr>
          <w:p w14:paraId="1839BC72" w14:textId="77777777" w:rsidR="00123FEF" w:rsidRPr="00414D18" w:rsidRDefault="00123FEF" w:rsidP="00123FEF">
            <w:pPr>
              <w:rPr>
                <w:rFonts w:asciiTheme="minorHAnsi" w:hAnsiTheme="minorHAnsi" w:cstheme="minorHAnsi"/>
                <w:color w:val="3F3F3F" w:themeColor="text1"/>
                <w:sz w:val="18"/>
                <w:szCs w:val="18"/>
              </w:rPr>
            </w:pPr>
            <w:r w:rsidRPr="00414D18">
              <w:rPr>
                <w:rFonts w:asciiTheme="minorHAnsi" w:hAnsiTheme="minorHAnsi" w:cstheme="minorHAnsi"/>
                <w:color w:val="3F3F3F" w:themeColor="text1"/>
                <w:sz w:val="18"/>
                <w:szCs w:val="18"/>
              </w:rPr>
              <w:t>DB</w:t>
            </w:r>
          </w:p>
        </w:tc>
        <w:tc>
          <w:tcPr>
            <w:tcW w:w="144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9EBF5"/>
            <w:tcMar>
              <w:top w:w="72" w:type="dxa"/>
              <w:left w:w="144" w:type="dxa"/>
              <w:bottom w:w="72" w:type="dxa"/>
              <w:right w:w="144" w:type="dxa"/>
            </w:tcMar>
            <w:hideMark/>
          </w:tcPr>
          <w:p w14:paraId="79FF169C" w14:textId="77777777" w:rsidR="00123FEF" w:rsidRPr="00414D18" w:rsidRDefault="00123FEF" w:rsidP="00123FEF">
            <w:pPr>
              <w:rPr>
                <w:rFonts w:asciiTheme="minorHAnsi" w:hAnsiTheme="minorHAnsi" w:cstheme="minorHAnsi"/>
                <w:color w:val="3F3F3F" w:themeColor="text1"/>
                <w:sz w:val="18"/>
                <w:szCs w:val="18"/>
              </w:rPr>
            </w:pPr>
            <w:r w:rsidRPr="00414D18">
              <w:rPr>
                <w:rFonts w:asciiTheme="minorHAnsi" w:hAnsiTheme="minorHAnsi" w:cstheme="minorHAnsi"/>
                <w:color w:val="3F3F3F" w:themeColor="text1"/>
                <w:sz w:val="18"/>
                <w:szCs w:val="18"/>
              </w:rPr>
              <w:t>SQL Server</w:t>
            </w:r>
          </w:p>
        </w:tc>
        <w:tc>
          <w:tcPr>
            <w:tcW w:w="252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9EBF5"/>
            <w:tcMar>
              <w:top w:w="72" w:type="dxa"/>
              <w:left w:w="144" w:type="dxa"/>
              <w:bottom w:w="72" w:type="dxa"/>
              <w:right w:w="144" w:type="dxa"/>
            </w:tcMar>
            <w:hideMark/>
          </w:tcPr>
          <w:p w14:paraId="1E1CE851" w14:textId="31488DFF" w:rsidR="002614AA" w:rsidRPr="00414D18" w:rsidRDefault="00123FEF" w:rsidP="002614AA">
            <w:pPr>
              <w:rPr>
                <w:rFonts w:asciiTheme="minorHAnsi" w:hAnsiTheme="minorHAnsi" w:cstheme="minorBidi"/>
                <w:color w:val="3F3F3F" w:themeColor="text1"/>
                <w:sz w:val="18"/>
                <w:szCs w:val="18"/>
              </w:rPr>
            </w:pPr>
            <w:r w:rsidRPr="00414D18">
              <w:rPr>
                <w:rFonts w:asciiTheme="minorHAnsi" w:hAnsiTheme="minorHAnsi" w:cstheme="minorBidi"/>
                <w:color w:val="3F3F3F" w:themeColor="text1"/>
                <w:sz w:val="18"/>
                <w:szCs w:val="18"/>
              </w:rPr>
              <w:t xml:space="preserve">SQL Server - </w:t>
            </w:r>
          </w:p>
          <w:p w14:paraId="34B3B09C" w14:textId="31488DFF" w:rsidR="00A717B5" w:rsidRPr="00414D18" w:rsidRDefault="00A717B5" w:rsidP="002614AA">
            <w:pPr>
              <w:rPr>
                <w:rStyle w:val="ui-provider"/>
                <w:sz w:val="18"/>
                <w:szCs w:val="18"/>
              </w:rPr>
            </w:pPr>
            <w:r w:rsidRPr="00414D18">
              <w:rPr>
                <w:rStyle w:val="ui-provider"/>
                <w:sz w:val="18"/>
                <w:szCs w:val="18"/>
              </w:rPr>
              <w:t>vmsqlrepldev2\</w:t>
            </w:r>
            <w:proofErr w:type="spellStart"/>
            <w:r w:rsidRPr="00414D18">
              <w:rPr>
                <w:rStyle w:val="ui-provider"/>
                <w:sz w:val="18"/>
                <w:szCs w:val="18"/>
              </w:rPr>
              <w:t>hpfsids_OdessaDM</w:t>
            </w:r>
            <w:proofErr w:type="spellEnd"/>
          </w:p>
          <w:p w14:paraId="13F5B76B" w14:textId="31488DFF" w:rsidR="00123FEF" w:rsidRPr="00414D18" w:rsidRDefault="0034286F" w:rsidP="002614AA">
            <w:pPr>
              <w:rPr>
                <w:rFonts w:asciiTheme="minorHAnsi" w:hAnsiTheme="minorHAnsi" w:cstheme="minorBidi"/>
                <w:color w:val="3F3F3F" w:themeColor="text1"/>
                <w:sz w:val="18"/>
                <w:szCs w:val="18"/>
              </w:rPr>
            </w:pPr>
            <w:r w:rsidRPr="00414D18">
              <w:rPr>
                <w:rFonts w:asciiTheme="minorHAnsi" w:hAnsiTheme="minorHAnsi" w:cstheme="minorBidi"/>
                <w:color w:val="3F3F3F" w:themeColor="text1"/>
                <w:sz w:val="18"/>
                <w:szCs w:val="18"/>
              </w:rPr>
              <w:t xml:space="preserve">DB Name - </w:t>
            </w:r>
            <w:r w:rsidR="00667D8B" w:rsidRPr="00414D18">
              <w:rPr>
                <w:rFonts w:asciiTheme="minorHAnsi" w:hAnsiTheme="minorHAnsi" w:cstheme="minorBidi"/>
                <w:color w:val="3F3F3F" w:themeColor="text1"/>
                <w:sz w:val="18"/>
                <w:szCs w:val="18"/>
              </w:rPr>
              <w:t>DATAHUB_ODESSA</w:t>
            </w:r>
            <w:r w:rsidR="00A717B5" w:rsidRPr="00414D18">
              <w:rPr>
                <w:rFonts w:asciiTheme="minorHAnsi" w:hAnsiTheme="minorHAnsi" w:cstheme="minorBidi"/>
                <w:color w:val="3F3F3F" w:themeColor="text1"/>
                <w:sz w:val="18"/>
                <w:szCs w:val="18"/>
              </w:rPr>
              <w:t>\</w:t>
            </w:r>
          </w:p>
          <w:p w14:paraId="59067A23" w14:textId="77777777" w:rsidR="00667D8B" w:rsidRPr="00414D18" w:rsidRDefault="00667D8B" w:rsidP="002614AA">
            <w:pPr>
              <w:rPr>
                <w:rFonts w:asciiTheme="minorHAnsi" w:hAnsiTheme="minorHAnsi" w:cstheme="minorHAnsi"/>
                <w:color w:val="3F3F3F" w:themeColor="text1"/>
                <w:sz w:val="18"/>
                <w:szCs w:val="18"/>
              </w:rPr>
            </w:pPr>
          </w:p>
          <w:p w14:paraId="63F7CB73" w14:textId="7D11AB47" w:rsidR="00123FEF" w:rsidRPr="00414D18" w:rsidRDefault="00F37D9A" w:rsidP="002614AA">
            <w:pPr>
              <w:rPr>
                <w:rFonts w:asciiTheme="minorHAnsi" w:hAnsiTheme="minorHAnsi" w:cstheme="minorHAnsi"/>
                <w:color w:val="3F3F3F" w:themeColor="text1"/>
                <w:sz w:val="18"/>
                <w:szCs w:val="18"/>
              </w:rPr>
            </w:pPr>
            <w:proofErr w:type="spellStart"/>
            <w:r w:rsidRPr="00414D18">
              <w:rPr>
                <w:rFonts w:asciiTheme="minorHAnsi" w:hAnsiTheme="minorHAnsi" w:cstheme="minorHAnsi"/>
                <w:color w:val="3F3F3F" w:themeColor="text1"/>
                <w:sz w:val="18"/>
                <w:szCs w:val="18"/>
              </w:rPr>
              <w:t>UserName</w:t>
            </w:r>
            <w:proofErr w:type="spellEnd"/>
            <w:r w:rsidRPr="00414D18">
              <w:rPr>
                <w:rFonts w:asciiTheme="minorHAnsi" w:hAnsiTheme="minorHAnsi" w:cstheme="minorHAnsi"/>
                <w:color w:val="3F3F3F" w:themeColor="text1"/>
                <w:sz w:val="18"/>
                <w:szCs w:val="18"/>
              </w:rPr>
              <w:t>:</w:t>
            </w:r>
            <w:r w:rsidR="00667D8B" w:rsidRPr="00414D18">
              <w:rPr>
                <w:rFonts w:asciiTheme="minorHAnsi" w:hAnsiTheme="minorHAnsi" w:cstheme="minorHAnsi"/>
                <w:color w:val="3F3F3F" w:themeColor="text1"/>
                <w:sz w:val="18"/>
                <w:szCs w:val="18"/>
              </w:rPr>
              <w:t xml:space="preserve"> Odessa_Deploy_User01</w:t>
            </w:r>
          </w:p>
        </w:tc>
        <w:tc>
          <w:tcPr>
            <w:tcW w:w="1989"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9EBF5"/>
            <w:tcMar>
              <w:top w:w="72" w:type="dxa"/>
              <w:left w:w="144" w:type="dxa"/>
              <w:bottom w:w="72" w:type="dxa"/>
              <w:right w:w="144" w:type="dxa"/>
            </w:tcMar>
            <w:hideMark/>
          </w:tcPr>
          <w:p w14:paraId="3444D897" w14:textId="6C655626" w:rsidR="00123FEF" w:rsidRPr="00414D18" w:rsidRDefault="00123FEF" w:rsidP="00123FEF">
            <w:pPr>
              <w:rPr>
                <w:rFonts w:asciiTheme="minorHAnsi" w:hAnsiTheme="minorHAnsi" w:cstheme="minorHAnsi"/>
                <w:color w:val="3F3F3F" w:themeColor="text1"/>
                <w:sz w:val="18"/>
                <w:szCs w:val="18"/>
              </w:rPr>
            </w:pPr>
            <w:r w:rsidRPr="00414D18">
              <w:rPr>
                <w:rFonts w:asciiTheme="minorHAnsi" w:hAnsiTheme="minorHAnsi" w:cstheme="minorHAnsi"/>
                <w:color w:val="3F3F3F" w:themeColor="text1"/>
                <w:sz w:val="18"/>
                <w:szCs w:val="18"/>
              </w:rPr>
              <w:t xml:space="preserve">SQL Server - </w:t>
            </w:r>
            <w:r w:rsidR="009F223F" w:rsidRPr="00414D18">
              <w:rPr>
                <w:rStyle w:val="ui-provider"/>
                <w:sz w:val="18"/>
                <w:szCs w:val="18"/>
              </w:rPr>
              <w:t>VMSQLREPLITG\HPFSIDS_ODESSADM, 1433</w:t>
            </w:r>
          </w:p>
          <w:p w14:paraId="3C8B7B09" w14:textId="224E630B" w:rsidR="00123FEF" w:rsidRPr="00414D18" w:rsidRDefault="0034286F" w:rsidP="002019F2">
            <w:pPr>
              <w:rPr>
                <w:rFonts w:asciiTheme="minorHAnsi" w:hAnsiTheme="minorHAnsi" w:cstheme="minorHAnsi"/>
                <w:color w:val="3F3F3F" w:themeColor="text1"/>
                <w:sz w:val="18"/>
                <w:szCs w:val="18"/>
              </w:rPr>
            </w:pPr>
            <w:r w:rsidRPr="00414D18">
              <w:rPr>
                <w:rFonts w:asciiTheme="minorHAnsi" w:hAnsiTheme="minorHAnsi" w:cstheme="minorHAnsi"/>
                <w:color w:val="3F3F3F" w:themeColor="text1"/>
                <w:sz w:val="18"/>
                <w:szCs w:val="18"/>
              </w:rPr>
              <w:t>DB Name -</w:t>
            </w:r>
            <w:r w:rsidR="00123FEF" w:rsidRPr="00414D18">
              <w:rPr>
                <w:rFonts w:asciiTheme="minorHAnsi" w:hAnsiTheme="minorHAnsi" w:cstheme="minorHAnsi"/>
                <w:color w:val="3F3F3F" w:themeColor="text1"/>
                <w:sz w:val="18"/>
                <w:szCs w:val="18"/>
              </w:rPr>
              <w:t xml:space="preserve"> </w:t>
            </w:r>
            <w:r w:rsidR="00667D8B" w:rsidRPr="00414D18">
              <w:rPr>
                <w:rStyle w:val="ui-provider"/>
                <w:sz w:val="18"/>
                <w:szCs w:val="18"/>
              </w:rPr>
              <w:t>DATAHUB_ODESSA</w:t>
            </w:r>
          </w:p>
          <w:p w14:paraId="53B0B73F" w14:textId="77777777" w:rsidR="00895F49" w:rsidRPr="00414D18" w:rsidRDefault="00895F49" w:rsidP="002019F2">
            <w:pPr>
              <w:rPr>
                <w:rFonts w:asciiTheme="minorHAnsi" w:hAnsiTheme="minorHAnsi" w:cstheme="minorHAnsi"/>
                <w:color w:val="3F3F3F" w:themeColor="text1"/>
                <w:sz w:val="18"/>
                <w:szCs w:val="18"/>
              </w:rPr>
            </w:pPr>
          </w:p>
          <w:p w14:paraId="5035DC37" w14:textId="400E5292" w:rsidR="00123FEF" w:rsidRPr="00414D18" w:rsidRDefault="00895F49" w:rsidP="00123FEF">
            <w:pPr>
              <w:rPr>
                <w:rFonts w:asciiTheme="minorHAnsi" w:hAnsiTheme="minorHAnsi" w:cstheme="minorHAnsi"/>
                <w:color w:val="3F3F3F" w:themeColor="text1"/>
                <w:sz w:val="18"/>
                <w:szCs w:val="18"/>
              </w:rPr>
            </w:pPr>
            <w:proofErr w:type="spellStart"/>
            <w:proofErr w:type="gramStart"/>
            <w:r w:rsidRPr="00414D18">
              <w:rPr>
                <w:rFonts w:asciiTheme="minorHAnsi" w:hAnsiTheme="minorHAnsi" w:cstheme="minorHAnsi"/>
                <w:color w:val="3F3F3F" w:themeColor="text1"/>
                <w:sz w:val="18"/>
                <w:szCs w:val="18"/>
              </w:rPr>
              <w:t>UserName</w:t>
            </w:r>
            <w:proofErr w:type="spellEnd"/>
            <w:r w:rsidRPr="00414D18">
              <w:rPr>
                <w:rFonts w:asciiTheme="minorHAnsi" w:hAnsiTheme="minorHAnsi" w:cstheme="minorHAnsi"/>
                <w:color w:val="3F3F3F" w:themeColor="text1"/>
                <w:sz w:val="18"/>
                <w:szCs w:val="18"/>
              </w:rPr>
              <w:t xml:space="preserve"> :</w:t>
            </w:r>
            <w:proofErr w:type="gramEnd"/>
            <w:r w:rsidRPr="00414D18">
              <w:rPr>
                <w:rFonts w:asciiTheme="minorHAnsi" w:hAnsiTheme="minorHAnsi" w:cstheme="minorHAnsi"/>
                <w:color w:val="3F3F3F" w:themeColor="text1"/>
                <w:sz w:val="18"/>
                <w:szCs w:val="18"/>
              </w:rPr>
              <w:t xml:space="preserve"> </w:t>
            </w:r>
            <w:r w:rsidRPr="00414D18">
              <w:rPr>
                <w:rStyle w:val="ui-provider"/>
                <w:sz w:val="18"/>
                <w:szCs w:val="18"/>
              </w:rPr>
              <w:t>Odessa_Deploy_User01</w:t>
            </w:r>
          </w:p>
        </w:tc>
        <w:tc>
          <w:tcPr>
            <w:tcW w:w="22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9EBF5"/>
          </w:tcPr>
          <w:p w14:paraId="3D4E0F22" w14:textId="003CBA7B" w:rsidR="00123FEF" w:rsidRPr="00414D18" w:rsidRDefault="00123FEF" w:rsidP="00123FEF">
            <w:pPr>
              <w:rPr>
                <w:rFonts w:asciiTheme="minorHAnsi" w:hAnsiTheme="minorHAnsi" w:cstheme="minorHAnsi"/>
                <w:color w:val="3F3F3F" w:themeColor="text1"/>
                <w:sz w:val="18"/>
                <w:szCs w:val="18"/>
              </w:rPr>
            </w:pPr>
            <w:r w:rsidRPr="00414D18">
              <w:rPr>
                <w:rFonts w:asciiTheme="minorHAnsi" w:hAnsiTheme="minorHAnsi" w:cstheme="minorHAnsi"/>
                <w:color w:val="3F3F3F" w:themeColor="text1"/>
                <w:sz w:val="18"/>
                <w:szCs w:val="18"/>
              </w:rPr>
              <w:t xml:space="preserve">SQL Server - </w:t>
            </w:r>
            <w:proofErr w:type="spellStart"/>
            <w:r w:rsidR="00570BE7" w:rsidRPr="00414D18">
              <w:rPr>
                <w:rFonts w:cs="Calibri"/>
                <w:sz w:val="18"/>
                <w:szCs w:val="18"/>
                <w:lang w:val="en-IN"/>
              </w:rPr>
              <w:t>vmsqlreplstg</w:t>
            </w:r>
            <w:proofErr w:type="spellEnd"/>
            <w:r w:rsidR="00570BE7" w:rsidRPr="00414D18">
              <w:rPr>
                <w:rFonts w:cs="Calibri"/>
                <w:sz w:val="18"/>
                <w:szCs w:val="18"/>
                <w:lang w:val="en-IN"/>
              </w:rPr>
              <w:t>\HPFSIDS_ODESSADM, 1433</w:t>
            </w:r>
          </w:p>
          <w:p w14:paraId="624AA26D" w14:textId="12C67CE9" w:rsidR="00123FEF" w:rsidRPr="00414D18" w:rsidRDefault="0034286F" w:rsidP="002019F2">
            <w:pPr>
              <w:rPr>
                <w:rStyle w:val="ui-provider"/>
                <w:sz w:val="18"/>
                <w:szCs w:val="18"/>
              </w:rPr>
            </w:pPr>
            <w:r w:rsidRPr="00414D18">
              <w:rPr>
                <w:rFonts w:asciiTheme="minorHAnsi" w:hAnsiTheme="minorHAnsi" w:cstheme="minorBidi"/>
                <w:color w:val="3F3F3F" w:themeColor="text1"/>
                <w:sz w:val="18"/>
                <w:szCs w:val="18"/>
              </w:rPr>
              <w:t xml:space="preserve">DB Name - </w:t>
            </w:r>
            <w:r w:rsidR="00667D8B" w:rsidRPr="00414D18">
              <w:rPr>
                <w:rFonts w:asciiTheme="minorHAnsi" w:hAnsiTheme="minorHAnsi" w:cstheme="minorBidi"/>
                <w:color w:val="3F3F3F" w:themeColor="text1"/>
                <w:sz w:val="18"/>
                <w:szCs w:val="18"/>
              </w:rPr>
              <w:t>DATAHUB</w:t>
            </w:r>
            <w:r w:rsidR="00667D8B" w:rsidRPr="00414D18">
              <w:rPr>
                <w:rStyle w:val="ui-provider"/>
                <w:sz w:val="18"/>
                <w:szCs w:val="18"/>
              </w:rPr>
              <w:t>_ODESSA</w:t>
            </w:r>
          </w:p>
          <w:p w14:paraId="71CD325A" w14:textId="77777777" w:rsidR="00667D8B" w:rsidRPr="00414D18" w:rsidRDefault="00667D8B" w:rsidP="002019F2">
            <w:pPr>
              <w:rPr>
                <w:rStyle w:val="ui-provider"/>
                <w:sz w:val="18"/>
                <w:szCs w:val="18"/>
              </w:rPr>
            </w:pPr>
          </w:p>
          <w:p w14:paraId="76A76D6E" w14:textId="48DCF997" w:rsidR="00123FEF" w:rsidRPr="00414D18" w:rsidRDefault="00F37D9A" w:rsidP="00123FEF">
            <w:pPr>
              <w:rPr>
                <w:rFonts w:asciiTheme="minorHAnsi" w:hAnsiTheme="minorHAnsi" w:cstheme="minorHAnsi"/>
                <w:color w:val="3F3F3F" w:themeColor="text1"/>
                <w:sz w:val="18"/>
                <w:szCs w:val="18"/>
              </w:rPr>
            </w:pPr>
            <w:proofErr w:type="spellStart"/>
            <w:r w:rsidRPr="00414D18">
              <w:rPr>
                <w:rFonts w:asciiTheme="minorHAnsi" w:hAnsiTheme="minorHAnsi" w:cstheme="minorHAnsi"/>
                <w:color w:val="3F3F3F" w:themeColor="text1"/>
                <w:sz w:val="18"/>
                <w:szCs w:val="18"/>
              </w:rPr>
              <w:t>UserName</w:t>
            </w:r>
            <w:proofErr w:type="spellEnd"/>
            <w:r w:rsidRPr="00414D18">
              <w:rPr>
                <w:rFonts w:asciiTheme="minorHAnsi" w:hAnsiTheme="minorHAnsi" w:cstheme="minorHAnsi"/>
                <w:color w:val="3F3F3F" w:themeColor="text1"/>
                <w:sz w:val="18"/>
                <w:szCs w:val="18"/>
              </w:rPr>
              <w:t>:</w:t>
            </w:r>
            <w:r w:rsidR="00667D8B" w:rsidRPr="00414D18">
              <w:rPr>
                <w:rFonts w:asciiTheme="minorHAnsi" w:hAnsiTheme="minorHAnsi" w:cstheme="minorHAnsi"/>
                <w:color w:val="3F3F3F" w:themeColor="text1"/>
                <w:sz w:val="18"/>
                <w:szCs w:val="18"/>
              </w:rPr>
              <w:t xml:space="preserve"> </w:t>
            </w:r>
            <w:r w:rsidR="00667D8B" w:rsidRPr="00414D18">
              <w:rPr>
                <w:rStyle w:val="ui-provider"/>
                <w:sz w:val="18"/>
                <w:szCs w:val="18"/>
              </w:rPr>
              <w:t>Odessa_Deploy_User01</w:t>
            </w:r>
          </w:p>
        </w:tc>
        <w:tc>
          <w:tcPr>
            <w:tcW w:w="1073"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9EBF5"/>
          </w:tcPr>
          <w:p w14:paraId="101E0C40" w14:textId="0FEF1095" w:rsidR="00123FEF" w:rsidRPr="00414D18" w:rsidRDefault="00123FEF" w:rsidP="00123FEF">
            <w:pPr>
              <w:rPr>
                <w:rFonts w:asciiTheme="minorHAnsi" w:hAnsiTheme="minorHAnsi" w:cstheme="minorHAnsi"/>
                <w:color w:val="3F3F3F" w:themeColor="text1"/>
                <w:sz w:val="18"/>
                <w:szCs w:val="18"/>
              </w:rPr>
            </w:pPr>
          </w:p>
        </w:tc>
      </w:tr>
      <w:tr w:rsidR="00123FEF" w:rsidRPr="00414D18" w14:paraId="104FA19B" w14:textId="77777777" w:rsidTr="0045744B">
        <w:trPr>
          <w:trHeight w:val="606"/>
        </w:trPr>
        <w:tc>
          <w:tcPr>
            <w:tcW w:w="89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FD5EA"/>
            <w:tcMar>
              <w:top w:w="72" w:type="dxa"/>
              <w:left w:w="144" w:type="dxa"/>
              <w:bottom w:w="72" w:type="dxa"/>
              <w:right w:w="144" w:type="dxa"/>
            </w:tcMar>
            <w:hideMark/>
          </w:tcPr>
          <w:p w14:paraId="0CADF3DD" w14:textId="77777777" w:rsidR="00123FEF" w:rsidRPr="00414D18" w:rsidRDefault="00123FEF" w:rsidP="00123FEF">
            <w:pPr>
              <w:rPr>
                <w:rFonts w:asciiTheme="minorHAnsi" w:hAnsiTheme="minorHAnsi" w:cstheme="minorHAnsi"/>
                <w:color w:val="3F3F3F" w:themeColor="text1"/>
                <w:sz w:val="18"/>
                <w:szCs w:val="18"/>
              </w:rPr>
            </w:pPr>
            <w:r w:rsidRPr="00414D18">
              <w:rPr>
                <w:rFonts w:asciiTheme="minorHAnsi" w:hAnsiTheme="minorHAnsi" w:cstheme="minorHAnsi"/>
                <w:color w:val="3F3F3F" w:themeColor="text1"/>
                <w:sz w:val="18"/>
                <w:szCs w:val="18"/>
              </w:rPr>
              <w:t>License</w:t>
            </w:r>
          </w:p>
        </w:tc>
        <w:tc>
          <w:tcPr>
            <w:tcW w:w="144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FD5EA"/>
            <w:tcMar>
              <w:top w:w="72" w:type="dxa"/>
              <w:left w:w="144" w:type="dxa"/>
              <w:bottom w:w="72" w:type="dxa"/>
              <w:right w:w="144" w:type="dxa"/>
            </w:tcMar>
            <w:hideMark/>
          </w:tcPr>
          <w:p w14:paraId="08712D72" w14:textId="77777777" w:rsidR="00123FEF" w:rsidRPr="00414D18" w:rsidRDefault="00123FEF" w:rsidP="00123FEF">
            <w:pPr>
              <w:rPr>
                <w:rFonts w:asciiTheme="minorHAnsi" w:hAnsiTheme="minorHAnsi" w:cstheme="minorHAnsi"/>
                <w:color w:val="3F3F3F" w:themeColor="text1"/>
                <w:sz w:val="18"/>
                <w:szCs w:val="18"/>
              </w:rPr>
            </w:pPr>
            <w:r w:rsidRPr="00414D18">
              <w:rPr>
                <w:rFonts w:asciiTheme="minorHAnsi" w:hAnsiTheme="minorHAnsi" w:cstheme="minorHAnsi"/>
                <w:color w:val="3F3F3F" w:themeColor="text1"/>
                <w:sz w:val="18"/>
                <w:szCs w:val="18"/>
              </w:rPr>
              <w:t>N/A</w:t>
            </w:r>
          </w:p>
        </w:tc>
        <w:tc>
          <w:tcPr>
            <w:tcW w:w="252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FD5EA"/>
            <w:tcMar>
              <w:top w:w="72" w:type="dxa"/>
              <w:left w:w="144" w:type="dxa"/>
              <w:bottom w:w="72" w:type="dxa"/>
              <w:right w:w="144" w:type="dxa"/>
            </w:tcMar>
            <w:hideMark/>
          </w:tcPr>
          <w:p w14:paraId="78E91ED1" w14:textId="77777777" w:rsidR="00123FEF" w:rsidRPr="00414D18" w:rsidRDefault="00123FEF" w:rsidP="00123FEF">
            <w:pPr>
              <w:rPr>
                <w:rFonts w:asciiTheme="minorHAnsi" w:hAnsiTheme="minorHAnsi" w:cstheme="minorHAnsi"/>
                <w:color w:val="3F3F3F" w:themeColor="text1"/>
                <w:sz w:val="18"/>
                <w:szCs w:val="18"/>
              </w:rPr>
            </w:pPr>
          </w:p>
        </w:tc>
        <w:tc>
          <w:tcPr>
            <w:tcW w:w="1989"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FD5EA"/>
            <w:tcMar>
              <w:top w:w="72" w:type="dxa"/>
              <w:left w:w="144" w:type="dxa"/>
              <w:bottom w:w="72" w:type="dxa"/>
              <w:right w:w="144" w:type="dxa"/>
            </w:tcMar>
            <w:hideMark/>
          </w:tcPr>
          <w:p w14:paraId="22501ECE" w14:textId="77777777" w:rsidR="00123FEF" w:rsidRPr="00414D18" w:rsidRDefault="00123FEF" w:rsidP="00123FEF">
            <w:pPr>
              <w:rPr>
                <w:rFonts w:asciiTheme="minorHAnsi" w:hAnsiTheme="minorHAnsi" w:cstheme="minorHAnsi"/>
                <w:color w:val="3F3F3F" w:themeColor="text1"/>
                <w:sz w:val="18"/>
                <w:szCs w:val="18"/>
              </w:rPr>
            </w:pPr>
            <w:r w:rsidRPr="00414D18">
              <w:rPr>
                <w:rFonts w:asciiTheme="minorHAnsi" w:hAnsiTheme="minorHAnsi" w:cstheme="minorHAnsi"/>
                <w:color w:val="3F3F3F" w:themeColor="text1"/>
                <w:sz w:val="18"/>
                <w:szCs w:val="18"/>
              </w:rPr>
              <w:t>Reference</w:t>
            </w:r>
          </w:p>
        </w:tc>
        <w:tc>
          <w:tcPr>
            <w:tcW w:w="224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FD5EA"/>
          </w:tcPr>
          <w:p w14:paraId="76BA8772" w14:textId="77777777" w:rsidR="00123FEF" w:rsidRPr="00414D18" w:rsidRDefault="00123FEF" w:rsidP="00123FEF">
            <w:pPr>
              <w:rPr>
                <w:rFonts w:asciiTheme="minorHAnsi" w:hAnsiTheme="minorHAnsi" w:cstheme="minorHAnsi"/>
                <w:color w:val="3F3F3F" w:themeColor="text1"/>
                <w:sz w:val="18"/>
                <w:szCs w:val="18"/>
              </w:rPr>
            </w:pPr>
          </w:p>
        </w:tc>
        <w:tc>
          <w:tcPr>
            <w:tcW w:w="1073"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FD5EA"/>
          </w:tcPr>
          <w:p w14:paraId="6CEB0C9C" w14:textId="77777777" w:rsidR="00123FEF" w:rsidRPr="00414D18" w:rsidRDefault="00123FEF" w:rsidP="00123FEF">
            <w:pPr>
              <w:rPr>
                <w:rFonts w:asciiTheme="minorHAnsi" w:hAnsiTheme="minorHAnsi" w:cstheme="minorHAnsi"/>
                <w:color w:val="3F3F3F" w:themeColor="text1"/>
                <w:sz w:val="18"/>
                <w:szCs w:val="18"/>
              </w:rPr>
            </w:pPr>
          </w:p>
        </w:tc>
      </w:tr>
    </w:tbl>
    <w:p w14:paraId="57093299" w14:textId="77777777" w:rsidR="00D2575C" w:rsidRPr="00D2575C" w:rsidRDefault="00D2575C" w:rsidP="00D2575C"/>
    <w:p w14:paraId="6AF34966" w14:textId="77777777" w:rsidR="00AA2183" w:rsidRPr="00F26C40" w:rsidRDefault="00AA2183" w:rsidP="00F26C40"/>
    <w:p w14:paraId="045F54B4" w14:textId="03ADB8CE" w:rsidR="00617F08" w:rsidRDefault="00C34EAA" w:rsidP="00903CEC">
      <w:pPr>
        <w:pStyle w:val="Heading1"/>
      </w:pPr>
      <w:bookmarkStart w:id="221" w:name="_Toc137050245"/>
      <w:r>
        <w:lastRenderedPageBreak/>
        <w:t>2</w:t>
      </w:r>
      <w:r w:rsidR="005F512A">
        <w:t>2</w:t>
      </w:r>
      <w:r w:rsidR="00903CEC">
        <w:t>. References</w:t>
      </w:r>
      <w:bookmarkEnd w:id="221"/>
    </w:p>
    <w:p w14:paraId="04084D0F" w14:textId="07DC093D" w:rsidR="00673968" w:rsidRPr="00894C1B" w:rsidRDefault="00673968" w:rsidP="00F241CE">
      <w:pPr>
        <w:pStyle w:val="ListParagraph"/>
        <w:numPr>
          <w:ilvl w:val="0"/>
          <w:numId w:val="21"/>
        </w:numPr>
        <w:rPr>
          <w:rStyle w:val="Hyperlink"/>
          <w:color w:val="534F4B" w:themeColor="accent6" w:themeShade="80"/>
          <w:u w:val="none"/>
        </w:rPr>
      </w:pPr>
      <w:r>
        <w:t xml:space="preserve">DevOps Odessa and HPE POC - </w:t>
      </w:r>
      <w:hyperlink r:id="rId281" w:history="1">
        <w:r w:rsidRPr="00777D62">
          <w:rPr>
            <w:rStyle w:val="Hyperlink"/>
          </w:rPr>
          <w:t>https://hpe.sharepoint.com/:x:/r/sites/msteams_a09baa/Shared%20Documents/Technology/Infra%20and%20Environments/Environment%20Transition%20Recordings/DevOps%20Odessa%20and%20HPE%20POC.xlsx?d=w8ae83229fa6b4153b8adff246be07225&amp;csf=1&amp;web=1&amp;e=4xG0c4</w:t>
        </w:r>
      </w:hyperlink>
    </w:p>
    <w:p w14:paraId="375A7316" w14:textId="77777777" w:rsidR="00894C1B" w:rsidRDefault="00894C1B" w:rsidP="00894C1B">
      <w:pPr>
        <w:pStyle w:val="ListParagraph"/>
        <w:ind w:left="720"/>
      </w:pPr>
    </w:p>
    <w:p w14:paraId="0AF3DDAC" w14:textId="785FAA4C" w:rsidR="00673968" w:rsidRDefault="009F7F51" w:rsidP="00F241CE">
      <w:pPr>
        <w:pStyle w:val="ListParagraph"/>
        <w:numPr>
          <w:ilvl w:val="0"/>
          <w:numId w:val="21"/>
        </w:numPr>
      </w:pPr>
      <w:r>
        <w:t>Environment Transition Recording and Documents –</w:t>
      </w:r>
    </w:p>
    <w:p w14:paraId="578FADFF" w14:textId="68CBA344" w:rsidR="009F7F51" w:rsidRDefault="00000000" w:rsidP="009F7F51">
      <w:pPr>
        <w:pStyle w:val="ListParagraph"/>
        <w:ind w:left="720"/>
      </w:pPr>
      <w:hyperlink r:id="rId282" w:history="1">
        <w:r w:rsidR="00632B37" w:rsidRPr="00777D62">
          <w:rPr>
            <w:rStyle w:val="Hyperlink"/>
          </w:rPr>
          <w:t>https://hpe.sharepoint.com/:f:/r/sites/msteams_a09baa/Shared%20Documents/Technology/Infra%20and%20Environments/Environment%20Transition%20Recordings?csf=1&amp;web=1&amp;e=1UsjnH</w:t>
        </w:r>
      </w:hyperlink>
    </w:p>
    <w:p w14:paraId="0EDB9C0F" w14:textId="77777777" w:rsidR="00632B37" w:rsidRPr="00673968" w:rsidRDefault="00632B37" w:rsidP="009F7F51">
      <w:pPr>
        <w:pStyle w:val="ListParagraph"/>
        <w:ind w:left="720"/>
      </w:pPr>
    </w:p>
    <w:p w14:paraId="6E71F3F1" w14:textId="77777777" w:rsidR="00D35508" w:rsidRPr="00AB7A0C" w:rsidRDefault="00D35508" w:rsidP="004F3752"/>
    <w:sectPr w:rsidR="00D35508" w:rsidRPr="00AB7A0C" w:rsidSect="00171B5E">
      <w:headerReference w:type="even" r:id="rId283"/>
      <w:headerReference w:type="default" r:id="rId284"/>
      <w:footerReference w:type="even" r:id="rId285"/>
      <w:footerReference w:type="default" r:id="rId286"/>
      <w:type w:val="continuous"/>
      <w:pgSz w:w="12240" w:h="15840"/>
      <w:pgMar w:top="1440" w:right="1152" w:bottom="1296" w:left="1170" w:header="720" w:footer="547" w:gutter="0"/>
      <w:cols w:space="720"/>
      <w:titlePg/>
      <w:docGrid w:linePitch="299"/>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6" w:author="Avinesh Kumar Gupta" w:date="2023-06-07T00:33:00Z" w:initials="AKG">
    <w:p w14:paraId="4663BBBA" w14:textId="77777777" w:rsidR="00550BBA" w:rsidRDefault="00550BBA">
      <w:pPr>
        <w:pStyle w:val="CommentText"/>
      </w:pPr>
      <w:r>
        <w:rPr>
          <w:rStyle w:val="CommentReference"/>
        </w:rPr>
        <w:annotationRef/>
      </w:r>
      <w:r>
        <w:t>Change naming convention to Odessa Core- Gold Config and similarily for PP.</w:t>
      </w:r>
    </w:p>
    <w:p w14:paraId="1E0561E9" w14:textId="77777777" w:rsidR="00550BBA" w:rsidRDefault="00550BBA" w:rsidP="0051127C">
      <w:pPr>
        <w:pStyle w:val="CommentText"/>
      </w:pPr>
      <w:r>
        <w:t>Also update screenshot below.</w:t>
      </w:r>
    </w:p>
  </w:comment>
  <w:comment w:id="29" w:author="Avinesh Kumar Gupta" w:date="2023-04-26T18:46:00Z" w:initials="AKG">
    <w:p w14:paraId="672AC9D6" w14:textId="77777777" w:rsidR="00F65819" w:rsidRDefault="00F65819">
      <w:pPr>
        <w:pStyle w:val="CommentText"/>
      </w:pPr>
      <w:r>
        <w:rPr>
          <w:rStyle w:val="CommentReference"/>
        </w:rPr>
        <w:annotationRef/>
      </w:r>
      <w:r>
        <w:t>Update Release template sample for reference</w:t>
      </w:r>
    </w:p>
  </w:comment>
  <w:comment w:id="31" w:author="Avinesh Kumar Gupta" w:date="2023-06-05T18:13:00Z" w:initials="AKG">
    <w:p w14:paraId="203364E0" w14:textId="55488FF4" w:rsidR="00022C21" w:rsidRDefault="00022C21" w:rsidP="00022C21">
      <w:pPr>
        <w:pStyle w:val="CommentText"/>
      </w:pPr>
      <w:r>
        <w:rPr>
          <w:rStyle w:val="CommentReference"/>
        </w:rPr>
        <w:annotationRef/>
      </w:r>
      <w:r>
        <w:fldChar w:fldCharType="begin"/>
      </w:r>
      <w:r>
        <w:instrText xml:space="preserve"> HYPERLINK "mailto:Kishore.E@odessainc.com" </w:instrText>
      </w:r>
      <w:bookmarkStart w:id="32" w:name="_@_BD0565EFDB564D299E8088BA6F6D84E9Z"/>
      <w:r>
        <w:fldChar w:fldCharType="separate"/>
      </w:r>
      <w:bookmarkEnd w:id="32"/>
      <w:r w:rsidRPr="00022C21">
        <w:rPr>
          <w:rStyle w:val="Mention"/>
          <w:noProof/>
        </w:rPr>
        <w:t>@Kishore E</w:t>
      </w:r>
      <w:r>
        <w:fldChar w:fldCharType="end"/>
      </w:r>
      <w:r>
        <w:t xml:space="preserve">  do we have any release content template for deployment. Can we update here.</w:t>
      </w:r>
    </w:p>
  </w:comment>
  <w:comment w:id="38" w:author="Avinesh Kumar Gupta" w:date="2023-06-20T11:31:00Z" w:initials="AKG">
    <w:p w14:paraId="315DCC3C" w14:textId="77777777" w:rsidR="001A537A" w:rsidRDefault="001A537A">
      <w:pPr>
        <w:pStyle w:val="CommentText"/>
      </w:pPr>
      <w:r>
        <w:rPr>
          <w:rStyle w:val="CommentReference"/>
        </w:rPr>
        <w:annotationRef/>
      </w:r>
      <w:r>
        <w:t>@pappu</w:t>
      </w:r>
    </w:p>
    <w:p w14:paraId="24321F62" w14:textId="77777777" w:rsidR="001A537A" w:rsidRDefault="001A537A" w:rsidP="0051127C">
      <w:pPr>
        <w:pStyle w:val="CommentText"/>
      </w:pPr>
      <w:r>
        <w:t xml:space="preserve">Please updated Self-hosted agent configuration </w:t>
      </w:r>
    </w:p>
  </w:comment>
  <w:comment w:id="53" w:author="Satyabrata Swain" w:date="2023-06-01T21:10:00Z" w:initials="SS">
    <w:p w14:paraId="297E0990" w14:textId="6584AE4A" w:rsidR="00807AE5" w:rsidRDefault="00807AE5" w:rsidP="00807AE5">
      <w:pPr>
        <w:pStyle w:val="CommentText"/>
      </w:pPr>
      <w:r>
        <w:rPr>
          <w:rStyle w:val="CommentReference"/>
        </w:rPr>
        <w:annotationRef/>
      </w:r>
      <w:r>
        <w:t>Pending</w:t>
      </w:r>
    </w:p>
  </w:comment>
  <w:comment w:id="54" w:author="Satyabrata Swain" w:date="2023-06-06T11:38:00Z" w:initials="SS">
    <w:p w14:paraId="34C906A0" w14:textId="3C78F7E5" w:rsidR="00FE1DA0" w:rsidRDefault="00FE1DA0" w:rsidP="0015391B">
      <w:pPr>
        <w:pStyle w:val="CommentText"/>
      </w:pPr>
      <w:r>
        <w:rPr>
          <w:rStyle w:val="CommentReference"/>
        </w:rPr>
        <w:annotationRef/>
      </w:r>
      <w:r>
        <w:fldChar w:fldCharType="begin"/>
      </w:r>
      <w:r>
        <w:instrText xml:space="preserve"> HYPERLINK "mailto:Kishore.E@odessainc.com" </w:instrText>
      </w:r>
      <w:bookmarkStart w:id="55" w:name="_@_C4CA64697417498D96B92122B8DA12F5Z"/>
      <w:r>
        <w:fldChar w:fldCharType="separate"/>
      </w:r>
      <w:bookmarkEnd w:id="55"/>
      <w:r w:rsidRPr="00FE1DA0">
        <w:rPr>
          <w:rStyle w:val="Mention"/>
          <w:noProof/>
        </w:rPr>
        <w:t>@Kishore E</w:t>
      </w:r>
      <w:r>
        <w:fldChar w:fldCharType="end"/>
      </w:r>
      <w:r>
        <w:t xml:space="preserve"> - could you Please confirm this</w:t>
      </w:r>
    </w:p>
  </w:comment>
  <w:comment w:id="106" w:author="Avinesh Kumar Gupta" w:date="2023-05-18T15:10:00Z" w:initials="AKG">
    <w:p w14:paraId="5B787CCF" w14:textId="77777777" w:rsidR="00171B5E" w:rsidRDefault="00171B5E" w:rsidP="00171B5E">
      <w:pPr>
        <w:pStyle w:val="CommentText"/>
      </w:pPr>
      <w:r>
        <w:rPr>
          <w:rStyle w:val="CommentReference"/>
        </w:rPr>
        <w:annotationRef/>
      </w:r>
      <w:r>
        <w:fldChar w:fldCharType="begin"/>
      </w:r>
      <w:r>
        <w:instrText xml:space="preserve"> HYPERLINK "mailto:Satyabrata.Swain@odessainc.com" </w:instrText>
      </w:r>
      <w:bookmarkStart w:id="107" w:name="_@_9824ED2F4C27469599E5F069EB1E9EEDZ"/>
      <w:r>
        <w:fldChar w:fldCharType="separate"/>
      </w:r>
      <w:bookmarkEnd w:id="107"/>
      <w:r w:rsidRPr="00A352BD">
        <w:rPr>
          <w:rStyle w:val="Mention"/>
          <w:noProof/>
        </w:rPr>
        <w:t>@Satyabrata Swain</w:t>
      </w:r>
      <w:r>
        <w:fldChar w:fldCharType="end"/>
      </w:r>
      <w:r>
        <w:t xml:space="preserve">  please update details here.</w:t>
      </w:r>
    </w:p>
  </w:comment>
  <w:comment w:id="117" w:author="Satyabrata Swain" w:date="2023-06-05T21:20:00Z" w:initials="SS">
    <w:p w14:paraId="5E511FD5" w14:textId="2630F017" w:rsidR="00E635DF" w:rsidRDefault="00E635DF">
      <w:pPr>
        <w:pStyle w:val="CommentText"/>
      </w:pPr>
      <w:r>
        <w:rPr>
          <w:rStyle w:val="CommentReference"/>
        </w:rPr>
        <w:annotationRef/>
      </w:r>
      <w:r>
        <w:fldChar w:fldCharType="begin"/>
      </w:r>
      <w:r>
        <w:instrText xml:space="preserve"> HYPERLINK "mailto:Pappu.Yadav@odessainc.com" </w:instrText>
      </w:r>
      <w:bookmarkStart w:id="118" w:name="_@_7D692A6DF8624BC7A48D3F15AC3F570CZ"/>
      <w:r>
        <w:fldChar w:fldCharType="separate"/>
      </w:r>
      <w:bookmarkEnd w:id="118"/>
      <w:r w:rsidRPr="00E635DF">
        <w:rPr>
          <w:rStyle w:val="Mention"/>
          <w:noProof/>
        </w:rPr>
        <w:t>@Pappu Yadav</w:t>
      </w:r>
      <w:r>
        <w:fldChar w:fldCharType="end"/>
      </w:r>
      <w:r>
        <w:t xml:space="preserve"> - Modify ITG as per DEV, same structure should follow here</w:t>
      </w:r>
    </w:p>
  </w:comment>
  <w:comment w:id="131" w:author="Satyabrata Swain" w:date="2023-06-06T10:15:00Z" w:initials="SS">
    <w:p w14:paraId="7F74E3C4" w14:textId="77777777" w:rsidR="00FD2845" w:rsidRDefault="00FD2845" w:rsidP="0015391B">
      <w:pPr>
        <w:pStyle w:val="CommentText"/>
      </w:pPr>
      <w:r>
        <w:rPr>
          <w:rStyle w:val="CommentReference"/>
        </w:rPr>
        <w:annotationRef/>
      </w:r>
      <w:r>
        <w:t>DH Keys Pending</w:t>
      </w:r>
    </w:p>
  </w:comment>
  <w:comment w:id="132" w:author="Satyabrata Swain" w:date="2023-06-06T10:24:00Z" w:initials="SS">
    <w:p w14:paraId="3446BE89" w14:textId="77777777" w:rsidR="002A7EAB" w:rsidRDefault="002A7EAB" w:rsidP="0015391B">
      <w:pPr>
        <w:pStyle w:val="CommentText"/>
      </w:pPr>
      <w:r>
        <w:rPr>
          <w:rStyle w:val="CommentReference"/>
        </w:rPr>
        <w:annotationRef/>
      </w:r>
      <w:r>
        <w:t>Pending User Details</w:t>
      </w:r>
    </w:p>
  </w:comment>
  <w:comment w:id="134" w:author="Avinesh Kumar Gupta" w:date="2023-05-18T15:10:00Z" w:initials="AKG">
    <w:p w14:paraId="04F8E51C" w14:textId="39C31F28" w:rsidR="00050DBA" w:rsidRDefault="00050DBA" w:rsidP="00050DBA">
      <w:pPr>
        <w:pStyle w:val="CommentText"/>
      </w:pPr>
      <w:r>
        <w:rPr>
          <w:rStyle w:val="CommentReference"/>
        </w:rPr>
        <w:annotationRef/>
      </w:r>
      <w:r>
        <w:fldChar w:fldCharType="begin"/>
      </w:r>
      <w:r>
        <w:instrText xml:space="preserve"> HYPERLINK "mailto:Satyabrata.Swain@odessainc.com" </w:instrText>
      </w:r>
      <w:bookmarkStart w:id="135" w:name="_@_9946BF2295F24ECB9567352540B0CA71Z"/>
      <w:r>
        <w:fldChar w:fldCharType="separate"/>
      </w:r>
      <w:bookmarkEnd w:id="135"/>
      <w:r w:rsidRPr="00A352BD">
        <w:rPr>
          <w:rStyle w:val="Mention"/>
          <w:noProof/>
        </w:rPr>
        <w:t>@Satyabrata Swain</w:t>
      </w:r>
      <w:r>
        <w:fldChar w:fldCharType="end"/>
      </w:r>
      <w:r>
        <w:t xml:space="preserve">  please update details here.</w:t>
      </w:r>
    </w:p>
  </w:comment>
  <w:comment w:id="140" w:author="Satyabrata Swain" w:date="2023-06-06T10:15:00Z" w:initials="SS">
    <w:p w14:paraId="6552C491" w14:textId="77777777" w:rsidR="00DB03AF" w:rsidRDefault="00DB03AF" w:rsidP="00DB03AF">
      <w:pPr>
        <w:pStyle w:val="CommentText"/>
      </w:pPr>
      <w:r>
        <w:rPr>
          <w:rStyle w:val="CommentReference"/>
        </w:rPr>
        <w:annotationRef/>
      </w:r>
      <w:r>
        <w:t>DH Keys Pending</w:t>
      </w:r>
    </w:p>
  </w:comment>
  <w:comment w:id="141" w:author="Satyabrata Swain" w:date="2023-06-06T10:24:00Z" w:initials="SS">
    <w:p w14:paraId="334BEEBB" w14:textId="77777777" w:rsidR="00DB03AF" w:rsidRDefault="00DB03AF" w:rsidP="00DB03AF">
      <w:pPr>
        <w:pStyle w:val="CommentText"/>
      </w:pPr>
      <w:r>
        <w:rPr>
          <w:rStyle w:val="CommentReference"/>
        </w:rPr>
        <w:annotationRef/>
      </w:r>
      <w:r>
        <w:t>Pending User Details</w:t>
      </w:r>
    </w:p>
  </w:comment>
  <w:comment w:id="147" w:author="Satyabrata Swain" w:date="2023-06-06T10:15:00Z" w:initials="SS">
    <w:p w14:paraId="5B7F9AED" w14:textId="77777777" w:rsidR="00344339" w:rsidRDefault="00344339" w:rsidP="00344339">
      <w:pPr>
        <w:pStyle w:val="CommentText"/>
      </w:pPr>
      <w:r>
        <w:rPr>
          <w:rStyle w:val="CommentReference"/>
        </w:rPr>
        <w:annotationRef/>
      </w:r>
      <w:r>
        <w:t>DH Keys Pending</w:t>
      </w:r>
    </w:p>
  </w:comment>
  <w:comment w:id="148" w:author="Satyabrata Swain" w:date="2023-06-06T10:24:00Z" w:initials="SS">
    <w:p w14:paraId="49676C1C" w14:textId="77777777" w:rsidR="00344339" w:rsidRDefault="00344339" w:rsidP="00344339">
      <w:pPr>
        <w:pStyle w:val="CommentText"/>
      </w:pPr>
      <w:r>
        <w:rPr>
          <w:rStyle w:val="CommentReference"/>
        </w:rPr>
        <w:annotationRef/>
      </w:r>
      <w:r>
        <w:t>Pending User Details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E0561E9" w15:done="0"/>
  <w15:commentEx w15:paraId="672AC9D6" w15:done="1"/>
  <w15:commentEx w15:paraId="203364E0" w15:done="0"/>
  <w15:commentEx w15:paraId="24321F62" w15:done="0"/>
  <w15:commentEx w15:paraId="297E0990" w15:done="0"/>
  <w15:commentEx w15:paraId="34C906A0" w15:paraIdParent="297E0990" w15:done="0"/>
  <w15:commentEx w15:paraId="5B787CCF" w15:done="1"/>
  <w15:commentEx w15:paraId="5E511FD5" w15:done="0"/>
  <w15:commentEx w15:paraId="7F74E3C4" w15:done="0"/>
  <w15:commentEx w15:paraId="3446BE89" w15:done="0"/>
  <w15:commentEx w15:paraId="04F8E51C" w15:done="1"/>
  <w15:commentEx w15:paraId="6552C491" w15:done="0"/>
  <w15:commentEx w15:paraId="334BEEBB" w15:done="0"/>
  <w15:commentEx w15:paraId="5B7F9AED" w15:done="0"/>
  <w15:commentEx w15:paraId="49676C1C"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82A4EC4" w16cex:dateUtc="2023-06-06T19:03:00Z"/>
  <w16cex:commentExtensible w16cex:durableId="27F3EFEA" w16cex:dateUtc="2023-04-26T13:16:00Z"/>
  <w16cex:commentExtensible w16cex:durableId="2828A463" w16cex:dateUtc="2023-06-05T12:43:00Z"/>
  <w16cex:commentExtensible w16cex:durableId="283C0C81" w16cex:dateUtc="2023-06-20T06:01:00Z"/>
  <w16cex:commentExtensible w16cex:durableId="282387A8" w16cex:dateUtc="2023-06-01T15:40:00Z"/>
  <w16cex:commentExtensible w16cex:durableId="2829992D" w16cex:dateUtc="2023-06-06T06:08:00Z"/>
  <w16cex:commentExtensible w16cex:durableId="2828C9E4" w16cex:dateUtc="2023-05-18T09:40:00Z"/>
  <w16cex:commentExtensible w16cex:durableId="2828D031" w16cex:dateUtc="2023-06-05T15:50:00Z"/>
  <w16cex:commentExtensible w16cex:durableId="282985BA" w16cex:dateUtc="2023-06-06T04:45:00Z"/>
  <w16cex:commentExtensible w16cex:durableId="282987F0" w16cex:dateUtc="2023-06-06T04:54:00Z"/>
  <w16cex:commentExtensible w16cex:durableId="2828D0B7" w16cex:dateUtc="2023-05-18T09:40:00Z"/>
  <w16cex:commentExtensible w16cex:durableId="2829927C" w16cex:dateUtc="2023-06-06T04:45:00Z"/>
  <w16cex:commentExtensible w16cex:durableId="2829927B" w16cex:dateUtc="2023-06-06T04:54:00Z"/>
  <w16cex:commentExtensible w16cex:durableId="282992AD" w16cex:dateUtc="2023-06-06T04:45:00Z"/>
  <w16cex:commentExtensible w16cex:durableId="282992AC" w16cex:dateUtc="2023-06-06T04:5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E0561E9" w16cid:durableId="282A4EC4"/>
  <w16cid:commentId w16cid:paraId="672AC9D6" w16cid:durableId="27F3EFEA"/>
  <w16cid:commentId w16cid:paraId="203364E0" w16cid:durableId="2828A463"/>
  <w16cid:commentId w16cid:paraId="24321F62" w16cid:durableId="283C0C81"/>
  <w16cid:commentId w16cid:paraId="297E0990" w16cid:durableId="282387A8"/>
  <w16cid:commentId w16cid:paraId="34C906A0" w16cid:durableId="2829992D"/>
  <w16cid:commentId w16cid:paraId="5B787CCF" w16cid:durableId="2828C9E4"/>
  <w16cid:commentId w16cid:paraId="5E511FD5" w16cid:durableId="2828D031"/>
  <w16cid:commentId w16cid:paraId="7F74E3C4" w16cid:durableId="282985BA"/>
  <w16cid:commentId w16cid:paraId="3446BE89" w16cid:durableId="282987F0"/>
  <w16cid:commentId w16cid:paraId="04F8E51C" w16cid:durableId="2828D0B7"/>
  <w16cid:commentId w16cid:paraId="6552C491" w16cid:durableId="2829927C"/>
  <w16cid:commentId w16cid:paraId="334BEEBB" w16cid:durableId="2829927B"/>
  <w16cid:commentId w16cid:paraId="5B7F9AED" w16cid:durableId="282992AD"/>
  <w16cid:commentId w16cid:paraId="49676C1C" w16cid:durableId="282992A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492D5F8" w14:textId="77777777" w:rsidR="009175FE" w:rsidRDefault="009175FE" w:rsidP="00274C69">
      <w:r>
        <w:separator/>
      </w:r>
    </w:p>
  </w:endnote>
  <w:endnote w:type="continuationSeparator" w:id="0">
    <w:p w14:paraId="483FF28C" w14:textId="77777777" w:rsidR="009175FE" w:rsidRDefault="009175FE" w:rsidP="00274C69">
      <w:r>
        <w:continuationSeparator/>
      </w:r>
    </w:p>
  </w:endnote>
  <w:endnote w:type="continuationNotice" w:id="1">
    <w:p w14:paraId="77DD20D0" w14:textId="77777777" w:rsidR="009175FE" w:rsidRDefault="009175F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aison Neue Book">
    <w:altName w:val="Calibri"/>
    <w:panose1 w:val="020B0504040000000000"/>
    <w:charset w:val="00"/>
    <w:family w:val="swiss"/>
    <w:notTrueType/>
    <w:pitch w:val="variable"/>
    <w:sig w:usb0="00000007" w:usb1="00000000" w:usb2="00000000" w:usb3="00000000" w:csb0="00000093"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E5D7E6" w14:textId="77777777" w:rsidR="00687FB9" w:rsidRPr="002C7138" w:rsidRDefault="00687FB9" w:rsidP="002C7138">
    <w:pPr>
      <w:pStyle w:val="Footer"/>
      <w:tabs>
        <w:tab w:val="clear" w:pos="4680"/>
        <w:tab w:val="clear" w:pos="9360"/>
        <w:tab w:val="right" w:pos="9936"/>
      </w:tabs>
      <w:ind w:left="-810"/>
      <w:rPr>
        <w:rFonts w:ascii="Maison Neue Book" w:hAnsi="Maison Neue Book"/>
        <w:color w:val="808080" w:themeColor="background1" w:themeShade="80"/>
        <w:sz w:val="16"/>
        <w:szCs w:val="16"/>
      </w:rPr>
    </w:pPr>
    <w:r w:rsidRPr="002C7138">
      <w:rPr>
        <w:rFonts w:ascii="Maison Neue Book" w:hAnsi="Maison Neue Book"/>
        <w:noProof/>
        <w:color w:val="808080" w:themeColor="background1" w:themeShade="80"/>
        <w:sz w:val="16"/>
        <w:szCs w:val="16"/>
        <w:lang w:bidi="ar-SA"/>
      </w:rPr>
      <mc:AlternateContent>
        <mc:Choice Requires="wpg">
          <w:drawing>
            <wp:anchor distT="0" distB="0" distL="114300" distR="114300" simplePos="0" relativeHeight="251658243" behindDoc="0" locked="0" layoutInCell="1" allowOverlap="1" wp14:anchorId="47B7E16F" wp14:editId="74504C58">
              <wp:simplePos x="0" y="0"/>
              <wp:positionH relativeFrom="page">
                <wp:posOffset>1048195</wp:posOffset>
              </wp:positionH>
              <wp:positionV relativeFrom="bottomMargin">
                <wp:posOffset>325120</wp:posOffset>
              </wp:positionV>
              <wp:extent cx="6172200" cy="282587"/>
              <wp:effectExtent l="0" t="0" r="0" b="3175"/>
              <wp:wrapNone/>
              <wp:docPr id="164" name="Group 164"/>
              <wp:cNvGraphicFramePr/>
              <a:graphic xmlns:a="http://schemas.openxmlformats.org/drawingml/2006/main">
                <a:graphicData uri="http://schemas.microsoft.com/office/word/2010/wordprocessingGroup">
                  <wpg:wgp>
                    <wpg:cNvGrpSpPr/>
                    <wpg:grpSpPr>
                      <a:xfrm>
                        <a:off x="0" y="0"/>
                        <a:ext cx="6172200" cy="282587"/>
                        <a:chOff x="0" y="0"/>
                        <a:chExt cx="6172200" cy="282587"/>
                      </a:xfrm>
                    </wpg:grpSpPr>
                    <wps:wsp>
                      <wps:cNvPr id="165" name="Rectangle 165"/>
                      <wps:cNvSpPr/>
                      <wps:spPr>
                        <a:xfrm>
                          <a:off x="228600" y="0"/>
                          <a:ext cx="5943600" cy="274320"/>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6" name="Text Box 166"/>
                      <wps:cNvSpPr txBox="1"/>
                      <wps:spPr>
                        <a:xfrm>
                          <a:off x="0" y="50177"/>
                          <a:ext cx="5943600" cy="2324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642E088" w14:textId="1216B4D7" w:rsidR="00687FB9" w:rsidRPr="002C7138" w:rsidRDefault="00000000">
                            <w:pPr>
                              <w:pStyle w:val="Footer"/>
                              <w:tabs>
                                <w:tab w:val="clear" w:pos="4680"/>
                                <w:tab w:val="clear" w:pos="9360"/>
                              </w:tabs>
                              <w:jc w:val="right"/>
                              <w:rPr>
                                <w:rFonts w:ascii="Maison Neue Book" w:hAnsi="Maison Neue Book"/>
                                <w:sz w:val="16"/>
                                <w:szCs w:val="16"/>
                              </w:rPr>
                            </w:pPr>
                            <w:sdt>
                              <w:sdtPr>
                                <w:rPr>
                                  <w:rFonts w:ascii="Maison Neue Book" w:hAnsi="Maison Neue Book"/>
                                  <w:caps/>
                                  <w:color w:val="00ACC8" w:themeColor="accent1"/>
                                  <w:sz w:val="16"/>
                                  <w:szCs w:val="16"/>
                                </w:rPr>
                                <w:alias w:val="Title"/>
                                <w:tag w:val=""/>
                                <w:id w:val="810759859"/>
                                <w:dataBinding w:prefixMappings="xmlns:ns0='http://purl.org/dc/elements/1.1/' xmlns:ns1='http://schemas.openxmlformats.org/package/2006/metadata/core-properties' " w:xpath="/ns1:coreProperties[1]/ns0:title[1]" w:storeItemID="{6C3C8BC8-F283-45AE-878A-BAB7291924A1}"/>
                                <w:text/>
                              </w:sdtPr>
                              <w:sdtContent>
                                <w:r w:rsidR="00BD60C1">
                                  <w:rPr>
                                    <w:rFonts w:ascii="Maison Neue Book" w:hAnsi="Maison Neue Book"/>
                                    <w:caps/>
                                    <w:color w:val="00ACC8" w:themeColor="accent1"/>
                                    <w:sz w:val="16"/>
                                    <w:szCs w:val="16"/>
                                  </w:rPr>
                                  <w:t>HPE-Odessa DevOps</w:t>
                                </w:r>
                              </w:sdtContent>
                            </w:sdt>
                            <w:r w:rsidR="00687FB9" w:rsidRPr="002C7138">
                              <w:rPr>
                                <w:rFonts w:ascii="Maison Neue Book" w:hAnsi="Maison Neue Book"/>
                                <w:caps/>
                                <w:color w:val="808080" w:themeColor="background1" w:themeShade="80"/>
                                <w:sz w:val="16"/>
                                <w:szCs w:val="16"/>
                              </w:rPr>
                              <w:t> |</w:t>
                            </w:r>
                            <w:r w:rsidR="00687FB9">
                              <w:rPr>
                                <w:rFonts w:ascii="Maison Neue Book" w:hAnsi="Maison Neue Book"/>
                                <w:caps/>
                                <w:color w:val="808080" w:themeColor="background1" w:themeShade="80"/>
                                <w:sz w:val="16"/>
                                <w:szCs w:val="16"/>
                              </w:rPr>
                              <w:t xml:space="preserve"> </w:t>
                            </w:r>
                            <w:r w:rsidR="00687FB9" w:rsidRPr="002C7138">
                              <w:rPr>
                                <w:rFonts w:ascii="Maison Neue Book" w:hAnsi="Maison Neue Book"/>
                                <w:caps/>
                                <w:color w:val="808080" w:themeColor="background1" w:themeShade="80"/>
                                <w:sz w:val="16"/>
                                <w:szCs w:val="16"/>
                              </w:rPr>
                              <w:t> </w:t>
                            </w:r>
                            <w:sdt>
                              <w:sdtPr>
                                <w:rPr>
                                  <w:rFonts w:ascii="Maison Neue Book" w:hAnsi="Maison Neue Book"/>
                                  <w:color w:val="808080" w:themeColor="background1" w:themeShade="80"/>
                                  <w:sz w:val="16"/>
                                  <w:szCs w:val="16"/>
                                </w:rPr>
                                <w:alias w:val="Subtitle"/>
                                <w:tag w:val=""/>
                                <w:id w:val="-1235465592"/>
                                <w:dataBinding w:prefixMappings="xmlns:ns0='http://purl.org/dc/elements/1.1/' xmlns:ns1='http://schemas.openxmlformats.org/package/2006/metadata/core-properties' " w:xpath="/ns1:coreProperties[1]/ns0:subject[1]" w:storeItemID="{6C3C8BC8-F283-45AE-878A-BAB7291924A1}"/>
                                <w:text/>
                              </w:sdtPr>
                              <w:sdtContent>
                                <w:r w:rsidR="00BD60C1">
                                  <w:rPr>
                                    <w:rFonts w:ascii="Maison Neue Book" w:hAnsi="Maison Neue Book"/>
                                    <w:color w:val="808080" w:themeColor="background1" w:themeShade="80"/>
                                    <w:sz w:val="16"/>
                                    <w:szCs w:val="16"/>
                                  </w:rPr>
                                  <w:t>Release Deployment Guidelines</w:t>
                                </w:r>
                              </w:sdtContent>
                            </w:sdt>
                          </w:p>
                        </w:txbxContent>
                      </wps:txbx>
                      <wps:bodyPr rot="0" spcFirstLastPara="0" vertOverflow="overflow" horzOverflow="overflow" vert="horz" wrap="square" lIns="0" tIns="45720" rIns="0" bIns="4572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47B7E16F" id="Group 164" o:spid="_x0000_s1028" style="position:absolute;left:0;text-align:left;margin-left:82.55pt;margin-top:25.6pt;width:486pt;height:22.25pt;z-index:251658243;mso-position-horizontal-relative:page;mso-position-vertical-relative:bottom-margin-area;mso-height-relative:margin" coordsize="61722,28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">
              <v:rect id="Rectangle 165" o:spid="_x0000_s1029" style="position:absolute;left:2286;width:59436;height:27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" fillcolor="white [3212]" stroked="f" strokeweight="2pt">
                <v:fill opacity="0"/>
              </v:rect>
              <v:shapetype id="_x0000_t202" coordsize="21600,21600" o:spt="202" path="m,l,21600r21600,l21600,xe">
                <v:stroke joinstyle="miter"/>
                <v:path gradientshapeok="t" o:connecttype="rect"/>
              </v:shapetype>
              <v:shape id="Text Box 166" o:spid="_x0000_s1030" type="#_x0000_t202" style="position:absolute;top:501;width:59436;height:23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" filled="f" stroked="f" strokeweight=".5pt">
                <v:textbox style="mso-fit-shape-to-text:t" inset="0,,0">
                  <w:txbxContent>
                    <w:p w14:paraId="1642E088" w14:textId="1216B4D7" w:rsidR="00687FB9" w:rsidRPr="002C7138" w:rsidRDefault="00000000">
                      <w:pPr>
                        <w:pStyle w:val="Footer"/>
                        <w:tabs>
                          <w:tab w:val="clear" w:pos="4680"/>
                          <w:tab w:val="clear" w:pos="9360"/>
                        </w:tabs>
                        <w:jc w:val="right"/>
                        <w:rPr>
                          <w:rFonts w:ascii="Maison Neue Book" w:hAnsi="Maison Neue Book"/>
                          <w:sz w:val="16"/>
                          <w:szCs w:val="16"/>
                        </w:rPr>
                      </w:pPr>
                      <w:sdt>
                        <w:sdtPr>
                          <w:rPr>
                            <w:rFonts w:ascii="Maison Neue Book" w:hAnsi="Maison Neue Book"/>
                            <w:caps/>
                            <w:color w:val="00ACC8" w:themeColor="accent1"/>
                            <w:sz w:val="16"/>
                            <w:szCs w:val="16"/>
                          </w:rPr>
                          <w:alias w:val="Title"/>
                          <w:tag w:val=""/>
                          <w:id w:val="810759859"/>
                          <w:dataBinding w:prefixMappings="xmlns:ns0='http://purl.org/dc/elements/1.1/' xmlns:ns1='http://schemas.openxmlformats.org/package/2006/metadata/core-properties' " w:xpath="/ns1:coreProperties[1]/ns0:title[1]" w:storeItemID="{6C3C8BC8-F283-45AE-878A-BAB7291924A1}"/>
                          <w:text/>
                        </w:sdtPr>
                        <w:sdtContent>
                          <w:r w:rsidR="00BD60C1">
                            <w:rPr>
                              <w:rFonts w:ascii="Maison Neue Book" w:hAnsi="Maison Neue Book"/>
                              <w:caps/>
                              <w:color w:val="00ACC8" w:themeColor="accent1"/>
                              <w:sz w:val="16"/>
                              <w:szCs w:val="16"/>
                            </w:rPr>
                            <w:t>HPE-Odessa DevOps</w:t>
                          </w:r>
                        </w:sdtContent>
                      </w:sdt>
                      <w:r w:rsidR="00687FB9" w:rsidRPr="002C7138">
                        <w:rPr>
                          <w:rFonts w:ascii="Maison Neue Book" w:hAnsi="Maison Neue Book"/>
                          <w:caps/>
                          <w:color w:val="808080" w:themeColor="background1" w:themeShade="80"/>
                          <w:sz w:val="16"/>
                          <w:szCs w:val="16"/>
                        </w:rPr>
                        <w:t> |</w:t>
                      </w:r>
                      <w:r w:rsidR="00687FB9">
                        <w:rPr>
                          <w:rFonts w:ascii="Maison Neue Book" w:hAnsi="Maison Neue Book"/>
                          <w:caps/>
                          <w:color w:val="808080" w:themeColor="background1" w:themeShade="80"/>
                          <w:sz w:val="16"/>
                          <w:szCs w:val="16"/>
                        </w:rPr>
                        <w:t xml:space="preserve"> </w:t>
                      </w:r>
                      <w:r w:rsidR="00687FB9" w:rsidRPr="002C7138">
                        <w:rPr>
                          <w:rFonts w:ascii="Maison Neue Book" w:hAnsi="Maison Neue Book"/>
                          <w:caps/>
                          <w:color w:val="808080" w:themeColor="background1" w:themeShade="80"/>
                          <w:sz w:val="16"/>
                          <w:szCs w:val="16"/>
                        </w:rPr>
                        <w:t> </w:t>
                      </w:r>
                      <w:sdt>
                        <w:sdtPr>
                          <w:rPr>
                            <w:rFonts w:ascii="Maison Neue Book" w:hAnsi="Maison Neue Book"/>
                            <w:color w:val="808080" w:themeColor="background1" w:themeShade="80"/>
                            <w:sz w:val="16"/>
                            <w:szCs w:val="16"/>
                          </w:rPr>
                          <w:alias w:val="Subtitle"/>
                          <w:tag w:val=""/>
                          <w:id w:val="-1235465592"/>
                          <w:dataBinding w:prefixMappings="xmlns:ns0='http://purl.org/dc/elements/1.1/' xmlns:ns1='http://schemas.openxmlformats.org/package/2006/metadata/core-properties' " w:xpath="/ns1:coreProperties[1]/ns0:subject[1]" w:storeItemID="{6C3C8BC8-F283-45AE-878A-BAB7291924A1}"/>
                          <w:text/>
                        </w:sdtPr>
                        <w:sdtContent>
                          <w:r w:rsidR="00BD60C1">
                            <w:rPr>
                              <w:rFonts w:ascii="Maison Neue Book" w:hAnsi="Maison Neue Book"/>
                              <w:color w:val="808080" w:themeColor="background1" w:themeShade="80"/>
                              <w:sz w:val="16"/>
                              <w:szCs w:val="16"/>
                            </w:rPr>
                            <w:t>Release Deployment Guidelines</w:t>
                          </w:r>
                        </w:sdtContent>
                      </w:sdt>
                    </w:p>
                  </w:txbxContent>
                </v:textbox>
              </v:shape>
              <w10:wrap anchorx="page" anchory="margin"/>
            </v:group>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0"/>
        <w:szCs w:val="20"/>
      </w:rPr>
      <w:id w:val="538938316"/>
      <w:docPartObj>
        <w:docPartGallery w:val="Page Numbers (Bottom of Page)"/>
        <w:docPartUnique/>
      </w:docPartObj>
    </w:sdtPr>
    <w:sdtEndPr>
      <w:rPr>
        <w:noProof/>
      </w:rPr>
    </w:sdtEndPr>
    <w:sdtContent>
      <w:p w14:paraId="69A88EAE" w14:textId="77777777" w:rsidR="00687FB9" w:rsidRPr="007A642B" w:rsidRDefault="003134BB" w:rsidP="00314EAA">
        <w:pPr>
          <w:pStyle w:val="Footer"/>
          <w:tabs>
            <w:tab w:val="clear" w:pos="4680"/>
            <w:tab w:val="clear" w:pos="9360"/>
          </w:tabs>
          <w:ind w:right="36"/>
          <w:jc w:val="right"/>
          <w:rPr>
            <w:sz w:val="20"/>
            <w:szCs w:val="20"/>
          </w:rPr>
        </w:pPr>
        <w:r>
          <w:rPr>
            <w:noProof/>
            <w:spacing w:val="8"/>
            <w:lang w:bidi="ar-SA"/>
          </w:rPr>
          <mc:AlternateContent>
            <mc:Choice Requires="wps">
              <w:drawing>
                <wp:anchor distT="0" distB="0" distL="114300" distR="114300" simplePos="0" relativeHeight="251658240" behindDoc="1" locked="0" layoutInCell="1" allowOverlap="1" wp14:anchorId="478DB0D2" wp14:editId="21C55503">
                  <wp:simplePos x="0" y="0"/>
                  <wp:positionH relativeFrom="column">
                    <wp:posOffset>6144260</wp:posOffset>
                  </wp:positionH>
                  <wp:positionV relativeFrom="paragraph">
                    <wp:posOffset>-109220</wp:posOffset>
                  </wp:positionV>
                  <wp:extent cx="248920" cy="557530"/>
                  <wp:effectExtent l="0" t="0" r="6350" b="0"/>
                  <wp:wrapNone/>
                  <wp:docPr id="10" name="Rectangle 10"/>
                  <wp:cNvGraphicFramePr/>
                  <a:graphic xmlns:a="http://schemas.openxmlformats.org/drawingml/2006/main">
                    <a:graphicData uri="http://schemas.microsoft.com/office/word/2010/wordprocessingShape">
                      <wps:wsp>
                        <wps:cNvSpPr/>
                        <wps:spPr>
                          <a:xfrm>
                            <a:off x="0" y="0"/>
                            <a:ext cx="248920" cy="557530"/>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xmlns:w16du="http://schemas.microsoft.com/office/word/2023/wordml/word16du">
              <w:pict w14:anchorId="0594C13F">
                <v:rect id="Rectangle 10" style="position:absolute;margin-left:483.8pt;margin-top:-8.6pt;width:19.6pt;height:43.9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00acc8 [3204]" stroked="f" strokeweight="2pt" w14:anchorId="4D31BE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"/>
              </w:pict>
            </mc:Fallback>
          </mc:AlternateContent>
        </w:r>
        <w:r w:rsidR="00687FB9">
          <w:rPr>
            <w:noProof/>
            <w:spacing w:val="8"/>
            <w:lang w:bidi="ar-SA"/>
          </w:rPr>
          <w:drawing>
            <wp:anchor distT="0" distB="0" distL="114300" distR="114300" simplePos="0" relativeHeight="251658244" behindDoc="0" locked="1" layoutInCell="1" allowOverlap="1" wp14:anchorId="2A5B1D12" wp14:editId="0477123C">
              <wp:simplePos x="0" y="0"/>
              <wp:positionH relativeFrom="margin">
                <wp:posOffset>0</wp:posOffset>
              </wp:positionH>
              <wp:positionV relativeFrom="page">
                <wp:posOffset>9457055</wp:posOffset>
              </wp:positionV>
              <wp:extent cx="1097280" cy="339041"/>
              <wp:effectExtent l="0" t="0" r="7620" b="4445"/>
              <wp:wrapNone/>
              <wp:docPr id="1903822527" name="Picture 1903822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dessa_Teal_RGB.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097280" cy="339041"/>
                      </a:xfrm>
                      <a:prstGeom prst="rect">
                        <a:avLst/>
                      </a:prstGeom>
                    </pic:spPr>
                  </pic:pic>
                </a:graphicData>
              </a:graphic>
              <wp14:sizeRelH relativeFrom="page">
                <wp14:pctWidth>0</wp14:pctWidth>
              </wp14:sizeRelH>
              <wp14:sizeRelV relativeFrom="page">
                <wp14:pctHeight>0</wp14:pctHeight>
              </wp14:sizeRelV>
            </wp:anchor>
          </w:drawing>
        </w:r>
        <w:r w:rsidR="00687FB9" w:rsidRPr="002C7138">
          <w:rPr>
            <w:rFonts w:ascii="Maison Neue Book" w:hAnsi="Maison Neue Book"/>
            <w:color w:val="808080" w:themeColor="background1" w:themeShade="80"/>
            <w:sz w:val="16"/>
            <w:szCs w:val="16"/>
          </w:rPr>
          <w:t>Confidential. © Odessa Technologies</w:t>
        </w:r>
        <w:r w:rsidR="00687FB9">
          <w:rPr>
            <w:rFonts w:ascii="Maison Neue Book" w:hAnsi="Maison Neue Book"/>
            <w:caps/>
            <w:color w:val="808080" w:themeColor="background1" w:themeShade="80"/>
            <w:sz w:val="16"/>
            <w:szCs w:val="16"/>
          </w:rPr>
          <w:t xml:space="preserve"> </w:t>
        </w:r>
        <w:r>
          <w:rPr>
            <w:rFonts w:ascii="Maison Neue Book" w:hAnsi="Maison Neue Book"/>
            <w:caps/>
            <w:color w:val="808080" w:themeColor="background1" w:themeShade="80"/>
            <w:sz w:val="16"/>
            <w:szCs w:val="16"/>
          </w:rPr>
          <w:t xml:space="preserve">     </w:t>
        </w:r>
        <w:r w:rsidR="00687FB9" w:rsidRPr="003134BB">
          <w:rPr>
            <w:rFonts w:ascii="Maison Neue Book" w:hAnsi="Maison Neue Book"/>
            <w:color w:val="FFFFFF" w:themeColor="background1"/>
            <w:sz w:val="16"/>
            <w:szCs w:val="16"/>
          </w:rPr>
          <w:fldChar w:fldCharType="begin"/>
        </w:r>
        <w:r w:rsidR="00687FB9" w:rsidRPr="003134BB">
          <w:rPr>
            <w:rFonts w:ascii="Maison Neue Book" w:hAnsi="Maison Neue Book"/>
            <w:color w:val="FFFFFF" w:themeColor="background1"/>
            <w:sz w:val="16"/>
            <w:szCs w:val="16"/>
          </w:rPr>
          <w:instrText xml:space="preserve"> PAGE   \* MERGEFORMAT </w:instrText>
        </w:r>
        <w:r w:rsidR="00687FB9" w:rsidRPr="003134BB">
          <w:rPr>
            <w:rFonts w:ascii="Maison Neue Book" w:hAnsi="Maison Neue Book"/>
            <w:color w:val="FFFFFF" w:themeColor="background1"/>
            <w:sz w:val="16"/>
            <w:szCs w:val="16"/>
          </w:rPr>
          <w:fldChar w:fldCharType="separate"/>
        </w:r>
        <w:r w:rsidR="00147111">
          <w:rPr>
            <w:rFonts w:ascii="Maison Neue Book" w:hAnsi="Maison Neue Book"/>
            <w:noProof/>
            <w:color w:val="FFFFFF" w:themeColor="background1"/>
            <w:sz w:val="16"/>
            <w:szCs w:val="16"/>
          </w:rPr>
          <w:t>3</w:t>
        </w:r>
        <w:r w:rsidR="00687FB9" w:rsidRPr="003134BB">
          <w:rPr>
            <w:rFonts w:ascii="Maison Neue Book" w:hAnsi="Maison Neue Book"/>
            <w:color w:val="FFFFFF" w:themeColor="background1"/>
            <w:sz w:val="16"/>
            <w:szCs w:val="16"/>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277DC0E" w14:textId="77777777" w:rsidR="009175FE" w:rsidRDefault="009175FE" w:rsidP="00274C69">
      <w:r>
        <w:separator/>
      </w:r>
    </w:p>
  </w:footnote>
  <w:footnote w:type="continuationSeparator" w:id="0">
    <w:p w14:paraId="1C7BD475" w14:textId="77777777" w:rsidR="009175FE" w:rsidRDefault="009175FE" w:rsidP="00274C69">
      <w:r>
        <w:continuationSeparator/>
      </w:r>
    </w:p>
  </w:footnote>
  <w:footnote w:type="continuationNotice" w:id="1">
    <w:p w14:paraId="6895FBDE" w14:textId="77777777" w:rsidR="009175FE" w:rsidRDefault="009175FE"/>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41AE29" w14:textId="77777777" w:rsidR="00687FB9" w:rsidRDefault="00687FB9">
    <w:pPr>
      <w:pStyle w:val="Header"/>
    </w:pPr>
    <w:r>
      <w:rPr>
        <w:noProof/>
        <w:lang w:bidi="ar-SA"/>
      </w:rPr>
      <mc:AlternateContent>
        <mc:Choice Requires="wpg">
          <w:drawing>
            <wp:anchor distT="0" distB="0" distL="114300" distR="114300" simplePos="0" relativeHeight="251658241" behindDoc="0" locked="0" layoutInCell="1" allowOverlap="1" wp14:anchorId="50AC5FF4" wp14:editId="7FE9F74B">
              <wp:simplePos x="0" y="0"/>
              <wp:positionH relativeFrom="page">
                <wp:align>left</wp:align>
              </wp:positionH>
              <wp:positionV relativeFrom="paragraph">
                <wp:posOffset>-220717</wp:posOffset>
              </wp:positionV>
              <wp:extent cx="1355834" cy="930165"/>
              <wp:effectExtent l="0" t="0" r="0" b="3810"/>
              <wp:wrapNone/>
              <wp:docPr id="337" name="Group 337"/>
              <wp:cNvGraphicFramePr/>
              <a:graphic xmlns:a="http://schemas.openxmlformats.org/drawingml/2006/main">
                <a:graphicData uri="http://schemas.microsoft.com/office/word/2010/wordprocessingGroup">
                  <wpg:wgp>
                    <wpg:cNvGrpSpPr/>
                    <wpg:grpSpPr>
                      <a:xfrm>
                        <a:off x="0" y="0"/>
                        <a:ext cx="1355834" cy="930165"/>
                        <a:chOff x="0" y="0"/>
                        <a:chExt cx="1700784" cy="1024128"/>
                      </a:xfrm>
                    </wpg:grpSpPr>
                    <wps:wsp>
                      <wps:cNvPr id="338" name="Rectangle 338"/>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9" name="Rectangle 1"/>
                      <wps:cNvSpPr/>
                      <wps:spPr>
                        <a:xfrm>
                          <a:off x="228600" y="0"/>
                          <a:ext cx="1463040" cy="1014984"/>
                        </a:xfrm>
                        <a:custGeom>
                          <a:avLst/>
                          <a:gdLst>
                            <a:gd name="connsiteX0" fmla="*/ 0 w 1462822"/>
                            <a:gd name="connsiteY0" fmla="*/ 0 h 1014481"/>
                            <a:gd name="connsiteX1" fmla="*/ 1462822 w 1462822"/>
                            <a:gd name="connsiteY1" fmla="*/ 0 h 1014481"/>
                            <a:gd name="connsiteX2" fmla="*/ 1462822 w 1462822"/>
                            <a:gd name="connsiteY2" fmla="*/ 1014481 h 1014481"/>
                            <a:gd name="connsiteX3" fmla="*/ 0 w 1462822"/>
                            <a:gd name="connsiteY3" fmla="*/ 1014481 h 1014481"/>
                            <a:gd name="connsiteX4" fmla="*/ 0 w 1462822"/>
                            <a:gd name="connsiteY4" fmla="*/ 0 h 1014481"/>
                            <a:gd name="connsiteX0" fmla="*/ 0 w 1462822"/>
                            <a:gd name="connsiteY0" fmla="*/ 0 h 1014481"/>
                            <a:gd name="connsiteX1" fmla="*/ 1462822 w 1462822"/>
                            <a:gd name="connsiteY1" fmla="*/ 0 h 1014481"/>
                            <a:gd name="connsiteX2" fmla="*/ 910372 w 1462822"/>
                            <a:gd name="connsiteY2" fmla="*/ 376306 h 1014481"/>
                            <a:gd name="connsiteX3" fmla="*/ 0 w 1462822"/>
                            <a:gd name="connsiteY3" fmla="*/ 1014481 h 1014481"/>
                            <a:gd name="connsiteX4" fmla="*/ 0 w 1462822"/>
                            <a:gd name="connsiteY4" fmla="*/ 0 h 10144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62822" h="1014481">
                              <a:moveTo>
                                <a:pt x="0" y="0"/>
                              </a:moveTo>
                              <a:lnTo>
                                <a:pt x="1462822" y="0"/>
                              </a:lnTo>
                              <a:lnTo>
                                <a:pt x="910372" y="376306"/>
                              </a:lnTo>
                              <a:lnTo>
                                <a:pt x="0" y="1014481"/>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0" name="Rectangle 340"/>
                      <wps:cNvSpPr/>
                      <wps:spPr>
                        <a:xfrm>
                          <a:off x="228600" y="0"/>
                          <a:ext cx="1472184" cy="1024128"/>
                        </a:xfrm>
                        <a:prstGeom prst="rect">
                          <a:avLst/>
                        </a:prstGeom>
                        <a:blipFill>
                          <a:blip r:embed="rId1"/>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arto="http://schemas.microsoft.com/office/word/2006/arto" xmlns:a="http://schemas.openxmlformats.org/drawingml/2006/main" xmlns:w16du="http://schemas.microsoft.com/office/word/2023/wordml/word16du">
          <w:pict w14:anchorId="4F73137A">
            <v:group id="Group 337" style="position:absolute;margin-left:0;margin-top:-17.4pt;width:106.75pt;height:73.25pt;z-index:251658241;mso-position-horizontal:left;mso-position-horizontal-relative:page;mso-width-relative:margin;mso-height-relative:margin" coordsize="17007,10241" o:spid="_x0000_s1026" w14:anchorId="7B58EF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">
              <v:rect id="Rectangle 338" style="position:absolute;width:17007;height:10241;visibility:visible;mso-wrap-style:square;v-text-anchor:middle" o:spid="_x0000_s1027" fillcolor="white [3212]" stroked="f" strokeweight="2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">
                <v:fill opacity="0"/>
              </v:rect>
              <v:shape id="Rectangle 1" style="position:absolute;left:2286;width:14630;height:10149;visibility:visible;mso-wrap-style:square;v-text-anchor:middle" coordsize="1462822,1014481" o:spid="_x0000_s1028" fillcolor="#00acc8 [3204]" stroked="f" strokeweight="2pt" path="m,l1462822,,910372,376306,,1014481,,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">
                <v:path arrowok="t" o:connecttype="custom" o:connectlocs="0,0;1463040,0;910508,376493;0,1014984;0,0" o:connectangles="0,0,0,0,0"/>
              </v:shape>
              <v:rect id="Rectangle 340" style="position:absolute;left:2286;width:14721;height:10241;visibility:visible;mso-wrap-style:square;v-text-anchor:middle" o:spid="_x0000_s1029" stroked="f" strokeweight="2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">
                <v:fill type="frame" o:title="" recolor="t" rotate="t" r:id="rId2"/>
              </v:rect>
              <w10:wrap anchorx="page"/>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46D36E" w14:textId="77777777" w:rsidR="00687FB9" w:rsidRDefault="00687FB9">
    <w:pPr>
      <w:pStyle w:val="Header"/>
    </w:pPr>
    <w:r>
      <w:rPr>
        <w:noProof/>
        <w:lang w:bidi="ar-SA"/>
      </w:rPr>
      <mc:AlternateContent>
        <mc:Choice Requires="wpg">
          <w:drawing>
            <wp:anchor distT="0" distB="0" distL="114300" distR="114300" simplePos="0" relativeHeight="251658242" behindDoc="0" locked="0" layoutInCell="1" allowOverlap="1" wp14:anchorId="4DC0E86A" wp14:editId="7CA10132">
              <wp:simplePos x="0" y="0"/>
              <wp:positionH relativeFrom="page">
                <wp:align>right</wp:align>
              </wp:positionH>
              <wp:positionV relativeFrom="paragraph">
                <wp:posOffset>-220717</wp:posOffset>
              </wp:positionV>
              <wp:extent cx="1511344" cy="977462"/>
              <wp:effectExtent l="0" t="0" r="0" b="13335"/>
              <wp:wrapNone/>
              <wp:docPr id="168" name="Group 168"/>
              <wp:cNvGraphicFramePr/>
              <a:graphic xmlns:a="http://schemas.openxmlformats.org/drawingml/2006/main">
                <a:graphicData uri="http://schemas.microsoft.com/office/word/2010/wordprocessingGroup">
                  <wpg:wgp>
                    <wpg:cNvGrpSpPr/>
                    <wpg:grpSpPr>
                      <a:xfrm>
                        <a:off x="0" y="0"/>
                        <a:ext cx="1511344" cy="977462"/>
                        <a:chOff x="0" y="0"/>
                        <a:chExt cx="1700784" cy="1024128"/>
                      </a:xfrm>
                    </wpg:grpSpPr>
                    <wps:wsp>
                      <wps:cNvPr id="169" name="Rectangle 169"/>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0" name="Rectangle 12"/>
                      <wps:cNvSpPr/>
                      <wps:spPr>
                        <a:xfrm>
                          <a:off x="0" y="0"/>
                          <a:ext cx="1463040" cy="1014984"/>
                        </a:xfrm>
                        <a:custGeom>
                          <a:avLst/>
                          <a:gdLst>
                            <a:gd name="connsiteX0" fmla="*/ 0 w 1462822"/>
                            <a:gd name="connsiteY0" fmla="*/ 0 h 1014481"/>
                            <a:gd name="connsiteX1" fmla="*/ 1462822 w 1462822"/>
                            <a:gd name="connsiteY1" fmla="*/ 0 h 1014481"/>
                            <a:gd name="connsiteX2" fmla="*/ 1462822 w 1462822"/>
                            <a:gd name="connsiteY2" fmla="*/ 1014481 h 1014481"/>
                            <a:gd name="connsiteX3" fmla="*/ 0 w 1462822"/>
                            <a:gd name="connsiteY3" fmla="*/ 1014481 h 1014481"/>
                            <a:gd name="connsiteX4" fmla="*/ 0 w 1462822"/>
                            <a:gd name="connsiteY4" fmla="*/ 0 h 1014481"/>
                            <a:gd name="connsiteX0" fmla="*/ 0 w 1462822"/>
                            <a:gd name="connsiteY0" fmla="*/ 0 h 1014481"/>
                            <a:gd name="connsiteX1" fmla="*/ 1462822 w 1462822"/>
                            <a:gd name="connsiteY1" fmla="*/ 0 h 1014481"/>
                            <a:gd name="connsiteX2" fmla="*/ 1462822 w 1462822"/>
                            <a:gd name="connsiteY2" fmla="*/ 1014481 h 1014481"/>
                            <a:gd name="connsiteX3" fmla="*/ 638269 w 1462822"/>
                            <a:gd name="connsiteY3" fmla="*/ 407899 h 1014481"/>
                            <a:gd name="connsiteX4" fmla="*/ 0 w 1462822"/>
                            <a:gd name="connsiteY4" fmla="*/ 0 h 10144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62822" h="1014481">
                              <a:moveTo>
                                <a:pt x="0" y="0"/>
                              </a:moveTo>
                              <a:lnTo>
                                <a:pt x="1462822" y="0"/>
                              </a:lnTo>
                              <a:lnTo>
                                <a:pt x="1462822" y="1014481"/>
                              </a:lnTo>
                              <a:lnTo>
                                <a:pt x="638269" y="407899"/>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 name="Rectangle 171"/>
                      <wps:cNvSpPr/>
                      <wps:spPr>
                        <a:xfrm>
                          <a:off x="0" y="0"/>
                          <a:ext cx="1472184" cy="1024128"/>
                        </a:xfrm>
                        <a:prstGeom prst="rect">
                          <a:avLst/>
                        </a:prstGeom>
                        <a:blipFill>
                          <a:blip r:embed="rId1"/>
                          <a:stretch>
                            <a:fillRect/>
                          </a:stretch>
                        </a:blip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arto="http://schemas.microsoft.com/office/word/2006/arto" xmlns:a="http://schemas.openxmlformats.org/drawingml/2006/main" xmlns:w16du="http://schemas.microsoft.com/office/word/2023/wordml/word16du">
          <w:pict w14:anchorId="1D08ADB7">
            <v:group id="Group 168" style="position:absolute;margin-left:67.8pt;margin-top:-17.4pt;width:119pt;height:76.95pt;z-index:251658242;mso-position-horizontal:right;mso-position-horizontal-relative:page;mso-width-relative:margin;mso-height-relative:margin" coordsize="17007,10241" o:spid="_x0000_s1026" w14:anchorId="6B48E1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">
              <v:rect id="Rectangle 169" style="position:absolute;width:17007;height:10241;visibility:visible;mso-wrap-style:square;v-text-anchor:middle" o:spid="_x0000_s1027" fillcolor="white [3212]" stroked="f" strokeweight="2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">
                <v:fill opacity="0"/>
              </v:rect>
              <v:shape id="Rectangle 12" style="position:absolute;width:14630;height:10149;visibility:visible;mso-wrap-style:square;v-text-anchor:middle" coordsize="1462822,1014481" o:spid="_x0000_s1028" fillcolor="#00acc8 [3204]" stroked="f" strokeweight="2pt" path="m,l1462822,r,1014481l638269,407899,,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">
                <v:path arrowok="t" o:connecttype="custom" o:connectlocs="0,0;1463040,0;1463040,1014984;638364,408101;0,0" o:connectangles="0,0,0,0,0"/>
              </v:shape>
              <v:rect id="Rectangle 171" style="position:absolute;width:14721;height:10241;visibility:visible;mso-wrap-style:square;v-text-anchor:middle" o:spid="_x0000_s1029" strokecolor="white [3212]" strokeweight="2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">
                <v:fill type="frame" o:title="" recolor="t" rotate="t" r:id="rId4"/>
              </v:rect>
              <w10:wrap anchorx="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6B1692"/>
    <w:multiLevelType w:val="hybridMultilevel"/>
    <w:tmpl w:val="20129E76"/>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955685"/>
    <w:multiLevelType w:val="hybridMultilevel"/>
    <w:tmpl w:val="01FEC4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2C27086"/>
    <w:multiLevelType w:val="hybridMultilevel"/>
    <w:tmpl w:val="1C900F5C"/>
    <w:lvl w:ilvl="0" w:tplc="04090005">
      <w:start w:val="1"/>
      <w:numFmt w:val="bullet"/>
      <w:lvlText w:val=""/>
      <w:lvlJc w:val="left"/>
      <w:pPr>
        <w:ind w:left="1800" w:hanging="360"/>
      </w:pPr>
      <w:rPr>
        <w:rFonts w:ascii="Wingdings" w:hAnsi="Wingdings" w:hint="default"/>
      </w:rPr>
    </w:lvl>
    <w:lvl w:ilvl="1" w:tplc="0409000B">
      <w:start w:val="1"/>
      <w:numFmt w:val="bullet"/>
      <w:lvlText w:val=""/>
      <w:lvlJc w:val="left"/>
      <w:pPr>
        <w:ind w:left="720" w:hanging="360"/>
      </w:pPr>
      <w:rPr>
        <w:rFonts w:ascii="Wingdings" w:hAnsi="Wingdings" w:hint="default"/>
      </w:rPr>
    </w:lvl>
    <w:lvl w:ilvl="2" w:tplc="04090005">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 w15:restartNumberingAfterBreak="0">
    <w:nsid w:val="0337111B"/>
    <w:multiLevelType w:val="multilevel"/>
    <w:tmpl w:val="D024A41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8555DD8"/>
    <w:multiLevelType w:val="hybridMultilevel"/>
    <w:tmpl w:val="BEB237EA"/>
    <w:lvl w:ilvl="0" w:tplc="929275F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09CF7A57"/>
    <w:multiLevelType w:val="hybridMultilevel"/>
    <w:tmpl w:val="50F4356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A504D0D"/>
    <w:multiLevelType w:val="hybridMultilevel"/>
    <w:tmpl w:val="EB860A6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0C8D1E7E"/>
    <w:multiLevelType w:val="hybridMultilevel"/>
    <w:tmpl w:val="5D68F48C"/>
    <w:lvl w:ilvl="0" w:tplc="9E302E3A">
      <w:start w:val="1"/>
      <w:numFmt w:val="bullet"/>
      <w:lvlText w:val=""/>
      <w:lvlJc w:val="left"/>
      <w:pPr>
        <w:tabs>
          <w:tab w:val="num" w:pos="720"/>
        </w:tabs>
        <w:ind w:left="720" w:hanging="360"/>
      </w:pPr>
      <w:rPr>
        <w:rFonts w:ascii="Symbol" w:hAnsi="Symbol" w:hint="default"/>
      </w:rPr>
    </w:lvl>
    <w:lvl w:ilvl="1" w:tplc="F7A2B748" w:tentative="1">
      <w:start w:val="1"/>
      <w:numFmt w:val="bullet"/>
      <w:lvlText w:val=""/>
      <w:lvlJc w:val="left"/>
      <w:pPr>
        <w:tabs>
          <w:tab w:val="num" w:pos="1440"/>
        </w:tabs>
        <w:ind w:left="1440" w:hanging="360"/>
      </w:pPr>
      <w:rPr>
        <w:rFonts w:ascii="Symbol" w:hAnsi="Symbol" w:hint="default"/>
      </w:rPr>
    </w:lvl>
    <w:lvl w:ilvl="2" w:tplc="CDA0083E" w:tentative="1">
      <w:start w:val="1"/>
      <w:numFmt w:val="bullet"/>
      <w:lvlText w:val=""/>
      <w:lvlJc w:val="left"/>
      <w:pPr>
        <w:tabs>
          <w:tab w:val="num" w:pos="2160"/>
        </w:tabs>
        <w:ind w:left="2160" w:hanging="360"/>
      </w:pPr>
      <w:rPr>
        <w:rFonts w:ascii="Symbol" w:hAnsi="Symbol" w:hint="default"/>
      </w:rPr>
    </w:lvl>
    <w:lvl w:ilvl="3" w:tplc="9356CAE8" w:tentative="1">
      <w:start w:val="1"/>
      <w:numFmt w:val="bullet"/>
      <w:lvlText w:val=""/>
      <w:lvlJc w:val="left"/>
      <w:pPr>
        <w:tabs>
          <w:tab w:val="num" w:pos="2880"/>
        </w:tabs>
        <w:ind w:left="2880" w:hanging="360"/>
      </w:pPr>
      <w:rPr>
        <w:rFonts w:ascii="Symbol" w:hAnsi="Symbol" w:hint="default"/>
      </w:rPr>
    </w:lvl>
    <w:lvl w:ilvl="4" w:tplc="A2E474A6" w:tentative="1">
      <w:start w:val="1"/>
      <w:numFmt w:val="bullet"/>
      <w:lvlText w:val=""/>
      <w:lvlJc w:val="left"/>
      <w:pPr>
        <w:tabs>
          <w:tab w:val="num" w:pos="3600"/>
        </w:tabs>
        <w:ind w:left="3600" w:hanging="360"/>
      </w:pPr>
      <w:rPr>
        <w:rFonts w:ascii="Symbol" w:hAnsi="Symbol" w:hint="default"/>
      </w:rPr>
    </w:lvl>
    <w:lvl w:ilvl="5" w:tplc="83CC93A4" w:tentative="1">
      <w:start w:val="1"/>
      <w:numFmt w:val="bullet"/>
      <w:lvlText w:val=""/>
      <w:lvlJc w:val="left"/>
      <w:pPr>
        <w:tabs>
          <w:tab w:val="num" w:pos="4320"/>
        </w:tabs>
        <w:ind w:left="4320" w:hanging="360"/>
      </w:pPr>
      <w:rPr>
        <w:rFonts w:ascii="Symbol" w:hAnsi="Symbol" w:hint="default"/>
      </w:rPr>
    </w:lvl>
    <w:lvl w:ilvl="6" w:tplc="7848E2DC" w:tentative="1">
      <w:start w:val="1"/>
      <w:numFmt w:val="bullet"/>
      <w:lvlText w:val=""/>
      <w:lvlJc w:val="left"/>
      <w:pPr>
        <w:tabs>
          <w:tab w:val="num" w:pos="5040"/>
        </w:tabs>
        <w:ind w:left="5040" w:hanging="360"/>
      </w:pPr>
      <w:rPr>
        <w:rFonts w:ascii="Symbol" w:hAnsi="Symbol" w:hint="default"/>
      </w:rPr>
    </w:lvl>
    <w:lvl w:ilvl="7" w:tplc="B64C2916" w:tentative="1">
      <w:start w:val="1"/>
      <w:numFmt w:val="bullet"/>
      <w:lvlText w:val=""/>
      <w:lvlJc w:val="left"/>
      <w:pPr>
        <w:tabs>
          <w:tab w:val="num" w:pos="5760"/>
        </w:tabs>
        <w:ind w:left="5760" w:hanging="360"/>
      </w:pPr>
      <w:rPr>
        <w:rFonts w:ascii="Symbol" w:hAnsi="Symbol" w:hint="default"/>
      </w:rPr>
    </w:lvl>
    <w:lvl w:ilvl="8" w:tplc="98186FA6" w:tentative="1">
      <w:start w:val="1"/>
      <w:numFmt w:val="bullet"/>
      <w:lvlText w:val=""/>
      <w:lvlJc w:val="left"/>
      <w:pPr>
        <w:tabs>
          <w:tab w:val="num" w:pos="6480"/>
        </w:tabs>
        <w:ind w:left="6480" w:hanging="360"/>
      </w:pPr>
      <w:rPr>
        <w:rFonts w:ascii="Symbol" w:hAnsi="Symbol" w:hint="default"/>
      </w:rPr>
    </w:lvl>
  </w:abstractNum>
  <w:abstractNum w:abstractNumId="8" w15:restartNumberingAfterBreak="0">
    <w:nsid w:val="0E22573A"/>
    <w:multiLevelType w:val="hybridMultilevel"/>
    <w:tmpl w:val="4D8C563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9" w15:restartNumberingAfterBreak="0">
    <w:nsid w:val="113B27F1"/>
    <w:multiLevelType w:val="hybridMultilevel"/>
    <w:tmpl w:val="FA7034EE"/>
    <w:lvl w:ilvl="0" w:tplc="13CCCDB2">
      <w:start w:val="1"/>
      <w:numFmt w:val="bullet"/>
      <w:lvlText w:val=""/>
      <w:lvlJc w:val="left"/>
      <w:pPr>
        <w:tabs>
          <w:tab w:val="num" w:pos="720"/>
        </w:tabs>
        <w:ind w:left="720" w:hanging="360"/>
      </w:pPr>
      <w:rPr>
        <w:rFonts w:ascii="Symbol" w:hAnsi="Symbol" w:hint="default"/>
      </w:rPr>
    </w:lvl>
    <w:lvl w:ilvl="1" w:tplc="C5D2B3DE" w:tentative="1">
      <w:start w:val="1"/>
      <w:numFmt w:val="bullet"/>
      <w:lvlText w:val=""/>
      <w:lvlJc w:val="left"/>
      <w:pPr>
        <w:tabs>
          <w:tab w:val="num" w:pos="1440"/>
        </w:tabs>
        <w:ind w:left="1440" w:hanging="360"/>
      </w:pPr>
      <w:rPr>
        <w:rFonts w:ascii="Symbol" w:hAnsi="Symbol" w:hint="default"/>
      </w:rPr>
    </w:lvl>
    <w:lvl w:ilvl="2" w:tplc="C36EE0FC" w:tentative="1">
      <w:start w:val="1"/>
      <w:numFmt w:val="bullet"/>
      <w:lvlText w:val=""/>
      <w:lvlJc w:val="left"/>
      <w:pPr>
        <w:tabs>
          <w:tab w:val="num" w:pos="2160"/>
        </w:tabs>
        <w:ind w:left="2160" w:hanging="360"/>
      </w:pPr>
      <w:rPr>
        <w:rFonts w:ascii="Symbol" w:hAnsi="Symbol" w:hint="default"/>
      </w:rPr>
    </w:lvl>
    <w:lvl w:ilvl="3" w:tplc="B51EB596" w:tentative="1">
      <w:start w:val="1"/>
      <w:numFmt w:val="bullet"/>
      <w:lvlText w:val=""/>
      <w:lvlJc w:val="left"/>
      <w:pPr>
        <w:tabs>
          <w:tab w:val="num" w:pos="2880"/>
        </w:tabs>
        <w:ind w:left="2880" w:hanging="360"/>
      </w:pPr>
      <w:rPr>
        <w:rFonts w:ascii="Symbol" w:hAnsi="Symbol" w:hint="default"/>
      </w:rPr>
    </w:lvl>
    <w:lvl w:ilvl="4" w:tplc="BCBC11DE" w:tentative="1">
      <w:start w:val="1"/>
      <w:numFmt w:val="bullet"/>
      <w:lvlText w:val=""/>
      <w:lvlJc w:val="left"/>
      <w:pPr>
        <w:tabs>
          <w:tab w:val="num" w:pos="3600"/>
        </w:tabs>
        <w:ind w:left="3600" w:hanging="360"/>
      </w:pPr>
      <w:rPr>
        <w:rFonts w:ascii="Symbol" w:hAnsi="Symbol" w:hint="default"/>
      </w:rPr>
    </w:lvl>
    <w:lvl w:ilvl="5" w:tplc="D7DEEE94" w:tentative="1">
      <w:start w:val="1"/>
      <w:numFmt w:val="bullet"/>
      <w:lvlText w:val=""/>
      <w:lvlJc w:val="left"/>
      <w:pPr>
        <w:tabs>
          <w:tab w:val="num" w:pos="4320"/>
        </w:tabs>
        <w:ind w:left="4320" w:hanging="360"/>
      </w:pPr>
      <w:rPr>
        <w:rFonts w:ascii="Symbol" w:hAnsi="Symbol" w:hint="default"/>
      </w:rPr>
    </w:lvl>
    <w:lvl w:ilvl="6" w:tplc="66983BB4" w:tentative="1">
      <w:start w:val="1"/>
      <w:numFmt w:val="bullet"/>
      <w:lvlText w:val=""/>
      <w:lvlJc w:val="left"/>
      <w:pPr>
        <w:tabs>
          <w:tab w:val="num" w:pos="5040"/>
        </w:tabs>
        <w:ind w:left="5040" w:hanging="360"/>
      </w:pPr>
      <w:rPr>
        <w:rFonts w:ascii="Symbol" w:hAnsi="Symbol" w:hint="default"/>
      </w:rPr>
    </w:lvl>
    <w:lvl w:ilvl="7" w:tplc="BECAF82E" w:tentative="1">
      <w:start w:val="1"/>
      <w:numFmt w:val="bullet"/>
      <w:lvlText w:val=""/>
      <w:lvlJc w:val="left"/>
      <w:pPr>
        <w:tabs>
          <w:tab w:val="num" w:pos="5760"/>
        </w:tabs>
        <w:ind w:left="5760" w:hanging="360"/>
      </w:pPr>
      <w:rPr>
        <w:rFonts w:ascii="Symbol" w:hAnsi="Symbol" w:hint="default"/>
      </w:rPr>
    </w:lvl>
    <w:lvl w:ilvl="8" w:tplc="8398F41C" w:tentative="1">
      <w:start w:val="1"/>
      <w:numFmt w:val="bullet"/>
      <w:lvlText w:val=""/>
      <w:lvlJc w:val="left"/>
      <w:pPr>
        <w:tabs>
          <w:tab w:val="num" w:pos="6480"/>
        </w:tabs>
        <w:ind w:left="6480" w:hanging="360"/>
      </w:pPr>
      <w:rPr>
        <w:rFonts w:ascii="Symbol" w:hAnsi="Symbol" w:hint="default"/>
      </w:rPr>
    </w:lvl>
  </w:abstractNum>
  <w:abstractNum w:abstractNumId="10" w15:restartNumberingAfterBreak="0">
    <w:nsid w:val="15CB2F57"/>
    <w:multiLevelType w:val="hybridMultilevel"/>
    <w:tmpl w:val="24EA9E26"/>
    <w:lvl w:ilvl="0" w:tplc="47F4BEB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1DF27B8E"/>
    <w:multiLevelType w:val="hybridMultilevel"/>
    <w:tmpl w:val="7ED2C5DA"/>
    <w:lvl w:ilvl="0" w:tplc="C430DA40">
      <w:start w:val="1"/>
      <w:numFmt w:val="bullet"/>
      <w:lvlText w:val=""/>
      <w:lvlJc w:val="left"/>
      <w:pPr>
        <w:tabs>
          <w:tab w:val="num" w:pos="720"/>
        </w:tabs>
        <w:ind w:left="720" w:hanging="360"/>
      </w:pPr>
      <w:rPr>
        <w:rFonts w:ascii="Symbol" w:hAnsi="Symbol" w:hint="default"/>
      </w:rPr>
    </w:lvl>
    <w:lvl w:ilvl="1" w:tplc="47C85370" w:tentative="1">
      <w:start w:val="1"/>
      <w:numFmt w:val="bullet"/>
      <w:lvlText w:val=""/>
      <w:lvlJc w:val="left"/>
      <w:pPr>
        <w:tabs>
          <w:tab w:val="num" w:pos="1440"/>
        </w:tabs>
        <w:ind w:left="1440" w:hanging="360"/>
      </w:pPr>
      <w:rPr>
        <w:rFonts w:ascii="Symbol" w:hAnsi="Symbol" w:hint="default"/>
      </w:rPr>
    </w:lvl>
    <w:lvl w:ilvl="2" w:tplc="870C6B6A" w:tentative="1">
      <w:start w:val="1"/>
      <w:numFmt w:val="bullet"/>
      <w:lvlText w:val=""/>
      <w:lvlJc w:val="left"/>
      <w:pPr>
        <w:tabs>
          <w:tab w:val="num" w:pos="2160"/>
        </w:tabs>
        <w:ind w:left="2160" w:hanging="360"/>
      </w:pPr>
      <w:rPr>
        <w:rFonts w:ascii="Symbol" w:hAnsi="Symbol" w:hint="default"/>
      </w:rPr>
    </w:lvl>
    <w:lvl w:ilvl="3" w:tplc="2DF8F81E" w:tentative="1">
      <w:start w:val="1"/>
      <w:numFmt w:val="bullet"/>
      <w:lvlText w:val=""/>
      <w:lvlJc w:val="left"/>
      <w:pPr>
        <w:tabs>
          <w:tab w:val="num" w:pos="2880"/>
        </w:tabs>
        <w:ind w:left="2880" w:hanging="360"/>
      </w:pPr>
      <w:rPr>
        <w:rFonts w:ascii="Symbol" w:hAnsi="Symbol" w:hint="default"/>
      </w:rPr>
    </w:lvl>
    <w:lvl w:ilvl="4" w:tplc="4782B150" w:tentative="1">
      <w:start w:val="1"/>
      <w:numFmt w:val="bullet"/>
      <w:lvlText w:val=""/>
      <w:lvlJc w:val="left"/>
      <w:pPr>
        <w:tabs>
          <w:tab w:val="num" w:pos="3600"/>
        </w:tabs>
        <w:ind w:left="3600" w:hanging="360"/>
      </w:pPr>
      <w:rPr>
        <w:rFonts w:ascii="Symbol" w:hAnsi="Symbol" w:hint="default"/>
      </w:rPr>
    </w:lvl>
    <w:lvl w:ilvl="5" w:tplc="B6EE5922" w:tentative="1">
      <w:start w:val="1"/>
      <w:numFmt w:val="bullet"/>
      <w:lvlText w:val=""/>
      <w:lvlJc w:val="left"/>
      <w:pPr>
        <w:tabs>
          <w:tab w:val="num" w:pos="4320"/>
        </w:tabs>
        <w:ind w:left="4320" w:hanging="360"/>
      </w:pPr>
      <w:rPr>
        <w:rFonts w:ascii="Symbol" w:hAnsi="Symbol" w:hint="default"/>
      </w:rPr>
    </w:lvl>
    <w:lvl w:ilvl="6" w:tplc="C7C0C042" w:tentative="1">
      <w:start w:val="1"/>
      <w:numFmt w:val="bullet"/>
      <w:lvlText w:val=""/>
      <w:lvlJc w:val="left"/>
      <w:pPr>
        <w:tabs>
          <w:tab w:val="num" w:pos="5040"/>
        </w:tabs>
        <w:ind w:left="5040" w:hanging="360"/>
      </w:pPr>
      <w:rPr>
        <w:rFonts w:ascii="Symbol" w:hAnsi="Symbol" w:hint="default"/>
      </w:rPr>
    </w:lvl>
    <w:lvl w:ilvl="7" w:tplc="161C7CEA" w:tentative="1">
      <w:start w:val="1"/>
      <w:numFmt w:val="bullet"/>
      <w:lvlText w:val=""/>
      <w:lvlJc w:val="left"/>
      <w:pPr>
        <w:tabs>
          <w:tab w:val="num" w:pos="5760"/>
        </w:tabs>
        <w:ind w:left="5760" w:hanging="360"/>
      </w:pPr>
      <w:rPr>
        <w:rFonts w:ascii="Symbol" w:hAnsi="Symbol" w:hint="default"/>
      </w:rPr>
    </w:lvl>
    <w:lvl w:ilvl="8" w:tplc="ADAAF396" w:tentative="1">
      <w:start w:val="1"/>
      <w:numFmt w:val="bullet"/>
      <w:lvlText w:val=""/>
      <w:lvlJc w:val="left"/>
      <w:pPr>
        <w:tabs>
          <w:tab w:val="num" w:pos="6480"/>
        </w:tabs>
        <w:ind w:left="6480" w:hanging="360"/>
      </w:pPr>
      <w:rPr>
        <w:rFonts w:ascii="Symbol" w:hAnsi="Symbol" w:hint="default"/>
      </w:rPr>
    </w:lvl>
  </w:abstractNum>
  <w:abstractNum w:abstractNumId="12" w15:restartNumberingAfterBreak="0">
    <w:nsid w:val="21933083"/>
    <w:multiLevelType w:val="hybridMultilevel"/>
    <w:tmpl w:val="058082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30245FE"/>
    <w:multiLevelType w:val="multilevel"/>
    <w:tmpl w:val="AF40D078"/>
    <w:lvl w:ilvl="0">
      <w:start w:val="1"/>
      <w:numFmt w:val="decimal"/>
      <w:lvlText w:val="%1."/>
      <w:lvlJc w:val="left"/>
      <w:pPr>
        <w:ind w:left="720" w:hanging="360"/>
      </w:pPr>
    </w:lvl>
    <w:lvl w:ilvl="1">
      <w:start w:val="1"/>
      <w:numFmt w:val="bullet"/>
      <w:lvlText w:val=""/>
      <w:lvlJc w:val="left"/>
      <w:pPr>
        <w:ind w:left="720" w:hanging="360"/>
      </w:pPr>
      <w:rPr>
        <w:rFonts w:ascii="Wingdings" w:hAnsi="Wingdings" w:hint="default"/>
      </w:rPr>
    </w:lvl>
    <w:lvl w:ilvl="2">
      <w:start w:val="1"/>
      <w:numFmt w:val="bullet"/>
      <w:lvlText w:val=""/>
      <w:lvlJc w:val="left"/>
      <w:pPr>
        <w:ind w:left="720" w:hanging="360"/>
      </w:pPr>
      <w:rPr>
        <w:rFonts w:ascii="Wingdings" w:hAnsi="Wingding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4" w15:restartNumberingAfterBreak="0">
    <w:nsid w:val="257C5086"/>
    <w:multiLevelType w:val="multilevel"/>
    <w:tmpl w:val="B936C0EA"/>
    <w:lvl w:ilvl="0">
      <w:start w:val="7"/>
      <w:numFmt w:val="decimal"/>
      <w:lvlText w:val="%1"/>
      <w:lvlJc w:val="left"/>
      <w:pPr>
        <w:ind w:left="560" w:hanging="560"/>
      </w:pPr>
      <w:rPr>
        <w:rFonts w:hint="default"/>
      </w:rPr>
    </w:lvl>
    <w:lvl w:ilvl="1">
      <w:start w:val="2"/>
      <w:numFmt w:val="decimal"/>
      <w:lvlText w:val="%1.%2"/>
      <w:lvlJc w:val="left"/>
      <w:pPr>
        <w:ind w:left="3240" w:hanging="1080"/>
      </w:pPr>
      <w:rPr>
        <w:rFonts w:hint="default"/>
      </w:rPr>
    </w:lvl>
    <w:lvl w:ilvl="2">
      <w:start w:val="1"/>
      <w:numFmt w:val="decimal"/>
      <w:lvlText w:val="%1.%2.%3"/>
      <w:lvlJc w:val="left"/>
      <w:pPr>
        <w:ind w:left="5760" w:hanging="1440"/>
      </w:pPr>
      <w:rPr>
        <w:rFonts w:hint="default"/>
      </w:rPr>
    </w:lvl>
    <w:lvl w:ilvl="3">
      <w:start w:val="1"/>
      <w:numFmt w:val="decimal"/>
      <w:lvlText w:val="%1.%2.%3.%4"/>
      <w:lvlJc w:val="left"/>
      <w:pPr>
        <w:ind w:left="8280" w:hanging="1800"/>
      </w:pPr>
      <w:rPr>
        <w:rFonts w:hint="default"/>
      </w:rPr>
    </w:lvl>
    <w:lvl w:ilvl="4">
      <w:start w:val="1"/>
      <w:numFmt w:val="decimal"/>
      <w:lvlText w:val="%1.%2.%3.%4.%5"/>
      <w:lvlJc w:val="left"/>
      <w:pPr>
        <w:ind w:left="10800" w:hanging="2160"/>
      </w:pPr>
      <w:rPr>
        <w:rFonts w:hint="default"/>
      </w:rPr>
    </w:lvl>
    <w:lvl w:ilvl="5">
      <w:start w:val="1"/>
      <w:numFmt w:val="decimal"/>
      <w:lvlText w:val="%1.%2.%3.%4.%5.%6"/>
      <w:lvlJc w:val="left"/>
      <w:pPr>
        <w:ind w:left="13320" w:hanging="2520"/>
      </w:pPr>
      <w:rPr>
        <w:rFonts w:hint="default"/>
      </w:rPr>
    </w:lvl>
    <w:lvl w:ilvl="6">
      <w:start w:val="1"/>
      <w:numFmt w:val="decimal"/>
      <w:lvlText w:val="%1.%2.%3.%4.%5.%6.%7"/>
      <w:lvlJc w:val="left"/>
      <w:pPr>
        <w:ind w:left="16200" w:hanging="3240"/>
      </w:pPr>
      <w:rPr>
        <w:rFonts w:hint="default"/>
      </w:rPr>
    </w:lvl>
    <w:lvl w:ilvl="7">
      <w:start w:val="1"/>
      <w:numFmt w:val="decimal"/>
      <w:lvlText w:val="%1.%2.%3.%4.%5.%6.%7.%8"/>
      <w:lvlJc w:val="left"/>
      <w:pPr>
        <w:ind w:left="18720" w:hanging="3600"/>
      </w:pPr>
      <w:rPr>
        <w:rFonts w:hint="default"/>
      </w:rPr>
    </w:lvl>
    <w:lvl w:ilvl="8">
      <w:start w:val="1"/>
      <w:numFmt w:val="decimal"/>
      <w:lvlText w:val="%1.%2.%3.%4.%5.%6.%7.%8.%9"/>
      <w:lvlJc w:val="left"/>
      <w:pPr>
        <w:ind w:left="21240" w:hanging="3960"/>
      </w:pPr>
      <w:rPr>
        <w:rFonts w:hint="default"/>
      </w:rPr>
    </w:lvl>
  </w:abstractNum>
  <w:abstractNum w:abstractNumId="15" w15:restartNumberingAfterBreak="0">
    <w:nsid w:val="2647255D"/>
    <w:multiLevelType w:val="hybridMultilevel"/>
    <w:tmpl w:val="0A8E43FE"/>
    <w:lvl w:ilvl="0" w:tplc="E942282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2758247F"/>
    <w:multiLevelType w:val="hybridMultilevel"/>
    <w:tmpl w:val="635EA560"/>
    <w:lvl w:ilvl="0" w:tplc="04090017">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28A615F2"/>
    <w:multiLevelType w:val="hybridMultilevel"/>
    <w:tmpl w:val="1338A9B0"/>
    <w:lvl w:ilvl="0" w:tplc="5906994E">
      <w:start w:val="1"/>
      <w:numFmt w:val="bullet"/>
      <w:lvlText w:val=""/>
      <w:lvlJc w:val="left"/>
      <w:pPr>
        <w:tabs>
          <w:tab w:val="num" w:pos="720"/>
        </w:tabs>
        <w:ind w:left="720" w:hanging="360"/>
      </w:pPr>
      <w:rPr>
        <w:rFonts w:ascii="Wingdings" w:hAnsi="Wingdings" w:hint="default"/>
      </w:rPr>
    </w:lvl>
    <w:lvl w:ilvl="1" w:tplc="B41C3AAA">
      <w:numFmt w:val="bullet"/>
      <w:lvlText w:val="•"/>
      <w:lvlJc w:val="left"/>
      <w:pPr>
        <w:tabs>
          <w:tab w:val="num" w:pos="1440"/>
        </w:tabs>
        <w:ind w:left="1440" w:hanging="360"/>
      </w:pPr>
      <w:rPr>
        <w:rFonts w:ascii="Arial" w:hAnsi="Arial" w:hint="default"/>
      </w:rPr>
    </w:lvl>
    <w:lvl w:ilvl="2" w:tplc="D5C44132">
      <w:numFmt w:val="bullet"/>
      <w:lvlText w:val=""/>
      <w:lvlJc w:val="left"/>
      <w:pPr>
        <w:tabs>
          <w:tab w:val="num" w:pos="2160"/>
        </w:tabs>
        <w:ind w:left="2160" w:hanging="360"/>
      </w:pPr>
      <w:rPr>
        <w:rFonts w:ascii="Wingdings" w:hAnsi="Wingdings" w:hint="default"/>
      </w:rPr>
    </w:lvl>
    <w:lvl w:ilvl="3" w:tplc="6B82B72C" w:tentative="1">
      <w:start w:val="1"/>
      <w:numFmt w:val="bullet"/>
      <w:lvlText w:val=""/>
      <w:lvlJc w:val="left"/>
      <w:pPr>
        <w:tabs>
          <w:tab w:val="num" w:pos="2880"/>
        </w:tabs>
        <w:ind w:left="2880" w:hanging="360"/>
      </w:pPr>
      <w:rPr>
        <w:rFonts w:ascii="Wingdings" w:hAnsi="Wingdings" w:hint="default"/>
      </w:rPr>
    </w:lvl>
    <w:lvl w:ilvl="4" w:tplc="9F10912A" w:tentative="1">
      <w:start w:val="1"/>
      <w:numFmt w:val="bullet"/>
      <w:lvlText w:val=""/>
      <w:lvlJc w:val="left"/>
      <w:pPr>
        <w:tabs>
          <w:tab w:val="num" w:pos="3600"/>
        </w:tabs>
        <w:ind w:left="3600" w:hanging="360"/>
      </w:pPr>
      <w:rPr>
        <w:rFonts w:ascii="Wingdings" w:hAnsi="Wingdings" w:hint="default"/>
      </w:rPr>
    </w:lvl>
    <w:lvl w:ilvl="5" w:tplc="60868B3E" w:tentative="1">
      <w:start w:val="1"/>
      <w:numFmt w:val="bullet"/>
      <w:lvlText w:val=""/>
      <w:lvlJc w:val="left"/>
      <w:pPr>
        <w:tabs>
          <w:tab w:val="num" w:pos="4320"/>
        </w:tabs>
        <w:ind w:left="4320" w:hanging="360"/>
      </w:pPr>
      <w:rPr>
        <w:rFonts w:ascii="Wingdings" w:hAnsi="Wingdings" w:hint="default"/>
      </w:rPr>
    </w:lvl>
    <w:lvl w:ilvl="6" w:tplc="656C431C" w:tentative="1">
      <w:start w:val="1"/>
      <w:numFmt w:val="bullet"/>
      <w:lvlText w:val=""/>
      <w:lvlJc w:val="left"/>
      <w:pPr>
        <w:tabs>
          <w:tab w:val="num" w:pos="5040"/>
        </w:tabs>
        <w:ind w:left="5040" w:hanging="360"/>
      </w:pPr>
      <w:rPr>
        <w:rFonts w:ascii="Wingdings" w:hAnsi="Wingdings" w:hint="default"/>
      </w:rPr>
    </w:lvl>
    <w:lvl w:ilvl="7" w:tplc="167870AE" w:tentative="1">
      <w:start w:val="1"/>
      <w:numFmt w:val="bullet"/>
      <w:lvlText w:val=""/>
      <w:lvlJc w:val="left"/>
      <w:pPr>
        <w:tabs>
          <w:tab w:val="num" w:pos="5760"/>
        </w:tabs>
        <w:ind w:left="5760" w:hanging="360"/>
      </w:pPr>
      <w:rPr>
        <w:rFonts w:ascii="Wingdings" w:hAnsi="Wingdings" w:hint="default"/>
      </w:rPr>
    </w:lvl>
    <w:lvl w:ilvl="8" w:tplc="5E5C7CA4"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29527C1D"/>
    <w:multiLevelType w:val="multilevel"/>
    <w:tmpl w:val="6D30367C"/>
    <w:lvl w:ilvl="0">
      <w:start w:val="7"/>
      <w:numFmt w:val="decimal"/>
      <w:lvlText w:val="%1"/>
      <w:lvlJc w:val="left"/>
      <w:pPr>
        <w:ind w:left="630" w:hanging="630"/>
      </w:pPr>
      <w:rPr>
        <w:rFonts w:hint="default"/>
      </w:rPr>
    </w:lvl>
    <w:lvl w:ilvl="1">
      <w:start w:val="2"/>
      <w:numFmt w:val="decimal"/>
      <w:lvlText w:val="%1.%2"/>
      <w:lvlJc w:val="left"/>
      <w:pPr>
        <w:ind w:left="1080" w:hanging="1080"/>
      </w:pPr>
      <w:rPr>
        <w:rFonts w:hint="default"/>
      </w:rPr>
    </w:lvl>
    <w:lvl w:ilvl="2">
      <w:start w:val="3"/>
      <w:numFmt w:val="decimal"/>
      <w:lvlText w:val="%1.%2.%3"/>
      <w:lvlJc w:val="left"/>
      <w:pPr>
        <w:ind w:left="1440" w:hanging="1440"/>
      </w:pPr>
      <w:rPr>
        <w:rFonts w:hint="default"/>
      </w:rPr>
    </w:lvl>
    <w:lvl w:ilvl="3">
      <w:start w:val="1"/>
      <w:numFmt w:val="decimal"/>
      <w:lvlText w:val="%1.%2.%3.%4"/>
      <w:lvlJc w:val="left"/>
      <w:pPr>
        <w:ind w:left="1800" w:hanging="1800"/>
      </w:pPr>
      <w:rPr>
        <w:rFonts w:hint="default"/>
      </w:rPr>
    </w:lvl>
    <w:lvl w:ilvl="4">
      <w:start w:val="1"/>
      <w:numFmt w:val="decimal"/>
      <w:lvlText w:val="%1.%2.%3.%4.%5"/>
      <w:lvlJc w:val="left"/>
      <w:pPr>
        <w:ind w:left="2160" w:hanging="2160"/>
      </w:pPr>
      <w:rPr>
        <w:rFonts w:hint="default"/>
      </w:rPr>
    </w:lvl>
    <w:lvl w:ilvl="5">
      <w:start w:val="1"/>
      <w:numFmt w:val="decimal"/>
      <w:lvlText w:val="%1.%2.%3.%4.%5.%6"/>
      <w:lvlJc w:val="left"/>
      <w:pPr>
        <w:ind w:left="2520" w:hanging="2520"/>
      </w:pPr>
      <w:rPr>
        <w:rFonts w:hint="default"/>
      </w:rPr>
    </w:lvl>
    <w:lvl w:ilvl="6">
      <w:start w:val="1"/>
      <w:numFmt w:val="decimal"/>
      <w:lvlText w:val="%1.%2.%3.%4.%5.%6.%7"/>
      <w:lvlJc w:val="left"/>
      <w:pPr>
        <w:ind w:left="3240" w:hanging="3240"/>
      </w:pPr>
      <w:rPr>
        <w:rFonts w:hint="default"/>
      </w:rPr>
    </w:lvl>
    <w:lvl w:ilvl="7">
      <w:start w:val="1"/>
      <w:numFmt w:val="decimal"/>
      <w:lvlText w:val="%1.%2.%3.%4.%5.%6.%7.%8"/>
      <w:lvlJc w:val="left"/>
      <w:pPr>
        <w:ind w:left="3600" w:hanging="3600"/>
      </w:pPr>
      <w:rPr>
        <w:rFonts w:hint="default"/>
      </w:rPr>
    </w:lvl>
    <w:lvl w:ilvl="8">
      <w:start w:val="1"/>
      <w:numFmt w:val="decimal"/>
      <w:lvlText w:val="%1.%2.%3.%4.%5.%6.%7.%8.%9"/>
      <w:lvlJc w:val="left"/>
      <w:pPr>
        <w:ind w:left="3960" w:hanging="3960"/>
      </w:pPr>
      <w:rPr>
        <w:rFonts w:hint="default"/>
      </w:rPr>
    </w:lvl>
  </w:abstractNum>
  <w:abstractNum w:abstractNumId="19" w15:restartNumberingAfterBreak="0">
    <w:nsid w:val="29FA2961"/>
    <w:multiLevelType w:val="hybridMultilevel"/>
    <w:tmpl w:val="7ACC6FCE"/>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20" w15:restartNumberingAfterBreak="0">
    <w:nsid w:val="29FC6FAC"/>
    <w:multiLevelType w:val="hybridMultilevel"/>
    <w:tmpl w:val="E7006DCC"/>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2B353FB8"/>
    <w:multiLevelType w:val="multilevel"/>
    <w:tmpl w:val="4A809E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2B410CBD"/>
    <w:multiLevelType w:val="hybridMultilevel"/>
    <w:tmpl w:val="E9BEDE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F1167B9"/>
    <w:multiLevelType w:val="hybridMultilevel"/>
    <w:tmpl w:val="BA0CE914"/>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4" w15:restartNumberingAfterBreak="0">
    <w:nsid w:val="2FB57A35"/>
    <w:multiLevelType w:val="hybridMultilevel"/>
    <w:tmpl w:val="1B62F4AE"/>
    <w:lvl w:ilvl="0" w:tplc="D9E0EA5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384025FD"/>
    <w:multiLevelType w:val="hybridMultilevel"/>
    <w:tmpl w:val="019E88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9F8238D"/>
    <w:multiLevelType w:val="hybridMultilevel"/>
    <w:tmpl w:val="9FB0BB12"/>
    <w:lvl w:ilvl="0" w:tplc="CB12223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3B55730A"/>
    <w:multiLevelType w:val="hybridMultilevel"/>
    <w:tmpl w:val="3AEA7E46"/>
    <w:lvl w:ilvl="0" w:tplc="B0ECC1BE">
      <w:start w:val="1"/>
      <w:numFmt w:val="bullet"/>
      <w:lvlText w:val=""/>
      <w:lvlJc w:val="left"/>
      <w:pPr>
        <w:tabs>
          <w:tab w:val="num" w:pos="720"/>
        </w:tabs>
        <w:ind w:left="720" w:hanging="360"/>
      </w:pPr>
      <w:rPr>
        <w:rFonts w:ascii="Symbol" w:hAnsi="Symbol" w:hint="default"/>
      </w:rPr>
    </w:lvl>
    <w:lvl w:ilvl="1" w:tplc="4224DBD6" w:tentative="1">
      <w:start w:val="1"/>
      <w:numFmt w:val="bullet"/>
      <w:lvlText w:val=""/>
      <w:lvlJc w:val="left"/>
      <w:pPr>
        <w:tabs>
          <w:tab w:val="num" w:pos="1440"/>
        </w:tabs>
        <w:ind w:left="1440" w:hanging="360"/>
      </w:pPr>
      <w:rPr>
        <w:rFonts w:ascii="Symbol" w:hAnsi="Symbol" w:hint="default"/>
      </w:rPr>
    </w:lvl>
    <w:lvl w:ilvl="2" w:tplc="4AECA3DC" w:tentative="1">
      <w:start w:val="1"/>
      <w:numFmt w:val="bullet"/>
      <w:lvlText w:val=""/>
      <w:lvlJc w:val="left"/>
      <w:pPr>
        <w:tabs>
          <w:tab w:val="num" w:pos="2160"/>
        </w:tabs>
        <w:ind w:left="2160" w:hanging="360"/>
      </w:pPr>
      <w:rPr>
        <w:rFonts w:ascii="Symbol" w:hAnsi="Symbol" w:hint="default"/>
      </w:rPr>
    </w:lvl>
    <w:lvl w:ilvl="3" w:tplc="A75AC02A" w:tentative="1">
      <w:start w:val="1"/>
      <w:numFmt w:val="bullet"/>
      <w:lvlText w:val=""/>
      <w:lvlJc w:val="left"/>
      <w:pPr>
        <w:tabs>
          <w:tab w:val="num" w:pos="2880"/>
        </w:tabs>
        <w:ind w:left="2880" w:hanging="360"/>
      </w:pPr>
      <w:rPr>
        <w:rFonts w:ascii="Symbol" w:hAnsi="Symbol" w:hint="default"/>
      </w:rPr>
    </w:lvl>
    <w:lvl w:ilvl="4" w:tplc="A6FC99B4" w:tentative="1">
      <w:start w:val="1"/>
      <w:numFmt w:val="bullet"/>
      <w:lvlText w:val=""/>
      <w:lvlJc w:val="left"/>
      <w:pPr>
        <w:tabs>
          <w:tab w:val="num" w:pos="3600"/>
        </w:tabs>
        <w:ind w:left="3600" w:hanging="360"/>
      </w:pPr>
      <w:rPr>
        <w:rFonts w:ascii="Symbol" w:hAnsi="Symbol" w:hint="default"/>
      </w:rPr>
    </w:lvl>
    <w:lvl w:ilvl="5" w:tplc="2F80A3DA" w:tentative="1">
      <w:start w:val="1"/>
      <w:numFmt w:val="bullet"/>
      <w:lvlText w:val=""/>
      <w:lvlJc w:val="left"/>
      <w:pPr>
        <w:tabs>
          <w:tab w:val="num" w:pos="4320"/>
        </w:tabs>
        <w:ind w:left="4320" w:hanging="360"/>
      </w:pPr>
      <w:rPr>
        <w:rFonts w:ascii="Symbol" w:hAnsi="Symbol" w:hint="default"/>
      </w:rPr>
    </w:lvl>
    <w:lvl w:ilvl="6" w:tplc="547C7350" w:tentative="1">
      <w:start w:val="1"/>
      <w:numFmt w:val="bullet"/>
      <w:lvlText w:val=""/>
      <w:lvlJc w:val="left"/>
      <w:pPr>
        <w:tabs>
          <w:tab w:val="num" w:pos="5040"/>
        </w:tabs>
        <w:ind w:left="5040" w:hanging="360"/>
      </w:pPr>
      <w:rPr>
        <w:rFonts w:ascii="Symbol" w:hAnsi="Symbol" w:hint="default"/>
      </w:rPr>
    </w:lvl>
    <w:lvl w:ilvl="7" w:tplc="28AE18F8" w:tentative="1">
      <w:start w:val="1"/>
      <w:numFmt w:val="bullet"/>
      <w:lvlText w:val=""/>
      <w:lvlJc w:val="left"/>
      <w:pPr>
        <w:tabs>
          <w:tab w:val="num" w:pos="5760"/>
        </w:tabs>
        <w:ind w:left="5760" w:hanging="360"/>
      </w:pPr>
      <w:rPr>
        <w:rFonts w:ascii="Symbol" w:hAnsi="Symbol" w:hint="default"/>
      </w:rPr>
    </w:lvl>
    <w:lvl w:ilvl="8" w:tplc="68BA1514" w:tentative="1">
      <w:start w:val="1"/>
      <w:numFmt w:val="bullet"/>
      <w:lvlText w:val=""/>
      <w:lvlJc w:val="left"/>
      <w:pPr>
        <w:tabs>
          <w:tab w:val="num" w:pos="6480"/>
        </w:tabs>
        <w:ind w:left="6480" w:hanging="360"/>
      </w:pPr>
      <w:rPr>
        <w:rFonts w:ascii="Symbol" w:hAnsi="Symbol" w:hint="default"/>
      </w:rPr>
    </w:lvl>
  </w:abstractNum>
  <w:abstractNum w:abstractNumId="28" w15:restartNumberingAfterBreak="0">
    <w:nsid w:val="403B5ECE"/>
    <w:multiLevelType w:val="hybridMultilevel"/>
    <w:tmpl w:val="E9C23FE4"/>
    <w:lvl w:ilvl="0" w:tplc="04090005">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273088F"/>
    <w:multiLevelType w:val="multilevel"/>
    <w:tmpl w:val="05EA53EC"/>
    <w:lvl w:ilvl="0">
      <w:start w:val="2"/>
      <w:numFmt w:val="decimal"/>
      <w:lvlText w:val="%1"/>
      <w:lvlJc w:val="left"/>
      <w:pPr>
        <w:ind w:left="552" w:hanging="55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30" w15:restartNumberingAfterBreak="0">
    <w:nsid w:val="440C4F8A"/>
    <w:multiLevelType w:val="hybridMultilevel"/>
    <w:tmpl w:val="483ED428"/>
    <w:lvl w:ilvl="0" w:tplc="385A47E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15:restartNumberingAfterBreak="0">
    <w:nsid w:val="45620F2B"/>
    <w:multiLevelType w:val="hybridMultilevel"/>
    <w:tmpl w:val="424A7B32"/>
    <w:lvl w:ilvl="0" w:tplc="B0B45C6A">
      <w:start w:val="1"/>
      <w:numFmt w:val="bullet"/>
      <w:lvlText w:val=""/>
      <w:lvlJc w:val="left"/>
      <w:pPr>
        <w:tabs>
          <w:tab w:val="num" w:pos="720"/>
        </w:tabs>
        <w:ind w:left="720" w:hanging="360"/>
      </w:pPr>
      <w:rPr>
        <w:rFonts w:ascii="Wingdings" w:hAnsi="Wingdings" w:hint="default"/>
      </w:rPr>
    </w:lvl>
    <w:lvl w:ilvl="1" w:tplc="AEF0A46E">
      <w:numFmt w:val="bullet"/>
      <w:lvlText w:val=""/>
      <w:lvlJc w:val="left"/>
      <w:pPr>
        <w:tabs>
          <w:tab w:val="num" w:pos="1440"/>
        </w:tabs>
        <w:ind w:left="1440" w:hanging="360"/>
      </w:pPr>
      <w:rPr>
        <w:rFonts w:ascii="Wingdings" w:hAnsi="Wingdings" w:hint="default"/>
      </w:rPr>
    </w:lvl>
    <w:lvl w:ilvl="2" w:tplc="85B86CF0" w:tentative="1">
      <w:start w:val="1"/>
      <w:numFmt w:val="bullet"/>
      <w:lvlText w:val=""/>
      <w:lvlJc w:val="left"/>
      <w:pPr>
        <w:tabs>
          <w:tab w:val="num" w:pos="2160"/>
        </w:tabs>
        <w:ind w:left="2160" w:hanging="360"/>
      </w:pPr>
      <w:rPr>
        <w:rFonts w:ascii="Wingdings" w:hAnsi="Wingdings" w:hint="default"/>
      </w:rPr>
    </w:lvl>
    <w:lvl w:ilvl="3" w:tplc="C630B754" w:tentative="1">
      <w:start w:val="1"/>
      <w:numFmt w:val="bullet"/>
      <w:lvlText w:val=""/>
      <w:lvlJc w:val="left"/>
      <w:pPr>
        <w:tabs>
          <w:tab w:val="num" w:pos="2880"/>
        </w:tabs>
        <w:ind w:left="2880" w:hanging="360"/>
      </w:pPr>
      <w:rPr>
        <w:rFonts w:ascii="Wingdings" w:hAnsi="Wingdings" w:hint="default"/>
      </w:rPr>
    </w:lvl>
    <w:lvl w:ilvl="4" w:tplc="A5CC02EC" w:tentative="1">
      <w:start w:val="1"/>
      <w:numFmt w:val="bullet"/>
      <w:lvlText w:val=""/>
      <w:lvlJc w:val="left"/>
      <w:pPr>
        <w:tabs>
          <w:tab w:val="num" w:pos="3600"/>
        </w:tabs>
        <w:ind w:left="3600" w:hanging="360"/>
      </w:pPr>
      <w:rPr>
        <w:rFonts w:ascii="Wingdings" w:hAnsi="Wingdings" w:hint="default"/>
      </w:rPr>
    </w:lvl>
    <w:lvl w:ilvl="5" w:tplc="70D4D610" w:tentative="1">
      <w:start w:val="1"/>
      <w:numFmt w:val="bullet"/>
      <w:lvlText w:val=""/>
      <w:lvlJc w:val="left"/>
      <w:pPr>
        <w:tabs>
          <w:tab w:val="num" w:pos="4320"/>
        </w:tabs>
        <w:ind w:left="4320" w:hanging="360"/>
      </w:pPr>
      <w:rPr>
        <w:rFonts w:ascii="Wingdings" w:hAnsi="Wingdings" w:hint="default"/>
      </w:rPr>
    </w:lvl>
    <w:lvl w:ilvl="6" w:tplc="A998C77E" w:tentative="1">
      <w:start w:val="1"/>
      <w:numFmt w:val="bullet"/>
      <w:lvlText w:val=""/>
      <w:lvlJc w:val="left"/>
      <w:pPr>
        <w:tabs>
          <w:tab w:val="num" w:pos="5040"/>
        </w:tabs>
        <w:ind w:left="5040" w:hanging="360"/>
      </w:pPr>
      <w:rPr>
        <w:rFonts w:ascii="Wingdings" w:hAnsi="Wingdings" w:hint="default"/>
      </w:rPr>
    </w:lvl>
    <w:lvl w:ilvl="7" w:tplc="E24ACF1A" w:tentative="1">
      <w:start w:val="1"/>
      <w:numFmt w:val="bullet"/>
      <w:lvlText w:val=""/>
      <w:lvlJc w:val="left"/>
      <w:pPr>
        <w:tabs>
          <w:tab w:val="num" w:pos="5760"/>
        </w:tabs>
        <w:ind w:left="5760" w:hanging="360"/>
      </w:pPr>
      <w:rPr>
        <w:rFonts w:ascii="Wingdings" w:hAnsi="Wingdings" w:hint="default"/>
      </w:rPr>
    </w:lvl>
    <w:lvl w:ilvl="8" w:tplc="92AC3F6E" w:tentative="1">
      <w:start w:val="1"/>
      <w:numFmt w:val="bullet"/>
      <w:lvlText w:val=""/>
      <w:lvlJc w:val="left"/>
      <w:pPr>
        <w:tabs>
          <w:tab w:val="num" w:pos="6480"/>
        </w:tabs>
        <w:ind w:left="6480" w:hanging="360"/>
      </w:pPr>
      <w:rPr>
        <w:rFonts w:ascii="Wingdings" w:hAnsi="Wingdings" w:hint="default"/>
      </w:rPr>
    </w:lvl>
  </w:abstractNum>
  <w:abstractNum w:abstractNumId="32" w15:restartNumberingAfterBreak="0">
    <w:nsid w:val="47820506"/>
    <w:multiLevelType w:val="hybridMultilevel"/>
    <w:tmpl w:val="F6E0834A"/>
    <w:lvl w:ilvl="0" w:tplc="6898F3C2">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3" w15:restartNumberingAfterBreak="0">
    <w:nsid w:val="4B751AB3"/>
    <w:multiLevelType w:val="multilevel"/>
    <w:tmpl w:val="DB6E98C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4CA87CD5"/>
    <w:multiLevelType w:val="hybridMultilevel"/>
    <w:tmpl w:val="BD8E7A1A"/>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5" w15:restartNumberingAfterBreak="0">
    <w:nsid w:val="4CC576A2"/>
    <w:multiLevelType w:val="hybridMultilevel"/>
    <w:tmpl w:val="7A1ABC54"/>
    <w:lvl w:ilvl="0" w:tplc="04090005">
      <w:start w:val="1"/>
      <w:numFmt w:val="bullet"/>
      <w:lvlText w:val=""/>
      <w:lvlJc w:val="left"/>
      <w:pPr>
        <w:ind w:left="1800" w:hanging="360"/>
      </w:pPr>
      <w:rPr>
        <w:rFonts w:ascii="Wingdings" w:hAnsi="Wingdings"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6" w15:restartNumberingAfterBreak="0">
    <w:nsid w:val="4EC61FEB"/>
    <w:multiLevelType w:val="hybridMultilevel"/>
    <w:tmpl w:val="FFFFFFFF"/>
    <w:lvl w:ilvl="0" w:tplc="D024AA38">
      <w:start w:val="1"/>
      <w:numFmt w:val="bullet"/>
      <w:lvlText w:val=""/>
      <w:lvlJc w:val="left"/>
      <w:pPr>
        <w:ind w:left="720" w:hanging="360"/>
      </w:pPr>
      <w:rPr>
        <w:rFonts w:ascii="Wingdings" w:hAnsi="Wingdings" w:hint="default"/>
      </w:rPr>
    </w:lvl>
    <w:lvl w:ilvl="1" w:tplc="D8D0324A">
      <w:start w:val="1"/>
      <w:numFmt w:val="bullet"/>
      <w:lvlText w:val="o"/>
      <w:lvlJc w:val="left"/>
      <w:pPr>
        <w:ind w:left="1440" w:hanging="360"/>
      </w:pPr>
      <w:rPr>
        <w:rFonts w:ascii="Courier New" w:hAnsi="Courier New" w:hint="default"/>
      </w:rPr>
    </w:lvl>
    <w:lvl w:ilvl="2" w:tplc="BA165A1E">
      <w:start w:val="1"/>
      <w:numFmt w:val="bullet"/>
      <w:lvlText w:val=""/>
      <w:lvlJc w:val="left"/>
      <w:pPr>
        <w:ind w:left="2160" w:hanging="360"/>
      </w:pPr>
      <w:rPr>
        <w:rFonts w:ascii="Wingdings" w:hAnsi="Wingdings" w:hint="default"/>
      </w:rPr>
    </w:lvl>
    <w:lvl w:ilvl="3" w:tplc="8A94ECC4">
      <w:start w:val="1"/>
      <w:numFmt w:val="bullet"/>
      <w:lvlText w:val=""/>
      <w:lvlJc w:val="left"/>
      <w:pPr>
        <w:ind w:left="2880" w:hanging="360"/>
      </w:pPr>
      <w:rPr>
        <w:rFonts w:ascii="Symbol" w:hAnsi="Symbol" w:hint="default"/>
      </w:rPr>
    </w:lvl>
    <w:lvl w:ilvl="4" w:tplc="E0666062">
      <w:start w:val="1"/>
      <w:numFmt w:val="bullet"/>
      <w:lvlText w:val="o"/>
      <w:lvlJc w:val="left"/>
      <w:pPr>
        <w:ind w:left="3600" w:hanging="360"/>
      </w:pPr>
      <w:rPr>
        <w:rFonts w:ascii="Courier New" w:hAnsi="Courier New" w:hint="default"/>
      </w:rPr>
    </w:lvl>
    <w:lvl w:ilvl="5" w:tplc="08E6B556">
      <w:start w:val="1"/>
      <w:numFmt w:val="bullet"/>
      <w:lvlText w:val=""/>
      <w:lvlJc w:val="left"/>
      <w:pPr>
        <w:ind w:left="4320" w:hanging="360"/>
      </w:pPr>
      <w:rPr>
        <w:rFonts w:ascii="Wingdings" w:hAnsi="Wingdings" w:hint="default"/>
      </w:rPr>
    </w:lvl>
    <w:lvl w:ilvl="6" w:tplc="2FD6A02A">
      <w:start w:val="1"/>
      <w:numFmt w:val="bullet"/>
      <w:lvlText w:val=""/>
      <w:lvlJc w:val="left"/>
      <w:pPr>
        <w:ind w:left="5040" w:hanging="360"/>
      </w:pPr>
      <w:rPr>
        <w:rFonts w:ascii="Symbol" w:hAnsi="Symbol" w:hint="default"/>
      </w:rPr>
    </w:lvl>
    <w:lvl w:ilvl="7" w:tplc="D9DEBFC4">
      <w:start w:val="1"/>
      <w:numFmt w:val="bullet"/>
      <w:lvlText w:val="o"/>
      <w:lvlJc w:val="left"/>
      <w:pPr>
        <w:ind w:left="5760" w:hanging="360"/>
      </w:pPr>
      <w:rPr>
        <w:rFonts w:ascii="Courier New" w:hAnsi="Courier New" w:hint="default"/>
      </w:rPr>
    </w:lvl>
    <w:lvl w:ilvl="8" w:tplc="42A089CA">
      <w:start w:val="1"/>
      <w:numFmt w:val="bullet"/>
      <w:lvlText w:val=""/>
      <w:lvlJc w:val="left"/>
      <w:pPr>
        <w:ind w:left="6480" w:hanging="360"/>
      </w:pPr>
      <w:rPr>
        <w:rFonts w:ascii="Wingdings" w:hAnsi="Wingdings" w:hint="default"/>
      </w:rPr>
    </w:lvl>
  </w:abstractNum>
  <w:abstractNum w:abstractNumId="37" w15:restartNumberingAfterBreak="0">
    <w:nsid w:val="514E6FF8"/>
    <w:multiLevelType w:val="hybridMultilevel"/>
    <w:tmpl w:val="A252D56A"/>
    <w:lvl w:ilvl="0" w:tplc="F2ECFE16">
      <w:start w:val="1"/>
      <w:numFmt w:val="bullet"/>
      <w:lvlText w:val=""/>
      <w:lvlJc w:val="left"/>
      <w:pPr>
        <w:tabs>
          <w:tab w:val="num" w:pos="720"/>
        </w:tabs>
        <w:ind w:left="720" w:hanging="360"/>
      </w:pPr>
      <w:rPr>
        <w:rFonts w:ascii="Wingdings" w:hAnsi="Wingdings" w:hint="default"/>
      </w:rPr>
    </w:lvl>
    <w:lvl w:ilvl="1" w:tplc="42A41D3A">
      <w:numFmt w:val="bullet"/>
      <w:lvlText w:val="•"/>
      <w:lvlJc w:val="left"/>
      <w:pPr>
        <w:tabs>
          <w:tab w:val="num" w:pos="1440"/>
        </w:tabs>
        <w:ind w:left="1440" w:hanging="360"/>
      </w:pPr>
      <w:rPr>
        <w:rFonts w:ascii="Arial" w:hAnsi="Arial" w:hint="default"/>
      </w:rPr>
    </w:lvl>
    <w:lvl w:ilvl="2" w:tplc="8DCC4180" w:tentative="1">
      <w:start w:val="1"/>
      <w:numFmt w:val="bullet"/>
      <w:lvlText w:val=""/>
      <w:lvlJc w:val="left"/>
      <w:pPr>
        <w:tabs>
          <w:tab w:val="num" w:pos="2160"/>
        </w:tabs>
        <w:ind w:left="2160" w:hanging="360"/>
      </w:pPr>
      <w:rPr>
        <w:rFonts w:ascii="Wingdings" w:hAnsi="Wingdings" w:hint="default"/>
      </w:rPr>
    </w:lvl>
    <w:lvl w:ilvl="3" w:tplc="537C1CC2" w:tentative="1">
      <w:start w:val="1"/>
      <w:numFmt w:val="bullet"/>
      <w:lvlText w:val=""/>
      <w:lvlJc w:val="left"/>
      <w:pPr>
        <w:tabs>
          <w:tab w:val="num" w:pos="2880"/>
        </w:tabs>
        <w:ind w:left="2880" w:hanging="360"/>
      </w:pPr>
      <w:rPr>
        <w:rFonts w:ascii="Wingdings" w:hAnsi="Wingdings" w:hint="default"/>
      </w:rPr>
    </w:lvl>
    <w:lvl w:ilvl="4" w:tplc="7DF8F528" w:tentative="1">
      <w:start w:val="1"/>
      <w:numFmt w:val="bullet"/>
      <w:lvlText w:val=""/>
      <w:lvlJc w:val="left"/>
      <w:pPr>
        <w:tabs>
          <w:tab w:val="num" w:pos="3600"/>
        </w:tabs>
        <w:ind w:left="3600" w:hanging="360"/>
      </w:pPr>
      <w:rPr>
        <w:rFonts w:ascii="Wingdings" w:hAnsi="Wingdings" w:hint="default"/>
      </w:rPr>
    </w:lvl>
    <w:lvl w:ilvl="5" w:tplc="9D6269B2" w:tentative="1">
      <w:start w:val="1"/>
      <w:numFmt w:val="bullet"/>
      <w:lvlText w:val=""/>
      <w:lvlJc w:val="left"/>
      <w:pPr>
        <w:tabs>
          <w:tab w:val="num" w:pos="4320"/>
        </w:tabs>
        <w:ind w:left="4320" w:hanging="360"/>
      </w:pPr>
      <w:rPr>
        <w:rFonts w:ascii="Wingdings" w:hAnsi="Wingdings" w:hint="default"/>
      </w:rPr>
    </w:lvl>
    <w:lvl w:ilvl="6" w:tplc="4198E48C" w:tentative="1">
      <w:start w:val="1"/>
      <w:numFmt w:val="bullet"/>
      <w:lvlText w:val=""/>
      <w:lvlJc w:val="left"/>
      <w:pPr>
        <w:tabs>
          <w:tab w:val="num" w:pos="5040"/>
        </w:tabs>
        <w:ind w:left="5040" w:hanging="360"/>
      </w:pPr>
      <w:rPr>
        <w:rFonts w:ascii="Wingdings" w:hAnsi="Wingdings" w:hint="default"/>
      </w:rPr>
    </w:lvl>
    <w:lvl w:ilvl="7" w:tplc="8B441872" w:tentative="1">
      <w:start w:val="1"/>
      <w:numFmt w:val="bullet"/>
      <w:lvlText w:val=""/>
      <w:lvlJc w:val="left"/>
      <w:pPr>
        <w:tabs>
          <w:tab w:val="num" w:pos="5760"/>
        </w:tabs>
        <w:ind w:left="5760" w:hanging="360"/>
      </w:pPr>
      <w:rPr>
        <w:rFonts w:ascii="Wingdings" w:hAnsi="Wingdings" w:hint="default"/>
      </w:rPr>
    </w:lvl>
    <w:lvl w:ilvl="8" w:tplc="17B4C490" w:tentative="1">
      <w:start w:val="1"/>
      <w:numFmt w:val="bullet"/>
      <w:lvlText w:val=""/>
      <w:lvlJc w:val="left"/>
      <w:pPr>
        <w:tabs>
          <w:tab w:val="num" w:pos="6480"/>
        </w:tabs>
        <w:ind w:left="6480" w:hanging="360"/>
      </w:pPr>
      <w:rPr>
        <w:rFonts w:ascii="Wingdings" w:hAnsi="Wingdings" w:hint="default"/>
      </w:rPr>
    </w:lvl>
  </w:abstractNum>
  <w:abstractNum w:abstractNumId="38" w15:restartNumberingAfterBreak="0">
    <w:nsid w:val="528D2DF2"/>
    <w:multiLevelType w:val="hybridMultilevel"/>
    <w:tmpl w:val="061A5D42"/>
    <w:lvl w:ilvl="0" w:tplc="EF4034A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 w15:restartNumberingAfterBreak="0">
    <w:nsid w:val="56DE400B"/>
    <w:multiLevelType w:val="hybridMultilevel"/>
    <w:tmpl w:val="2B8E44E4"/>
    <w:lvl w:ilvl="0" w:tplc="696A6CD2">
      <w:start w:val="1"/>
      <w:numFmt w:val="bullet"/>
      <w:lvlText w:val=""/>
      <w:lvlJc w:val="left"/>
      <w:pPr>
        <w:tabs>
          <w:tab w:val="num" w:pos="720"/>
        </w:tabs>
        <w:ind w:left="720" w:hanging="360"/>
      </w:pPr>
      <w:rPr>
        <w:rFonts w:ascii="Wingdings" w:hAnsi="Wingdings" w:hint="default"/>
      </w:rPr>
    </w:lvl>
    <w:lvl w:ilvl="1" w:tplc="1B4A64B8">
      <w:numFmt w:val="bullet"/>
      <w:lvlText w:val="•"/>
      <w:lvlJc w:val="left"/>
      <w:pPr>
        <w:tabs>
          <w:tab w:val="num" w:pos="1440"/>
        </w:tabs>
        <w:ind w:left="1440" w:hanging="360"/>
      </w:pPr>
      <w:rPr>
        <w:rFonts w:ascii="Arial" w:hAnsi="Arial" w:hint="default"/>
      </w:rPr>
    </w:lvl>
    <w:lvl w:ilvl="2" w:tplc="54548846">
      <w:numFmt w:val="bullet"/>
      <w:lvlText w:val=""/>
      <w:lvlJc w:val="left"/>
      <w:pPr>
        <w:tabs>
          <w:tab w:val="num" w:pos="2160"/>
        </w:tabs>
        <w:ind w:left="2160" w:hanging="360"/>
      </w:pPr>
      <w:rPr>
        <w:rFonts w:ascii="Wingdings" w:hAnsi="Wingdings" w:hint="default"/>
      </w:rPr>
    </w:lvl>
    <w:lvl w:ilvl="3" w:tplc="7DBAA7F6" w:tentative="1">
      <w:start w:val="1"/>
      <w:numFmt w:val="bullet"/>
      <w:lvlText w:val=""/>
      <w:lvlJc w:val="left"/>
      <w:pPr>
        <w:tabs>
          <w:tab w:val="num" w:pos="2880"/>
        </w:tabs>
        <w:ind w:left="2880" w:hanging="360"/>
      </w:pPr>
      <w:rPr>
        <w:rFonts w:ascii="Wingdings" w:hAnsi="Wingdings" w:hint="default"/>
      </w:rPr>
    </w:lvl>
    <w:lvl w:ilvl="4" w:tplc="036ECCFE" w:tentative="1">
      <w:start w:val="1"/>
      <w:numFmt w:val="bullet"/>
      <w:lvlText w:val=""/>
      <w:lvlJc w:val="left"/>
      <w:pPr>
        <w:tabs>
          <w:tab w:val="num" w:pos="3600"/>
        </w:tabs>
        <w:ind w:left="3600" w:hanging="360"/>
      </w:pPr>
      <w:rPr>
        <w:rFonts w:ascii="Wingdings" w:hAnsi="Wingdings" w:hint="default"/>
      </w:rPr>
    </w:lvl>
    <w:lvl w:ilvl="5" w:tplc="BBA65642" w:tentative="1">
      <w:start w:val="1"/>
      <w:numFmt w:val="bullet"/>
      <w:lvlText w:val=""/>
      <w:lvlJc w:val="left"/>
      <w:pPr>
        <w:tabs>
          <w:tab w:val="num" w:pos="4320"/>
        </w:tabs>
        <w:ind w:left="4320" w:hanging="360"/>
      </w:pPr>
      <w:rPr>
        <w:rFonts w:ascii="Wingdings" w:hAnsi="Wingdings" w:hint="default"/>
      </w:rPr>
    </w:lvl>
    <w:lvl w:ilvl="6" w:tplc="8CA893DC" w:tentative="1">
      <w:start w:val="1"/>
      <w:numFmt w:val="bullet"/>
      <w:lvlText w:val=""/>
      <w:lvlJc w:val="left"/>
      <w:pPr>
        <w:tabs>
          <w:tab w:val="num" w:pos="5040"/>
        </w:tabs>
        <w:ind w:left="5040" w:hanging="360"/>
      </w:pPr>
      <w:rPr>
        <w:rFonts w:ascii="Wingdings" w:hAnsi="Wingdings" w:hint="default"/>
      </w:rPr>
    </w:lvl>
    <w:lvl w:ilvl="7" w:tplc="FF24B594" w:tentative="1">
      <w:start w:val="1"/>
      <w:numFmt w:val="bullet"/>
      <w:lvlText w:val=""/>
      <w:lvlJc w:val="left"/>
      <w:pPr>
        <w:tabs>
          <w:tab w:val="num" w:pos="5760"/>
        </w:tabs>
        <w:ind w:left="5760" w:hanging="360"/>
      </w:pPr>
      <w:rPr>
        <w:rFonts w:ascii="Wingdings" w:hAnsi="Wingdings" w:hint="default"/>
      </w:rPr>
    </w:lvl>
    <w:lvl w:ilvl="8" w:tplc="79D42EAC" w:tentative="1">
      <w:start w:val="1"/>
      <w:numFmt w:val="bullet"/>
      <w:lvlText w:val=""/>
      <w:lvlJc w:val="left"/>
      <w:pPr>
        <w:tabs>
          <w:tab w:val="num" w:pos="6480"/>
        </w:tabs>
        <w:ind w:left="6480" w:hanging="360"/>
      </w:pPr>
      <w:rPr>
        <w:rFonts w:ascii="Wingdings" w:hAnsi="Wingdings" w:hint="default"/>
      </w:rPr>
    </w:lvl>
  </w:abstractNum>
  <w:abstractNum w:abstractNumId="40" w15:restartNumberingAfterBreak="0">
    <w:nsid w:val="573E218B"/>
    <w:multiLevelType w:val="multilevel"/>
    <w:tmpl w:val="32E4A346"/>
    <w:lvl w:ilvl="0">
      <w:start w:val="14"/>
      <w:numFmt w:val="decimal"/>
      <w:lvlText w:val="%1"/>
      <w:lvlJc w:val="left"/>
      <w:pPr>
        <w:ind w:left="760" w:hanging="760"/>
      </w:pPr>
      <w:rPr>
        <w:rFonts w:hint="default"/>
      </w:rPr>
    </w:lvl>
    <w:lvl w:ilvl="1">
      <w:start w:val="9"/>
      <w:numFmt w:val="decimal"/>
      <w:lvlText w:val="%1.%2"/>
      <w:lvlJc w:val="left"/>
      <w:pPr>
        <w:ind w:left="760" w:hanging="760"/>
      </w:pPr>
      <w:rPr>
        <w:rFonts w:hint="default"/>
      </w:rPr>
    </w:lvl>
    <w:lvl w:ilvl="2">
      <w:start w:val="2"/>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41" w15:restartNumberingAfterBreak="0">
    <w:nsid w:val="57E70D4A"/>
    <w:multiLevelType w:val="hybridMultilevel"/>
    <w:tmpl w:val="16529392"/>
    <w:lvl w:ilvl="0" w:tplc="D76A876C">
      <w:start w:val="1"/>
      <w:numFmt w:val="bullet"/>
      <w:lvlText w:val=""/>
      <w:lvlJc w:val="left"/>
      <w:pPr>
        <w:tabs>
          <w:tab w:val="num" w:pos="720"/>
        </w:tabs>
        <w:ind w:left="720" w:hanging="360"/>
      </w:pPr>
      <w:rPr>
        <w:rFonts w:ascii="Wingdings" w:hAnsi="Wingdings" w:hint="default"/>
      </w:rPr>
    </w:lvl>
    <w:lvl w:ilvl="1" w:tplc="BF442882" w:tentative="1">
      <w:start w:val="1"/>
      <w:numFmt w:val="bullet"/>
      <w:lvlText w:val=""/>
      <w:lvlJc w:val="left"/>
      <w:pPr>
        <w:tabs>
          <w:tab w:val="num" w:pos="1440"/>
        </w:tabs>
        <w:ind w:left="1440" w:hanging="360"/>
      </w:pPr>
      <w:rPr>
        <w:rFonts w:ascii="Wingdings" w:hAnsi="Wingdings" w:hint="default"/>
      </w:rPr>
    </w:lvl>
    <w:lvl w:ilvl="2" w:tplc="72FE1DBA" w:tentative="1">
      <w:start w:val="1"/>
      <w:numFmt w:val="bullet"/>
      <w:lvlText w:val=""/>
      <w:lvlJc w:val="left"/>
      <w:pPr>
        <w:tabs>
          <w:tab w:val="num" w:pos="2160"/>
        </w:tabs>
        <w:ind w:left="2160" w:hanging="360"/>
      </w:pPr>
      <w:rPr>
        <w:rFonts w:ascii="Wingdings" w:hAnsi="Wingdings" w:hint="default"/>
      </w:rPr>
    </w:lvl>
    <w:lvl w:ilvl="3" w:tplc="B8182620" w:tentative="1">
      <w:start w:val="1"/>
      <w:numFmt w:val="bullet"/>
      <w:lvlText w:val=""/>
      <w:lvlJc w:val="left"/>
      <w:pPr>
        <w:tabs>
          <w:tab w:val="num" w:pos="2880"/>
        </w:tabs>
        <w:ind w:left="2880" w:hanging="360"/>
      </w:pPr>
      <w:rPr>
        <w:rFonts w:ascii="Wingdings" w:hAnsi="Wingdings" w:hint="default"/>
      </w:rPr>
    </w:lvl>
    <w:lvl w:ilvl="4" w:tplc="11BA4EE8" w:tentative="1">
      <w:start w:val="1"/>
      <w:numFmt w:val="bullet"/>
      <w:lvlText w:val=""/>
      <w:lvlJc w:val="left"/>
      <w:pPr>
        <w:tabs>
          <w:tab w:val="num" w:pos="3600"/>
        </w:tabs>
        <w:ind w:left="3600" w:hanging="360"/>
      </w:pPr>
      <w:rPr>
        <w:rFonts w:ascii="Wingdings" w:hAnsi="Wingdings" w:hint="default"/>
      </w:rPr>
    </w:lvl>
    <w:lvl w:ilvl="5" w:tplc="6D7811A6" w:tentative="1">
      <w:start w:val="1"/>
      <w:numFmt w:val="bullet"/>
      <w:lvlText w:val=""/>
      <w:lvlJc w:val="left"/>
      <w:pPr>
        <w:tabs>
          <w:tab w:val="num" w:pos="4320"/>
        </w:tabs>
        <w:ind w:left="4320" w:hanging="360"/>
      </w:pPr>
      <w:rPr>
        <w:rFonts w:ascii="Wingdings" w:hAnsi="Wingdings" w:hint="default"/>
      </w:rPr>
    </w:lvl>
    <w:lvl w:ilvl="6" w:tplc="4DDA01AE" w:tentative="1">
      <w:start w:val="1"/>
      <w:numFmt w:val="bullet"/>
      <w:lvlText w:val=""/>
      <w:lvlJc w:val="left"/>
      <w:pPr>
        <w:tabs>
          <w:tab w:val="num" w:pos="5040"/>
        </w:tabs>
        <w:ind w:left="5040" w:hanging="360"/>
      </w:pPr>
      <w:rPr>
        <w:rFonts w:ascii="Wingdings" w:hAnsi="Wingdings" w:hint="default"/>
      </w:rPr>
    </w:lvl>
    <w:lvl w:ilvl="7" w:tplc="E54C56FC" w:tentative="1">
      <w:start w:val="1"/>
      <w:numFmt w:val="bullet"/>
      <w:lvlText w:val=""/>
      <w:lvlJc w:val="left"/>
      <w:pPr>
        <w:tabs>
          <w:tab w:val="num" w:pos="5760"/>
        </w:tabs>
        <w:ind w:left="5760" w:hanging="360"/>
      </w:pPr>
      <w:rPr>
        <w:rFonts w:ascii="Wingdings" w:hAnsi="Wingdings" w:hint="default"/>
      </w:rPr>
    </w:lvl>
    <w:lvl w:ilvl="8" w:tplc="83107364" w:tentative="1">
      <w:start w:val="1"/>
      <w:numFmt w:val="bullet"/>
      <w:lvlText w:val=""/>
      <w:lvlJc w:val="left"/>
      <w:pPr>
        <w:tabs>
          <w:tab w:val="num" w:pos="6480"/>
        </w:tabs>
        <w:ind w:left="6480" w:hanging="360"/>
      </w:pPr>
      <w:rPr>
        <w:rFonts w:ascii="Wingdings" w:hAnsi="Wingdings" w:hint="default"/>
      </w:rPr>
    </w:lvl>
  </w:abstractNum>
  <w:abstractNum w:abstractNumId="42" w15:restartNumberingAfterBreak="0">
    <w:nsid w:val="598510FB"/>
    <w:multiLevelType w:val="hybridMultilevel"/>
    <w:tmpl w:val="E9D668A0"/>
    <w:lvl w:ilvl="0" w:tplc="89840AA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3" w15:restartNumberingAfterBreak="0">
    <w:nsid w:val="5A2B5AE4"/>
    <w:multiLevelType w:val="hybridMultilevel"/>
    <w:tmpl w:val="28384F5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4" w15:restartNumberingAfterBreak="0">
    <w:nsid w:val="5A8B49F0"/>
    <w:multiLevelType w:val="hybridMultilevel"/>
    <w:tmpl w:val="D068DE2A"/>
    <w:lvl w:ilvl="0" w:tplc="987686F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5" w15:restartNumberingAfterBreak="0">
    <w:nsid w:val="5B336E67"/>
    <w:multiLevelType w:val="hybridMultilevel"/>
    <w:tmpl w:val="64F0AB1C"/>
    <w:lvl w:ilvl="0" w:tplc="D8A4CD2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6" w15:restartNumberingAfterBreak="0">
    <w:nsid w:val="5BB74CD3"/>
    <w:multiLevelType w:val="hybridMultilevel"/>
    <w:tmpl w:val="FFFFFFFF"/>
    <w:lvl w:ilvl="0" w:tplc="D0E6BCDE">
      <w:start w:val="1"/>
      <w:numFmt w:val="bullet"/>
      <w:lvlText w:val="Ø"/>
      <w:lvlJc w:val="left"/>
      <w:pPr>
        <w:ind w:left="720" w:hanging="360"/>
      </w:pPr>
      <w:rPr>
        <w:rFonts w:ascii="Wingdings" w:hAnsi="Wingdings" w:hint="default"/>
      </w:rPr>
    </w:lvl>
    <w:lvl w:ilvl="1" w:tplc="1C1CBF4C">
      <w:start w:val="1"/>
      <w:numFmt w:val="bullet"/>
      <w:lvlText w:val="o"/>
      <w:lvlJc w:val="left"/>
      <w:pPr>
        <w:ind w:left="1440" w:hanging="360"/>
      </w:pPr>
      <w:rPr>
        <w:rFonts w:ascii="Courier New" w:hAnsi="Courier New" w:hint="default"/>
      </w:rPr>
    </w:lvl>
    <w:lvl w:ilvl="2" w:tplc="6010E14C">
      <w:start w:val="1"/>
      <w:numFmt w:val="bullet"/>
      <w:lvlText w:val=""/>
      <w:lvlJc w:val="left"/>
      <w:pPr>
        <w:ind w:left="2160" w:hanging="360"/>
      </w:pPr>
      <w:rPr>
        <w:rFonts w:ascii="Wingdings" w:hAnsi="Wingdings" w:hint="default"/>
      </w:rPr>
    </w:lvl>
    <w:lvl w:ilvl="3" w:tplc="C7D60BCE">
      <w:start w:val="1"/>
      <w:numFmt w:val="bullet"/>
      <w:lvlText w:val=""/>
      <w:lvlJc w:val="left"/>
      <w:pPr>
        <w:ind w:left="2880" w:hanging="360"/>
      </w:pPr>
      <w:rPr>
        <w:rFonts w:ascii="Symbol" w:hAnsi="Symbol" w:hint="default"/>
      </w:rPr>
    </w:lvl>
    <w:lvl w:ilvl="4" w:tplc="557E49A0">
      <w:start w:val="1"/>
      <w:numFmt w:val="bullet"/>
      <w:lvlText w:val="o"/>
      <w:lvlJc w:val="left"/>
      <w:pPr>
        <w:ind w:left="3600" w:hanging="360"/>
      </w:pPr>
      <w:rPr>
        <w:rFonts w:ascii="Courier New" w:hAnsi="Courier New" w:hint="default"/>
      </w:rPr>
    </w:lvl>
    <w:lvl w:ilvl="5" w:tplc="09344C9A">
      <w:start w:val="1"/>
      <w:numFmt w:val="bullet"/>
      <w:lvlText w:val=""/>
      <w:lvlJc w:val="left"/>
      <w:pPr>
        <w:ind w:left="4320" w:hanging="360"/>
      </w:pPr>
      <w:rPr>
        <w:rFonts w:ascii="Wingdings" w:hAnsi="Wingdings" w:hint="default"/>
      </w:rPr>
    </w:lvl>
    <w:lvl w:ilvl="6" w:tplc="15442350">
      <w:start w:val="1"/>
      <w:numFmt w:val="bullet"/>
      <w:lvlText w:val=""/>
      <w:lvlJc w:val="left"/>
      <w:pPr>
        <w:ind w:left="5040" w:hanging="360"/>
      </w:pPr>
      <w:rPr>
        <w:rFonts w:ascii="Symbol" w:hAnsi="Symbol" w:hint="default"/>
      </w:rPr>
    </w:lvl>
    <w:lvl w:ilvl="7" w:tplc="201E9B8C">
      <w:start w:val="1"/>
      <w:numFmt w:val="bullet"/>
      <w:lvlText w:val="o"/>
      <w:lvlJc w:val="left"/>
      <w:pPr>
        <w:ind w:left="5760" w:hanging="360"/>
      </w:pPr>
      <w:rPr>
        <w:rFonts w:ascii="Courier New" w:hAnsi="Courier New" w:hint="default"/>
      </w:rPr>
    </w:lvl>
    <w:lvl w:ilvl="8" w:tplc="B3E85DF2">
      <w:start w:val="1"/>
      <w:numFmt w:val="bullet"/>
      <w:lvlText w:val=""/>
      <w:lvlJc w:val="left"/>
      <w:pPr>
        <w:ind w:left="6480" w:hanging="360"/>
      </w:pPr>
      <w:rPr>
        <w:rFonts w:ascii="Wingdings" w:hAnsi="Wingdings" w:hint="default"/>
      </w:rPr>
    </w:lvl>
  </w:abstractNum>
  <w:abstractNum w:abstractNumId="47" w15:restartNumberingAfterBreak="0">
    <w:nsid w:val="5FF9154D"/>
    <w:multiLevelType w:val="hybridMultilevel"/>
    <w:tmpl w:val="0BA6254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637A048C"/>
    <w:multiLevelType w:val="hybridMultilevel"/>
    <w:tmpl w:val="15F83956"/>
    <w:lvl w:ilvl="0" w:tplc="B52E1B1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9" w15:restartNumberingAfterBreak="0">
    <w:nsid w:val="639C245F"/>
    <w:multiLevelType w:val="multilevel"/>
    <w:tmpl w:val="3710C16C"/>
    <w:lvl w:ilvl="0">
      <w:start w:val="2"/>
      <w:numFmt w:val="decimal"/>
      <w:lvlText w:val="%1"/>
      <w:lvlJc w:val="left"/>
      <w:pPr>
        <w:ind w:left="588" w:hanging="588"/>
      </w:pPr>
      <w:rPr>
        <w:rFonts w:hint="default"/>
      </w:rPr>
    </w:lvl>
    <w:lvl w:ilvl="1">
      <w:start w:val="3"/>
      <w:numFmt w:val="decimal"/>
      <w:lvlText w:val="%1.%2"/>
      <w:lvlJc w:val="left"/>
      <w:pPr>
        <w:ind w:left="1080" w:hanging="1080"/>
      </w:pPr>
      <w:rPr>
        <w:rFonts w:hint="default"/>
      </w:rPr>
    </w:lvl>
    <w:lvl w:ilvl="2">
      <w:start w:val="1"/>
      <w:numFmt w:val="decimal"/>
      <w:lvlText w:val="%1.%2.%3"/>
      <w:lvlJc w:val="left"/>
      <w:pPr>
        <w:ind w:left="1440" w:hanging="1440"/>
      </w:pPr>
      <w:rPr>
        <w:rFonts w:hint="default"/>
      </w:rPr>
    </w:lvl>
    <w:lvl w:ilvl="3">
      <w:start w:val="1"/>
      <w:numFmt w:val="decimal"/>
      <w:lvlText w:val="%1.%2.%3.%4"/>
      <w:lvlJc w:val="left"/>
      <w:pPr>
        <w:ind w:left="1800" w:hanging="1800"/>
      </w:pPr>
      <w:rPr>
        <w:rFonts w:hint="default"/>
      </w:rPr>
    </w:lvl>
    <w:lvl w:ilvl="4">
      <w:start w:val="1"/>
      <w:numFmt w:val="decimal"/>
      <w:lvlText w:val="%1.%2.%3.%4.%5"/>
      <w:lvlJc w:val="left"/>
      <w:pPr>
        <w:ind w:left="2160" w:hanging="2160"/>
      </w:pPr>
      <w:rPr>
        <w:rFonts w:hint="default"/>
      </w:rPr>
    </w:lvl>
    <w:lvl w:ilvl="5">
      <w:start w:val="1"/>
      <w:numFmt w:val="decimal"/>
      <w:lvlText w:val="%1.%2.%3.%4.%5.%6"/>
      <w:lvlJc w:val="left"/>
      <w:pPr>
        <w:ind w:left="2520" w:hanging="2520"/>
      </w:pPr>
      <w:rPr>
        <w:rFonts w:hint="default"/>
      </w:rPr>
    </w:lvl>
    <w:lvl w:ilvl="6">
      <w:start w:val="1"/>
      <w:numFmt w:val="decimal"/>
      <w:lvlText w:val="%1.%2.%3.%4.%5.%6.%7"/>
      <w:lvlJc w:val="left"/>
      <w:pPr>
        <w:ind w:left="3240" w:hanging="3240"/>
      </w:pPr>
      <w:rPr>
        <w:rFonts w:hint="default"/>
      </w:rPr>
    </w:lvl>
    <w:lvl w:ilvl="7">
      <w:start w:val="1"/>
      <w:numFmt w:val="decimal"/>
      <w:lvlText w:val="%1.%2.%3.%4.%5.%6.%7.%8"/>
      <w:lvlJc w:val="left"/>
      <w:pPr>
        <w:ind w:left="3600" w:hanging="3600"/>
      </w:pPr>
      <w:rPr>
        <w:rFonts w:hint="default"/>
      </w:rPr>
    </w:lvl>
    <w:lvl w:ilvl="8">
      <w:start w:val="1"/>
      <w:numFmt w:val="decimal"/>
      <w:lvlText w:val="%1.%2.%3.%4.%5.%6.%7.%8.%9"/>
      <w:lvlJc w:val="left"/>
      <w:pPr>
        <w:ind w:left="3960" w:hanging="3960"/>
      </w:pPr>
      <w:rPr>
        <w:rFonts w:hint="default"/>
      </w:rPr>
    </w:lvl>
  </w:abstractNum>
  <w:abstractNum w:abstractNumId="50" w15:restartNumberingAfterBreak="0">
    <w:nsid w:val="6B2F29F7"/>
    <w:multiLevelType w:val="hybridMultilevel"/>
    <w:tmpl w:val="22E87B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6C1828A1"/>
    <w:multiLevelType w:val="hybridMultilevel"/>
    <w:tmpl w:val="D83ACE64"/>
    <w:lvl w:ilvl="0" w:tplc="511E751C">
      <w:start w:val="1"/>
      <w:numFmt w:val="bullet"/>
      <w:lvlText w:val=""/>
      <w:lvlJc w:val="left"/>
      <w:pPr>
        <w:tabs>
          <w:tab w:val="num" w:pos="720"/>
        </w:tabs>
        <w:ind w:left="720" w:hanging="360"/>
      </w:pPr>
      <w:rPr>
        <w:rFonts w:ascii="Symbol" w:hAnsi="Symbol" w:hint="default"/>
      </w:rPr>
    </w:lvl>
    <w:lvl w:ilvl="1" w:tplc="15FCC834" w:tentative="1">
      <w:start w:val="1"/>
      <w:numFmt w:val="bullet"/>
      <w:lvlText w:val=""/>
      <w:lvlJc w:val="left"/>
      <w:pPr>
        <w:tabs>
          <w:tab w:val="num" w:pos="1440"/>
        </w:tabs>
        <w:ind w:left="1440" w:hanging="360"/>
      </w:pPr>
      <w:rPr>
        <w:rFonts w:ascii="Symbol" w:hAnsi="Symbol" w:hint="default"/>
      </w:rPr>
    </w:lvl>
    <w:lvl w:ilvl="2" w:tplc="F328F1D4" w:tentative="1">
      <w:start w:val="1"/>
      <w:numFmt w:val="bullet"/>
      <w:lvlText w:val=""/>
      <w:lvlJc w:val="left"/>
      <w:pPr>
        <w:tabs>
          <w:tab w:val="num" w:pos="2160"/>
        </w:tabs>
        <w:ind w:left="2160" w:hanging="360"/>
      </w:pPr>
      <w:rPr>
        <w:rFonts w:ascii="Symbol" w:hAnsi="Symbol" w:hint="default"/>
      </w:rPr>
    </w:lvl>
    <w:lvl w:ilvl="3" w:tplc="DAFE01C4" w:tentative="1">
      <w:start w:val="1"/>
      <w:numFmt w:val="bullet"/>
      <w:lvlText w:val=""/>
      <w:lvlJc w:val="left"/>
      <w:pPr>
        <w:tabs>
          <w:tab w:val="num" w:pos="2880"/>
        </w:tabs>
        <w:ind w:left="2880" w:hanging="360"/>
      </w:pPr>
      <w:rPr>
        <w:rFonts w:ascii="Symbol" w:hAnsi="Symbol" w:hint="default"/>
      </w:rPr>
    </w:lvl>
    <w:lvl w:ilvl="4" w:tplc="254093C4" w:tentative="1">
      <w:start w:val="1"/>
      <w:numFmt w:val="bullet"/>
      <w:lvlText w:val=""/>
      <w:lvlJc w:val="left"/>
      <w:pPr>
        <w:tabs>
          <w:tab w:val="num" w:pos="3600"/>
        </w:tabs>
        <w:ind w:left="3600" w:hanging="360"/>
      </w:pPr>
      <w:rPr>
        <w:rFonts w:ascii="Symbol" w:hAnsi="Symbol" w:hint="default"/>
      </w:rPr>
    </w:lvl>
    <w:lvl w:ilvl="5" w:tplc="472CD5D2" w:tentative="1">
      <w:start w:val="1"/>
      <w:numFmt w:val="bullet"/>
      <w:lvlText w:val=""/>
      <w:lvlJc w:val="left"/>
      <w:pPr>
        <w:tabs>
          <w:tab w:val="num" w:pos="4320"/>
        </w:tabs>
        <w:ind w:left="4320" w:hanging="360"/>
      </w:pPr>
      <w:rPr>
        <w:rFonts w:ascii="Symbol" w:hAnsi="Symbol" w:hint="default"/>
      </w:rPr>
    </w:lvl>
    <w:lvl w:ilvl="6" w:tplc="89D4275E" w:tentative="1">
      <w:start w:val="1"/>
      <w:numFmt w:val="bullet"/>
      <w:lvlText w:val=""/>
      <w:lvlJc w:val="left"/>
      <w:pPr>
        <w:tabs>
          <w:tab w:val="num" w:pos="5040"/>
        </w:tabs>
        <w:ind w:left="5040" w:hanging="360"/>
      </w:pPr>
      <w:rPr>
        <w:rFonts w:ascii="Symbol" w:hAnsi="Symbol" w:hint="default"/>
      </w:rPr>
    </w:lvl>
    <w:lvl w:ilvl="7" w:tplc="C3564858" w:tentative="1">
      <w:start w:val="1"/>
      <w:numFmt w:val="bullet"/>
      <w:lvlText w:val=""/>
      <w:lvlJc w:val="left"/>
      <w:pPr>
        <w:tabs>
          <w:tab w:val="num" w:pos="5760"/>
        </w:tabs>
        <w:ind w:left="5760" w:hanging="360"/>
      </w:pPr>
      <w:rPr>
        <w:rFonts w:ascii="Symbol" w:hAnsi="Symbol" w:hint="default"/>
      </w:rPr>
    </w:lvl>
    <w:lvl w:ilvl="8" w:tplc="CAA82FAA" w:tentative="1">
      <w:start w:val="1"/>
      <w:numFmt w:val="bullet"/>
      <w:lvlText w:val=""/>
      <w:lvlJc w:val="left"/>
      <w:pPr>
        <w:tabs>
          <w:tab w:val="num" w:pos="6480"/>
        </w:tabs>
        <w:ind w:left="6480" w:hanging="360"/>
      </w:pPr>
      <w:rPr>
        <w:rFonts w:ascii="Symbol" w:hAnsi="Symbol" w:hint="default"/>
      </w:rPr>
    </w:lvl>
  </w:abstractNum>
  <w:abstractNum w:abstractNumId="52" w15:restartNumberingAfterBreak="0">
    <w:nsid w:val="6D593314"/>
    <w:multiLevelType w:val="hybridMultilevel"/>
    <w:tmpl w:val="0C243900"/>
    <w:lvl w:ilvl="0" w:tplc="91B2D43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3" w15:restartNumberingAfterBreak="0">
    <w:nsid w:val="6E3822B5"/>
    <w:multiLevelType w:val="hybridMultilevel"/>
    <w:tmpl w:val="7ACC6FC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4" w15:restartNumberingAfterBreak="0">
    <w:nsid w:val="72516792"/>
    <w:multiLevelType w:val="multilevel"/>
    <w:tmpl w:val="0F36CA38"/>
    <w:lvl w:ilvl="0">
      <w:start w:val="13"/>
      <w:numFmt w:val="decimal"/>
      <w:lvlText w:val="%1"/>
      <w:lvlJc w:val="left"/>
      <w:pPr>
        <w:ind w:left="870" w:hanging="870"/>
      </w:pPr>
      <w:rPr>
        <w:rFonts w:hint="default"/>
      </w:rPr>
    </w:lvl>
    <w:lvl w:ilvl="1">
      <w:start w:val="10"/>
      <w:numFmt w:val="decimal"/>
      <w:lvlText w:val="%1.%2"/>
      <w:lvlJc w:val="left"/>
      <w:pPr>
        <w:ind w:left="870" w:hanging="870"/>
      </w:pPr>
      <w:rPr>
        <w:rFonts w:hint="default"/>
      </w:rPr>
    </w:lvl>
    <w:lvl w:ilvl="2">
      <w:start w:val="2"/>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55" w15:restartNumberingAfterBreak="0">
    <w:nsid w:val="74425A5E"/>
    <w:multiLevelType w:val="hybridMultilevel"/>
    <w:tmpl w:val="89BEBAA4"/>
    <w:lvl w:ilvl="0" w:tplc="04090017">
      <w:start w:val="1"/>
      <w:numFmt w:val="lowerLetter"/>
      <w:lvlText w:val="%1)"/>
      <w:lvlJc w:val="left"/>
      <w:pPr>
        <w:ind w:left="720" w:hanging="360"/>
      </w:pPr>
    </w:lvl>
    <w:lvl w:ilvl="1" w:tplc="C504AFEA">
      <w:numFmt w:val="bullet"/>
      <w:lvlText w:val="-"/>
      <w:lvlJc w:val="left"/>
      <w:pPr>
        <w:ind w:left="1440" w:hanging="360"/>
      </w:pPr>
      <w:rPr>
        <w:rFonts w:ascii="Calibri" w:eastAsia="Times New Roman" w:hAnsi="Calibri" w:cs="Calibri"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74EC652B"/>
    <w:multiLevelType w:val="hybridMultilevel"/>
    <w:tmpl w:val="CDFCB0D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76A4370C"/>
    <w:multiLevelType w:val="hybridMultilevel"/>
    <w:tmpl w:val="6C0A4420"/>
    <w:lvl w:ilvl="0" w:tplc="0409000F">
      <w:start w:val="1"/>
      <w:numFmt w:val="decimal"/>
      <w:lvlText w:val="%1."/>
      <w:lvlJc w:val="left"/>
      <w:pPr>
        <w:ind w:left="720" w:hanging="360"/>
      </w:pPr>
    </w:lvl>
    <w:lvl w:ilvl="1" w:tplc="04090005">
      <w:start w:val="1"/>
      <w:numFmt w:val="bullet"/>
      <w:lvlText w:val=""/>
      <w:lvlJc w:val="left"/>
      <w:pPr>
        <w:ind w:left="720" w:hanging="360"/>
      </w:pPr>
      <w:rPr>
        <w:rFonts w:ascii="Wingdings" w:hAnsi="Wingdings" w:hint="default"/>
      </w:rPr>
    </w:lvl>
    <w:lvl w:ilvl="2" w:tplc="04090005">
      <w:start w:val="1"/>
      <w:numFmt w:val="bullet"/>
      <w:lvlText w:val=""/>
      <w:lvlJc w:val="left"/>
      <w:pPr>
        <w:ind w:left="720" w:hanging="360"/>
      </w:pPr>
      <w:rPr>
        <w:rFonts w:ascii="Wingdings" w:hAnsi="Wingdings" w:hint="default"/>
      </w:r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77677903"/>
    <w:multiLevelType w:val="hybridMultilevel"/>
    <w:tmpl w:val="63BEE9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77AC53EC"/>
    <w:multiLevelType w:val="hybridMultilevel"/>
    <w:tmpl w:val="BA004C28"/>
    <w:lvl w:ilvl="0" w:tplc="0F825068">
      <w:start w:val="1"/>
      <w:numFmt w:val="bullet"/>
      <w:lvlText w:val=""/>
      <w:lvlJc w:val="left"/>
      <w:pPr>
        <w:tabs>
          <w:tab w:val="num" w:pos="720"/>
        </w:tabs>
        <w:ind w:left="720" w:hanging="360"/>
      </w:pPr>
      <w:rPr>
        <w:rFonts w:ascii="Wingdings" w:hAnsi="Wingdings" w:hint="default"/>
      </w:rPr>
    </w:lvl>
    <w:lvl w:ilvl="1" w:tplc="1A187C1A" w:tentative="1">
      <w:start w:val="1"/>
      <w:numFmt w:val="bullet"/>
      <w:lvlText w:val=""/>
      <w:lvlJc w:val="left"/>
      <w:pPr>
        <w:tabs>
          <w:tab w:val="num" w:pos="1440"/>
        </w:tabs>
        <w:ind w:left="1440" w:hanging="360"/>
      </w:pPr>
      <w:rPr>
        <w:rFonts w:ascii="Wingdings" w:hAnsi="Wingdings" w:hint="default"/>
      </w:rPr>
    </w:lvl>
    <w:lvl w:ilvl="2" w:tplc="6EC84DA4" w:tentative="1">
      <w:start w:val="1"/>
      <w:numFmt w:val="bullet"/>
      <w:lvlText w:val=""/>
      <w:lvlJc w:val="left"/>
      <w:pPr>
        <w:tabs>
          <w:tab w:val="num" w:pos="2160"/>
        </w:tabs>
        <w:ind w:left="2160" w:hanging="360"/>
      </w:pPr>
      <w:rPr>
        <w:rFonts w:ascii="Wingdings" w:hAnsi="Wingdings" w:hint="default"/>
      </w:rPr>
    </w:lvl>
    <w:lvl w:ilvl="3" w:tplc="EE3C2686" w:tentative="1">
      <w:start w:val="1"/>
      <w:numFmt w:val="bullet"/>
      <w:lvlText w:val=""/>
      <w:lvlJc w:val="left"/>
      <w:pPr>
        <w:tabs>
          <w:tab w:val="num" w:pos="2880"/>
        </w:tabs>
        <w:ind w:left="2880" w:hanging="360"/>
      </w:pPr>
      <w:rPr>
        <w:rFonts w:ascii="Wingdings" w:hAnsi="Wingdings" w:hint="default"/>
      </w:rPr>
    </w:lvl>
    <w:lvl w:ilvl="4" w:tplc="49883496" w:tentative="1">
      <w:start w:val="1"/>
      <w:numFmt w:val="bullet"/>
      <w:lvlText w:val=""/>
      <w:lvlJc w:val="left"/>
      <w:pPr>
        <w:tabs>
          <w:tab w:val="num" w:pos="3600"/>
        </w:tabs>
        <w:ind w:left="3600" w:hanging="360"/>
      </w:pPr>
      <w:rPr>
        <w:rFonts w:ascii="Wingdings" w:hAnsi="Wingdings" w:hint="default"/>
      </w:rPr>
    </w:lvl>
    <w:lvl w:ilvl="5" w:tplc="D6981A1A" w:tentative="1">
      <w:start w:val="1"/>
      <w:numFmt w:val="bullet"/>
      <w:lvlText w:val=""/>
      <w:lvlJc w:val="left"/>
      <w:pPr>
        <w:tabs>
          <w:tab w:val="num" w:pos="4320"/>
        </w:tabs>
        <w:ind w:left="4320" w:hanging="360"/>
      </w:pPr>
      <w:rPr>
        <w:rFonts w:ascii="Wingdings" w:hAnsi="Wingdings" w:hint="default"/>
      </w:rPr>
    </w:lvl>
    <w:lvl w:ilvl="6" w:tplc="DBF6119A" w:tentative="1">
      <w:start w:val="1"/>
      <w:numFmt w:val="bullet"/>
      <w:lvlText w:val=""/>
      <w:lvlJc w:val="left"/>
      <w:pPr>
        <w:tabs>
          <w:tab w:val="num" w:pos="5040"/>
        </w:tabs>
        <w:ind w:left="5040" w:hanging="360"/>
      </w:pPr>
      <w:rPr>
        <w:rFonts w:ascii="Wingdings" w:hAnsi="Wingdings" w:hint="default"/>
      </w:rPr>
    </w:lvl>
    <w:lvl w:ilvl="7" w:tplc="B4408410" w:tentative="1">
      <w:start w:val="1"/>
      <w:numFmt w:val="bullet"/>
      <w:lvlText w:val=""/>
      <w:lvlJc w:val="left"/>
      <w:pPr>
        <w:tabs>
          <w:tab w:val="num" w:pos="5760"/>
        </w:tabs>
        <w:ind w:left="5760" w:hanging="360"/>
      </w:pPr>
      <w:rPr>
        <w:rFonts w:ascii="Wingdings" w:hAnsi="Wingdings" w:hint="default"/>
      </w:rPr>
    </w:lvl>
    <w:lvl w:ilvl="8" w:tplc="F402B690" w:tentative="1">
      <w:start w:val="1"/>
      <w:numFmt w:val="bullet"/>
      <w:lvlText w:val=""/>
      <w:lvlJc w:val="left"/>
      <w:pPr>
        <w:tabs>
          <w:tab w:val="num" w:pos="6480"/>
        </w:tabs>
        <w:ind w:left="6480" w:hanging="360"/>
      </w:pPr>
      <w:rPr>
        <w:rFonts w:ascii="Wingdings" w:hAnsi="Wingdings" w:hint="default"/>
      </w:rPr>
    </w:lvl>
  </w:abstractNum>
  <w:abstractNum w:abstractNumId="60" w15:restartNumberingAfterBreak="0">
    <w:nsid w:val="7A0D2683"/>
    <w:multiLevelType w:val="hybridMultilevel"/>
    <w:tmpl w:val="3078EAC0"/>
    <w:lvl w:ilvl="0" w:tplc="4B00D2B2">
      <w:start w:val="1"/>
      <w:numFmt w:val="bullet"/>
      <w:lvlText w:val=""/>
      <w:lvlJc w:val="left"/>
      <w:pPr>
        <w:tabs>
          <w:tab w:val="num" w:pos="720"/>
        </w:tabs>
        <w:ind w:left="720" w:hanging="360"/>
      </w:pPr>
      <w:rPr>
        <w:rFonts w:ascii="Wingdings" w:hAnsi="Wingdings" w:hint="default"/>
      </w:rPr>
    </w:lvl>
    <w:lvl w:ilvl="1" w:tplc="A3F8F7A6" w:tentative="1">
      <w:start w:val="1"/>
      <w:numFmt w:val="bullet"/>
      <w:lvlText w:val=""/>
      <w:lvlJc w:val="left"/>
      <w:pPr>
        <w:tabs>
          <w:tab w:val="num" w:pos="1440"/>
        </w:tabs>
        <w:ind w:left="1440" w:hanging="360"/>
      </w:pPr>
      <w:rPr>
        <w:rFonts w:ascii="Wingdings" w:hAnsi="Wingdings" w:hint="default"/>
      </w:rPr>
    </w:lvl>
    <w:lvl w:ilvl="2" w:tplc="4ABA5738" w:tentative="1">
      <w:start w:val="1"/>
      <w:numFmt w:val="bullet"/>
      <w:lvlText w:val=""/>
      <w:lvlJc w:val="left"/>
      <w:pPr>
        <w:tabs>
          <w:tab w:val="num" w:pos="2160"/>
        </w:tabs>
        <w:ind w:left="2160" w:hanging="360"/>
      </w:pPr>
      <w:rPr>
        <w:rFonts w:ascii="Wingdings" w:hAnsi="Wingdings" w:hint="default"/>
      </w:rPr>
    </w:lvl>
    <w:lvl w:ilvl="3" w:tplc="64126DD4" w:tentative="1">
      <w:start w:val="1"/>
      <w:numFmt w:val="bullet"/>
      <w:lvlText w:val=""/>
      <w:lvlJc w:val="left"/>
      <w:pPr>
        <w:tabs>
          <w:tab w:val="num" w:pos="2880"/>
        </w:tabs>
        <w:ind w:left="2880" w:hanging="360"/>
      </w:pPr>
      <w:rPr>
        <w:rFonts w:ascii="Wingdings" w:hAnsi="Wingdings" w:hint="default"/>
      </w:rPr>
    </w:lvl>
    <w:lvl w:ilvl="4" w:tplc="FED82E9C" w:tentative="1">
      <w:start w:val="1"/>
      <w:numFmt w:val="bullet"/>
      <w:lvlText w:val=""/>
      <w:lvlJc w:val="left"/>
      <w:pPr>
        <w:tabs>
          <w:tab w:val="num" w:pos="3600"/>
        </w:tabs>
        <w:ind w:left="3600" w:hanging="360"/>
      </w:pPr>
      <w:rPr>
        <w:rFonts w:ascii="Wingdings" w:hAnsi="Wingdings" w:hint="default"/>
      </w:rPr>
    </w:lvl>
    <w:lvl w:ilvl="5" w:tplc="61E4F2CE" w:tentative="1">
      <w:start w:val="1"/>
      <w:numFmt w:val="bullet"/>
      <w:lvlText w:val=""/>
      <w:lvlJc w:val="left"/>
      <w:pPr>
        <w:tabs>
          <w:tab w:val="num" w:pos="4320"/>
        </w:tabs>
        <w:ind w:left="4320" w:hanging="360"/>
      </w:pPr>
      <w:rPr>
        <w:rFonts w:ascii="Wingdings" w:hAnsi="Wingdings" w:hint="default"/>
      </w:rPr>
    </w:lvl>
    <w:lvl w:ilvl="6" w:tplc="6598E532" w:tentative="1">
      <w:start w:val="1"/>
      <w:numFmt w:val="bullet"/>
      <w:lvlText w:val=""/>
      <w:lvlJc w:val="left"/>
      <w:pPr>
        <w:tabs>
          <w:tab w:val="num" w:pos="5040"/>
        </w:tabs>
        <w:ind w:left="5040" w:hanging="360"/>
      </w:pPr>
      <w:rPr>
        <w:rFonts w:ascii="Wingdings" w:hAnsi="Wingdings" w:hint="default"/>
      </w:rPr>
    </w:lvl>
    <w:lvl w:ilvl="7" w:tplc="5C3010A4" w:tentative="1">
      <w:start w:val="1"/>
      <w:numFmt w:val="bullet"/>
      <w:lvlText w:val=""/>
      <w:lvlJc w:val="left"/>
      <w:pPr>
        <w:tabs>
          <w:tab w:val="num" w:pos="5760"/>
        </w:tabs>
        <w:ind w:left="5760" w:hanging="360"/>
      </w:pPr>
      <w:rPr>
        <w:rFonts w:ascii="Wingdings" w:hAnsi="Wingdings" w:hint="default"/>
      </w:rPr>
    </w:lvl>
    <w:lvl w:ilvl="8" w:tplc="E75A2C32" w:tentative="1">
      <w:start w:val="1"/>
      <w:numFmt w:val="bullet"/>
      <w:lvlText w:val=""/>
      <w:lvlJc w:val="left"/>
      <w:pPr>
        <w:tabs>
          <w:tab w:val="num" w:pos="6480"/>
        </w:tabs>
        <w:ind w:left="6480" w:hanging="360"/>
      </w:pPr>
      <w:rPr>
        <w:rFonts w:ascii="Wingdings" w:hAnsi="Wingdings" w:hint="default"/>
      </w:rPr>
    </w:lvl>
  </w:abstractNum>
  <w:abstractNum w:abstractNumId="61" w15:restartNumberingAfterBreak="0">
    <w:nsid w:val="7D84022A"/>
    <w:multiLevelType w:val="hybridMultilevel"/>
    <w:tmpl w:val="512216D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7FA082D2"/>
    <w:multiLevelType w:val="hybridMultilevel"/>
    <w:tmpl w:val="FFFFFFFF"/>
    <w:lvl w:ilvl="0" w:tplc="A2288B22">
      <w:start w:val="1"/>
      <w:numFmt w:val="bullet"/>
      <w:lvlText w:val=""/>
      <w:lvlJc w:val="left"/>
      <w:pPr>
        <w:ind w:left="720" w:hanging="360"/>
      </w:pPr>
      <w:rPr>
        <w:rFonts w:ascii="Wingdings" w:hAnsi="Wingdings" w:hint="default"/>
      </w:rPr>
    </w:lvl>
    <w:lvl w:ilvl="1" w:tplc="0966EE92">
      <w:start w:val="1"/>
      <w:numFmt w:val="bullet"/>
      <w:lvlText w:val="o"/>
      <w:lvlJc w:val="left"/>
      <w:pPr>
        <w:ind w:left="1440" w:hanging="360"/>
      </w:pPr>
      <w:rPr>
        <w:rFonts w:ascii="Courier New" w:hAnsi="Courier New" w:hint="default"/>
      </w:rPr>
    </w:lvl>
    <w:lvl w:ilvl="2" w:tplc="FE0806D4">
      <w:start w:val="1"/>
      <w:numFmt w:val="bullet"/>
      <w:lvlText w:val=""/>
      <w:lvlJc w:val="left"/>
      <w:pPr>
        <w:ind w:left="2160" w:hanging="360"/>
      </w:pPr>
      <w:rPr>
        <w:rFonts w:ascii="Wingdings" w:hAnsi="Wingdings" w:hint="default"/>
      </w:rPr>
    </w:lvl>
    <w:lvl w:ilvl="3" w:tplc="3322F9D8">
      <w:start w:val="1"/>
      <w:numFmt w:val="bullet"/>
      <w:lvlText w:val=""/>
      <w:lvlJc w:val="left"/>
      <w:pPr>
        <w:ind w:left="2880" w:hanging="360"/>
      </w:pPr>
      <w:rPr>
        <w:rFonts w:ascii="Symbol" w:hAnsi="Symbol" w:hint="default"/>
      </w:rPr>
    </w:lvl>
    <w:lvl w:ilvl="4" w:tplc="81DEBEF6">
      <w:start w:val="1"/>
      <w:numFmt w:val="bullet"/>
      <w:lvlText w:val="o"/>
      <w:lvlJc w:val="left"/>
      <w:pPr>
        <w:ind w:left="3600" w:hanging="360"/>
      </w:pPr>
      <w:rPr>
        <w:rFonts w:ascii="Courier New" w:hAnsi="Courier New" w:hint="default"/>
      </w:rPr>
    </w:lvl>
    <w:lvl w:ilvl="5" w:tplc="993AE4DC">
      <w:start w:val="1"/>
      <w:numFmt w:val="bullet"/>
      <w:lvlText w:val=""/>
      <w:lvlJc w:val="left"/>
      <w:pPr>
        <w:ind w:left="4320" w:hanging="360"/>
      </w:pPr>
      <w:rPr>
        <w:rFonts w:ascii="Wingdings" w:hAnsi="Wingdings" w:hint="default"/>
      </w:rPr>
    </w:lvl>
    <w:lvl w:ilvl="6" w:tplc="6FD4B242">
      <w:start w:val="1"/>
      <w:numFmt w:val="bullet"/>
      <w:lvlText w:val=""/>
      <w:lvlJc w:val="left"/>
      <w:pPr>
        <w:ind w:left="5040" w:hanging="360"/>
      </w:pPr>
      <w:rPr>
        <w:rFonts w:ascii="Symbol" w:hAnsi="Symbol" w:hint="default"/>
      </w:rPr>
    </w:lvl>
    <w:lvl w:ilvl="7" w:tplc="4078BEEA">
      <w:start w:val="1"/>
      <w:numFmt w:val="bullet"/>
      <w:lvlText w:val="o"/>
      <w:lvlJc w:val="left"/>
      <w:pPr>
        <w:ind w:left="5760" w:hanging="360"/>
      </w:pPr>
      <w:rPr>
        <w:rFonts w:ascii="Courier New" w:hAnsi="Courier New" w:hint="default"/>
      </w:rPr>
    </w:lvl>
    <w:lvl w:ilvl="8" w:tplc="A96AF468">
      <w:start w:val="1"/>
      <w:numFmt w:val="bullet"/>
      <w:lvlText w:val=""/>
      <w:lvlJc w:val="left"/>
      <w:pPr>
        <w:ind w:left="6480" w:hanging="360"/>
      </w:pPr>
      <w:rPr>
        <w:rFonts w:ascii="Wingdings" w:hAnsi="Wingdings" w:hint="default"/>
      </w:rPr>
    </w:lvl>
  </w:abstractNum>
  <w:num w:numId="1" w16cid:durableId="1234705522">
    <w:abstractNumId w:val="36"/>
  </w:num>
  <w:num w:numId="2" w16cid:durableId="983048890">
    <w:abstractNumId w:val="50"/>
  </w:num>
  <w:num w:numId="3" w16cid:durableId="568854662">
    <w:abstractNumId w:val="22"/>
  </w:num>
  <w:num w:numId="4" w16cid:durableId="246769004">
    <w:abstractNumId w:val="13"/>
  </w:num>
  <w:num w:numId="5" w16cid:durableId="856777255">
    <w:abstractNumId w:val="51"/>
  </w:num>
  <w:num w:numId="6" w16cid:durableId="891498324">
    <w:abstractNumId w:val="11"/>
  </w:num>
  <w:num w:numId="7" w16cid:durableId="1949308200">
    <w:abstractNumId w:val="9"/>
  </w:num>
  <w:num w:numId="8" w16cid:durableId="1371614911">
    <w:abstractNumId w:val="7"/>
  </w:num>
  <w:num w:numId="9" w16cid:durableId="2126346851">
    <w:abstractNumId w:val="27"/>
  </w:num>
  <w:num w:numId="10" w16cid:durableId="1844782108">
    <w:abstractNumId w:val="1"/>
  </w:num>
  <w:num w:numId="11" w16cid:durableId="91972575">
    <w:abstractNumId w:val="25"/>
  </w:num>
  <w:num w:numId="12" w16cid:durableId="1169708282">
    <w:abstractNumId w:val="28"/>
  </w:num>
  <w:num w:numId="13" w16cid:durableId="1053626663">
    <w:abstractNumId w:val="20"/>
  </w:num>
  <w:num w:numId="14" w16cid:durableId="1140457523">
    <w:abstractNumId w:val="47"/>
  </w:num>
  <w:num w:numId="15" w16cid:durableId="1177041436">
    <w:abstractNumId w:val="56"/>
  </w:num>
  <w:num w:numId="16" w16cid:durableId="1992055039">
    <w:abstractNumId w:val="57"/>
  </w:num>
  <w:num w:numId="17" w16cid:durableId="1927497482">
    <w:abstractNumId w:val="0"/>
  </w:num>
  <w:num w:numId="18" w16cid:durableId="892274660">
    <w:abstractNumId w:val="8"/>
  </w:num>
  <w:num w:numId="19" w16cid:durableId="1104377055">
    <w:abstractNumId w:val="58"/>
  </w:num>
  <w:num w:numId="20" w16cid:durableId="1825584965">
    <w:abstractNumId w:val="23"/>
  </w:num>
  <w:num w:numId="21" w16cid:durableId="1780829124">
    <w:abstractNumId w:val="61"/>
  </w:num>
  <w:num w:numId="22" w16cid:durableId="25956318">
    <w:abstractNumId w:val="5"/>
  </w:num>
  <w:num w:numId="23" w16cid:durableId="348138386">
    <w:abstractNumId w:val="53"/>
  </w:num>
  <w:num w:numId="24" w16cid:durableId="1145588541">
    <w:abstractNumId w:val="32"/>
  </w:num>
  <w:num w:numId="25" w16cid:durableId="845023726">
    <w:abstractNumId w:val="19"/>
  </w:num>
  <w:num w:numId="26" w16cid:durableId="1276060758">
    <w:abstractNumId w:val="16"/>
  </w:num>
  <w:num w:numId="27" w16cid:durableId="222953499">
    <w:abstractNumId w:val="35"/>
  </w:num>
  <w:num w:numId="28" w16cid:durableId="938827508">
    <w:abstractNumId w:val="2"/>
  </w:num>
  <w:num w:numId="29" w16cid:durableId="918631906">
    <w:abstractNumId w:val="34"/>
  </w:num>
  <w:num w:numId="30" w16cid:durableId="1361200642">
    <w:abstractNumId w:val="38"/>
  </w:num>
  <w:num w:numId="31" w16cid:durableId="835002271">
    <w:abstractNumId w:val="12"/>
  </w:num>
  <w:num w:numId="32" w16cid:durableId="1542398284">
    <w:abstractNumId w:val="6"/>
  </w:num>
  <w:num w:numId="33" w16cid:durableId="660893617">
    <w:abstractNumId w:val="43"/>
  </w:num>
  <w:num w:numId="34" w16cid:durableId="56709415">
    <w:abstractNumId w:val="62"/>
  </w:num>
  <w:num w:numId="35" w16cid:durableId="1910068847">
    <w:abstractNumId w:val="37"/>
  </w:num>
  <w:num w:numId="36" w16cid:durableId="503862825">
    <w:abstractNumId w:val="17"/>
  </w:num>
  <w:num w:numId="37" w16cid:durableId="476190072">
    <w:abstractNumId w:val="31"/>
  </w:num>
  <w:num w:numId="38" w16cid:durableId="1429617458">
    <w:abstractNumId w:val="41"/>
  </w:num>
  <w:num w:numId="39" w16cid:durableId="797996786">
    <w:abstractNumId w:val="59"/>
  </w:num>
  <w:num w:numId="40" w16cid:durableId="1856995194">
    <w:abstractNumId w:val="60"/>
  </w:num>
  <w:num w:numId="41" w16cid:durableId="1083061995">
    <w:abstractNumId w:val="39"/>
  </w:num>
  <w:num w:numId="42" w16cid:durableId="1752307786">
    <w:abstractNumId w:val="55"/>
  </w:num>
  <w:num w:numId="43" w16cid:durableId="994725235">
    <w:abstractNumId w:val="29"/>
  </w:num>
  <w:num w:numId="44" w16cid:durableId="723332310">
    <w:abstractNumId w:val="14"/>
  </w:num>
  <w:num w:numId="45" w16cid:durableId="1643656418">
    <w:abstractNumId w:val="18"/>
  </w:num>
  <w:num w:numId="46" w16cid:durableId="590622885">
    <w:abstractNumId w:val="54"/>
  </w:num>
  <w:num w:numId="47" w16cid:durableId="286476457">
    <w:abstractNumId w:val="40"/>
  </w:num>
  <w:num w:numId="48" w16cid:durableId="1732460733">
    <w:abstractNumId w:val="48"/>
  </w:num>
  <w:num w:numId="49" w16cid:durableId="1211696022">
    <w:abstractNumId w:val="42"/>
  </w:num>
  <w:num w:numId="50" w16cid:durableId="81414520">
    <w:abstractNumId w:val="4"/>
  </w:num>
  <w:num w:numId="51" w16cid:durableId="657270983">
    <w:abstractNumId w:val="30"/>
  </w:num>
  <w:num w:numId="52" w16cid:durableId="754520997">
    <w:abstractNumId w:val="26"/>
  </w:num>
  <w:num w:numId="53" w16cid:durableId="234902144">
    <w:abstractNumId w:val="52"/>
  </w:num>
  <w:num w:numId="54" w16cid:durableId="814493544">
    <w:abstractNumId w:val="24"/>
  </w:num>
  <w:num w:numId="55" w16cid:durableId="1653018674">
    <w:abstractNumId w:val="15"/>
  </w:num>
  <w:num w:numId="56" w16cid:durableId="712850934">
    <w:abstractNumId w:val="44"/>
  </w:num>
  <w:num w:numId="57" w16cid:durableId="1281376252">
    <w:abstractNumId w:val="45"/>
  </w:num>
  <w:num w:numId="58" w16cid:durableId="482552645">
    <w:abstractNumId w:val="10"/>
  </w:num>
  <w:num w:numId="59" w16cid:durableId="2096658616">
    <w:abstractNumId w:val="49"/>
  </w:num>
  <w:num w:numId="60" w16cid:durableId="158158359">
    <w:abstractNumId w:val="46"/>
  </w:num>
  <w:num w:numId="61" w16cid:durableId="674765056">
    <w:abstractNumId w:val="21"/>
  </w:num>
  <w:num w:numId="62" w16cid:durableId="1309630105">
    <w:abstractNumId w:val="3"/>
  </w:num>
  <w:num w:numId="63" w16cid:durableId="1469546280">
    <w:abstractNumId w:val="33"/>
  </w:num>
  <w:numIdMacAtCleanup w:val="63"/>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vinesh Kumar Gupta">
    <w15:presenceInfo w15:providerId="AD" w15:userId="S::Avinesh.Gupta@odessainc.com::c57471e8-4b7d-4668-b335-7e0b21147805"/>
  </w15:person>
  <w15:person w15:author="Satyabrata Swain">
    <w15:presenceInfo w15:providerId="AD" w15:userId="S::Satyabrata.Swain@odessainc.com::a88b1079-51dc-4805-bf44-713ca8267d3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attachedTemplate r:id="rId1"/>
  <w:defaultTabStop w:val="720"/>
  <w:evenAndOddHeaders/>
  <w:drawingGridHorizontalSpacing w:val="110"/>
  <w:displayHorizontalDrawingGridEvery w:val="2"/>
  <w:characterSpacingControl w:val="doNotCompress"/>
  <w:hdrShapeDefaults>
    <o:shapedefaults v:ext="edit" spidmax="2050"/>
  </w:hdrShapeDefaults>
  <w:footnotePr>
    <w:footnote w:id="-1"/>
    <w:footnote w:id="0"/>
    <w:footnote w:id="1"/>
  </w:footnotePr>
  <w:endnotePr>
    <w:endnote w:id="-1"/>
    <w:endnote w:id="0"/>
    <w:endnote w:id="1"/>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D60C1"/>
    <w:rsid w:val="00000267"/>
    <w:rsid w:val="00000515"/>
    <w:rsid w:val="00000C65"/>
    <w:rsid w:val="0000130F"/>
    <w:rsid w:val="000014AE"/>
    <w:rsid w:val="000017AD"/>
    <w:rsid w:val="00001B6E"/>
    <w:rsid w:val="00002FF8"/>
    <w:rsid w:val="00003ACE"/>
    <w:rsid w:val="00003CE2"/>
    <w:rsid w:val="00004F8F"/>
    <w:rsid w:val="000053BE"/>
    <w:rsid w:val="00005BDD"/>
    <w:rsid w:val="000070E7"/>
    <w:rsid w:val="000075D0"/>
    <w:rsid w:val="00007ACA"/>
    <w:rsid w:val="000100AB"/>
    <w:rsid w:val="00010197"/>
    <w:rsid w:val="000107F8"/>
    <w:rsid w:val="00011513"/>
    <w:rsid w:val="00011831"/>
    <w:rsid w:val="00011E8B"/>
    <w:rsid w:val="0001370E"/>
    <w:rsid w:val="000146FD"/>
    <w:rsid w:val="0001531C"/>
    <w:rsid w:val="0001715E"/>
    <w:rsid w:val="00017378"/>
    <w:rsid w:val="00017BFB"/>
    <w:rsid w:val="00020296"/>
    <w:rsid w:val="00021E6C"/>
    <w:rsid w:val="000220FD"/>
    <w:rsid w:val="00022771"/>
    <w:rsid w:val="00022C21"/>
    <w:rsid w:val="00023CAB"/>
    <w:rsid w:val="00024169"/>
    <w:rsid w:val="000262A8"/>
    <w:rsid w:val="00027443"/>
    <w:rsid w:val="00027E15"/>
    <w:rsid w:val="000314C1"/>
    <w:rsid w:val="000315A5"/>
    <w:rsid w:val="0003165F"/>
    <w:rsid w:val="00031DB4"/>
    <w:rsid w:val="00031FA7"/>
    <w:rsid w:val="000327C3"/>
    <w:rsid w:val="00035EF1"/>
    <w:rsid w:val="00036734"/>
    <w:rsid w:val="00037C90"/>
    <w:rsid w:val="00042C78"/>
    <w:rsid w:val="00042F90"/>
    <w:rsid w:val="000433D0"/>
    <w:rsid w:val="00043444"/>
    <w:rsid w:val="000448BC"/>
    <w:rsid w:val="00044BB3"/>
    <w:rsid w:val="000451E0"/>
    <w:rsid w:val="00045AEC"/>
    <w:rsid w:val="000460E5"/>
    <w:rsid w:val="0004678F"/>
    <w:rsid w:val="00046950"/>
    <w:rsid w:val="00046953"/>
    <w:rsid w:val="00050B62"/>
    <w:rsid w:val="00050DBA"/>
    <w:rsid w:val="00050EE9"/>
    <w:rsid w:val="00052416"/>
    <w:rsid w:val="000525E5"/>
    <w:rsid w:val="00052FC1"/>
    <w:rsid w:val="00053C80"/>
    <w:rsid w:val="00053EE7"/>
    <w:rsid w:val="0005420C"/>
    <w:rsid w:val="000547B1"/>
    <w:rsid w:val="00054CBA"/>
    <w:rsid w:val="00055142"/>
    <w:rsid w:val="00055351"/>
    <w:rsid w:val="00055857"/>
    <w:rsid w:val="00055AE3"/>
    <w:rsid w:val="00055E5C"/>
    <w:rsid w:val="00057706"/>
    <w:rsid w:val="00060940"/>
    <w:rsid w:val="000610C4"/>
    <w:rsid w:val="000611BA"/>
    <w:rsid w:val="000612C4"/>
    <w:rsid w:val="00061A39"/>
    <w:rsid w:val="000633C8"/>
    <w:rsid w:val="00063578"/>
    <w:rsid w:val="00063C29"/>
    <w:rsid w:val="00065415"/>
    <w:rsid w:val="000659E1"/>
    <w:rsid w:val="000663AC"/>
    <w:rsid w:val="000674BC"/>
    <w:rsid w:val="00067C48"/>
    <w:rsid w:val="00070573"/>
    <w:rsid w:val="00070996"/>
    <w:rsid w:val="0007199A"/>
    <w:rsid w:val="00071F76"/>
    <w:rsid w:val="00073576"/>
    <w:rsid w:val="00073881"/>
    <w:rsid w:val="0007393D"/>
    <w:rsid w:val="00074638"/>
    <w:rsid w:val="00075BAE"/>
    <w:rsid w:val="00075EE2"/>
    <w:rsid w:val="00075F8D"/>
    <w:rsid w:val="00075F9D"/>
    <w:rsid w:val="00075FE9"/>
    <w:rsid w:val="00076BCB"/>
    <w:rsid w:val="00076C40"/>
    <w:rsid w:val="00076F52"/>
    <w:rsid w:val="000772D0"/>
    <w:rsid w:val="000774E4"/>
    <w:rsid w:val="00077877"/>
    <w:rsid w:val="000819E2"/>
    <w:rsid w:val="00083067"/>
    <w:rsid w:val="00083AB5"/>
    <w:rsid w:val="00083E62"/>
    <w:rsid w:val="00085A69"/>
    <w:rsid w:val="0008657F"/>
    <w:rsid w:val="0008763F"/>
    <w:rsid w:val="00087B73"/>
    <w:rsid w:val="00090377"/>
    <w:rsid w:val="00090807"/>
    <w:rsid w:val="00090938"/>
    <w:rsid w:val="00090AB9"/>
    <w:rsid w:val="00091333"/>
    <w:rsid w:val="00091390"/>
    <w:rsid w:val="00091433"/>
    <w:rsid w:val="00092093"/>
    <w:rsid w:val="0009283D"/>
    <w:rsid w:val="00095370"/>
    <w:rsid w:val="00096722"/>
    <w:rsid w:val="00096E82"/>
    <w:rsid w:val="0009717F"/>
    <w:rsid w:val="000978F4"/>
    <w:rsid w:val="00097D50"/>
    <w:rsid w:val="000A2610"/>
    <w:rsid w:val="000A2C7D"/>
    <w:rsid w:val="000A2D01"/>
    <w:rsid w:val="000A3876"/>
    <w:rsid w:val="000A46A4"/>
    <w:rsid w:val="000A4DF5"/>
    <w:rsid w:val="000A531F"/>
    <w:rsid w:val="000A5EAC"/>
    <w:rsid w:val="000B03BF"/>
    <w:rsid w:val="000B1DAC"/>
    <w:rsid w:val="000B2094"/>
    <w:rsid w:val="000B2362"/>
    <w:rsid w:val="000B351D"/>
    <w:rsid w:val="000B39FD"/>
    <w:rsid w:val="000B4D53"/>
    <w:rsid w:val="000B4E78"/>
    <w:rsid w:val="000B5E43"/>
    <w:rsid w:val="000B5EBD"/>
    <w:rsid w:val="000B6121"/>
    <w:rsid w:val="000B6A33"/>
    <w:rsid w:val="000C02D5"/>
    <w:rsid w:val="000C0C41"/>
    <w:rsid w:val="000C1B7B"/>
    <w:rsid w:val="000C2C94"/>
    <w:rsid w:val="000C3A2E"/>
    <w:rsid w:val="000C3C59"/>
    <w:rsid w:val="000C3F2E"/>
    <w:rsid w:val="000C4D8D"/>
    <w:rsid w:val="000C4EB8"/>
    <w:rsid w:val="000C57B8"/>
    <w:rsid w:val="000C629A"/>
    <w:rsid w:val="000C707B"/>
    <w:rsid w:val="000C73CF"/>
    <w:rsid w:val="000D024C"/>
    <w:rsid w:val="000D0769"/>
    <w:rsid w:val="000D1460"/>
    <w:rsid w:val="000D2E9C"/>
    <w:rsid w:val="000D3AEC"/>
    <w:rsid w:val="000D607C"/>
    <w:rsid w:val="000E0119"/>
    <w:rsid w:val="000E3132"/>
    <w:rsid w:val="000E3ACC"/>
    <w:rsid w:val="000E3D24"/>
    <w:rsid w:val="000E431D"/>
    <w:rsid w:val="000E4E14"/>
    <w:rsid w:val="000E5866"/>
    <w:rsid w:val="000E5967"/>
    <w:rsid w:val="000E628D"/>
    <w:rsid w:val="000E6CA9"/>
    <w:rsid w:val="000F0410"/>
    <w:rsid w:val="000F0F2F"/>
    <w:rsid w:val="000F14B9"/>
    <w:rsid w:val="000F2069"/>
    <w:rsid w:val="000F2186"/>
    <w:rsid w:val="000F3D61"/>
    <w:rsid w:val="000F42EE"/>
    <w:rsid w:val="000F4F16"/>
    <w:rsid w:val="000F4F24"/>
    <w:rsid w:val="000F52C8"/>
    <w:rsid w:val="000F5C06"/>
    <w:rsid w:val="000F7922"/>
    <w:rsid w:val="000F7C53"/>
    <w:rsid w:val="001009E8"/>
    <w:rsid w:val="0010245D"/>
    <w:rsid w:val="001026A5"/>
    <w:rsid w:val="0010281B"/>
    <w:rsid w:val="00102B80"/>
    <w:rsid w:val="001037E9"/>
    <w:rsid w:val="00104FB5"/>
    <w:rsid w:val="00105E9E"/>
    <w:rsid w:val="001072C6"/>
    <w:rsid w:val="001077DB"/>
    <w:rsid w:val="00107C24"/>
    <w:rsid w:val="0011061F"/>
    <w:rsid w:val="00110994"/>
    <w:rsid w:val="00110F6F"/>
    <w:rsid w:val="00111FCB"/>
    <w:rsid w:val="0011350A"/>
    <w:rsid w:val="001140E5"/>
    <w:rsid w:val="00114621"/>
    <w:rsid w:val="001150DF"/>
    <w:rsid w:val="0011538C"/>
    <w:rsid w:val="0011596D"/>
    <w:rsid w:val="0011601D"/>
    <w:rsid w:val="001165B3"/>
    <w:rsid w:val="001168FA"/>
    <w:rsid w:val="00116A22"/>
    <w:rsid w:val="00116D64"/>
    <w:rsid w:val="00116F3F"/>
    <w:rsid w:val="00116FBA"/>
    <w:rsid w:val="00117A13"/>
    <w:rsid w:val="001204EB"/>
    <w:rsid w:val="00120F40"/>
    <w:rsid w:val="0012113B"/>
    <w:rsid w:val="00121506"/>
    <w:rsid w:val="00121876"/>
    <w:rsid w:val="001220E2"/>
    <w:rsid w:val="001224E6"/>
    <w:rsid w:val="00123077"/>
    <w:rsid w:val="001232BC"/>
    <w:rsid w:val="00123FEF"/>
    <w:rsid w:val="00124C84"/>
    <w:rsid w:val="00124D6E"/>
    <w:rsid w:val="001254B0"/>
    <w:rsid w:val="00126074"/>
    <w:rsid w:val="0012632B"/>
    <w:rsid w:val="00126995"/>
    <w:rsid w:val="00130649"/>
    <w:rsid w:val="00130CF1"/>
    <w:rsid w:val="00132576"/>
    <w:rsid w:val="001334EC"/>
    <w:rsid w:val="00133961"/>
    <w:rsid w:val="00133AA7"/>
    <w:rsid w:val="00134523"/>
    <w:rsid w:val="001353A4"/>
    <w:rsid w:val="00135C19"/>
    <w:rsid w:val="00135F04"/>
    <w:rsid w:val="001362E1"/>
    <w:rsid w:val="0013794B"/>
    <w:rsid w:val="0014072B"/>
    <w:rsid w:val="001407DD"/>
    <w:rsid w:val="00140EE8"/>
    <w:rsid w:val="00141377"/>
    <w:rsid w:val="00141AD2"/>
    <w:rsid w:val="00142645"/>
    <w:rsid w:val="0014294D"/>
    <w:rsid w:val="0014308D"/>
    <w:rsid w:val="00144B5D"/>
    <w:rsid w:val="00146159"/>
    <w:rsid w:val="00147111"/>
    <w:rsid w:val="001471FE"/>
    <w:rsid w:val="00147BCC"/>
    <w:rsid w:val="00150514"/>
    <w:rsid w:val="0015119C"/>
    <w:rsid w:val="00151717"/>
    <w:rsid w:val="00151BD6"/>
    <w:rsid w:val="001520CF"/>
    <w:rsid w:val="001520D1"/>
    <w:rsid w:val="00152470"/>
    <w:rsid w:val="00152611"/>
    <w:rsid w:val="001529AA"/>
    <w:rsid w:val="00153019"/>
    <w:rsid w:val="0015391B"/>
    <w:rsid w:val="00154ED8"/>
    <w:rsid w:val="00155234"/>
    <w:rsid w:val="001569F2"/>
    <w:rsid w:val="00157108"/>
    <w:rsid w:val="00157678"/>
    <w:rsid w:val="001603AC"/>
    <w:rsid w:val="00160413"/>
    <w:rsid w:val="00160850"/>
    <w:rsid w:val="00160F93"/>
    <w:rsid w:val="0016122F"/>
    <w:rsid w:val="0016253E"/>
    <w:rsid w:val="001631CC"/>
    <w:rsid w:val="00163533"/>
    <w:rsid w:val="00163844"/>
    <w:rsid w:val="00164431"/>
    <w:rsid w:val="00164619"/>
    <w:rsid w:val="00164835"/>
    <w:rsid w:val="00165182"/>
    <w:rsid w:val="001668AB"/>
    <w:rsid w:val="00166B71"/>
    <w:rsid w:val="0016750C"/>
    <w:rsid w:val="00167A9E"/>
    <w:rsid w:val="00167D3E"/>
    <w:rsid w:val="00171B5E"/>
    <w:rsid w:val="0017262A"/>
    <w:rsid w:val="001728F0"/>
    <w:rsid w:val="00173249"/>
    <w:rsid w:val="00173575"/>
    <w:rsid w:val="001736B1"/>
    <w:rsid w:val="001737DD"/>
    <w:rsid w:val="00174293"/>
    <w:rsid w:val="001748E3"/>
    <w:rsid w:val="00174A74"/>
    <w:rsid w:val="001751DC"/>
    <w:rsid w:val="00175AE8"/>
    <w:rsid w:val="00176411"/>
    <w:rsid w:val="00176413"/>
    <w:rsid w:val="00176B8D"/>
    <w:rsid w:val="00177996"/>
    <w:rsid w:val="001819A5"/>
    <w:rsid w:val="00181B8F"/>
    <w:rsid w:val="00182194"/>
    <w:rsid w:val="00183B19"/>
    <w:rsid w:val="0018403E"/>
    <w:rsid w:val="001844ED"/>
    <w:rsid w:val="001844F0"/>
    <w:rsid w:val="00184638"/>
    <w:rsid w:val="001855E3"/>
    <w:rsid w:val="00185E3D"/>
    <w:rsid w:val="00187285"/>
    <w:rsid w:val="00187A77"/>
    <w:rsid w:val="00187D25"/>
    <w:rsid w:val="001906B6"/>
    <w:rsid w:val="00192E99"/>
    <w:rsid w:val="00192EA1"/>
    <w:rsid w:val="0019323D"/>
    <w:rsid w:val="0019361B"/>
    <w:rsid w:val="00194A71"/>
    <w:rsid w:val="00194D22"/>
    <w:rsid w:val="001955FA"/>
    <w:rsid w:val="0019566E"/>
    <w:rsid w:val="00195B18"/>
    <w:rsid w:val="00196774"/>
    <w:rsid w:val="00196D1E"/>
    <w:rsid w:val="00197582"/>
    <w:rsid w:val="001A11AD"/>
    <w:rsid w:val="001A1920"/>
    <w:rsid w:val="001A1E59"/>
    <w:rsid w:val="001A21AA"/>
    <w:rsid w:val="001A2EAC"/>
    <w:rsid w:val="001A2F2C"/>
    <w:rsid w:val="001A44F4"/>
    <w:rsid w:val="001A537A"/>
    <w:rsid w:val="001A579A"/>
    <w:rsid w:val="001A7554"/>
    <w:rsid w:val="001B0E7A"/>
    <w:rsid w:val="001B16DD"/>
    <w:rsid w:val="001B3186"/>
    <w:rsid w:val="001B33D0"/>
    <w:rsid w:val="001B3A8C"/>
    <w:rsid w:val="001B3D8E"/>
    <w:rsid w:val="001B44CE"/>
    <w:rsid w:val="001B492C"/>
    <w:rsid w:val="001B4F85"/>
    <w:rsid w:val="001B555D"/>
    <w:rsid w:val="001B6481"/>
    <w:rsid w:val="001B6AB1"/>
    <w:rsid w:val="001C0AB4"/>
    <w:rsid w:val="001C1461"/>
    <w:rsid w:val="001C1A1C"/>
    <w:rsid w:val="001C2019"/>
    <w:rsid w:val="001C229E"/>
    <w:rsid w:val="001C2CBE"/>
    <w:rsid w:val="001C3044"/>
    <w:rsid w:val="001C32AE"/>
    <w:rsid w:val="001C32C8"/>
    <w:rsid w:val="001D02F4"/>
    <w:rsid w:val="001D037A"/>
    <w:rsid w:val="001D0FD9"/>
    <w:rsid w:val="001D20E1"/>
    <w:rsid w:val="001D29E4"/>
    <w:rsid w:val="001D2E27"/>
    <w:rsid w:val="001D3AE4"/>
    <w:rsid w:val="001D4226"/>
    <w:rsid w:val="001D56AE"/>
    <w:rsid w:val="001D5920"/>
    <w:rsid w:val="001D6367"/>
    <w:rsid w:val="001D6773"/>
    <w:rsid w:val="001E03B4"/>
    <w:rsid w:val="001E03DD"/>
    <w:rsid w:val="001E1B27"/>
    <w:rsid w:val="001E1D7B"/>
    <w:rsid w:val="001E33FB"/>
    <w:rsid w:val="001E573E"/>
    <w:rsid w:val="001E5A1D"/>
    <w:rsid w:val="001E6EED"/>
    <w:rsid w:val="001E7612"/>
    <w:rsid w:val="001E77E9"/>
    <w:rsid w:val="001F0AA9"/>
    <w:rsid w:val="001F0E15"/>
    <w:rsid w:val="001F12F9"/>
    <w:rsid w:val="001F13E4"/>
    <w:rsid w:val="001F187F"/>
    <w:rsid w:val="001F1D44"/>
    <w:rsid w:val="001F1F25"/>
    <w:rsid w:val="001F2174"/>
    <w:rsid w:val="001F262A"/>
    <w:rsid w:val="001F29DD"/>
    <w:rsid w:val="001F2B00"/>
    <w:rsid w:val="001F2C3E"/>
    <w:rsid w:val="001F3489"/>
    <w:rsid w:val="001F38F9"/>
    <w:rsid w:val="001F472F"/>
    <w:rsid w:val="001F5D95"/>
    <w:rsid w:val="001F67EA"/>
    <w:rsid w:val="001F692A"/>
    <w:rsid w:val="001F74C7"/>
    <w:rsid w:val="002000DB"/>
    <w:rsid w:val="00200AF1"/>
    <w:rsid w:val="002015CE"/>
    <w:rsid w:val="002019F2"/>
    <w:rsid w:val="00202F9A"/>
    <w:rsid w:val="00204145"/>
    <w:rsid w:val="0020495A"/>
    <w:rsid w:val="0020496E"/>
    <w:rsid w:val="00205387"/>
    <w:rsid w:val="00205C0F"/>
    <w:rsid w:val="00206CEC"/>
    <w:rsid w:val="002115B9"/>
    <w:rsid w:val="0021188F"/>
    <w:rsid w:val="00211F2D"/>
    <w:rsid w:val="00211FFA"/>
    <w:rsid w:val="00213127"/>
    <w:rsid w:val="002131AE"/>
    <w:rsid w:val="00213A87"/>
    <w:rsid w:val="00213F25"/>
    <w:rsid w:val="00214A64"/>
    <w:rsid w:val="00214EEF"/>
    <w:rsid w:val="00216135"/>
    <w:rsid w:val="00217D49"/>
    <w:rsid w:val="0022044E"/>
    <w:rsid w:val="002214DC"/>
    <w:rsid w:val="00221586"/>
    <w:rsid w:val="00223CB5"/>
    <w:rsid w:val="0022426C"/>
    <w:rsid w:val="002244FB"/>
    <w:rsid w:val="00224D1F"/>
    <w:rsid w:val="00226C3F"/>
    <w:rsid w:val="00226F69"/>
    <w:rsid w:val="00227317"/>
    <w:rsid w:val="002279D2"/>
    <w:rsid w:val="00227AEE"/>
    <w:rsid w:val="0022C9F0"/>
    <w:rsid w:val="00230D25"/>
    <w:rsid w:val="00230D6C"/>
    <w:rsid w:val="00230DE3"/>
    <w:rsid w:val="00231F41"/>
    <w:rsid w:val="00231F92"/>
    <w:rsid w:val="0023209E"/>
    <w:rsid w:val="002344A2"/>
    <w:rsid w:val="0023520E"/>
    <w:rsid w:val="00235337"/>
    <w:rsid w:val="002356EC"/>
    <w:rsid w:val="00235737"/>
    <w:rsid w:val="00235B03"/>
    <w:rsid w:val="002369FB"/>
    <w:rsid w:val="00236C8D"/>
    <w:rsid w:val="00237252"/>
    <w:rsid w:val="00237EE5"/>
    <w:rsid w:val="002408EA"/>
    <w:rsid w:val="0024188C"/>
    <w:rsid w:val="0024193F"/>
    <w:rsid w:val="00241A27"/>
    <w:rsid w:val="00243212"/>
    <w:rsid w:val="00244131"/>
    <w:rsid w:val="00244F7D"/>
    <w:rsid w:val="00246A10"/>
    <w:rsid w:val="00246E59"/>
    <w:rsid w:val="00251446"/>
    <w:rsid w:val="002514E2"/>
    <w:rsid w:val="00251DA2"/>
    <w:rsid w:val="00252157"/>
    <w:rsid w:val="00252263"/>
    <w:rsid w:val="00252836"/>
    <w:rsid w:val="00252FAC"/>
    <w:rsid w:val="002539CF"/>
    <w:rsid w:val="002541DA"/>
    <w:rsid w:val="0025741B"/>
    <w:rsid w:val="00257CE0"/>
    <w:rsid w:val="002609F9"/>
    <w:rsid w:val="00260A69"/>
    <w:rsid w:val="00260A6D"/>
    <w:rsid w:val="002614AA"/>
    <w:rsid w:val="002616E5"/>
    <w:rsid w:val="0026267E"/>
    <w:rsid w:val="002654EE"/>
    <w:rsid w:val="00265A76"/>
    <w:rsid w:val="00265EAE"/>
    <w:rsid w:val="00266009"/>
    <w:rsid w:val="00266D27"/>
    <w:rsid w:val="00267B8E"/>
    <w:rsid w:val="00267E25"/>
    <w:rsid w:val="00270474"/>
    <w:rsid w:val="00270D7B"/>
    <w:rsid w:val="00271A70"/>
    <w:rsid w:val="00271D61"/>
    <w:rsid w:val="00273B1C"/>
    <w:rsid w:val="0027416A"/>
    <w:rsid w:val="0027454C"/>
    <w:rsid w:val="002749F7"/>
    <w:rsid w:val="00274C69"/>
    <w:rsid w:val="002754A0"/>
    <w:rsid w:val="002757A6"/>
    <w:rsid w:val="00276263"/>
    <w:rsid w:val="002763BC"/>
    <w:rsid w:val="00277D2C"/>
    <w:rsid w:val="002801B0"/>
    <w:rsid w:val="00280AEA"/>
    <w:rsid w:val="00281089"/>
    <w:rsid w:val="002815DC"/>
    <w:rsid w:val="002815E3"/>
    <w:rsid w:val="00281C47"/>
    <w:rsid w:val="00282FC9"/>
    <w:rsid w:val="00283C6F"/>
    <w:rsid w:val="002843EE"/>
    <w:rsid w:val="00285007"/>
    <w:rsid w:val="00285A6E"/>
    <w:rsid w:val="0028602D"/>
    <w:rsid w:val="00286A62"/>
    <w:rsid w:val="002879B5"/>
    <w:rsid w:val="00290432"/>
    <w:rsid w:val="00290BB8"/>
    <w:rsid w:val="00292778"/>
    <w:rsid w:val="00292D67"/>
    <w:rsid w:val="002931F6"/>
    <w:rsid w:val="0029325B"/>
    <w:rsid w:val="002932EB"/>
    <w:rsid w:val="00294B91"/>
    <w:rsid w:val="00296019"/>
    <w:rsid w:val="00296237"/>
    <w:rsid w:val="002963A2"/>
    <w:rsid w:val="00296634"/>
    <w:rsid w:val="00296CCF"/>
    <w:rsid w:val="002A1859"/>
    <w:rsid w:val="002A41B0"/>
    <w:rsid w:val="002A4EBF"/>
    <w:rsid w:val="002A5C20"/>
    <w:rsid w:val="002A6E10"/>
    <w:rsid w:val="002A6FFA"/>
    <w:rsid w:val="002A7C3C"/>
    <w:rsid w:val="002A7EAB"/>
    <w:rsid w:val="002A7FF8"/>
    <w:rsid w:val="002B217A"/>
    <w:rsid w:val="002B39D7"/>
    <w:rsid w:val="002B3DD0"/>
    <w:rsid w:val="002B3F8F"/>
    <w:rsid w:val="002B4151"/>
    <w:rsid w:val="002B75F0"/>
    <w:rsid w:val="002C0A4F"/>
    <w:rsid w:val="002C0A85"/>
    <w:rsid w:val="002C164F"/>
    <w:rsid w:val="002C1EC6"/>
    <w:rsid w:val="002C2643"/>
    <w:rsid w:val="002C45F1"/>
    <w:rsid w:val="002C4D8E"/>
    <w:rsid w:val="002C7138"/>
    <w:rsid w:val="002C7408"/>
    <w:rsid w:val="002C7547"/>
    <w:rsid w:val="002C7749"/>
    <w:rsid w:val="002C7C96"/>
    <w:rsid w:val="002D0211"/>
    <w:rsid w:val="002D04EF"/>
    <w:rsid w:val="002D05FA"/>
    <w:rsid w:val="002D0A54"/>
    <w:rsid w:val="002D1ED0"/>
    <w:rsid w:val="002D2932"/>
    <w:rsid w:val="002D2FAF"/>
    <w:rsid w:val="002D3153"/>
    <w:rsid w:val="002D3500"/>
    <w:rsid w:val="002D3AE4"/>
    <w:rsid w:val="002D4CE9"/>
    <w:rsid w:val="002D5C14"/>
    <w:rsid w:val="002D71A8"/>
    <w:rsid w:val="002D7DA6"/>
    <w:rsid w:val="002E07D0"/>
    <w:rsid w:val="002E0AE6"/>
    <w:rsid w:val="002E0B5C"/>
    <w:rsid w:val="002E120B"/>
    <w:rsid w:val="002E1465"/>
    <w:rsid w:val="002E3D22"/>
    <w:rsid w:val="002E554D"/>
    <w:rsid w:val="002E60E8"/>
    <w:rsid w:val="002E6674"/>
    <w:rsid w:val="002E72FB"/>
    <w:rsid w:val="002E7B97"/>
    <w:rsid w:val="002E7DE2"/>
    <w:rsid w:val="002F059A"/>
    <w:rsid w:val="002F09A4"/>
    <w:rsid w:val="002F0DDE"/>
    <w:rsid w:val="002F1C37"/>
    <w:rsid w:val="002F28DB"/>
    <w:rsid w:val="002F31FC"/>
    <w:rsid w:val="002F3706"/>
    <w:rsid w:val="002F4555"/>
    <w:rsid w:val="002F47D3"/>
    <w:rsid w:val="002F596C"/>
    <w:rsid w:val="002F5A55"/>
    <w:rsid w:val="002F6153"/>
    <w:rsid w:val="002F6BC0"/>
    <w:rsid w:val="002F7DEE"/>
    <w:rsid w:val="00300599"/>
    <w:rsid w:val="003016A6"/>
    <w:rsid w:val="003021A7"/>
    <w:rsid w:val="00303035"/>
    <w:rsid w:val="00303351"/>
    <w:rsid w:val="0030372D"/>
    <w:rsid w:val="00304397"/>
    <w:rsid w:val="00304417"/>
    <w:rsid w:val="003046DB"/>
    <w:rsid w:val="00304E2C"/>
    <w:rsid w:val="0030563C"/>
    <w:rsid w:val="003056EC"/>
    <w:rsid w:val="00305796"/>
    <w:rsid w:val="00305C0A"/>
    <w:rsid w:val="00306808"/>
    <w:rsid w:val="00306884"/>
    <w:rsid w:val="0030741B"/>
    <w:rsid w:val="00307FED"/>
    <w:rsid w:val="00310520"/>
    <w:rsid w:val="0031066C"/>
    <w:rsid w:val="00310FEF"/>
    <w:rsid w:val="00312166"/>
    <w:rsid w:val="0031292E"/>
    <w:rsid w:val="003134BB"/>
    <w:rsid w:val="00313ABB"/>
    <w:rsid w:val="00313B4F"/>
    <w:rsid w:val="00314D41"/>
    <w:rsid w:val="00314EAA"/>
    <w:rsid w:val="003167E2"/>
    <w:rsid w:val="00320517"/>
    <w:rsid w:val="00321588"/>
    <w:rsid w:val="00322C18"/>
    <w:rsid w:val="00322C32"/>
    <w:rsid w:val="003259D9"/>
    <w:rsid w:val="00325D6E"/>
    <w:rsid w:val="0032644F"/>
    <w:rsid w:val="00327474"/>
    <w:rsid w:val="00327EC6"/>
    <w:rsid w:val="00330006"/>
    <w:rsid w:val="00330134"/>
    <w:rsid w:val="003312D6"/>
    <w:rsid w:val="00331306"/>
    <w:rsid w:val="003315F2"/>
    <w:rsid w:val="00332320"/>
    <w:rsid w:val="00332F2D"/>
    <w:rsid w:val="00334BEE"/>
    <w:rsid w:val="00335430"/>
    <w:rsid w:val="00335C4C"/>
    <w:rsid w:val="00335E45"/>
    <w:rsid w:val="003361DE"/>
    <w:rsid w:val="003363D4"/>
    <w:rsid w:val="003368DD"/>
    <w:rsid w:val="003368F8"/>
    <w:rsid w:val="00337756"/>
    <w:rsid w:val="003378BF"/>
    <w:rsid w:val="00337BF4"/>
    <w:rsid w:val="00340376"/>
    <w:rsid w:val="003415B3"/>
    <w:rsid w:val="003417DB"/>
    <w:rsid w:val="003423F8"/>
    <w:rsid w:val="0034286F"/>
    <w:rsid w:val="00343881"/>
    <w:rsid w:val="00343AEF"/>
    <w:rsid w:val="00344339"/>
    <w:rsid w:val="00344D58"/>
    <w:rsid w:val="00347867"/>
    <w:rsid w:val="003530E4"/>
    <w:rsid w:val="00354809"/>
    <w:rsid w:val="003550FA"/>
    <w:rsid w:val="00355D1C"/>
    <w:rsid w:val="00356044"/>
    <w:rsid w:val="00356EB9"/>
    <w:rsid w:val="00357BBE"/>
    <w:rsid w:val="00360786"/>
    <w:rsid w:val="00360A3B"/>
    <w:rsid w:val="003619AE"/>
    <w:rsid w:val="00361DB8"/>
    <w:rsid w:val="003627E5"/>
    <w:rsid w:val="00363463"/>
    <w:rsid w:val="003635E2"/>
    <w:rsid w:val="00365387"/>
    <w:rsid w:val="00365681"/>
    <w:rsid w:val="00367AA2"/>
    <w:rsid w:val="00370190"/>
    <w:rsid w:val="003705D6"/>
    <w:rsid w:val="003732FB"/>
    <w:rsid w:val="003735CE"/>
    <w:rsid w:val="00373E4B"/>
    <w:rsid w:val="00373E91"/>
    <w:rsid w:val="0037500E"/>
    <w:rsid w:val="0037605E"/>
    <w:rsid w:val="00377969"/>
    <w:rsid w:val="0038029D"/>
    <w:rsid w:val="003805B0"/>
    <w:rsid w:val="00380B72"/>
    <w:rsid w:val="00380FE6"/>
    <w:rsid w:val="00381CEA"/>
    <w:rsid w:val="00382522"/>
    <w:rsid w:val="00382A57"/>
    <w:rsid w:val="00382B03"/>
    <w:rsid w:val="00383234"/>
    <w:rsid w:val="00383FFE"/>
    <w:rsid w:val="00384405"/>
    <w:rsid w:val="00384C26"/>
    <w:rsid w:val="00385255"/>
    <w:rsid w:val="0038552C"/>
    <w:rsid w:val="00385602"/>
    <w:rsid w:val="00385CA7"/>
    <w:rsid w:val="00385E0B"/>
    <w:rsid w:val="0038624B"/>
    <w:rsid w:val="0038672E"/>
    <w:rsid w:val="00386C97"/>
    <w:rsid w:val="003879F4"/>
    <w:rsid w:val="00387B88"/>
    <w:rsid w:val="003905A8"/>
    <w:rsid w:val="00390FF9"/>
    <w:rsid w:val="00391ABB"/>
    <w:rsid w:val="00392B37"/>
    <w:rsid w:val="0039465F"/>
    <w:rsid w:val="0039487C"/>
    <w:rsid w:val="0039495F"/>
    <w:rsid w:val="00394B5A"/>
    <w:rsid w:val="00394BDE"/>
    <w:rsid w:val="0039661F"/>
    <w:rsid w:val="00396C3C"/>
    <w:rsid w:val="00397831"/>
    <w:rsid w:val="003979CA"/>
    <w:rsid w:val="00397C32"/>
    <w:rsid w:val="00397C4D"/>
    <w:rsid w:val="00397FE9"/>
    <w:rsid w:val="003A0230"/>
    <w:rsid w:val="003A1B37"/>
    <w:rsid w:val="003A1BB8"/>
    <w:rsid w:val="003A2DC0"/>
    <w:rsid w:val="003A4178"/>
    <w:rsid w:val="003A43DA"/>
    <w:rsid w:val="003A489E"/>
    <w:rsid w:val="003A4F9B"/>
    <w:rsid w:val="003A6B97"/>
    <w:rsid w:val="003A721C"/>
    <w:rsid w:val="003A74D8"/>
    <w:rsid w:val="003B02A8"/>
    <w:rsid w:val="003B1817"/>
    <w:rsid w:val="003B2242"/>
    <w:rsid w:val="003B368B"/>
    <w:rsid w:val="003B36DE"/>
    <w:rsid w:val="003B3FED"/>
    <w:rsid w:val="003B40B8"/>
    <w:rsid w:val="003B4E5B"/>
    <w:rsid w:val="003B52E2"/>
    <w:rsid w:val="003B5BEE"/>
    <w:rsid w:val="003B62D9"/>
    <w:rsid w:val="003B6596"/>
    <w:rsid w:val="003B71FF"/>
    <w:rsid w:val="003C01EC"/>
    <w:rsid w:val="003C0A74"/>
    <w:rsid w:val="003C17EF"/>
    <w:rsid w:val="003C1949"/>
    <w:rsid w:val="003C3631"/>
    <w:rsid w:val="003C4889"/>
    <w:rsid w:val="003C5078"/>
    <w:rsid w:val="003C5439"/>
    <w:rsid w:val="003D0406"/>
    <w:rsid w:val="003D1388"/>
    <w:rsid w:val="003D184F"/>
    <w:rsid w:val="003D2966"/>
    <w:rsid w:val="003D3959"/>
    <w:rsid w:val="003D3E04"/>
    <w:rsid w:val="003D453D"/>
    <w:rsid w:val="003D45A1"/>
    <w:rsid w:val="003D4C91"/>
    <w:rsid w:val="003D4F89"/>
    <w:rsid w:val="003D519B"/>
    <w:rsid w:val="003D6005"/>
    <w:rsid w:val="003D6712"/>
    <w:rsid w:val="003D6CAA"/>
    <w:rsid w:val="003D7529"/>
    <w:rsid w:val="003D76E0"/>
    <w:rsid w:val="003E0D3F"/>
    <w:rsid w:val="003E25CD"/>
    <w:rsid w:val="003E2E9E"/>
    <w:rsid w:val="003E3B38"/>
    <w:rsid w:val="003E3F6A"/>
    <w:rsid w:val="003E5198"/>
    <w:rsid w:val="003E5F99"/>
    <w:rsid w:val="003E605C"/>
    <w:rsid w:val="003E61F2"/>
    <w:rsid w:val="003E68CC"/>
    <w:rsid w:val="003E6B15"/>
    <w:rsid w:val="003E7811"/>
    <w:rsid w:val="003E7FDA"/>
    <w:rsid w:val="003F0C4B"/>
    <w:rsid w:val="003F0E78"/>
    <w:rsid w:val="003F1998"/>
    <w:rsid w:val="003F1B4B"/>
    <w:rsid w:val="003F296F"/>
    <w:rsid w:val="003F3A30"/>
    <w:rsid w:val="003F3D1D"/>
    <w:rsid w:val="003F3DE8"/>
    <w:rsid w:val="003F430D"/>
    <w:rsid w:val="003F5CF0"/>
    <w:rsid w:val="003F5CF6"/>
    <w:rsid w:val="003F6971"/>
    <w:rsid w:val="003F747B"/>
    <w:rsid w:val="003F78F3"/>
    <w:rsid w:val="003F7BE7"/>
    <w:rsid w:val="00400773"/>
    <w:rsid w:val="00400DFA"/>
    <w:rsid w:val="004014F9"/>
    <w:rsid w:val="004015A0"/>
    <w:rsid w:val="0040238E"/>
    <w:rsid w:val="00402FCD"/>
    <w:rsid w:val="004040DA"/>
    <w:rsid w:val="004041EC"/>
    <w:rsid w:val="00405E68"/>
    <w:rsid w:val="004072EA"/>
    <w:rsid w:val="004102AB"/>
    <w:rsid w:val="004103BC"/>
    <w:rsid w:val="0041167E"/>
    <w:rsid w:val="00411736"/>
    <w:rsid w:val="00411BE8"/>
    <w:rsid w:val="00412ADB"/>
    <w:rsid w:val="0041317C"/>
    <w:rsid w:val="00413444"/>
    <w:rsid w:val="00413813"/>
    <w:rsid w:val="0041462E"/>
    <w:rsid w:val="00414D18"/>
    <w:rsid w:val="004150A3"/>
    <w:rsid w:val="00415BAC"/>
    <w:rsid w:val="00415C4D"/>
    <w:rsid w:val="00416517"/>
    <w:rsid w:val="0041715D"/>
    <w:rsid w:val="004174E2"/>
    <w:rsid w:val="004179BE"/>
    <w:rsid w:val="00420D95"/>
    <w:rsid w:val="00421A9F"/>
    <w:rsid w:val="004225B6"/>
    <w:rsid w:val="004227E5"/>
    <w:rsid w:val="00422890"/>
    <w:rsid w:val="00422C34"/>
    <w:rsid w:val="0042689D"/>
    <w:rsid w:val="00426D20"/>
    <w:rsid w:val="004302C2"/>
    <w:rsid w:val="0043104A"/>
    <w:rsid w:val="004312B4"/>
    <w:rsid w:val="0043159E"/>
    <w:rsid w:val="0043222C"/>
    <w:rsid w:val="00432E88"/>
    <w:rsid w:val="00434BA7"/>
    <w:rsid w:val="0043626B"/>
    <w:rsid w:val="004367C0"/>
    <w:rsid w:val="0043722E"/>
    <w:rsid w:val="00440069"/>
    <w:rsid w:val="004415FA"/>
    <w:rsid w:val="004418F7"/>
    <w:rsid w:val="004419FB"/>
    <w:rsid w:val="00442591"/>
    <w:rsid w:val="004426B4"/>
    <w:rsid w:val="0044446F"/>
    <w:rsid w:val="00444AD5"/>
    <w:rsid w:val="004452F9"/>
    <w:rsid w:val="004456C6"/>
    <w:rsid w:val="00446E50"/>
    <w:rsid w:val="00450F37"/>
    <w:rsid w:val="00451086"/>
    <w:rsid w:val="00452A0E"/>
    <w:rsid w:val="00452A82"/>
    <w:rsid w:val="00452E21"/>
    <w:rsid w:val="004538E4"/>
    <w:rsid w:val="00455797"/>
    <w:rsid w:val="004565DD"/>
    <w:rsid w:val="00456980"/>
    <w:rsid w:val="0045744B"/>
    <w:rsid w:val="004600B9"/>
    <w:rsid w:val="00462BB2"/>
    <w:rsid w:val="00462EA7"/>
    <w:rsid w:val="004631E6"/>
    <w:rsid w:val="0046349C"/>
    <w:rsid w:val="004636F2"/>
    <w:rsid w:val="00463F72"/>
    <w:rsid w:val="00464F97"/>
    <w:rsid w:val="004654DF"/>
    <w:rsid w:val="00466352"/>
    <w:rsid w:val="004666CF"/>
    <w:rsid w:val="00467E4B"/>
    <w:rsid w:val="004701E4"/>
    <w:rsid w:val="00470978"/>
    <w:rsid w:val="00471434"/>
    <w:rsid w:val="004722E0"/>
    <w:rsid w:val="004723B2"/>
    <w:rsid w:val="00473204"/>
    <w:rsid w:val="0047370C"/>
    <w:rsid w:val="00473F43"/>
    <w:rsid w:val="00475C3C"/>
    <w:rsid w:val="00477817"/>
    <w:rsid w:val="00477DE3"/>
    <w:rsid w:val="004809E1"/>
    <w:rsid w:val="00480B45"/>
    <w:rsid w:val="004813CF"/>
    <w:rsid w:val="00482CD9"/>
    <w:rsid w:val="00483C1E"/>
    <w:rsid w:val="00483E95"/>
    <w:rsid w:val="00484573"/>
    <w:rsid w:val="0048602A"/>
    <w:rsid w:val="00486207"/>
    <w:rsid w:val="00487876"/>
    <w:rsid w:val="00487FAF"/>
    <w:rsid w:val="0049031D"/>
    <w:rsid w:val="004914EE"/>
    <w:rsid w:val="00491F69"/>
    <w:rsid w:val="00492F25"/>
    <w:rsid w:val="00493689"/>
    <w:rsid w:val="00493881"/>
    <w:rsid w:val="00495132"/>
    <w:rsid w:val="004951AC"/>
    <w:rsid w:val="00495EE3"/>
    <w:rsid w:val="004960BA"/>
    <w:rsid w:val="00497B36"/>
    <w:rsid w:val="004A1D20"/>
    <w:rsid w:val="004A2BCD"/>
    <w:rsid w:val="004A3082"/>
    <w:rsid w:val="004A32F5"/>
    <w:rsid w:val="004A3678"/>
    <w:rsid w:val="004A3BC7"/>
    <w:rsid w:val="004A3BFA"/>
    <w:rsid w:val="004A44E4"/>
    <w:rsid w:val="004A4B77"/>
    <w:rsid w:val="004A4C7B"/>
    <w:rsid w:val="004A6033"/>
    <w:rsid w:val="004A6D8F"/>
    <w:rsid w:val="004A6EF5"/>
    <w:rsid w:val="004A7963"/>
    <w:rsid w:val="004A7DDA"/>
    <w:rsid w:val="004B03D5"/>
    <w:rsid w:val="004B0FE6"/>
    <w:rsid w:val="004B2C78"/>
    <w:rsid w:val="004B37CE"/>
    <w:rsid w:val="004B3C94"/>
    <w:rsid w:val="004B4155"/>
    <w:rsid w:val="004B4541"/>
    <w:rsid w:val="004B47DC"/>
    <w:rsid w:val="004B4F96"/>
    <w:rsid w:val="004B5161"/>
    <w:rsid w:val="004B5199"/>
    <w:rsid w:val="004B5DBE"/>
    <w:rsid w:val="004B7B24"/>
    <w:rsid w:val="004C00A5"/>
    <w:rsid w:val="004C15A1"/>
    <w:rsid w:val="004C1D48"/>
    <w:rsid w:val="004C4335"/>
    <w:rsid w:val="004C4E5D"/>
    <w:rsid w:val="004C5477"/>
    <w:rsid w:val="004C58AD"/>
    <w:rsid w:val="004C6122"/>
    <w:rsid w:val="004C6D5E"/>
    <w:rsid w:val="004C7715"/>
    <w:rsid w:val="004C7924"/>
    <w:rsid w:val="004C7DBC"/>
    <w:rsid w:val="004D0287"/>
    <w:rsid w:val="004D0BA1"/>
    <w:rsid w:val="004D3345"/>
    <w:rsid w:val="004D3982"/>
    <w:rsid w:val="004D4D11"/>
    <w:rsid w:val="004D52A5"/>
    <w:rsid w:val="004D5775"/>
    <w:rsid w:val="004D5B47"/>
    <w:rsid w:val="004D60AC"/>
    <w:rsid w:val="004D6D81"/>
    <w:rsid w:val="004D7083"/>
    <w:rsid w:val="004D74F1"/>
    <w:rsid w:val="004D7BC9"/>
    <w:rsid w:val="004E03BA"/>
    <w:rsid w:val="004E055A"/>
    <w:rsid w:val="004E078B"/>
    <w:rsid w:val="004E08CB"/>
    <w:rsid w:val="004E08D7"/>
    <w:rsid w:val="004E1A52"/>
    <w:rsid w:val="004E2B0E"/>
    <w:rsid w:val="004E39AD"/>
    <w:rsid w:val="004E597D"/>
    <w:rsid w:val="004E5F53"/>
    <w:rsid w:val="004E6935"/>
    <w:rsid w:val="004F0D7F"/>
    <w:rsid w:val="004F1660"/>
    <w:rsid w:val="004F1834"/>
    <w:rsid w:val="004F21B1"/>
    <w:rsid w:val="004F2203"/>
    <w:rsid w:val="004F2CB2"/>
    <w:rsid w:val="004F30B2"/>
    <w:rsid w:val="004F3752"/>
    <w:rsid w:val="004F38CC"/>
    <w:rsid w:val="004F3AC2"/>
    <w:rsid w:val="004F3C62"/>
    <w:rsid w:val="004F403F"/>
    <w:rsid w:val="004F5643"/>
    <w:rsid w:val="004F56B1"/>
    <w:rsid w:val="004F5FB8"/>
    <w:rsid w:val="004F6428"/>
    <w:rsid w:val="004F708B"/>
    <w:rsid w:val="004F7CBB"/>
    <w:rsid w:val="0050064E"/>
    <w:rsid w:val="005014BD"/>
    <w:rsid w:val="005017F0"/>
    <w:rsid w:val="0050226D"/>
    <w:rsid w:val="0050281C"/>
    <w:rsid w:val="005044B6"/>
    <w:rsid w:val="0050497F"/>
    <w:rsid w:val="005049D7"/>
    <w:rsid w:val="00505EC2"/>
    <w:rsid w:val="00506211"/>
    <w:rsid w:val="005062AB"/>
    <w:rsid w:val="005063DD"/>
    <w:rsid w:val="00506787"/>
    <w:rsid w:val="005073EA"/>
    <w:rsid w:val="005100BC"/>
    <w:rsid w:val="00510953"/>
    <w:rsid w:val="0051127C"/>
    <w:rsid w:val="00511948"/>
    <w:rsid w:val="00511D17"/>
    <w:rsid w:val="00512B33"/>
    <w:rsid w:val="005138D4"/>
    <w:rsid w:val="005139D9"/>
    <w:rsid w:val="00513C97"/>
    <w:rsid w:val="00514E9D"/>
    <w:rsid w:val="005202EB"/>
    <w:rsid w:val="00520F67"/>
    <w:rsid w:val="00522077"/>
    <w:rsid w:val="00525724"/>
    <w:rsid w:val="00525D5C"/>
    <w:rsid w:val="00526830"/>
    <w:rsid w:val="00526D18"/>
    <w:rsid w:val="005271B9"/>
    <w:rsid w:val="005277D2"/>
    <w:rsid w:val="00531369"/>
    <w:rsid w:val="005322C5"/>
    <w:rsid w:val="00532CF2"/>
    <w:rsid w:val="00533210"/>
    <w:rsid w:val="00533C1A"/>
    <w:rsid w:val="0053492C"/>
    <w:rsid w:val="005350EC"/>
    <w:rsid w:val="0053588F"/>
    <w:rsid w:val="005358F7"/>
    <w:rsid w:val="00535A96"/>
    <w:rsid w:val="00537089"/>
    <w:rsid w:val="00537E44"/>
    <w:rsid w:val="00541915"/>
    <w:rsid w:val="00541FFC"/>
    <w:rsid w:val="0054296F"/>
    <w:rsid w:val="0054297B"/>
    <w:rsid w:val="005436B8"/>
    <w:rsid w:val="00544236"/>
    <w:rsid w:val="00544450"/>
    <w:rsid w:val="0054497D"/>
    <w:rsid w:val="0054558A"/>
    <w:rsid w:val="005458EE"/>
    <w:rsid w:val="00546161"/>
    <w:rsid w:val="00546540"/>
    <w:rsid w:val="005474E4"/>
    <w:rsid w:val="00547665"/>
    <w:rsid w:val="00550BBA"/>
    <w:rsid w:val="00551983"/>
    <w:rsid w:val="00552F79"/>
    <w:rsid w:val="00555B4E"/>
    <w:rsid w:val="0055618A"/>
    <w:rsid w:val="00556960"/>
    <w:rsid w:val="00556C65"/>
    <w:rsid w:val="005570A2"/>
    <w:rsid w:val="0055769A"/>
    <w:rsid w:val="00557E26"/>
    <w:rsid w:val="00560988"/>
    <w:rsid w:val="00562085"/>
    <w:rsid w:val="0056317A"/>
    <w:rsid w:val="00563D3C"/>
    <w:rsid w:val="0056406A"/>
    <w:rsid w:val="005653D9"/>
    <w:rsid w:val="00566708"/>
    <w:rsid w:val="005667A1"/>
    <w:rsid w:val="00567D81"/>
    <w:rsid w:val="00570BE7"/>
    <w:rsid w:val="005717AF"/>
    <w:rsid w:val="00571DC4"/>
    <w:rsid w:val="00572705"/>
    <w:rsid w:val="005731BB"/>
    <w:rsid w:val="005737F9"/>
    <w:rsid w:val="00573D08"/>
    <w:rsid w:val="00574148"/>
    <w:rsid w:val="0057433F"/>
    <w:rsid w:val="005750F0"/>
    <w:rsid w:val="00575CB9"/>
    <w:rsid w:val="00576682"/>
    <w:rsid w:val="00576756"/>
    <w:rsid w:val="00576B6A"/>
    <w:rsid w:val="00577360"/>
    <w:rsid w:val="00577566"/>
    <w:rsid w:val="0057799C"/>
    <w:rsid w:val="00580743"/>
    <w:rsid w:val="00580C1E"/>
    <w:rsid w:val="00580D9D"/>
    <w:rsid w:val="005833D4"/>
    <w:rsid w:val="005836E8"/>
    <w:rsid w:val="00583E64"/>
    <w:rsid w:val="00585BA1"/>
    <w:rsid w:val="0058610D"/>
    <w:rsid w:val="00586A28"/>
    <w:rsid w:val="00586C12"/>
    <w:rsid w:val="005877B2"/>
    <w:rsid w:val="00587AFC"/>
    <w:rsid w:val="00590723"/>
    <w:rsid w:val="00590B03"/>
    <w:rsid w:val="005916FD"/>
    <w:rsid w:val="00592E53"/>
    <w:rsid w:val="0059332D"/>
    <w:rsid w:val="005933FB"/>
    <w:rsid w:val="00593506"/>
    <w:rsid w:val="00594E54"/>
    <w:rsid w:val="00595624"/>
    <w:rsid w:val="00595F34"/>
    <w:rsid w:val="00596C50"/>
    <w:rsid w:val="00597011"/>
    <w:rsid w:val="00597573"/>
    <w:rsid w:val="0059E491"/>
    <w:rsid w:val="005A033E"/>
    <w:rsid w:val="005A0702"/>
    <w:rsid w:val="005A12D1"/>
    <w:rsid w:val="005A1ADB"/>
    <w:rsid w:val="005A1C57"/>
    <w:rsid w:val="005A2A5F"/>
    <w:rsid w:val="005A2BAA"/>
    <w:rsid w:val="005A32F6"/>
    <w:rsid w:val="005A3C0E"/>
    <w:rsid w:val="005A4440"/>
    <w:rsid w:val="005A5099"/>
    <w:rsid w:val="005A5A08"/>
    <w:rsid w:val="005A6173"/>
    <w:rsid w:val="005A7D07"/>
    <w:rsid w:val="005A7F5F"/>
    <w:rsid w:val="005B00B0"/>
    <w:rsid w:val="005B06FB"/>
    <w:rsid w:val="005B0E8F"/>
    <w:rsid w:val="005B11FB"/>
    <w:rsid w:val="005B1BCC"/>
    <w:rsid w:val="005B1E5D"/>
    <w:rsid w:val="005B3692"/>
    <w:rsid w:val="005B3AFD"/>
    <w:rsid w:val="005B4E26"/>
    <w:rsid w:val="005B5C46"/>
    <w:rsid w:val="005B6624"/>
    <w:rsid w:val="005B6D1F"/>
    <w:rsid w:val="005B6F53"/>
    <w:rsid w:val="005B7FCF"/>
    <w:rsid w:val="005C039D"/>
    <w:rsid w:val="005C2207"/>
    <w:rsid w:val="005C2436"/>
    <w:rsid w:val="005C3A3E"/>
    <w:rsid w:val="005C3EB3"/>
    <w:rsid w:val="005C56FB"/>
    <w:rsid w:val="005C607C"/>
    <w:rsid w:val="005C6379"/>
    <w:rsid w:val="005C6883"/>
    <w:rsid w:val="005C6B96"/>
    <w:rsid w:val="005D00C2"/>
    <w:rsid w:val="005D01A8"/>
    <w:rsid w:val="005D0BA7"/>
    <w:rsid w:val="005D1CA3"/>
    <w:rsid w:val="005D1CF3"/>
    <w:rsid w:val="005D2BB7"/>
    <w:rsid w:val="005D430F"/>
    <w:rsid w:val="005D67A9"/>
    <w:rsid w:val="005D6B0B"/>
    <w:rsid w:val="005D725D"/>
    <w:rsid w:val="005D75FC"/>
    <w:rsid w:val="005D76E8"/>
    <w:rsid w:val="005D791C"/>
    <w:rsid w:val="005E0249"/>
    <w:rsid w:val="005E0303"/>
    <w:rsid w:val="005E07FF"/>
    <w:rsid w:val="005E08AA"/>
    <w:rsid w:val="005E207E"/>
    <w:rsid w:val="005E3C15"/>
    <w:rsid w:val="005E4152"/>
    <w:rsid w:val="005E43E8"/>
    <w:rsid w:val="005E7EDD"/>
    <w:rsid w:val="005F05BD"/>
    <w:rsid w:val="005F19A6"/>
    <w:rsid w:val="005F2A8F"/>
    <w:rsid w:val="005F2A9E"/>
    <w:rsid w:val="005F31B3"/>
    <w:rsid w:val="005F31FE"/>
    <w:rsid w:val="005F3C53"/>
    <w:rsid w:val="005F512A"/>
    <w:rsid w:val="005F565D"/>
    <w:rsid w:val="005F59E0"/>
    <w:rsid w:val="005F6590"/>
    <w:rsid w:val="005F754B"/>
    <w:rsid w:val="00600383"/>
    <w:rsid w:val="006005A6"/>
    <w:rsid w:val="00600723"/>
    <w:rsid w:val="0060208B"/>
    <w:rsid w:val="00602F52"/>
    <w:rsid w:val="0060409D"/>
    <w:rsid w:val="00605AD3"/>
    <w:rsid w:val="00611916"/>
    <w:rsid w:val="00612F20"/>
    <w:rsid w:val="006138F6"/>
    <w:rsid w:val="006152EC"/>
    <w:rsid w:val="0061541D"/>
    <w:rsid w:val="0061544F"/>
    <w:rsid w:val="00617EB5"/>
    <w:rsid w:val="00617F08"/>
    <w:rsid w:val="006203AF"/>
    <w:rsid w:val="0062178D"/>
    <w:rsid w:val="0062187A"/>
    <w:rsid w:val="006218E8"/>
    <w:rsid w:val="00621D2E"/>
    <w:rsid w:val="00622E35"/>
    <w:rsid w:val="00623039"/>
    <w:rsid w:val="006241B3"/>
    <w:rsid w:val="006241EE"/>
    <w:rsid w:val="0062424E"/>
    <w:rsid w:val="006245F3"/>
    <w:rsid w:val="00624AEC"/>
    <w:rsid w:val="00624F86"/>
    <w:rsid w:val="006258DB"/>
    <w:rsid w:val="006261CE"/>
    <w:rsid w:val="00627567"/>
    <w:rsid w:val="0062785F"/>
    <w:rsid w:val="00630311"/>
    <w:rsid w:val="00630966"/>
    <w:rsid w:val="0063172C"/>
    <w:rsid w:val="006317FB"/>
    <w:rsid w:val="00631E30"/>
    <w:rsid w:val="006322F2"/>
    <w:rsid w:val="00632B37"/>
    <w:rsid w:val="00632B3D"/>
    <w:rsid w:val="00632E78"/>
    <w:rsid w:val="00632F8E"/>
    <w:rsid w:val="00633312"/>
    <w:rsid w:val="006349C4"/>
    <w:rsid w:val="00635A2F"/>
    <w:rsid w:val="00635C83"/>
    <w:rsid w:val="00635D1C"/>
    <w:rsid w:val="00636F22"/>
    <w:rsid w:val="00637BD1"/>
    <w:rsid w:val="00637E13"/>
    <w:rsid w:val="00641197"/>
    <w:rsid w:val="006416C1"/>
    <w:rsid w:val="00641EBC"/>
    <w:rsid w:val="006422B0"/>
    <w:rsid w:val="00642DE0"/>
    <w:rsid w:val="00643963"/>
    <w:rsid w:val="00643D1F"/>
    <w:rsid w:val="006440CB"/>
    <w:rsid w:val="006444AD"/>
    <w:rsid w:val="00644860"/>
    <w:rsid w:val="0064635F"/>
    <w:rsid w:val="00646BD4"/>
    <w:rsid w:val="00647A8B"/>
    <w:rsid w:val="00650971"/>
    <w:rsid w:val="00650EE9"/>
    <w:rsid w:val="006514DF"/>
    <w:rsid w:val="0065209F"/>
    <w:rsid w:val="00653345"/>
    <w:rsid w:val="00653584"/>
    <w:rsid w:val="00654787"/>
    <w:rsid w:val="00654790"/>
    <w:rsid w:val="006573A6"/>
    <w:rsid w:val="006576EE"/>
    <w:rsid w:val="00657F1D"/>
    <w:rsid w:val="00660091"/>
    <w:rsid w:val="006602D8"/>
    <w:rsid w:val="0066058E"/>
    <w:rsid w:val="00660973"/>
    <w:rsid w:val="00661278"/>
    <w:rsid w:val="006614EB"/>
    <w:rsid w:val="00662797"/>
    <w:rsid w:val="006629C2"/>
    <w:rsid w:val="006638C1"/>
    <w:rsid w:val="00664CCF"/>
    <w:rsid w:val="006653BC"/>
    <w:rsid w:val="00665B1C"/>
    <w:rsid w:val="00665D60"/>
    <w:rsid w:val="00665EDB"/>
    <w:rsid w:val="006665E5"/>
    <w:rsid w:val="00666CA1"/>
    <w:rsid w:val="00666CC4"/>
    <w:rsid w:val="00666F2C"/>
    <w:rsid w:val="0066799B"/>
    <w:rsid w:val="00667D8B"/>
    <w:rsid w:val="00670F1D"/>
    <w:rsid w:val="00673968"/>
    <w:rsid w:val="00674E10"/>
    <w:rsid w:val="006759A5"/>
    <w:rsid w:val="00675FC9"/>
    <w:rsid w:val="0067618E"/>
    <w:rsid w:val="006761B0"/>
    <w:rsid w:val="00676443"/>
    <w:rsid w:val="00676886"/>
    <w:rsid w:val="0067703A"/>
    <w:rsid w:val="00677711"/>
    <w:rsid w:val="0068020B"/>
    <w:rsid w:val="00680A31"/>
    <w:rsid w:val="00681353"/>
    <w:rsid w:val="00681F85"/>
    <w:rsid w:val="0068215B"/>
    <w:rsid w:val="00682D60"/>
    <w:rsid w:val="0068308B"/>
    <w:rsid w:val="00683096"/>
    <w:rsid w:val="006830A3"/>
    <w:rsid w:val="006834F3"/>
    <w:rsid w:val="00683AEC"/>
    <w:rsid w:val="00684BAB"/>
    <w:rsid w:val="00686500"/>
    <w:rsid w:val="00687FB9"/>
    <w:rsid w:val="00690BCE"/>
    <w:rsid w:val="00691865"/>
    <w:rsid w:val="00691930"/>
    <w:rsid w:val="00691A5D"/>
    <w:rsid w:val="00693E7C"/>
    <w:rsid w:val="00694822"/>
    <w:rsid w:val="006948DE"/>
    <w:rsid w:val="00695A9A"/>
    <w:rsid w:val="00695C02"/>
    <w:rsid w:val="00695DFE"/>
    <w:rsid w:val="00696152"/>
    <w:rsid w:val="00696D92"/>
    <w:rsid w:val="006A157F"/>
    <w:rsid w:val="006A22DF"/>
    <w:rsid w:val="006A29F7"/>
    <w:rsid w:val="006A45D1"/>
    <w:rsid w:val="006A532C"/>
    <w:rsid w:val="006A58F5"/>
    <w:rsid w:val="006A64B8"/>
    <w:rsid w:val="006A6AD4"/>
    <w:rsid w:val="006A6D6E"/>
    <w:rsid w:val="006A737D"/>
    <w:rsid w:val="006B044C"/>
    <w:rsid w:val="006B1C94"/>
    <w:rsid w:val="006B1D91"/>
    <w:rsid w:val="006B283A"/>
    <w:rsid w:val="006B3A35"/>
    <w:rsid w:val="006B3AC6"/>
    <w:rsid w:val="006B3F65"/>
    <w:rsid w:val="006B43A8"/>
    <w:rsid w:val="006B495B"/>
    <w:rsid w:val="006B4F3D"/>
    <w:rsid w:val="006B61FE"/>
    <w:rsid w:val="006B64C5"/>
    <w:rsid w:val="006B68C7"/>
    <w:rsid w:val="006B6C27"/>
    <w:rsid w:val="006C0496"/>
    <w:rsid w:val="006C094A"/>
    <w:rsid w:val="006C17E3"/>
    <w:rsid w:val="006C3CE9"/>
    <w:rsid w:val="006C411C"/>
    <w:rsid w:val="006C49CB"/>
    <w:rsid w:val="006C62B6"/>
    <w:rsid w:val="006C73B8"/>
    <w:rsid w:val="006C7589"/>
    <w:rsid w:val="006C76DB"/>
    <w:rsid w:val="006C7AC2"/>
    <w:rsid w:val="006C7C8F"/>
    <w:rsid w:val="006D0551"/>
    <w:rsid w:val="006D06D9"/>
    <w:rsid w:val="006D15F9"/>
    <w:rsid w:val="006D1838"/>
    <w:rsid w:val="006D2B96"/>
    <w:rsid w:val="006D389C"/>
    <w:rsid w:val="006D5428"/>
    <w:rsid w:val="006D558F"/>
    <w:rsid w:val="006D5A42"/>
    <w:rsid w:val="006D5CCB"/>
    <w:rsid w:val="006D6A66"/>
    <w:rsid w:val="006D76D4"/>
    <w:rsid w:val="006E0DB7"/>
    <w:rsid w:val="006E17A3"/>
    <w:rsid w:val="006E2764"/>
    <w:rsid w:val="006E3530"/>
    <w:rsid w:val="006E3570"/>
    <w:rsid w:val="006E372A"/>
    <w:rsid w:val="006E51FF"/>
    <w:rsid w:val="006E52A7"/>
    <w:rsid w:val="006E54E9"/>
    <w:rsid w:val="006E671B"/>
    <w:rsid w:val="006E783E"/>
    <w:rsid w:val="006F04E3"/>
    <w:rsid w:val="006F1A25"/>
    <w:rsid w:val="006F221A"/>
    <w:rsid w:val="006F244D"/>
    <w:rsid w:val="006F47B5"/>
    <w:rsid w:val="006F4937"/>
    <w:rsid w:val="006F548B"/>
    <w:rsid w:val="006F68A6"/>
    <w:rsid w:val="006F7CA6"/>
    <w:rsid w:val="007002AB"/>
    <w:rsid w:val="0070049C"/>
    <w:rsid w:val="00700663"/>
    <w:rsid w:val="0070173D"/>
    <w:rsid w:val="00702209"/>
    <w:rsid w:val="00702251"/>
    <w:rsid w:val="00702B8D"/>
    <w:rsid w:val="00702CD4"/>
    <w:rsid w:val="00702E66"/>
    <w:rsid w:val="00704D4F"/>
    <w:rsid w:val="00704FC3"/>
    <w:rsid w:val="00705044"/>
    <w:rsid w:val="0070556B"/>
    <w:rsid w:val="00706EDA"/>
    <w:rsid w:val="00711215"/>
    <w:rsid w:val="00711CEE"/>
    <w:rsid w:val="007136E5"/>
    <w:rsid w:val="00713B37"/>
    <w:rsid w:val="00713D17"/>
    <w:rsid w:val="007145CE"/>
    <w:rsid w:val="00714E4B"/>
    <w:rsid w:val="0071537C"/>
    <w:rsid w:val="00715ED4"/>
    <w:rsid w:val="007163BD"/>
    <w:rsid w:val="0071680D"/>
    <w:rsid w:val="00716907"/>
    <w:rsid w:val="00716B8F"/>
    <w:rsid w:val="00717D27"/>
    <w:rsid w:val="007200DA"/>
    <w:rsid w:val="00720342"/>
    <w:rsid w:val="00720EAD"/>
    <w:rsid w:val="007215C8"/>
    <w:rsid w:val="007220F5"/>
    <w:rsid w:val="0072336B"/>
    <w:rsid w:val="00724002"/>
    <w:rsid w:val="00724398"/>
    <w:rsid w:val="00726228"/>
    <w:rsid w:val="0072743E"/>
    <w:rsid w:val="00727D9E"/>
    <w:rsid w:val="00731139"/>
    <w:rsid w:val="007316CA"/>
    <w:rsid w:val="00731F3D"/>
    <w:rsid w:val="00732AC9"/>
    <w:rsid w:val="00733CC5"/>
    <w:rsid w:val="00734565"/>
    <w:rsid w:val="007347E7"/>
    <w:rsid w:val="00734FD4"/>
    <w:rsid w:val="00735164"/>
    <w:rsid w:val="00740D0E"/>
    <w:rsid w:val="00741F0A"/>
    <w:rsid w:val="0074294F"/>
    <w:rsid w:val="00743481"/>
    <w:rsid w:val="00744560"/>
    <w:rsid w:val="00744720"/>
    <w:rsid w:val="00744757"/>
    <w:rsid w:val="007453E5"/>
    <w:rsid w:val="0074749E"/>
    <w:rsid w:val="0074780D"/>
    <w:rsid w:val="00750044"/>
    <w:rsid w:val="00750273"/>
    <w:rsid w:val="0075047C"/>
    <w:rsid w:val="007508B8"/>
    <w:rsid w:val="00751559"/>
    <w:rsid w:val="00751B1F"/>
    <w:rsid w:val="00752B52"/>
    <w:rsid w:val="00752E9E"/>
    <w:rsid w:val="007542E0"/>
    <w:rsid w:val="007551D4"/>
    <w:rsid w:val="00755562"/>
    <w:rsid w:val="00755A21"/>
    <w:rsid w:val="00756796"/>
    <w:rsid w:val="00757788"/>
    <w:rsid w:val="00760133"/>
    <w:rsid w:val="0076119C"/>
    <w:rsid w:val="00762804"/>
    <w:rsid w:val="0076352B"/>
    <w:rsid w:val="00763933"/>
    <w:rsid w:val="00763ABF"/>
    <w:rsid w:val="0076413A"/>
    <w:rsid w:val="0076429B"/>
    <w:rsid w:val="007645F0"/>
    <w:rsid w:val="00765225"/>
    <w:rsid w:val="00767283"/>
    <w:rsid w:val="00770944"/>
    <w:rsid w:val="00772F0D"/>
    <w:rsid w:val="007743E0"/>
    <w:rsid w:val="00775479"/>
    <w:rsid w:val="007754C1"/>
    <w:rsid w:val="00775589"/>
    <w:rsid w:val="00775F6A"/>
    <w:rsid w:val="00776143"/>
    <w:rsid w:val="007764BD"/>
    <w:rsid w:val="00776878"/>
    <w:rsid w:val="00777894"/>
    <w:rsid w:val="007778C7"/>
    <w:rsid w:val="007779A1"/>
    <w:rsid w:val="0078318A"/>
    <w:rsid w:val="0078388F"/>
    <w:rsid w:val="00785839"/>
    <w:rsid w:val="00787A67"/>
    <w:rsid w:val="007902BE"/>
    <w:rsid w:val="007907CC"/>
    <w:rsid w:val="007909E0"/>
    <w:rsid w:val="0079174D"/>
    <w:rsid w:val="007918B3"/>
    <w:rsid w:val="007933BE"/>
    <w:rsid w:val="00793BEB"/>
    <w:rsid w:val="0079449A"/>
    <w:rsid w:val="007945DA"/>
    <w:rsid w:val="00794692"/>
    <w:rsid w:val="00796356"/>
    <w:rsid w:val="00797A64"/>
    <w:rsid w:val="007A05C0"/>
    <w:rsid w:val="007A091C"/>
    <w:rsid w:val="007A1A40"/>
    <w:rsid w:val="007A1EDD"/>
    <w:rsid w:val="007A2A4B"/>
    <w:rsid w:val="007A2BE0"/>
    <w:rsid w:val="007A2F03"/>
    <w:rsid w:val="007A3B5D"/>
    <w:rsid w:val="007A4B41"/>
    <w:rsid w:val="007A4F7D"/>
    <w:rsid w:val="007A642B"/>
    <w:rsid w:val="007A6F01"/>
    <w:rsid w:val="007A739B"/>
    <w:rsid w:val="007B01C1"/>
    <w:rsid w:val="007B2111"/>
    <w:rsid w:val="007B3281"/>
    <w:rsid w:val="007B38B0"/>
    <w:rsid w:val="007B3A96"/>
    <w:rsid w:val="007B4B30"/>
    <w:rsid w:val="007B5449"/>
    <w:rsid w:val="007B5EC4"/>
    <w:rsid w:val="007B609F"/>
    <w:rsid w:val="007B66AD"/>
    <w:rsid w:val="007B6860"/>
    <w:rsid w:val="007B6E64"/>
    <w:rsid w:val="007B6EF0"/>
    <w:rsid w:val="007B73E4"/>
    <w:rsid w:val="007B794A"/>
    <w:rsid w:val="007C003C"/>
    <w:rsid w:val="007C0374"/>
    <w:rsid w:val="007C16EA"/>
    <w:rsid w:val="007C1EE9"/>
    <w:rsid w:val="007C3037"/>
    <w:rsid w:val="007C32CD"/>
    <w:rsid w:val="007C3A50"/>
    <w:rsid w:val="007C4501"/>
    <w:rsid w:val="007C50B7"/>
    <w:rsid w:val="007C517B"/>
    <w:rsid w:val="007C65DC"/>
    <w:rsid w:val="007C679C"/>
    <w:rsid w:val="007C6D8A"/>
    <w:rsid w:val="007C7417"/>
    <w:rsid w:val="007C75CA"/>
    <w:rsid w:val="007D0776"/>
    <w:rsid w:val="007D0BFD"/>
    <w:rsid w:val="007D1251"/>
    <w:rsid w:val="007D1799"/>
    <w:rsid w:val="007D1FAE"/>
    <w:rsid w:val="007D2965"/>
    <w:rsid w:val="007D2CF0"/>
    <w:rsid w:val="007D3931"/>
    <w:rsid w:val="007D3B73"/>
    <w:rsid w:val="007D4266"/>
    <w:rsid w:val="007D4BF1"/>
    <w:rsid w:val="007D4CAF"/>
    <w:rsid w:val="007D4ED6"/>
    <w:rsid w:val="007D50ED"/>
    <w:rsid w:val="007D6367"/>
    <w:rsid w:val="007D6844"/>
    <w:rsid w:val="007D69B0"/>
    <w:rsid w:val="007D7695"/>
    <w:rsid w:val="007D7EF1"/>
    <w:rsid w:val="007E0101"/>
    <w:rsid w:val="007E05D2"/>
    <w:rsid w:val="007E0EA2"/>
    <w:rsid w:val="007E3B86"/>
    <w:rsid w:val="007E3C14"/>
    <w:rsid w:val="007E5954"/>
    <w:rsid w:val="007E653A"/>
    <w:rsid w:val="007E6BC2"/>
    <w:rsid w:val="007F003F"/>
    <w:rsid w:val="007F19A6"/>
    <w:rsid w:val="007F1BC9"/>
    <w:rsid w:val="007F28AD"/>
    <w:rsid w:val="007F2A25"/>
    <w:rsid w:val="007F332D"/>
    <w:rsid w:val="007F3800"/>
    <w:rsid w:val="007F3C50"/>
    <w:rsid w:val="007F3DD5"/>
    <w:rsid w:val="007F50E3"/>
    <w:rsid w:val="007F5128"/>
    <w:rsid w:val="007F5E06"/>
    <w:rsid w:val="007F6A1B"/>
    <w:rsid w:val="007F6AEC"/>
    <w:rsid w:val="007F6BFF"/>
    <w:rsid w:val="007F7832"/>
    <w:rsid w:val="00800077"/>
    <w:rsid w:val="008009BB"/>
    <w:rsid w:val="00802C2B"/>
    <w:rsid w:val="0080387E"/>
    <w:rsid w:val="00803A08"/>
    <w:rsid w:val="0080623A"/>
    <w:rsid w:val="00806C5B"/>
    <w:rsid w:val="00807AD9"/>
    <w:rsid w:val="00807AE5"/>
    <w:rsid w:val="00807C12"/>
    <w:rsid w:val="00810090"/>
    <w:rsid w:val="008108D4"/>
    <w:rsid w:val="008126F3"/>
    <w:rsid w:val="00812806"/>
    <w:rsid w:val="0081409F"/>
    <w:rsid w:val="00814BBD"/>
    <w:rsid w:val="00814F77"/>
    <w:rsid w:val="00815372"/>
    <w:rsid w:val="0081545A"/>
    <w:rsid w:val="00816371"/>
    <w:rsid w:val="0081664F"/>
    <w:rsid w:val="00817383"/>
    <w:rsid w:val="00817684"/>
    <w:rsid w:val="00821068"/>
    <w:rsid w:val="00822DB4"/>
    <w:rsid w:val="00823588"/>
    <w:rsid w:val="00823E33"/>
    <w:rsid w:val="008244E6"/>
    <w:rsid w:val="008260E5"/>
    <w:rsid w:val="00830391"/>
    <w:rsid w:val="00830FC7"/>
    <w:rsid w:val="00831114"/>
    <w:rsid w:val="00831918"/>
    <w:rsid w:val="00831E77"/>
    <w:rsid w:val="008341C4"/>
    <w:rsid w:val="00834567"/>
    <w:rsid w:val="00834A41"/>
    <w:rsid w:val="00835389"/>
    <w:rsid w:val="008353B4"/>
    <w:rsid w:val="00835A1B"/>
    <w:rsid w:val="008368B0"/>
    <w:rsid w:val="00836E91"/>
    <w:rsid w:val="00840098"/>
    <w:rsid w:val="00840A97"/>
    <w:rsid w:val="008415E1"/>
    <w:rsid w:val="0084184E"/>
    <w:rsid w:val="00841A28"/>
    <w:rsid w:val="00841D9B"/>
    <w:rsid w:val="00842099"/>
    <w:rsid w:val="00844839"/>
    <w:rsid w:val="00844DAB"/>
    <w:rsid w:val="00844DFC"/>
    <w:rsid w:val="00845651"/>
    <w:rsid w:val="00846351"/>
    <w:rsid w:val="00846A3A"/>
    <w:rsid w:val="00846FD4"/>
    <w:rsid w:val="00847220"/>
    <w:rsid w:val="0084753C"/>
    <w:rsid w:val="0085022E"/>
    <w:rsid w:val="00850DCE"/>
    <w:rsid w:val="008515FE"/>
    <w:rsid w:val="0085197B"/>
    <w:rsid w:val="00851BDF"/>
    <w:rsid w:val="00851FA0"/>
    <w:rsid w:val="008523BF"/>
    <w:rsid w:val="0085295A"/>
    <w:rsid w:val="00852D14"/>
    <w:rsid w:val="008533E3"/>
    <w:rsid w:val="00853C88"/>
    <w:rsid w:val="008552D0"/>
    <w:rsid w:val="008556A4"/>
    <w:rsid w:val="00856418"/>
    <w:rsid w:val="00856AE8"/>
    <w:rsid w:val="00856B64"/>
    <w:rsid w:val="008570BD"/>
    <w:rsid w:val="00857599"/>
    <w:rsid w:val="00857E26"/>
    <w:rsid w:val="00860336"/>
    <w:rsid w:val="00861555"/>
    <w:rsid w:val="00862B67"/>
    <w:rsid w:val="00862ED5"/>
    <w:rsid w:val="00863358"/>
    <w:rsid w:val="0086339E"/>
    <w:rsid w:val="008637D4"/>
    <w:rsid w:val="00863D2F"/>
    <w:rsid w:val="0086416A"/>
    <w:rsid w:val="00865516"/>
    <w:rsid w:val="0086787F"/>
    <w:rsid w:val="00872189"/>
    <w:rsid w:val="00873753"/>
    <w:rsid w:val="00873CD4"/>
    <w:rsid w:val="008749E6"/>
    <w:rsid w:val="00876B1D"/>
    <w:rsid w:val="0088095F"/>
    <w:rsid w:val="00880F68"/>
    <w:rsid w:val="008815A5"/>
    <w:rsid w:val="00882B39"/>
    <w:rsid w:val="008837CE"/>
    <w:rsid w:val="00883EDC"/>
    <w:rsid w:val="008841C9"/>
    <w:rsid w:val="008844DD"/>
    <w:rsid w:val="00884E69"/>
    <w:rsid w:val="00884F12"/>
    <w:rsid w:val="008865E4"/>
    <w:rsid w:val="00886C13"/>
    <w:rsid w:val="00886E9F"/>
    <w:rsid w:val="00887BE5"/>
    <w:rsid w:val="00890975"/>
    <w:rsid w:val="00890BE0"/>
    <w:rsid w:val="00890F14"/>
    <w:rsid w:val="00891255"/>
    <w:rsid w:val="0089162D"/>
    <w:rsid w:val="0089182E"/>
    <w:rsid w:val="00891D88"/>
    <w:rsid w:val="00893D24"/>
    <w:rsid w:val="0089420F"/>
    <w:rsid w:val="008946FC"/>
    <w:rsid w:val="0089498E"/>
    <w:rsid w:val="00894B56"/>
    <w:rsid w:val="00894C1B"/>
    <w:rsid w:val="008955BF"/>
    <w:rsid w:val="00895610"/>
    <w:rsid w:val="00895F01"/>
    <w:rsid w:val="00895F49"/>
    <w:rsid w:val="0089641B"/>
    <w:rsid w:val="008970AE"/>
    <w:rsid w:val="00897B87"/>
    <w:rsid w:val="008A1577"/>
    <w:rsid w:val="008A1B37"/>
    <w:rsid w:val="008A222F"/>
    <w:rsid w:val="008A2272"/>
    <w:rsid w:val="008A27D2"/>
    <w:rsid w:val="008A2CA5"/>
    <w:rsid w:val="008A2F84"/>
    <w:rsid w:val="008A3B7B"/>
    <w:rsid w:val="008A6366"/>
    <w:rsid w:val="008B0BD8"/>
    <w:rsid w:val="008B1338"/>
    <w:rsid w:val="008B192D"/>
    <w:rsid w:val="008B217F"/>
    <w:rsid w:val="008B24F0"/>
    <w:rsid w:val="008B281D"/>
    <w:rsid w:val="008B2D17"/>
    <w:rsid w:val="008B335C"/>
    <w:rsid w:val="008B3770"/>
    <w:rsid w:val="008B4665"/>
    <w:rsid w:val="008B597C"/>
    <w:rsid w:val="008B5A47"/>
    <w:rsid w:val="008B5E48"/>
    <w:rsid w:val="008B6089"/>
    <w:rsid w:val="008B69D9"/>
    <w:rsid w:val="008C01F1"/>
    <w:rsid w:val="008C1088"/>
    <w:rsid w:val="008C1650"/>
    <w:rsid w:val="008C28A6"/>
    <w:rsid w:val="008C2C8A"/>
    <w:rsid w:val="008C4385"/>
    <w:rsid w:val="008C43A4"/>
    <w:rsid w:val="008C497C"/>
    <w:rsid w:val="008C68A3"/>
    <w:rsid w:val="008C6C31"/>
    <w:rsid w:val="008C6F32"/>
    <w:rsid w:val="008C7B1E"/>
    <w:rsid w:val="008D0DAF"/>
    <w:rsid w:val="008D0EE2"/>
    <w:rsid w:val="008D359C"/>
    <w:rsid w:val="008D4A18"/>
    <w:rsid w:val="008D4E2E"/>
    <w:rsid w:val="008D51F0"/>
    <w:rsid w:val="008D5349"/>
    <w:rsid w:val="008D5CCB"/>
    <w:rsid w:val="008D5FDA"/>
    <w:rsid w:val="008D629A"/>
    <w:rsid w:val="008D6938"/>
    <w:rsid w:val="008D6CBB"/>
    <w:rsid w:val="008D78E4"/>
    <w:rsid w:val="008D7F9E"/>
    <w:rsid w:val="008E0436"/>
    <w:rsid w:val="008E0C14"/>
    <w:rsid w:val="008E129F"/>
    <w:rsid w:val="008E191D"/>
    <w:rsid w:val="008E1B07"/>
    <w:rsid w:val="008E1D52"/>
    <w:rsid w:val="008E2299"/>
    <w:rsid w:val="008E2716"/>
    <w:rsid w:val="008E2A3E"/>
    <w:rsid w:val="008E3766"/>
    <w:rsid w:val="008E38F5"/>
    <w:rsid w:val="008E3911"/>
    <w:rsid w:val="008E3EDE"/>
    <w:rsid w:val="008E41B9"/>
    <w:rsid w:val="008E51C5"/>
    <w:rsid w:val="008E5205"/>
    <w:rsid w:val="008E5943"/>
    <w:rsid w:val="008E5987"/>
    <w:rsid w:val="008E5B39"/>
    <w:rsid w:val="008E5E54"/>
    <w:rsid w:val="008E5EB2"/>
    <w:rsid w:val="008E693A"/>
    <w:rsid w:val="008E6B60"/>
    <w:rsid w:val="008E7669"/>
    <w:rsid w:val="008E7CF4"/>
    <w:rsid w:val="008F0275"/>
    <w:rsid w:val="008F0ABF"/>
    <w:rsid w:val="008F146F"/>
    <w:rsid w:val="008F14E0"/>
    <w:rsid w:val="008F158A"/>
    <w:rsid w:val="008F1F6E"/>
    <w:rsid w:val="008F2A9B"/>
    <w:rsid w:val="008F49BF"/>
    <w:rsid w:val="008F55A6"/>
    <w:rsid w:val="008F7342"/>
    <w:rsid w:val="008F7740"/>
    <w:rsid w:val="008F7A87"/>
    <w:rsid w:val="008F7E47"/>
    <w:rsid w:val="00900D4B"/>
    <w:rsid w:val="00901D88"/>
    <w:rsid w:val="00902806"/>
    <w:rsid w:val="00902A80"/>
    <w:rsid w:val="00902BAD"/>
    <w:rsid w:val="00903124"/>
    <w:rsid w:val="00903CEC"/>
    <w:rsid w:val="009047AE"/>
    <w:rsid w:val="00904D7F"/>
    <w:rsid w:val="009058FC"/>
    <w:rsid w:val="00905A5E"/>
    <w:rsid w:val="00905DD3"/>
    <w:rsid w:val="00906864"/>
    <w:rsid w:val="00906ABE"/>
    <w:rsid w:val="00910319"/>
    <w:rsid w:val="00910FB2"/>
    <w:rsid w:val="00911D2A"/>
    <w:rsid w:val="009128AB"/>
    <w:rsid w:val="00912E3A"/>
    <w:rsid w:val="00913CCB"/>
    <w:rsid w:val="00914A42"/>
    <w:rsid w:val="00914CF6"/>
    <w:rsid w:val="009153F7"/>
    <w:rsid w:val="009154ED"/>
    <w:rsid w:val="00916F4F"/>
    <w:rsid w:val="009175FE"/>
    <w:rsid w:val="0091785E"/>
    <w:rsid w:val="00917C7F"/>
    <w:rsid w:val="009201DB"/>
    <w:rsid w:val="00920382"/>
    <w:rsid w:val="009216F9"/>
    <w:rsid w:val="00921E7B"/>
    <w:rsid w:val="009228E6"/>
    <w:rsid w:val="00923401"/>
    <w:rsid w:val="00924811"/>
    <w:rsid w:val="0092489F"/>
    <w:rsid w:val="00925931"/>
    <w:rsid w:val="00931840"/>
    <w:rsid w:val="009320B2"/>
    <w:rsid w:val="00932A4F"/>
    <w:rsid w:val="00933350"/>
    <w:rsid w:val="00933553"/>
    <w:rsid w:val="00933629"/>
    <w:rsid w:val="00935151"/>
    <w:rsid w:val="00935D13"/>
    <w:rsid w:val="00937199"/>
    <w:rsid w:val="00937F9D"/>
    <w:rsid w:val="00940692"/>
    <w:rsid w:val="009419D4"/>
    <w:rsid w:val="00941DA4"/>
    <w:rsid w:val="009420D8"/>
    <w:rsid w:val="00942586"/>
    <w:rsid w:val="00942CFF"/>
    <w:rsid w:val="00942E86"/>
    <w:rsid w:val="009430CA"/>
    <w:rsid w:val="00943BDD"/>
    <w:rsid w:val="009445FF"/>
    <w:rsid w:val="009454C4"/>
    <w:rsid w:val="00945F7C"/>
    <w:rsid w:val="00946A7D"/>
    <w:rsid w:val="00947254"/>
    <w:rsid w:val="00947D3B"/>
    <w:rsid w:val="00947EF1"/>
    <w:rsid w:val="009504C2"/>
    <w:rsid w:val="00952EA5"/>
    <w:rsid w:val="009541E1"/>
    <w:rsid w:val="0095455F"/>
    <w:rsid w:val="009547E8"/>
    <w:rsid w:val="00955C4E"/>
    <w:rsid w:val="0095634A"/>
    <w:rsid w:val="00956EF1"/>
    <w:rsid w:val="00960043"/>
    <w:rsid w:val="00960882"/>
    <w:rsid w:val="0096097F"/>
    <w:rsid w:val="0096110D"/>
    <w:rsid w:val="00962D97"/>
    <w:rsid w:val="00963D1A"/>
    <w:rsid w:val="0096486B"/>
    <w:rsid w:val="009653BC"/>
    <w:rsid w:val="009655EE"/>
    <w:rsid w:val="00965900"/>
    <w:rsid w:val="00966266"/>
    <w:rsid w:val="00966654"/>
    <w:rsid w:val="0096668E"/>
    <w:rsid w:val="00967E6B"/>
    <w:rsid w:val="009703C9"/>
    <w:rsid w:val="00970CFA"/>
    <w:rsid w:val="00971065"/>
    <w:rsid w:val="00971433"/>
    <w:rsid w:val="00971C93"/>
    <w:rsid w:val="00971CD8"/>
    <w:rsid w:val="009729E3"/>
    <w:rsid w:val="00973810"/>
    <w:rsid w:val="009738B7"/>
    <w:rsid w:val="00975005"/>
    <w:rsid w:val="009754F2"/>
    <w:rsid w:val="00975F1D"/>
    <w:rsid w:val="00976474"/>
    <w:rsid w:val="00976763"/>
    <w:rsid w:val="00976DCA"/>
    <w:rsid w:val="00977D5B"/>
    <w:rsid w:val="009800DA"/>
    <w:rsid w:val="009806F7"/>
    <w:rsid w:val="009816F2"/>
    <w:rsid w:val="00981BEE"/>
    <w:rsid w:val="00983137"/>
    <w:rsid w:val="0098316E"/>
    <w:rsid w:val="009837D3"/>
    <w:rsid w:val="009838C4"/>
    <w:rsid w:val="00983D2B"/>
    <w:rsid w:val="00984B11"/>
    <w:rsid w:val="00985504"/>
    <w:rsid w:val="0098558A"/>
    <w:rsid w:val="00987DAD"/>
    <w:rsid w:val="0099056D"/>
    <w:rsid w:val="00991AA5"/>
    <w:rsid w:val="00992C69"/>
    <w:rsid w:val="00994D1A"/>
    <w:rsid w:val="00995A06"/>
    <w:rsid w:val="00995B77"/>
    <w:rsid w:val="00995F3B"/>
    <w:rsid w:val="00996935"/>
    <w:rsid w:val="00997E4B"/>
    <w:rsid w:val="009A08B6"/>
    <w:rsid w:val="009A1A74"/>
    <w:rsid w:val="009A1DF8"/>
    <w:rsid w:val="009A20B0"/>
    <w:rsid w:val="009A2373"/>
    <w:rsid w:val="009A2CBB"/>
    <w:rsid w:val="009A3484"/>
    <w:rsid w:val="009A3610"/>
    <w:rsid w:val="009A3869"/>
    <w:rsid w:val="009A4180"/>
    <w:rsid w:val="009A4F09"/>
    <w:rsid w:val="009A4FE0"/>
    <w:rsid w:val="009A59D3"/>
    <w:rsid w:val="009A5B85"/>
    <w:rsid w:val="009A64C6"/>
    <w:rsid w:val="009A772A"/>
    <w:rsid w:val="009A779C"/>
    <w:rsid w:val="009A7A5A"/>
    <w:rsid w:val="009A7FA9"/>
    <w:rsid w:val="009B021B"/>
    <w:rsid w:val="009B040B"/>
    <w:rsid w:val="009B06E9"/>
    <w:rsid w:val="009B32F8"/>
    <w:rsid w:val="009B3D95"/>
    <w:rsid w:val="009B4BCC"/>
    <w:rsid w:val="009B51DD"/>
    <w:rsid w:val="009B692C"/>
    <w:rsid w:val="009C029D"/>
    <w:rsid w:val="009C213D"/>
    <w:rsid w:val="009C269B"/>
    <w:rsid w:val="009C2B92"/>
    <w:rsid w:val="009C43AB"/>
    <w:rsid w:val="009C4431"/>
    <w:rsid w:val="009C44F3"/>
    <w:rsid w:val="009C5C26"/>
    <w:rsid w:val="009C6BB2"/>
    <w:rsid w:val="009C7125"/>
    <w:rsid w:val="009D0512"/>
    <w:rsid w:val="009D0A35"/>
    <w:rsid w:val="009D0A39"/>
    <w:rsid w:val="009D16C2"/>
    <w:rsid w:val="009D2016"/>
    <w:rsid w:val="009D25F6"/>
    <w:rsid w:val="009D2A11"/>
    <w:rsid w:val="009D2DAF"/>
    <w:rsid w:val="009D4770"/>
    <w:rsid w:val="009D47A4"/>
    <w:rsid w:val="009D49E1"/>
    <w:rsid w:val="009D4F98"/>
    <w:rsid w:val="009D5391"/>
    <w:rsid w:val="009D64A9"/>
    <w:rsid w:val="009D6F14"/>
    <w:rsid w:val="009D7E31"/>
    <w:rsid w:val="009D7E3F"/>
    <w:rsid w:val="009E1023"/>
    <w:rsid w:val="009E3250"/>
    <w:rsid w:val="009E399D"/>
    <w:rsid w:val="009E43DA"/>
    <w:rsid w:val="009E4459"/>
    <w:rsid w:val="009E54A2"/>
    <w:rsid w:val="009E5F1A"/>
    <w:rsid w:val="009E6222"/>
    <w:rsid w:val="009E65E7"/>
    <w:rsid w:val="009E751F"/>
    <w:rsid w:val="009E7D8E"/>
    <w:rsid w:val="009F074F"/>
    <w:rsid w:val="009F07D6"/>
    <w:rsid w:val="009F0973"/>
    <w:rsid w:val="009F0E04"/>
    <w:rsid w:val="009F19E0"/>
    <w:rsid w:val="009F223F"/>
    <w:rsid w:val="009F24BD"/>
    <w:rsid w:val="009F2829"/>
    <w:rsid w:val="009F2B52"/>
    <w:rsid w:val="009F2B88"/>
    <w:rsid w:val="009F3D06"/>
    <w:rsid w:val="009F7767"/>
    <w:rsid w:val="009F7F51"/>
    <w:rsid w:val="00A00C18"/>
    <w:rsid w:val="00A00C7B"/>
    <w:rsid w:val="00A01BF6"/>
    <w:rsid w:val="00A01FD5"/>
    <w:rsid w:val="00A02735"/>
    <w:rsid w:val="00A02921"/>
    <w:rsid w:val="00A04855"/>
    <w:rsid w:val="00A0497D"/>
    <w:rsid w:val="00A04FF0"/>
    <w:rsid w:val="00A065AB"/>
    <w:rsid w:val="00A0743C"/>
    <w:rsid w:val="00A0777E"/>
    <w:rsid w:val="00A10606"/>
    <w:rsid w:val="00A10ADC"/>
    <w:rsid w:val="00A11084"/>
    <w:rsid w:val="00A11DB1"/>
    <w:rsid w:val="00A13827"/>
    <w:rsid w:val="00A14CC1"/>
    <w:rsid w:val="00A14DDF"/>
    <w:rsid w:val="00A15E26"/>
    <w:rsid w:val="00A15E65"/>
    <w:rsid w:val="00A1624B"/>
    <w:rsid w:val="00A17FCC"/>
    <w:rsid w:val="00A2121C"/>
    <w:rsid w:val="00A21A8D"/>
    <w:rsid w:val="00A2379B"/>
    <w:rsid w:val="00A24098"/>
    <w:rsid w:val="00A24ACB"/>
    <w:rsid w:val="00A24C37"/>
    <w:rsid w:val="00A25919"/>
    <w:rsid w:val="00A261C2"/>
    <w:rsid w:val="00A269B1"/>
    <w:rsid w:val="00A27B66"/>
    <w:rsid w:val="00A308B6"/>
    <w:rsid w:val="00A308D0"/>
    <w:rsid w:val="00A31320"/>
    <w:rsid w:val="00A32A9B"/>
    <w:rsid w:val="00A32B27"/>
    <w:rsid w:val="00A32D58"/>
    <w:rsid w:val="00A3388F"/>
    <w:rsid w:val="00A33FF8"/>
    <w:rsid w:val="00A34452"/>
    <w:rsid w:val="00A34BE2"/>
    <w:rsid w:val="00A352BD"/>
    <w:rsid w:val="00A36426"/>
    <w:rsid w:val="00A364B5"/>
    <w:rsid w:val="00A37C17"/>
    <w:rsid w:val="00A37CB9"/>
    <w:rsid w:val="00A37F0A"/>
    <w:rsid w:val="00A40062"/>
    <w:rsid w:val="00A404CD"/>
    <w:rsid w:val="00A408D6"/>
    <w:rsid w:val="00A40F57"/>
    <w:rsid w:val="00A41D8F"/>
    <w:rsid w:val="00A44F7A"/>
    <w:rsid w:val="00A456B5"/>
    <w:rsid w:val="00A45FC7"/>
    <w:rsid w:val="00A46B78"/>
    <w:rsid w:val="00A46E39"/>
    <w:rsid w:val="00A46F68"/>
    <w:rsid w:val="00A512C6"/>
    <w:rsid w:val="00A526F2"/>
    <w:rsid w:val="00A54231"/>
    <w:rsid w:val="00A546D5"/>
    <w:rsid w:val="00A54F14"/>
    <w:rsid w:val="00A55001"/>
    <w:rsid w:val="00A55FE4"/>
    <w:rsid w:val="00A56F51"/>
    <w:rsid w:val="00A578FA"/>
    <w:rsid w:val="00A57A5F"/>
    <w:rsid w:val="00A57F5F"/>
    <w:rsid w:val="00A60174"/>
    <w:rsid w:val="00A60411"/>
    <w:rsid w:val="00A605B6"/>
    <w:rsid w:val="00A60A6B"/>
    <w:rsid w:val="00A60EB3"/>
    <w:rsid w:val="00A61734"/>
    <w:rsid w:val="00A621F0"/>
    <w:rsid w:val="00A62AD4"/>
    <w:rsid w:val="00A641D9"/>
    <w:rsid w:val="00A644F7"/>
    <w:rsid w:val="00A6464F"/>
    <w:rsid w:val="00A647F9"/>
    <w:rsid w:val="00A651CC"/>
    <w:rsid w:val="00A65461"/>
    <w:rsid w:val="00A655DD"/>
    <w:rsid w:val="00A702BF"/>
    <w:rsid w:val="00A70541"/>
    <w:rsid w:val="00A71743"/>
    <w:rsid w:val="00A717B5"/>
    <w:rsid w:val="00A72647"/>
    <w:rsid w:val="00A72F40"/>
    <w:rsid w:val="00A74EFF"/>
    <w:rsid w:val="00A750FF"/>
    <w:rsid w:val="00A757EE"/>
    <w:rsid w:val="00A75864"/>
    <w:rsid w:val="00A7608F"/>
    <w:rsid w:val="00A760D3"/>
    <w:rsid w:val="00A769A4"/>
    <w:rsid w:val="00A76A6E"/>
    <w:rsid w:val="00A7722C"/>
    <w:rsid w:val="00A7739F"/>
    <w:rsid w:val="00A77E45"/>
    <w:rsid w:val="00A81776"/>
    <w:rsid w:val="00A81C2E"/>
    <w:rsid w:val="00A8298E"/>
    <w:rsid w:val="00A82F1B"/>
    <w:rsid w:val="00A8350C"/>
    <w:rsid w:val="00A8499A"/>
    <w:rsid w:val="00A849B6"/>
    <w:rsid w:val="00A85B5E"/>
    <w:rsid w:val="00A86942"/>
    <w:rsid w:val="00A86F9A"/>
    <w:rsid w:val="00A87138"/>
    <w:rsid w:val="00A87574"/>
    <w:rsid w:val="00A905DC"/>
    <w:rsid w:val="00A90D57"/>
    <w:rsid w:val="00A91161"/>
    <w:rsid w:val="00A926D5"/>
    <w:rsid w:val="00A92BCF"/>
    <w:rsid w:val="00A92CB4"/>
    <w:rsid w:val="00A93468"/>
    <w:rsid w:val="00A94100"/>
    <w:rsid w:val="00A956F3"/>
    <w:rsid w:val="00A96367"/>
    <w:rsid w:val="00A96510"/>
    <w:rsid w:val="00A96C7F"/>
    <w:rsid w:val="00A97C65"/>
    <w:rsid w:val="00AA04B4"/>
    <w:rsid w:val="00AA0FDD"/>
    <w:rsid w:val="00AA1392"/>
    <w:rsid w:val="00AA156A"/>
    <w:rsid w:val="00AA15D1"/>
    <w:rsid w:val="00AA180B"/>
    <w:rsid w:val="00AA2183"/>
    <w:rsid w:val="00AA2C85"/>
    <w:rsid w:val="00AA3AE7"/>
    <w:rsid w:val="00AA433E"/>
    <w:rsid w:val="00AA44D8"/>
    <w:rsid w:val="00AA472F"/>
    <w:rsid w:val="00AA57C7"/>
    <w:rsid w:val="00AA5F5B"/>
    <w:rsid w:val="00AA65CE"/>
    <w:rsid w:val="00AB002F"/>
    <w:rsid w:val="00AB012D"/>
    <w:rsid w:val="00AB0528"/>
    <w:rsid w:val="00AB079A"/>
    <w:rsid w:val="00AB08CD"/>
    <w:rsid w:val="00AB2251"/>
    <w:rsid w:val="00AB70A8"/>
    <w:rsid w:val="00AB7A0C"/>
    <w:rsid w:val="00AC09F5"/>
    <w:rsid w:val="00AC0FA6"/>
    <w:rsid w:val="00AC27CA"/>
    <w:rsid w:val="00AC2C41"/>
    <w:rsid w:val="00AC4690"/>
    <w:rsid w:val="00AC5CAE"/>
    <w:rsid w:val="00AC5E02"/>
    <w:rsid w:val="00AC654F"/>
    <w:rsid w:val="00AC6D9C"/>
    <w:rsid w:val="00AC7542"/>
    <w:rsid w:val="00AD02AF"/>
    <w:rsid w:val="00AD2454"/>
    <w:rsid w:val="00AD2F76"/>
    <w:rsid w:val="00AD304F"/>
    <w:rsid w:val="00AD356E"/>
    <w:rsid w:val="00AD42B7"/>
    <w:rsid w:val="00AD4E7C"/>
    <w:rsid w:val="00AD541C"/>
    <w:rsid w:val="00AD5911"/>
    <w:rsid w:val="00AD60A3"/>
    <w:rsid w:val="00AD649A"/>
    <w:rsid w:val="00AD6E40"/>
    <w:rsid w:val="00AD7426"/>
    <w:rsid w:val="00AD76C7"/>
    <w:rsid w:val="00AE09E2"/>
    <w:rsid w:val="00AE0AF6"/>
    <w:rsid w:val="00AE12BD"/>
    <w:rsid w:val="00AE1326"/>
    <w:rsid w:val="00AE1B87"/>
    <w:rsid w:val="00AE20EE"/>
    <w:rsid w:val="00AE2425"/>
    <w:rsid w:val="00AE25BB"/>
    <w:rsid w:val="00AE2609"/>
    <w:rsid w:val="00AE26C1"/>
    <w:rsid w:val="00AE2DF7"/>
    <w:rsid w:val="00AE356D"/>
    <w:rsid w:val="00AE3831"/>
    <w:rsid w:val="00AE3E7C"/>
    <w:rsid w:val="00AE3F3E"/>
    <w:rsid w:val="00AE610C"/>
    <w:rsid w:val="00AE695D"/>
    <w:rsid w:val="00AE751E"/>
    <w:rsid w:val="00AE7DEF"/>
    <w:rsid w:val="00AF0031"/>
    <w:rsid w:val="00AF0C40"/>
    <w:rsid w:val="00AF1482"/>
    <w:rsid w:val="00AF178C"/>
    <w:rsid w:val="00AF2449"/>
    <w:rsid w:val="00AF2809"/>
    <w:rsid w:val="00AF2E58"/>
    <w:rsid w:val="00AF332C"/>
    <w:rsid w:val="00AF33EC"/>
    <w:rsid w:val="00AF3546"/>
    <w:rsid w:val="00AF4055"/>
    <w:rsid w:val="00AF499E"/>
    <w:rsid w:val="00AF5B6B"/>
    <w:rsid w:val="00AF5BC6"/>
    <w:rsid w:val="00AF6126"/>
    <w:rsid w:val="00AF663B"/>
    <w:rsid w:val="00AF685B"/>
    <w:rsid w:val="00AF6C09"/>
    <w:rsid w:val="00AF7115"/>
    <w:rsid w:val="00B01732"/>
    <w:rsid w:val="00B01DA8"/>
    <w:rsid w:val="00B022FC"/>
    <w:rsid w:val="00B02BAD"/>
    <w:rsid w:val="00B02DD0"/>
    <w:rsid w:val="00B05022"/>
    <w:rsid w:val="00B056E4"/>
    <w:rsid w:val="00B0579C"/>
    <w:rsid w:val="00B06443"/>
    <w:rsid w:val="00B06B08"/>
    <w:rsid w:val="00B071E3"/>
    <w:rsid w:val="00B074BB"/>
    <w:rsid w:val="00B107D4"/>
    <w:rsid w:val="00B10907"/>
    <w:rsid w:val="00B10CED"/>
    <w:rsid w:val="00B1149B"/>
    <w:rsid w:val="00B12164"/>
    <w:rsid w:val="00B1227E"/>
    <w:rsid w:val="00B13734"/>
    <w:rsid w:val="00B13D9A"/>
    <w:rsid w:val="00B142DB"/>
    <w:rsid w:val="00B143A8"/>
    <w:rsid w:val="00B163FD"/>
    <w:rsid w:val="00B16B1C"/>
    <w:rsid w:val="00B17302"/>
    <w:rsid w:val="00B1780B"/>
    <w:rsid w:val="00B17BD2"/>
    <w:rsid w:val="00B235C8"/>
    <w:rsid w:val="00B2422E"/>
    <w:rsid w:val="00B25D93"/>
    <w:rsid w:val="00B2638D"/>
    <w:rsid w:val="00B2691A"/>
    <w:rsid w:val="00B26D56"/>
    <w:rsid w:val="00B273B3"/>
    <w:rsid w:val="00B27563"/>
    <w:rsid w:val="00B27A4A"/>
    <w:rsid w:val="00B30239"/>
    <w:rsid w:val="00B30587"/>
    <w:rsid w:val="00B31166"/>
    <w:rsid w:val="00B313A5"/>
    <w:rsid w:val="00B32037"/>
    <w:rsid w:val="00B34270"/>
    <w:rsid w:val="00B356F0"/>
    <w:rsid w:val="00B35752"/>
    <w:rsid w:val="00B35D74"/>
    <w:rsid w:val="00B362CA"/>
    <w:rsid w:val="00B40866"/>
    <w:rsid w:val="00B4267D"/>
    <w:rsid w:val="00B43DFC"/>
    <w:rsid w:val="00B448C5"/>
    <w:rsid w:val="00B46376"/>
    <w:rsid w:val="00B47EB0"/>
    <w:rsid w:val="00B506A5"/>
    <w:rsid w:val="00B5106B"/>
    <w:rsid w:val="00B51349"/>
    <w:rsid w:val="00B539FC"/>
    <w:rsid w:val="00B53CE6"/>
    <w:rsid w:val="00B5415B"/>
    <w:rsid w:val="00B54F7F"/>
    <w:rsid w:val="00B55023"/>
    <w:rsid w:val="00B55463"/>
    <w:rsid w:val="00B56D27"/>
    <w:rsid w:val="00B577A0"/>
    <w:rsid w:val="00B57857"/>
    <w:rsid w:val="00B57BFE"/>
    <w:rsid w:val="00B57F2C"/>
    <w:rsid w:val="00B60B72"/>
    <w:rsid w:val="00B60CDA"/>
    <w:rsid w:val="00B60E77"/>
    <w:rsid w:val="00B62758"/>
    <w:rsid w:val="00B6312B"/>
    <w:rsid w:val="00B66031"/>
    <w:rsid w:val="00B66097"/>
    <w:rsid w:val="00B6762D"/>
    <w:rsid w:val="00B7002A"/>
    <w:rsid w:val="00B7273E"/>
    <w:rsid w:val="00B73112"/>
    <w:rsid w:val="00B73601"/>
    <w:rsid w:val="00B73BE9"/>
    <w:rsid w:val="00B73C20"/>
    <w:rsid w:val="00B7451E"/>
    <w:rsid w:val="00B7536A"/>
    <w:rsid w:val="00B76781"/>
    <w:rsid w:val="00B7684F"/>
    <w:rsid w:val="00B76E7E"/>
    <w:rsid w:val="00B77F56"/>
    <w:rsid w:val="00B80773"/>
    <w:rsid w:val="00B80D73"/>
    <w:rsid w:val="00B820CA"/>
    <w:rsid w:val="00B8301E"/>
    <w:rsid w:val="00B8327B"/>
    <w:rsid w:val="00B83AA4"/>
    <w:rsid w:val="00B85528"/>
    <w:rsid w:val="00B86032"/>
    <w:rsid w:val="00B86DCC"/>
    <w:rsid w:val="00B8785D"/>
    <w:rsid w:val="00B9020C"/>
    <w:rsid w:val="00B904D2"/>
    <w:rsid w:val="00B904D3"/>
    <w:rsid w:val="00B9065B"/>
    <w:rsid w:val="00B907C9"/>
    <w:rsid w:val="00B90805"/>
    <w:rsid w:val="00B91233"/>
    <w:rsid w:val="00B92C78"/>
    <w:rsid w:val="00B9462F"/>
    <w:rsid w:val="00B95685"/>
    <w:rsid w:val="00B9616A"/>
    <w:rsid w:val="00B96246"/>
    <w:rsid w:val="00B96683"/>
    <w:rsid w:val="00B97284"/>
    <w:rsid w:val="00BA0090"/>
    <w:rsid w:val="00BA087A"/>
    <w:rsid w:val="00BA095A"/>
    <w:rsid w:val="00BA0FE4"/>
    <w:rsid w:val="00BA2C9E"/>
    <w:rsid w:val="00BA2F44"/>
    <w:rsid w:val="00BA2F9F"/>
    <w:rsid w:val="00BA3801"/>
    <w:rsid w:val="00BA4072"/>
    <w:rsid w:val="00BA4441"/>
    <w:rsid w:val="00BA4AB4"/>
    <w:rsid w:val="00BA4AB6"/>
    <w:rsid w:val="00BA4D56"/>
    <w:rsid w:val="00BA576F"/>
    <w:rsid w:val="00BA5996"/>
    <w:rsid w:val="00BA66C5"/>
    <w:rsid w:val="00BA6C8B"/>
    <w:rsid w:val="00BB0129"/>
    <w:rsid w:val="00BB0492"/>
    <w:rsid w:val="00BB094C"/>
    <w:rsid w:val="00BB0FA9"/>
    <w:rsid w:val="00BB1587"/>
    <w:rsid w:val="00BB17C3"/>
    <w:rsid w:val="00BB192F"/>
    <w:rsid w:val="00BB232F"/>
    <w:rsid w:val="00BB285A"/>
    <w:rsid w:val="00BB31EF"/>
    <w:rsid w:val="00BB3750"/>
    <w:rsid w:val="00BB49C8"/>
    <w:rsid w:val="00BB4AD1"/>
    <w:rsid w:val="00BB57A6"/>
    <w:rsid w:val="00BB656B"/>
    <w:rsid w:val="00BC1A9A"/>
    <w:rsid w:val="00BC3D54"/>
    <w:rsid w:val="00BC3F70"/>
    <w:rsid w:val="00BC4640"/>
    <w:rsid w:val="00BC4A0D"/>
    <w:rsid w:val="00BC4F51"/>
    <w:rsid w:val="00BC5DD5"/>
    <w:rsid w:val="00BC5E2B"/>
    <w:rsid w:val="00BC61DD"/>
    <w:rsid w:val="00BC74BE"/>
    <w:rsid w:val="00BC7AB9"/>
    <w:rsid w:val="00BD00D5"/>
    <w:rsid w:val="00BD2B13"/>
    <w:rsid w:val="00BD3365"/>
    <w:rsid w:val="00BD397F"/>
    <w:rsid w:val="00BD3B01"/>
    <w:rsid w:val="00BD3DB8"/>
    <w:rsid w:val="00BD5D06"/>
    <w:rsid w:val="00BD60C1"/>
    <w:rsid w:val="00BD74CF"/>
    <w:rsid w:val="00BE0D15"/>
    <w:rsid w:val="00BE1A87"/>
    <w:rsid w:val="00BE1F59"/>
    <w:rsid w:val="00BE39F4"/>
    <w:rsid w:val="00BE507B"/>
    <w:rsid w:val="00BE5972"/>
    <w:rsid w:val="00BF169D"/>
    <w:rsid w:val="00BF16E7"/>
    <w:rsid w:val="00BF2177"/>
    <w:rsid w:val="00BF23C7"/>
    <w:rsid w:val="00BF23E6"/>
    <w:rsid w:val="00BF2616"/>
    <w:rsid w:val="00BF2905"/>
    <w:rsid w:val="00BF31C5"/>
    <w:rsid w:val="00BF3E00"/>
    <w:rsid w:val="00BF5252"/>
    <w:rsid w:val="00BF547F"/>
    <w:rsid w:val="00BF595E"/>
    <w:rsid w:val="00BF6A69"/>
    <w:rsid w:val="00BF6AE9"/>
    <w:rsid w:val="00C0048D"/>
    <w:rsid w:val="00C025D3"/>
    <w:rsid w:val="00C02F9D"/>
    <w:rsid w:val="00C034AA"/>
    <w:rsid w:val="00C03A12"/>
    <w:rsid w:val="00C041DD"/>
    <w:rsid w:val="00C05074"/>
    <w:rsid w:val="00C05896"/>
    <w:rsid w:val="00C06D85"/>
    <w:rsid w:val="00C06E51"/>
    <w:rsid w:val="00C07156"/>
    <w:rsid w:val="00C12EF9"/>
    <w:rsid w:val="00C1455F"/>
    <w:rsid w:val="00C14F05"/>
    <w:rsid w:val="00C15284"/>
    <w:rsid w:val="00C15E39"/>
    <w:rsid w:val="00C16B22"/>
    <w:rsid w:val="00C172E5"/>
    <w:rsid w:val="00C17A19"/>
    <w:rsid w:val="00C17E60"/>
    <w:rsid w:val="00C21D67"/>
    <w:rsid w:val="00C2216E"/>
    <w:rsid w:val="00C227D0"/>
    <w:rsid w:val="00C22B75"/>
    <w:rsid w:val="00C2363C"/>
    <w:rsid w:val="00C237D2"/>
    <w:rsid w:val="00C24A93"/>
    <w:rsid w:val="00C251CD"/>
    <w:rsid w:val="00C252BC"/>
    <w:rsid w:val="00C25464"/>
    <w:rsid w:val="00C269C1"/>
    <w:rsid w:val="00C26B9B"/>
    <w:rsid w:val="00C275A9"/>
    <w:rsid w:val="00C27EC4"/>
    <w:rsid w:val="00C308BC"/>
    <w:rsid w:val="00C3267F"/>
    <w:rsid w:val="00C331C7"/>
    <w:rsid w:val="00C331F0"/>
    <w:rsid w:val="00C34EAA"/>
    <w:rsid w:val="00C35E05"/>
    <w:rsid w:val="00C3601B"/>
    <w:rsid w:val="00C36F5C"/>
    <w:rsid w:val="00C371E4"/>
    <w:rsid w:val="00C3737A"/>
    <w:rsid w:val="00C37BF8"/>
    <w:rsid w:val="00C37F2F"/>
    <w:rsid w:val="00C4019C"/>
    <w:rsid w:val="00C40750"/>
    <w:rsid w:val="00C447B8"/>
    <w:rsid w:val="00C4483B"/>
    <w:rsid w:val="00C44A3D"/>
    <w:rsid w:val="00C45B3B"/>
    <w:rsid w:val="00C46370"/>
    <w:rsid w:val="00C46D38"/>
    <w:rsid w:val="00C47525"/>
    <w:rsid w:val="00C51163"/>
    <w:rsid w:val="00C53024"/>
    <w:rsid w:val="00C53CF6"/>
    <w:rsid w:val="00C53F71"/>
    <w:rsid w:val="00C543FD"/>
    <w:rsid w:val="00C55237"/>
    <w:rsid w:val="00C562CA"/>
    <w:rsid w:val="00C56400"/>
    <w:rsid w:val="00C5773C"/>
    <w:rsid w:val="00C577B3"/>
    <w:rsid w:val="00C57D65"/>
    <w:rsid w:val="00C57F9F"/>
    <w:rsid w:val="00C63540"/>
    <w:rsid w:val="00C63553"/>
    <w:rsid w:val="00C63937"/>
    <w:rsid w:val="00C6397B"/>
    <w:rsid w:val="00C642D0"/>
    <w:rsid w:val="00C65246"/>
    <w:rsid w:val="00C65560"/>
    <w:rsid w:val="00C7219E"/>
    <w:rsid w:val="00C7223A"/>
    <w:rsid w:val="00C734C3"/>
    <w:rsid w:val="00C74084"/>
    <w:rsid w:val="00C7566D"/>
    <w:rsid w:val="00C756F2"/>
    <w:rsid w:val="00C75D6F"/>
    <w:rsid w:val="00C760F0"/>
    <w:rsid w:val="00C7640C"/>
    <w:rsid w:val="00C7688B"/>
    <w:rsid w:val="00C8051B"/>
    <w:rsid w:val="00C815C6"/>
    <w:rsid w:val="00C81ECB"/>
    <w:rsid w:val="00C825AD"/>
    <w:rsid w:val="00C82C31"/>
    <w:rsid w:val="00C8307B"/>
    <w:rsid w:val="00C835F3"/>
    <w:rsid w:val="00C8501D"/>
    <w:rsid w:val="00C862EC"/>
    <w:rsid w:val="00C87025"/>
    <w:rsid w:val="00C87222"/>
    <w:rsid w:val="00C877AD"/>
    <w:rsid w:val="00C87A17"/>
    <w:rsid w:val="00C91078"/>
    <w:rsid w:val="00C91C60"/>
    <w:rsid w:val="00C92A14"/>
    <w:rsid w:val="00C952D4"/>
    <w:rsid w:val="00C960DE"/>
    <w:rsid w:val="00C96488"/>
    <w:rsid w:val="00CA0129"/>
    <w:rsid w:val="00CA1048"/>
    <w:rsid w:val="00CA1A8B"/>
    <w:rsid w:val="00CA1AE7"/>
    <w:rsid w:val="00CA1B3D"/>
    <w:rsid w:val="00CA3A68"/>
    <w:rsid w:val="00CA4630"/>
    <w:rsid w:val="00CA4711"/>
    <w:rsid w:val="00CA48C8"/>
    <w:rsid w:val="00CA4E0A"/>
    <w:rsid w:val="00CA50FA"/>
    <w:rsid w:val="00CA5BB2"/>
    <w:rsid w:val="00CA68AF"/>
    <w:rsid w:val="00CA6B3E"/>
    <w:rsid w:val="00CA6CFE"/>
    <w:rsid w:val="00CA6F56"/>
    <w:rsid w:val="00CA77D0"/>
    <w:rsid w:val="00CA7BE5"/>
    <w:rsid w:val="00CA7FA4"/>
    <w:rsid w:val="00CB13DC"/>
    <w:rsid w:val="00CB1964"/>
    <w:rsid w:val="00CB1AEF"/>
    <w:rsid w:val="00CB2A1F"/>
    <w:rsid w:val="00CB2EF4"/>
    <w:rsid w:val="00CB323E"/>
    <w:rsid w:val="00CB3785"/>
    <w:rsid w:val="00CB3AC0"/>
    <w:rsid w:val="00CB4953"/>
    <w:rsid w:val="00CB5DEE"/>
    <w:rsid w:val="00CB7E79"/>
    <w:rsid w:val="00CC0A94"/>
    <w:rsid w:val="00CC0F28"/>
    <w:rsid w:val="00CC121C"/>
    <w:rsid w:val="00CC1A90"/>
    <w:rsid w:val="00CC1C83"/>
    <w:rsid w:val="00CC429A"/>
    <w:rsid w:val="00CC4680"/>
    <w:rsid w:val="00CC4F4B"/>
    <w:rsid w:val="00CC4F50"/>
    <w:rsid w:val="00CC57B5"/>
    <w:rsid w:val="00CC5AAE"/>
    <w:rsid w:val="00CC685A"/>
    <w:rsid w:val="00CC755A"/>
    <w:rsid w:val="00CC7A73"/>
    <w:rsid w:val="00CD015A"/>
    <w:rsid w:val="00CD0867"/>
    <w:rsid w:val="00CD0ABA"/>
    <w:rsid w:val="00CD1A44"/>
    <w:rsid w:val="00CD3768"/>
    <w:rsid w:val="00CD51E7"/>
    <w:rsid w:val="00CD5AAB"/>
    <w:rsid w:val="00CD5D0B"/>
    <w:rsid w:val="00CD6019"/>
    <w:rsid w:val="00CD624B"/>
    <w:rsid w:val="00CD65B7"/>
    <w:rsid w:val="00CD6E00"/>
    <w:rsid w:val="00CD76F1"/>
    <w:rsid w:val="00CD7DA8"/>
    <w:rsid w:val="00CE0ECD"/>
    <w:rsid w:val="00CE0FB7"/>
    <w:rsid w:val="00CE1F08"/>
    <w:rsid w:val="00CE27F9"/>
    <w:rsid w:val="00CE5821"/>
    <w:rsid w:val="00CE5ABA"/>
    <w:rsid w:val="00CE768A"/>
    <w:rsid w:val="00CE793E"/>
    <w:rsid w:val="00CE7FF4"/>
    <w:rsid w:val="00CF1F7D"/>
    <w:rsid w:val="00CF2141"/>
    <w:rsid w:val="00CF25F5"/>
    <w:rsid w:val="00CF3035"/>
    <w:rsid w:val="00CF48A0"/>
    <w:rsid w:val="00CF6212"/>
    <w:rsid w:val="00CF6AEF"/>
    <w:rsid w:val="00CF7505"/>
    <w:rsid w:val="00D000CE"/>
    <w:rsid w:val="00D01EDA"/>
    <w:rsid w:val="00D030FE"/>
    <w:rsid w:val="00D039D0"/>
    <w:rsid w:val="00D03FEB"/>
    <w:rsid w:val="00D04ACE"/>
    <w:rsid w:val="00D0699E"/>
    <w:rsid w:val="00D10934"/>
    <w:rsid w:val="00D1116E"/>
    <w:rsid w:val="00D119AD"/>
    <w:rsid w:val="00D121C8"/>
    <w:rsid w:val="00D123B5"/>
    <w:rsid w:val="00D12646"/>
    <w:rsid w:val="00D12B72"/>
    <w:rsid w:val="00D1329C"/>
    <w:rsid w:val="00D14192"/>
    <w:rsid w:val="00D144E7"/>
    <w:rsid w:val="00D155CD"/>
    <w:rsid w:val="00D17535"/>
    <w:rsid w:val="00D20111"/>
    <w:rsid w:val="00D214E8"/>
    <w:rsid w:val="00D22280"/>
    <w:rsid w:val="00D226BA"/>
    <w:rsid w:val="00D22887"/>
    <w:rsid w:val="00D22C77"/>
    <w:rsid w:val="00D234E3"/>
    <w:rsid w:val="00D235BC"/>
    <w:rsid w:val="00D252AD"/>
    <w:rsid w:val="00D2575C"/>
    <w:rsid w:val="00D25E31"/>
    <w:rsid w:val="00D26C12"/>
    <w:rsid w:val="00D275F9"/>
    <w:rsid w:val="00D27C2B"/>
    <w:rsid w:val="00D301C0"/>
    <w:rsid w:val="00D30502"/>
    <w:rsid w:val="00D30CE7"/>
    <w:rsid w:val="00D31CC0"/>
    <w:rsid w:val="00D34803"/>
    <w:rsid w:val="00D34A44"/>
    <w:rsid w:val="00D35508"/>
    <w:rsid w:val="00D3582F"/>
    <w:rsid w:val="00D362E2"/>
    <w:rsid w:val="00D36634"/>
    <w:rsid w:val="00D36E54"/>
    <w:rsid w:val="00D3767B"/>
    <w:rsid w:val="00D40041"/>
    <w:rsid w:val="00D40C03"/>
    <w:rsid w:val="00D40CBA"/>
    <w:rsid w:val="00D4105D"/>
    <w:rsid w:val="00D419A5"/>
    <w:rsid w:val="00D41F91"/>
    <w:rsid w:val="00D4285A"/>
    <w:rsid w:val="00D435EC"/>
    <w:rsid w:val="00D43681"/>
    <w:rsid w:val="00D4402D"/>
    <w:rsid w:val="00D44406"/>
    <w:rsid w:val="00D44E65"/>
    <w:rsid w:val="00D45087"/>
    <w:rsid w:val="00D450E7"/>
    <w:rsid w:val="00D46249"/>
    <w:rsid w:val="00D469F0"/>
    <w:rsid w:val="00D46B1A"/>
    <w:rsid w:val="00D47EF3"/>
    <w:rsid w:val="00D502D5"/>
    <w:rsid w:val="00D50F6E"/>
    <w:rsid w:val="00D52ACC"/>
    <w:rsid w:val="00D53A23"/>
    <w:rsid w:val="00D53D57"/>
    <w:rsid w:val="00D54F9B"/>
    <w:rsid w:val="00D55506"/>
    <w:rsid w:val="00D557F0"/>
    <w:rsid w:val="00D55A08"/>
    <w:rsid w:val="00D55B8F"/>
    <w:rsid w:val="00D561D1"/>
    <w:rsid w:val="00D56467"/>
    <w:rsid w:val="00D570E3"/>
    <w:rsid w:val="00D571AA"/>
    <w:rsid w:val="00D5757A"/>
    <w:rsid w:val="00D577E7"/>
    <w:rsid w:val="00D57D95"/>
    <w:rsid w:val="00D6147B"/>
    <w:rsid w:val="00D62185"/>
    <w:rsid w:val="00D635B9"/>
    <w:rsid w:val="00D63635"/>
    <w:rsid w:val="00D637A3"/>
    <w:rsid w:val="00D63AD2"/>
    <w:rsid w:val="00D63E98"/>
    <w:rsid w:val="00D6472A"/>
    <w:rsid w:val="00D64E18"/>
    <w:rsid w:val="00D65F34"/>
    <w:rsid w:val="00D66DF1"/>
    <w:rsid w:val="00D672D9"/>
    <w:rsid w:val="00D67DC0"/>
    <w:rsid w:val="00D7008B"/>
    <w:rsid w:val="00D70DD0"/>
    <w:rsid w:val="00D712A2"/>
    <w:rsid w:val="00D71673"/>
    <w:rsid w:val="00D7458A"/>
    <w:rsid w:val="00D75E3B"/>
    <w:rsid w:val="00D76176"/>
    <w:rsid w:val="00D761F6"/>
    <w:rsid w:val="00D7685D"/>
    <w:rsid w:val="00D7788F"/>
    <w:rsid w:val="00D77ADA"/>
    <w:rsid w:val="00D77B6A"/>
    <w:rsid w:val="00D77DD3"/>
    <w:rsid w:val="00D801B0"/>
    <w:rsid w:val="00D80770"/>
    <w:rsid w:val="00D811FF"/>
    <w:rsid w:val="00D81417"/>
    <w:rsid w:val="00D825CB"/>
    <w:rsid w:val="00D827DA"/>
    <w:rsid w:val="00D83680"/>
    <w:rsid w:val="00D85652"/>
    <w:rsid w:val="00D857B9"/>
    <w:rsid w:val="00D85BF0"/>
    <w:rsid w:val="00D85D0A"/>
    <w:rsid w:val="00D86FA3"/>
    <w:rsid w:val="00D87C8F"/>
    <w:rsid w:val="00D87EC3"/>
    <w:rsid w:val="00D90D2E"/>
    <w:rsid w:val="00D91035"/>
    <w:rsid w:val="00D92623"/>
    <w:rsid w:val="00D92683"/>
    <w:rsid w:val="00D926BC"/>
    <w:rsid w:val="00D9357B"/>
    <w:rsid w:val="00D941CA"/>
    <w:rsid w:val="00D94ABF"/>
    <w:rsid w:val="00D94B8A"/>
    <w:rsid w:val="00D951ED"/>
    <w:rsid w:val="00D9554E"/>
    <w:rsid w:val="00D97094"/>
    <w:rsid w:val="00DA09A4"/>
    <w:rsid w:val="00DA2475"/>
    <w:rsid w:val="00DA24F4"/>
    <w:rsid w:val="00DA2781"/>
    <w:rsid w:val="00DA3662"/>
    <w:rsid w:val="00DA3A07"/>
    <w:rsid w:val="00DA40C7"/>
    <w:rsid w:val="00DA484B"/>
    <w:rsid w:val="00DA5EA6"/>
    <w:rsid w:val="00DA615F"/>
    <w:rsid w:val="00DB0301"/>
    <w:rsid w:val="00DB03AF"/>
    <w:rsid w:val="00DB0515"/>
    <w:rsid w:val="00DB1377"/>
    <w:rsid w:val="00DB1CAB"/>
    <w:rsid w:val="00DB25D5"/>
    <w:rsid w:val="00DB268F"/>
    <w:rsid w:val="00DB44AF"/>
    <w:rsid w:val="00DB6611"/>
    <w:rsid w:val="00DB6DFB"/>
    <w:rsid w:val="00DB6F0C"/>
    <w:rsid w:val="00DB712D"/>
    <w:rsid w:val="00DC29F3"/>
    <w:rsid w:val="00DC2E8F"/>
    <w:rsid w:val="00DC3668"/>
    <w:rsid w:val="00DC43DA"/>
    <w:rsid w:val="00DC57C2"/>
    <w:rsid w:val="00DC6AEC"/>
    <w:rsid w:val="00DC6E0D"/>
    <w:rsid w:val="00DD081B"/>
    <w:rsid w:val="00DD0CCA"/>
    <w:rsid w:val="00DD1415"/>
    <w:rsid w:val="00DD236D"/>
    <w:rsid w:val="00DD3081"/>
    <w:rsid w:val="00DD3B36"/>
    <w:rsid w:val="00DD3F57"/>
    <w:rsid w:val="00DD407C"/>
    <w:rsid w:val="00DD441D"/>
    <w:rsid w:val="00DD4CC5"/>
    <w:rsid w:val="00DD5619"/>
    <w:rsid w:val="00DD5AB1"/>
    <w:rsid w:val="00DD65AD"/>
    <w:rsid w:val="00DD70A5"/>
    <w:rsid w:val="00DD7D01"/>
    <w:rsid w:val="00DE03A0"/>
    <w:rsid w:val="00DE09A5"/>
    <w:rsid w:val="00DE21E0"/>
    <w:rsid w:val="00DE24C6"/>
    <w:rsid w:val="00DE2560"/>
    <w:rsid w:val="00DE28C9"/>
    <w:rsid w:val="00DE298E"/>
    <w:rsid w:val="00DE2AD4"/>
    <w:rsid w:val="00DE33B5"/>
    <w:rsid w:val="00DE39EA"/>
    <w:rsid w:val="00DE3C38"/>
    <w:rsid w:val="00DE4CDD"/>
    <w:rsid w:val="00DE4CE0"/>
    <w:rsid w:val="00DE5CAD"/>
    <w:rsid w:val="00DE61A7"/>
    <w:rsid w:val="00DE6345"/>
    <w:rsid w:val="00DE7E45"/>
    <w:rsid w:val="00DF042E"/>
    <w:rsid w:val="00DF0EF9"/>
    <w:rsid w:val="00DF0F25"/>
    <w:rsid w:val="00DF1C40"/>
    <w:rsid w:val="00DF2D9C"/>
    <w:rsid w:val="00DF2E60"/>
    <w:rsid w:val="00DF3EED"/>
    <w:rsid w:val="00DF4040"/>
    <w:rsid w:val="00DF45A9"/>
    <w:rsid w:val="00DF4992"/>
    <w:rsid w:val="00DF4A34"/>
    <w:rsid w:val="00DF51EA"/>
    <w:rsid w:val="00DF57EE"/>
    <w:rsid w:val="00DF5C7B"/>
    <w:rsid w:val="00DF66BC"/>
    <w:rsid w:val="00DF69A0"/>
    <w:rsid w:val="00DF6DDE"/>
    <w:rsid w:val="00DF7655"/>
    <w:rsid w:val="00DF7E6E"/>
    <w:rsid w:val="00E00A05"/>
    <w:rsid w:val="00E00B23"/>
    <w:rsid w:val="00E013FF"/>
    <w:rsid w:val="00E01A5C"/>
    <w:rsid w:val="00E03052"/>
    <w:rsid w:val="00E03B83"/>
    <w:rsid w:val="00E057A5"/>
    <w:rsid w:val="00E0677D"/>
    <w:rsid w:val="00E06F05"/>
    <w:rsid w:val="00E0719D"/>
    <w:rsid w:val="00E07619"/>
    <w:rsid w:val="00E10C25"/>
    <w:rsid w:val="00E117F4"/>
    <w:rsid w:val="00E1223C"/>
    <w:rsid w:val="00E1259F"/>
    <w:rsid w:val="00E12A49"/>
    <w:rsid w:val="00E1550A"/>
    <w:rsid w:val="00E1559B"/>
    <w:rsid w:val="00E16B21"/>
    <w:rsid w:val="00E17992"/>
    <w:rsid w:val="00E208E4"/>
    <w:rsid w:val="00E23DBC"/>
    <w:rsid w:val="00E245D7"/>
    <w:rsid w:val="00E24C4F"/>
    <w:rsid w:val="00E266F1"/>
    <w:rsid w:val="00E26ADE"/>
    <w:rsid w:val="00E271D2"/>
    <w:rsid w:val="00E311A5"/>
    <w:rsid w:val="00E313E2"/>
    <w:rsid w:val="00E31D4E"/>
    <w:rsid w:val="00E31E67"/>
    <w:rsid w:val="00E31F1B"/>
    <w:rsid w:val="00E328AD"/>
    <w:rsid w:val="00E330B4"/>
    <w:rsid w:val="00E332A8"/>
    <w:rsid w:val="00E33328"/>
    <w:rsid w:val="00E3402E"/>
    <w:rsid w:val="00E342CE"/>
    <w:rsid w:val="00E35CEE"/>
    <w:rsid w:val="00E361A5"/>
    <w:rsid w:val="00E3684D"/>
    <w:rsid w:val="00E36B10"/>
    <w:rsid w:val="00E36D61"/>
    <w:rsid w:val="00E37E0E"/>
    <w:rsid w:val="00E408B1"/>
    <w:rsid w:val="00E40A47"/>
    <w:rsid w:val="00E41485"/>
    <w:rsid w:val="00E41C2E"/>
    <w:rsid w:val="00E42A4E"/>
    <w:rsid w:val="00E43110"/>
    <w:rsid w:val="00E438B9"/>
    <w:rsid w:val="00E4528D"/>
    <w:rsid w:val="00E45551"/>
    <w:rsid w:val="00E46F35"/>
    <w:rsid w:val="00E50BEC"/>
    <w:rsid w:val="00E50C85"/>
    <w:rsid w:val="00E5185B"/>
    <w:rsid w:val="00E5207A"/>
    <w:rsid w:val="00E523AA"/>
    <w:rsid w:val="00E52871"/>
    <w:rsid w:val="00E52A96"/>
    <w:rsid w:val="00E52EC2"/>
    <w:rsid w:val="00E53D66"/>
    <w:rsid w:val="00E53F74"/>
    <w:rsid w:val="00E540EC"/>
    <w:rsid w:val="00E54905"/>
    <w:rsid w:val="00E55677"/>
    <w:rsid w:val="00E55CB6"/>
    <w:rsid w:val="00E55F2C"/>
    <w:rsid w:val="00E56100"/>
    <w:rsid w:val="00E567D2"/>
    <w:rsid w:val="00E56A87"/>
    <w:rsid w:val="00E56AE3"/>
    <w:rsid w:val="00E56E82"/>
    <w:rsid w:val="00E5771F"/>
    <w:rsid w:val="00E57B5C"/>
    <w:rsid w:val="00E60215"/>
    <w:rsid w:val="00E60EC7"/>
    <w:rsid w:val="00E60FD5"/>
    <w:rsid w:val="00E6204B"/>
    <w:rsid w:val="00E62337"/>
    <w:rsid w:val="00E635DF"/>
    <w:rsid w:val="00E639BB"/>
    <w:rsid w:val="00E63C2A"/>
    <w:rsid w:val="00E641C9"/>
    <w:rsid w:val="00E64649"/>
    <w:rsid w:val="00E652D5"/>
    <w:rsid w:val="00E659D1"/>
    <w:rsid w:val="00E669A5"/>
    <w:rsid w:val="00E679D4"/>
    <w:rsid w:val="00E7017A"/>
    <w:rsid w:val="00E70697"/>
    <w:rsid w:val="00E70C6A"/>
    <w:rsid w:val="00E715B5"/>
    <w:rsid w:val="00E72FE3"/>
    <w:rsid w:val="00E7310A"/>
    <w:rsid w:val="00E7320E"/>
    <w:rsid w:val="00E73B5B"/>
    <w:rsid w:val="00E7468A"/>
    <w:rsid w:val="00E74D82"/>
    <w:rsid w:val="00E75D5A"/>
    <w:rsid w:val="00E7684A"/>
    <w:rsid w:val="00E77C9D"/>
    <w:rsid w:val="00E77CF7"/>
    <w:rsid w:val="00E77D72"/>
    <w:rsid w:val="00E802D8"/>
    <w:rsid w:val="00E80B23"/>
    <w:rsid w:val="00E81492"/>
    <w:rsid w:val="00E8269D"/>
    <w:rsid w:val="00E839B2"/>
    <w:rsid w:val="00E856D4"/>
    <w:rsid w:val="00E85AD4"/>
    <w:rsid w:val="00E860FF"/>
    <w:rsid w:val="00E86997"/>
    <w:rsid w:val="00E86FD3"/>
    <w:rsid w:val="00E8718A"/>
    <w:rsid w:val="00E903A4"/>
    <w:rsid w:val="00E91528"/>
    <w:rsid w:val="00E92147"/>
    <w:rsid w:val="00E92257"/>
    <w:rsid w:val="00E9266B"/>
    <w:rsid w:val="00E93F3B"/>
    <w:rsid w:val="00E96738"/>
    <w:rsid w:val="00EA0676"/>
    <w:rsid w:val="00EA0DD2"/>
    <w:rsid w:val="00EA121B"/>
    <w:rsid w:val="00EA13EE"/>
    <w:rsid w:val="00EA161F"/>
    <w:rsid w:val="00EA16CF"/>
    <w:rsid w:val="00EA192E"/>
    <w:rsid w:val="00EA3058"/>
    <w:rsid w:val="00EA45F3"/>
    <w:rsid w:val="00EA5BC9"/>
    <w:rsid w:val="00EA6633"/>
    <w:rsid w:val="00EA69FF"/>
    <w:rsid w:val="00EA6ADE"/>
    <w:rsid w:val="00EA6BD8"/>
    <w:rsid w:val="00EA7C34"/>
    <w:rsid w:val="00EB0212"/>
    <w:rsid w:val="00EB0213"/>
    <w:rsid w:val="00EB22AA"/>
    <w:rsid w:val="00EB2435"/>
    <w:rsid w:val="00EB24A0"/>
    <w:rsid w:val="00EB28CC"/>
    <w:rsid w:val="00EB2EDC"/>
    <w:rsid w:val="00EB338F"/>
    <w:rsid w:val="00EB44B5"/>
    <w:rsid w:val="00EB49FB"/>
    <w:rsid w:val="00EB4F35"/>
    <w:rsid w:val="00EB7B67"/>
    <w:rsid w:val="00EC1389"/>
    <w:rsid w:val="00EC1E6C"/>
    <w:rsid w:val="00EC2B21"/>
    <w:rsid w:val="00EC2D17"/>
    <w:rsid w:val="00EC37E3"/>
    <w:rsid w:val="00EC3C43"/>
    <w:rsid w:val="00EC4C35"/>
    <w:rsid w:val="00EC5CC4"/>
    <w:rsid w:val="00ED0909"/>
    <w:rsid w:val="00ED15E3"/>
    <w:rsid w:val="00ED1CE2"/>
    <w:rsid w:val="00ED2395"/>
    <w:rsid w:val="00ED297B"/>
    <w:rsid w:val="00ED2E77"/>
    <w:rsid w:val="00ED382D"/>
    <w:rsid w:val="00ED3AAC"/>
    <w:rsid w:val="00ED44AC"/>
    <w:rsid w:val="00ED463E"/>
    <w:rsid w:val="00ED4C90"/>
    <w:rsid w:val="00ED6286"/>
    <w:rsid w:val="00ED6FC9"/>
    <w:rsid w:val="00EE0B84"/>
    <w:rsid w:val="00EE0CEC"/>
    <w:rsid w:val="00EE11D6"/>
    <w:rsid w:val="00EE1B1B"/>
    <w:rsid w:val="00EE22AD"/>
    <w:rsid w:val="00EE49B3"/>
    <w:rsid w:val="00EE4A78"/>
    <w:rsid w:val="00EE4FD9"/>
    <w:rsid w:val="00EE59FF"/>
    <w:rsid w:val="00EE62A3"/>
    <w:rsid w:val="00EE6739"/>
    <w:rsid w:val="00EE79A5"/>
    <w:rsid w:val="00EE7A2D"/>
    <w:rsid w:val="00EF0EDC"/>
    <w:rsid w:val="00EF12DA"/>
    <w:rsid w:val="00EF1AD7"/>
    <w:rsid w:val="00EF2C60"/>
    <w:rsid w:val="00EF4D76"/>
    <w:rsid w:val="00EF59A1"/>
    <w:rsid w:val="00EF59A4"/>
    <w:rsid w:val="00EF5E4D"/>
    <w:rsid w:val="00EF737A"/>
    <w:rsid w:val="00EF7401"/>
    <w:rsid w:val="00EF7833"/>
    <w:rsid w:val="00EF7919"/>
    <w:rsid w:val="00F002C4"/>
    <w:rsid w:val="00F002ED"/>
    <w:rsid w:val="00F005CE"/>
    <w:rsid w:val="00F00915"/>
    <w:rsid w:val="00F017A4"/>
    <w:rsid w:val="00F01810"/>
    <w:rsid w:val="00F01B7F"/>
    <w:rsid w:val="00F01D21"/>
    <w:rsid w:val="00F03336"/>
    <w:rsid w:val="00F03C2A"/>
    <w:rsid w:val="00F04EA1"/>
    <w:rsid w:val="00F05D15"/>
    <w:rsid w:val="00F06D8B"/>
    <w:rsid w:val="00F071B7"/>
    <w:rsid w:val="00F07636"/>
    <w:rsid w:val="00F0795F"/>
    <w:rsid w:val="00F07C3C"/>
    <w:rsid w:val="00F106C9"/>
    <w:rsid w:val="00F10DE6"/>
    <w:rsid w:val="00F124D0"/>
    <w:rsid w:val="00F124FF"/>
    <w:rsid w:val="00F12525"/>
    <w:rsid w:val="00F125E5"/>
    <w:rsid w:val="00F1277D"/>
    <w:rsid w:val="00F12A61"/>
    <w:rsid w:val="00F14013"/>
    <w:rsid w:val="00F14B91"/>
    <w:rsid w:val="00F167C7"/>
    <w:rsid w:val="00F2027D"/>
    <w:rsid w:val="00F2064C"/>
    <w:rsid w:val="00F20651"/>
    <w:rsid w:val="00F20E22"/>
    <w:rsid w:val="00F2196E"/>
    <w:rsid w:val="00F22401"/>
    <w:rsid w:val="00F22E0D"/>
    <w:rsid w:val="00F234D9"/>
    <w:rsid w:val="00F23578"/>
    <w:rsid w:val="00F238B3"/>
    <w:rsid w:val="00F23902"/>
    <w:rsid w:val="00F241CE"/>
    <w:rsid w:val="00F24696"/>
    <w:rsid w:val="00F24958"/>
    <w:rsid w:val="00F256DD"/>
    <w:rsid w:val="00F25743"/>
    <w:rsid w:val="00F25E59"/>
    <w:rsid w:val="00F26C40"/>
    <w:rsid w:val="00F306D3"/>
    <w:rsid w:val="00F30A90"/>
    <w:rsid w:val="00F30C6E"/>
    <w:rsid w:val="00F32B5B"/>
    <w:rsid w:val="00F34004"/>
    <w:rsid w:val="00F342E8"/>
    <w:rsid w:val="00F35164"/>
    <w:rsid w:val="00F355CE"/>
    <w:rsid w:val="00F35D46"/>
    <w:rsid w:val="00F3681D"/>
    <w:rsid w:val="00F371D5"/>
    <w:rsid w:val="00F3738D"/>
    <w:rsid w:val="00F37515"/>
    <w:rsid w:val="00F37D9A"/>
    <w:rsid w:val="00F4107C"/>
    <w:rsid w:val="00F43695"/>
    <w:rsid w:val="00F43890"/>
    <w:rsid w:val="00F44A71"/>
    <w:rsid w:val="00F44B3E"/>
    <w:rsid w:val="00F44E1D"/>
    <w:rsid w:val="00F45E09"/>
    <w:rsid w:val="00F46D73"/>
    <w:rsid w:val="00F46EB7"/>
    <w:rsid w:val="00F4744F"/>
    <w:rsid w:val="00F47FA5"/>
    <w:rsid w:val="00F50795"/>
    <w:rsid w:val="00F52A4E"/>
    <w:rsid w:val="00F52D69"/>
    <w:rsid w:val="00F53373"/>
    <w:rsid w:val="00F5395F"/>
    <w:rsid w:val="00F53998"/>
    <w:rsid w:val="00F55275"/>
    <w:rsid w:val="00F5558F"/>
    <w:rsid w:val="00F55B2C"/>
    <w:rsid w:val="00F55C57"/>
    <w:rsid w:val="00F56332"/>
    <w:rsid w:val="00F57885"/>
    <w:rsid w:val="00F57900"/>
    <w:rsid w:val="00F60B8A"/>
    <w:rsid w:val="00F61E2F"/>
    <w:rsid w:val="00F61E79"/>
    <w:rsid w:val="00F63E7A"/>
    <w:rsid w:val="00F64F3E"/>
    <w:rsid w:val="00F65819"/>
    <w:rsid w:val="00F6661A"/>
    <w:rsid w:val="00F66684"/>
    <w:rsid w:val="00F66B4E"/>
    <w:rsid w:val="00F66B74"/>
    <w:rsid w:val="00F66D6F"/>
    <w:rsid w:val="00F676A1"/>
    <w:rsid w:val="00F67E1E"/>
    <w:rsid w:val="00F701CE"/>
    <w:rsid w:val="00F71F66"/>
    <w:rsid w:val="00F735B9"/>
    <w:rsid w:val="00F73F1B"/>
    <w:rsid w:val="00F74279"/>
    <w:rsid w:val="00F742D6"/>
    <w:rsid w:val="00F74B99"/>
    <w:rsid w:val="00F76DF5"/>
    <w:rsid w:val="00F77815"/>
    <w:rsid w:val="00F803EF"/>
    <w:rsid w:val="00F807C1"/>
    <w:rsid w:val="00F81B4C"/>
    <w:rsid w:val="00F82551"/>
    <w:rsid w:val="00F82C64"/>
    <w:rsid w:val="00F83D71"/>
    <w:rsid w:val="00F86FC6"/>
    <w:rsid w:val="00F87281"/>
    <w:rsid w:val="00F8791F"/>
    <w:rsid w:val="00F90893"/>
    <w:rsid w:val="00F90ECF"/>
    <w:rsid w:val="00F90F84"/>
    <w:rsid w:val="00F926D4"/>
    <w:rsid w:val="00F9409B"/>
    <w:rsid w:val="00F94430"/>
    <w:rsid w:val="00F946BD"/>
    <w:rsid w:val="00F94B56"/>
    <w:rsid w:val="00F954E6"/>
    <w:rsid w:val="00F96039"/>
    <w:rsid w:val="00F9668F"/>
    <w:rsid w:val="00F9772A"/>
    <w:rsid w:val="00F97A5F"/>
    <w:rsid w:val="00FA014C"/>
    <w:rsid w:val="00FA062F"/>
    <w:rsid w:val="00FA0798"/>
    <w:rsid w:val="00FA0E39"/>
    <w:rsid w:val="00FA118A"/>
    <w:rsid w:val="00FA1211"/>
    <w:rsid w:val="00FA1E0D"/>
    <w:rsid w:val="00FA2815"/>
    <w:rsid w:val="00FA2AB1"/>
    <w:rsid w:val="00FA301E"/>
    <w:rsid w:val="00FA304E"/>
    <w:rsid w:val="00FA3C1B"/>
    <w:rsid w:val="00FA417B"/>
    <w:rsid w:val="00FA6681"/>
    <w:rsid w:val="00FA7442"/>
    <w:rsid w:val="00FB03FF"/>
    <w:rsid w:val="00FB1233"/>
    <w:rsid w:val="00FB1C4F"/>
    <w:rsid w:val="00FB223E"/>
    <w:rsid w:val="00FB293D"/>
    <w:rsid w:val="00FB2D07"/>
    <w:rsid w:val="00FB3CA6"/>
    <w:rsid w:val="00FB43E8"/>
    <w:rsid w:val="00FB49AB"/>
    <w:rsid w:val="00FB5199"/>
    <w:rsid w:val="00FB5C0A"/>
    <w:rsid w:val="00FB67F7"/>
    <w:rsid w:val="00FB740D"/>
    <w:rsid w:val="00FC03FE"/>
    <w:rsid w:val="00FC0EF5"/>
    <w:rsid w:val="00FC130A"/>
    <w:rsid w:val="00FC1B4A"/>
    <w:rsid w:val="00FC20BB"/>
    <w:rsid w:val="00FC242C"/>
    <w:rsid w:val="00FC5810"/>
    <w:rsid w:val="00FC59FA"/>
    <w:rsid w:val="00FC5AA2"/>
    <w:rsid w:val="00FC6A3A"/>
    <w:rsid w:val="00FC6EBD"/>
    <w:rsid w:val="00FC70A5"/>
    <w:rsid w:val="00FD0C82"/>
    <w:rsid w:val="00FD20F8"/>
    <w:rsid w:val="00FD271D"/>
    <w:rsid w:val="00FD2845"/>
    <w:rsid w:val="00FD2EFD"/>
    <w:rsid w:val="00FD7E1B"/>
    <w:rsid w:val="00FE0C99"/>
    <w:rsid w:val="00FE14E2"/>
    <w:rsid w:val="00FE1DA0"/>
    <w:rsid w:val="00FE386C"/>
    <w:rsid w:val="00FE39A2"/>
    <w:rsid w:val="00FE3C1B"/>
    <w:rsid w:val="00FE3E8F"/>
    <w:rsid w:val="00FE42E6"/>
    <w:rsid w:val="00FE5030"/>
    <w:rsid w:val="00FE5455"/>
    <w:rsid w:val="00FE5971"/>
    <w:rsid w:val="00FE7245"/>
    <w:rsid w:val="00FE7871"/>
    <w:rsid w:val="00FF09A9"/>
    <w:rsid w:val="00FF1395"/>
    <w:rsid w:val="00FF22A9"/>
    <w:rsid w:val="00FF231D"/>
    <w:rsid w:val="00FF2724"/>
    <w:rsid w:val="00FF2A06"/>
    <w:rsid w:val="00FF3274"/>
    <w:rsid w:val="00FF6257"/>
    <w:rsid w:val="00FF6339"/>
    <w:rsid w:val="00FF698B"/>
    <w:rsid w:val="00FF7410"/>
    <w:rsid w:val="00FF7DFF"/>
    <w:rsid w:val="00FF7E08"/>
    <w:rsid w:val="01471282"/>
    <w:rsid w:val="014CEB5D"/>
    <w:rsid w:val="01515A13"/>
    <w:rsid w:val="01558016"/>
    <w:rsid w:val="0180C69F"/>
    <w:rsid w:val="01E99BE8"/>
    <w:rsid w:val="0234201C"/>
    <w:rsid w:val="0234AE62"/>
    <w:rsid w:val="023B6F4C"/>
    <w:rsid w:val="024BF20F"/>
    <w:rsid w:val="0284FFA5"/>
    <w:rsid w:val="0285E694"/>
    <w:rsid w:val="02AE00C5"/>
    <w:rsid w:val="02D9D306"/>
    <w:rsid w:val="0357FD27"/>
    <w:rsid w:val="03644C02"/>
    <w:rsid w:val="0376F198"/>
    <w:rsid w:val="0378E51D"/>
    <w:rsid w:val="04107DAC"/>
    <w:rsid w:val="04510A6E"/>
    <w:rsid w:val="0456A102"/>
    <w:rsid w:val="04712CDE"/>
    <w:rsid w:val="047BC29F"/>
    <w:rsid w:val="04D1B832"/>
    <w:rsid w:val="054E37CB"/>
    <w:rsid w:val="055055C2"/>
    <w:rsid w:val="0558779E"/>
    <w:rsid w:val="055B8D29"/>
    <w:rsid w:val="058C9A6A"/>
    <w:rsid w:val="05A04681"/>
    <w:rsid w:val="05E403AB"/>
    <w:rsid w:val="0604F155"/>
    <w:rsid w:val="0648B829"/>
    <w:rsid w:val="06A6D6D4"/>
    <w:rsid w:val="06B3E659"/>
    <w:rsid w:val="070666E6"/>
    <w:rsid w:val="070C0A1E"/>
    <w:rsid w:val="070E42F4"/>
    <w:rsid w:val="077863AA"/>
    <w:rsid w:val="07C86263"/>
    <w:rsid w:val="0851FD04"/>
    <w:rsid w:val="0856C950"/>
    <w:rsid w:val="08600BE5"/>
    <w:rsid w:val="08622B10"/>
    <w:rsid w:val="08BC8A88"/>
    <w:rsid w:val="08DCD5EE"/>
    <w:rsid w:val="0905A59F"/>
    <w:rsid w:val="0916E837"/>
    <w:rsid w:val="0919AC2F"/>
    <w:rsid w:val="092E74CE"/>
    <w:rsid w:val="0961C254"/>
    <w:rsid w:val="09668AF0"/>
    <w:rsid w:val="09E84243"/>
    <w:rsid w:val="0A446211"/>
    <w:rsid w:val="0AA53159"/>
    <w:rsid w:val="0AA939E7"/>
    <w:rsid w:val="0B442533"/>
    <w:rsid w:val="0B473E33"/>
    <w:rsid w:val="0B5BD75A"/>
    <w:rsid w:val="0B67E047"/>
    <w:rsid w:val="0BD11C9E"/>
    <w:rsid w:val="0C06CD17"/>
    <w:rsid w:val="0C3782CA"/>
    <w:rsid w:val="0C59D282"/>
    <w:rsid w:val="0CCB87FC"/>
    <w:rsid w:val="0CE66206"/>
    <w:rsid w:val="0D05DA71"/>
    <w:rsid w:val="0D2697AB"/>
    <w:rsid w:val="0D90DAA7"/>
    <w:rsid w:val="0DA9B9FA"/>
    <w:rsid w:val="0DAC164A"/>
    <w:rsid w:val="0DC51D11"/>
    <w:rsid w:val="0E2544B8"/>
    <w:rsid w:val="0E4D3868"/>
    <w:rsid w:val="0E6B5F04"/>
    <w:rsid w:val="0E7FADF6"/>
    <w:rsid w:val="0EB44426"/>
    <w:rsid w:val="0EBF5B23"/>
    <w:rsid w:val="0EC08055"/>
    <w:rsid w:val="0F867657"/>
    <w:rsid w:val="0F8CC494"/>
    <w:rsid w:val="0FC1C937"/>
    <w:rsid w:val="0FD59621"/>
    <w:rsid w:val="0FFA06EB"/>
    <w:rsid w:val="100D8954"/>
    <w:rsid w:val="1016644D"/>
    <w:rsid w:val="1024B96E"/>
    <w:rsid w:val="1029D7E4"/>
    <w:rsid w:val="103675B2"/>
    <w:rsid w:val="106A140E"/>
    <w:rsid w:val="109DC6F4"/>
    <w:rsid w:val="10E7B3B0"/>
    <w:rsid w:val="1104D221"/>
    <w:rsid w:val="110AAA82"/>
    <w:rsid w:val="1113837A"/>
    <w:rsid w:val="115F9DC0"/>
    <w:rsid w:val="116C574D"/>
    <w:rsid w:val="116E7AB6"/>
    <w:rsid w:val="1172DD77"/>
    <w:rsid w:val="1176B5F2"/>
    <w:rsid w:val="11AD503F"/>
    <w:rsid w:val="11B1016E"/>
    <w:rsid w:val="11D0EECF"/>
    <w:rsid w:val="121E0616"/>
    <w:rsid w:val="124C77DE"/>
    <w:rsid w:val="124C9EA9"/>
    <w:rsid w:val="129B3F46"/>
    <w:rsid w:val="129DD20B"/>
    <w:rsid w:val="129F3BD6"/>
    <w:rsid w:val="12B3A8C1"/>
    <w:rsid w:val="131DC17D"/>
    <w:rsid w:val="132428E3"/>
    <w:rsid w:val="1344F745"/>
    <w:rsid w:val="13697325"/>
    <w:rsid w:val="138528D7"/>
    <w:rsid w:val="139F5039"/>
    <w:rsid w:val="13BC1873"/>
    <w:rsid w:val="13F340FD"/>
    <w:rsid w:val="13FD789D"/>
    <w:rsid w:val="1409543E"/>
    <w:rsid w:val="14137670"/>
    <w:rsid w:val="143EFF62"/>
    <w:rsid w:val="144201BB"/>
    <w:rsid w:val="146079DA"/>
    <w:rsid w:val="146F0AB2"/>
    <w:rsid w:val="14930C0E"/>
    <w:rsid w:val="14A326C5"/>
    <w:rsid w:val="14CDBBCF"/>
    <w:rsid w:val="14D278F5"/>
    <w:rsid w:val="14E5B06A"/>
    <w:rsid w:val="14E73C90"/>
    <w:rsid w:val="14E93511"/>
    <w:rsid w:val="14EFABD0"/>
    <w:rsid w:val="150171F1"/>
    <w:rsid w:val="156E24B3"/>
    <w:rsid w:val="158B6859"/>
    <w:rsid w:val="15C36C68"/>
    <w:rsid w:val="15C702D5"/>
    <w:rsid w:val="15F88F25"/>
    <w:rsid w:val="15FC79AD"/>
    <w:rsid w:val="16056DFF"/>
    <w:rsid w:val="161D9BA3"/>
    <w:rsid w:val="163EB5DA"/>
    <w:rsid w:val="1646C830"/>
    <w:rsid w:val="166F434D"/>
    <w:rsid w:val="168886E3"/>
    <w:rsid w:val="1697F35C"/>
    <w:rsid w:val="16A3841E"/>
    <w:rsid w:val="16C88BB2"/>
    <w:rsid w:val="16DADD20"/>
    <w:rsid w:val="16DEA7CF"/>
    <w:rsid w:val="175D5F39"/>
    <w:rsid w:val="176910AC"/>
    <w:rsid w:val="1781C8A2"/>
    <w:rsid w:val="17A47287"/>
    <w:rsid w:val="17A9FDD0"/>
    <w:rsid w:val="182B4269"/>
    <w:rsid w:val="185143EC"/>
    <w:rsid w:val="18515BCC"/>
    <w:rsid w:val="18536463"/>
    <w:rsid w:val="18548B61"/>
    <w:rsid w:val="18615654"/>
    <w:rsid w:val="186B2854"/>
    <w:rsid w:val="19009472"/>
    <w:rsid w:val="1913CB70"/>
    <w:rsid w:val="192C2E65"/>
    <w:rsid w:val="1973CA27"/>
    <w:rsid w:val="19EA061D"/>
    <w:rsid w:val="1A46DEE1"/>
    <w:rsid w:val="1A799256"/>
    <w:rsid w:val="1A991DCA"/>
    <w:rsid w:val="1AAA5B02"/>
    <w:rsid w:val="1AD683FF"/>
    <w:rsid w:val="1B17E8DB"/>
    <w:rsid w:val="1B2EF442"/>
    <w:rsid w:val="1B5D7AC3"/>
    <w:rsid w:val="1B622AF0"/>
    <w:rsid w:val="1B982112"/>
    <w:rsid w:val="1BA9E332"/>
    <w:rsid w:val="1BB925E6"/>
    <w:rsid w:val="1BC2BA0F"/>
    <w:rsid w:val="1BE71ECD"/>
    <w:rsid w:val="1C258745"/>
    <w:rsid w:val="1C2609FA"/>
    <w:rsid w:val="1C3DE453"/>
    <w:rsid w:val="1C57A9FF"/>
    <w:rsid w:val="1C867054"/>
    <w:rsid w:val="1CAF8ED8"/>
    <w:rsid w:val="1CC1DD5F"/>
    <w:rsid w:val="1D2AA95C"/>
    <w:rsid w:val="1D2FFB99"/>
    <w:rsid w:val="1D372C99"/>
    <w:rsid w:val="1D5BFA12"/>
    <w:rsid w:val="1D7B5DF0"/>
    <w:rsid w:val="1D8A5B8A"/>
    <w:rsid w:val="1E0F29B6"/>
    <w:rsid w:val="1E162471"/>
    <w:rsid w:val="1E2EAB07"/>
    <w:rsid w:val="1E454F8F"/>
    <w:rsid w:val="1E46B513"/>
    <w:rsid w:val="1E556495"/>
    <w:rsid w:val="1E69B19A"/>
    <w:rsid w:val="1E69E62D"/>
    <w:rsid w:val="1E7F560B"/>
    <w:rsid w:val="1E8DD1C3"/>
    <w:rsid w:val="1E98D3B9"/>
    <w:rsid w:val="1EAA542D"/>
    <w:rsid w:val="1EC843CF"/>
    <w:rsid w:val="1EDE31D3"/>
    <w:rsid w:val="1F06AF48"/>
    <w:rsid w:val="1F168BA0"/>
    <w:rsid w:val="1F276CDB"/>
    <w:rsid w:val="1F4AE176"/>
    <w:rsid w:val="1F580450"/>
    <w:rsid w:val="1F6295BB"/>
    <w:rsid w:val="1F89A45F"/>
    <w:rsid w:val="1F8E087C"/>
    <w:rsid w:val="1FA987F6"/>
    <w:rsid w:val="1FD61857"/>
    <w:rsid w:val="201266B4"/>
    <w:rsid w:val="20455CE4"/>
    <w:rsid w:val="2071EB29"/>
    <w:rsid w:val="2080D84B"/>
    <w:rsid w:val="20820287"/>
    <w:rsid w:val="20BBCA50"/>
    <w:rsid w:val="20C7B54B"/>
    <w:rsid w:val="20C92200"/>
    <w:rsid w:val="20FA4D1D"/>
    <w:rsid w:val="21591E5D"/>
    <w:rsid w:val="21B1EB41"/>
    <w:rsid w:val="21C7EABC"/>
    <w:rsid w:val="21DD0E73"/>
    <w:rsid w:val="220E5F45"/>
    <w:rsid w:val="2232456A"/>
    <w:rsid w:val="223CAF48"/>
    <w:rsid w:val="224C558C"/>
    <w:rsid w:val="22535634"/>
    <w:rsid w:val="22588562"/>
    <w:rsid w:val="22801BD2"/>
    <w:rsid w:val="230941C8"/>
    <w:rsid w:val="238F3BCE"/>
    <w:rsid w:val="2394CDD5"/>
    <w:rsid w:val="239A0A57"/>
    <w:rsid w:val="23B4BA19"/>
    <w:rsid w:val="23BB345B"/>
    <w:rsid w:val="23F2ACA2"/>
    <w:rsid w:val="2424DFCA"/>
    <w:rsid w:val="243BA9F2"/>
    <w:rsid w:val="24562A95"/>
    <w:rsid w:val="24651A9F"/>
    <w:rsid w:val="24670BA6"/>
    <w:rsid w:val="249A7741"/>
    <w:rsid w:val="24A13037"/>
    <w:rsid w:val="24B12201"/>
    <w:rsid w:val="24C624B0"/>
    <w:rsid w:val="24CCFF99"/>
    <w:rsid w:val="2505D006"/>
    <w:rsid w:val="25241EA4"/>
    <w:rsid w:val="2529D508"/>
    <w:rsid w:val="25444CE6"/>
    <w:rsid w:val="254889AF"/>
    <w:rsid w:val="2550A90B"/>
    <w:rsid w:val="2579E812"/>
    <w:rsid w:val="2638F8B1"/>
    <w:rsid w:val="2646C732"/>
    <w:rsid w:val="265FBD41"/>
    <w:rsid w:val="26644366"/>
    <w:rsid w:val="26987935"/>
    <w:rsid w:val="26AB31A1"/>
    <w:rsid w:val="2703F8C5"/>
    <w:rsid w:val="27620545"/>
    <w:rsid w:val="276D42F9"/>
    <w:rsid w:val="276E115F"/>
    <w:rsid w:val="27C34D25"/>
    <w:rsid w:val="27CCBCFD"/>
    <w:rsid w:val="27CFF8A4"/>
    <w:rsid w:val="2823D160"/>
    <w:rsid w:val="286F226B"/>
    <w:rsid w:val="28A1A7EF"/>
    <w:rsid w:val="28B645CF"/>
    <w:rsid w:val="28B7173F"/>
    <w:rsid w:val="28C9E7EB"/>
    <w:rsid w:val="28ECCF06"/>
    <w:rsid w:val="290BB7D7"/>
    <w:rsid w:val="2922FFE8"/>
    <w:rsid w:val="292DC3A1"/>
    <w:rsid w:val="2969AE5A"/>
    <w:rsid w:val="297751FB"/>
    <w:rsid w:val="297DD3F2"/>
    <w:rsid w:val="2980C649"/>
    <w:rsid w:val="2992B2B4"/>
    <w:rsid w:val="29B69E9A"/>
    <w:rsid w:val="29B8DB7D"/>
    <w:rsid w:val="29C98570"/>
    <w:rsid w:val="29D73F14"/>
    <w:rsid w:val="29E9B6A6"/>
    <w:rsid w:val="2A166FC1"/>
    <w:rsid w:val="2A2C4209"/>
    <w:rsid w:val="2A34228B"/>
    <w:rsid w:val="2A3E6297"/>
    <w:rsid w:val="2A558A2A"/>
    <w:rsid w:val="2A60330B"/>
    <w:rsid w:val="2A9D6F45"/>
    <w:rsid w:val="2ABAD094"/>
    <w:rsid w:val="2AF0F0CC"/>
    <w:rsid w:val="2AF90BD7"/>
    <w:rsid w:val="2B07FA3A"/>
    <w:rsid w:val="2B69611B"/>
    <w:rsid w:val="2B818D59"/>
    <w:rsid w:val="2B90D5F9"/>
    <w:rsid w:val="2BE6BD35"/>
    <w:rsid w:val="2BEB0C79"/>
    <w:rsid w:val="2C37E141"/>
    <w:rsid w:val="2C5E6BC5"/>
    <w:rsid w:val="2C8B11FB"/>
    <w:rsid w:val="2C979329"/>
    <w:rsid w:val="2C9AB7F6"/>
    <w:rsid w:val="2CA0B251"/>
    <w:rsid w:val="2D1F7E98"/>
    <w:rsid w:val="2D364598"/>
    <w:rsid w:val="2D56B330"/>
    <w:rsid w:val="2D68FC19"/>
    <w:rsid w:val="2D8A9ABB"/>
    <w:rsid w:val="2D8DC2AD"/>
    <w:rsid w:val="2DA6631E"/>
    <w:rsid w:val="2DAA97A3"/>
    <w:rsid w:val="2DE08B52"/>
    <w:rsid w:val="2DF8AFE2"/>
    <w:rsid w:val="2E1E8B26"/>
    <w:rsid w:val="2E99A292"/>
    <w:rsid w:val="2E9DCD35"/>
    <w:rsid w:val="2EA0FF7C"/>
    <w:rsid w:val="2EA18CD7"/>
    <w:rsid w:val="2ECD2918"/>
    <w:rsid w:val="2ED7D4B1"/>
    <w:rsid w:val="2F101C4F"/>
    <w:rsid w:val="2F2B4D5E"/>
    <w:rsid w:val="2F39FD22"/>
    <w:rsid w:val="2F8977D4"/>
    <w:rsid w:val="2FB5A220"/>
    <w:rsid w:val="2FDDAB2C"/>
    <w:rsid w:val="2FED6A6F"/>
    <w:rsid w:val="2FFA7281"/>
    <w:rsid w:val="30105F64"/>
    <w:rsid w:val="3065FF8E"/>
    <w:rsid w:val="3096838A"/>
    <w:rsid w:val="30CA0658"/>
    <w:rsid w:val="30CD5E30"/>
    <w:rsid w:val="30F0BC48"/>
    <w:rsid w:val="30F65D5B"/>
    <w:rsid w:val="3140C237"/>
    <w:rsid w:val="3146840E"/>
    <w:rsid w:val="31B273A3"/>
    <w:rsid w:val="31B5E8AE"/>
    <w:rsid w:val="31D0689B"/>
    <w:rsid w:val="31EDA4E6"/>
    <w:rsid w:val="324386E6"/>
    <w:rsid w:val="3249C22F"/>
    <w:rsid w:val="325635E4"/>
    <w:rsid w:val="32566819"/>
    <w:rsid w:val="32C60DFB"/>
    <w:rsid w:val="32CEAE4B"/>
    <w:rsid w:val="32ED197E"/>
    <w:rsid w:val="331CB366"/>
    <w:rsid w:val="337D8344"/>
    <w:rsid w:val="337FEC2F"/>
    <w:rsid w:val="339167B9"/>
    <w:rsid w:val="33DE436B"/>
    <w:rsid w:val="33E15666"/>
    <w:rsid w:val="33EAEEDD"/>
    <w:rsid w:val="3419A656"/>
    <w:rsid w:val="344577A5"/>
    <w:rsid w:val="344E915E"/>
    <w:rsid w:val="34724094"/>
    <w:rsid w:val="34AD80A9"/>
    <w:rsid w:val="35898B7F"/>
    <w:rsid w:val="359D259C"/>
    <w:rsid w:val="35A537FF"/>
    <w:rsid w:val="360361E3"/>
    <w:rsid w:val="362FC1B8"/>
    <w:rsid w:val="3633ED9B"/>
    <w:rsid w:val="363841A6"/>
    <w:rsid w:val="364CF1C8"/>
    <w:rsid w:val="36624978"/>
    <w:rsid w:val="36625776"/>
    <w:rsid w:val="36693AE9"/>
    <w:rsid w:val="367A3857"/>
    <w:rsid w:val="368FE53D"/>
    <w:rsid w:val="369C7676"/>
    <w:rsid w:val="36A0B5A7"/>
    <w:rsid w:val="36C8C593"/>
    <w:rsid w:val="36CC5AD7"/>
    <w:rsid w:val="36FBBA3D"/>
    <w:rsid w:val="36FE4FFD"/>
    <w:rsid w:val="3710BAA3"/>
    <w:rsid w:val="3722B5FF"/>
    <w:rsid w:val="372A2A24"/>
    <w:rsid w:val="376EA1BD"/>
    <w:rsid w:val="378411A9"/>
    <w:rsid w:val="37880320"/>
    <w:rsid w:val="37924D8B"/>
    <w:rsid w:val="38577594"/>
    <w:rsid w:val="38A64C87"/>
    <w:rsid w:val="38D1A7A7"/>
    <w:rsid w:val="38EC8001"/>
    <w:rsid w:val="3906D4D8"/>
    <w:rsid w:val="393C74ED"/>
    <w:rsid w:val="393C989D"/>
    <w:rsid w:val="3976F6A7"/>
    <w:rsid w:val="39819320"/>
    <w:rsid w:val="398EB1AE"/>
    <w:rsid w:val="399DD123"/>
    <w:rsid w:val="39C22CBF"/>
    <w:rsid w:val="39F1DF02"/>
    <w:rsid w:val="39FEC826"/>
    <w:rsid w:val="3AA322E3"/>
    <w:rsid w:val="3AB0F8C1"/>
    <w:rsid w:val="3AB4F4D0"/>
    <w:rsid w:val="3ABA837B"/>
    <w:rsid w:val="3AF603BC"/>
    <w:rsid w:val="3B470827"/>
    <w:rsid w:val="3B497D18"/>
    <w:rsid w:val="3B4D87EE"/>
    <w:rsid w:val="3B9D65A6"/>
    <w:rsid w:val="3BC0FCEA"/>
    <w:rsid w:val="3C4078CE"/>
    <w:rsid w:val="3CA5D320"/>
    <w:rsid w:val="3CC256E0"/>
    <w:rsid w:val="3CCB8DEE"/>
    <w:rsid w:val="3CD1FC92"/>
    <w:rsid w:val="3CEE0F24"/>
    <w:rsid w:val="3CEEFC32"/>
    <w:rsid w:val="3CEFD71D"/>
    <w:rsid w:val="3CF54492"/>
    <w:rsid w:val="3D31E1CE"/>
    <w:rsid w:val="3D544BF8"/>
    <w:rsid w:val="3D7D97DF"/>
    <w:rsid w:val="3D9F691C"/>
    <w:rsid w:val="3DEF5CA4"/>
    <w:rsid w:val="3DF03C3B"/>
    <w:rsid w:val="3DF1B4DF"/>
    <w:rsid w:val="3E10B7D7"/>
    <w:rsid w:val="3E2ED700"/>
    <w:rsid w:val="3E36E856"/>
    <w:rsid w:val="3E4DD921"/>
    <w:rsid w:val="3E725F28"/>
    <w:rsid w:val="3ECDACC0"/>
    <w:rsid w:val="3EE77443"/>
    <w:rsid w:val="3EF1C684"/>
    <w:rsid w:val="3EF60EBE"/>
    <w:rsid w:val="3F0F138D"/>
    <w:rsid w:val="3F108375"/>
    <w:rsid w:val="3F3658CC"/>
    <w:rsid w:val="3F6C8A29"/>
    <w:rsid w:val="3F86C70F"/>
    <w:rsid w:val="3FA0BEA0"/>
    <w:rsid w:val="3FBB0A31"/>
    <w:rsid w:val="3FD40D87"/>
    <w:rsid w:val="40420F24"/>
    <w:rsid w:val="4074AFE4"/>
    <w:rsid w:val="40DD1CE0"/>
    <w:rsid w:val="4117C0DA"/>
    <w:rsid w:val="4119D59E"/>
    <w:rsid w:val="4119D81F"/>
    <w:rsid w:val="4153B578"/>
    <w:rsid w:val="41672BD3"/>
    <w:rsid w:val="4199E862"/>
    <w:rsid w:val="419E3265"/>
    <w:rsid w:val="41ACC4D2"/>
    <w:rsid w:val="41B21EDD"/>
    <w:rsid w:val="41B5F889"/>
    <w:rsid w:val="41C900F9"/>
    <w:rsid w:val="41E070DE"/>
    <w:rsid w:val="41E726F4"/>
    <w:rsid w:val="41FE0EAB"/>
    <w:rsid w:val="42044A65"/>
    <w:rsid w:val="42287CB1"/>
    <w:rsid w:val="422F4370"/>
    <w:rsid w:val="42338C48"/>
    <w:rsid w:val="42539D06"/>
    <w:rsid w:val="4277BD9F"/>
    <w:rsid w:val="429EF1CD"/>
    <w:rsid w:val="42A08FFC"/>
    <w:rsid w:val="42A4E260"/>
    <w:rsid w:val="42CC82BD"/>
    <w:rsid w:val="42D8C970"/>
    <w:rsid w:val="42DA584E"/>
    <w:rsid w:val="42E58DB6"/>
    <w:rsid w:val="43132F59"/>
    <w:rsid w:val="431846E4"/>
    <w:rsid w:val="433C95E7"/>
    <w:rsid w:val="440ED30B"/>
    <w:rsid w:val="44144DCE"/>
    <w:rsid w:val="44419ED0"/>
    <w:rsid w:val="444FBF77"/>
    <w:rsid w:val="4456D9F0"/>
    <w:rsid w:val="4478DA61"/>
    <w:rsid w:val="44939FB1"/>
    <w:rsid w:val="44A4BC65"/>
    <w:rsid w:val="44BF4A48"/>
    <w:rsid w:val="44C9D885"/>
    <w:rsid w:val="44EED73D"/>
    <w:rsid w:val="44FD1FB9"/>
    <w:rsid w:val="45183FF4"/>
    <w:rsid w:val="451D494F"/>
    <w:rsid w:val="45301C89"/>
    <w:rsid w:val="4534BA0A"/>
    <w:rsid w:val="45508A95"/>
    <w:rsid w:val="45550814"/>
    <w:rsid w:val="4567927B"/>
    <w:rsid w:val="4578DAB7"/>
    <w:rsid w:val="457CBEC9"/>
    <w:rsid w:val="45840F23"/>
    <w:rsid w:val="458806B9"/>
    <w:rsid w:val="45BAB46D"/>
    <w:rsid w:val="45BE01AA"/>
    <w:rsid w:val="45D79946"/>
    <w:rsid w:val="45F8353F"/>
    <w:rsid w:val="461727CD"/>
    <w:rsid w:val="461B0031"/>
    <w:rsid w:val="46402109"/>
    <w:rsid w:val="46550408"/>
    <w:rsid w:val="46676CAE"/>
    <w:rsid w:val="4673A1BA"/>
    <w:rsid w:val="46851C71"/>
    <w:rsid w:val="468C0FEF"/>
    <w:rsid w:val="46B917F6"/>
    <w:rsid w:val="46C8023A"/>
    <w:rsid w:val="46E77B54"/>
    <w:rsid w:val="4715F435"/>
    <w:rsid w:val="47283C1C"/>
    <w:rsid w:val="47350A4D"/>
    <w:rsid w:val="474E75DC"/>
    <w:rsid w:val="47906845"/>
    <w:rsid w:val="479B0DA0"/>
    <w:rsid w:val="47CA0ED1"/>
    <w:rsid w:val="47E07DD9"/>
    <w:rsid w:val="47E54FEF"/>
    <w:rsid w:val="4852F283"/>
    <w:rsid w:val="4874D14E"/>
    <w:rsid w:val="48904AB3"/>
    <w:rsid w:val="48DCDA2C"/>
    <w:rsid w:val="4918E00B"/>
    <w:rsid w:val="4986FA58"/>
    <w:rsid w:val="49955315"/>
    <w:rsid w:val="49F7A2A7"/>
    <w:rsid w:val="4A09D0AB"/>
    <w:rsid w:val="4A10338C"/>
    <w:rsid w:val="4A391690"/>
    <w:rsid w:val="4A3929E2"/>
    <w:rsid w:val="4AC34706"/>
    <w:rsid w:val="4AF5D631"/>
    <w:rsid w:val="4B03CBD5"/>
    <w:rsid w:val="4B5214E4"/>
    <w:rsid w:val="4BAECB84"/>
    <w:rsid w:val="4BB5AB19"/>
    <w:rsid w:val="4BF7792B"/>
    <w:rsid w:val="4C232872"/>
    <w:rsid w:val="4C661E61"/>
    <w:rsid w:val="4C9A657A"/>
    <w:rsid w:val="4CB29333"/>
    <w:rsid w:val="4CDD4544"/>
    <w:rsid w:val="4CFCE6B1"/>
    <w:rsid w:val="4D19B40B"/>
    <w:rsid w:val="4D2C03A9"/>
    <w:rsid w:val="4D45FED5"/>
    <w:rsid w:val="4D825899"/>
    <w:rsid w:val="4E3DBCF0"/>
    <w:rsid w:val="4E52EDA3"/>
    <w:rsid w:val="4E587AE8"/>
    <w:rsid w:val="4E5B09FD"/>
    <w:rsid w:val="4EAA5B36"/>
    <w:rsid w:val="4EB334A2"/>
    <w:rsid w:val="4EC0EF37"/>
    <w:rsid w:val="4ECDD3F0"/>
    <w:rsid w:val="4ECF4876"/>
    <w:rsid w:val="4EDD9A8C"/>
    <w:rsid w:val="4EFBDFB3"/>
    <w:rsid w:val="4F1CE930"/>
    <w:rsid w:val="4F6ABC91"/>
    <w:rsid w:val="4F7BAE6D"/>
    <w:rsid w:val="4F9B1993"/>
    <w:rsid w:val="4FB3F8C4"/>
    <w:rsid w:val="4FCDB24E"/>
    <w:rsid w:val="4FEBD7EC"/>
    <w:rsid w:val="50156B0F"/>
    <w:rsid w:val="50265730"/>
    <w:rsid w:val="50768712"/>
    <w:rsid w:val="508AF5FF"/>
    <w:rsid w:val="508E738A"/>
    <w:rsid w:val="5091FB8C"/>
    <w:rsid w:val="50C8256D"/>
    <w:rsid w:val="50EC1070"/>
    <w:rsid w:val="50F0F4EE"/>
    <w:rsid w:val="5101788F"/>
    <w:rsid w:val="513BD78A"/>
    <w:rsid w:val="5150DBB1"/>
    <w:rsid w:val="51691C52"/>
    <w:rsid w:val="51779B6B"/>
    <w:rsid w:val="5181F9B5"/>
    <w:rsid w:val="520A3139"/>
    <w:rsid w:val="5216941C"/>
    <w:rsid w:val="523DED12"/>
    <w:rsid w:val="528CF56F"/>
    <w:rsid w:val="528EAC74"/>
    <w:rsid w:val="52B42159"/>
    <w:rsid w:val="52E89EDE"/>
    <w:rsid w:val="53088591"/>
    <w:rsid w:val="535203B9"/>
    <w:rsid w:val="536489A9"/>
    <w:rsid w:val="53691F89"/>
    <w:rsid w:val="539EF6F7"/>
    <w:rsid w:val="53A3FBAE"/>
    <w:rsid w:val="53A735C2"/>
    <w:rsid w:val="53C45CD1"/>
    <w:rsid w:val="53DFBC27"/>
    <w:rsid w:val="53E3AC5C"/>
    <w:rsid w:val="53F26205"/>
    <w:rsid w:val="5450ED5A"/>
    <w:rsid w:val="54A4820B"/>
    <w:rsid w:val="54AAB775"/>
    <w:rsid w:val="54CA9339"/>
    <w:rsid w:val="54D1B9C1"/>
    <w:rsid w:val="54FDE4BB"/>
    <w:rsid w:val="552DAC93"/>
    <w:rsid w:val="556F1CE4"/>
    <w:rsid w:val="55801425"/>
    <w:rsid w:val="55A8D710"/>
    <w:rsid w:val="55BF82A4"/>
    <w:rsid w:val="55D69DAA"/>
    <w:rsid w:val="5632368B"/>
    <w:rsid w:val="56347BCD"/>
    <w:rsid w:val="5636FACC"/>
    <w:rsid w:val="56470F04"/>
    <w:rsid w:val="5657F04B"/>
    <w:rsid w:val="56581930"/>
    <w:rsid w:val="5674E4C6"/>
    <w:rsid w:val="567C284A"/>
    <w:rsid w:val="56C1969E"/>
    <w:rsid w:val="56CABB0C"/>
    <w:rsid w:val="56DF09B6"/>
    <w:rsid w:val="56F21B73"/>
    <w:rsid w:val="56F54A90"/>
    <w:rsid w:val="5701E748"/>
    <w:rsid w:val="570835B6"/>
    <w:rsid w:val="5712A333"/>
    <w:rsid w:val="571B7EE4"/>
    <w:rsid w:val="573F8A8A"/>
    <w:rsid w:val="57698805"/>
    <w:rsid w:val="576C9E37"/>
    <w:rsid w:val="57731D03"/>
    <w:rsid w:val="5775A491"/>
    <w:rsid w:val="577CC158"/>
    <w:rsid w:val="57C5EFE4"/>
    <w:rsid w:val="57DD4FFE"/>
    <w:rsid w:val="5816413A"/>
    <w:rsid w:val="584A7DDC"/>
    <w:rsid w:val="589AAB56"/>
    <w:rsid w:val="589B2839"/>
    <w:rsid w:val="58AE035A"/>
    <w:rsid w:val="58B55620"/>
    <w:rsid w:val="59342933"/>
    <w:rsid w:val="59606835"/>
    <w:rsid w:val="5984139B"/>
    <w:rsid w:val="5985B8BC"/>
    <w:rsid w:val="59960E23"/>
    <w:rsid w:val="59B45C46"/>
    <w:rsid w:val="59C64A64"/>
    <w:rsid w:val="59E995B5"/>
    <w:rsid w:val="5A0C9520"/>
    <w:rsid w:val="5A2ABBB9"/>
    <w:rsid w:val="5A358F2A"/>
    <w:rsid w:val="5A3F15C5"/>
    <w:rsid w:val="5A513200"/>
    <w:rsid w:val="5A545EF5"/>
    <w:rsid w:val="5A6A4F10"/>
    <w:rsid w:val="5A6CF4DB"/>
    <w:rsid w:val="5A855254"/>
    <w:rsid w:val="5A9DDB99"/>
    <w:rsid w:val="5ABE2E43"/>
    <w:rsid w:val="5B16B492"/>
    <w:rsid w:val="5B5B5031"/>
    <w:rsid w:val="5BC13D31"/>
    <w:rsid w:val="5BF3E835"/>
    <w:rsid w:val="5BFE2A11"/>
    <w:rsid w:val="5C248A87"/>
    <w:rsid w:val="5C2CB378"/>
    <w:rsid w:val="5C3B3D04"/>
    <w:rsid w:val="5C3EB961"/>
    <w:rsid w:val="5C4D0F53"/>
    <w:rsid w:val="5C750299"/>
    <w:rsid w:val="5CA1DF58"/>
    <w:rsid w:val="5CCEBED5"/>
    <w:rsid w:val="5CD0CEE3"/>
    <w:rsid w:val="5CD7354D"/>
    <w:rsid w:val="5CD86580"/>
    <w:rsid w:val="5D26469D"/>
    <w:rsid w:val="5D33C7B5"/>
    <w:rsid w:val="5D43A0CB"/>
    <w:rsid w:val="5D46DED2"/>
    <w:rsid w:val="5D476999"/>
    <w:rsid w:val="5D8988A2"/>
    <w:rsid w:val="5E3796DA"/>
    <w:rsid w:val="5E4B377D"/>
    <w:rsid w:val="5E6EE6B3"/>
    <w:rsid w:val="5E897128"/>
    <w:rsid w:val="5EA85820"/>
    <w:rsid w:val="5EBD2461"/>
    <w:rsid w:val="5ECC20EC"/>
    <w:rsid w:val="5ED41DA9"/>
    <w:rsid w:val="5EFB67E9"/>
    <w:rsid w:val="5F08A570"/>
    <w:rsid w:val="5F2C5340"/>
    <w:rsid w:val="5F4787E4"/>
    <w:rsid w:val="5F6B607A"/>
    <w:rsid w:val="5F8A88FF"/>
    <w:rsid w:val="5FD0F42C"/>
    <w:rsid w:val="5FE74416"/>
    <w:rsid w:val="600FEC5D"/>
    <w:rsid w:val="603894E6"/>
    <w:rsid w:val="6067E9BB"/>
    <w:rsid w:val="608D4438"/>
    <w:rsid w:val="60A5A05A"/>
    <w:rsid w:val="60D10375"/>
    <w:rsid w:val="60EBA614"/>
    <w:rsid w:val="60EF933F"/>
    <w:rsid w:val="6165F17D"/>
    <w:rsid w:val="618A2EA4"/>
    <w:rsid w:val="6197AB88"/>
    <w:rsid w:val="61BC55D3"/>
    <w:rsid w:val="61C4E824"/>
    <w:rsid w:val="61E873DC"/>
    <w:rsid w:val="6206A051"/>
    <w:rsid w:val="620F933C"/>
    <w:rsid w:val="6231D381"/>
    <w:rsid w:val="625A4774"/>
    <w:rsid w:val="626CDAC3"/>
    <w:rsid w:val="62AA26DA"/>
    <w:rsid w:val="62BEEB25"/>
    <w:rsid w:val="62F93258"/>
    <w:rsid w:val="63111EF2"/>
    <w:rsid w:val="632B72CA"/>
    <w:rsid w:val="63925142"/>
    <w:rsid w:val="63A126F4"/>
    <w:rsid w:val="63C39BF6"/>
    <w:rsid w:val="63C6E4FB"/>
    <w:rsid w:val="63CEA5B4"/>
    <w:rsid w:val="63D2BDA5"/>
    <w:rsid w:val="63F467AE"/>
    <w:rsid w:val="63FB2F43"/>
    <w:rsid w:val="640B5769"/>
    <w:rsid w:val="644C5A8D"/>
    <w:rsid w:val="64A56AC0"/>
    <w:rsid w:val="64E27FA7"/>
    <w:rsid w:val="6504681E"/>
    <w:rsid w:val="653369D3"/>
    <w:rsid w:val="65863A75"/>
    <w:rsid w:val="65A6B375"/>
    <w:rsid w:val="65AC2807"/>
    <w:rsid w:val="65CB92C1"/>
    <w:rsid w:val="65D5AE78"/>
    <w:rsid w:val="65DAC982"/>
    <w:rsid w:val="6608C1E3"/>
    <w:rsid w:val="661B41EA"/>
    <w:rsid w:val="661E9C3C"/>
    <w:rsid w:val="6654257D"/>
    <w:rsid w:val="6656D9DD"/>
    <w:rsid w:val="665EF416"/>
    <w:rsid w:val="66642C9B"/>
    <w:rsid w:val="6679BDEC"/>
    <w:rsid w:val="66E0D0AA"/>
    <w:rsid w:val="6731B8D9"/>
    <w:rsid w:val="675A90F0"/>
    <w:rsid w:val="67B0549A"/>
    <w:rsid w:val="67D3F42F"/>
    <w:rsid w:val="67D76030"/>
    <w:rsid w:val="681233BE"/>
    <w:rsid w:val="6834F47F"/>
    <w:rsid w:val="6854D2FB"/>
    <w:rsid w:val="68C0B3E9"/>
    <w:rsid w:val="68D42CFC"/>
    <w:rsid w:val="6926FCF4"/>
    <w:rsid w:val="6977150F"/>
    <w:rsid w:val="6994233A"/>
    <w:rsid w:val="69AFDE85"/>
    <w:rsid w:val="69C2A25B"/>
    <w:rsid w:val="69C342AF"/>
    <w:rsid w:val="69C76A19"/>
    <w:rsid w:val="6A7B807A"/>
    <w:rsid w:val="6A8D8CDB"/>
    <w:rsid w:val="6A8E9CA3"/>
    <w:rsid w:val="6AAD54D1"/>
    <w:rsid w:val="6AC868BA"/>
    <w:rsid w:val="6AD6230D"/>
    <w:rsid w:val="6ADF409E"/>
    <w:rsid w:val="6B1581B0"/>
    <w:rsid w:val="6B1FF21D"/>
    <w:rsid w:val="6B215050"/>
    <w:rsid w:val="6B5C3F15"/>
    <w:rsid w:val="6B6DC8C3"/>
    <w:rsid w:val="6BAD8145"/>
    <w:rsid w:val="6BE6BACA"/>
    <w:rsid w:val="6BF363AE"/>
    <w:rsid w:val="6C26E237"/>
    <w:rsid w:val="6C4939BF"/>
    <w:rsid w:val="6C6A12C7"/>
    <w:rsid w:val="6C6D5437"/>
    <w:rsid w:val="6C6FB32F"/>
    <w:rsid w:val="6C7B9D8B"/>
    <w:rsid w:val="6C8B1E2C"/>
    <w:rsid w:val="6C903797"/>
    <w:rsid w:val="6C9621BF"/>
    <w:rsid w:val="6CC1AE3F"/>
    <w:rsid w:val="6CCB7F33"/>
    <w:rsid w:val="6D4B8463"/>
    <w:rsid w:val="6D711A42"/>
    <w:rsid w:val="6DB41E21"/>
    <w:rsid w:val="6DD280CE"/>
    <w:rsid w:val="6E5664A2"/>
    <w:rsid w:val="6EB12F60"/>
    <w:rsid w:val="6ED9A73F"/>
    <w:rsid w:val="6EDF2DBA"/>
    <w:rsid w:val="6EEE1CF6"/>
    <w:rsid w:val="6EEF1263"/>
    <w:rsid w:val="6F1891D2"/>
    <w:rsid w:val="6F67E376"/>
    <w:rsid w:val="6F6C2DFD"/>
    <w:rsid w:val="6FBD2EF6"/>
    <w:rsid w:val="6FC216A1"/>
    <w:rsid w:val="6FC275F2"/>
    <w:rsid w:val="6FC5BACE"/>
    <w:rsid w:val="6FF27EF7"/>
    <w:rsid w:val="7041F118"/>
    <w:rsid w:val="70729AB1"/>
    <w:rsid w:val="7085271E"/>
    <w:rsid w:val="711F76CF"/>
    <w:rsid w:val="717C295E"/>
    <w:rsid w:val="71F31E4B"/>
    <w:rsid w:val="720E9518"/>
    <w:rsid w:val="7242FE4E"/>
    <w:rsid w:val="72714F51"/>
    <w:rsid w:val="72718201"/>
    <w:rsid w:val="72891B18"/>
    <w:rsid w:val="72B81B3C"/>
    <w:rsid w:val="72C377AB"/>
    <w:rsid w:val="72CE1FC1"/>
    <w:rsid w:val="72F4F4E7"/>
    <w:rsid w:val="72FC2BEC"/>
    <w:rsid w:val="732BA819"/>
    <w:rsid w:val="73321B93"/>
    <w:rsid w:val="73B0E60E"/>
    <w:rsid w:val="73B15E25"/>
    <w:rsid w:val="73B9EA2F"/>
    <w:rsid w:val="73C0CBC7"/>
    <w:rsid w:val="73D5E96C"/>
    <w:rsid w:val="73EA88DA"/>
    <w:rsid w:val="7424B8AC"/>
    <w:rsid w:val="743D69CE"/>
    <w:rsid w:val="744E38C2"/>
    <w:rsid w:val="74C75A12"/>
    <w:rsid w:val="74C75F75"/>
    <w:rsid w:val="74FE67A1"/>
    <w:rsid w:val="751036E5"/>
    <w:rsid w:val="75DD92B3"/>
    <w:rsid w:val="75EE35E1"/>
    <w:rsid w:val="766E156B"/>
    <w:rsid w:val="76759BE0"/>
    <w:rsid w:val="7681B620"/>
    <w:rsid w:val="769A468A"/>
    <w:rsid w:val="77055B31"/>
    <w:rsid w:val="7722DDBA"/>
    <w:rsid w:val="77423956"/>
    <w:rsid w:val="775090A1"/>
    <w:rsid w:val="775FF2B6"/>
    <w:rsid w:val="77613106"/>
    <w:rsid w:val="7762CBD2"/>
    <w:rsid w:val="776722EC"/>
    <w:rsid w:val="7789B725"/>
    <w:rsid w:val="779AC043"/>
    <w:rsid w:val="77AE117A"/>
    <w:rsid w:val="77BE8BD9"/>
    <w:rsid w:val="77D2E165"/>
    <w:rsid w:val="77DB400B"/>
    <w:rsid w:val="77EBB2AE"/>
    <w:rsid w:val="781C6AD2"/>
    <w:rsid w:val="7822B942"/>
    <w:rsid w:val="785AA615"/>
    <w:rsid w:val="7864FB18"/>
    <w:rsid w:val="78C1CF26"/>
    <w:rsid w:val="78D519D0"/>
    <w:rsid w:val="78E46122"/>
    <w:rsid w:val="78F98F32"/>
    <w:rsid w:val="7906BA2A"/>
    <w:rsid w:val="79100BDC"/>
    <w:rsid w:val="79106285"/>
    <w:rsid w:val="793F9700"/>
    <w:rsid w:val="79CB49F4"/>
    <w:rsid w:val="79DFDAEB"/>
    <w:rsid w:val="7A2087E4"/>
    <w:rsid w:val="7A3237B6"/>
    <w:rsid w:val="7A641AD7"/>
    <w:rsid w:val="7A9D0678"/>
    <w:rsid w:val="7AABEA64"/>
    <w:rsid w:val="7AACC489"/>
    <w:rsid w:val="7AE7E621"/>
    <w:rsid w:val="7AF362FE"/>
    <w:rsid w:val="7B588BD5"/>
    <w:rsid w:val="7B83A8AF"/>
    <w:rsid w:val="7BC0BE7D"/>
    <w:rsid w:val="7C1A09A6"/>
    <w:rsid w:val="7C7704F1"/>
    <w:rsid w:val="7C82AB12"/>
    <w:rsid w:val="7CC04AF1"/>
    <w:rsid w:val="7CC977BA"/>
    <w:rsid w:val="7CDA4D42"/>
    <w:rsid w:val="7D2C752B"/>
    <w:rsid w:val="7D2E87C9"/>
    <w:rsid w:val="7D4FD6D9"/>
    <w:rsid w:val="7D6D97FE"/>
    <w:rsid w:val="7D98D05C"/>
    <w:rsid w:val="7DA9314F"/>
    <w:rsid w:val="7DD03CB3"/>
    <w:rsid w:val="7DDD20A5"/>
    <w:rsid w:val="7E1001AB"/>
    <w:rsid w:val="7E1480FD"/>
    <w:rsid w:val="7E1B90E2"/>
    <w:rsid w:val="7E4191B5"/>
    <w:rsid w:val="7E67783D"/>
    <w:rsid w:val="7EDA35FC"/>
    <w:rsid w:val="7F037C16"/>
    <w:rsid w:val="7F1C8EA8"/>
    <w:rsid w:val="7F3F1C78"/>
    <w:rsid w:val="7F57DD84"/>
    <w:rsid w:val="7F5C40AD"/>
    <w:rsid w:val="7F5D1AD2"/>
    <w:rsid w:val="7F697893"/>
    <w:rsid w:val="7F77C216"/>
    <w:rsid w:val="7F8A8752"/>
    <w:rsid w:val="7FC08CDB"/>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793C4A5"/>
  <w15:docId w15:val="{65C73CA2-6B2D-4354-98BA-F4B069501D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0315A5"/>
    <w:rPr>
      <w:rFonts w:ascii="Calibri" w:eastAsia="Times New Roman" w:hAnsi="Calibri" w:cs="Times New Roman"/>
      <w:color w:val="534F4B" w:themeColor="accent6" w:themeShade="80"/>
      <w:sz w:val="21"/>
      <w:lang w:bidi="en-US"/>
    </w:rPr>
  </w:style>
  <w:style w:type="paragraph" w:styleId="Heading1">
    <w:name w:val="heading 1"/>
    <w:basedOn w:val="Normal"/>
    <w:next w:val="Normal"/>
    <w:link w:val="Heading1Char"/>
    <w:autoRedefine/>
    <w:uiPriority w:val="9"/>
    <w:qFormat/>
    <w:rsid w:val="00E52A96"/>
    <w:pPr>
      <w:keepNext/>
      <w:keepLines/>
      <w:spacing w:before="240" w:after="240"/>
      <w:outlineLvl w:val="0"/>
    </w:pPr>
    <w:rPr>
      <w:rFonts w:ascii="Maison Neue Book" w:eastAsiaTheme="majorEastAsia" w:hAnsi="Maison Neue Book" w:cstheme="majorBidi"/>
      <w:color w:val="263746"/>
      <w:sz w:val="48"/>
      <w:szCs w:val="32"/>
    </w:rPr>
  </w:style>
  <w:style w:type="paragraph" w:styleId="Heading2">
    <w:name w:val="heading 2"/>
    <w:basedOn w:val="Normal"/>
    <w:next w:val="Normal"/>
    <w:link w:val="Heading2Char"/>
    <w:uiPriority w:val="9"/>
    <w:unhideWhenUsed/>
    <w:qFormat/>
    <w:rsid w:val="00D55506"/>
    <w:pPr>
      <w:keepNext/>
      <w:keepLines/>
      <w:spacing w:before="40" w:after="100" w:afterAutospacing="1"/>
      <w:outlineLvl w:val="1"/>
    </w:pPr>
    <w:rPr>
      <w:rFonts w:ascii="Maison Neue Book" w:eastAsiaTheme="majorEastAsia" w:hAnsi="Maison Neue Book" w:cstheme="majorBidi"/>
      <w:color w:val="00ACC8"/>
      <w:sz w:val="40"/>
      <w:szCs w:val="26"/>
    </w:rPr>
  </w:style>
  <w:style w:type="paragraph" w:styleId="Heading3">
    <w:name w:val="heading 3"/>
    <w:basedOn w:val="Normal"/>
    <w:next w:val="Normal"/>
    <w:link w:val="Heading3Char"/>
    <w:uiPriority w:val="9"/>
    <w:unhideWhenUsed/>
    <w:qFormat/>
    <w:rsid w:val="00D55506"/>
    <w:pPr>
      <w:keepNext/>
      <w:keepLines/>
      <w:spacing w:before="40" w:after="100" w:afterAutospacing="1"/>
      <w:outlineLvl w:val="2"/>
    </w:pPr>
    <w:rPr>
      <w:rFonts w:ascii="Maison Neue Book" w:eastAsiaTheme="majorEastAsia" w:hAnsi="Maison Neue Book" w:cstheme="majorBidi"/>
      <w:color w:val="00ACC8"/>
      <w:sz w:val="28"/>
      <w:szCs w:val="24"/>
    </w:rPr>
  </w:style>
  <w:style w:type="paragraph" w:styleId="Heading4">
    <w:name w:val="heading 4"/>
    <w:basedOn w:val="Normal"/>
    <w:next w:val="Normal"/>
    <w:link w:val="Heading4Char"/>
    <w:uiPriority w:val="9"/>
    <w:unhideWhenUsed/>
    <w:qFormat/>
    <w:rsid w:val="000A46A4"/>
    <w:pPr>
      <w:keepNext/>
      <w:keepLines/>
      <w:spacing w:before="120" w:after="120"/>
      <w:outlineLvl w:val="3"/>
    </w:pPr>
    <w:rPr>
      <w:rFonts w:asciiTheme="minorHAnsi" w:eastAsiaTheme="majorEastAsia" w:hAnsiTheme="minorHAnsi" w:cstheme="majorBidi"/>
      <w:iCs/>
      <w:color w:val="00ACC8"/>
      <w:sz w:val="24"/>
    </w:rPr>
  </w:style>
  <w:style w:type="paragraph" w:styleId="Heading5">
    <w:name w:val="heading 5"/>
    <w:basedOn w:val="Normal"/>
    <w:next w:val="Normal"/>
    <w:link w:val="Heading5Char"/>
    <w:uiPriority w:val="9"/>
    <w:unhideWhenUsed/>
    <w:qFormat/>
    <w:rsid w:val="00182194"/>
    <w:pPr>
      <w:keepNext/>
      <w:keepLines/>
      <w:spacing w:before="40"/>
      <w:outlineLvl w:val="4"/>
    </w:pPr>
    <w:rPr>
      <w:rFonts w:eastAsiaTheme="majorEastAsia" w:cstheme="majorBidi"/>
      <w:color w:val="263746"/>
    </w:rPr>
  </w:style>
  <w:style w:type="paragraph" w:styleId="Heading6">
    <w:name w:val="heading 6"/>
    <w:basedOn w:val="Normal"/>
    <w:next w:val="Normal"/>
    <w:link w:val="Heading6Char"/>
    <w:uiPriority w:val="9"/>
    <w:unhideWhenUsed/>
    <w:qFormat/>
    <w:rsid w:val="00274C69"/>
    <w:pPr>
      <w:keepNext/>
      <w:keepLines/>
      <w:spacing w:before="40"/>
      <w:outlineLvl w:val="5"/>
    </w:pPr>
    <w:rPr>
      <w:rFonts w:asciiTheme="minorHAnsi" w:eastAsiaTheme="majorEastAsia" w:hAnsiTheme="minorHAnsi" w:cstheme="majorBidi"/>
      <w:color w:val="005563" w:themeColor="accent1" w:themeShade="7F"/>
    </w:rPr>
  </w:style>
  <w:style w:type="paragraph" w:styleId="Heading7">
    <w:name w:val="heading 7"/>
    <w:basedOn w:val="Normal"/>
    <w:next w:val="Normal"/>
    <w:link w:val="Heading7Char"/>
    <w:uiPriority w:val="9"/>
    <w:semiHidden/>
    <w:unhideWhenUsed/>
    <w:qFormat/>
    <w:rsid w:val="00274C69"/>
    <w:pPr>
      <w:keepNext/>
      <w:keepLines/>
      <w:spacing w:before="40"/>
      <w:outlineLvl w:val="6"/>
    </w:pPr>
    <w:rPr>
      <w:rFonts w:eastAsiaTheme="majorEastAsia" w:cstheme="majorBidi"/>
      <w:i/>
      <w:iCs/>
      <w:color w:val="0055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sid w:val="000315A5"/>
    <w:rPr>
      <w:rFonts w:asciiTheme="minorHAnsi" w:hAnsiTheme="minorHAnsi"/>
      <w:szCs w:val="20"/>
    </w:rPr>
  </w:style>
  <w:style w:type="paragraph" w:styleId="ListParagraph">
    <w:name w:val="List Paragraph"/>
    <w:basedOn w:val="Normal"/>
    <w:uiPriority w:val="34"/>
    <w:qFormat/>
    <w:rsid w:val="00274C69"/>
    <w:rPr>
      <w:rFonts w:asciiTheme="minorHAnsi" w:hAnsiTheme="minorHAnsi"/>
    </w:rPr>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274C69"/>
    <w:pPr>
      <w:tabs>
        <w:tab w:val="center" w:pos="4680"/>
        <w:tab w:val="right" w:pos="9360"/>
      </w:tabs>
    </w:pPr>
  </w:style>
  <w:style w:type="character" w:customStyle="1" w:styleId="HeaderChar">
    <w:name w:val="Header Char"/>
    <w:basedOn w:val="DefaultParagraphFont"/>
    <w:link w:val="Header"/>
    <w:uiPriority w:val="99"/>
    <w:rsid w:val="00274C69"/>
    <w:rPr>
      <w:rFonts w:ascii="Times New Roman" w:eastAsia="Times New Roman" w:hAnsi="Times New Roman" w:cs="Times New Roman"/>
      <w:lang w:bidi="en-US"/>
    </w:rPr>
  </w:style>
  <w:style w:type="paragraph" w:styleId="Footer">
    <w:name w:val="footer"/>
    <w:basedOn w:val="Normal"/>
    <w:link w:val="FooterChar"/>
    <w:uiPriority w:val="99"/>
    <w:unhideWhenUsed/>
    <w:rsid w:val="00274C69"/>
    <w:pPr>
      <w:tabs>
        <w:tab w:val="center" w:pos="4680"/>
        <w:tab w:val="right" w:pos="9360"/>
      </w:tabs>
    </w:pPr>
  </w:style>
  <w:style w:type="character" w:customStyle="1" w:styleId="FooterChar">
    <w:name w:val="Footer Char"/>
    <w:basedOn w:val="DefaultParagraphFont"/>
    <w:link w:val="Footer"/>
    <w:uiPriority w:val="99"/>
    <w:rsid w:val="00274C69"/>
    <w:rPr>
      <w:rFonts w:ascii="Times New Roman" w:eastAsia="Times New Roman" w:hAnsi="Times New Roman" w:cs="Times New Roman"/>
      <w:lang w:bidi="en-US"/>
    </w:rPr>
  </w:style>
  <w:style w:type="character" w:styleId="IntenseEmphasis">
    <w:name w:val="Intense Emphasis"/>
    <w:basedOn w:val="DefaultParagraphFont"/>
    <w:uiPriority w:val="21"/>
    <w:qFormat/>
    <w:rsid w:val="00274C69"/>
    <w:rPr>
      <w:i/>
      <w:iCs/>
      <w:color w:val="00ACC8"/>
    </w:rPr>
  </w:style>
  <w:style w:type="paragraph" w:styleId="NoSpacing">
    <w:name w:val="No Spacing"/>
    <w:uiPriority w:val="1"/>
    <w:qFormat/>
    <w:rsid w:val="00274C69"/>
    <w:rPr>
      <w:rFonts w:eastAsia="Times New Roman" w:cs="Times New Roman"/>
      <w:lang w:bidi="en-US"/>
    </w:rPr>
  </w:style>
  <w:style w:type="character" w:customStyle="1" w:styleId="Heading1Char">
    <w:name w:val="Heading 1 Char"/>
    <w:basedOn w:val="DefaultParagraphFont"/>
    <w:link w:val="Heading1"/>
    <w:uiPriority w:val="9"/>
    <w:rsid w:val="00E52A96"/>
    <w:rPr>
      <w:rFonts w:ascii="Maison Neue Book" w:eastAsiaTheme="majorEastAsia" w:hAnsi="Maison Neue Book" w:cstheme="majorBidi"/>
      <w:color w:val="263746"/>
      <w:sz w:val="48"/>
      <w:szCs w:val="32"/>
      <w:lang w:bidi="en-US"/>
    </w:rPr>
  </w:style>
  <w:style w:type="character" w:customStyle="1" w:styleId="Heading2Char">
    <w:name w:val="Heading 2 Char"/>
    <w:basedOn w:val="DefaultParagraphFont"/>
    <w:link w:val="Heading2"/>
    <w:uiPriority w:val="9"/>
    <w:rsid w:val="00D55506"/>
    <w:rPr>
      <w:rFonts w:ascii="Maison Neue Book" w:eastAsiaTheme="majorEastAsia" w:hAnsi="Maison Neue Book" w:cstheme="majorBidi"/>
      <w:color w:val="00ACC8"/>
      <w:sz w:val="40"/>
      <w:szCs w:val="26"/>
      <w:lang w:bidi="en-US"/>
    </w:rPr>
  </w:style>
  <w:style w:type="character" w:customStyle="1" w:styleId="Heading3Char">
    <w:name w:val="Heading 3 Char"/>
    <w:basedOn w:val="DefaultParagraphFont"/>
    <w:link w:val="Heading3"/>
    <w:uiPriority w:val="9"/>
    <w:rsid w:val="00D55506"/>
    <w:rPr>
      <w:rFonts w:ascii="Maison Neue Book" w:eastAsiaTheme="majorEastAsia" w:hAnsi="Maison Neue Book" w:cstheme="majorBidi"/>
      <w:color w:val="00ACC8"/>
      <w:sz w:val="28"/>
      <w:szCs w:val="24"/>
      <w:lang w:bidi="en-US"/>
    </w:rPr>
  </w:style>
  <w:style w:type="character" w:customStyle="1" w:styleId="Heading4Char">
    <w:name w:val="Heading 4 Char"/>
    <w:basedOn w:val="DefaultParagraphFont"/>
    <w:link w:val="Heading4"/>
    <w:uiPriority w:val="9"/>
    <w:rsid w:val="000A46A4"/>
    <w:rPr>
      <w:rFonts w:eastAsiaTheme="majorEastAsia" w:cstheme="majorBidi"/>
      <w:iCs/>
      <w:color w:val="00ACC8"/>
      <w:sz w:val="24"/>
      <w:lang w:bidi="en-US"/>
    </w:rPr>
  </w:style>
  <w:style w:type="paragraph" w:styleId="Title">
    <w:name w:val="Title"/>
    <w:basedOn w:val="Normal"/>
    <w:next w:val="Normal"/>
    <w:link w:val="TitleChar"/>
    <w:uiPriority w:val="10"/>
    <w:qFormat/>
    <w:rsid w:val="00274C69"/>
    <w:pPr>
      <w:contextualSpacing/>
    </w:pPr>
    <w:rPr>
      <w:rFonts w:ascii="Maison Neue Book" w:eastAsiaTheme="majorEastAsia" w:hAnsi="Maison Neue Book" w:cstheme="majorBidi"/>
      <w:color w:val="263746"/>
      <w:spacing w:val="-10"/>
      <w:kern w:val="28"/>
      <w:sz w:val="56"/>
      <w:szCs w:val="56"/>
    </w:rPr>
  </w:style>
  <w:style w:type="character" w:customStyle="1" w:styleId="TitleChar">
    <w:name w:val="Title Char"/>
    <w:basedOn w:val="DefaultParagraphFont"/>
    <w:link w:val="Title"/>
    <w:uiPriority w:val="10"/>
    <w:rsid w:val="00274C69"/>
    <w:rPr>
      <w:rFonts w:ascii="Maison Neue Book" w:eastAsiaTheme="majorEastAsia" w:hAnsi="Maison Neue Book" w:cstheme="majorBidi"/>
      <w:color w:val="263746"/>
      <w:spacing w:val="-10"/>
      <w:kern w:val="28"/>
      <w:sz w:val="56"/>
      <w:szCs w:val="56"/>
      <w:lang w:bidi="en-US"/>
    </w:rPr>
  </w:style>
  <w:style w:type="character" w:customStyle="1" w:styleId="Heading5Char">
    <w:name w:val="Heading 5 Char"/>
    <w:basedOn w:val="DefaultParagraphFont"/>
    <w:link w:val="Heading5"/>
    <w:uiPriority w:val="9"/>
    <w:rsid w:val="00182194"/>
    <w:rPr>
      <w:rFonts w:ascii="Calibri" w:eastAsiaTheme="majorEastAsia" w:hAnsi="Calibri" w:cstheme="majorBidi"/>
      <w:color w:val="263746"/>
      <w:lang w:bidi="en-US"/>
    </w:rPr>
  </w:style>
  <w:style w:type="character" w:customStyle="1" w:styleId="Heading6Char">
    <w:name w:val="Heading 6 Char"/>
    <w:basedOn w:val="DefaultParagraphFont"/>
    <w:link w:val="Heading6"/>
    <w:uiPriority w:val="9"/>
    <w:rsid w:val="00274C69"/>
    <w:rPr>
      <w:rFonts w:eastAsiaTheme="majorEastAsia" w:cstheme="majorBidi"/>
      <w:color w:val="005563" w:themeColor="accent1" w:themeShade="7F"/>
      <w:lang w:bidi="en-US"/>
    </w:rPr>
  </w:style>
  <w:style w:type="character" w:customStyle="1" w:styleId="Heading7Char">
    <w:name w:val="Heading 7 Char"/>
    <w:basedOn w:val="DefaultParagraphFont"/>
    <w:link w:val="Heading7"/>
    <w:uiPriority w:val="9"/>
    <w:semiHidden/>
    <w:rsid w:val="00274C69"/>
    <w:rPr>
      <w:rFonts w:ascii="Calibri" w:eastAsiaTheme="majorEastAsia" w:hAnsi="Calibri" w:cstheme="majorBidi"/>
      <w:i/>
      <w:iCs/>
      <w:color w:val="005563" w:themeColor="accent1" w:themeShade="7F"/>
      <w:lang w:bidi="en-US"/>
    </w:rPr>
  </w:style>
  <w:style w:type="paragraph" w:styleId="Subtitle">
    <w:name w:val="Subtitle"/>
    <w:basedOn w:val="Normal"/>
    <w:next w:val="Normal"/>
    <w:link w:val="SubtitleChar"/>
    <w:uiPriority w:val="11"/>
    <w:qFormat/>
    <w:rsid w:val="00274C69"/>
    <w:pPr>
      <w:numPr>
        <w:ilvl w:val="1"/>
      </w:numPr>
      <w:spacing w:after="160"/>
    </w:pPr>
    <w:rPr>
      <w:rFonts w:asciiTheme="minorHAnsi" w:eastAsiaTheme="minorEastAsia" w:hAnsiTheme="minorHAnsi" w:cstheme="minorBidi"/>
      <w:color w:val="828282" w:themeColor="text1" w:themeTint="A5"/>
      <w:spacing w:val="15"/>
    </w:rPr>
  </w:style>
  <w:style w:type="character" w:customStyle="1" w:styleId="SubtitleChar">
    <w:name w:val="Subtitle Char"/>
    <w:basedOn w:val="DefaultParagraphFont"/>
    <w:link w:val="Subtitle"/>
    <w:uiPriority w:val="11"/>
    <w:rsid w:val="00274C69"/>
    <w:rPr>
      <w:rFonts w:eastAsiaTheme="minorEastAsia"/>
      <w:color w:val="828282" w:themeColor="text1" w:themeTint="A5"/>
      <w:spacing w:val="15"/>
      <w:lang w:bidi="en-US"/>
    </w:rPr>
  </w:style>
  <w:style w:type="character" w:styleId="SubtleEmphasis">
    <w:name w:val="Subtle Emphasis"/>
    <w:basedOn w:val="DefaultParagraphFont"/>
    <w:uiPriority w:val="19"/>
    <w:qFormat/>
    <w:rsid w:val="00274C69"/>
    <w:rPr>
      <w:rFonts w:ascii="Calibri" w:hAnsi="Calibri"/>
      <w:i/>
      <w:iCs/>
      <w:color w:val="6F6F6F" w:themeColor="text1" w:themeTint="BF"/>
    </w:rPr>
  </w:style>
  <w:style w:type="character" w:styleId="Emphasis">
    <w:name w:val="Emphasis"/>
    <w:basedOn w:val="DefaultParagraphFont"/>
    <w:uiPriority w:val="20"/>
    <w:qFormat/>
    <w:rsid w:val="00274C69"/>
    <w:rPr>
      <w:i/>
      <w:iCs/>
    </w:rPr>
  </w:style>
  <w:style w:type="character" w:styleId="Strong">
    <w:name w:val="Strong"/>
    <w:basedOn w:val="DefaultParagraphFont"/>
    <w:uiPriority w:val="22"/>
    <w:qFormat/>
    <w:rsid w:val="00274C69"/>
    <w:rPr>
      <w:rFonts w:ascii="Calibri" w:hAnsi="Calibri"/>
      <w:b/>
      <w:bCs/>
    </w:rPr>
  </w:style>
  <w:style w:type="paragraph" w:styleId="IntenseQuote">
    <w:name w:val="Intense Quote"/>
    <w:basedOn w:val="Normal"/>
    <w:next w:val="Normal"/>
    <w:link w:val="IntenseQuoteChar"/>
    <w:uiPriority w:val="30"/>
    <w:qFormat/>
    <w:rsid w:val="00274C69"/>
    <w:pPr>
      <w:pBdr>
        <w:top w:val="single" w:sz="4" w:space="10" w:color="00ACC8" w:themeColor="accent1"/>
        <w:bottom w:val="single" w:sz="4" w:space="10" w:color="00ACC8" w:themeColor="accent1"/>
      </w:pBdr>
      <w:spacing w:before="360" w:after="360"/>
      <w:ind w:left="864" w:right="864"/>
      <w:jc w:val="center"/>
    </w:pPr>
    <w:rPr>
      <w:i/>
      <w:iCs/>
      <w:color w:val="00ACC8"/>
    </w:rPr>
  </w:style>
  <w:style w:type="character" w:customStyle="1" w:styleId="IntenseQuoteChar">
    <w:name w:val="Intense Quote Char"/>
    <w:basedOn w:val="DefaultParagraphFont"/>
    <w:link w:val="IntenseQuote"/>
    <w:uiPriority w:val="30"/>
    <w:rsid w:val="00274C69"/>
    <w:rPr>
      <w:rFonts w:ascii="Calibri" w:eastAsia="Times New Roman" w:hAnsi="Calibri" w:cs="Times New Roman"/>
      <w:i/>
      <w:iCs/>
      <w:color w:val="00ACC8"/>
      <w:lang w:bidi="en-US"/>
    </w:rPr>
  </w:style>
  <w:style w:type="character" w:styleId="IntenseReference">
    <w:name w:val="Intense Reference"/>
    <w:basedOn w:val="DefaultParagraphFont"/>
    <w:uiPriority w:val="32"/>
    <w:qFormat/>
    <w:rsid w:val="00274C69"/>
    <w:rPr>
      <w:b/>
      <w:bCs/>
      <w:smallCaps/>
      <w:color w:val="FF495C"/>
      <w:spacing w:val="5"/>
    </w:rPr>
  </w:style>
  <w:style w:type="paragraph" w:styleId="BalloonText">
    <w:name w:val="Balloon Text"/>
    <w:basedOn w:val="Normal"/>
    <w:link w:val="BalloonTextChar"/>
    <w:uiPriority w:val="99"/>
    <w:semiHidden/>
    <w:unhideWhenUsed/>
    <w:rsid w:val="00A15E65"/>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15E65"/>
    <w:rPr>
      <w:rFonts w:ascii="Segoe UI" w:eastAsia="Times New Roman" w:hAnsi="Segoe UI" w:cs="Segoe UI"/>
      <w:sz w:val="18"/>
      <w:szCs w:val="18"/>
      <w:lang w:bidi="en-US"/>
    </w:rPr>
  </w:style>
  <w:style w:type="paragraph" w:customStyle="1" w:styleId="DecimalAligned">
    <w:name w:val="Decimal Aligned"/>
    <w:basedOn w:val="Normal"/>
    <w:uiPriority w:val="40"/>
    <w:qFormat/>
    <w:rsid w:val="0041317C"/>
    <w:pPr>
      <w:widowControl/>
      <w:tabs>
        <w:tab w:val="decimal" w:pos="360"/>
      </w:tabs>
      <w:autoSpaceDE/>
      <w:autoSpaceDN/>
      <w:spacing w:after="200" w:line="276" w:lineRule="auto"/>
    </w:pPr>
    <w:rPr>
      <w:rFonts w:asciiTheme="minorHAnsi" w:eastAsiaTheme="minorEastAsia" w:hAnsiTheme="minorHAnsi"/>
      <w:color w:val="auto"/>
      <w:lang w:bidi="ar-SA"/>
    </w:rPr>
  </w:style>
  <w:style w:type="paragraph" w:styleId="FootnoteText">
    <w:name w:val="footnote text"/>
    <w:basedOn w:val="Normal"/>
    <w:link w:val="FootnoteTextChar"/>
    <w:uiPriority w:val="99"/>
    <w:unhideWhenUsed/>
    <w:rsid w:val="0041317C"/>
    <w:pPr>
      <w:widowControl/>
      <w:autoSpaceDE/>
      <w:autoSpaceDN/>
    </w:pPr>
    <w:rPr>
      <w:rFonts w:asciiTheme="minorHAnsi" w:eastAsiaTheme="minorEastAsia" w:hAnsiTheme="minorHAnsi"/>
      <w:color w:val="auto"/>
      <w:sz w:val="20"/>
      <w:szCs w:val="20"/>
      <w:lang w:bidi="ar-SA"/>
    </w:rPr>
  </w:style>
  <w:style w:type="character" w:customStyle="1" w:styleId="FootnoteTextChar">
    <w:name w:val="Footnote Text Char"/>
    <w:basedOn w:val="DefaultParagraphFont"/>
    <w:link w:val="FootnoteText"/>
    <w:uiPriority w:val="99"/>
    <w:rsid w:val="0041317C"/>
    <w:rPr>
      <w:rFonts w:eastAsiaTheme="minorEastAsia" w:cs="Times New Roman"/>
      <w:sz w:val="20"/>
      <w:szCs w:val="20"/>
    </w:rPr>
  </w:style>
  <w:style w:type="table" w:styleId="LightShading-Accent1">
    <w:name w:val="Light Shading Accent 1"/>
    <w:basedOn w:val="TableNormal"/>
    <w:uiPriority w:val="60"/>
    <w:rsid w:val="0041317C"/>
    <w:pPr>
      <w:widowControl/>
      <w:autoSpaceDE/>
      <w:autoSpaceDN/>
    </w:pPr>
    <w:rPr>
      <w:rFonts w:eastAsiaTheme="minorEastAsia"/>
      <w:color w:val="008095" w:themeColor="accent1" w:themeShade="BF"/>
    </w:rPr>
    <w:tblPr>
      <w:tblStyleRowBandSize w:val="1"/>
      <w:tblStyleColBandSize w:val="1"/>
      <w:tblBorders>
        <w:top w:val="single" w:sz="8" w:space="0" w:color="00ACC8" w:themeColor="accent1"/>
        <w:bottom w:val="single" w:sz="8" w:space="0" w:color="00ACC8" w:themeColor="accent1"/>
      </w:tblBorders>
    </w:tblPr>
    <w:tblStylePr w:type="firstRow">
      <w:pPr>
        <w:spacing w:before="0" w:after="0" w:line="240" w:lineRule="auto"/>
      </w:pPr>
      <w:rPr>
        <w:b/>
        <w:bCs/>
      </w:rPr>
      <w:tblPr/>
      <w:tcPr>
        <w:tcBorders>
          <w:top w:val="single" w:sz="8" w:space="0" w:color="00ACC8" w:themeColor="accent1"/>
          <w:left w:val="nil"/>
          <w:bottom w:val="single" w:sz="8" w:space="0" w:color="00ACC8" w:themeColor="accent1"/>
          <w:right w:val="nil"/>
          <w:insideH w:val="nil"/>
          <w:insideV w:val="nil"/>
        </w:tcBorders>
      </w:tcPr>
    </w:tblStylePr>
    <w:tblStylePr w:type="lastRow">
      <w:pPr>
        <w:spacing w:before="0" w:after="0" w:line="240" w:lineRule="auto"/>
      </w:pPr>
      <w:rPr>
        <w:b/>
        <w:bCs/>
      </w:rPr>
      <w:tblPr/>
      <w:tcPr>
        <w:tcBorders>
          <w:top w:val="single" w:sz="8" w:space="0" w:color="00ACC8" w:themeColor="accent1"/>
          <w:left w:val="nil"/>
          <w:bottom w:val="single" w:sz="8" w:space="0" w:color="00ACC8"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B2F4FF" w:themeFill="accent1" w:themeFillTint="3F"/>
      </w:tcPr>
    </w:tblStylePr>
    <w:tblStylePr w:type="band1Horz">
      <w:tblPr/>
      <w:tcPr>
        <w:tcBorders>
          <w:left w:val="nil"/>
          <w:right w:val="nil"/>
          <w:insideH w:val="nil"/>
          <w:insideV w:val="nil"/>
        </w:tcBorders>
        <w:shd w:val="clear" w:color="auto" w:fill="B2F4FF" w:themeFill="accent1" w:themeFillTint="3F"/>
      </w:tcPr>
    </w:tblStylePr>
  </w:style>
  <w:style w:type="table" w:styleId="MediumShading2-Accent5">
    <w:name w:val="Medium Shading 2 Accent 5"/>
    <w:basedOn w:val="TableNormal"/>
    <w:uiPriority w:val="64"/>
    <w:rsid w:val="0041317C"/>
    <w:pPr>
      <w:widowControl/>
      <w:autoSpaceDE/>
      <w:autoSpaceDN/>
    </w:pPr>
    <w:rPr>
      <w:rFonts w:eastAsiaTheme="minorEastAsi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344F60"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344F60" w:themeFill="accent5"/>
      </w:tcPr>
    </w:tblStylePr>
    <w:tblStylePr w:type="lastCol">
      <w:rPr>
        <w:b/>
        <w:bCs/>
        <w:color w:val="FFFFFF" w:themeColor="background1"/>
      </w:rPr>
      <w:tblPr/>
      <w:tcPr>
        <w:tcBorders>
          <w:left w:val="nil"/>
          <w:right w:val="nil"/>
          <w:insideH w:val="nil"/>
          <w:insideV w:val="nil"/>
        </w:tcBorders>
        <w:shd w:val="clear" w:color="auto" w:fill="344F60"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character" w:customStyle="1" w:styleId="st">
    <w:name w:val="st"/>
    <w:basedOn w:val="DefaultParagraphFont"/>
    <w:rsid w:val="00314EAA"/>
  </w:style>
  <w:style w:type="paragraph" w:styleId="TOC2">
    <w:name w:val="toc 2"/>
    <w:basedOn w:val="Normal"/>
    <w:next w:val="Normal"/>
    <w:autoRedefine/>
    <w:uiPriority w:val="39"/>
    <w:unhideWhenUsed/>
    <w:rsid w:val="00C12EF9"/>
    <w:pPr>
      <w:spacing w:after="100"/>
      <w:ind w:left="220"/>
    </w:pPr>
    <w:rPr>
      <w:sz w:val="20"/>
    </w:rPr>
  </w:style>
  <w:style w:type="paragraph" w:styleId="TOC1">
    <w:name w:val="toc 1"/>
    <w:basedOn w:val="Normal"/>
    <w:next w:val="Normal"/>
    <w:autoRedefine/>
    <w:uiPriority w:val="39"/>
    <w:unhideWhenUsed/>
    <w:rsid w:val="00C12EF9"/>
    <w:pPr>
      <w:spacing w:after="100"/>
    </w:pPr>
    <w:rPr>
      <w:sz w:val="20"/>
    </w:rPr>
  </w:style>
  <w:style w:type="paragraph" w:styleId="TOC3">
    <w:name w:val="toc 3"/>
    <w:basedOn w:val="Normal"/>
    <w:next w:val="Normal"/>
    <w:autoRedefine/>
    <w:uiPriority w:val="39"/>
    <w:unhideWhenUsed/>
    <w:rsid w:val="00C12EF9"/>
    <w:pPr>
      <w:spacing w:after="100"/>
      <w:ind w:left="440"/>
    </w:pPr>
    <w:rPr>
      <w:sz w:val="20"/>
    </w:rPr>
  </w:style>
  <w:style w:type="character" w:styleId="Hyperlink">
    <w:name w:val="Hyperlink"/>
    <w:basedOn w:val="DefaultParagraphFont"/>
    <w:uiPriority w:val="99"/>
    <w:unhideWhenUsed/>
    <w:rsid w:val="00EA69FF"/>
    <w:rPr>
      <w:color w:val="00ACC8" w:themeColor="hyperlink"/>
      <w:u w:val="single"/>
    </w:rPr>
  </w:style>
  <w:style w:type="paragraph" w:styleId="TOCHeading">
    <w:name w:val="TOC Heading"/>
    <w:basedOn w:val="Heading1"/>
    <w:next w:val="Normal"/>
    <w:uiPriority w:val="39"/>
    <w:unhideWhenUsed/>
    <w:qFormat/>
    <w:rsid w:val="0016122F"/>
    <w:pPr>
      <w:widowControl/>
      <w:autoSpaceDE/>
      <w:autoSpaceDN/>
      <w:spacing w:before="200" w:after="200" w:line="259" w:lineRule="auto"/>
      <w:outlineLvl w:val="9"/>
    </w:pPr>
    <w:rPr>
      <w:color w:val="00ACC8" w:themeColor="accent1"/>
      <w:sz w:val="26"/>
      <w:lang w:bidi="ar-SA"/>
    </w:rPr>
  </w:style>
  <w:style w:type="table" w:styleId="TableGrid">
    <w:name w:val="Table Grid"/>
    <w:basedOn w:val="TableNormal"/>
    <w:uiPriority w:val="39"/>
    <w:rsid w:val="0003165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4">
    <w:name w:val="toc 4"/>
    <w:basedOn w:val="Normal"/>
    <w:next w:val="Normal"/>
    <w:autoRedefine/>
    <w:uiPriority w:val="39"/>
    <w:unhideWhenUsed/>
    <w:rsid w:val="00C12EF9"/>
    <w:pPr>
      <w:spacing w:after="100"/>
      <w:ind w:left="660"/>
    </w:pPr>
    <w:rPr>
      <w:sz w:val="20"/>
    </w:rPr>
  </w:style>
  <w:style w:type="paragraph" w:styleId="TOC5">
    <w:name w:val="toc 5"/>
    <w:basedOn w:val="Normal"/>
    <w:next w:val="Normal"/>
    <w:autoRedefine/>
    <w:uiPriority w:val="39"/>
    <w:unhideWhenUsed/>
    <w:rsid w:val="00C12EF9"/>
    <w:pPr>
      <w:spacing w:after="100"/>
      <w:ind w:left="880"/>
    </w:pPr>
    <w:rPr>
      <w:sz w:val="20"/>
    </w:rPr>
  </w:style>
  <w:style w:type="paragraph" w:styleId="TOC6">
    <w:name w:val="toc 6"/>
    <w:basedOn w:val="Normal"/>
    <w:next w:val="Normal"/>
    <w:autoRedefine/>
    <w:uiPriority w:val="39"/>
    <w:unhideWhenUsed/>
    <w:rsid w:val="00C12EF9"/>
    <w:pPr>
      <w:spacing w:after="100"/>
      <w:ind w:left="1100"/>
    </w:pPr>
    <w:rPr>
      <w:sz w:val="20"/>
    </w:rPr>
  </w:style>
  <w:style w:type="paragraph" w:styleId="TOC7">
    <w:name w:val="toc 7"/>
    <w:basedOn w:val="Normal"/>
    <w:next w:val="Normal"/>
    <w:autoRedefine/>
    <w:uiPriority w:val="39"/>
    <w:unhideWhenUsed/>
    <w:rsid w:val="00C12EF9"/>
    <w:pPr>
      <w:spacing w:after="100"/>
      <w:ind w:left="1320"/>
    </w:pPr>
    <w:rPr>
      <w:sz w:val="20"/>
    </w:rPr>
  </w:style>
  <w:style w:type="paragraph" w:styleId="TOC8">
    <w:name w:val="toc 8"/>
    <w:basedOn w:val="Normal"/>
    <w:next w:val="Normal"/>
    <w:autoRedefine/>
    <w:uiPriority w:val="39"/>
    <w:unhideWhenUsed/>
    <w:rsid w:val="00C12EF9"/>
    <w:pPr>
      <w:spacing w:after="100"/>
      <w:ind w:left="1540"/>
    </w:pPr>
    <w:rPr>
      <w:sz w:val="20"/>
    </w:rPr>
  </w:style>
  <w:style w:type="paragraph" w:styleId="TOC9">
    <w:name w:val="toc 9"/>
    <w:basedOn w:val="Normal"/>
    <w:next w:val="Normal"/>
    <w:autoRedefine/>
    <w:uiPriority w:val="39"/>
    <w:unhideWhenUsed/>
    <w:rsid w:val="00C12EF9"/>
    <w:pPr>
      <w:spacing w:after="100"/>
      <w:ind w:left="1760"/>
    </w:pPr>
    <w:rPr>
      <w:sz w:val="20"/>
    </w:rPr>
  </w:style>
  <w:style w:type="table" w:styleId="ListTable3-Accent1">
    <w:name w:val="List Table 3 Accent 1"/>
    <w:basedOn w:val="TableNormal"/>
    <w:uiPriority w:val="48"/>
    <w:rsid w:val="0003165F"/>
    <w:tblPr>
      <w:tblStyleRowBandSize w:val="1"/>
      <w:tblStyleColBandSize w:val="1"/>
      <w:tblBorders>
        <w:top w:val="single" w:sz="4" w:space="0" w:color="00ACC8" w:themeColor="accent1"/>
        <w:left w:val="single" w:sz="4" w:space="0" w:color="00ACC8" w:themeColor="accent1"/>
        <w:bottom w:val="single" w:sz="4" w:space="0" w:color="00ACC8" w:themeColor="accent1"/>
        <w:right w:val="single" w:sz="4" w:space="0" w:color="00ACC8" w:themeColor="accent1"/>
      </w:tblBorders>
    </w:tblPr>
    <w:tblStylePr w:type="firstRow">
      <w:rPr>
        <w:b/>
        <w:bCs/>
        <w:color w:val="FFFFFF" w:themeColor="background1"/>
      </w:rPr>
      <w:tblPr/>
      <w:tcPr>
        <w:shd w:val="clear" w:color="auto" w:fill="00ACC8" w:themeFill="accent1"/>
      </w:tcPr>
    </w:tblStylePr>
    <w:tblStylePr w:type="lastRow">
      <w:rPr>
        <w:b/>
        <w:bCs/>
      </w:rPr>
      <w:tblPr/>
      <w:tcPr>
        <w:tcBorders>
          <w:top w:val="double" w:sz="4" w:space="0" w:color="00ACC8"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ACC8" w:themeColor="accent1"/>
          <w:right w:val="single" w:sz="4" w:space="0" w:color="00ACC8" w:themeColor="accent1"/>
        </w:tcBorders>
      </w:tcPr>
    </w:tblStylePr>
    <w:tblStylePr w:type="band1Horz">
      <w:tblPr/>
      <w:tcPr>
        <w:tcBorders>
          <w:top w:val="single" w:sz="4" w:space="0" w:color="00ACC8" w:themeColor="accent1"/>
          <w:bottom w:val="single" w:sz="4" w:space="0" w:color="00ACC8"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ACC8" w:themeColor="accent1"/>
          <w:left w:val="nil"/>
        </w:tcBorders>
      </w:tcPr>
    </w:tblStylePr>
    <w:tblStylePr w:type="swCell">
      <w:tblPr/>
      <w:tcPr>
        <w:tcBorders>
          <w:top w:val="double" w:sz="4" w:space="0" w:color="00ACC8" w:themeColor="accent1"/>
          <w:right w:val="nil"/>
        </w:tcBorders>
      </w:tcPr>
    </w:tblStylePr>
  </w:style>
  <w:style w:type="table" w:styleId="ListTable4-Accent5">
    <w:name w:val="List Table 4 Accent 5"/>
    <w:basedOn w:val="TableNormal"/>
    <w:uiPriority w:val="49"/>
    <w:rsid w:val="004914EE"/>
    <w:tblPr>
      <w:tblStyleRowBandSize w:val="1"/>
      <w:tblStyleColBandSize w:val="1"/>
      <w:tblBorders>
        <w:top w:val="single" w:sz="4" w:space="0" w:color="7299B2" w:themeColor="accent5" w:themeTint="99"/>
        <w:left w:val="single" w:sz="4" w:space="0" w:color="7299B2" w:themeColor="accent5" w:themeTint="99"/>
        <w:bottom w:val="single" w:sz="4" w:space="0" w:color="7299B2" w:themeColor="accent5" w:themeTint="99"/>
        <w:right w:val="single" w:sz="4" w:space="0" w:color="7299B2" w:themeColor="accent5" w:themeTint="99"/>
        <w:insideH w:val="single" w:sz="4" w:space="0" w:color="7299B2" w:themeColor="accent5" w:themeTint="99"/>
      </w:tblBorders>
    </w:tblPr>
    <w:tblStylePr w:type="firstRow">
      <w:rPr>
        <w:b/>
        <w:bCs/>
        <w:color w:val="FFFFFF" w:themeColor="background1"/>
      </w:rPr>
      <w:tblPr/>
      <w:tcPr>
        <w:tcBorders>
          <w:top w:val="single" w:sz="4" w:space="0" w:color="344F60" w:themeColor="accent5"/>
          <w:left w:val="single" w:sz="4" w:space="0" w:color="344F60" w:themeColor="accent5"/>
          <w:bottom w:val="single" w:sz="4" w:space="0" w:color="344F60" w:themeColor="accent5"/>
          <w:right w:val="single" w:sz="4" w:space="0" w:color="344F60" w:themeColor="accent5"/>
          <w:insideH w:val="nil"/>
        </w:tcBorders>
        <w:shd w:val="clear" w:color="auto" w:fill="344F60" w:themeFill="accent5"/>
      </w:tcPr>
    </w:tblStylePr>
    <w:tblStylePr w:type="lastRow">
      <w:rPr>
        <w:b/>
        <w:bCs/>
      </w:rPr>
      <w:tblPr/>
      <w:tcPr>
        <w:tcBorders>
          <w:top w:val="double" w:sz="4" w:space="0" w:color="7299B2" w:themeColor="accent5" w:themeTint="99"/>
        </w:tcBorders>
      </w:tcPr>
    </w:tblStylePr>
    <w:tblStylePr w:type="firstCol">
      <w:rPr>
        <w:b/>
        <w:bCs/>
      </w:rPr>
    </w:tblStylePr>
    <w:tblStylePr w:type="lastCol">
      <w:rPr>
        <w:b/>
        <w:bCs/>
      </w:rPr>
    </w:tblStylePr>
    <w:tblStylePr w:type="band1Vert">
      <w:tblPr/>
      <w:tcPr>
        <w:shd w:val="clear" w:color="auto" w:fill="CFDDE5" w:themeFill="accent5" w:themeFillTint="33"/>
      </w:tcPr>
    </w:tblStylePr>
    <w:tblStylePr w:type="band1Horz">
      <w:tblPr/>
      <w:tcPr>
        <w:shd w:val="clear" w:color="auto" w:fill="CFDDE5" w:themeFill="accent5" w:themeFillTint="33"/>
      </w:tcPr>
    </w:tblStylePr>
  </w:style>
  <w:style w:type="character" w:customStyle="1" w:styleId="BodyTextChar">
    <w:name w:val="Body Text Char"/>
    <w:basedOn w:val="DefaultParagraphFont"/>
    <w:link w:val="BodyText"/>
    <w:uiPriority w:val="1"/>
    <w:rsid w:val="00397831"/>
    <w:rPr>
      <w:rFonts w:eastAsia="Times New Roman" w:cs="Times New Roman"/>
      <w:color w:val="534F4B" w:themeColor="accent6" w:themeShade="80"/>
      <w:sz w:val="21"/>
      <w:szCs w:val="20"/>
      <w:lang w:bidi="en-US"/>
    </w:rPr>
  </w:style>
  <w:style w:type="character" w:styleId="UnresolvedMention">
    <w:name w:val="Unresolved Mention"/>
    <w:basedOn w:val="DefaultParagraphFont"/>
    <w:uiPriority w:val="99"/>
    <w:semiHidden/>
    <w:unhideWhenUsed/>
    <w:rsid w:val="00DD236D"/>
    <w:rPr>
      <w:color w:val="605E5C"/>
      <w:shd w:val="clear" w:color="auto" w:fill="E1DFDD"/>
    </w:rPr>
  </w:style>
  <w:style w:type="character" w:customStyle="1" w:styleId="cf01">
    <w:name w:val="cf01"/>
    <w:basedOn w:val="DefaultParagraphFont"/>
    <w:rsid w:val="00B86DCC"/>
    <w:rPr>
      <w:rFonts w:ascii="Segoe UI" w:hAnsi="Segoe UI" w:cs="Segoe UI" w:hint="default"/>
      <w:color w:val="262626"/>
      <w:sz w:val="36"/>
      <w:szCs w:val="36"/>
    </w:rPr>
  </w:style>
  <w:style w:type="character" w:customStyle="1" w:styleId="cm-bracket">
    <w:name w:val="cm-bracket"/>
    <w:basedOn w:val="DefaultParagraphFont"/>
    <w:rsid w:val="007E05D2"/>
  </w:style>
  <w:style w:type="paragraph" w:styleId="Revision">
    <w:name w:val="Revision"/>
    <w:hidden/>
    <w:uiPriority w:val="99"/>
    <w:semiHidden/>
    <w:rsid w:val="007E05D2"/>
    <w:pPr>
      <w:widowControl/>
      <w:autoSpaceDE/>
      <w:autoSpaceDN/>
    </w:pPr>
    <w:rPr>
      <w:rFonts w:ascii="Calibri" w:eastAsia="Times New Roman" w:hAnsi="Calibri" w:cs="Times New Roman"/>
      <w:color w:val="534F4B" w:themeColor="accent6" w:themeShade="80"/>
      <w:sz w:val="21"/>
      <w:lang w:bidi="en-US"/>
    </w:rPr>
  </w:style>
  <w:style w:type="character" w:styleId="CommentReference">
    <w:name w:val="annotation reference"/>
    <w:basedOn w:val="DefaultParagraphFont"/>
    <w:uiPriority w:val="99"/>
    <w:semiHidden/>
    <w:unhideWhenUsed/>
    <w:rsid w:val="005139D9"/>
    <w:rPr>
      <w:sz w:val="16"/>
      <w:szCs w:val="16"/>
    </w:rPr>
  </w:style>
  <w:style w:type="paragraph" w:styleId="CommentText">
    <w:name w:val="annotation text"/>
    <w:basedOn w:val="Normal"/>
    <w:link w:val="CommentTextChar"/>
    <w:uiPriority w:val="99"/>
    <w:unhideWhenUsed/>
    <w:rsid w:val="005139D9"/>
    <w:rPr>
      <w:sz w:val="20"/>
      <w:szCs w:val="20"/>
    </w:rPr>
  </w:style>
  <w:style w:type="character" w:customStyle="1" w:styleId="CommentTextChar">
    <w:name w:val="Comment Text Char"/>
    <w:basedOn w:val="DefaultParagraphFont"/>
    <w:link w:val="CommentText"/>
    <w:uiPriority w:val="99"/>
    <w:rsid w:val="005139D9"/>
    <w:rPr>
      <w:rFonts w:ascii="Calibri" w:eastAsia="Times New Roman" w:hAnsi="Calibri" w:cs="Times New Roman"/>
      <w:color w:val="534F4B" w:themeColor="accent6" w:themeShade="80"/>
      <w:sz w:val="20"/>
      <w:szCs w:val="20"/>
      <w:lang w:bidi="en-US"/>
    </w:rPr>
  </w:style>
  <w:style w:type="paragraph" w:styleId="CommentSubject">
    <w:name w:val="annotation subject"/>
    <w:basedOn w:val="CommentText"/>
    <w:next w:val="CommentText"/>
    <w:link w:val="CommentSubjectChar"/>
    <w:uiPriority w:val="99"/>
    <w:semiHidden/>
    <w:unhideWhenUsed/>
    <w:rsid w:val="005139D9"/>
    <w:rPr>
      <w:b/>
      <w:bCs/>
    </w:rPr>
  </w:style>
  <w:style w:type="character" w:customStyle="1" w:styleId="CommentSubjectChar">
    <w:name w:val="Comment Subject Char"/>
    <w:basedOn w:val="CommentTextChar"/>
    <w:link w:val="CommentSubject"/>
    <w:uiPriority w:val="99"/>
    <w:semiHidden/>
    <w:rsid w:val="005139D9"/>
    <w:rPr>
      <w:rFonts w:ascii="Calibri" w:eastAsia="Times New Roman" w:hAnsi="Calibri" w:cs="Times New Roman"/>
      <w:b/>
      <w:bCs/>
      <w:color w:val="534F4B" w:themeColor="accent6" w:themeShade="80"/>
      <w:sz w:val="20"/>
      <w:szCs w:val="20"/>
      <w:lang w:bidi="en-US"/>
    </w:rPr>
  </w:style>
  <w:style w:type="character" w:styleId="Mention">
    <w:name w:val="Mention"/>
    <w:basedOn w:val="DefaultParagraphFont"/>
    <w:uiPriority w:val="99"/>
    <w:unhideWhenUsed/>
    <w:rsid w:val="0080387E"/>
    <w:rPr>
      <w:color w:val="2B579A"/>
      <w:shd w:val="clear" w:color="auto" w:fill="E1DFDD"/>
    </w:rPr>
  </w:style>
  <w:style w:type="character" w:styleId="FollowedHyperlink">
    <w:name w:val="FollowedHyperlink"/>
    <w:basedOn w:val="DefaultParagraphFont"/>
    <w:uiPriority w:val="99"/>
    <w:semiHidden/>
    <w:unhideWhenUsed/>
    <w:rsid w:val="00266009"/>
    <w:rPr>
      <w:color w:val="007F7F" w:themeColor="followedHyperlink"/>
      <w:u w:val="single"/>
    </w:rPr>
  </w:style>
  <w:style w:type="paragraph" w:styleId="NormalWeb">
    <w:name w:val="Normal (Web)"/>
    <w:basedOn w:val="Normal"/>
    <w:uiPriority w:val="99"/>
    <w:unhideWhenUsed/>
    <w:rsid w:val="00411BE8"/>
    <w:pPr>
      <w:widowControl/>
      <w:autoSpaceDE/>
      <w:autoSpaceDN/>
      <w:spacing w:before="100" w:beforeAutospacing="1" w:after="100" w:afterAutospacing="1"/>
    </w:pPr>
    <w:rPr>
      <w:rFonts w:ascii="Times New Roman" w:hAnsi="Times New Roman"/>
      <w:color w:val="auto"/>
      <w:sz w:val="24"/>
      <w:szCs w:val="24"/>
      <w:lang w:bidi="ar-SA"/>
    </w:rPr>
  </w:style>
  <w:style w:type="character" w:customStyle="1" w:styleId="ui-provider">
    <w:name w:val="ui-provider"/>
    <w:basedOn w:val="DefaultParagraphFont"/>
    <w:rsid w:val="00FF7DFF"/>
  </w:style>
  <w:style w:type="paragraph" w:customStyle="1" w:styleId="paragraph">
    <w:name w:val="paragraph"/>
    <w:basedOn w:val="Normal"/>
    <w:rsid w:val="00807AD9"/>
    <w:pPr>
      <w:widowControl/>
      <w:autoSpaceDE/>
      <w:autoSpaceDN/>
      <w:spacing w:before="100" w:beforeAutospacing="1" w:after="100" w:afterAutospacing="1"/>
    </w:pPr>
    <w:rPr>
      <w:rFonts w:ascii="Times New Roman" w:hAnsi="Times New Roman"/>
      <w:color w:val="auto"/>
      <w:sz w:val="24"/>
      <w:szCs w:val="24"/>
      <w:lang w:bidi="ar-SA"/>
    </w:rPr>
  </w:style>
  <w:style w:type="character" w:customStyle="1" w:styleId="normaltextrun">
    <w:name w:val="normaltextrun"/>
    <w:basedOn w:val="DefaultParagraphFont"/>
    <w:rsid w:val="00807AD9"/>
  </w:style>
  <w:style w:type="character" w:customStyle="1" w:styleId="eop">
    <w:name w:val="eop"/>
    <w:basedOn w:val="DefaultParagraphFont"/>
    <w:rsid w:val="00807AD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083298">
      <w:bodyDiv w:val="1"/>
      <w:marLeft w:val="0"/>
      <w:marRight w:val="0"/>
      <w:marTop w:val="0"/>
      <w:marBottom w:val="0"/>
      <w:divBdr>
        <w:top w:val="none" w:sz="0" w:space="0" w:color="auto"/>
        <w:left w:val="none" w:sz="0" w:space="0" w:color="auto"/>
        <w:bottom w:val="none" w:sz="0" w:space="0" w:color="auto"/>
        <w:right w:val="none" w:sz="0" w:space="0" w:color="auto"/>
      </w:divBdr>
    </w:div>
    <w:div w:id="71585480">
      <w:bodyDiv w:val="1"/>
      <w:marLeft w:val="0"/>
      <w:marRight w:val="0"/>
      <w:marTop w:val="0"/>
      <w:marBottom w:val="0"/>
      <w:divBdr>
        <w:top w:val="none" w:sz="0" w:space="0" w:color="auto"/>
        <w:left w:val="none" w:sz="0" w:space="0" w:color="auto"/>
        <w:bottom w:val="none" w:sz="0" w:space="0" w:color="auto"/>
        <w:right w:val="none" w:sz="0" w:space="0" w:color="auto"/>
      </w:divBdr>
    </w:div>
    <w:div w:id="107287547">
      <w:bodyDiv w:val="1"/>
      <w:marLeft w:val="0"/>
      <w:marRight w:val="0"/>
      <w:marTop w:val="0"/>
      <w:marBottom w:val="0"/>
      <w:divBdr>
        <w:top w:val="none" w:sz="0" w:space="0" w:color="auto"/>
        <w:left w:val="none" w:sz="0" w:space="0" w:color="auto"/>
        <w:bottom w:val="none" w:sz="0" w:space="0" w:color="auto"/>
        <w:right w:val="none" w:sz="0" w:space="0" w:color="auto"/>
      </w:divBdr>
    </w:div>
    <w:div w:id="115877010">
      <w:bodyDiv w:val="1"/>
      <w:marLeft w:val="0"/>
      <w:marRight w:val="0"/>
      <w:marTop w:val="0"/>
      <w:marBottom w:val="0"/>
      <w:divBdr>
        <w:top w:val="none" w:sz="0" w:space="0" w:color="auto"/>
        <w:left w:val="none" w:sz="0" w:space="0" w:color="auto"/>
        <w:bottom w:val="none" w:sz="0" w:space="0" w:color="auto"/>
        <w:right w:val="none" w:sz="0" w:space="0" w:color="auto"/>
      </w:divBdr>
    </w:div>
    <w:div w:id="177500942">
      <w:bodyDiv w:val="1"/>
      <w:marLeft w:val="0"/>
      <w:marRight w:val="0"/>
      <w:marTop w:val="0"/>
      <w:marBottom w:val="0"/>
      <w:divBdr>
        <w:top w:val="none" w:sz="0" w:space="0" w:color="auto"/>
        <w:left w:val="none" w:sz="0" w:space="0" w:color="auto"/>
        <w:bottom w:val="none" w:sz="0" w:space="0" w:color="auto"/>
        <w:right w:val="none" w:sz="0" w:space="0" w:color="auto"/>
      </w:divBdr>
    </w:div>
    <w:div w:id="232082717">
      <w:bodyDiv w:val="1"/>
      <w:marLeft w:val="0"/>
      <w:marRight w:val="0"/>
      <w:marTop w:val="0"/>
      <w:marBottom w:val="0"/>
      <w:divBdr>
        <w:top w:val="none" w:sz="0" w:space="0" w:color="auto"/>
        <w:left w:val="none" w:sz="0" w:space="0" w:color="auto"/>
        <w:bottom w:val="none" w:sz="0" w:space="0" w:color="auto"/>
        <w:right w:val="none" w:sz="0" w:space="0" w:color="auto"/>
      </w:divBdr>
    </w:div>
    <w:div w:id="264577577">
      <w:bodyDiv w:val="1"/>
      <w:marLeft w:val="0"/>
      <w:marRight w:val="0"/>
      <w:marTop w:val="0"/>
      <w:marBottom w:val="0"/>
      <w:divBdr>
        <w:top w:val="none" w:sz="0" w:space="0" w:color="auto"/>
        <w:left w:val="none" w:sz="0" w:space="0" w:color="auto"/>
        <w:bottom w:val="none" w:sz="0" w:space="0" w:color="auto"/>
        <w:right w:val="none" w:sz="0" w:space="0" w:color="auto"/>
      </w:divBdr>
    </w:div>
    <w:div w:id="288249088">
      <w:bodyDiv w:val="1"/>
      <w:marLeft w:val="0"/>
      <w:marRight w:val="0"/>
      <w:marTop w:val="0"/>
      <w:marBottom w:val="0"/>
      <w:divBdr>
        <w:top w:val="none" w:sz="0" w:space="0" w:color="auto"/>
        <w:left w:val="none" w:sz="0" w:space="0" w:color="auto"/>
        <w:bottom w:val="none" w:sz="0" w:space="0" w:color="auto"/>
        <w:right w:val="none" w:sz="0" w:space="0" w:color="auto"/>
      </w:divBdr>
    </w:div>
    <w:div w:id="474298927">
      <w:bodyDiv w:val="1"/>
      <w:marLeft w:val="0"/>
      <w:marRight w:val="0"/>
      <w:marTop w:val="0"/>
      <w:marBottom w:val="0"/>
      <w:divBdr>
        <w:top w:val="none" w:sz="0" w:space="0" w:color="auto"/>
        <w:left w:val="none" w:sz="0" w:space="0" w:color="auto"/>
        <w:bottom w:val="none" w:sz="0" w:space="0" w:color="auto"/>
        <w:right w:val="none" w:sz="0" w:space="0" w:color="auto"/>
      </w:divBdr>
    </w:div>
    <w:div w:id="510677872">
      <w:bodyDiv w:val="1"/>
      <w:marLeft w:val="0"/>
      <w:marRight w:val="0"/>
      <w:marTop w:val="0"/>
      <w:marBottom w:val="0"/>
      <w:divBdr>
        <w:top w:val="none" w:sz="0" w:space="0" w:color="auto"/>
        <w:left w:val="none" w:sz="0" w:space="0" w:color="auto"/>
        <w:bottom w:val="none" w:sz="0" w:space="0" w:color="auto"/>
        <w:right w:val="none" w:sz="0" w:space="0" w:color="auto"/>
      </w:divBdr>
    </w:div>
    <w:div w:id="654257286">
      <w:bodyDiv w:val="1"/>
      <w:marLeft w:val="0"/>
      <w:marRight w:val="0"/>
      <w:marTop w:val="0"/>
      <w:marBottom w:val="0"/>
      <w:divBdr>
        <w:top w:val="none" w:sz="0" w:space="0" w:color="auto"/>
        <w:left w:val="none" w:sz="0" w:space="0" w:color="auto"/>
        <w:bottom w:val="none" w:sz="0" w:space="0" w:color="auto"/>
        <w:right w:val="none" w:sz="0" w:space="0" w:color="auto"/>
      </w:divBdr>
      <w:divsChild>
        <w:div w:id="70127614">
          <w:marLeft w:val="1886"/>
          <w:marRight w:val="0"/>
          <w:marTop w:val="0"/>
          <w:marBottom w:val="0"/>
          <w:divBdr>
            <w:top w:val="none" w:sz="0" w:space="0" w:color="auto"/>
            <w:left w:val="none" w:sz="0" w:space="0" w:color="auto"/>
            <w:bottom w:val="none" w:sz="0" w:space="0" w:color="auto"/>
            <w:right w:val="none" w:sz="0" w:space="0" w:color="auto"/>
          </w:divBdr>
        </w:div>
        <w:div w:id="130176470">
          <w:marLeft w:val="1166"/>
          <w:marRight w:val="0"/>
          <w:marTop w:val="0"/>
          <w:marBottom w:val="0"/>
          <w:divBdr>
            <w:top w:val="none" w:sz="0" w:space="0" w:color="auto"/>
            <w:left w:val="none" w:sz="0" w:space="0" w:color="auto"/>
            <w:bottom w:val="none" w:sz="0" w:space="0" w:color="auto"/>
            <w:right w:val="none" w:sz="0" w:space="0" w:color="auto"/>
          </w:divBdr>
        </w:div>
        <w:div w:id="225536835">
          <w:marLeft w:val="1166"/>
          <w:marRight w:val="0"/>
          <w:marTop w:val="0"/>
          <w:marBottom w:val="0"/>
          <w:divBdr>
            <w:top w:val="none" w:sz="0" w:space="0" w:color="auto"/>
            <w:left w:val="none" w:sz="0" w:space="0" w:color="auto"/>
            <w:bottom w:val="none" w:sz="0" w:space="0" w:color="auto"/>
            <w:right w:val="none" w:sz="0" w:space="0" w:color="auto"/>
          </w:divBdr>
        </w:div>
        <w:div w:id="230848229">
          <w:marLeft w:val="1886"/>
          <w:marRight w:val="0"/>
          <w:marTop w:val="0"/>
          <w:marBottom w:val="0"/>
          <w:divBdr>
            <w:top w:val="none" w:sz="0" w:space="0" w:color="auto"/>
            <w:left w:val="none" w:sz="0" w:space="0" w:color="auto"/>
            <w:bottom w:val="none" w:sz="0" w:space="0" w:color="auto"/>
            <w:right w:val="none" w:sz="0" w:space="0" w:color="auto"/>
          </w:divBdr>
        </w:div>
        <w:div w:id="380254743">
          <w:marLeft w:val="1166"/>
          <w:marRight w:val="0"/>
          <w:marTop w:val="0"/>
          <w:marBottom w:val="0"/>
          <w:divBdr>
            <w:top w:val="none" w:sz="0" w:space="0" w:color="auto"/>
            <w:left w:val="none" w:sz="0" w:space="0" w:color="auto"/>
            <w:bottom w:val="none" w:sz="0" w:space="0" w:color="auto"/>
            <w:right w:val="none" w:sz="0" w:space="0" w:color="auto"/>
          </w:divBdr>
        </w:div>
        <w:div w:id="426314547">
          <w:marLeft w:val="446"/>
          <w:marRight w:val="0"/>
          <w:marTop w:val="0"/>
          <w:marBottom w:val="0"/>
          <w:divBdr>
            <w:top w:val="none" w:sz="0" w:space="0" w:color="auto"/>
            <w:left w:val="none" w:sz="0" w:space="0" w:color="auto"/>
            <w:bottom w:val="none" w:sz="0" w:space="0" w:color="auto"/>
            <w:right w:val="none" w:sz="0" w:space="0" w:color="auto"/>
          </w:divBdr>
        </w:div>
        <w:div w:id="426855062">
          <w:marLeft w:val="1166"/>
          <w:marRight w:val="0"/>
          <w:marTop w:val="0"/>
          <w:marBottom w:val="0"/>
          <w:divBdr>
            <w:top w:val="none" w:sz="0" w:space="0" w:color="auto"/>
            <w:left w:val="none" w:sz="0" w:space="0" w:color="auto"/>
            <w:bottom w:val="none" w:sz="0" w:space="0" w:color="auto"/>
            <w:right w:val="none" w:sz="0" w:space="0" w:color="auto"/>
          </w:divBdr>
        </w:div>
        <w:div w:id="472211422">
          <w:marLeft w:val="1886"/>
          <w:marRight w:val="0"/>
          <w:marTop w:val="0"/>
          <w:marBottom w:val="0"/>
          <w:divBdr>
            <w:top w:val="none" w:sz="0" w:space="0" w:color="auto"/>
            <w:left w:val="none" w:sz="0" w:space="0" w:color="auto"/>
            <w:bottom w:val="none" w:sz="0" w:space="0" w:color="auto"/>
            <w:right w:val="none" w:sz="0" w:space="0" w:color="auto"/>
          </w:divBdr>
        </w:div>
        <w:div w:id="503513183">
          <w:marLeft w:val="1166"/>
          <w:marRight w:val="0"/>
          <w:marTop w:val="0"/>
          <w:marBottom w:val="0"/>
          <w:divBdr>
            <w:top w:val="none" w:sz="0" w:space="0" w:color="auto"/>
            <w:left w:val="none" w:sz="0" w:space="0" w:color="auto"/>
            <w:bottom w:val="none" w:sz="0" w:space="0" w:color="auto"/>
            <w:right w:val="none" w:sz="0" w:space="0" w:color="auto"/>
          </w:divBdr>
        </w:div>
        <w:div w:id="632638592">
          <w:marLeft w:val="1886"/>
          <w:marRight w:val="0"/>
          <w:marTop w:val="0"/>
          <w:marBottom w:val="0"/>
          <w:divBdr>
            <w:top w:val="none" w:sz="0" w:space="0" w:color="auto"/>
            <w:left w:val="none" w:sz="0" w:space="0" w:color="auto"/>
            <w:bottom w:val="none" w:sz="0" w:space="0" w:color="auto"/>
            <w:right w:val="none" w:sz="0" w:space="0" w:color="auto"/>
          </w:divBdr>
        </w:div>
        <w:div w:id="888880231">
          <w:marLeft w:val="446"/>
          <w:marRight w:val="0"/>
          <w:marTop w:val="0"/>
          <w:marBottom w:val="0"/>
          <w:divBdr>
            <w:top w:val="none" w:sz="0" w:space="0" w:color="auto"/>
            <w:left w:val="none" w:sz="0" w:space="0" w:color="auto"/>
            <w:bottom w:val="none" w:sz="0" w:space="0" w:color="auto"/>
            <w:right w:val="none" w:sz="0" w:space="0" w:color="auto"/>
          </w:divBdr>
        </w:div>
        <w:div w:id="918831236">
          <w:marLeft w:val="1166"/>
          <w:marRight w:val="0"/>
          <w:marTop w:val="0"/>
          <w:marBottom w:val="0"/>
          <w:divBdr>
            <w:top w:val="none" w:sz="0" w:space="0" w:color="auto"/>
            <w:left w:val="none" w:sz="0" w:space="0" w:color="auto"/>
            <w:bottom w:val="none" w:sz="0" w:space="0" w:color="auto"/>
            <w:right w:val="none" w:sz="0" w:space="0" w:color="auto"/>
          </w:divBdr>
        </w:div>
        <w:div w:id="932711528">
          <w:marLeft w:val="1166"/>
          <w:marRight w:val="0"/>
          <w:marTop w:val="0"/>
          <w:marBottom w:val="0"/>
          <w:divBdr>
            <w:top w:val="none" w:sz="0" w:space="0" w:color="auto"/>
            <w:left w:val="none" w:sz="0" w:space="0" w:color="auto"/>
            <w:bottom w:val="none" w:sz="0" w:space="0" w:color="auto"/>
            <w:right w:val="none" w:sz="0" w:space="0" w:color="auto"/>
          </w:divBdr>
        </w:div>
        <w:div w:id="973290956">
          <w:marLeft w:val="1886"/>
          <w:marRight w:val="0"/>
          <w:marTop w:val="0"/>
          <w:marBottom w:val="0"/>
          <w:divBdr>
            <w:top w:val="none" w:sz="0" w:space="0" w:color="auto"/>
            <w:left w:val="none" w:sz="0" w:space="0" w:color="auto"/>
            <w:bottom w:val="none" w:sz="0" w:space="0" w:color="auto"/>
            <w:right w:val="none" w:sz="0" w:space="0" w:color="auto"/>
          </w:divBdr>
        </w:div>
        <w:div w:id="1083063605">
          <w:marLeft w:val="446"/>
          <w:marRight w:val="0"/>
          <w:marTop w:val="0"/>
          <w:marBottom w:val="0"/>
          <w:divBdr>
            <w:top w:val="none" w:sz="0" w:space="0" w:color="auto"/>
            <w:left w:val="none" w:sz="0" w:space="0" w:color="auto"/>
            <w:bottom w:val="none" w:sz="0" w:space="0" w:color="auto"/>
            <w:right w:val="none" w:sz="0" w:space="0" w:color="auto"/>
          </w:divBdr>
        </w:div>
        <w:div w:id="1197232516">
          <w:marLeft w:val="446"/>
          <w:marRight w:val="0"/>
          <w:marTop w:val="0"/>
          <w:marBottom w:val="0"/>
          <w:divBdr>
            <w:top w:val="none" w:sz="0" w:space="0" w:color="auto"/>
            <w:left w:val="none" w:sz="0" w:space="0" w:color="auto"/>
            <w:bottom w:val="none" w:sz="0" w:space="0" w:color="auto"/>
            <w:right w:val="none" w:sz="0" w:space="0" w:color="auto"/>
          </w:divBdr>
        </w:div>
        <w:div w:id="1255822711">
          <w:marLeft w:val="1166"/>
          <w:marRight w:val="0"/>
          <w:marTop w:val="0"/>
          <w:marBottom w:val="0"/>
          <w:divBdr>
            <w:top w:val="none" w:sz="0" w:space="0" w:color="auto"/>
            <w:left w:val="none" w:sz="0" w:space="0" w:color="auto"/>
            <w:bottom w:val="none" w:sz="0" w:space="0" w:color="auto"/>
            <w:right w:val="none" w:sz="0" w:space="0" w:color="auto"/>
          </w:divBdr>
        </w:div>
        <w:div w:id="1309869262">
          <w:marLeft w:val="1166"/>
          <w:marRight w:val="0"/>
          <w:marTop w:val="0"/>
          <w:marBottom w:val="0"/>
          <w:divBdr>
            <w:top w:val="none" w:sz="0" w:space="0" w:color="auto"/>
            <w:left w:val="none" w:sz="0" w:space="0" w:color="auto"/>
            <w:bottom w:val="none" w:sz="0" w:space="0" w:color="auto"/>
            <w:right w:val="none" w:sz="0" w:space="0" w:color="auto"/>
          </w:divBdr>
        </w:div>
        <w:div w:id="1476409201">
          <w:marLeft w:val="1166"/>
          <w:marRight w:val="0"/>
          <w:marTop w:val="0"/>
          <w:marBottom w:val="0"/>
          <w:divBdr>
            <w:top w:val="none" w:sz="0" w:space="0" w:color="auto"/>
            <w:left w:val="none" w:sz="0" w:space="0" w:color="auto"/>
            <w:bottom w:val="none" w:sz="0" w:space="0" w:color="auto"/>
            <w:right w:val="none" w:sz="0" w:space="0" w:color="auto"/>
          </w:divBdr>
        </w:div>
        <w:div w:id="1521122214">
          <w:marLeft w:val="1886"/>
          <w:marRight w:val="0"/>
          <w:marTop w:val="0"/>
          <w:marBottom w:val="0"/>
          <w:divBdr>
            <w:top w:val="none" w:sz="0" w:space="0" w:color="auto"/>
            <w:left w:val="none" w:sz="0" w:space="0" w:color="auto"/>
            <w:bottom w:val="none" w:sz="0" w:space="0" w:color="auto"/>
            <w:right w:val="none" w:sz="0" w:space="0" w:color="auto"/>
          </w:divBdr>
        </w:div>
        <w:div w:id="1618103075">
          <w:marLeft w:val="1166"/>
          <w:marRight w:val="0"/>
          <w:marTop w:val="0"/>
          <w:marBottom w:val="0"/>
          <w:divBdr>
            <w:top w:val="none" w:sz="0" w:space="0" w:color="auto"/>
            <w:left w:val="none" w:sz="0" w:space="0" w:color="auto"/>
            <w:bottom w:val="none" w:sz="0" w:space="0" w:color="auto"/>
            <w:right w:val="none" w:sz="0" w:space="0" w:color="auto"/>
          </w:divBdr>
        </w:div>
        <w:div w:id="1677531718">
          <w:marLeft w:val="446"/>
          <w:marRight w:val="0"/>
          <w:marTop w:val="0"/>
          <w:marBottom w:val="0"/>
          <w:divBdr>
            <w:top w:val="none" w:sz="0" w:space="0" w:color="auto"/>
            <w:left w:val="none" w:sz="0" w:space="0" w:color="auto"/>
            <w:bottom w:val="none" w:sz="0" w:space="0" w:color="auto"/>
            <w:right w:val="none" w:sz="0" w:space="0" w:color="auto"/>
          </w:divBdr>
        </w:div>
        <w:div w:id="1726709705">
          <w:marLeft w:val="1886"/>
          <w:marRight w:val="0"/>
          <w:marTop w:val="0"/>
          <w:marBottom w:val="0"/>
          <w:divBdr>
            <w:top w:val="none" w:sz="0" w:space="0" w:color="auto"/>
            <w:left w:val="none" w:sz="0" w:space="0" w:color="auto"/>
            <w:bottom w:val="none" w:sz="0" w:space="0" w:color="auto"/>
            <w:right w:val="none" w:sz="0" w:space="0" w:color="auto"/>
          </w:divBdr>
        </w:div>
        <w:div w:id="1832602547">
          <w:marLeft w:val="1886"/>
          <w:marRight w:val="0"/>
          <w:marTop w:val="0"/>
          <w:marBottom w:val="0"/>
          <w:divBdr>
            <w:top w:val="none" w:sz="0" w:space="0" w:color="auto"/>
            <w:left w:val="none" w:sz="0" w:space="0" w:color="auto"/>
            <w:bottom w:val="none" w:sz="0" w:space="0" w:color="auto"/>
            <w:right w:val="none" w:sz="0" w:space="0" w:color="auto"/>
          </w:divBdr>
        </w:div>
        <w:div w:id="1835996773">
          <w:marLeft w:val="1166"/>
          <w:marRight w:val="0"/>
          <w:marTop w:val="0"/>
          <w:marBottom w:val="0"/>
          <w:divBdr>
            <w:top w:val="none" w:sz="0" w:space="0" w:color="auto"/>
            <w:left w:val="none" w:sz="0" w:space="0" w:color="auto"/>
            <w:bottom w:val="none" w:sz="0" w:space="0" w:color="auto"/>
            <w:right w:val="none" w:sz="0" w:space="0" w:color="auto"/>
          </w:divBdr>
        </w:div>
        <w:div w:id="1907640699">
          <w:marLeft w:val="446"/>
          <w:marRight w:val="0"/>
          <w:marTop w:val="0"/>
          <w:marBottom w:val="0"/>
          <w:divBdr>
            <w:top w:val="none" w:sz="0" w:space="0" w:color="auto"/>
            <w:left w:val="none" w:sz="0" w:space="0" w:color="auto"/>
            <w:bottom w:val="none" w:sz="0" w:space="0" w:color="auto"/>
            <w:right w:val="none" w:sz="0" w:space="0" w:color="auto"/>
          </w:divBdr>
        </w:div>
        <w:div w:id="2007201177">
          <w:marLeft w:val="446"/>
          <w:marRight w:val="0"/>
          <w:marTop w:val="0"/>
          <w:marBottom w:val="0"/>
          <w:divBdr>
            <w:top w:val="none" w:sz="0" w:space="0" w:color="auto"/>
            <w:left w:val="none" w:sz="0" w:space="0" w:color="auto"/>
            <w:bottom w:val="none" w:sz="0" w:space="0" w:color="auto"/>
            <w:right w:val="none" w:sz="0" w:space="0" w:color="auto"/>
          </w:divBdr>
        </w:div>
        <w:div w:id="2035181034">
          <w:marLeft w:val="1166"/>
          <w:marRight w:val="0"/>
          <w:marTop w:val="0"/>
          <w:marBottom w:val="0"/>
          <w:divBdr>
            <w:top w:val="none" w:sz="0" w:space="0" w:color="auto"/>
            <w:left w:val="none" w:sz="0" w:space="0" w:color="auto"/>
            <w:bottom w:val="none" w:sz="0" w:space="0" w:color="auto"/>
            <w:right w:val="none" w:sz="0" w:space="0" w:color="auto"/>
          </w:divBdr>
        </w:div>
        <w:div w:id="2088651279">
          <w:marLeft w:val="1166"/>
          <w:marRight w:val="0"/>
          <w:marTop w:val="0"/>
          <w:marBottom w:val="0"/>
          <w:divBdr>
            <w:top w:val="none" w:sz="0" w:space="0" w:color="auto"/>
            <w:left w:val="none" w:sz="0" w:space="0" w:color="auto"/>
            <w:bottom w:val="none" w:sz="0" w:space="0" w:color="auto"/>
            <w:right w:val="none" w:sz="0" w:space="0" w:color="auto"/>
          </w:divBdr>
        </w:div>
      </w:divsChild>
    </w:div>
    <w:div w:id="665279042">
      <w:bodyDiv w:val="1"/>
      <w:marLeft w:val="0"/>
      <w:marRight w:val="0"/>
      <w:marTop w:val="0"/>
      <w:marBottom w:val="0"/>
      <w:divBdr>
        <w:top w:val="none" w:sz="0" w:space="0" w:color="auto"/>
        <w:left w:val="none" w:sz="0" w:space="0" w:color="auto"/>
        <w:bottom w:val="none" w:sz="0" w:space="0" w:color="auto"/>
        <w:right w:val="none" w:sz="0" w:space="0" w:color="auto"/>
      </w:divBdr>
    </w:div>
    <w:div w:id="674767474">
      <w:bodyDiv w:val="1"/>
      <w:marLeft w:val="0"/>
      <w:marRight w:val="0"/>
      <w:marTop w:val="0"/>
      <w:marBottom w:val="0"/>
      <w:divBdr>
        <w:top w:val="none" w:sz="0" w:space="0" w:color="auto"/>
        <w:left w:val="none" w:sz="0" w:space="0" w:color="auto"/>
        <w:bottom w:val="none" w:sz="0" w:space="0" w:color="auto"/>
        <w:right w:val="none" w:sz="0" w:space="0" w:color="auto"/>
      </w:divBdr>
    </w:div>
    <w:div w:id="865367428">
      <w:bodyDiv w:val="1"/>
      <w:marLeft w:val="0"/>
      <w:marRight w:val="0"/>
      <w:marTop w:val="0"/>
      <w:marBottom w:val="0"/>
      <w:divBdr>
        <w:top w:val="none" w:sz="0" w:space="0" w:color="auto"/>
        <w:left w:val="none" w:sz="0" w:space="0" w:color="auto"/>
        <w:bottom w:val="none" w:sz="0" w:space="0" w:color="auto"/>
        <w:right w:val="none" w:sz="0" w:space="0" w:color="auto"/>
      </w:divBdr>
    </w:div>
    <w:div w:id="877400403">
      <w:bodyDiv w:val="1"/>
      <w:marLeft w:val="0"/>
      <w:marRight w:val="0"/>
      <w:marTop w:val="0"/>
      <w:marBottom w:val="0"/>
      <w:divBdr>
        <w:top w:val="none" w:sz="0" w:space="0" w:color="auto"/>
        <w:left w:val="none" w:sz="0" w:space="0" w:color="auto"/>
        <w:bottom w:val="none" w:sz="0" w:space="0" w:color="auto"/>
        <w:right w:val="none" w:sz="0" w:space="0" w:color="auto"/>
      </w:divBdr>
      <w:divsChild>
        <w:div w:id="66540345">
          <w:marLeft w:val="0"/>
          <w:marRight w:val="0"/>
          <w:marTop w:val="0"/>
          <w:marBottom w:val="0"/>
          <w:divBdr>
            <w:top w:val="none" w:sz="0" w:space="0" w:color="auto"/>
            <w:left w:val="none" w:sz="0" w:space="0" w:color="auto"/>
            <w:bottom w:val="none" w:sz="0" w:space="0" w:color="auto"/>
            <w:right w:val="none" w:sz="0" w:space="0" w:color="auto"/>
          </w:divBdr>
        </w:div>
        <w:div w:id="123961224">
          <w:marLeft w:val="0"/>
          <w:marRight w:val="0"/>
          <w:marTop w:val="0"/>
          <w:marBottom w:val="0"/>
          <w:divBdr>
            <w:top w:val="none" w:sz="0" w:space="0" w:color="auto"/>
            <w:left w:val="none" w:sz="0" w:space="0" w:color="auto"/>
            <w:bottom w:val="none" w:sz="0" w:space="0" w:color="auto"/>
            <w:right w:val="none" w:sz="0" w:space="0" w:color="auto"/>
          </w:divBdr>
        </w:div>
        <w:div w:id="230236876">
          <w:marLeft w:val="0"/>
          <w:marRight w:val="0"/>
          <w:marTop w:val="0"/>
          <w:marBottom w:val="0"/>
          <w:divBdr>
            <w:top w:val="none" w:sz="0" w:space="0" w:color="auto"/>
            <w:left w:val="none" w:sz="0" w:space="0" w:color="auto"/>
            <w:bottom w:val="none" w:sz="0" w:space="0" w:color="auto"/>
            <w:right w:val="none" w:sz="0" w:space="0" w:color="auto"/>
          </w:divBdr>
        </w:div>
        <w:div w:id="267591446">
          <w:marLeft w:val="0"/>
          <w:marRight w:val="0"/>
          <w:marTop w:val="0"/>
          <w:marBottom w:val="0"/>
          <w:divBdr>
            <w:top w:val="none" w:sz="0" w:space="0" w:color="auto"/>
            <w:left w:val="none" w:sz="0" w:space="0" w:color="auto"/>
            <w:bottom w:val="none" w:sz="0" w:space="0" w:color="auto"/>
            <w:right w:val="none" w:sz="0" w:space="0" w:color="auto"/>
          </w:divBdr>
        </w:div>
        <w:div w:id="327170652">
          <w:marLeft w:val="0"/>
          <w:marRight w:val="0"/>
          <w:marTop w:val="0"/>
          <w:marBottom w:val="0"/>
          <w:divBdr>
            <w:top w:val="none" w:sz="0" w:space="0" w:color="auto"/>
            <w:left w:val="none" w:sz="0" w:space="0" w:color="auto"/>
            <w:bottom w:val="none" w:sz="0" w:space="0" w:color="auto"/>
            <w:right w:val="none" w:sz="0" w:space="0" w:color="auto"/>
          </w:divBdr>
        </w:div>
        <w:div w:id="367881461">
          <w:marLeft w:val="0"/>
          <w:marRight w:val="0"/>
          <w:marTop w:val="0"/>
          <w:marBottom w:val="0"/>
          <w:divBdr>
            <w:top w:val="none" w:sz="0" w:space="0" w:color="auto"/>
            <w:left w:val="none" w:sz="0" w:space="0" w:color="auto"/>
            <w:bottom w:val="none" w:sz="0" w:space="0" w:color="auto"/>
            <w:right w:val="none" w:sz="0" w:space="0" w:color="auto"/>
          </w:divBdr>
        </w:div>
        <w:div w:id="395663195">
          <w:marLeft w:val="0"/>
          <w:marRight w:val="0"/>
          <w:marTop w:val="0"/>
          <w:marBottom w:val="0"/>
          <w:divBdr>
            <w:top w:val="none" w:sz="0" w:space="0" w:color="auto"/>
            <w:left w:val="none" w:sz="0" w:space="0" w:color="auto"/>
            <w:bottom w:val="none" w:sz="0" w:space="0" w:color="auto"/>
            <w:right w:val="none" w:sz="0" w:space="0" w:color="auto"/>
          </w:divBdr>
        </w:div>
        <w:div w:id="621225491">
          <w:marLeft w:val="0"/>
          <w:marRight w:val="0"/>
          <w:marTop w:val="0"/>
          <w:marBottom w:val="0"/>
          <w:divBdr>
            <w:top w:val="none" w:sz="0" w:space="0" w:color="auto"/>
            <w:left w:val="none" w:sz="0" w:space="0" w:color="auto"/>
            <w:bottom w:val="none" w:sz="0" w:space="0" w:color="auto"/>
            <w:right w:val="none" w:sz="0" w:space="0" w:color="auto"/>
          </w:divBdr>
        </w:div>
        <w:div w:id="693770446">
          <w:marLeft w:val="0"/>
          <w:marRight w:val="0"/>
          <w:marTop w:val="0"/>
          <w:marBottom w:val="0"/>
          <w:divBdr>
            <w:top w:val="none" w:sz="0" w:space="0" w:color="auto"/>
            <w:left w:val="none" w:sz="0" w:space="0" w:color="auto"/>
            <w:bottom w:val="none" w:sz="0" w:space="0" w:color="auto"/>
            <w:right w:val="none" w:sz="0" w:space="0" w:color="auto"/>
          </w:divBdr>
        </w:div>
        <w:div w:id="716048325">
          <w:marLeft w:val="0"/>
          <w:marRight w:val="0"/>
          <w:marTop w:val="0"/>
          <w:marBottom w:val="0"/>
          <w:divBdr>
            <w:top w:val="none" w:sz="0" w:space="0" w:color="auto"/>
            <w:left w:val="none" w:sz="0" w:space="0" w:color="auto"/>
            <w:bottom w:val="none" w:sz="0" w:space="0" w:color="auto"/>
            <w:right w:val="none" w:sz="0" w:space="0" w:color="auto"/>
          </w:divBdr>
        </w:div>
        <w:div w:id="769004983">
          <w:marLeft w:val="0"/>
          <w:marRight w:val="0"/>
          <w:marTop w:val="0"/>
          <w:marBottom w:val="0"/>
          <w:divBdr>
            <w:top w:val="none" w:sz="0" w:space="0" w:color="auto"/>
            <w:left w:val="none" w:sz="0" w:space="0" w:color="auto"/>
            <w:bottom w:val="none" w:sz="0" w:space="0" w:color="auto"/>
            <w:right w:val="none" w:sz="0" w:space="0" w:color="auto"/>
          </w:divBdr>
        </w:div>
        <w:div w:id="905723504">
          <w:marLeft w:val="0"/>
          <w:marRight w:val="0"/>
          <w:marTop w:val="0"/>
          <w:marBottom w:val="0"/>
          <w:divBdr>
            <w:top w:val="none" w:sz="0" w:space="0" w:color="auto"/>
            <w:left w:val="none" w:sz="0" w:space="0" w:color="auto"/>
            <w:bottom w:val="none" w:sz="0" w:space="0" w:color="auto"/>
            <w:right w:val="none" w:sz="0" w:space="0" w:color="auto"/>
          </w:divBdr>
        </w:div>
        <w:div w:id="946087024">
          <w:marLeft w:val="0"/>
          <w:marRight w:val="0"/>
          <w:marTop w:val="0"/>
          <w:marBottom w:val="0"/>
          <w:divBdr>
            <w:top w:val="none" w:sz="0" w:space="0" w:color="auto"/>
            <w:left w:val="none" w:sz="0" w:space="0" w:color="auto"/>
            <w:bottom w:val="none" w:sz="0" w:space="0" w:color="auto"/>
            <w:right w:val="none" w:sz="0" w:space="0" w:color="auto"/>
          </w:divBdr>
        </w:div>
        <w:div w:id="977607562">
          <w:marLeft w:val="0"/>
          <w:marRight w:val="0"/>
          <w:marTop w:val="0"/>
          <w:marBottom w:val="0"/>
          <w:divBdr>
            <w:top w:val="none" w:sz="0" w:space="0" w:color="auto"/>
            <w:left w:val="none" w:sz="0" w:space="0" w:color="auto"/>
            <w:bottom w:val="none" w:sz="0" w:space="0" w:color="auto"/>
            <w:right w:val="none" w:sz="0" w:space="0" w:color="auto"/>
          </w:divBdr>
        </w:div>
        <w:div w:id="1057127564">
          <w:marLeft w:val="0"/>
          <w:marRight w:val="0"/>
          <w:marTop w:val="0"/>
          <w:marBottom w:val="0"/>
          <w:divBdr>
            <w:top w:val="none" w:sz="0" w:space="0" w:color="auto"/>
            <w:left w:val="none" w:sz="0" w:space="0" w:color="auto"/>
            <w:bottom w:val="none" w:sz="0" w:space="0" w:color="auto"/>
            <w:right w:val="none" w:sz="0" w:space="0" w:color="auto"/>
          </w:divBdr>
        </w:div>
        <w:div w:id="1154301895">
          <w:marLeft w:val="0"/>
          <w:marRight w:val="0"/>
          <w:marTop w:val="0"/>
          <w:marBottom w:val="0"/>
          <w:divBdr>
            <w:top w:val="none" w:sz="0" w:space="0" w:color="auto"/>
            <w:left w:val="none" w:sz="0" w:space="0" w:color="auto"/>
            <w:bottom w:val="none" w:sz="0" w:space="0" w:color="auto"/>
            <w:right w:val="none" w:sz="0" w:space="0" w:color="auto"/>
          </w:divBdr>
        </w:div>
        <w:div w:id="1245216698">
          <w:marLeft w:val="0"/>
          <w:marRight w:val="0"/>
          <w:marTop w:val="0"/>
          <w:marBottom w:val="0"/>
          <w:divBdr>
            <w:top w:val="none" w:sz="0" w:space="0" w:color="auto"/>
            <w:left w:val="none" w:sz="0" w:space="0" w:color="auto"/>
            <w:bottom w:val="none" w:sz="0" w:space="0" w:color="auto"/>
            <w:right w:val="none" w:sz="0" w:space="0" w:color="auto"/>
          </w:divBdr>
        </w:div>
        <w:div w:id="1285189710">
          <w:marLeft w:val="0"/>
          <w:marRight w:val="0"/>
          <w:marTop w:val="0"/>
          <w:marBottom w:val="0"/>
          <w:divBdr>
            <w:top w:val="none" w:sz="0" w:space="0" w:color="auto"/>
            <w:left w:val="none" w:sz="0" w:space="0" w:color="auto"/>
            <w:bottom w:val="none" w:sz="0" w:space="0" w:color="auto"/>
            <w:right w:val="none" w:sz="0" w:space="0" w:color="auto"/>
          </w:divBdr>
        </w:div>
        <w:div w:id="1359890091">
          <w:marLeft w:val="0"/>
          <w:marRight w:val="0"/>
          <w:marTop w:val="0"/>
          <w:marBottom w:val="0"/>
          <w:divBdr>
            <w:top w:val="none" w:sz="0" w:space="0" w:color="auto"/>
            <w:left w:val="none" w:sz="0" w:space="0" w:color="auto"/>
            <w:bottom w:val="none" w:sz="0" w:space="0" w:color="auto"/>
            <w:right w:val="none" w:sz="0" w:space="0" w:color="auto"/>
          </w:divBdr>
        </w:div>
        <w:div w:id="1452237120">
          <w:marLeft w:val="0"/>
          <w:marRight w:val="0"/>
          <w:marTop w:val="0"/>
          <w:marBottom w:val="0"/>
          <w:divBdr>
            <w:top w:val="none" w:sz="0" w:space="0" w:color="auto"/>
            <w:left w:val="none" w:sz="0" w:space="0" w:color="auto"/>
            <w:bottom w:val="none" w:sz="0" w:space="0" w:color="auto"/>
            <w:right w:val="none" w:sz="0" w:space="0" w:color="auto"/>
          </w:divBdr>
          <w:divsChild>
            <w:div w:id="179392263">
              <w:marLeft w:val="0"/>
              <w:marRight w:val="0"/>
              <w:marTop w:val="0"/>
              <w:marBottom w:val="0"/>
              <w:divBdr>
                <w:top w:val="none" w:sz="0" w:space="0" w:color="auto"/>
                <w:left w:val="none" w:sz="0" w:space="0" w:color="auto"/>
                <w:bottom w:val="none" w:sz="0" w:space="0" w:color="auto"/>
                <w:right w:val="none" w:sz="0" w:space="0" w:color="auto"/>
              </w:divBdr>
            </w:div>
            <w:div w:id="1762557451">
              <w:marLeft w:val="0"/>
              <w:marRight w:val="0"/>
              <w:marTop w:val="0"/>
              <w:marBottom w:val="0"/>
              <w:divBdr>
                <w:top w:val="none" w:sz="0" w:space="0" w:color="auto"/>
                <w:left w:val="none" w:sz="0" w:space="0" w:color="auto"/>
                <w:bottom w:val="none" w:sz="0" w:space="0" w:color="auto"/>
                <w:right w:val="none" w:sz="0" w:space="0" w:color="auto"/>
              </w:divBdr>
            </w:div>
            <w:div w:id="1854342745">
              <w:marLeft w:val="0"/>
              <w:marRight w:val="0"/>
              <w:marTop w:val="0"/>
              <w:marBottom w:val="0"/>
              <w:divBdr>
                <w:top w:val="none" w:sz="0" w:space="0" w:color="auto"/>
                <w:left w:val="none" w:sz="0" w:space="0" w:color="auto"/>
                <w:bottom w:val="none" w:sz="0" w:space="0" w:color="auto"/>
                <w:right w:val="none" w:sz="0" w:space="0" w:color="auto"/>
              </w:divBdr>
            </w:div>
            <w:div w:id="1908026973">
              <w:marLeft w:val="0"/>
              <w:marRight w:val="0"/>
              <w:marTop w:val="0"/>
              <w:marBottom w:val="0"/>
              <w:divBdr>
                <w:top w:val="none" w:sz="0" w:space="0" w:color="auto"/>
                <w:left w:val="none" w:sz="0" w:space="0" w:color="auto"/>
                <w:bottom w:val="none" w:sz="0" w:space="0" w:color="auto"/>
                <w:right w:val="none" w:sz="0" w:space="0" w:color="auto"/>
              </w:divBdr>
            </w:div>
            <w:div w:id="2115860103">
              <w:marLeft w:val="0"/>
              <w:marRight w:val="0"/>
              <w:marTop w:val="0"/>
              <w:marBottom w:val="0"/>
              <w:divBdr>
                <w:top w:val="none" w:sz="0" w:space="0" w:color="auto"/>
                <w:left w:val="none" w:sz="0" w:space="0" w:color="auto"/>
                <w:bottom w:val="none" w:sz="0" w:space="0" w:color="auto"/>
                <w:right w:val="none" w:sz="0" w:space="0" w:color="auto"/>
              </w:divBdr>
            </w:div>
          </w:divsChild>
        </w:div>
        <w:div w:id="1455365682">
          <w:marLeft w:val="0"/>
          <w:marRight w:val="0"/>
          <w:marTop w:val="0"/>
          <w:marBottom w:val="0"/>
          <w:divBdr>
            <w:top w:val="none" w:sz="0" w:space="0" w:color="auto"/>
            <w:left w:val="none" w:sz="0" w:space="0" w:color="auto"/>
            <w:bottom w:val="none" w:sz="0" w:space="0" w:color="auto"/>
            <w:right w:val="none" w:sz="0" w:space="0" w:color="auto"/>
          </w:divBdr>
        </w:div>
        <w:div w:id="1545212349">
          <w:marLeft w:val="0"/>
          <w:marRight w:val="0"/>
          <w:marTop w:val="0"/>
          <w:marBottom w:val="0"/>
          <w:divBdr>
            <w:top w:val="none" w:sz="0" w:space="0" w:color="auto"/>
            <w:left w:val="none" w:sz="0" w:space="0" w:color="auto"/>
            <w:bottom w:val="none" w:sz="0" w:space="0" w:color="auto"/>
            <w:right w:val="none" w:sz="0" w:space="0" w:color="auto"/>
          </w:divBdr>
        </w:div>
        <w:div w:id="1547839058">
          <w:marLeft w:val="0"/>
          <w:marRight w:val="0"/>
          <w:marTop w:val="0"/>
          <w:marBottom w:val="0"/>
          <w:divBdr>
            <w:top w:val="none" w:sz="0" w:space="0" w:color="auto"/>
            <w:left w:val="none" w:sz="0" w:space="0" w:color="auto"/>
            <w:bottom w:val="none" w:sz="0" w:space="0" w:color="auto"/>
            <w:right w:val="none" w:sz="0" w:space="0" w:color="auto"/>
          </w:divBdr>
        </w:div>
        <w:div w:id="1576862862">
          <w:marLeft w:val="0"/>
          <w:marRight w:val="0"/>
          <w:marTop w:val="0"/>
          <w:marBottom w:val="0"/>
          <w:divBdr>
            <w:top w:val="none" w:sz="0" w:space="0" w:color="auto"/>
            <w:left w:val="none" w:sz="0" w:space="0" w:color="auto"/>
            <w:bottom w:val="none" w:sz="0" w:space="0" w:color="auto"/>
            <w:right w:val="none" w:sz="0" w:space="0" w:color="auto"/>
          </w:divBdr>
        </w:div>
        <w:div w:id="1729064666">
          <w:marLeft w:val="0"/>
          <w:marRight w:val="0"/>
          <w:marTop w:val="0"/>
          <w:marBottom w:val="0"/>
          <w:divBdr>
            <w:top w:val="none" w:sz="0" w:space="0" w:color="auto"/>
            <w:left w:val="none" w:sz="0" w:space="0" w:color="auto"/>
            <w:bottom w:val="none" w:sz="0" w:space="0" w:color="auto"/>
            <w:right w:val="none" w:sz="0" w:space="0" w:color="auto"/>
          </w:divBdr>
        </w:div>
        <w:div w:id="1836337112">
          <w:marLeft w:val="0"/>
          <w:marRight w:val="0"/>
          <w:marTop w:val="0"/>
          <w:marBottom w:val="0"/>
          <w:divBdr>
            <w:top w:val="none" w:sz="0" w:space="0" w:color="auto"/>
            <w:left w:val="none" w:sz="0" w:space="0" w:color="auto"/>
            <w:bottom w:val="none" w:sz="0" w:space="0" w:color="auto"/>
            <w:right w:val="none" w:sz="0" w:space="0" w:color="auto"/>
          </w:divBdr>
        </w:div>
        <w:div w:id="1851485280">
          <w:marLeft w:val="0"/>
          <w:marRight w:val="0"/>
          <w:marTop w:val="0"/>
          <w:marBottom w:val="0"/>
          <w:divBdr>
            <w:top w:val="none" w:sz="0" w:space="0" w:color="auto"/>
            <w:left w:val="none" w:sz="0" w:space="0" w:color="auto"/>
            <w:bottom w:val="none" w:sz="0" w:space="0" w:color="auto"/>
            <w:right w:val="none" w:sz="0" w:space="0" w:color="auto"/>
          </w:divBdr>
        </w:div>
        <w:div w:id="1862930189">
          <w:marLeft w:val="0"/>
          <w:marRight w:val="0"/>
          <w:marTop w:val="0"/>
          <w:marBottom w:val="0"/>
          <w:divBdr>
            <w:top w:val="none" w:sz="0" w:space="0" w:color="auto"/>
            <w:left w:val="none" w:sz="0" w:space="0" w:color="auto"/>
            <w:bottom w:val="none" w:sz="0" w:space="0" w:color="auto"/>
            <w:right w:val="none" w:sz="0" w:space="0" w:color="auto"/>
          </w:divBdr>
        </w:div>
        <w:div w:id="1904097238">
          <w:marLeft w:val="0"/>
          <w:marRight w:val="0"/>
          <w:marTop w:val="0"/>
          <w:marBottom w:val="0"/>
          <w:divBdr>
            <w:top w:val="none" w:sz="0" w:space="0" w:color="auto"/>
            <w:left w:val="none" w:sz="0" w:space="0" w:color="auto"/>
            <w:bottom w:val="none" w:sz="0" w:space="0" w:color="auto"/>
            <w:right w:val="none" w:sz="0" w:space="0" w:color="auto"/>
          </w:divBdr>
        </w:div>
        <w:div w:id="2096900898">
          <w:marLeft w:val="0"/>
          <w:marRight w:val="0"/>
          <w:marTop w:val="0"/>
          <w:marBottom w:val="0"/>
          <w:divBdr>
            <w:top w:val="none" w:sz="0" w:space="0" w:color="auto"/>
            <w:left w:val="none" w:sz="0" w:space="0" w:color="auto"/>
            <w:bottom w:val="none" w:sz="0" w:space="0" w:color="auto"/>
            <w:right w:val="none" w:sz="0" w:space="0" w:color="auto"/>
          </w:divBdr>
        </w:div>
        <w:div w:id="2098557892">
          <w:marLeft w:val="0"/>
          <w:marRight w:val="0"/>
          <w:marTop w:val="0"/>
          <w:marBottom w:val="0"/>
          <w:divBdr>
            <w:top w:val="none" w:sz="0" w:space="0" w:color="auto"/>
            <w:left w:val="none" w:sz="0" w:space="0" w:color="auto"/>
            <w:bottom w:val="none" w:sz="0" w:space="0" w:color="auto"/>
            <w:right w:val="none" w:sz="0" w:space="0" w:color="auto"/>
          </w:divBdr>
        </w:div>
      </w:divsChild>
    </w:div>
    <w:div w:id="950355803">
      <w:bodyDiv w:val="1"/>
      <w:marLeft w:val="0"/>
      <w:marRight w:val="0"/>
      <w:marTop w:val="0"/>
      <w:marBottom w:val="0"/>
      <w:divBdr>
        <w:top w:val="none" w:sz="0" w:space="0" w:color="auto"/>
        <w:left w:val="none" w:sz="0" w:space="0" w:color="auto"/>
        <w:bottom w:val="none" w:sz="0" w:space="0" w:color="auto"/>
        <w:right w:val="none" w:sz="0" w:space="0" w:color="auto"/>
      </w:divBdr>
    </w:div>
    <w:div w:id="953826134">
      <w:bodyDiv w:val="1"/>
      <w:marLeft w:val="0"/>
      <w:marRight w:val="0"/>
      <w:marTop w:val="0"/>
      <w:marBottom w:val="0"/>
      <w:divBdr>
        <w:top w:val="none" w:sz="0" w:space="0" w:color="auto"/>
        <w:left w:val="none" w:sz="0" w:space="0" w:color="auto"/>
        <w:bottom w:val="none" w:sz="0" w:space="0" w:color="auto"/>
        <w:right w:val="none" w:sz="0" w:space="0" w:color="auto"/>
      </w:divBdr>
    </w:div>
    <w:div w:id="1013727984">
      <w:bodyDiv w:val="1"/>
      <w:marLeft w:val="0"/>
      <w:marRight w:val="0"/>
      <w:marTop w:val="0"/>
      <w:marBottom w:val="0"/>
      <w:divBdr>
        <w:top w:val="none" w:sz="0" w:space="0" w:color="auto"/>
        <w:left w:val="none" w:sz="0" w:space="0" w:color="auto"/>
        <w:bottom w:val="none" w:sz="0" w:space="0" w:color="auto"/>
        <w:right w:val="none" w:sz="0" w:space="0" w:color="auto"/>
      </w:divBdr>
    </w:div>
    <w:div w:id="1024328795">
      <w:bodyDiv w:val="1"/>
      <w:marLeft w:val="0"/>
      <w:marRight w:val="0"/>
      <w:marTop w:val="0"/>
      <w:marBottom w:val="0"/>
      <w:divBdr>
        <w:top w:val="none" w:sz="0" w:space="0" w:color="auto"/>
        <w:left w:val="none" w:sz="0" w:space="0" w:color="auto"/>
        <w:bottom w:val="none" w:sz="0" w:space="0" w:color="auto"/>
        <w:right w:val="none" w:sz="0" w:space="0" w:color="auto"/>
      </w:divBdr>
      <w:divsChild>
        <w:div w:id="125634588">
          <w:marLeft w:val="1166"/>
          <w:marRight w:val="0"/>
          <w:marTop w:val="0"/>
          <w:marBottom w:val="0"/>
          <w:divBdr>
            <w:top w:val="none" w:sz="0" w:space="0" w:color="auto"/>
            <w:left w:val="none" w:sz="0" w:space="0" w:color="auto"/>
            <w:bottom w:val="none" w:sz="0" w:space="0" w:color="auto"/>
            <w:right w:val="none" w:sz="0" w:space="0" w:color="auto"/>
          </w:divBdr>
        </w:div>
        <w:div w:id="161169568">
          <w:marLeft w:val="446"/>
          <w:marRight w:val="0"/>
          <w:marTop w:val="0"/>
          <w:marBottom w:val="0"/>
          <w:divBdr>
            <w:top w:val="none" w:sz="0" w:space="0" w:color="auto"/>
            <w:left w:val="none" w:sz="0" w:space="0" w:color="auto"/>
            <w:bottom w:val="none" w:sz="0" w:space="0" w:color="auto"/>
            <w:right w:val="none" w:sz="0" w:space="0" w:color="auto"/>
          </w:divBdr>
        </w:div>
        <w:div w:id="322663984">
          <w:marLeft w:val="446"/>
          <w:marRight w:val="0"/>
          <w:marTop w:val="0"/>
          <w:marBottom w:val="0"/>
          <w:divBdr>
            <w:top w:val="none" w:sz="0" w:space="0" w:color="auto"/>
            <w:left w:val="none" w:sz="0" w:space="0" w:color="auto"/>
            <w:bottom w:val="none" w:sz="0" w:space="0" w:color="auto"/>
            <w:right w:val="none" w:sz="0" w:space="0" w:color="auto"/>
          </w:divBdr>
        </w:div>
        <w:div w:id="343633496">
          <w:marLeft w:val="1886"/>
          <w:marRight w:val="0"/>
          <w:marTop w:val="0"/>
          <w:marBottom w:val="0"/>
          <w:divBdr>
            <w:top w:val="none" w:sz="0" w:space="0" w:color="auto"/>
            <w:left w:val="none" w:sz="0" w:space="0" w:color="auto"/>
            <w:bottom w:val="none" w:sz="0" w:space="0" w:color="auto"/>
            <w:right w:val="none" w:sz="0" w:space="0" w:color="auto"/>
          </w:divBdr>
        </w:div>
        <w:div w:id="403645065">
          <w:marLeft w:val="1166"/>
          <w:marRight w:val="0"/>
          <w:marTop w:val="0"/>
          <w:marBottom w:val="0"/>
          <w:divBdr>
            <w:top w:val="none" w:sz="0" w:space="0" w:color="auto"/>
            <w:left w:val="none" w:sz="0" w:space="0" w:color="auto"/>
            <w:bottom w:val="none" w:sz="0" w:space="0" w:color="auto"/>
            <w:right w:val="none" w:sz="0" w:space="0" w:color="auto"/>
          </w:divBdr>
        </w:div>
        <w:div w:id="770390405">
          <w:marLeft w:val="1166"/>
          <w:marRight w:val="0"/>
          <w:marTop w:val="0"/>
          <w:marBottom w:val="0"/>
          <w:divBdr>
            <w:top w:val="none" w:sz="0" w:space="0" w:color="auto"/>
            <w:left w:val="none" w:sz="0" w:space="0" w:color="auto"/>
            <w:bottom w:val="none" w:sz="0" w:space="0" w:color="auto"/>
            <w:right w:val="none" w:sz="0" w:space="0" w:color="auto"/>
          </w:divBdr>
        </w:div>
        <w:div w:id="804005517">
          <w:marLeft w:val="446"/>
          <w:marRight w:val="0"/>
          <w:marTop w:val="0"/>
          <w:marBottom w:val="0"/>
          <w:divBdr>
            <w:top w:val="none" w:sz="0" w:space="0" w:color="auto"/>
            <w:left w:val="none" w:sz="0" w:space="0" w:color="auto"/>
            <w:bottom w:val="none" w:sz="0" w:space="0" w:color="auto"/>
            <w:right w:val="none" w:sz="0" w:space="0" w:color="auto"/>
          </w:divBdr>
        </w:div>
        <w:div w:id="945039644">
          <w:marLeft w:val="1166"/>
          <w:marRight w:val="0"/>
          <w:marTop w:val="0"/>
          <w:marBottom w:val="0"/>
          <w:divBdr>
            <w:top w:val="none" w:sz="0" w:space="0" w:color="auto"/>
            <w:left w:val="none" w:sz="0" w:space="0" w:color="auto"/>
            <w:bottom w:val="none" w:sz="0" w:space="0" w:color="auto"/>
            <w:right w:val="none" w:sz="0" w:space="0" w:color="auto"/>
          </w:divBdr>
        </w:div>
        <w:div w:id="966933255">
          <w:marLeft w:val="1886"/>
          <w:marRight w:val="0"/>
          <w:marTop w:val="0"/>
          <w:marBottom w:val="0"/>
          <w:divBdr>
            <w:top w:val="none" w:sz="0" w:space="0" w:color="auto"/>
            <w:left w:val="none" w:sz="0" w:space="0" w:color="auto"/>
            <w:bottom w:val="none" w:sz="0" w:space="0" w:color="auto"/>
            <w:right w:val="none" w:sz="0" w:space="0" w:color="auto"/>
          </w:divBdr>
        </w:div>
        <w:div w:id="1048798724">
          <w:marLeft w:val="1886"/>
          <w:marRight w:val="0"/>
          <w:marTop w:val="0"/>
          <w:marBottom w:val="0"/>
          <w:divBdr>
            <w:top w:val="none" w:sz="0" w:space="0" w:color="auto"/>
            <w:left w:val="none" w:sz="0" w:space="0" w:color="auto"/>
            <w:bottom w:val="none" w:sz="0" w:space="0" w:color="auto"/>
            <w:right w:val="none" w:sz="0" w:space="0" w:color="auto"/>
          </w:divBdr>
        </w:div>
        <w:div w:id="1126507029">
          <w:marLeft w:val="1886"/>
          <w:marRight w:val="0"/>
          <w:marTop w:val="0"/>
          <w:marBottom w:val="0"/>
          <w:divBdr>
            <w:top w:val="none" w:sz="0" w:space="0" w:color="auto"/>
            <w:left w:val="none" w:sz="0" w:space="0" w:color="auto"/>
            <w:bottom w:val="none" w:sz="0" w:space="0" w:color="auto"/>
            <w:right w:val="none" w:sz="0" w:space="0" w:color="auto"/>
          </w:divBdr>
        </w:div>
        <w:div w:id="1228492269">
          <w:marLeft w:val="1166"/>
          <w:marRight w:val="0"/>
          <w:marTop w:val="0"/>
          <w:marBottom w:val="0"/>
          <w:divBdr>
            <w:top w:val="none" w:sz="0" w:space="0" w:color="auto"/>
            <w:left w:val="none" w:sz="0" w:space="0" w:color="auto"/>
            <w:bottom w:val="none" w:sz="0" w:space="0" w:color="auto"/>
            <w:right w:val="none" w:sz="0" w:space="0" w:color="auto"/>
          </w:divBdr>
        </w:div>
        <w:div w:id="1262181492">
          <w:marLeft w:val="1886"/>
          <w:marRight w:val="0"/>
          <w:marTop w:val="0"/>
          <w:marBottom w:val="0"/>
          <w:divBdr>
            <w:top w:val="none" w:sz="0" w:space="0" w:color="auto"/>
            <w:left w:val="none" w:sz="0" w:space="0" w:color="auto"/>
            <w:bottom w:val="none" w:sz="0" w:space="0" w:color="auto"/>
            <w:right w:val="none" w:sz="0" w:space="0" w:color="auto"/>
          </w:divBdr>
        </w:div>
        <w:div w:id="1331561889">
          <w:marLeft w:val="1886"/>
          <w:marRight w:val="0"/>
          <w:marTop w:val="0"/>
          <w:marBottom w:val="0"/>
          <w:divBdr>
            <w:top w:val="none" w:sz="0" w:space="0" w:color="auto"/>
            <w:left w:val="none" w:sz="0" w:space="0" w:color="auto"/>
            <w:bottom w:val="none" w:sz="0" w:space="0" w:color="auto"/>
            <w:right w:val="none" w:sz="0" w:space="0" w:color="auto"/>
          </w:divBdr>
        </w:div>
        <w:div w:id="1350571919">
          <w:marLeft w:val="1166"/>
          <w:marRight w:val="0"/>
          <w:marTop w:val="0"/>
          <w:marBottom w:val="0"/>
          <w:divBdr>
            <w:top w:val="none" w:sz="0" w:space="0" w:color="auto"/>
            <w:left w:val="none" w:sz="0" w:space="0" w:color="auto"/>
            <w:bottom w:val="none" w:sz="0" w:space="0" w:color="auto"/>
            <w:right w:val="none" w:sz="0" w:space="0" w:color="auto"/>
          </w:divBdr>
        </w:div>
        <w:div w:id="1378117224">
          <w:marLeft w:val="446"/>
          <w:marRight w:val="0"/>
          <w:marTop w:val="0"/>
          <w:marBottom w:val="0"/>
          <w:divBdr>
            <w:top w:val="none" w:sz="0" w:space="0" w:color="auto"/>
            <w:left w:val="none" w:sz="0" w:space="0" w:color="auto"/>
            <w:bottom w:val="none" w:sz="0" w:space="0" w:color="auto"/>
            <w:right w:val="none" w:sz="0" w:space="0" w:color="auto"/>
          </w:divBdr>
        </w:div>
        <w:div w:id="1398434623">
          <w:marLeft w:val="1166"/>
          <w:marRight w:val="0"/>
          <w:marTop w:val="0"/>
          <w:marBottom w:val="0"/>
          <w:divBdr>
            <w:top w:val="none" w:sz="0" w:space="0" w:color="auto"/>
            <w:left w:val="none" w:sz="0" w:space="0" w:color="auto"/>
            <w:bottom w:val="none" w:sz="0" w:space="0" w:color="auto"/>
            <w:right w:val="none" w:sz="0" w:space="0" w:color="auto"/>
          </w:divBdr>
        </w:div>
        <w:div w:id="1484925620">
          <w:marLeft w:val="446"/>
          <w:marRight w:val="0"/>
          <w:marTop w:val="0"/>
          <w:marBottom w:val="0"/>
          <w:divBdr>
            <w:top w:val="none" w:sz="0" w:space="0" w:color="auto"/>
            <w:left w:val="none" w:sz="0" w:space="0" w:color="auto"/>
            <w:bottom w:val="none" w:sz="0" w:space="0" w:color="auto"/>
            <w:right w:val="none" w:sz="0" w:space="0" w:color="auto"/>
          </w:divBdr>
        </w:div>
        <w:div w:id="1523784914">
          <w:marLeft w:val="1166"/>
          <w:marRight w:val="0"/>
          <w:marTop w:val="0"/>
          <w:marBottom w:val="0"/>
          <w:divBdr>
            <w:top w:val="none" w:sz="0" w:space="0" w:color="auto"/>
            <w:left w:val="none" w:sz="0" w:space="0" w:color="auto"/>
            <w:bottom w:val="none" w:sz="0" w:space="0" w:color="auto"/>
            <w:right w:val="none" w:sz="0" w:space="0" w:color="auto"/>
          </w:divBdr>
        </w:div>
        <w:div w:id="1662542832">
          <w:marLeft w:val="1166"/>
          <w:marRight w:val="0"/>
          <w:marTop w:val="0"/>
          <w:marBottom w:val="0"/>
          <w:divBdr>
            <w:top w:val="none" w:sz="0" w:space="0" w:color="auto"/>
            <w:left w:val="none" w:sz="0" w:space="0" w:color="auto"/>
            <w:bottom w:val="none" w:sz="0" w:space="0" w:color="auto"/>
            <w:right w:val="none" w:sz="0" w:space="0" w:color="auto"/>
          </w:divBdr>
        </w:div>
        <w:div w:id="1697540488">
          <w:marLeft w:val="1166"/>
          <w:marRight w:val="0"/>
          <w:marTop w:val="0"/>
          <w:marBottom w:val="0"/>
          <w:divBdr>
            <w:top w:val="none" w:sz="0" w:space="0" w:color="auto"/>
            <w:left w:val="none" w:sz="0" w:space="0" w:color="auto"/>
            <w:bottom w:val="none" w:sz="0" w:space="0" w:color="auto"/>
            <w:right w:val="none" w:sz="0" w:space="0" w:color="auto"/>
          </w:divBdr>
        </w:div>
        <w:div w:id="1734348290">
          <w:marLeft w:val="1166"/>
          <w:marRight w:val="0"/>
          <w:marTop w:val="0"/>
          <w:marBottom w:val="0"/>
          <w:divBdr>
            <w:top w:val="none" w:sz="0" w:space="0" w:color="auto"/>
            <w:left w:val="none" w:sz="0" w:space="0" w:color="auto"/>
            <w:bottom w:val="none" w:sz="0" w:space="0" w:color="auto"/>
            <w:right w:val="none" w:sz="0" w:space="0" w:color="auto"/>
          </w:divBdr>
        </w:div>
        <w:div w:id="1753769794">
          <w:marLeft w:val="446"/>
          <w:marRight w:val="0"/>
          <w:marTop w:val="0"/>
          <w:marBottom w:val="0"/>
          <w:divBdr>
            <w:top w:val="none" w:sz="0" w:space="0" w:color="auto"/>
            <w:left w:val="none" w:sz="0" w:space="0" w:color="auto"/>
            <w:bottom w:val="none" w:sz="0" w:space="0" w:color="auto"/>
            <w:right w:val="none" w:sz="0" w:space="0" w:color="auto"/>
          </w:divBdr>
        </w:div>
        <w:div w:id="1809665675">
          <w:marLeft w:val="1166"/>
          <w:marRight w:val="0"/>
          <w:marTop w:val="0"/>
          <w:marBottom w:val="0"/>
          <w:divBdr>
            <w:top w:val="none" w:sz="0" w:space="0" w:color="auto"/>
            <w:left w:val="none" w:sz="0" w:space="0" w:color="auto"/>
            <w:bottom w:val="none" w:sz="0" w:space="0" w:color="auto"/>
            <w:right w:val="none" w:sz="0" w:space="0" w:color="auto"/>
          </w:divBdr>
        </w:div>
        <w:div w:id="1880318603">
          <w:marLeft w:val="1886"/>
          <w:marRight w:val="0"/>
          <w:marTop w:val="0"/>
          <w:marBottom w:val="0"/>
          <w:divBdr>
            <w:top w:val="none" w:sz="0" w:space="0" w:color="auto"/>
            <w:left w:val="none" w:sz="0" w:space="0" w:color="auto"/>
            <w:bottom w:val="none" w:sz="0" w:space="0" w:color="auto"/>
            <w:right w:val="none" w:sz="0" w:space="0" w:color="auto"/>
          </w:divBdr>
        </w:div>
        <w:div w:id="1919437552">
          <w:marLeft w:val="1166"/>
          <w:marRight w:val="0"/>
          <w:marTop w:val="0"/>
          <w:marBottom w:val="0"/>
          <w:divBdr>
            <w:top w:val="none" w:sz="0" w:space="0" w:color="auto"/>
            <w:left w:val="none" w:sz="0" w:space="0" w:color="auto"/>
            <w:bottom w:val="none" w:sz="0" w:space="0" w:color="auto"/>
            <w:right w:val="none" w:sz="0" w:space="0" w:color="auto"/>
          </w:divBdr>
        </w:div>
        <w:div w:id="1960407666">
          <w:marLeft w:val="1166"/>
          <w:marRight w:val="0"/>
          <w:marTop w:val="0"/>
          <w:marBottom w:val="0"/>
          <w:divBdr>
            <w:top w:val="none" w:sz="0" w:space="0" w:color="auto"/>
            <w:left w:val="none" w:sz="0" w:space="0" w:color="auto"/>
            <w:bottom w:val="none" w:sz="0" w:space="0" w:color="auto"/>
            <w:right w:val="none" w:sz="0" w:space="0" w:color="auto"/>
          </w:divBdr>
        </w:div>
        <w:div w:id="1990788604">
          <w:marLeft w:val="446"/>
          <w:marRight w:val="0"/>
          <w:marTop w:val="0"/>
          <w:marBottom w:val="0"/>
          <w:divBdr>
            <w:top w:val="none" w:sz="0" w:space="0" w:color="auto"/>
            <w:left w:val="none" w:sz="0" w:space="0" w:color="auto"/>
            <w:bottom w:val="none" w:sz="0" w:space="0" w:color="auto"/>
            <w:right w:val="none" w:sz="0" w:space="0" w:color="auto"/>
          </w:divBdr>
        </w:div>
        <w:div w:id="2104453128">
          <w:marLeft w:val="1886"/>
          <w:marRight w:val="0"/>
          <w:marTop w:val="0"/>
          <w:marBottom w:val="0"/>
          <w:divBdr>
            <w:top w:val="none" w:sz="0" w:space="0" w:color="auto"/>
            <w:left w:val="none" w:sz="0" w:space="0" w:color="auto"/>
            <w:bottom w:val="none" w:sz="0" w:space="0" w:color="auto"/>
            <w:right w:val="none" w:sz="0" w:space="0" w:color="auto"/>
          </w:divBdr>
        </w:div>
      </w:divsChild>
    </w:div>
    <w:div w:id="1036811755">
      <w:bodyDiv w:val="1"/>
      <w:marLeft w:val="0"/>
      <w:marRight w:val="0"/>
      <w:marTop w:val="0"/>
      <w:marBottom w:val="0"/>
      <w:divBdr>
        <w:top w:val="none" w:sz="0" w:space="0" w:color="auto"/>
        <w:left w:val="none" w:sz="0" w:space="0" w:color="auto"/>
        <w:bottom w:val="none" w:sz="0" w:space="0" w:color="auto"/>
        <w:right w:val="none" w:sz="0" w:space="0" w:color="auto"/>
      </w:divBdr>
    </w:div>
    <w:div w:id="1265922803">
      <w:bodyDiv w:val="1"/>
      <w:marLeft w:val="0"/>
      <w:marRight w:val="0"/>
      <w:marTop w:val="0"/>
      <w:marBottom w:val="0"/>
      <w:divBdr>
        <w:top w:val="none" w:sz="0" w:space="0" w:color="auto"/>
        <w:left w:val="none" w:sz="0" w:space="0" w:color="auto"/>
        <w:bottom w:val="none" w:sz="0" w:space="0" w:color="auto"/>
        <w:right w:val="none" w:sz="0" w:space="0" w:color="auto"/>
      </w:divBdr>
    </w:div>
    <w:div w:id="1313171217">
      <w:bodyDiv w:val="1"/>
      <w:marLeft w:val="0"/>
      <w:marRight w:val="0"/>
      <w:marTop w:val="0"/>
      <w:marBottom w:val="0"/>
      <w:divBdr>
        <w:top w:val="none" w:sz="0" w:space="0" w:color="auto"/>
        <w:left w:val="none" w:sz="0" w:space="0" w:color="auto"/>
        <w:bottom w:val="none" w:sz="0" w:space="0" w:color="auto"/>
        <w:right w:val="none" w:sz="0" w:space="0" w:color="auto"/>
      </w:divBdr>
    </w:div>
    <w:div w:id="1498568424">
      <w:bodyDiv w:val="1"/>
      <w:marLeft w:val="0"/>
      <w:marRight w:val="0"/>
      <w:marTop w:val="0"/>
      <w:marBottom w:val="0"/>
      <w:divBdr>
        <w:top w:val="none" w:sz="0" w:space="0" w:color="auto"/>
        <w:left w:val="none" w:sz="0" w:space="0" w:color="auto"/>
        <w:bottom w:val="none" w:sz="0" w:space="0" w:color="auto"/>
        <w:right w:val="none" w:sz="0" w:space="0" w:color="auto"/>
      </w:divBdr>
    </w:div>
    <w:div w:id="1637221991">
      <w:bodyDiv w:val="1"/>
      <w:marLeft w:val="0"/>
      <w:marRight w:val="0"/>
      <w:marTop w:val="0"/>
      <w:marBottom w:val="0"/>
      <w:divBdr>
        <w:top w:val="none" w:sz="0" w:space="0" w:color="auto"/>
        <w:left w:val="none" w:sz="0" w:space="0" w:color="auto"/>
        <w:bottom w:val="none" w:sz="0" w:space="0" w:color="auto"/>
        <w:right w:val="none" w:sz="0" w:space="0" w:color="auto"/>
      </w:divBdr>
    </w:div>
    <w:div w:id="1641574744">
      <w:bodyDiv w:val="1"/>
      <w:marLeft w:val="0"/>
      <w:marRight w:val="0"/>
      <w:marTop w:val="0"/>
      <w:marBottom w:val="0"/>
      <w:divBdr>
        <w:top w:val="none" w:sz="0" w:space="0" w:color="auto"/>
        <w:left w:val="none" w:sz="0" w:space="0" w:color="auto"/>
        <w:bottom w:val="none" w:sz="0" w:space="0" w:color="auto"/>
        <w:right w:val="none" w:sz="0" w:space="0" w:color="auto"/>
      </w:divBdr>
    </w:div>
    <w:div w:id="1666863838">
      <w:bodyDiv w:val="1"/>
      <w:marLeft w:val="0"/>
      <w:marRight w:val="0"/>
      <w:marTop w:val="0"/>
      <w:marBottom w:val="0"/>
      <w:divBdr>
        <w:top w:val="none" w:sz="0" w:space="0" w:color="auto"/>
        <w:left w:val="none" w:sz="0" w:space="0" w:color="auto"/>
        <w:bottom w:val="none" w:sz="0" w:space="0" w:color="auto"/>
        <w:right w:val="none" w:sz="0" w:space="0" w:color="auto"/>
      </w:divBdr>
    </w:div>
    <w:div w:id="1671055742">
      <w:bodyDiv w:val="1"/>
      <w:marLeft w:val="0"/>
      <w:marRight w:val="0"/>
      <w:marTop w:val="0"/>
      <w:marBottom w:val="0"/>
      <w:divBdr>
        <w:top w:val="none" w:sz="0" w:space="0" w:color="auto"/>
        <w:left w:val="none" w:sz="0" w:space="0" w:color="auto"/>
        <w:bottom w:val="none" w:sz="0" w:space="0" w:color="auto"/>
        <w:right w:val="none" w:sz="0" w:space="0" w:color="auto"/>
      </w:divBdr>
    </w:div>
    <w:div w:id="1692953988">
      <w:bodyDiv w:val="1"/>
      <w:marLeft w:val="0"/>
      <w:marRight w:val="0"/>
      <w:marTop w:val="0"/>
      <w:marBottom w:val="0"/>
      <w:divBdr>
        <w:top w:val="none" w:sz="0" w:space="0" w:color="auto"/>
        <w:left w:val="none" w:sz="0" w:space="0" w:color="auto"/>
        <w:bottom w:val="none" w:sz="0" w:space="0" w:color="auto"/>
        <w:right w:val="none" w:sz="0" w:space="0" w:color="auto"/>
      </w:divBdr>
    </w:div>
    <w:div w:id="1730956586">
      <w:bodyDiv w:val="1"/>
      <w:marLeft w:val="0"/>
      <w:marRight w:val="0"/>
      <w:marTop w:val="0"/>
      <w:marBottom w:val="0"/>
      <w:divBdr>
        <w:top w:val="none" w:sz="0" w:space="0" w:color="auto"/>
        <w:left w:val="none" w:sz="0" w:space="0" w:color="auto"/>
        <w:bottom w:val="none" w:sz="0" w:space="0" w:color="auto"/>
        <w:right w:val="none" w:sz="0" w:space="0" w:color="auto"/>
      </w:divBdr>
    </w:div>
    <w:div w:id="1822312883">
      <w:bodyDiv w:val="1"/>
      <w:marLeft w:val="0"/>
      <w:marRight w:val="0"/>
      <w:marTop w:val="0"/>
      <w:marBottom w:val="0"/>
      <w:divBdr>
        <w:top w:val="none" w:sz="0" w:space="0" w:color="auto"/>
        <w:left w:val="none" w:sz="0" w:space="0" w:color="auto"/>
        <w:bottom w:val="none" w:sz="0" w:space="0" w:color="auto"/>
        <w:right w:val="none" w:sz="0" w:space="0" w:color="auto"/>
      </w:divBdr>
    </w:div>
    <w:div w:id="1881746312">
      <w:bodyDiv w:val="1"/>
      <w:marLeft w:val="0"/>
      <w:marRight w:val="0"/>
      <w:marTop w:val="0"/>
      <w:marBottom w:val="0"/>
      <w:divBdr>
        <w:top w:val="none" w:sz="0" w:space="0" w:color="auto"/>
        <w:left w:val="none" w:sz="0" w:space="0" w:color="auto"/>
        <w:bottom w:val="none" w:sz="0" w:space="0" w:color="auto"/>
        <w:right w:val="none" w:sz="0" w:space="0" w:color="auto"/>
      </w:divBdr>
      <w:divsChild>
        <w:div w:id="9836224">
          <w:marLeft w:val="547"/>
          <w:marRight w:val="0"/>
          <w:marTop w:val="0"/>
          <w:marBottom w:val="0"/>
          <w:divBdr>
            <w:top w:val="none" w:sz="0" w:space="0" w:color="auto"/>
            <w:left w:val="none" w:sz="0" w:space="0" w:color="auto"/>
            <w:bottom w:val="none" w:sz="0" w:space="0" w:color="auto"/>
            <w:right w:val="none" w:sz="0" w:space="0" w:color="auto"/>
          </w:divBdr>
        </w:div>
        <w:div w:id="443573824">
          <w:marLeft w:val="547"/>
          <w:marRight w:val="0"/>
          <w:marTop w:val="0"/>
          <w:marBottom w:val="0"/>
          <w:divBdr>
            <w:top w:val="none" w:sz="0" w:space="0" w:color="auto"/>
            <w:left w:val="none" w:sz="0" w:space="0" w:color="auto"/>
            <w:bottom w:val="none" w:sz="0" w:space="0" w:color="auto"/>
            <w:right w:val="none" w:sz="0" w:space="0" w:color="auto"/>
          </w:divBdr>
        </w:div>
        <w:div w:id="594633406">
          <w:marLeft w:val="547"/>
          <w:marRight w:val="0"/>
          <w:marTop w:val="0"/>
          <w:marBottom w:val="0"/>
          <w:divBdr>
            <w:top w:val="none" w:sz="0" w:space="0" w:color="auto"/>
            <w:left w:val="none" w:sz="0" w:space="0" w:color="auto"/>
            <w:bottom w:val="none" w:sz="0" w:space="0" w:color="auto"/>
            <w:right w:val="none" w:sz="0" w:space="0" w:color="auto"/>
          </w:divBdr>
        </w:div>
        <w:div w:id="912545074">
          <w:marLeft w:val="547"/>
          <w:marRight w:val="0"/>
          <w:marTop w:val="0"/>
          <w:marBottom w:val="0"/>
          <w:divBdr>
            <w:top w:val="none" w:sz="0" w:space="0" w:color="auto"/>
            <w:left w:val="none" w:sz="0" w:space="0" w:color="auto"/>
            <w:bottom w:val="none" w:sz="0" w:space="0" w:color="auto"/>
            <w:right w:val="none" w:sz="0" w:space="0" w:color="auto"/>
          </w:divBdr>
        </w:div>
        <w:div w:id="1151369043">
          <w:marLeft w:val="547"/>
          <w:marRight w:val="0"/>
          <w:marTop w:val="0"/>
          <w:marBottom w:val="0"/>
          <w:divBdr>
            <w:top w:val="none" w:sz="0" w:space="0" w:color="auto"/>
            <w:left w:val="none" w:sz="0" w:space="0" w:color="auto"/>
            <w:bottom w:val="none" w:sz="0" w:space="0" w:color="auto"/>
            <w:right w:val="none" w:sz="0" w:space="0" w:color="auto"/>
          </w:divBdr>
        </w:div>
        <w:div w:id="1170868145">
          <w:marLeft w:val="547"/>
          <w:marRight w:val="0"/>
          <w:marTop w:val="0"/>
          <w:marBottom w:val="0"/>
          <w:divBdr>
            <w:top w:val="none" w:sz="0" w:space="0" w:color="auto"/>
            <w:left w:val="none" w:sz="0" w:space="0" w:color="auto"/>
            <w:bottom w:val="none" w:sz="0" w:space="0" w:color="auto"/>
            <w:right w:val="none" w:sz="0" w:space="0" w:color="auto"/>
          </w:divBdr>
        </w:div>
        <w:div w:id="1375740014">
          <w:marLeft w:val="547"/>
          <w:marRight w:val="0"/>
          <w:marTop w:val="0"/>
          <w:marBottom w:val="0"/>
          <w:divBdr>
            <w:top w:val="none" w:sz="0" w:space="0" w:color="auto"/>
            <w:left w:val="none" w:sz="0" w:space="0" w:color="auto"/>
            <w:bottom w:val="none" w:sz="0" w:space="0" w:color="auto"/>
            <w:right w:val="none" w:sz="0" w:space="0" w:color="auto"/>
          </w:divBdr>
        </w:div>
      </w:divsChild>
    </w:div>
    <w:div w:id="1893230121">
      <w:bodyDiv w:val="1"/>
      <w:marLeft w:val="0"/>
      <w:marRight w:val="0"/>
      <w:marTop w:val="0"/>
      <w:marBottom w:val="0"/>
      <w:divBdr>
        <w:top w:val="none" w:sz="0" w:space="0" w:color="auto"/>
        <w:left w:val="none" w:sz="0" w:space="0" w:color="auto"/>
        <w:bottom w:val="none" w:sz="0" w:space="0" w:color="auto"/>
        <w:right w:val="none" w:sz="0" w:space="0" w:color="auto"/>
      </w:divBdr>
    </w:div>
    <w:div w:id="1912301468">
      <w:bodyDiv w:val="1"/>
      <w:marLeft w:val="0"/>
      <w:marRight w:val="0"/>
      <w:marTop w:val="0"/>
      <w:marBottom w:val="0"/>
      <w:divBdr>
        <w:top w:val="none" w:sz="0" w:space="0" w:color="auto"/>
        <w:left w:val="none" w:sz="0" w:space="0" w:color="auto"/>
        <w:bottom w:val="none" w:sz="0" w:space="0" w:color="auto"/>
        <w:right w:val="none" w:sz="0" w:space="0" w:color="auto"/>
      </w:divBdr>
    </w:div>
    <w:div w:id="1976107563">
      <w:bodyDiv w:val="1"/>
      <w:marLeft w:val="0"/>
      <w:marRight w:val="0"/>
      <w:marTop w:val="0"/>
      <w:marBottom w:val="0"/>
      <w:divBdr>
        <w:top w:val="none" w:sz="0" w:space="0" w:color="auto"/>
        <w:left w:val="none" w:sz="0" w:space="0" w:color="auto"/>
        <w:bottom w:val="none" w:sz="0" w:space="0" w:color="auto"/>
        <w:right w:val="none" w:sz="0" w:space="0" w:color="auto"/>
      </w:divBdr>
    </w:div>
    <w:div w:id="2048482991">
      <w:bodyDiv w:val="1"/>
      <w:marLeft w:val="0"/>
      <w:marRight w:val="0"/>
      <w:marTop w:val="0"/>
      <w:marBottom w:val="0"/>
      <w:divBdr>
        <w:top w:val="none" w:sz="0" w:space="0" w:color="auto"/>
        <w:left w:val="none" w:sz="0" w:space="0" w:color="auto"/>
        <w:bottom w:val="none" w:sz="0" w:space="0" w:color="auto"/>
        <w:right w:val="none" w:sz="0" w:space="0" w:color="auto"/>
      </w:divBdr>
      <w:divsChild>
        <w:div w:id="6952042">
          <w:marLeft w:val="1166"/>
          <w:marRight w:val="0"/>
          <w:marTop w:val="0"/>
          <w:marBottom w:val="0"/>
          <w:divBdr>
            <w:top w:val="none" w:sz="0" w:space="0" w:color="auto"/>
            <w:left w:val="none" w:sz="0" w:space="0" w:color="auto"/>
            <w:bottom w:val="none" w:sz="0" w:space="0" w:color="auto"/>
            <w:right w:val="none" w:sz="0" w:space="0" w:color="auto"/>
          </w:divBdr>
        </w:div>
        <w:div w:id="30885619">
          <w:marLeft w:val="1800"/>
          <w:marRight w:val="0"/>
          <w:marTop w:val="0"/>
          <w:marBottom w:val="0"/>
          <w:divBdr>
            <w:top w:val="none" w:sz="0" w:space="0" w:color="auto"/>
            <w:left w:val="none" w:sz="0" w:space="0" w:color="auto"/>
            <w:bottom w:val="none" w:sz="0" w:space="0" w:color="auto"/>
            <w:right w:val="none" w:sz="0" w:space="0" w:color="auto"/>
          </w:divBdr>
        </w:div>
        <w:div w:id="39326856">
          <w:marLeft w:val="1166"/>
          <w:marRight w:val="0"/>
          <w:marTop w:val="0"/>
          <w:marBottom w:val="0"/>
          <w:divBdr>
            <w:top w:val="none" w:sz="0" w:space="0" w:color="auto"/>
            <w:left w:val="none" w:sz="0" w:space="0" w:color="auto"/>
            <w:bottom w:val="none" w:sz="0" w:space="0" w:color="auto"/>
            <w:right w:val="none" w:sz="0" w:space="0" w:color="auto"/>
          </w:divBdr>
        </w:div>
        <w:div w:id="43019285">
          <w:marLeft w:val="1166"/>
          <w:marRight w:val="0"/>
          <w:marTop w:val="0"/>
          <w:marBottom w:val="0"/>
          <w:divBdr>
            <w:top w:val="none" w:sz="0" w:space="0" w:color="auto"/>
            <w:left w:val="none" w:sz="0" w:space="0" w:color="auto"/>
            <w:bottom w:val="none" w:sz="0" w:space="0" w:color="auto"/>
            <w:right w:val="none" w:sz="0" w:space="0" w:color="auto"/>
          </w:divBdr>
        </w:div>
        <w:div w:id="73364087">
          <w:marLeft w:val="1166"/>
          <w:marRight w:val="0"/>
          <w:marTop w:val="0"/>
          <w:marBottom w:val="0"/>
          <w:divBdr>
            <w:top w:val="none" w:sz="0" w:space="0" w:color="auto"/>
            <w:left w:val="none" w:sz="0" w:space="0" w:color="auto"/>
            <w:bottom w:val="none" w:sz="0" w:space="0" w:color="auto"/>
            <w:right w:val="none" w:sz="0" w:space="0" w:color="auto"/>
          </w:divBdr>
        </w:div>
        <w:div w:id="159737625">
          <w:marLeft w:val="547"/>
          <w:marRight w:val="0"/>
          <w:marTop w:val="0"/>
          <w:marBottom w:val="0"/>
          <w:divBdr>
            <w:top w:val="none" w:sz="0" w:space="0" w:color="auto"/>
            <w:left w:val="none" w:sz="0" w:space="0" w:color="auto"/>
            <w:bottom w:val="none" w:sz="0" w:space="0" w:color="auto"/>
            <w:right w:val="none" w:sz="0" w:space="0" w:color="auto"/>
          </w:divBdr>
        </w:div>
        <w:div w:id="218787082">
          <w:marLeft w:val="547"/>
          <w:marRight w:val="0"/>
          <w:marTop w:val="0"/>
          <w:marBottom w:val="0"/>
          <w:divBdr>
            <w:top w:val="none" w:sz="0" w:space="0" w:color="auto"/>
            <w:left w:val="none" w:sz="0" w:space="0" w:color="auto"/>
            <w:bottom w:val="none" w:sz="0" w:space="0" w:color="auto"/>
            <w:right w:val="none" w:sz="0" w:space="0" w:color="auto"/>
          </w:divBdr>
        </w:div>
        <w:div w:id="352807239">
          <w:marLeft w:val="1166"/>
          <w:marRight w:val="0"/>
          <w:marTop w:val="0"/>
          <w:marBottom w:val="0"/>
          <w:divBdr>
            <w:top w:val="none" w:sz="0" w:space="0" w:color="auto"/>
            <w:left w:val="none" w:sz="0" w:space="0" w:color="auto"/>
            <w:bottom w:val="none" w:sz="0" w:space="0" w:color="auto"/>
            <w:right w:val="none" w:sz="0" w:space="0" w:color="auto"/>
          </w:divBdr>
        </w:div>
        <w:div w:id="451632034">
          <w:marLeft w:val="547"/>
          <w:marRight w:val="0"/>
          <w:marTop w:val="0"/>
          <w:marBottom w:val="0"/>
          <w:divBdr>
            <w:top w:val="none" w:sz="0" w:space="0" w:color="auto"/>
            <w:left w:val="none" w:sz="0" w:space="0" w:color="auto"/>
            <w:bottom w:val="none" w:sz="0" w:space="0" w:color="auto"/>
            <w:right w:val="none" w:sz="0" w:space="0" w:color="auto"/>
          </w:divBdr>
        </w:div>
        <w:div w:id="551885396">
          <w:marLeft w:val="1800"/>
          <w:marRight w:val="0"/>
          <w:marTop w:val="0"/>
          <w:marBottom w:val="0"/>
          <w:divBdr>
            <w:top w:val="none" w:sz="0" w:space="0" w:color="auto"/>
            <w:left w:val="none" w:sz="0" w:space="0" w:color="auto"/>
            <w:bottom w:val="none" w:sz="0" w:space="0" w:color="auto"/>
            <w:right w:val="none" w:sz="0" w:space="0" w:color="auto"/>
          </w:divBdr>
        </w:div>
        <w:div w:id="564461792">
          <w:marLeft w:val="547"/>
          <w:marRight w:val="0"/>
          <w:marTop w:val="0"/>
          <w:marBottom w:val="0"/>
          <w:divBdr>
            <w:top w:val="none" w:sz="0" w:space="0" w:color="auto"/>
            <w:left w:val="none" w:sz="0" w:space="0" w:color="auto"/>
            <w:bottom w:val="none" w:sz="0" w:space="0" w:color="auto"/>
            <w:right w:val="none" w:sz="0" w:space="0" w:color="auto"/>
          </w:divBdr>
        </w:div>
        <w:div w:id="580526481">
          <w:marLeft w:val="274"/>
          <w:marRight w:val="0"/>
          <w:marTop w:val="0"/>
          <w:marBottom w:val="0"/>
          <w:divBdr>
            <w:top w:val="none" w:sz="0" w:space="0" w:color="auto"/>
            <w:left w:val="none" w:sz="0" w:space="0" w:color="auto"/>
            <w:bottom w:val="none" w:sz="0" w:space="0" w:color="auto"/>
            <w:right w:val="none" w:sz="0" w:space="0" w:color="auto"/>
          </w:divBdr>
        </w:div>
        <w:div w:id="596911669">
          <w:marLeft w:val="1800"/>
          <w:marRight w:val="0"/>
          <w:marTop w:val="0"/>
          <w:marBottom w:val="0"/>
          <w:divBdr>
            <w:top w:val="none" w:sz="0" w:space="0" w:color="auto"/>
            <w:left w:val="none" w:sz="0" w:space="0" w:color="auto"/>
            <w:bottom w:val="none" w:sz="0" w:space="0" w:color="auto"/>
            <w:right w:val="none" w:sz="0" w:space="0" w:color="auto"/>
          </w:divBdr>
        </w:div>
        <w:div w:id="628512400">
          <w:marLeft w:val="1166"/>
          <w:marRight w:val="0"/>
          <w:marTop w:val="0"/>
          <w:marBottom w:val="0"/>
          <w:divBdr>
            <w:top w:val="none" w:sz="0" w:space="0" w:color="auto"/>
            <w:left w:val="none" w:sz="0" w:space="0" w:color="auto"/>
            <w:bottom w:val="none" w:sz="0" w:space="0" w:color="auto"/>
            <w:right w:val="none" w:sz="0" w:space="0" w:color="auto"/>
          </w:divBdr>
        </w:div>
        <w:div w:id="645548800">
          <w:marLeft w:val="1166"/>
          <w:marRight w:val="0"/>
          <w:marTop w:val="0"/>
          <w:marBottom w:val="0"/>
          <w:divBdr>
            <w:top w:val="none" w:sz="0" w:space="0" w:color="auto"/>
            <w:left w:val="none" w:sz="0" w:space="0" w:color="auto"/>
            <w:bottom w:val="none" w:sz="0" w:space="0" w:color="auto"/>
            <w:right w:val="none" w:sz="0" w:space="0" w:color="auto"/>
          </w:divBdr>
        </w:div>
        <w:div w:id="657462511">
          <w:marLeft w:val="1800"/>
          <w:marRight w:val="0"/>
          <w:marTop w:val="0"/>
          <w:marBottom w:val="0"/>
          <w:divBdr>
            <w:top w:val="none" w:sz="0" w:space="0" w:color="auto"/>
            <w:left w:val="none" w:sz="0" w:space="0" w:color="auto"/>
            <w:bottom w:val="none" w:sz="0" w:space="0" w:color="auto"/>
            <w:right w:val="none" w:sz="0" w:space="0" w:color="auto"/>
          </w:divBdr>
        </w:div>
        <w:div w:id="785461781">
          <w:marLeft w:val="1800"/>
          <w:marRight w:val="0"/>
          <w:marTop w:val="0"/>
          <w:marBottom w:val="0"/>
          <w:divBdr>
            <w:top w:val="none" w:sz="0" w:space="0" w:color="auto"/>
            <w:left w:val="none" w:sz="0" w:space="0" w:color="auto"/>
            <w:bottom w:val="none" w:sz="0" w:space="0" w:color="auto"/>
            <w:right w:val="none" w:sz="0" w:space="0" w:color="auto"/>
          </w:divBdr>
        </w:div>
        <w:div w:id="889683096">
          <w:marLeft w:val="994"/>
          <w:marRight w:val="0"/>
          <w:marTop w:val="0"/>
          <w:marBottom w:val="0"/>
          <w:divBdr>
            <w:top w:val="none" w:sz="0" w:space="0" w:color="auto"/>
            <w:left w:val="none" w:sz="0" w:space="0" w:color="auto"/>
            <w:bottom w:val="none" w:sz="0" w:space="0" w:color="auto"/>
            <w:right w:val="none" w:sz="0" w:space="0" w:color="auto"/>
          </w:divBdr>
        </w:div>
        <w:div w:id="923683945">
          <w:marLeft w:val="1800"/>
          <w:marRight w:val="0"/>
          <w:marTop w:val="0"/>
          <w:marBottom w:val="0"/>
          <w:divBdr>
            <w:top w:val="none" w:sz="0" w:space="0" w:color="auto"/>
            <w:left w:val="none" w:sz="0" w:space="0" w:color="auto"/>
            <w:bottom w:val="none" w:sz="0" w:space="0" w:color="auto"/>
            <w:right w:val="none" w:sz="0" w:space="0" w:color="auto"/>
          </w:divBdr>
        </w:div>
        <w:div w:id="954794396">
          <w:marLeft w:val="547"/>
          <w:marRight w:val="0"/>
          <w:marTop w:val="0"/>
          <w:marBottom w:val="0"/>
          <w:divBdr>
            <w:top w:val="none" w:sz="0" w:space="0" w:color="auto"/>
            <w:left w:val="none" w:sz="0" w:space="0" w:color="auto"/>
            <w:bottom w:val="none" w:sz="0" w:space="0" w:color="auto"/>
            <w:right w:val="none" w:sz="0" w:space="0" w:color="auto"/>
          </w:divBdr>
        </w:div>
        <w:div w:id="1064792341">
          <w:marLeft w:val="1800"/>
          <w:marRight w:val="0"/>
          <w:marTop w:val="0"/>
          <w:marBottom w:val="0"/>
          <w:divBdr>
            <w:top w:val="none" w:sz="0" w:space="0" w:color="auto"/>
            <w:left w:val="none" w:sz="0" w:space="0" w:color="auto"/>
            <w:bottom w:val="none" w:sz="0" w:space="0" w:color="auto"/>
            <w:right w:val="none" w:sz="0" w:space="0" w:color="auto"/>
          </w:divBdr>
        </w:div>
        <w:div w:id="1091006425">
          <w:marLeft w:val="547"/>
          <w:marRight w:val="0"/>
          <w:marTop w:val="0"/>
          <w:marBottom w:val="0"/>
          <w:divBdr>
            <w:top w:val="none" w:sz="0" w:space="0" w:color="auto"/>
            <w:left w:val="none" w:sz="0" w:space="0" w:color="auto"/>
            <w:bottom w:val="none" w:sz="0" w:space="0" w:color="auto"/>
            <w:right w:val="none" w:sz="0" w:space="0" w:color="auto"/>
          </w:divBdr>
        </w:div>
        <w:div w:id="1134254575">
          <w:marLeft w:val="547"/>
          <w:marRight w:val="0"/>
          <w:marTop w:val="0"/>
          <w:marBottom w:val="0"/>
          <w:divBdr>
            <w:top w:val="none" w:sz="0" w:space="0" w:color="auto"/>
            <w:left w:val="none" w:sz="0" w:space="0" w:color="auto"/>
            <w:bottom w:val="none" w:sz="0" w:space="0" w:color="auto"/>
            <w:right w:val="none" w:sz="0" w:space="0" w:color="auto"/>
          </w:divBdr>
        </w:div>
        <w:div w:id="1286038664">
          <w:marLeft w:val="1800"/>
          <w:marRight w:val="0"/>
          <w:marTop w:val="0"/>
          <w:marBottom w:val="0"/>
          <w:divBdr>
            <w:top w:val="none" w:sz="0" w:space="0" w:color="auto"/>
            <w:left w:val="none" w:sz="0" w:space="0" w:color="auto"/>
            <w:bottom w:val="none" w:sz="0" w:space="0" w:color="auto"/>
            <w:right w:val="none" w:sz="0" w:space="0" w:color="auto"/>
          </w:divBdr>
        </w:div>
        <w:div w:id="1305551356">
          <w:marLeft w:val="994"/>
          <w:marRight w:val="0"/>
          <w:marTop w:val="0"/>
          <w:marBottom w:val="0"/>
          <w:divBdr>
            <w:top w:val="none" w:sz="0" w:space="0" w:color="auto"/>
            <w:left w:val="none" w:sz="0" w:space="0" w:color="auto"/>
            <w:bottom w:val="none" w:sz="0" w:space="0" w:color="auto"/>
            <w:right w:val="none" w:sz="0" w:space="0" w:color="auto"/>
          </w:divBdr>
        </w:div>
        <w:div w:id="1338845285">
          <w:marLeft w:val="1166"/>
          <w:marRight w:val="0"/>
          <w:marTop w:val="0"/>
          <w:marBottom w:val="0"/>
          <w:divBdr>
            <w:top w:val="none" w:sz="0" w:space="0" w:color="auto"/>
            <w:left w:val="none" w:sz="0" w:space="0" w:color="auto"/>
            <w:bottom w:val="none" w:sz="0" w:space="0" w:color="auto"/>
            <w:right w:val="none" w:sz="0" w:space="0" w:color="auto"/>
          </w:divBdr>
        </w:div>
        <w:div w:id="1366637760">
          <w:marLeft w:val="1800"/>
          <w:marRight w:val="0"/>
          <w:marTop w:val="0"/>
          <w:marBottom w:val="0"/>
          <w:divBdr>
            <w:top w:val="none" w:sz="0" w:space="0" w:color="auto"/>
            <w:left w:val="none" w:sz="0" w:space="0" w:color="auto"/>
            <w:bottom w:val="none" w:sz="0" w:space="0" w:color="auto"/>
            <w:right w:val="none" w:sz="0" w:space="0" w:color="auto"/>
          </w:divBdr>
        </w:div>
        <w:div w:id="1374692125">
          <w:marLeft w:val="994"/>
          <w:marRight w:val="0"/>
          <w:marTop w:val="0"/>
          <w:marBottom w:val="0"/>
          <w:divBdr>
            <w:top w:val="none" w:sz="0" w:space="0" w:color="auto"/>
            <w:left w:val="none" w:sz="0" w:space="0" w:color="auto"/>
            <w:bottom w:val="none" w:sz="0" w:space="0" w:color="auto"/>
            <w:right w:val="none" w:sz="0" w:space="0" w:color="auto"/>
          </w:divBdr>
        </w:div>
        <w:div w:id="1410806605">
          <w:marLeft w:val="1166"/>
          <w:marRight w:val="0"/>
          <w:marTop w:val="0"/>
          <w:marBottom w:val="0"/>
          <w:divBdr>
            <w:top w:val="none" w:sz="0" w:space="0" w:color="auto"/>
            <w:left w:val="none" w:sz="0" w:space="0" w:color="auto"/>
            <w:bottom w:val="none" w:sz="0" w:space="0" w:color="auto"/>
            <w:right w:val="none" w:sz="0" w:space="0" w:color="auto"/>
          </w:divBdr>
        </w:div>
        <w:div w:id="1479568915">
          <w:marLeft w:val="274"/>
          <w:marRight w:val="0"/>
          <w:marTop w:val="0"/>
          <w:marBottom w:val="0"/>
          <w:divBdr>
            <w:top w:val="none" w:sz="0" w:space="0" w:color="auto"/>
            <w:left w:val="none" w:sz="0" w:space="0" w:color="auto"/>
            <w:bottom w:val="none" w:sz="0" w:space="0" w:color="auto"/>
            <w:right w:val="none" w:sz="0" w:space="0" w:color="auto"/>
          </w:divBdr>
        </w:div>
        <w:div w:id="1644461294">
          <w:marLeft w:val="1166"/>
          <w:marRight w:val="0"/>
          <w:marTop w:val="0"/>
          <w:marBottom w:val="0"/>
          <w:divBdr>
            <w:top w:val="none" w:sz="0" w:space="0" w:color="auto"/>
            <w:left w:val="none" w:sz="0" w:space="0" w:color="auto"/>
            <w:bottom w:val="none" w:sz="0" w:space="0" w:color="auto"/>
            <w:right w:val="none" w:sz="0" w:space="0" w:color="auto"/>
          </w:divBdr>
        </w:div>
        <w:div w:id="1666393384">
          <w:marLeft w:val="1800"/>
          <w:marRight w:val="0"/>
          <w:marTop w:val="0"/>
          <w:marBottom w:val="0"/>
          <w:divBdr>
            <w:top w:val="none" w:sz="0" w:space="0" w:color="auto"/>
            <w:left w:val="none" w:sz="0" w:space="0" w:color="auto"/>
            <w:bottom w:val="none" w:sz="0" w:space="0" w:color="auto"/>
            <w:right w:val="none" w:sz="0" w:space="0" w:color="auto"/>
          </w:divBdr>
        </w:div>
        <w:div w:id="1685669171">
          <w:marLeft w:val="547"/>
          <w:marRight w:val="0"/>
          <w:marTop w:val="0"/>
          <w:marBottom w:val="0"/>
          <w:divBdr>
            <w:top w:val="none" w:sz="0" w:space="0" w:color="auto"/>
            <w:left w:val="none" w:sz="0" w:space="0" w:color="auto"/>
            <w:bottom w:val="none" w:sz="0" w:space="0" w:color="auto"/>
            <w:right w:val="none" w:sz="0" w:space="0" w:color="auto"/>
          </w:divBdr>
        </w:div>
        <w:div w:id="1901285763">
          <w:marLeft w:val="1800"/>
          <w:marRight w:val="0"/>
          <w:marTop w:val="0"/>
          <w:marBottom w:val="0"/>
          <w:divBdr>
            <w:top w:val="none" w:sz="0" w:space="0" w:color="auto"/>
            <w:left w:val="none" w:sz="0" w:space="0" w:color="auto"/>
            <w:bottom w:val="none" w:sz="0" w:space="0" w:color="auto"/>
            <w:right w:val="none" w:sz="0" w:space="0" w:color="auto"/>
          </w:divBdr>
        </w:div>
        <w:div w:id="1952273552">
          <w:marLeft w:val="1166"/>
          <w:marRight w:val="0"/>
          <w:marTop w:val="0"/>
          <w:marBottom w:val="0"/>
          <w:divBdr>
            <w:top w:val="none" w:sz="0" w:space="0" w:color="auto"/>
            <w:left w:val="none" w:sz="0" w:space="0" w:color="auto"/>
            <w:bottom w:val="none" w:sz="0" w:space="0" w:color="auto"/>
            <w:right w:val="none" w:sz="0" w:space="0" w:color="auto"/>
          </w:divBdr>
        </w:div>
        <w:div w:id="2112823352">
          <w:marLeft w:val="180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17" Type="http://schemas.openxmlformats.org/officeDocument/2006/relationships/hyperlink" Target="https://portal.azure.com/" TargetMode="External"/><Relationship Id="rId21" Type="http://schemas.openxmlformats.org/officeDocument/2006/relationships/image" Target="media/image5.png"/><Relationship Id="rId63" Type="http://schemas.openxmlformats.org/officeDocument/2006/relationships/image" Target="media/image46.png"/><Relationship Id="rId159" Type="http://schemas.openxmlformats.org/officeDocument/2006/relationships/hyperlink" Target="https://www.microsoft.com/en-gb/industry/blog/technetuk/2016/02/11/configuring-winrm-over-https-to-enable-powershell-remoting/" TargetMode="External"/><Relationship Id="rId170" Type="http://schemas.openxmlformats.org/officeDocument/2006/relationships/hyperlink" Target="https://www.microsoft.com/en-gb/industry/blog/technetuk/2016/02/11/configuring-winrm-over-https-to-enable-powershell-remoting/" TargetMode="External"/><Relationship Id="rId226" Type="http://schemas.openxmlformats.org/officeDocument/2006/relationships/image" Target="media/image112.png"/><Relationship Id="rId268" Type="http://schemas.openxmlformats.org/officeDocument/2006/relationships/image" Target="media/image153.png"/><Relationship Id="rId32" Type="http://schemas.openxmlformats.org/officeDocument/2006/relationships/image" Target="media/image15.png"/><Relationship Id="rId74" Type="http://schemas.openxmlformats.org/officeDocument/2006/relationships/hyperlink" Target="https://www.microsoft.com/en-gb/industry/blog/technetuk/2016/02/11/configuring-winrm-over-https-to-enable-powershell-remoting/" TargetMode="External"/><Relationship Id="rId128" Type="http://schemas.openxmlformats.org/officeDocument/2006/relationships/image" Target="media/image74.png"/><Relationship Id="rId5" Type="http://schemas.openxmlformats.org/officeDocument/2006/relationships/numbering" Target="numbering.xml"/><Relationship Id="rId181" Type="http://schemas.openxmlformats.org/officeDocument/2006/relationships/image" Target="media/image83.png"/><Relationship Id="rId237" Type="http://schemas.openxmlformats.org/officeDocument/2006/relationships/image" Target="media/image123.png"/><Relationship Id="rId279" Type="http://schemas.openxmlformats.org/officeDocument/2006/relationships/image" Target="media/image164.png"/><Relationship Id="rId43" Type="http://schemas.openxmlformats.org/officeDocument/2006/relationships/image" Target="media/image26.png"/><Relationship Id="rId139" Type="http://schemas.openxmlformats.org/officeDocument/2006/relationships/image" Target="media/image77.png"/><Relationship Id="rId290" Type="http://schemas.openxmlformats.org/officeDocument/2006/relationships/theme" Target="theme/theme1.xml"/><Relationship Id="rId85" Type="http://schemas.openxmlformats.org/officeDocument/2006/relationships/image" Target="media/image61.png"/><Relationship Id="rId150" Type="http://schemas.openxmlformats.org/officeDocument/2006/relationships/hyperlink" Target="https://www.microsoft.com/en-gb/industry/blog/technetuk/2016/02/11/configuring-winrm-over-https-to-enable-powershell-remoting/" TargetMode="External"/><Relationship Id="rId192" Type="http://schemas.openxmlformats.org/officeDocument/2006/relationships/hyperlink" Target="https://www.microsoft.com/en-gb/industry/blog/technetuk/2016/02/11/configuring-winrm-over-https-to-enable-powershell-remoting/" TargetMode="External"/><Relationship Id="rId206" Type="http://schemas.openxmlformats.org/officeDocument/2006/relationships/image" Target="media/image93.png"/><Relationship Id="rId248" Type="http://schemas.openxmlformats.org/officeDocument/2006/relationships/image" Target="media/image134.png"/><Relationship Id="rId269" Type="http://schemas.openxmlformats.org/officeDocument/2006/relationships/image" Target="media/image154.png"/><Relationship Id="rId12" Type="http://schemas.openxmlformats.org/officeDocument/2006/relationships/comments" Target="comments.xml"/><Relationship Id="rId33" Type="http://schemas.openxmlformats.org/officeDocument/2006/relationships/image" Target="media/image16.png"/><Relationship Id="rId108" Type="http://schemas.openxmlformats.org/officeDocument/2006/relationships/hyperlink" Target="https://www.microsoft.com/en-gb/industry/blog/technetuk/2016/02/11/configuring-winrm-over-https-to-enable-powershell-remoting/" TargetMode="External"/><Relationship Id="rId129" Type="http://schemas.openxmlformats.org/officeDocument/2006/relationships/hyperlink" Target="https://hpe.sharepoint.com/:f:/r/sites/msteams_a09baa/Shared%20Documents/Reporting/Documents?csf=1&amp;web=1&amp;e=muB3c7" TargetMode="External"/><Relationship Id="rId280" Type="http://schemas.openxmlformats.org/officeDocument/2006/relationships/image" Target="media/image165.png"/><Relationship Id="rId54" Type="http://schemas.openxmlformats.org/officeDocument/2006/relationships/image" Target="media/image37.png"/><Relationship Id="rId75" Type="http://schemas.openxmlformats.org/officeDocument/2006/relationships/hyperlink" Target="https://www.microsoft.com/en-gb/industry/blog/technetuk/2016/02/11/configuring-winrm-over-https-to-enable-powershell-remoting/" TargetMode="External"/><Relationship Id="rId96" Type="http://schemas.openxmlformats.org/officeDocument/2006/relationships/hyperlink" Target="https://www.microsoft.com/en-gb/industry/blog/technetuk/2016/02/11/configuring-winrm-over-https-to-enable-powershell-remoting/" TargetMode="External"/><Relationship Id="rId140" Type="http://schemas.openxmlformats.org/officeDocument/2006/relationships/hyperlink" Target="https://www.microsoft.com/en-gb/industry/blog/technetuk/2016/02/11/configuring-winrm-over-https-to-enable-powershell-remoting/" TargetMode="External"/><Relationship Id="rId161" Type="http://schemas.openxmlformats.org/officeDocument/2006/relationships/image" Target="media/image78.png"/><Relationship Id="rId182" Type="http://schemas.openxmlformats.org/officeDocument/2006/relationships/hyperlink" Target="https://www.microsoft.com/en-gb/industry/blog/technetuk/2016/02/11/configuring-winrm-over-https-to-enable-powershell-remoting/" TargetMode="External"/><Relationship Id="rId217" Type="http://schemas.openxmlformats.org/officeDocument/2006/relationships/image" Target="media/image103.png"/><Relationship Id="rId6" Type="http://schemas.openxmlformats.org/officeDocument/2006/relationships/styles" Target="styles.xml"/><Relationship Id="rId238" Type="http://schemas.openxmlformats.org/officeDocument/2006/relationships/image" Target="media/image124.png"/><Relationship Id="rId259" Type="http://schemas.openxmlformats.org/officeDocument/2006/relationships/image" Target="media/image145.png"/><Relationship Id="rId23" Type="http://schemas.openxmlformats.org/officeDocument/2006/relationships/image" Target="media/image7.png"/><Relationship Id="rId119" Type="http://schemas.openxmlformats.org/officeDocument/2006/relationships/image" Target="media/image72.png"/><Relationship Id="rId270" Type="http://schemas.openxmlformats.org/officeDocument/2006/relationships/image" Target="media/image155.png"/><Relationship Id="rId291" Type="http://schemas.microsoft.com/office/2019/05/relationships/documenttasks" Target="documenttasks/documenttasks1.xml"/><Relationship Id="rId44" Type="http://schemas.openxmlformats.org/officeDocument/2006/relationships/image" Target="media/image27.png"/><Relationship Id="rId65" Type="http://schemas.openxmlformats.org/officeDocument/2006/relationships/image" Target="media/image48.png"/><Relationship Id="rId86" Type="http://schemas.openxmlformats.org/officeDocument/2006/relationships/image" Target="media/image62.png"/><Relationship Id="rId130" Type="http://schemas.openxmlformats.org/officeDocument/2006/relationships/image" Target="media/image75.png"/><Relationship Id="rId151" Type="http://schemas.openxmlformats.org/officeDocument/2006/relationships/hyperlink" Target="https://www.microsoft.com/en-gb/industry/blog/technetuk/2016/02/11/configuring-winrm-over-https-to-enable-powershell-remoting/" TargetMode="External"/><Relationship Id="rId172" Type="http://schemas.openxmlformats.org/officeDocument/2006/relationships/hyperlink" Target="https://www.microsoft.com/en-gb/industry/blog/technetuk/2016/02/11/configuring-winrm-over-https-to-enable-powershell-remoting/" TargetMode="External"/><Relationship Id="rId193" Type="http://schemas.openxmlformats.org/officeDocument/2006/relationships/hyperlink" Target="https://www.microsoft.com/en-gb/industry/blog/technetuk/2016/02/11/configuring-winrm-over-https-to-enable-powershell-remoting/" TargetMode="External"/><Relationship Id="rId207" Type="http://schemas.openxmlformats.org/officeDocument/2006/relationships/image" Target="media/image94.png"/><Relationship Id="rId228" Type="http://schemas.openxmlformats.org/officeDocument/2006/relationships/image" Target="media/image114.png"/><Relationship Id="rId249" Type="http://schemas.openxmlformats.org/officeDocument/2006/relationships/image" Target="media/image135.png"/><Relationship Id="rId13" Type="http://schemas.microsoft.com/office/2011/relationships/commentsExtended" Target="commentsExtended.xml"/><Relationship Id="rId109" Type="http://schemas.openxmlformats.org/officeDocument/2006/relationships/hyperlink" Target="https://www.microsoft.com/en-gb/industry/blog/technetuk/2016/02/11/configuring-winrm-over-https-to-enable-powershell-remoting/" TargetMode="External"/><Relationship Id="rId260" Type="http://schemas.openxmlformats.org/officeDocument/2006/relationships/image" Target="media/image146.png"/><Relationship Id="rId281" Type="http://schemas.openxmlformats.org/officeDocument/2006/relationships/hyperlink" Target="https://hpe.sharepoint.com/:x:/r/sites/msteams_a09baa/Shared%20Documents/Technology/Infra%20and%20Environments/Environment%20Transition%20Recordings/DevOps%20Odessa%20and%20HPE%20POC.xlsx?d=w8ae83229fa6b4153b8adff246be07225&amp;csf=1&amp;web=1&amp;e=4xG0c4" TargetMode="External"/><Relationship Id="rId34" Type="http://schemas.openxmlformats.org/officeDocument/2006/relationships/image" Target="media/image17.png"/><Relationship Id="rId55" Type="http://schemas.openxmlformats.org/officeDocument/2006/relationships/image" Target="media/image38.png"/><Relationship Id="rId76" Type="http://schemas.openxmlformats.org/officeDocument/2006/relationships/hyperlink" Target="https://www.microsoft.com/en-gb/industry/blog/technetuk/2016/02/11/configuring-winrm-over-https-to-enable-powershell-remoting/" TargetMode="External"/><Relationship Id="rId97" Type="http://schemas.openxmlformats.org/officeDocument/2006/relationships/hyperlink" Target="https://www.microsoft.com/en-gb/industry/blog/technetuk/2016/02/11/configuring-winrm-over-https-to-enable-powershell-remoting/" TargetMode="External"/><Relationship Id="rId120" Type="http://schemas.openxmlformats.org/officeDocument/2006/relationships/image" Target="media/image73.png"/><Relationship Id="rId141" Type="http://schemas.openxmlformats.org/officeDocument/2006/relationships/hyperlink" Target="https://www.microsoft.com/en-gb/industry/blog/technetuk/2016/02/11/configuring-winrm-over-https-to-enable-powershell-remoting/" TargetMode="External"/><Relationship Id="rId7" Type="http://schemas.openxmlformats.org/officeDocument/2006/relationships/settings" Target="settings.xml"/><Relationship Id="rId162" Type="http://schemas.openxmlformats.org/officeDocument/2006/relationships/image" Target="media/image79.png"/><Relationship Id="rId183" Type="http://schemas.openxmlformats.org/officeDocument/2006/relationships/hyperlink" Target="https://www.microsoft.com/en-gb/industry/blog/technetuk/2016/02/11/configuring-winrm-over-https-to-enable-powershell-remoting/" TargetMode="External"/><Relationship Id="rId218" Type="http://schemas.openxmlformats.org/officeDocument/2006/relationships/image" Target="media/image104.png"/><Relationship Id="rId239" Type="http://schemas.openxmlformats.org/officeDocument/2006/relationships/image" Target="media/image125.png"/><Relationship Id="rId250" Type="http://schemas.openxmlformats.org/officeDocument/2006/relationships/image" Target="media/image136.png"/><Relationship Id="rId271" Type="http://schemas.openxmlformats.org/officeDocument/2006/relationships/image" Target="media/image156.png"/><Relationship Id="rId24" Type="http://schemas.openxmlformats.org/officeDocument/2006/relationships/image" Target="media/image8.pn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image" Target="media/image63.png"/><Relationship Id="rId110" Type="http://schemas.openxmlformats.org/officeDocument/2006/relationships/hyperlink" Target="https://www.microsoft.com/en-gb/industry/blog/technetuk/2016/02/11/configuring-winrm-over-https-to-enable-powershell-remoting/" TargetMode="External"/><Relationship Id="rId131" Type="http://schemas.openxmlformats.org/officeDocument/2006/relationships/hyperlink" Target="https://www.microsoft.com/en-gb/industry/blog/technetuk/2016/02/11/configuring-winrm-over-https-to-enable-powershell-remoting/" TargetMode="External"/><Relationship Id="rId152" Type="http://schemas.openxmlformats.org/officeDocument/2006/relationships/hyperlink" Target="https://www.microsoft.com/en-gb/industry/blog/technetuk/2016/02/11/configuring-winrm-over-https-to-enable-powershell-remoting/" TargetMode="External"/><Relationship Id="rId173" Type="http://schemas.openxmlformats.org/officeDocument/2006/relationships/hyperlink" Target="https://www.microsoft.com/en-gb/industry/blog/technetuk/2016/02/11/configuring-winrm-over-https-to-enable-powershell-remoting/" TargetMode="External"/><Relationship Id="rId194" Type="http://schemas.openxmlformats.org/officeDocument/2006/relationships/hyperlink" Target="https://www.microsoft.com/en-gb/industry/blog/technetuk/2016/02/11/configuring-winrm-over-https-to-enable-powershell-remoting/" TargetMode="External"/><Relationship Id="rId208" Type="http://schemas.openxmlformats.org/officeDocument/2006/relationships/image" Target="media/image95.png"/><Relationship Id="rId229" Type="http://schemas.openxmlformats.org/officeDocument/2006/relationships/image" Target="media/image115.png"/><Relationship Id="rId240" Type="http://schemas.openxmlformats.org/officeDocument/2006/relationships/image" Target="media/image126.png"/><Relationship Id="rId261" Type="http://schemas.openxmlformats.org/officeDocument/2006/relationships/image" Target="media/image147.png"/><Relationship Id="rId14" Type="http://schemas.microsoft.com/office/2016/09/relationships/commentsIds" Target="commentsIds.xml"/><Relationship Id="rId35" Type="http://schemas.openxmlformats.org/officeDocument/2006/relationships/image" Target="media/image18.png"/><Relationship Id="rId56" Type="http://schemas.openxmlformats.org/officeDocument/2006/relationships/image" Target="media/image39.png"/><Relationship Id="rId77" Type="http://schemas.openxmlformats.org/officeDocument/2006/relationships/hyperlink" Target="https://www.microsoft.com/en-gb/industry/blog/technetuk/2016/02/11/configuring-winrm-over-https-to-enable-powershell-remoting/" TargetMode="External"/><Relationship Id="rId100" Type="http://schemas.openxmlformats.org/officeDocument/2006/relationships/hyperlink" Target="https://www.microsoft.com/en-gb/industry/blog/technetuk/2016/02/11/configuring-winrm-over-https-to-enable-powershell-remoting/" TargetMode="External"/><Relationship Id="rId282" Type="http://schemas.openxmlformats.org/officeDocument/2006/relationships/hyperlink" Target="https://hpe.sharepoint.com/:f:/r/sites/msteams_a09baa/Shared%20Documents/Technology/Infra%20and%20Environments/Environment%20Transition%20Recordings?csf=1&amp;web=1&amp;e=1UsjnH" TargetMode="External"/><Relationship Id="rId8" Type="http://schemas.openxmlformats.org/officeDocument/2006/relationships/webSettings" Target="webSettings.xml"/><Relationship Id="rId98" Type="http://schemas.openxmlformats.org/officeDocument/2006/relationships/hyperlink" Target="https://www.microsoft.com/en-gb/industry/blog/technetuk/2016/02/11/configuring-winrm-over-https-to-enable-powershell-remoting/" TargetMode="External"/><Relationship Id="rId121" Type="http://schemas.openxmlformats.org/officeDocument/2006/relationships/hyperlink" Target="https://www.microsoft.com/en-gb/industry/blog/technetuk/2016/02/11/configuring-winrm-over-https-to-enable-powershell-remoting/" TargetMode="External"/><Relationship Id="rId142" Type="http://schemas.openxmlformats.org/officeDocument/2006/relationships/hyperlink" Target="https://www.microsoft.com/en-gb/industry/blog/technetuk/2016/02/11/configuring-winrm-over-https-to-enable-powershell-remoting/" TargetMode="External"/><Relationship Id="rId163" Type="http://schemas.openxmlformats.org/officeDocument/2006/relationships/image" Target="media/image80.png"/><Relationship Id="rId184" Type="http://schemas.openxmlformats.org/officeDocument/2006/relationships/hyperlink" Target="https://www.microsoft.com/en-gb/industry/blog/technetuk/2016/02/11/configuring-winrm-over-https-to-enable-powershell-remoting/" TargetMode="External"/><Relationship Id="rId219" Type="http://schemas.openxmlformats.org/officeDocument/2006/relationships/image" Target="media/image105.png"/><Relationship Id="rId230" Type="http://schemas.openxmlformats.org/officeDocument/2006/relationships/image" Target="media/image116.png"/><Relationship Id="rId251" Type="http://schemas.openxmlformats.org/officeDocument/2006/relationships/image" Target="media/image137.png"/><Relationship Id="rId25" Type="http://schemas.openxmlformats.org/officeDocument/2006/relationships/image" Target="media/image9.png"/><Relationship Id="rId46" Type="http://schemas.openxmlformats.org/officeDocument/2006/relationships/image" Target="media/image29.png"/><Relationship Id="rId67" Type="http://schemas.openxmlformats.org/officeDocument/2006/relationships/image" Target="media/image50.png"/><Relationship Id="rId272" Type="http://schemas.openxmlformats.org/officeDocument/2006/relationships/image" Target="media/image157.png"/><Relationship Id="rId88" Type="http://schemas.openxmlformats.org/officeDocument/2006/relationships/image" Target="media/image64.png"/><Relationship Id="rId111" Type="http://schemas.openxmlformats.org/officeDocument/2006/relationships/hyperlink" Target="https://www.microsoft.com/en-gb/industry/blog/technetuk/2016/02/11/configuring-winrm-over-https-to-enable-powershell-remoting/" TargetMode="External"/><Relationship Id="rId132" Type="http://schemas.openxmlformats.org/officeDocument/2006/relationships/hyperlink" Target="https://www.microsoft.com/en-gb/industry/blog/technetuk/2016/02/11/configuring-winrm-over-https-to-enable-powershell-remoting/" TargetMode="External"/><Relationship Id="rId153" Type="http://schemas.openxmlformats.org/officeDocument/2006/relationships/hyperlink" Target="https://www.microsoft.com/en-gb/industry/blog/technetuk/2016/02/11/configuring-winrm-over-https-to-enable-powershell-remoting/" TargetMode="External"/><Relationship Id="rId174" Type="http://schemas.openxmlformats.org/officeDocument/2006/relationships/hyperlink" Target="https://www.microsoft.com/en-gb/industry/blog/technetuk/2016/02/11/configuring-winrm-over-https-to-enable-powershell-remoting/" TargetMode="External"/><Relationship Id="rId195" Type="http://schemas.openxmlformats.org/officeDocument/2006/relationships/hyperlink" Target="https://www.microsoft.com/en-gb/industry/blog/technetuk/2016/02/11/configuring-winrm-over-https-to-enable-powershell-remoting/" TargetMode="External"/><Relationship Id="rId209" Type="http://schemas.openxmlformats.org/officeDocument/2006/relationships/hyperlink" Target="https://odessatechnologies.sharepoint.com/:x:/r/sites/HPE/Shared%20Documents/Technical/Sizing%20%26%20Environments/Deployment%20Guide/HPEF-Odessa%20Applications%20-%20Resource%20List.xlsx?d=wd33be1590dcf4fedb7d2863a9b02970b&amp;csf=1&amp;web=1&amp;e=gUtj48" TargetMode="External"/><Relationship Id="rId220" Type="http://schemas.openxmlformats.org/officeDocument/2006/relationships/image" Target="media/image106.png"/><Relationship Id="rId241" Type="http://schemas.openxmlformats.org/officeDocument/2006/relationships/image" Target="media/image127.png"/><Relationship Id="rId15" Type="http://schemas.microsoft.com/office/2018/08/relationships/commentsExtensible" Target="commentsExtensible.xml"/><Relationship Id="rId36" Type="http://schemas.openxmlformats.org/officeDocument/2006/relationships/image" Target="media/image19.png"/><Relationship Id="rId57" Type="http://schemas.openxmlformats.org/officeDocument/2006/relationships/image" Target="media/image40.png"/><Relationship Id="rId262" Type="http://schemas.openxmlformats.org/officeDocument/2006/relationships/hyperlink" Target="https://hpe.sharepoint.com/:f:/r/sites/msteams_a09baa/Shared%20Documents/Reporting/Documents?csf=1&amp;web=1&amp;e=muB3c7" TargetMode="External"/><Relationship Id="rId283" Type="http://schemas.openxmlformats.org/officeDocument/2006/relationships/header" Target="header1.xml"/><Relationship Id="rId78" Type="http://schemas.openxmlformats.org/officeDocument/2006/relationships/hyperlink" Target="https://www.microsoft.com/en-gb/industry/blog/technetuk/2016/02/11/configuring-winrm-over-https-to-enable-powershell-remoting/" TargetMode="External"/><Relationship Id="rId99" Type="http://schemas.openxmlformats.org/officeDocument/2006/relationships/hyperlink" Target="https://www.microsoft.com/en-gb/industry/blog/technetuk/2016/02/11/configuring-winrm-over-https-to-enable-powershell-remoting/" TargetMode="External"/><Relationship Id="rId101" Type="http://schemas.openxmlformats.org/officeDocument/2006/relationships/hyperlink" Target="https://www.microsoft.com/en-gb/industry/blog/technetuk/2016/02/11/configuring-winrm-over-https-to-enable-powershell-remoting/" TargetMode="External"/><Relationship Id="rId122" Type="http://schemas.openxmlformats.org/officeDocument/2006/relationships/hyperlink" Target="https://www.microsoft.com/en-gb/industry/blog/technetuk/2016/02/11/configuring-winrm-over-https-to-enable-powershell-remoting/" TargetMode="External"/><Relationship Id="rId143" Type="http://schemas.openxmlformats.org/officeDocument/2006/relationships/hyperlink" Target="https://www.microsoft.com/en-gb/industry/blog/technetuk/2016/02/11/configuring-winrm-over-https-to-enable-powershell-remoting/" TargetMode="External"/><Relationship Id="rId164" Type="http://schemas.openxmlformats.org/officeDocument/2006/relationships/image" Target="media/image81.png"/><Relationship Id="rId185" Type="http://schemas.openxmlformats.org/officeDocument/2006/relationships/hyperlink" Target="https://www.microsoft.com/en-gb/industry/blog/technetuk/2016/02/11/configuring-winrm-over-https-to-enable-powershell-remoting/" TargetMode="External"/><Relationship Id="rId9" Type="http://schemas.openxmlformats.org/officeDocument/2006/relationships/footnotes" Target="footnotes.xml"/><Relationship Id="rId210" Type="http://schemas.openxmlformats.org/officeDocument/2006/relationships/image" Target="media/image96.png"/><Relationship Id="rId26" Type="http://schemas.openxmlformats.org/officeDocument/2006/relationships/image" Target="media/image10.png"/><Relationship Id="rId231" Type="http://schemas.openxmlformats.org/officeDocument/2006/relationships/image" Target="media/image117.png"/><Relationship Id="rId252" Type="http://schemas.openxmlformats.org/officeDocument/2006/relationships/image" Target="media/image138.png"/><Relationship Id="rId273" Type="http://schemas.openxmlformats.org/officeDocument/2006/relationships/image" Target="media/image158.png"/><Relationship Id="rId47" Type="http://schemas.openxmlformats.org/officeDocument/2006/relationships/image" Target="media/image30.png"/><Relationship Id="rId68" Type="http://schemas.openxmlformats.org/officeDocument/2006/relationships/image" Target="media/image51.png"/><Relationship Id="rId89" Type="http://schemas.openxmlformats.org/officeDocument/2006/relationships/image" Target="media/image65.png"/><Relationship Id="rId112" Type="http://schemas.openxmlformats.org/officeDocument/2006/relationships/hyperlink" Target="https://www.microsoft.com/en-gb/industry/blog/technetuk/2016/02/11/configuring-winrm-over-https-to-enable-powershell-remoting/" TargetMode="External"/><Relationship Id="rId133" Type="http://schemas.openxmlformats.org/officeDocument/2006/relationships/hyperlink" Target="https://www.microsoft.com/en-gb/industry/blog/technetuk/2016/02/11/configuring-winrm-over-https-to-enable-powershell-remoting/" TargetMode="External"/><Relationship Id="rId154" Type="http://schemas.openxmlformats.org/officeDocument/2006/relationships/hyperlink" Target="https://www.microsoft.com/en-gb/industry/blog/technetuk/2016/02/11/configuring-winrm-over-https-to-enable-powershell-remoting/" TargetMode="External"/><Relationship Id="rId175" Type="http://schemas.openxmlformats.org/officeDocument/2006/relationships/hyperlink" Target="https://www.microsoft.com/en-gb/industry/blog/technetuk/2016/02/11/configuring-winrm-over-https-to-enable-powershell-remoting/" TargetMode="External"/><Relationship Id="rId196" Type="http://schemas.openxmlformats.org/officeDocument/2006/relationships/hyperlink" Target="https://odessatechnologies.sharepoint.com/:x:/r/sites/HPE/Shared%20Documents/Technical/Sizing%20%26%20Environments/Deployment%20Guide/HPEF-Odessa%20Applications%20-%20Resource%20List.xlsx?d=wd33be1590dcf4fedb7d2863a9b02970b&amp;csf=1&amp;web=1&amp;e=gUtj48" TargetMode="External"/><Relationship Id="rId200" Type="http://schemas.openxmlformats.org/officeDocument/2006/relationships/image" Target="media/image87.png"/><Relationship Id="rId16" Type="http://schemas.openxmlformats.org/officeDocument/2006/relationships/hyperlink" Target="https://hpe.sharepoint.com/:x:/r/sites/msteams_a09baa/Shared%20Documents/MOC%20-%20Management%20Of%20Change/Support/IT%20Support/DevOps/Odessa%20Azure%20Resource%20List.xlsx?d=we457407f7e834889861b2be29b0bdb2c&amp;csf=1&amp;web=1&amp;e=nJSaMk" TargetMode="External"/><Relationship Id="rId221" Type="http://schemas.openxmlformats.org/officeDocument/2006/relationships/image" Target="media/image107.png"/><Relationship Id="rId242" Type="http://schemas.openxmlformats.org/officeDocument/2006/relationships/image" Target="media/image128.png"/><Relationship Id="rId263" Type="http://schemas.openxmlformats.org/officeDocument/2006/relationships/image" Target="media/image148.png"/><Relationship Id="rId284" Type="http://schemas.openxmlformats.org/officeDocument/2006/relationships/header" Target="header2.xml"/><Relationship Id="rId37" Type="http://schemas.openxmlformats.org/officeDocument/2006/relationships/image" Target="media/image20.png"/><Relationship Id="rId58" Type="http://schemas.openxmlformats.org/officeDocument/2006/relationships/image" Target="media/image41.png"/><Relationship Id="rId79" Type="http://schemas.openxmlformats.org/officeDocument/2006/relationships/hyperlink" Target="https://www.microsoft.com/en-gb/industry/blog/technetuk/2016/02/11/configuring-winrm-over-https-to-enable-powershell-remoting/" TargetMode="External"/><Relationship Id="rId102" Type="http://schemas.openxmlformats.org/officeDocument/2006/relationships/hyperlink" Target="https://www.microsoft.com/en-gb/industry/blog/technetuk/2016/02/11/configuring-winrm-over-https-to-enable-powershell-remoting/" TargetMode="External"/><Relationship Id="rId123" Type="http://schemas.openxmlformats.org/officeDocument/2006/relationships/hyperlink" Target="https://www.microsoft.com/en-gb/industry/blog/technetuk/2016/02/11/configuring-winrm-over-https-to-enable-powershell-remoting/" TargetMode="External"/><Relationship Id="rId144" Type="http://schemas.openxmlformats.org/officeDocument/2006/relationships/hyperlink" Target="https://www.microsoft.com/en-gb/industry/blog/technetuk/2016/02/11/configuring-winrm-over-https-to-enable-powershell-remoting/" TargetMode="External"/><Relationship Id="rId90" Type="http://schemas.openxmlformats.org/officeDocument/2006/relationships/image" Target="media/image66.png"/><Relationship Id="rId165" Type="http://schemas.openxmlformats.org/officeDocument/2006/relationships/hyperlink" Target="https://www.microsoft.com/en-gb/industry/blog/technetuk/2016/02/11/configuring-winrm-over-https-to-enable-powershell-remoting/" TargetMode="External"/><Relationship Id="rId186" Type="http://schemas.openxmlformats.org/officeDocument/2006/relationships/hyperlink" Target="https://www.microsoft.com/en-gb/industry/blog/technetuk/2016/02/11/configuring-winrm-over-https-to-enable-powershell-remoting/" TargetMode="External"/><Relationship Id="rId211" Type="http://schemas.openxmlformats.org/officeDocument/2006/relationships/image" Target="media/image97.png"/><Relationship Id="rId232" Type="http://schemas.openxmlformats.org/officeDocument/2006/relationships/image" Target="media/image118.png"/><Relationship Id="rId253" Type="http://schemas.openxmlformats.org/officeDocument/2006/relationships/image" Target="media/image139.png"/><Relationship Id="rId274" Type="http://schemas.openxmlformats.org/officeDocument/2006/relationships/image" Target="media/image159.png"/><Relationship Id="rId27" Type="http://schemas.openxmlformats.org/officeDocument/2006/relationships/image" Target="media/image11.png"/><Relationship Id="rId48" Type="http://schemas.openxmlformats.org/officeDocument/2006/relationships/image" Target="media/image31.png"/><Relationship Id="rId69" Type="http://schemas.openxmlformats.org/officeDocument/2006/relationships/image" Target="media/image52.png"/><Relationship Id="rId113" Type="http://schemas.openxmlformats.org/officeDocument/2006/relationships/image" Target="media/image69.png"/><Relationship Id="rId134" Type="http://schemas.openxmlformats.org/officeDocument/2006/relationships/hyperlink" Target="https://www.microsoft.com/en-gb/industry/blog/technetuk/2016/02/11/configuring-winrm-over-https-to-enable-powershell-remoting/" TargetMode="External"/><Relationship Id="rId80" Type="http://schemas.openxmlformats.org/officeDocument/2006/relationships/hyperlink" Target="https://www.microsoft.com/en-gb/industry/blog/technetuk/2016/02/11/configuring-winrm-over-https-to-enable-powershell-remoting/" TargetMode="External"/><Relationship Id="rId155" Type="http://schemas.openxmlformats.org/officeDocument/2006/relationships/hyperlink" Target="https://www.microsoft.com/en-gb/industry/blog/technetuk/2016/02/11/configuring-winrm-over-https-to-enable-powershell-remoting/" TargetMode="External"/><Relationship Id="rId176" Type="http://schemas.openxmlformats.org/officeDocument/2006/relationships/hyperlink" Target="https://www.microsoft.com/en-gb/industry/blog/technetuk/2016/02/11/configuring-winrm-over-https-to-enable-powershell-remoting/" TargetMode="External"/><Relationship Id="rId197" Type="http://schemas.openxmlformats.org/officeDocument/2006/relationships/image" Target="media/image84.png"/><Relationship Id="rId201" Type="http://schemas.openxmlformats.org/officeDocument/2006/relationships/image" Target="media/image88.png"/><Relationship Id="rId222" Type="http://schemas.openxmlformats.org/officeDocument/2006/relationships/image" Target="media/image108.png"/><Relationship Id="rId243" Type="http://schemas.openxmlformats.org/officeDocument/2006/relationships/image" Target="media/image129.png"/><Relationship Id="rId264" Type="http://schemas.openxmlformats.org/officeDocument/2006/relationships/image" Target="media/image149.png"/><Relationship Id="rId285" Type="http://schemas.openxmlformats.org/officeDocument/2006/relationships/footer" Target="footer1.xml"/><Relationship Id="rId17" Type="http://schemas.openxmlformats.org/officeDocument/2006/relationships/hyperlink" Target="https://hpefsam.visualstudio.com/HPEFS_Odessa_Core" TargetMode="External"/><Relationship Id="rId38" Type="http://schemas.openxmlformats.org/officeDocument/2006/relationships/image" Target="media/image21.png"/><Relationship Id="rId59" Type="http://schemas.openxmlformats.org/officeDocument/2006/relationships/image" Target="media/image42.png"/><Relationship Id="rId103" Type="http://schemas.openxmlformats.org/officeDocument/2006/relationships/hyperlink" Target="https://www.microsoft.com/en-gb/industry/blog/technetuk/2016/02/11/configuring-winrm-over-https-to-enable-powershell-remoting/" TargetMode="External"/><Relationship Id="rId124" Type="http://schemas.openxmlformats.org/officeDocument/2006/relationships/hyperlink" Target="https://www.microsoft.com/en-gb/industry/blog/technetuk/2016/02/11/configuring-winrm-over-https-to-enable-powershell-remoting/" TargetMode="External"/><Relationship Id="rId70" Type="http://schemas.openxmlformats.org/officeDocument/2006/relationships/image" Target="media/image53.png"/><Relationship Id="rId91" Type="http://schemas.openxmlformats.org/officeDocument/2006/relationships/image" Target="media/image67.png"/><Relationship Id="rId145" Type="http://schemas.openxmlformats.org/officeDocument/2006/relationships/hyperlink" Target="https://www.microsoft.com/en-gb/industry/blog/technetuk/2016/02/11/configuring-winrm-over-https-to-enable-powershell-remoting/" TargetMode="External"/><Relationship Id="rId166" Type="http://schemas.openxmlformats.org/officeDocument/2006/relationships/hyperlink" Target="https://www.microsoft.com/en-gb/industry/blog/technetuk/2016/02/11/configuring-winrm-over-https-to-enable-powershell-remoting/" TargetMode="External"/><Relationship Id="rId187" Type="http://schemas.openxmlformats.org/officeDocument/2006/relationships/hyperlink" Target="https://www.microsoft.com/en-gb/industry/blog/technetuk/2016/02/11/configuring-winrm-over-https-to-enable-powershell-remoting/" TargetMode="External"/><Relationship Id="rId1" Type="http://schemas.openxmlformats.org/officeDocument/2006/relationships/customXml" Target="../customXml/item1.xml"/><Relationship Id="rId212" Type="http://schemas.openxmlformats.org/officeDocument/2006/relationships/image" Target="media/image98.png"/><Relationship Id="rId233" Type="http://schemas.openxmlformats.org/officeDocument/2006/relationships/image" Target="media/image119.png"/><Relationship Id="rId254" Type="http://schemas.openxmlformats.org/officeDocument/2006/relationships/image" Target="media/image140.png"/><Relationship Id="rId28" Type="http://schemas.openxmlformats.org/officeDocument/2006/relationships/hyperlink" Target="https://www.microsoft.com/en-gb/industry/blog/technetuk/2016/02/11/configuring-winrm-over-https-to-enable-powershell-remoting/" TargetMode="External"/><Relationship Id="rId49" Type="http://schemas.openxmlformats.org/officeDocument/2006/relationships/image" Target="media/image32.png"/><Relationship Id="rId114" Type="http://schemas.openxmlformats.org/officeDocument/2006/relationships/image" Target="media/image70.png"/><Relationship Id="rId275" Type="http://schemas.openxmlformats.org/officeDocument/2006/relationships/image" Target="media/image160.png"/><Relationship Id="rId60" Type="http://schemas.openxmlformats.org/officeDocument/2006/relationships/image" Target="media/image43.png"/><Relationship Id="rId81" Type="http://schemas.openxmlformats.org/officeDocument/2006/relationships/image" Target="media/image57.png"/><Relationship Id="rId135" Type="http://schemas.openxmlformats.org/officeDocument/2006/relationships/hyperlink" Target="https://www.microsoft.com/en-gb/industry/blog/technetuk/2016/02/11/configuring-winrm-over-https-to-enable-powershell-remoting/" TargetMode="External"/><Relationship Id="rId156" Type="http://schemas.openxmlformats.org/officeDocument/2006/relationships/hyperlink" Target="https://www.microsoft.com/en-gb/industry/blog/technetuk/2016/02/11/configuring-winrm-over-https-to-enable-powershell-remoting/" TargetMode="External"/><Relationship Id="rId177" Type="http://schemas.openxmlformats.org/officeDocument/2006/relationships/hyperlink" Target="https://www.microsoft.com/en-gb/industry/blog/technetuk/2016/02/11/configuring-winrm-over-https-to-enable-powershell-remoting/" TargetMode="External"/><Relationship Id="rId198" Type="http://schemas.openxmlformats.org/officeDocument/2006/relationships/image" Target="media/image85.png"/><Relationship Id="rId202" Type="http://schemas.openxmlformats.org/officeDocument/2006/relationships/image" Target="media/image89.png"/><Relationship Id="rId223" Type="http://schemas.openxmlformats.org/officeDocument/2006/relationships/image" Target="media/image109.png"/><Relationship Id="rId244" Type="http://schemas.openxmlformats.org/officeDocument/2006/relationships/image" Target="media/image130.png"/><Relationship Id="rId18" Type="http://schemas.openxmlformats.org/officeDocument/2006/relationships/image" Target="media/image2.png"/><Relationship Id="rId39" Type="http://schemas.openxmlformats.org/officeDocument/2006/relationships/image" Target="media/image22.png"/><Relationship Id="rId265" Type="http://schemas.openxmlformats.org/officeDocument/2006/relationships/image" Target="media/image150.png"/><Relationship Id="rId286" Type="http://schemas.openxmlformats.org/officeDocument/2006/relationships/footer" Target="footer2.xml"/><Relationship Id="rId50" Type="http://schemas.openxmlformats.org/officeDocument/2006/relationships/image" Target="media/image33.png"/><Relationship Id="rId104" Type="http://schemas.openxmlformats.org/officeDocument/2006/relationships/hyperlink" Target="https://www.microsoft.com/en-gb/industry/blog/technetuk/2016/02/11/configuring-winrm-over-https-to-enable-powershell-remoting/" TargetMode="External"/><Relationship Id="rId125" Type="http://schemas.openxmlformats.org/officeDocument/2006/relationships/hyperlink" Target="https://www.microsoft.com/en-gb/industry/blog/technetuk/2016/02/11/configuring-winrm-over-https-to-enable-powershell-remoting/" TargetMode="External"/><Relationship Id="rId146" Type="http://schemas.openxmlformats.org/officeDocument/2006/relationships/hyperlink" Target="https://www.microsoft.com/en-gb/industry/blog/technetuk/2016/02/11/configuring-winrm-over-https-to-enable-powershell-remoting/" TargetMode="External"/><Relationship Id="rId167" Type="http://schemas.openxmlformats.org/officeDocument/2006/relationships/hyperlink" Target="https://www.microsoft.com/en-gb/industry/blog/technetuk/2016/02/11/configuring-winrm-over-https-to-enable-powershell-remoting/" TargetMode="External"/><Relationship Id="rId188" Type="http://schemas.openxmlformats.org/officeDocument/2006/relationships/hyperlink" Target="https://www.microsoft.com/en-gb/industry/blog/technetuk/2016/02/11/configuring-winrm-over-https-to-enable-powershell-remoting/" TargetMode="External"/><Relationship Id="rId71" Type="http://schemas.openxmlformats.org/officeDocument/2006/relationships/image" Target="media/image54.png"/><Relationship Id="rId92" Type="http://schemas.openxmlformats.org/officeDocument/2006/relationships/image" Target="media/image68.png"/><Relationship Id="rId213" Type="http://schemas.openxmlformats.org/officeDocument/2006/relationships/image" Target="media/image99.png"/><Relationship Id="rId234" Type="http://schemas.openxmlformats.org/officeDocument/2006/relationships/image" Target="media/image120.png"/><Relationship Id="rId2" Type="http://schemas.openxmlformats.org/officeDocument/2006/relationships/customXml" Target="../customXml/item2.xml"/><Relationship Id="rId29" Type="http://schemas.openxmlformats.org/officeDocument/2006/relationships/image" Target="media/image12.png"/><Relationship Id="rId255" Type="http://schemas.openxmlformats.org/officeDocument/2006/relationships/image" Target="media/image141.png"/><Relationship Id="rId276" Type="http://schemas.openxmlformats.org/officeDocument/2006/relationships/image" Target="media/image161.png"/><Relationship Id="rId40" Type="http://schemas.openxmlformats.org/officeDocument/2006/relationships/image" Target="media/image23.png"/><Relationship Id="rId115" Type="http://schemas.openxmlformats.org/officeDocument/2006/relationships/hyperlink" Target="https://portal.azure.com/" TargetMode="External"/><Relationship Id="rId136" Type="http://schemas.openxmlformats.org/officeDocument/2006/relationships/hyperlink" Target="https://www.microsoft.com/en-gb/industry/blog/technetuk/2016/02/11/configuring-winrm-over-https-to-enable-powershell-remoting/" TargetMode="External"/><Relationship Id="rId157" Type="http://schemas.openxmlformats.org/officeDocument/2006/relationships/hyperlink" Target="https://www.microsoft.com/en-gb/industry/blog/technetuk/2016/02/11/configuring-winrm-over-https-to-enable-powershell-remoting/" TargetMode="External"/><Relationship Id="rId178" Type="http://schemas.openxmlformats.org/officeDocument/2006/relationships/hyperlink" Target="https://www.microsoft.com/en-gb/industry/blog/technetuk/2016/02/11/configuring-winrm-over-https-to-enable-powershell-remoting/" TargetMode="External"/><Relationship Id="rId61" Type="http://schemas.openxmlformats.org/officeDocument/2006/relationships/image" Target="media/image44.png"/><Relationship Id="rId82" Type="http://schemas.openxmlformats.org/officeDocument/2006/relationships/image" Target="media/image58.png"/><Relationship Id="rId199" Type="http://schemas.openxmlformats.org/officeDocument/2006/relationships/image" Target="media/image86.png"/><Relationship Id="rId203" Type="http://schemas.openxmlformats.org/officeDocument/2006/relationships/image" Target="media/image90.png"/><Relationship Id="rId19" Type="http://schemas.openxmlformats.org/officeDocument/2006/relationships/image" Target="media/image3.png"/><Relationship Id="rId224" Type="http://schemas.openxmlformats.org/officeDocument/2006/relationships/image" Target="media/image110.png"/><Relationship Id="rId245" Type="http://schemas.openxmlformats.org/officeDocument/2006/relationships/image" Target="media/image131.png"/><Relationship Id="rId266" Type="http://schemas.openxmlformats.org/officeDocument/2006/relationships/image" Target="media/image151.png"/><Relationship Id="rId287" Type="http://schemas.openxmlformats.org/officeDocument/2006/relationships/fontTable" Target="fontTable.xml"/><Relationship Id="rId30" Type="http://schemas.openxmlformats.org/officeDocument/2006/relationships/image" Target="media/image13.png"/><Relationship Id="rId105" Type="http://schemas.openxmlformats.org/officeDocument/2006/relationships/hyperlink" Target="https://www.microsoft.com/en-gb/industry/blog/technetuk/2016/02/11/configuring-winrm-over-https-to-enable-powershell-remoting/" TargetMode="External"/><Relationship Id="rId126" Type="http://schemas.openxmlformats.org/officeDocument/2006/relationships/hyperlink" Target="https://www.microsoft.com/en-gb/industry/blog/technetuk/2016/02/11/configuring-winrm-over-https-to-enable-powershell-remoting/" TargetMode="External"/><Relationship Id="rId147" Type="http://schemas.openxmlformats.org/officeDocument/2006/relationships/hyperlink" Target="https://www.microsoft.com/en-gb/industry/blog/technetuk/2016/02/11/configuring-winrm-over-https-to-enable-powershell-remoting/" TargetMode="External"/><Relationship Id="rId168" Type="http://schemas.openxmlformats.org/officeDocument/2006/relationships/hyperlink" Target="https://www.microsoft.com/en-gb/industry/blog/technetuk/2016/02/11/configuring-winrm-over-https-to-enable-powershell-remoting/" TargetMode="External"/><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hyperlink" Target="https://www.microsoft.com/en-gb/industry/blog/technetuk/2016/02/11/configuring-winrm-over-https-to-enable-powershell-remoting/" TargetMode="External"/><Relationship Id="rId189" Type="http://schemas.openxmlformats.org/officeDocument/2006/relationships/hyperlink" Target="https://www.microsoft.com/en-gb/industry/blog/technetuk/2016/02/11/configuring-winrm-over-https-to-enable-powershell-remoting/" TargetMode="External"/><Relationship Id="rId3" Type="http://schemas.openxmlformats.org/officeDocument/2006/relationships/customXml" Target="../customXml/item3.xml"/><Relationship Id="rId214" Type="http://schemas.openxmlformats.org/officeDocument/2006/relationships/image" Target="media/image100.png"/><Relationship Id="rId235" Type="http://schemas.openxmlformats.org/officeDocument/2006/relationships/image" Target="media/image121.png"/><Relationship Id="rId256" Type="http://schemas.openxmlformats.org/officeDocument/2006/relationships/image" Target="media/image142.png"/><Relationship Id="rId277" Type="http://schemas.openxmlformats.org/officeDocument/2006/relationships/image" Target="media/image162.png"/><Relationship Id="rId116" Type="http://schemas.openxmlformats.org/officeDocument/2006/relationships/hyperlink" Target="https://portal.azure.com/" TargetMode="External"/><Relationship Id="rId137" Type="http://schemas.openxmlformats.org/officeDocument/2006/relationships/hyperlink" Target="https://www.microsoft.com/en-gb/industry/blog/technetuk/2016/02/11/configuring-winrm-over-https-to-enable-powershell-remoting/" TargetMode="External"/><Relationship Id="rId158" Type="http://schemas.openxmlformats.org/officeDocument/2006/relationships/hyperlink" Target="https://www.microsoft.com/en-gb/industry/blog/technetuk/2016/02/11/configuring-winrm-over-https-to-enable-powershell-remoting/" TargetMode="External"/><Relationship Id="rId20" Type="http://schemas.openxmlformats.org/officeDocument/2006/relationships/image" Target="media/image4.png"/><Relationship Id="rId41" Type="http://schemas.openxmlformats.org/officeDocument/2006/relationships/image" Target="media/image24.png"/><Relationship Id="rId62" Type="http://schemas.openxmlformats.org/officeDocument/2006/relationships/image" Target="media/image45.png"/><Relationship Id="rId83" Type="http://schemas.openxmlformats.org/officeDocument/2006/relationships/image" Target="media/image59.png"/><Relationship Id="rId179" Type="http://schemas.openxmlformats.org/officeDocument/2006/relationships/hyperlink" Target="https://www.microsoft.com/en-gb/industry/blog/technetuk/2016/02/11/configuring-winrm-over-https-to-enable-powershell-remoting/" TargetMode="External"/><Relationship Id="rId190" Type="http://schemas.openxmlformats.org/officeDocument/2006/relationships/hyperlink" Target="https://www.microsoft.com/en-gb/industry/blog/technetuk/2016/02/11/configuring-winrm-over-https-to-enable-powershell-remoting/" TargetMode="External"/><Relationship Id="rId204" Type="http://schemas.openxmlformats.org/officeDocument/2006/relationships/image" Target="media/image91.png"/><Relationship Id="rId225" Type="http://schemas.openxmlformats.org/officeDocument/2006/relationships/image" Target="media/image111.png"/><Relationship Id="rId246" Type="http://schemas.openxmlformats.org/officeDocument/2006/relationships/image" Target="media/image132.png"/><Relationship Id="rId267" Type="http://schemas.openxmlformats.org/officeDocument/2006/relationships/image" Target="media/image152.png"/><Relationship Id="rId288" Type="http://schemas.microsoft.com/office/2011/relationships/people" Target="people.xml"/><Relationship Id="rId106" Type="http://schemas.openxmlformats.org/officeDocument/2006/relationships/hyperlink" Target="https://www.microsoft.com/en-gb/industry/blog/technetuk/2016/02/11/configuring-winrm-over-https-to-enable-powershell-remoting/" TargetMode="External"/><Relationship Id="rId127" Type="http://schemas.openxmlformats.org/officeDocument/2006/relationships/hyperlink" Target="https://www.microsoft.com/en-gb/industry/blog/technetuk/2016/02/11/configuring-winrm-over-https-to-enable-powershell-remoting/" TargetMode="External"/><Relationship Id="rId10" Type="http://schemas.openxmlformats.org/officeDocument/2006/relationships/endnotes" Target="endnotes.xml"/><Relationship Id="rId31" Type="http://schemas.openxmlformats.org/officeDocument/2006/relationships/image" Target="media/image14.png"/><Relationship Id="rId52" Type="http://schemas.openxmlformats.org/officeDocument/2006/relationships/image" Target="media/image35.png"/><Relationship Id="rId73" Type="http://schemas.openxmlformats.org/officeDocument/2006/relationships/image" Target="media/image56.png"/><Relationship Id="rId94" Type="http://schemas.openxmlformats.org/officeDocument/2006/relationships/hyperlink" Target="https://www.microsoft.com/en-gb/industry/blog/technetuk/2016/02/11/configuring-winrm-over-https-to-enable-powershell-remoting/" TargetMode="External"/><Relationship Id="rId148" Type="http://schemas.openxmlformats.org/officeDocument/2006/relationships/hyperlink" Target="https://www.microsoft.com/en-gb/industry/blog/technetuk/2016/02/11/configuring-winrm-over-https-to-enable-powershell-remoting/" TargetMode="External"/><Relationship Id="rId169" Type="http://schemas.openxmlformats.org/officeDocument/2006/relationships/hyperlink" Target="https://www.microsoft.com/en-gb/industry/blog/technetuk/2016/02/11/configuring-winrm-over-https-to-enable-powershell-remoting/" TargetMode="External"/><Relationship Id="rId4" Type="http://schemas.openxmlformats.org/officeDocument/2006/relationships/customXml" Target="../customXml/item4.xml"/><Relationship Id="rId180" Type="http://schemas.openxmlformats.org/officeDocument/2006/relationships/image" Target="media/image82.png"/><Relationship Id="rId215" Type="http://schemas.openxmlformats.org/officeDocument/2006/relationships/image" Target="media/image101.png"/><Relationship Id="rId236" Type="http://schemas.openxmlformats.org/officeDocument/2006/relationships/image" Target="media/image122.png"/><Relationship Id="rId257" Type="http://schemas.openxmlformats.org/officeDocument/2006/relationships/image" Target="media/image143.png"/><Relationship Id="rId278" Type="http://schemas.openxmlformats.org/officeDocument/2006/relationships/image" Target="media/image163.png"/><Relationship Id="rId42" Type="http://schemas.openxmlformats.org/officeDocument/2006/relationships/image" Target="media/image25.png"/><Relationship Id="rId84" Type="http://schemas.openxmlformats.org/officeDocument/2006/relationships/image" Target="media/image60.png"/><Relationship Id="rId138" Type="http://schemas.openxmlformats.org/officeDocument/2006/relationships/image" Target="media/image76.png"/><Relationship Id="rId191" Type="http://schemas.openxmlformats.org/officeDocument/2006/relationships/hyperlink" Target="https://www.microsoft.com/en-gb/industry/blog/technetuk/2016/02/11/configuring-winrm-over-https-to-enable-powershell-remoting/" TargetMode="External"/><Relationship Id="rId205" Type="http://schemas.openxmlformats.org/officeDocument/2006/relationships/image" Target="media/image92.png"/><Relationship Id="rId247" Type="http://schemas.openxmlformats.org/officeDocument/2006/relationships/image" Target="media/image133.png"/><Relationship Id="rId107" Type="http://schemas.openxmlformats.org/officeDocument/2006/relationships/hyperlink" Target="https://www.microsoft.com/en-gb/industry/blog/technetuk/2016/02/11/configuring-winrm-over-https-to-enable-powershell-remoting/" TargetMode="External"/><Relationship Id="rId289" Type="http://schemas.openxmlformats.org/officeDocument/2006/relationships/glossaryDocument" Target="glossary/document.xml"/><Relationship Id="rId11" Type="http://schemas.openxmlformats.org/officeDocument/2006/relationships/image" Target="media/image1.png"/><Relationship Id="rId53" Type="http://schemas.openxmlformats.org/officeDocument/2006/relationships/image" Target="media/image36.png"/><Relationship Id="rId149" Type="http://schemas.openxmlformats.org/officeDocument/2006/relationships/hyperlink" Target="https://www.microsoft.com/en-gb/industry/blog/technetuk/2016/02/11/configuring-winrm-over-https-to-enable-powershell-remoting/" TargetMode="External"/><Relationship Id="rId95" Type="http://schemas.openxmlformats.org/officeDocument/2006/relationships/hyperlink" Target="https://www.microsoft.com/en-gb/industry/blog/technetuk/2016/02/11/configuring-winrm-over-https-to-enable-powershell-remoting/" TargetMode="External"/><Relationship Id="rId160" Type="http://schemas.openxmlformats.org/officeDocument/2006/relationships/hyperlink" Target="https://www.microsoft.com/en-gb/industry/blog/technetuk/2016/02/11/configuring-winrm-over-https-to-enable-powershell-remoting/" TargetMode="External"/><Relationship Id="rId216" Type="http://schemas.openxmlformats.org/officeDocument/2006/relationships/image" Target="media/image102.png"/><Relationship Id="rId258" Type="http://schemas.openxmlformats.org/officeDocument/2006/relationships/image" Target="media/image144.png"/><Relationship Id="rId22" Type="http://schemas.openxmlformats.org/officeDocument/2006/relationships/image" Target="media/image6.png"/><Relationship Id="rId64" Type="http://schemas.openxmlformats.org/officeDocument/2006/relationships/image" Target="media/image47.png"/><Relationship Id="rId118" Type="http://schemas.openxmlformats.org/officeDocument/2006/relationships/image" Target="media/image71.png"/><Relationship Id="rId171" Type="http://schemas.openxmlformats.org/officeDocument/2006/relationships/hyperlink" Target="https://www.microsoft.com/en-gb/industry/blog/technetuk/2016/02/11/configuring-winrm-over-https-to-enable-powershell-remoting/" TargetMode="External"/><Relationship Id="rId227" Type="http://schemas.openxmlformats.org/officeDocument/2006/relationships/image" Target="media/image113.png"/></Relationships>
</file>

<file path=word/_rels/footer2.xml.rels><?xml version="1.0" encoding="UTF-8" standalone="yes"?>
<Relationships xmlns="http://schemas.openxmlformats.org/package/2006/relationships"><Relationship Id="rId1" Type="http://schemas.openxmlformats.org/officeDocument/2006/relationships/image" Target="media/image1.png"/></Relationships>
</file>

<file path=word/_rels/header1.xml.rels><?xml version="1.0" encoding="UTF-8" standalone="yes"?>
<Relationships xmlns="http://schemas.openxmlformats.org/package/2006/relationships"><Relationship Id="rId2" Type="http://schemas.openxmlformats.org/officeDocument/2006/relationships/image" Target="media/image1310.png"/><Relationship Id="rId1" Type="http://schemas.openxmlformats.org/officeDocument/2006/relationships/image" Target="media/image166.png"/></Relationships>
</file>

<file path=word/_rels/header2.xml.rels><?xml version="1.0" encoding="UTF-8" standalone="yes"?>
<Relationships xmlns="http://schemas.openxmlformats.org/package/2006/relationships"><Relationship Id="rId1" Type="http://schemas.openxmlformats.org/officeDocument/2006/relationships/image" Target="media/image167.png"/><Relationship Id="rId4" Type="http://schemas.openxmlformats.org/officeDocument/2006/relationships/image" Target="media/image1330.png"/></Relationships>
</file>

<file path=word/_rels/settings.xml.rels><?xml version="1.0" encoding="UTF-8" standalone="yes"?>
<Relationships xmlns="http://schemas.openxmlformats.org/package/2006/relationships"><Relationship Id="rId1" Type="http://schemas.openxmlformats.org/officeDocument/2006/relationships/attachedTemplate" Target="https://odessatechnologies.sharepoint.com/sites/OdessaMStemplates/Templates/Odessa_2020_Template_2.dotx" TargetMode="External"/></Relationships>
</file>

<file path=word/documenttasks/documenttasks1.xml><?xml version="1.0" encoding="utf-8"?>
<t:Tasks xmlns:t="http://schemas.microsoft.com/office/tasks/2019/documenttasks" xmlns:oel="http://schemas.microsoft.com/office/2019/extlst">
  <t:Task id="{06D4E982-6B0E-407C-B59A-AF030F4F634C}">
    <t:Anchor>
      <t:Comment id="673763377"/>
    </t:Anchor>
    <t:History>
      <t:Event id="{CDC3060D-88F8-479B-A638-41B7BC14C01A}" time="2023-06-05T15:50:49.311Z">
        <t:Attribution userId="S::Satyabrata.Swain@odessainc.com::a88b1079-51dc-4805-bf44-713ca8267d31" userProvider="AD" userName="Satyabrata Swain"/>
        <t:Anchor>
          <t:Comment id="673763377"/>
        </t:Anchor>
        <t:Create/>
      </t:Event>
      <t:Event id="{39E7CC66-55CB-4ACF-9DC2-F4F27894B870}" time="2023-06-05T15:50:49.311Z">
        <t:Attribution userId="S::Satyabrata.Swain@odessainc.com::a88b1079-51dc-4805-bf44-713ca8267d31" userProvider="AD" userName="Satyabrata Swain"/>
        <t:Anchor>
          <t:Comment id="673763377"/>
        </t:Anchor>
        <t:Assign userId="S::Pappu.Yadav@odessainc.com::fe512685-a79e-40bd-957e-8672baa45cb7" userProvider="AD" userName="Pappu Yadav"/>
      </t:Event>
      <t:Event id="{4E07F91D-A645-4E4D-8885-A68CEA9286C6}" time="2023-06-05T15:50:49.311Z">
        <t:Attribution userId="S::Satyabrata.Swain@odessainc.com::a88b1079-51dc-4805-bf44-713ca8267d31" userProvider="AD" userName="Satyabrata Swain"/>
        <t:Anchor>
          <t:Comment id="673763377"/>
        </t:Anchor>
        <t:SetTitle title="@Pappu Yadav - Modify ITG as per DEV, same structure should follow here"/>
      </t:Event>
    </t:History>
  </t:Task>
  <t:Task id="{0CAFDD4D-DE01-4194-9650-7092141B4E33}">
    <t:Anchor>
      <t:Comment id="583589992"/>
    </t:Anchor>
    <t:History>
      <t:Event id="{69D393DE-4188-4BEC-A8EA-9524E78C32C6}" time="2023-05-18T09:40:38.715Z">
        <t:Attribution userId="S::Avinesh.Gupta@odessainc.com::c57471e8-4b7d-4668-b335-7e0b21147805" userProvider="AD" userName="Avinesh Kumar Gupta"/>
        <t:Anchor>
          <t:Comment id="583589992"/>
        </t:Anchor>
        <t:Create/>
      </t:Event>
      <t:Event id="{CE5C823C-3647-43B0-B210-7515C3C44FC7}" time="2023-05-18T09:40:38.715Z">
        <t:Attribution userId="S::Avinesh.Gupta@odessainc.com::c57471e8-4b7d-4668-b335-7e0b21147805" userProvider="AD" userName="Avinesh Kumar Gupta"/>
        <t:Anchor>
          <t:Comment id="583589992"/>
        </t:Anchor>
        <t:Assign userId="S::Satyabrata.Swain@odessainc.com::a88b1079-51dc-4805-bf44-713ca8267d31" userProvider="AD" userName="Satyabrata Swain"/>
      </t:Event>
      <t:Event id="{F56EBC0C-3490-423F-9D94-168E9A1E2985}" time="2023-05-18T09:40:38.715Z">
        <t:Attribution userId="S::Avinesh.Gupta@odessainc.com::c57471e8-4b7d-4668-b335-7e0b21147805" userProvider="AD" userName="Avinesh Kumar Gupta"/>
        <t:Anchor>
          <t:Comment id="583589992"/>
        </t:Anchor>
        <t:SetTitle title="@Satyabrata Swain please update details here."/>
      </t:Event>
      <t:Event id="{DC0F956E-99B7-4289-8262-F28FBDDA4F0A}" time="2023-05-18T12:27:44.314Z">
        <t:Attribution userId="S::Satyabrata.Swain@odessainc.com::a88b1079-51dc-4805-bf44-713ca8267d31" userProvider="AD" userName="Satyabrata Swain"/>
        <t:Progress percentComplete="100"/>
      </t:Event>
    </t:History>
  </t:Task>
  <t:Task id="{4B0AFB5B-4A17-483B-8ACA-AC2AD5327673}">
    <t:Anchor>
      <t:Comment id="673417128"/>
    </t:Anchor>
    <t:History>
      <t:Event id="{79B5429D-88F1-450B-826C-28431775BCFD}" time="2023-06-06T06:08:21.523Z">
        <t:Attribution userId="S::Satyabrata.Swain@odessainc.com::a88b1079-51dc-4805-bf44-713ca8267d31" userProvider="AD" userName="Satyabrata Swain"/>
        <t:Anchor>
          <t:Comment id="673814829"/>
        </t:Anchor>
        <t:Create/>
      </t:Event>
      <t:Event id="{4A1B99EF-8BF0-43D8-80CA-9A468D8D09A2}" time="2023-06-06T06:08:21.523Z">
        <t:Attribution userId="S::Satyabrata.Swain@odessainc.com::a88b1079-51dc-4805-bf44-713ca8267d31" userProvider="AD" userName="Satyabrata Swain"/>
        <t:Anchor>
          <t:Comment id="673814829"/>
        </t:Anchor>
        <t:Assign userId="S::Kishore.E@odessainc.com::2e3e7b2f-af62-49b1-9bde-f6c4cd5a3147" userProvider="AD" userName="Kishore E"/>
      </t:Event>
      <t:Event id="{3849273D-2619-4699-BABF-343C2676230E}" time="2023-06-06T06:08:21.523Z">
        <t:Attribution userId="S::Satyabrata.Swain@odessainc.com::a88b1079-51dc-4805-bf44-713ca8267d31" userProvider="AD" userName="Satyabrata Swain"/>
        <t:Anchor>
          <t:Comment id="673814829"/>
        </t:Anchor>
        <t:SetTitle title="@Kishore E - could you Please confirm this"/>
      </t:Event>
    </t:History>
  </t:Task>
  <t:Task id="{A9E68C58-A9F3-481D-BA32-642CBAD91FDE}">
    <t:Anchor>
      <t:Comment id="1343800817"/>
    </t:Anchor>
    <t:History>
      <t:Event id="{94AAB047-2CD6-47BB-89C8-F158409C9B7B}" time="2023-05-18T09:40:38.715Z">
        <t:Attribution userId="S::Avinesh.Gupta@odessainc.com::c57471e8-4b7d-4668-b335-7e0b21147805" userProvider="AD" userName="Avinesh Kumar Gupta"/>
        <t:Anchor>
          <t:Comment id="1343800817"/>
        </t:Anchor>
        <t:Create/>
      </t:Event>
      <t:Event id="{347DC44C-90E6-43EE-A4B2-5A9B95E1FC89}" time="2023-05-18T09:40:38.715Z">
        <t:Attribution userId="S::Avinesh.Gupta@odessainc.com::c57471e8-4b7d-4668-b335-7e0b21147805" userProvider="AD" userName="Avinesh Kumar Gupta"/>
        <t:Anchor>
          <t:Comment id="1343800817"/>
        </t:Anchor>
        <t:Assign userId="S::Satyabrata.Swain@odessainc.com::a88b1079-51dc-4805-bf44-713ca8267d31" userProvider="AD" userName="Satyabrata Swain"/>
      </t:Event>
      <t:Event id="{3BE8CEB0-4231-4C42-835A-D7AC51B9F8D7}" time="2023-05-18T09:40:38.715Z">
        <t:Attribution userId="S::Avinesh.Gupta@odessainc.com::c57471e8-4b7d-4668-b335-7e0b21147805" userProvider="AD" userName="Avinesh Kumar Gupta"/>
        <t:Anchor>
          <t:Comment id="1343800817"/>
        </t:Anchor>
        <t:SetTitle title="@Satyabrata Swain please update details here."/>
      </t:Event>
      <t:Event id="{477969F3-2C18-48A2-A2DB-C7401D7D0A93}" time="2023-05-18T12:27:44.314Z">
        <t:Attribution userId="S::Satyabrata.Swain@odessainc.com::a88b1079-51dc-4805-bf44-713ca8267d31" userProvider="AD" userName="Satyabrata Swain"/>
        <t:Progress percentComplete="100"/>
      </t:Event>
    </t:History>
  </t:Task>
  <t:Task id="{02377FF4-8B6F-4189-83C1-E40DDF2FE6A1}">
    <t:Anchor>
      <t:Comment id="673761764"/>
    </t:Anchor>
    <t:History>
      <t:Event id="{19A0EE43-D694-4EE8-B5CE-AFB9CD0940CD}" time="2023-05-18T09:40:38.715Z">
        <t:Attribution userId="S::Avinesh.Gupta@odessainc.com::c57471e8-4b7d-4668-b335-7e0b21147805" userProvider="AD" userName="Avinesh Kumar Gupta"/>
        <t:Anchor>
          <t:Comment id="673761764"/>
        </t:Anchor>
        <t:Create/>
      </t:Event>
      <t:Event id="{168DA4D6-87F1-4116-8EC1-6EE0D05F7E04}" time="2023-05-18T09:40:38.715Z">
        <t:Attribution userId="S::Avinesh.Gupta@odessainc.com::c57471e8-4b7d-4668-b335-7e0b21147805" userProvider="AD" userName="Avinesh Kumar Gupta"/>
        <t:Anchor>
          <t:Comment id="673761764"/>
        </t:Anchor>
        <t:Assign userId="S::Satyabrata.Swain@odessainc.com::a88b1079-51dc-4805-bf44-713ca8267d31" userProvider="AD" userName="Satyabrata Swain"/>
      </t:Event>
      <t:Event id="{182F96DB-1050-47C8-A76D-D2CF38BFADE0}" time="2023-05-18T09:40:38.715Z">
        <t:Attribution userId="S::Avinesh.Gupta@odessainc.com::c57471e8-4b7d-4668-b335-7e0b21147805" userProvider="AD" userName="Avinesh Kumar Gupta"/>
        <t:Anchor>
          <t:Comment id="673761764"/>
        </t:Anchor>
        <t:SetTitle title="@Satyabrata Swain please update details here."/>
      </t:Event>
      <t:Event id="{6FD75500-25BC-448A-92FD-F089F275ECF9}" time="2023-05-18T12:27:44.314Z">
        <t:Attribution userId="S::Satyabrata.Swain@odessainc.com::a88b1079-51dc-4805-bf44-713ca8267d31" userProvider="AD" userName="Satyabrata Swain"/>
        <t:Progress percentComplete="100"/>
      </t:Event>
    </t:History>
  </t:Task>
  <t:Task id="{EE5BDCB3-02BB-49DA-AD1F-22CE442CD7ED}">
    <t:Anchor>
      <t:Comment id="673763511"/>
    </t:Anchor>
    <t:History>
      <t:Event id="{19A0EE43-D694-4EE8-B5CE-AFB9CD0940CD}" time="2023-05-18T09:40:38.715Z">
        <t:Attribution userId="S::Avinesh.Gupta@odessainc.com::c57471e8-4b7d-4668-b335-7e0b21147805" userProvider="AD" userName="Avinesh Kumar Gupta"/>
        <t:Anchor>
          <t:Comment id="673763511"/>
        </t:Anchor>
        <t:Create/>
      </t:Event>
      <t:Event id="{168DA4D6-87F1-4116-8EC1-6EE0D05F7E04}" time="2023-05-18T09:40:38.715Z">
        <t:Attribution userId="S::Avinesh.Gupta@odessainc.com::c57471e8-4b7d-4668-b335-7e0b21147805" userProvider="AD" userName="Avinesh Kumar Gupta"/>
        <t:Anchor>
          <t:Comment id="673763511"/>
        </t:Anchor>
        <t:Assign userId="S::Satyabrata.Swain@odessainc.com::a88b1079-51dc-4805-bf44-713ca8267d31" userProvider="AD" userName="Satyabrata Swain"/>
      </t:Event>
      <t:Event id="{182F96DB-1050-47C8-A76D-D2CF38BFADE0}" time="2023-05-18T09:40:38.715Z">
        <t:Attribution userId="S::Avinesh.Gupta@odessainc.com::c57471e8-4b7d-4668-b335-7e0b21147805" userProvider="AD" userName="Avinesh Kumar Gupta"/>
        <t:Anchor>
          <t:Comment id="673763511"/>
        </t:Anchor>
        <t:SetTitle title="@Satyabrata Swain please update details here."/>
      </t:Event>
      <t:Event id="{6FD75500-25BC-448A-92FD-F089F275ECF9}" time="2023-05-18T12:27:44.314Z">
        <t:Attribution userId="S::Satyabrata.Swain@odessainc.com::a88b1079-51dc-4805-bf44-713ca8267d31" userProvider="AD" userName="Satyabrata Swain"/>
        <t:Progress percentComplete="100"/>
      </t:Event>
    </t:History>
  </t:Task>
  <t:Task id="{7A2EFD50-582D-4D35-8EC7-E4ED39A2E223}">
    <t:Anchor>
      <t:Comment id="673752163"/>
    </t:Anchor>
    <t:History>
      <t:Event id="{B35970F5-3A1D-4968-AE19-FB946AABF6C5}" time="2023-06-05T12:43:55.708Z">
        <t:Attribution userId="S::Avinesh.Gupta@odessainc.com::c57471e8-4b7d-4668-b335-7e0b21147805" userProvider="AD" userName="Avinesh Kumar Gupta"/>
        <t:Anchor>
          <t:Comment id="673752163"/>
        </t:Anchor>
        <t:Create/>
      </t:Event>
      <t:Event id="{F0FC7BD5-4A26-4D75-B2F8-79E410B7D7C7}" time="2023-06-05T12:43:55.708Z">
        <t:Attribution userId="S::Avinesh.Gupta@odessainc.com::c57471e8-4b7d-4668-b335-7e0b21147805" userProvider="AD" userName="Avinesh Kumar Gupta"/>
        <t:Anchor>
          <t:Comment id="673752163"/>
        </t:Anchor>
        <t:Assign userId="S::Kishore.E@odessainc.com::2e3e7b2f-af62-49b1-9bde-f6c4cd5a3147" userProvider="AD" userName="Kishore E"/>
      </t:Event>
      <t:Event id="{C9272315-D6DC-4956-96D5-4B2CC6C50B9B}" time="2023-06-05T12:43:55.708Z">
        <t:Attribution userId="S::Avinesh.Gupta@odessainc.com::c57471e8-4b7d-4668-b335-7e0b21147805" userProvider="AD" userName="Avinesh Kumar Gupta"/>
        <t:Anchor>
          <t:Comment id="673752163"/>
        </t:Anchor>
        <t:SetTitle title="@Kishore E do we have any release content template for deployment. Can we update here."/>
      </t:Event>
    </t:History>
  </t:Task>
</t:Task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89693F0AC1BD4927AD37123A6749F49F"/>
        <w:category>
          <w:name w:val="General"/>
          <w:gallery w:val="placeholder"/>
        </w:category>
        <w:types>
          <w:type w:val="bbPlcHdr"/>
        </w:types>
        <w:behaviors>
          <w:behavior w:val="content"/>
        </w:behaviors>
        <w:guid w:val="{80751EBF-9EB5-4934-82A7-350B9D3978C4}"/>
      </w:docPartPr>
      <w:docPartBody>
        <w:p w:rsidR="00CB3785" w:rsidRDefault="00CB3785">
          <w:pPr>
            <w:pStyle w:val="89693F0AC1BD4927AD37123A6749F49F"/>
          </w:pPr>
          <w:r w:rsidRPr="00F355CE">
            <w:rPr>
              <w:rFonts w:ascii="Maison Neue Book" w:hAnsi="Maison Neue Book"/>
              <w:color w:val="FFFFFF" w:themeColor="background1"/>
              <w:sz w:val="92"/>
              <w:szCs w:val="92"/>
            </w:rPr>
            <w:t>[Document title]</w:t>
          </w:r>
        </w:p>
      </w:docPartBody>
    </w:docPart>
    <w:docPart>
      <w:docPartPr>
        <w:name w:val="8578E5F50B7444E3AD2B30F9B1CE7C5E"/>
        <w:category>
          <w:name w:val="General"/>
          <w:gallery w:val="placeholder"/>
        </w:category>
        <w:types>
          <w:type w:val="bbPlcHdr"/>
        </w:types>
        <w:behaviors>
          <w:behavior w:val="content"/>
        </w:behaviors>
        <w:guid w:val="{ABCED309-D1F0-4827-A231-3923B38B0F42}"/>
      </w:docPartPr>
      <w:docPartBody>
        <w:p w:rsidR="00CB3785" w:rsidRDefault="00CB3785">
          <w:pPr>
            <w:pStyle w:val="8578E5F50B7444E3AD2B30F9B1CE7C5E"/>
          </w:pPr>
          <w:r w:rsidRPr="00F355CE">
            <w:rPr>
              <w:rFonts w:ascii="Maison Neue Book" w:hAnsi="Maison Neue Book"/>
              <w:color w:val="FFFFFF" w:themeColor="background1"/>
              <w:sz w:val="36"/>
              <w:szCs w:val="36"/>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aison Neue Book">
    <w:altName w:val="Calibri"/>
    <w:panose1 w:val="020B0504040000000000"/>
    <w:charset w:val="00"/>
    <w:family w:val="swiss"/>
    <w:notTrueType/>
    <w:pitch w:val="variable"/>
    <w:sig w:usb0="00000007" w:usb1="00000000" w:usb2="00000000" w:usb3="00000000" w:csb0="00000093"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 w:name="Yu Mincho">
    <w:altName w:val="游明朝"/>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67FE8"/>
    <w:rsid w:val="0000311C"/>
    <w:rsid w:val="00060E93"/>
    <w:rsid w:val="001563B7"/>
    <w:rsid w:val="002D3FC5"/>
    <w:rsid w:val="002D7D4C"/>
    <w:rsid w:val="004D11E4"/>
    <w:rsid w:val="00546431"/>
    <w:rsid w:val="005912FE"/>
    <w:rsid w:val="0063612F"/>
    <w:rsid w:val="0075521D"/>
    <w:rsid w:val="008A46E8"/>
    <w:rsid w:val="008D16B2"/>
    <w:rsid w:val="009F318F"/>
    <w:rsid w:val="00A67FE8"/>
    <w:rsid w:val="00AA5AE0"/>
    <w:rsid w:val="00AC1079"/>
    <w:rsid w:val="00AE0A2E"/>
    <w:rsid w:val="00B347E6"/>
    <w:rsid w:val="00CB3785"/>
    <w:rsid w:val="00CC695F"/>
    <w:rsid w:val="00D77B9A"/>
    <w:rsid w:val="00E041D3"/>
    <w:rsid w:val="00FB2C95"/>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89693F0AC1BD4927AD37123A6749F49F">
    <w:name w:val="89693F0AC1BD4927AD37123A6749F49F"/>
  </w:style>
  <w:style w:type="paragraph" w:customStyle="1" w:styleId="8578E5F50B7444E3AD2B30F9B1CE7C5E">
    <w:name w:val="8578E5F50B7444E3AD2B30F9B1CE7C5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dessa_Brand_Standard">
      <a:dk1>
        <a:srgbClr val="3F3F3F"/>
      </a:dk1>
      <a:lt1>
        <a:sysClr val="window" lastClr="FFFFFF"/>
      </a:lt1>
      <a:dk2>
        <a:srgbClr val="263746"/>
      </a:dk2>
      <a:lt2>
        <a:srgbClr val="D8D1CA"/>
      </a:lt2>
      <a:accent1>
        <a:srgbClr val="00ACC8"/>
      </a:accent1>
      <a:accent2>
        <a:srgbClr val="007F7F"/>
      </a:accent2>
      <a:accent3>
        <a:srgbClr val="FF495C"/>
      </a:accent3>
      <a:accent4>
        <a:srgbClr val="D83554"/>
      </a:accent4>
      <a:accent5>
        <a:srgbClr val="344F60"/>
      </a:accent5>
      <a:accent6>
        <a:srgbClr val="A49F9A"/>
      </a:accent6>
      <a:hlink>
        <a:srgbClr val="00ACC8"/>
      </a:hlink>
      <a:folHlink>
        <a:srgbClr val="007F7F"/>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f298f05e-96f0-4e06-9230-90426041c31d" xsi:nil="true"/>
    <Note xmlns="9b481373-4723-4f10-861f-bcb74cda5474" xsi:nil="true"/>
    <lcf76f155ced4ddcb4097134ff3c332f xmlns="9b481373-4723-4f10-861f-bcb74cda5474">
      <Terms xmlns="http://schemas.microsoft.com/office/infopath/2007/PartnerControls"/>
    </lcf76f155ced4ddcb4097134ff3c332f>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AFCF0ACF23BD7D4380635FA024F4BFEF" ma:contentTypeVersion="22" ma:contentTypeDescription="Create a new document." ma:contentTypeScope="" ma:versionID="296e182cb450538e19f88f27a64fc78a">
  <xsd:schema xmlns:xsd="http://www.w3.org/2001/XMLSchema" xmlns:xs="http://www.w3.org/2001/XMLSchema" xmlns:p="http://schemas.microsoft.com/office/2006/metadata/properties" xmlns:ns2="9b481373-4723-4f10-861f-bcb74cda5474" xmlns:ns3="f298f05e-96f0-4e06-9230-90426041c31d" targetNamespace="http://schemas.microsoft.com/office/2006/metadata/properties" ma:root="true" ma:fieldsID="c3f78b9a10f5be77ca1ce5da1fbfb8c7" ns2:_="" ns3:_="">
    <xsd:import namespace="9b481373-4723-4f10-861f-bcb74cda5474"/>
    <xsd:import namespace="f298f05e-96f0-4e06-9230-90426041c31d"/>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MediaServiceDateTaken" minOccurs="0"/>
                <xsd:element ref="ns2:MediaLengthInSeconds" minOccurs="0"/>
                <xsd:element ref="ns2:MediaServiceAutoKeyPoints" minOccurs="0"/>
                <xsd:element ref="ns2:MediaServiceKeyPoints" minOccurs="0"/>
                <xsd:element ref="ns2:MediaServiceAutoTags" minOccurs="0"/>
                <xsd:element ref="ns2:MediaServiceOCR" minOccurs="0"/>
                <xsd:element ref="ns2:MediaServiceGenerationTime" minOccurs="0"/>
                <xsd:element ref="ns2:MediaServiceEventHashCode" minOccurs="0"/>
                <xsd:element ref="ns2:lcf76f155ced4ddcb4097134ff3c332f" minOccurs="0"/>
                <xsd:element ref="ns3:TaxCatchAll" minOccurs="0"/>
                <xsd:element ref="ns2:Note" minOccurs="0"/>
                <xsd:element ref="ns2:MediaServiceObjectDetectorVersion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b481373-4723-4f10-861f-bcb74cda547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ternalName="MediaServiceDateTaken" ma:readOnly="true">
      <xsd:simpleType>
        <xsd:restriction base="dms:Text"/>
      </xsd:simpleType>
    </xsd:element>
    <xsd:element name="MediaLengthInSeconds" ma:index="13" nillable="true" ma:displayName="Length (seconds)" ma:internalName="MediaLengthInSeconds" ma:readOnly="true">
      <xsd:simpleType>
        <xsd:restriction base="dms:Unknown"/>
      </xsd:simpleType>
    </xsd:element>
    <xsd:element name="MediaServiceAutoKeyPoints" ma:index="14" nillable="true" ma:displayName="MediaServiceAutoKeyPoints" ma:hidden="true" ma:internalName="MediaServiceAutoKeyPoints" ma:readOnly="true">
      <xsd:simpleType>
        <xsd:restriction base="dms:Note"/>
      </xsd:simpleType>
    </xsd:element>
    <xsd:element name="MediaServiceKeyPoints" ma:index="15" nillable="true" ma:displayName="KeyPoints" ma:internalName="MediaServiceKeyPoints" ma:readOnly="true">
      <xsd:simpleType>
        <xsd:restriction base="dms:Note">
          <xsd:maxLength value="255"/>
        </xsd:restriction>
      </xsd:simpleType>
    </xsd:element>
    <xsd:element name="MediaServiceAutoTags" ma:index="16" nillable="true" ma:displayName="Tags" ma:internalName="MediaServiceAutoTags"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element name="lcf76f155ced4ddcb4097134ff3c332f" ma:index="21" nillable="true" ma:taxonomy="true" ma:internalName="lcf76f155ced4ddcb4097134ff3c332f" ma:taxonomyFieldName="MediaServiceImageTags" ma:displayName="Image Tags" ma:readOnly="false" ma:fieldId="{5cf76f15-5ced-4ddc-b409-7134ff3c332f}" ma:taxonomyMulti="true" ma:sspId="0fb168c7-a83d-43da-8b28-fecc2072f27d" ma:termSetId="09814cd3-568e-fe90-9814-8d621ff8fb84" ma:anchorId="fba54fb3-c3e1-fe81-a776-ca4b69148c4d" ma:open="true" ma:isKeyword="false">
      <xsd:complexType>
        <xsd:sequence>
          <xsd:element ref="pc:Terms" minOccurs="0" maxOccurs="1"/>
        </xsd:sequence>
      </xsd:complexType>
    </xsd:element>
    <xsd:element name="Note" ma:index="23" nillable="true" ma:displayName="Note" ma:format="Dropdown" ma:internalName="Note">
      <xsd:simpleType>
        <xsd:restriction base="dms:Note">
          <xsd:maxLength value="255"/>
        </xsd:restriction>
      </xsd:simpleType>
    </xsd:element>
    <xsd:element name="MediaServiceObjectDetectorVersions" ma:index="24" nillable="true" ma:displayName="MediaServiceObjectDetectorVersions" ma:description="" ma:hidden="true" ma:indexed="true" ma:internalName="MediaServiceObjectDetectorVersions" ma:readOnly="true">
      <xsd:simpleType>
        <xsd:restriction base="dms:Text"/>
      </xsd:simpleType>
    </xsd:element>
    <xsd:element name="MediaServiceSearchProperties" ma:index="25"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f298f05e-96f0-4e06-9230-90426041c31d"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TaxCatchAll" ma:index="22" nillable="true" ma:displayName="Taxonomy Catch All Column" ma:hidden="true" ma:list="{593d3ec5-3cab-4779-a97e-cccecb5be1cb}" ma:internalName="TaxCatchAll" ma:showField="CatchAllData" ma:web="f298f05e-96f0-4e06-9230-90426041c31d">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6F55971-0B33-4842-8314-67B769013062}">
  <ds:schemaRefs>
    <ds:schemaRef ds:uri="http://schemas.microsoft.com/office/2006/metadata/properties"/>
    <ds:schemaRef ds:uri="http://schemas.microsoft.com/office/infopath/2007/PartnerControls"/>
    <ds:schemaRef ds:uri="528dc42b-a8a9-4871-b1aa-61453096122c"/>
    <ds:schemaRef ds:uri="7bd39572-1f1f-4c97-a828-e96086271b7f"/>
    <ds:schemaRef ds:uri="http://schemas.microsoft.com/sharepoint/v3"/>
  </ds:schemaRefs>
</ds:datastoreItem>
</file>

<file path=customXml/itemProps2.xml><?xml version="1.0" encoding="utf-8"?>
<ds:datastoreItem xmlns:ds="http://schemas.openxmlformats.org/officeDocument/2006/customXml" ds:itemID="{5ABE959B-EBE2-4B6B-9000-E262517BC9FE}"/>
</file>

<file path=customXml/itemProps3.xml><?xml version="1.0" encoding="utf-8"?>
<ds:datastoreItem xmlns:ds="http://schemas.openxmlformats.org/officeDocument/2006/customXml" ds:itemID="{492F1707-4253-4D7E-A814-BBD30CEE492F}">
  <ds:schemaRefs>
    <ds:schemaRef ds:uri="http://schemas.microsoft.com/sharepoint/v3/contenttype/forms"/>
  </ds:schemaRefs>
</ds:datastoreItem>
</file>

<file path=customXml/itemProps4.xml><?xml version="1.0" encoding="utf-8"?>
<ds:datastoreItem xmlns:ds="http://schemas.openxmlformats.org/officeDocument/2006/customXml" ds:itemID="{A5998C13-B1F1-4E5C-BF39-AA75389FF6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Odessa_2020_Template_2.dotx</Template>
  <TotalTime>11847</TotalTime>
  <Pages>204</Pages>
  <Words>24236</Words>
  <Characters>138151</Characters>
  <Application>Microsoft Office Word</Application>
  <DocSecurity>0</DocSecurity>
  <Lines>1151</Lines>
  <Paragraphs>324</Paragraphs>
  <ScaleCrop>false</ScaleCrop>
  <Company/>
  <LinksUpToDate>false</LinksUpToDate>
  <CharactersWithSpaces>162063</CharactersWithSpaces>
  <SharedDoc>false</SharedDoc>
  <HLinks>
    <vt:vector size="1824" baseType="variant">
      <vt:variant>
        <vt:i4>7995397</vt:i4>
      </vt:variant>
      <vt:variant>
        <vt:i4>1488</vt:i4>
      </vt:variant>
      <vt:variant>
        <vt:i4>0</vt:i4>
      </vt:variant>
      <vt:variant>
        <vt:i4>5</vt:i4>
      </vt:variant>
      <vt:variant>
        <vt:lpwstr>https://hpe.sharepoint.com/:f:/r/sites/msteams_a09baa/Shared Documents/Technology/Infra and Environments/Environment Transition Recordings?csf=1&amp;web=1&amp;e=1UsjnH</vt:lpwstr>
      </vt:variant>
      <vt:variant>
        <vt:lpwstr/>
      </vt:variant>
      <vt:variant>
        <vt:i4>7864330</vt:i4>
      </vt:variant>
      <vt:variant>
        <vt:i4>1485</vt:i4>
      </vt:variant>
      <vt:variant>
        <vt:i4>0</vt:i4>
      </vt:variant>
      <vt:variant>
        <vt:i4>5</vt:i4>
      </vt:variant>
      <vt:variant>
        <vt:lpwstr>https://hpe.sharepoint.com/:x:/r/sites/msteams_a09baa/Shared Documents/Technology/Infra and Environments/Environment Transition Recordings/DevOps Odessa and HPE POC.xlsx?d=w8ae83229fa6b4153b8adff246be07225&amp;csf=1&amp;web=1&amp;e=4xG0c4</vt:lpwstr>
      </vt:variant>
      <vt:variant>
        <vt:lpwstr/>
      </vt:variant>
      <vt:variant>
        <vt:i4>3407890</vt:i4>
      </vt:variant>
      <vt:variant>
        <vt:i4>1482</vt:i4>
      </vt:variant>
      <vt:variant>
        <vt:i4>0</vt:i4>
      </vt:variant>
      <vt:variant>
        <vt:i4>5</vt:i4>
      </vt:variant>
      <vt:variant>
        <vt:lpwstr>https://hpe.sharepoint.com/:f:/r/sites/msteams_a09baa/Shared Documents/Reporting/Documents?csf=1&amp;web=1&amp;e=muB3c7</vt:lpwstr>
      </vt:variant>
      <vt:variant>
        <vt:lpwstr/>
      </vt:variant>
      <vt:variant>
        <vt:i4>4980827</vt:i4>
      </vt:variant>
      <vt:variant>
        <vt:i4>1479</vt:i4>
      </vt:variant>
      <vt:variant>
        <vt:i4>0</vt:i4>
      </vt:variant>
      <vt:variant>
        <vt:i4>5</vt:i4>
      </vt:variant>
      <vt:variant>
        <vt:lpwstr>https://odessatechnologies.sharepoint.com/:x:/r/sites/HPE/Shared Documents/Technical/Sizing %26 Environments/Deployment Guide/HPEF-Odessa Applications - Resource List.xlsx?d=wd33be1590dcf4fedb7d2863a9b02970b&amp;csf=1&amp;web=1&amp;e=gUtj48</vt:lpwstr>
      </vt:variant>
      <vt:variant>
        <vt:lpwstr/>
      </vt:variant>
      <vt:variant>
        <vt:i4>4980827</vt:i4>
      </vt:variant>
      <vt:variant>
        <vt:i4>1476</vt:i4>
      </vt:variant>
      <vt:variant>
        <vt:i4>0</vt:i4>
      </vt:variant>
      <vt:variant>
        <vt:i4>5</vt:i4>
      </vt:variant>
      <vt:variant>
        <vt:lpwstr>https://odessatechnologies.sharepoint.com/:x:/r/sites/HPE/Shared Documents/Technical/Sizing %26 Environments/Deployment Guide/HPEF-Odessa Applications - Resource List.xlsx?d=wd33be1590dcf4fedb7d2863a9b02970b&amp;csf=1&amp;web=1&amp;e=gUtj48</vt:lpwstr>
      </vt:variant>
      <vt:variant>
        <vt:lpwstr/>
      </vt:variant>
      <vt:variant>
        <vt:i4>3473466</vt:i4>
      </vt:variant>
      <vt:variant>
        <vt:i4>1473</vt:i4>
      </vt:variant>
      <vt:variant>
        <vt:i4>0</vt:i4>
      </vt:variant>
      <vt:variant>
        <vt:i4>5</vt:i4>
      </vt:variant>
      <vt:variant>
        <vt:lpwstr>https://www.microsoft.com/en-gb/industry/blog/technetuk/2016/02/11/configuring-winrm-over-https-to-enable-powershell-remoting/</vt:lpwstr>
      </vt:variant>
      <vt:variant>
        <vt:lpwstr/>
      </vt:variant>
      <vt:variant>
        <vt:i4>3473466</vt:i4>
      </vt:variant>
      <vt:variant>
        <vt:i4>1470</vt:i4>
      </vt:variant>
      <vt:variant>
        <vt:i4>0</vt:i4>
      </vt:variant>
      <vt:variant>
        <vt:i4>5</vt:i4>
      </vt:variant>
      <vt:variant>
        <vt:lpwstr>https://www.microsoft.com/en-gb/industry/blog/technetuk/2016/02/11/configuring-winrm-over-https-to-enable-powershell-remoting/</vt:lpwstr>
      </vt:variant>
      <vt:variant>
        <vt:lpwstr/>
      </vt:variant>
      <vt:variant>
        <vt:i4>3473466</vt:i4>
      </vt:variant>
      <vt:variant>
        <vt:i4>1467</vt:i4>
      </vt:variant>
      <vt:variant>
        <vt:i4>0</vt:i4>
      </vt:variant>
      <vt:variant>
        <vt:i4>5</vt:i4>
      </vt:variant>
      <vt:variant>
        <vt:lpwstr>https://www.microsoft.com/en-gb/industry/blog/technetuk/2016/02/11/configuring-winrm-over-https-to-enable-powershell-remoting/</vt:lpwstr>
      </vt:variant>
      <vt:variant>
        <vt:lpwstr/>
      </vt:variant>
      <vt:variant>
        <vt:i4>3473466</vt:i4>
      </vt:variant>
      <vt:variant>
        <vt:i4>1464</vt:i4>
      </vt:variant>
      <vt:variant>
        <vt:i4>0</vt:i4>
      </vt:variant>
      <vt:variant>
        <vt:i4>5</vt:i4>
      </vt:variant>
      <vt:variant>
        <vt:lpwstr>https://www.microsoft.com/en-gb/industry/blog/technetuk/2016/02/11/configuring-winrm-over-https-to-enable-powershell-remoting/</vt:lpwstr>
      </vt:variant>
      <vt:variant>
        <vt:lpwstr/>
      </vt:variant>
      <vt:variant>
        <vt:i4>3473466</vt:i4>
      </vt:variant>
      <vt:variant>
        <vt:i4>1461</vt:i4>
      </vt:variant>
      <vt:variant>
        <vt:i4>0</vt:i4>
      </vt:variant>
      <vt:variant>
        <vt:i4>5</vt:i4>
      </vt:variant>
      <vt:variant>
        <vt:lpwstr>https://www.microsoft.com/en-gb/industry/blog/technetuk/2016/02/11/configuring-winrm-over-https-to-enable-powershell-remoting/</vt:lpwstr>
      </vt:variant>
      <vt:variant>
        <vt:lpwstr/>
      </vt:variant>
      <vt:variant>
        <vt:i4>3473466</vt:i4>
      </vt:variant>
      <vt:variant>
        <vt:i4>1458</vt:i4>
      </vt:variant>
      <vt:variant>
        <vt:i4>0</vt:i4>
      </vt:variant>
      <vt:variant>
        <vt:i4>5</vt:i4>
      </vt:variant>
      <vt:variant>
        <vt:lpwstr>https://www.microsoft.com/en-gb/industry/blog/technetuk/2016/02/11/configuring-winrm-over-https-to-enable-powershell-remoting/</vt:lpwstr>
      </vt:variant>
      <vt:variant>
        <vt:lpwstr/>
      </vt:variant>
      <vt:variant>
        <vt:i4>3473466</vt:i4>
      </vt:variant>
      <vt:variant>
        <vt:i4>1455</vt:i4>
      </vt:variant>
      <vt:variant>
        <vt:i4>0</vt:i4>
      </vt:variant>
      <vt:variant>
        <vt:i4>5</vt:i4>
      </vt:variant>
      <vt:variant>
        <vt:lpwstr>https://www.microsoft.com/en-gb/industry/blog/technetuk/2016/02/11/configuring-winrm-over-https-to-enable-powershell-remoting/</vt:lpwstr>
      </vt:variant>
      <vt:variant>
        <vt:lpwstr/>
      </vt:variant>
      <vt:variant>
        <vt:i4>3473466</vt:i4>
      </vt:variant>
      <vt:variant>
        <vt:i4>1452</vt:i4>
      </vt:variant>
      <vt:variant>
        <vt:i4>0</vt:i4>
      </vt:variant>
      <vt:variant>
        <vt:i4>5</vt:i4>
      </vt:variant>
      <vt:variant>
        <vt:lpwstr>https://www.microsoft.com/en-gb/industry/blog/technetuk/2016/02/11/configuring-winrm-over-https-to-enable-powershell-remoting/</vt:lpwstr>
      </vt:variant>
      <vt:variant>
        <vt:lpwstr/>
      </vt:variant>
      <vt:variant>
        <vt:i4>3473466</vt:i4>
      </vt:variant>
      <vt:variant>
        <vt:i4>1449</vt:i4>
      </vt:variant>
      <vt:variant>
        <vt:i4>0</vt:i4>
      </vt:variant>
      <vt:variant>
        <vt:i4>5</vt:i4>
      </vt:variant>
      <vt:variant>
        <vt:lpwstr>https://www.microsoft.com/en-gb/industry/blog/technetuk/2016/02/11/configuring-winrm-over-https-to-enable-powershell-remoting/</vt:lpwstr>
      </vt:variant>
      <vt:variant>
        <vt:lpwstr/>
      </vt:variant>
      <vt:variant>
        <vt:i4>3473466</vt:i4>
      </vt:variant>
      <vt:variant>
        <vt:i4>1446</vt:i4>
      </vt:variant>
      <vt:variant>
        <vt:i4>0</vt:i4>
      </vt:variant>
      <vt:variant>
        <vt:i4>5</vt:i4>
      </vt:variant>
      <vt:variant>
        <vt:lpwstr>https://www.microsoft.com/en-gb/industry/blog/technetuk/2016/02/11/configuring-winrm-over-https-to-enable-powershell-remoting/</vt:lpwstr>
      </vt:variant>
      <vt:variant>
        <vt:lpwstr/>
      </vt:variant>
      <vt:variant>
        <vt:i4>3473466</vt:i4>
      </vt:variant>
      <vt:variant>
        <vt:i4>1443</vt:i4>
      </vt:variant>
      <vt:variant>
        <vt:i4>0</vt:i4>
      </vt:variant>
      <vt:variant>
        <vt:i4>5</vt:i4>
      </vt:variant>
      <vt:variant>
        <vt:lpwstr>https://www.microsoft.com/en-gb/industry/blog/technetuk/2016/02/11/configuring-winrm-over-https-to-enable-powershell-remoting/</vt:lpwstr>
      </vt:variant>
      <vt:variant>
        <vt:lpwstr/>
      </vt:variant>
      <vt:variant>
        <vt:i4>3473466</vt:i4>
      </vt:variant>
      <vt:variant>
        <vt:i4>1440</vt:i4>
      </vt:variant>
      <vt:variant>
        <vt:i4>0</vt:i4>
      </vt:variant>
      <vt:variant>
        <vt:i4>5</vt:i4>
      </vt:variant>
      <vt:variant>
        <vt:lpwstr>https://www.microsoft.com/en-gb/industry/blog/technetuk/2016/02/11/configuring-winrm-over-https-to-enable-powershell-remoting/</vt:lpwstr>
      </vt:variant>
      <vt:variant>
        <vt:lpwstr/>
      </vt:variant>
      <vt:variant>
        <vt:i4>3473466</vt:i4>
      </vt:variant>
      <vt:variant>
        <vt:i4>1437</vt:i4>
      </vt:variant>
      <vt:variant>
        <vt:i4>0</vt:i4>
      </vt:variant>
      <vt:variant>
        <vt:i4>5</vt:i4>
      </vt:variant>
      <vt:variant>
        <vt:lpwstr>https://www.microsoft.com/en-gb/industry/blog/technetuk/2016/02/11/configuring-winrm-over-https-to-enable-powershell-remoting/</vt:lpwstr>
      </vt:variant>
      <vt:variant>
        <vt:lpwstr/>
      </vt:variant>
      <vt:variant>
        <vt:i4>3473466</vt:i4>
      </vt:variant>
      <vt:variant>
        <vt:i4>1434</vt:i4>
      </vt:variant>
      <vt:variant>
        <vt:i4>0</vt:i4>
      </vt:variant>
      <vt:variant>
        <vt:i4>5</vt:i4>
      </vt:variant>
      <vt:variant>
        <vt:lpwstr>https://www.microsoft.com/en-gb/industry/blog/technetuk/2016/02/11/configuring-winrm-over-https-to-enable-powershell-remoting/</vt:lpwstr>
      </vt:variant>
      <vt:variant>
        <vt:lpwstr/>
      </vt:variant>
      <vt:variant>
        <vt:i4>3473466</vt:i4>
      </vt:variant>
      <vt:variant>
        <vt:i4>1431</vt:i4>
      </vt:variant>
      <vt:variant>
        <vt:i4>0</vt:i4>
      </vt:variant>
      <vt:variant>
        <vt:i4>5</vt:i4>
      </vt:variant>
      <vt:variant>
        <vt:lpwstr>https://www.microsoft.com/en-gb/industry/blog/technetuk/2016/02/11/configuring-winrm-over-https-to-enable-powershell-remoting/</vt:lpwstr>
      </vt:variant>
      <vt:variant>
        <vt:lpwstr/>
      </vt:variant>
      <vt:variant>
        <vt:i4>3473466</vt:i4>
      </vt:variant>
      <vt:variant>
        <vt:i4>1428</vt:i4>
      </vt:variant>
      <vt:variant>
        <vt:i4>0</vt:i4>
      </vt:variant>
      <vt:variant>
        <vt:i4>5</vt:i4>
      </vt:variant>
      <vt:variant>
        <vt:lpwstr>https://www.microsoft.com/en-gb/industry/blog/technetuk/2016/02/11/configuring-winrm-over-https-to-enable-powershell-remoting/</vt:lpwstr>
      </vt:variant>
      <vt:variant>
        <vt:lpwstr/>
      </vt:variant>
      <vt:variant>
        <vt:i4>3473466</vt:i4>
      </vt:variant>
      <vt:variant>
        <vt:i4>1425</vt:i4>
      </vt:variant>
      <vt:variant>
        <vt:i4>0</vt:i4>
      </vt:variant>
      <vt:variant>
        <vt:i4>5</vt:i4>
      </vt:variant>
      <vt:variant>
        <vt:lpwstr>https://www.microsoft.com/en-gb/industry/blog/technetuk/2016/02/11/configuring-winrm-over-https-to-enable-powershell-remoting/</vt:lpwstr>
      </vt:variant>
      <vt:variant>
        <vt:lpwstr/>
      </vt:variant>
      <vt:variant>
        <vt:i4>3473466</vt:i4>
      </vt:variant>
      <vt:variant>
        <vt:i4>1422</vt:i4>
      </vt:variant>
      <vt:variant>
        <vt:i4>0</vt:i4>
      </vt:variant>
      <vt:variant>
        <vt:i4>5</vt:i4>
      </vt:variant>
      <vt:variant>
        <vt:lpwstr>https://www.microsoft.com/en-gb/industry/blog/technetuk/2016/02/11/configuring-winrm-over-https-to-enable-powershell-remoting/</vt:lpwstr>
      </vt:variant>
      <vt:variant>
        <vt:lpwstr/>
      </vt:variant>
      <vt:variant>
        <vt:i4>3473466</vt:i4>
      </vt:variant>
      <vt:variant>
        <vt:i4>1419</vt:i4>
      </vt:variant>
      <vt:variant>
        <vt:i4>0</vt:i4>
      </vt:variant>
      <vt:variant>
        <vt:i4>5</vt:i4>
      </vt:variant>
      <vt:variant>
        <vt:lpwstr>https://www.microsoft.com/en-gb/industry/blog/technetuk/2016/02/11/configuring-winrm-over-https-to-enable-powershell-remoting/</vt:lpwstr>
      </vt:variant>
      <vt:variant>
        <vt:lpwstr/>
      </vt:variant>
      <vt:variant>
        <vt:i4>3473466</vt:i4>
      </vt:variant>
      <vt:variant>
        <vt:i4>1416</vt:i4>
      </vt:variant>
      <vt:variant>
        <vt:i4>0</vt:i4>
      </vt:variant>
      <vt:variant>
        <vt:i4>5</vt:i4>
      </vt:variant>
      <vt:variant>
        <vt:lpwstr>https://www.microsoft.com/en-gb/industry/blog/technetuk/2016/02/11/configuring-winrm-over-https-to-enable-powershell-remoting/</vt:lpwstr>
      </vt:variant>
      <vt:variant>
        <vt:lpwstr/>
      </vt:variant>
      <vt:variant>
        <vt:i4>3473466</vt:i4>
      </vt:variant>
      <vt:variant>
        <vt:i4>1413</vt:i4>
      </vt:variant>
      <vt:variant>
        <vt:i4>0</vt:i4>
      </vt:variant>
      <vt:variant>
        <vt:i4>5</vt:i4>
      </vt:variant>
      <vt:variant>
        <vt:lpwstr>https://www.microsoft.com/en-gb/industry/blog/technetuk/2016/02/11/configuring-winrm-over-https-to-enable-powershell-remoting/</vt:lpwstr>
      </vt:variant>
      <vt:variant>
        <vt:lpwstr/>
      </vt:variant>
      <vt:variant>
        <vt:i4>3473466</vt:i4>
      </vt:variant>
      <vt:variant>
        <vt:i4>1410</vt:i4>
      </vt:variant>
      <vt:variant>
        <vt:i4>0</vt:i4>
      </vt:variant>
      <vt:variant>
        <vt:i4>5</vt:i4>
      </vt:variant>
      <vt:variant>
        <vt:lpwstr>https://www.microsoft.com/en-gb/industry/blog/technetuk/2016/02/11/configuring-winrm-over-https-to-enable-powershell-remoting/</vt:lpwstr>
      </vt:variant>
      <vt:variant>
        <vt:lpwstr/>
      </vt:variant>
      <vt:variant>
        <vt:i4>3473466</vt:i4>
      </vt:variant>
      <vt:variant>
        <vt:i4>1407</vt:i4>
      </vt:variant>
      <vt:variant>
        <vt:i4>0</vt:i4>
      </vt:variant>
      <vt:variant>
        <vt:i4>5</vt:i4>
      </vt:variant>
      <vt:variant>
        <vt:lpwstr>https://www.microsoft.com/en-gb/industry/blog/technetuk/2016/02/11/configuring-winrm-over-https-to-enable-powershell-remoting/</vt:lpwstr>
      </vt:variant>
      <vt:variant>
        <vt:lpwstr/>
      </vt:variant>
      <vt:variant>
        <vt:i4>3473466</vt:i4>
      </vt:variant>
      <vt:variant>
        <vt:i4>1404</vt:i4>
      </vt:variant>
      <vt:variant>
        <vt:i4>0</vt:i4>
      </vt:variant>
      <vt:variant>
        <vt:i4>5</vt:i4>
      </vt:variant>
      <vt:variant>
        <vt:lpwstr>https://www.microsoft.com/en-gb/industry/blog/technetuk/2016/02/11/configuring-winrm-over-https-to-enable-powershell-remoting/</vt:lpwstr>
      </vt:variant>
      <vt:variant>
        <vt:lpwstr/>
      </vt:variant>
      <vt:variant>
        <vt:i4>3473466</vt:i4>
      </vt:variant>
      <vt:variant>
        <vt:i4>1401</vt:i4>
      </vt:variant>
      <vt:variant>
        <vt:i4>0</vt:i4>
      </vt:variant>
      <vt:variant>
        <vt:i4>5</vt:i4>
      </vt:variant>
      <vt:variant>
        <vt:lpwstr>https://www.microsoft.com/en-gb/industry/blog/technetuk/2016/02/11/configuring-winrm-over-https-to-enable-powershell-remoting/</vt:lpwstr>
      </vt:variant>
      <vt:variant>
        <vt:lpwstr/>
      </vt:variant>
      <vt:variant>
        <vt:i4>3473466</vt:i4>
      </vt:variant>
      <vt:variant>
        <vt:i4>1398</vt:i4>
      </vt:variant>
      <vt:variant>
        <vt:i4>0</vt:i4>
      </vt:variant>
      <vt:variant>
        <vt:i4>5</vt:i4>
      </vt:variant>
      <vt:variant>
        <vt:lpwstr>https://www.microsoft.com/en-gb/industry/blog/technetuk/2016/02/11/configuring-winrm-over-https-to-enable-powershell-remoting/</vt:lpwstr>
      </vt:variant>
      <vt:variant>
        <vt:lpwstr/>
      </vt:variant>
      <vt:variant>
        <vt:i4>3473466</vt:i4>
      </vt:variant>
      <vt:variant>
        <vt:i4>1395</vt:i4>
      </vt:variant>
      <vt:variant>
        <vt:i4>0</vt:i4>
      </vt:variant>
      <vt:variant>
        <vt:i4>5</vt:i4>
      </vt:variant>
      <vt:variant>
        <vt:lpwstr>https://www.microsoft.com/en-gb/industry/blog/technetuk/2016/02/11/configuring-winrm-over-https-to-enable-powershell-remoting/</vt:lpwstr>
      </vt:variant>
      <vt:variant>
        <vt:lpwstr/>
      </vt:variant>
      <vt:variant>
        <vt:i4>3473466</vt:i4>
      </vt:variant>
      <vt:variant>
        <vt:i4>1392</vt:i4>
      </vt:variant>
      <vt:variant>
        <vt:i4>0</vt:i4>
      </vt:variant>
      <vt:variant>
        <vt:i4>5</vt:i4>
      </vt:variant>
      <vt:variant>
        <vt:lpwstr>https://www.microsoft.com/en-gb/industry/blog/technetuk/2016/02/11/configuring-winrm-over-https-to-enable-powershell-remoting/</vt:lpwstr>
      </vt:variant>
      <vt:variant>
        <vt:lpwstr/>
      </vt:variant>
      <vt:variant>
        <vt:i4>3473466</vt:i4>
      </vt:variant>
      <vt:variant>
        <vt:i4>1389</vt:i4>
      </vt:variant>
      <vt:variant>
        <vt:i4>0</vt:i4>
      </vt:variant>
      <vt:variant>
        <vt:i4>5</vt:i4>
      </vt:variant>
      <vt:variant>
        <vt:lpwstr>https://www.microsoft.com/en-gb/industry/blog/technetuk/2016/02/11/configuring-winrm-over-https-to-enable-powershell-remoting/</vt:lpwstr>
      </vt:variant>
      <vt:variant>
        <vt:lpwstr/>
      </vt:variant>
      <vt:variant>
        <vt:i4>3473466</vt:i4>
      </vt:variant>
      <vt:variant>
        <vt:i4>1386</vt:i4>
      </vt:variant>
      <vt:variant>
        <vt:i4>0</vt:i4>
      </vt:variant>
      <vt:variant>
        <vt:i4>5</vt:i4>
      </vt:variant>
      <vt:variant>
        <vt:lpwstr>https://www.microsoft.com/en-gb/industry/blog/technetuk/2016/02/11/configuring-winrm-over-https-to-enable-powershell-remoting/</vt:lpwstr>
      </vt:variant>
      <vt:variant>
        <vt:lpwstr/>
      </vt:variant>
      <vt:variant>
        <vt:i4>3473466</vt:i4>
      </vt:variant>
      <vt:variant>
        <vt:i4>1383</vt:i4>
      </vt:variant>
      <vt:variant>
        <vt:i4>0</vt:i4>
      </vt:variant>
      <vt:variant>
        <vt:i4>5</vt:i4>
      </vt:variant>
      <vt:variant>
        <vt:lpwstr>https://www.microsoft.com/en-gb/industry/blog/technetuk/2016/02/11/configuring-winrm-over-https-to-enable-powershell-remoting/</vt:lpwstr>
      </vt:variant>
      <vt:variant>
        <vt:lpwstr/>
      </vt:variant>
      <vt:variant>
        <vt:i4>3473466</vt:i4>
      </vt:variant>
      <vt:variant>
        <vt:i4>1380</vt:i4>
      </vt:variant>
      <vt:variant>
        <vt:i4>0</vt:i4>
      </vt:variant>
      <vt:variant>
        <vt:i4>5</vt:i4>
      </vt:variant>
      <vt:variant>
        <vt:lpwstr>https://www.microsoft.com/en-gb/industry/blog/technetuk/2016/02/11/configuring-winrm-over-https-to-enable-powershell-remoting/</vt:lpwstr>
      </vt:variant>
      <vt:variant>
        <vt:lpwstr/>
      </vt:variant>
      <vt:variant>
        <vt:i4>3473466</vt:i4>
      </vt:variant>
      <vt:variant>
        <vt:i4>1377</vt:i4>
      </vt:variant>
      <vt:variant>
        <vt:i4>0</vt:i4>
      </vt:variant>
      <vt:variant>
        <vt:i4>5</vt:i4>
      </vt:variant>
      <vt:variant>
        <vt:lpwstr>https://www.microsoft.com/en-gb/industry/blog/technetuk/2016/02/11/configuring-winrm-over-https-to-enable-powershell-remoting/</vt:lpwstr>
      </vt:variant>
      <vt:variant>
        <vt:lpwstr/>
      </vt:variant>
      <vt:variant>
        <vt:i4>3473466</vt:i4>
      </vt:variant>
      <vt:variant>
        <vt:i4>1374</vt:i4>
      </vt:variant>
      <vt:variant>
        <vt:i4>0</vt:i4>
      </vt:variant>
      <vt:variant>
        <vt:i4>5</vt:i4>
      </vt:variant>
      <vt:variant>
        <vt:lpwstr>https://www.microsoft.com/en-gb/industry/blog/technetuk/2016/02/11/configuring-winrm-over-https-to-enable-powershell-remoting/</vt:lpwstr>
      </vt:variant>
      <vt:variant>
        <vt:lpwstr/>
      </vt:variant>
      <vt:variant>
        <vt:i4>3473466</vt:i4>
      </vt:variant>
      <vt:variant>
        <vt:i4>1371</vt:i4>
      </vt:variant>
      <vt:variant>
        <vt:i4>0</vt:i4>
      </vt:variant>
      <vt:variant>
        <vt:i4>5</vt:i4>
      </vt:variant>
      <vt:variant>
        <vt:lpwstr>https://www.microsoft.com/en-gb/industry/blog/technetuk/2016/02/11/configuring-winrm-over-https-to-enable-powershell-remoting/</vt:lpwstr>
      </vt:variant>
      <vt:variant>
        <vt:lpwstr/>
      </vt:variant>
      <vt:variant>
        <vt:i4>3473466</vt:i4>
      </vt:variant>
      <vt:variant>
        <vt:i4>1368</vt:i4>
      </vt:variant>
      <vt:variant>
        <vt:i4>0</vt:i4>
      </vt:variant>
      <vt:variant>
        <vt:i4>5</vt:i4>
      </vt:variant>
      <vt:variant>
        <vt:lpwstr>https://www.microsoft.com/en-gb/industry/blog/technetuk/2016/02/11/configuring-winrm-over-https-to-enable-powershell-remoting/</vt:lpwstr>
      </vt:variant>
      <vt:variant>
        <vt:lpwstr/>
      </vt:variant>
      <vt:variant>
        <vt:i4>3473466</vt:i4>
      </vt:variant>
      <vt:variant>
        <vt:i4>1365</vt:i4>
      </vt:variant>
      <vt:variant>
        <vt:i4>0</vt:i4>
      </vt:variant>
      <vt:variant>
        <vt:i4>5</vt:i4>
      </vt:variant>
      <vt:variant>
        <vt:lpwstr>https://www.microsoft.com/en-gb/industry/blog/technetuk/2016/02/11/configuring-winrm-over-https-to-enable-powershell-remoting/</vt:lpwstr>
      </vt:variant>
      <vt:variant>
        <vt:lpwstr/>
      </vt:variant>
      <vt:variant>
        <vt:i4>3473466</vt:i4>
      </vt:variant>
      <vt:variant>
        <vt:i4>1362</vt:i4>
      </vt:variant>
      <vt:variant>
        <vt:i4>0</vt:i4>
      </vt:variant>
      <vt:variant>
        <vt:i4>5</vt:i4>
      </vt:variant>
      <vt:variant>
        <vt:lpwstr>https://www.microsoft.com/en-gb/industry/blog/technetuk/2016/02/11/configuring-winrm-over-https-to-enable-powershell-remoting/</vt:lpwstr>
      </vt:variant>
      <vt:variant>
        <vt:lpwstr/>
      </vt:variant>
      <vt:variant>
        <vt:i4>3473466</vt:i4>
      </vt:variant>
      <vt:variant>
        <vt:i4>1359</vt:i4>
      </vt:variant>
      <vt:variant>
        <vt:i4>0</vt:i4>
      </vt:variant>
      <vt:variant>
        <vt:i4>5</vt:i4>
      </vt:variant>
      <vt:variant>
        <vt:lpwstr>https://www.microsoft.com/en-gb/industry/blog/technetuk/2016/02/11/configuring-winrm-over-https-to-enable-powershell-remoting/</vt:lpwstr>
      </vt:variant>
      <vt:variant>
        <vt:lpwstr/>
      </vt:variant>
      <vt:variant>
        <vt:i4>3473466</vt:i4>
      </vt:variant>
      <vt:variant>
        <vt:i4>1356</vt:i4>
      </vt:variant>
      <vt:variant>
        <vt:i4>0</vt:i4>
      </vt:variant>
      <vt:variant>
        <vt:i4>5</vt:i4>
      </vt:variant>
      <vt:variant>
        <vt:lpwstr>https://www.microsoft.com/en-gb/industry/blog/technetuk/2016/02/11/configuring-winrm-over-https-to-enable-powershell-remoting/</vt:lpwstr>
      </vt:variant>
      <vt:variant>
        <vt:lpwstr/>
      </vt:variant>
      <vt:variant>
        <vt:i4>3473466</vt:i4>
      </vt:variant>
      <vt:variant>
        <vt:i4>1353</vt:i4>
      </vt:variant>
      <vt:variant>
        <vt:i4>0</vt:i4>
      </vt:variant>
      <vt:variant>
        <vt:i4>5</vt:i4>
      </vt:variant>
      <vt:variant>
        <vt:lpwstr>https://www.microsoft.com/en-gb/industry/blog/technetuk/2016/02/11/configuring-winrm-over-https-to-enable-powershell-remoting/</vt:lpwstr>
      </vt:variant>
      <vt:variant>
        <vt:lpwstr/>
      </vt:variant>
      <vt:variant>
        <vt:i4>3473466</vt:i4>
      </vt:variant>
      <vt:variant>
        <vt:i4>1350</vt:i4>
      </vt:variant>
      <vt:variant>
        <vt:i4>0</vt:i4>
      </vt:variant>
      <vt:variant>
        <vt:i4>5</vt:i4>
      </vt:variant>
      <vt:variant>
        <vt:lpwstr>https://www.microsoft.com/en-gb/industry/blog/technetuk/2016/02/11/configuring-winrm-over-https-to-enable-powershell-remoting/</vt:lpwstr>
      </vt:variant>
      <vt:variant>
        <vt:lpwstr/>
      </vt:variant>
      <vt:variant>
        <vt:i4>3473466</vt:i4>
      </vt:variant>
      <vt:variant>
        <vt:i4>1347</vt:i4>
      </vt:variant>
      <vt:variant>
        <vt:i4>0</vt:i4>
      </vt:variant>
      <vt:variant>
        <vt:i4>5</vt:i4>
      </vt:variant>
      <vt:variant>
        <vt:lpwstr>https://www.microsoft.com/en-gb/industry/blog/technetuk/2016/02/11/configuring-winrm-over-https-to-enable-powershell-remoting/</vt:lpwstr>
      </vt:variant>
      <vt:variant>
        <vt:lpwstr/>
      </vt:variant>
      <vt:variant>
        <vt:i4>3473466</vt:i4>
      </vt:variant>
      <vt:variant>
        <vt:i4>1344</vt:i4>
      </vt:variant>
      <vt:variant>
        <vt:i4>0</vt:i4>
      </vt:variant>
      <vt:variant>
        <vt:i4>5</vt:i4>
      </vt:variant>
      <vt:variant>
        <vt:lpwstr>https://www.microsoft.com/en-gb/industry/blog/technetuk/2016/02/11/configuring-winrm-over-https-to-enable-powershell-remoting/</vt:lpwstr>
      </vt:variant>
      <vt:variant>
        <vt:lpwstr/>
      </vt:variant>
      <vt:variant>
        <vt:i4>3473466</vt:i4>
      </vt:variant>
      <vt:variant>
        <vt:i4>1341</vt:i4>
      </vt:variant>
      <vt:variant>
        <vt:i4>0</vt:i4>
      </vt:variant>
      <vt:variant>
        <vt:i4>5</vt:i4>
      </vt:variant>
      <vt:variant>
        <vt:lpwstr>https://www.microsoft.com/en-gb/industry/blog/technetuk/2016/02/11/configuring-winrm-over-https-to-enable-powershell-remoting/</vt:lpwstr>
      </vt:variant>
      <vt:variant>
        <vt:lpwstr/>
      </vt:variant>
      <vt:variant>
        <vt:i4>3473466</vt:i4>
      </vt:variant>
      <vt:variant>
        <vt:i4>1338</vt:i4>
      </vt:variant>
      <vt:variant>
        <vt:i4>0</vt:i4>
      </vt:variant>
      <vt:variant>
        <vt:i4>5</vt:i4>
      </vt:variant>
      <vt:variant>
        <vt:lpwstr>https://www.microsoft.com/en-gb/industry/blog/technetuk/2016/02/11/configuring-winrm-over-https-to-enable-powershell-remoting/</vt:lpwstr>
      </vt:variant>
      <vt:variant>
        <vt:lpwstr/>
      </vt:variant>
      <vt:variant>
        <vt:i4>3473466</vt:i4>
      </vt:variant>
      <vt:variant>
        <vt:i4>1335</vt:i4>
      </vt:variant>
      <vt:variant>
        <vt:i4>0</vt:i4>
      </vt:variant>
      <vt:variant>
        <vt:i4>5</vt:i4>
      </vt:variant>
      <vt:variant>
        <vt:lpwstr>https://www.microsoft.com/en-gb/industry/blog/technetuk/2016/02/11/configuring-winrm-over-https-to-enable-powershell-remoting/</vt:lpwstr>
      </vt:variant>
      <vt:variant>
        <vt:lpwstr/>
      </vt:variant>
      <vt:variant>
        <vt:i4>3473466</vt:i4>
      </vt:variant>
      <vt:variant>
        <vt:i4>1332</vt:i4>
      </vt:variant>
      <vt:variant>
        <vt:i4>0</vt:i4>
      </vt:variant>
      <vt:variant>
        <vt:i4>5</vt:i4>
      </vt:variant>
      <vt:variant>
        <vt:lpwstr>https://www.microsoft.com/en-gb/industry/blog/technetuk/2016/02/11/configuring-winrm-over-https-to-enable-powershell-remoting/</vt:lpwstr>
      </vt:variant>
      <vt:variant>
        <vt:lpwstr/>
      </vt:variant>
      <vt:variant>
        <vt:i4>3473466</vt:i4>
      </vt:variant>
      <vt:variant>
        <vt:i4>1329</vt:i4>
      </vt:variant>
      <vt:variant>
        <vt:i4>0</vt:i4>
      </vt:variant>
      <vt:variant>
        <vt:i4>5</vt:i4>
      </vt:variant>
      <vt:variant>
        <vt:lpwstr>https://www.microsoft.com/en-gb/industry/blog/technetuk/2016/02/11/configuring-winrm-over-https-to-enable-powershell-remoting/</vt:lpwstr>
      </vt:variant>
      <vt:variant>
        <vt:lpwstr/>
      </vt:variant>
      <vt:variant>
        <vt:i4>3473466</vt:i4>
      </vt:variant>
      <vt:variant>
        <vt:i4>1326</vt:i4>
      </vt:variant>
      <vt:variant>
        <vt:i4>0</vt:i4>
      </vt:variant>
      <vt:variant>
        <vt:i4>5</vt:i4>
      </vt:variant>
      <vt:variant>
        <vt:lpwstr>https://www.microsoft.com/en-gb/industry/blog/technetuk/2016/02/11/configuring-winrm-over-https-to-enable-powershell-remoting/</vt:lpwstr>
      </vt:variant>
      <vt:variant>
        <vt:lpwstr/>
      </vt:variant>
      <vt:variant>
        <vt:i4>3473466</vt:i4>
      </vt:variant>
      <vt:variant>
        <vt:i4>1323</vt:i4>
      </vt:variant>
      <vt:variant>
        <vt:i4>0</vt:i4>
      </vt:variant>
      <vt:variant>
        <vt:i4>5</vt:i4>
      </vt:variant>
      <vt:variant>
        <vt:lpwstr>https://www.microsoft.com/en-gb/industry/blog/technetuk/2016/02/11/configuring-winrm-over-https-to-enable-powershell-remoting/</vt:lpwstr>
      </vt:variant>
      <vt:variant>
        <vt:lpwstr/>
      </vt:variant>
      <vt:variant>
        <vt:i4>3473466</vt:i4>
      </vt:variant>
      <vt:variant>
        <vt:i4>1320</vt:i4>
      </vt:variant>
      <vt:variant>
        <vt:i4>0</vt:i4>
      </vt:variant>
      <vt:variant>
        <vt:i4>5</vt:i4>
      </vt:variant>
      <vt:variant>
        <vt:lpwstr>https://www.microsoft.com/en-gb/industry/blog/technetuk/2016/02/11/configuring-winrm-over-https-to-enable-powershell-remoting/</vt:lpwstr>
      </vt:variant>
      <vt:variant>
        <vt:lpwstr/>
      </vt:variant>
      <vt:variant>
        <vt:i4>3473466</vt:i4>
      </vt:variant>
      <vt:variant>
        <vt:i4>1317</vt:i4>
      </vt:variant>
      <vt:variant>
        <vt:i4>0</vt:i4>
      </vt:variant>
      <vt:variant>
        <vt:i4>5</vt:i4>
      </vt:variant>
      <vt:variant>
        <vt:lpwstr>https://www.microsoft.com/en-gb/industry/blog/technetuk/2016/02/11/configuring-winrm-over-https-to-enable-powershell-remoting/</vt:lpwstr>
      </vt:variant>
      <vt:variant>
        <vt:lpwstr/>
      </vt:variant>
      <vt:variant>
        <vt:i4>3473466</vt:i4>
      </vt:variant>
      <vt:variant>
        <vt:i4>1314</vt:i4>
      </vt:variant>
      <vt:variant>
        <vt:i4>0</vt:i4>
      </vt:variant>
      <vt:variant>
        <vt:i4>5</vt:i4>
      </vt:variant>
      <vt:variant>
        <vt:lpwstr>https://www.microsoft.com/en-gb/industry/blog/technetuk/2016/02/11/configuring-winrm-over-https-to-enable-powershell-remoting/</vt:lpwstr>
      </vt:variant>
      <vt:variant>
        <vt:lpwstr/>
      </vt:variant>
      <vt:variant>
        <vt:i4>3473466</vt:i4>
      </vt:variant>
      <vt:variant>
        <vt:i4>1311</vt:i4>
      </vt:variant>
      <vt:variant>
        <vt:i4>0</vt:i4>
      </vt:variant>
      <vt:variant>
        <vt:i4>5</vt:i4>
      </vt:variant>
      <vt:variant>
        <vt:lpwstr>https://www.microsoft.com/en-gb/industry/blog/technetuk/2016/02/11/configuring-winrm-over-https-to-enable-powershell-remoting/</vt:lpwstr>
      </vt:variant>
      <vt:variant>
        <vt:lpwstr/>
      </vt:variant>
      <vt:variant>
        <vt:i4>3473466</vt:i4>
      </vt:variant>
      <vt:variant>
        <vt:i4>1308</vt:i4>
      </vt:variant>
      <vt:variant>
        <vt:i4>0</vt:i4>
      </vt:variant>
      <vt:variant>
        <vt:i4>5</vt:i4>
      </vt:variant>
      <vt:variant>
        <vt:lpwstr>https://www.microsoft.com/en-gb/industry/blog/technetuk/2016/02/11/configuring-winrm-over-https-to-enable-powershell-remoting/</vt:lpwstr>
      </vt:variant>
      <vt:variant>
        <vt:lpwstr/>
      </vt:variant>
      <vt:variant>
        <vt:i4>3473466</vt:i4>
      </vt:variant>
      <vt:variant>
        <vt:i4>1305</vt:i4>
      </vt:variant>
      <vt:variant>
        <vt:i4>0</vt:i4>
      </vt:variant>
      <vt:variant>
        <vt:i4>5</vt:i4>
      </vt:variant>
      <vt:variant>
        <vt:lpwstr>https://www.microsoft.com/en-gb/industry/blog/technetuk/2016/02/11/configuring-winrm-over-https-to-enable-powershell-remoting/</vt:lpwstr>
      </vt:variant>
      <vt:variant>
        <vt:lpwstr/>
      </vt:variant>
      <vt:variant>
        <vt:i4>3407890</vt:i4>
      </vt:variant>
      <vt:variant>
        <vt:i4>1302</vt:i4>
      </vt:variant>
      <vt:variant>
        <vt:i4>0</vt:i4>
      </vt:variant>
      <vt:variant>
        <vt:i4>5</vt:i4>
      </vt:variant>
      <vt:variant>
        <vt:lpwstr>https://hpe.sharepoint.com/:f:/r/sites/msteams_a09baa/Shared Documents/Reporting/Documents?csf=1&amp;web=1&amp;e=muB3c7</vt:lpwstr>
      </vt:variant>
      <vt:variant>
        <vt:lpwstr/>
      </vt:variant>
      <vt:variant>
        <vt:i4>3473466</vt:i4>
      </vt:variant>
      <vt:variant>
        <vt:i4>1299</vt:i4>
      </vt:variant>
      <vt:variant>
        <vt:i4>0</vt:i4>
      </vt:variant>
      <vt:variant>
        <vt:i4>5</vt:i4>
      </vt:variant>
      <vt:variant>
        <vt:lpwstr>https://www.microsoft.com/en-gb/industry/blog/technetuk/2016/02/11/configuring-winrm-over-https-to-enable-powershell-remoting/</vt:lpwstr>
      </vt:variant>
      <vt:variant>
        <vt:lpwstr/>
      </vt:variant>
      <vt:variant>
        <vt:i4>3473466</vt:i4>
      </vt:variant>
      <vt:variant>
        <vt:i4>1296</vt:i4>
      </vt:variant>
      <vt:variant>
        <vt:i4>0</vt:i4>
      </vt:variant>
      <vt:variant>
        <vt:i4>5</vt:i4>
      </vt:variant>
      <vt:variant>
        <vt:lpwstr>https://www.microsoft.com/en-gb/industry/blog/technetuk/2016/02/11/configuring-winrm-over-https-to-enable-powershell-remoting/</vt:lpwstr>
      </vt:variant>
      <vt:variant>
        <vt:lpwstr/>
      </vt:variant>
      <vt:variant>
        <vt:i4>3473466</vt:i4>
      </vt:variant>
      <vt:variant>
        <vt:i4>1293</vt:i4>
      </vt:variant>
      <vt:variant>
        <vt:i4>0</vt:i4>
      </vt:variant>
      <vt:variant>
        <vt:i4>5</vt:i4>
      </vt:variant>
      <vt:variant>
        <vt:lpwstr>https://www.microsoft.com/en-gb/industry/blog/technetuk/2016/02/11/configuring-winrm-over-https-to-enable-powershell-remoting/</vt:lpwstr>
      </vt:variant>
      <vt:variant>
        <vt:lpwstr/>
      </vt:variant>
      <vt:variant>
        <vt:i4>3473466</vt:i4>
      </vt:variant>
      <vt:variant>
        <vt:i4>1290</vt:i4>
      </vt:variant>
      <vt:variant>
        <vt:i4>0</vt:i4>
      </vt:variant>
      <vt:variant>
        <vt:i4>5</vt:i4>
      </vt:variant>
      <vt:variant>
        <vt:lpwstr>https://www.microsoft.com/en-gb/industry/blog/technetuk/2016/02/11/configuring-winrm-over-https-to-enable-powershell-remoting/</vt:lpwstr>
      </vt:variant>
      <vt:variant>
        <vt:lpwstr/>
      </vt:variant>
      <vt:variant>
        <vt:i4>3473466</vt:i4>
      </vt:variant>
      <vt:variant>
        <vt:i4>1287</vt:i4>
      </vt:variant>
      <vt:variant>
        <vt:i4>0</vt:i4>
      </vt:variant>
      <vt:variant>
        <vt:i4>5</vt:i4>
      </vt:variant>
      <vt:variant>
        <vt:lpwstr>https://www.microsoft.com/en-gb/industry/blog/technetuk/2016/02/11/configuring-winrm-over-https-to-enable-powershell-remoting/</vt:lpwstr>
      </vt:variant>
      <vt:variant>
        <vt:lpwstr/>
      </vt:variant>
      <vt:variant>
        <vt:i4>3473466</vt:i4>
      </vt:variant>
      <vt:variant>
        <vt:i4>1284</vt:i4>
      </vt:variant>
      <vt:variant>
        <vt:i4>0</vt:i4>
      </vt:variant>
      <vt:variant>
        <vt:i4>5</vt:i4>
      </vt:variant>
      <vt:variant>
        <vt:lpwstr>https://www.microsoft.com/en-gb/industry/blog/technetuk/2016/02/11/configuring-winrm-over-https-to-enable-powershell-remoting/</vt:lpwstr>
      </vt:variant>
      <vt:variant>
        <vt:lpwstr/>
      </vt:variant>
      <vt:variant>
        <vt:i4>3473466</vt:i4>
      </vt:variant>
      <vt:variant>
        <vt:i4>1281</vt:i4>
      </vt:variant>
      <vt:variant>
        <vt:i4>0</vt:i4>
      </vt:variant>
      <vt:variant>
        <vt:i4>5</vt:i4>
      </vt:variant>
      <vt:variant>
        <vt:lpwstr>https://www.microsoft.com/en-gb/industry/blog/technetuk/2016/02/11/configuring-winrm-over-https-to-enable-powershell-remoting/</vt:lpwstr>
      </vt:variant>
      <vt:variant>
        <vt:lpwstr/>
      </vt:variant>
      <vt:variant>
        <vt:i4>720996</vt:i4>
      </vt:variant>
      <vt:variant>
        <vt:i4>1278</vt:i4>
      </vt:variant>
      <vt:variant>
        <vt:i4>0</vt:i4>
      </vt:variant>
      <vt:variant>
        <vt:i4>5</vt:i4>
      </vt:variant>
      <vt:variant>
        <vt:lpwstr>https://portal.azure.com/</vt:lpwstr>
      </vt:variant>
      <vt:variant>
        <vt:lpwstr>@hpe.onmicrosoft.com/resource/subscriptions/c32ddae0-5074-46c5-a4a6-b103fe0592d0/resourceGroups/rg-app/providers/Microsoft.Web/sites/app-hpefs-odessa-reportgeneration-appservice-dev</vt:lpwstr>
      </vt:variant>
      <vt:variant>
        <vt:i4>5701675</vt:i4>
      </vt:variant>
      <vt:variant>
        <vt:i4>1275</vt:i4>
      </vt:variant>
      <vt:variant>
        <vt:i4>0</vt:i4>
      </vt:variant>
      <vt:variant>
        <vt:i4>5</vt:i4>
      </vt:variant>
      <vt:variant>
        <vt:lpwstr>https://portal.azure.com/</vt:lpwstr>
      </vt:variant>
      <vt:variant>
        <vt:lpwstr>@hpe.onmicrosoft.com/resource/subscriptions/c32ddae0-5074-46c5-a4a6-b103fe0592d0/resourceGroups/rg-app/providers/Microsoft.Web/sites/app-hpefs-odessa-reportbuilder-batchjobs-dev</vt:lpwstr>
      </vt:variant>
      <vt:variant>
        <vt:i4>4784185</vt:i4>
      </vt:variant>
      <vt:variant>
        <vt:i4>1272</vt:i4>
      </vt:variant>
      <vt:variant>
        <vt:i4>0</vt:i4>
      </vt:variant>
      <vt:variant>
        <vt:i4>5</vt:i4>
      </vt:variant>
      <vt:variant>
        <vt:lpwstr>https://portal.azure.com/</vt:lpwstr>
      </vt:variant>
      <vt:variant>
        <vt:lpwstr>@hpe.onmicrosoft.com/resource/subscriptions/c32ddae0-5074-46c5-a4a6-b103fe0592d0/resourceGroups/rg-app/providers/Microsoft.Web/sites/app-hpefs-odessa-reportbuilder-appserver-dev</vt:lpwstr>
      </vt:variant>
      <vt:variant>
        <vt:i4>3473466</vt:i4>
      </vt:variant>
      <vt:variant>
        <vt:i4>1269</vt:i4>
      </vt:variant>
      <vt:variant>
        <vt:i4>0</vt:i4>
      </vt:variant>
      <vt:variant>
        <vt:i4>5</vt:i4>
      </vt:variant>
      <vt:variant>
        <vt:lpwstr>https://www.microsoft.com/en-gb/industry/blog/technetuk/2016/02/11/configuring-winrm-over-https-to-enable-powershell-remoting/</vt:lpwstr>
      </vt:variant>
      <vt:variant>
        <vt:lpwstr/>
      </vt:variant>
      <vt:variant>
        <vt:i4>3473466</vt:i4>
      </vt:variant>
      <vt:variant>
        <vt:i4>1266</vt:i4>
      </vt:variant>
      <vt:variant>
        <vt:i4>0</vt:i4>
      </vt:variant>
      <vt:variant>
        <vt:i4>5</vt:i4>
      </vt:variant>
      <vt:variant>
        <vt:lpwstr>https://www.microsoft.com/en-gb/industry/blog/technetuk/2016/02/11/configuring-winrm-over-https-to-enable-powershell-remoting/</vt:lpwstr>
      </vt:variant>
      <vt:variant>
        <vt:lpwstr/>
      </vt:variant>
      <vt:variant>
        <vt:i4>3473466</vt:i4>
      </vt:variant>
      <vt:variant>
        <vt:i4>1263</vt:i4>
      </vt:variant>
      <vt:variant>
        <vt:i4>0</vt:i4>
      </vt:variant>
      <vt:variant>
        <vt:i4>5</vt:i4>
      </vt:variant>
      <vt:variant>
        <vt:lpwstr>https://www.microsoft.com/en-gb/industry/blog/technetuk/2016/02/11/configuring-winrm-over-https-to-enable-powershell-remoting/</vt:lpwstr>
      </vt:variant>
      <vt:variant>
        <vt:lpwstr/>
      </vt:variant>
      <vt:variant>
        <vt:i4>3473466</vt:i4>
      </vt:variant>
      <vt:variant>
        <vt:i4>1260</vt:i4>
      </vt:variant>
      <vt:variant>
        <vt:i4>0</vt:i4>
      </vt:variant>
      <vt:variant>
        <vt:i4>5</vt:i4>
      </vt:variant>
      <vt:variant>
        <vt:lpwstr>https://www.microsoft.com/en-gb/industry/blog/technetuk/2016/02/11/configuring-winrm-over-https-to-enable-powershell-remoting/</vt:lpwstr>
      </vt:variant>
      <vt:variant>
        <vt:lpwstr/>
      </vt:variant>
      <vt:variant>
        <vt:i4>3473466</vt:i4>
      </vt:variant>
      <vt:variant>
        <vt:i4>1257</vt:i4>
      </vt:variant>
      <vt:variant>
        <vt:i4>0</vt:i4>
      </vt:variant>
      <vt:variant>
        <vt:i4>5</vt:i4>
      </vt:variant>
      <vt:variant>
        <vt:lpwstr>https://www.microsoft.com/en-gb/industry/blog/technetuk/2016/02/11/configuring-winrm-over-https-to-enable-powershell-remoting/</vt:lpwstr>
      </vt:variant>
      <vt:variant>
        <vt:lpwstr/>
      </vt:variant>
      <vt:variant>
        <vt:i4>3473466</vt:i4>
      </vt:variant>
      <vt:variant>
        <vt:i4>1254</vt:i4>
      </vt:variant>
      <vt:variant>
        <vt:i4>0</vt:i4>
      </vt:variant>
      <vt:variant>
        <vt:i4>5</vt:i4>
      </vt:variant>
      <vt:variant>
        <vt:lpwstr>https://www.microsoft.com/en-gb/industry/blog/technetuk/2016/02/11/configuring-winrm-over-https-to-enable-powershell-remoting/</vt:lpwstr>
      </vt:variant>
      <vt:variant>
        <vt:lpwstr/>
      </vt:variant>
      <vt:variant>
        <vt:i4>3473466</vt:i4>
      </vt:variant>
      <vt:variant>
        <vt:i4>1251</vt:i4>
      </vt:variant>
      <vt:variant>
        <vt:i4>0</vt:i4>
      </vt:variant>
      <vt:variant>
        <vt:i4>5</vt:i4>
      </vt:variant>
      <vt:variant>
        <vt:lpwstr>https://www.microsoft.com/en-gb/industry/blog/technetuk/2016/02/11/configuring-winrm-over-https-to-enable-powershell-remoting/</vt:lpwstr>
      </vt:variant>
      <vt:variant>
        <vt:lpwstr/>
      </vt:variant>
      <vt:variant>
        <vt:i4>3473466</vt:i4>
      </vt:variant>
      <vt:variant>
        <vt:i4>1248</vt:i4>
      </vt:variant>
      <vt:variant>
        <vt:i4>0</vt:i4>
      </vt:variant>
      <vt:variant>
        <vt:i4>5</vt:i4>
      </vt:variant>
      <vt:variant>
        <vt:lpwstr>https://www.microsoft.com/en-gb/industry/blog/technetuk/2016/02/11/configuring-winrm-over-https-to-enable-powershell-remoting/</vt:lpwstr>
      </vt:variant>
      <vt:variant>
        <vt:lpwstr/>
      </vt:variant>
      <vt:variant>
        <vt:i4>3473466</vt:i4>
      </vt:variant>
      <vt:variant>
        <vt:i4>1245</vt:i4>
      </vt:variant>
      <vt:variant>
        <vt:i4>0</vt:i4>
      </vt:variant>
      <vt:variant>
        <vt:i4>5</vt:i4>
      </vt:variant>
      <vt:variant>
        <vt:lpwstr>https://www.microsoft.com/en-gb/industry/blog/technetuk/2016/02/11/configuring-winrm-over-https-to-enable-powershell-remoting/</vt:lpwstr>
      </vt:variant>
      <vt:variant>
        <vt:lpwstr/>
      </vt:variant>
      <vt:variant>
        <vt:i4>3473466</vt:i4>
      </vt:variant>
      <vt:variant>
        <vt:i4>1242</vt:i4>
      </vt:variant>
      <vt:variant>
        <vt:i4>0</vt:i4>
      </vt:variant>
      <vt:variant>
        <vt:i4>5</vt:i4>
      </vt:variant>
      <vt:variant>
        <vt:lpwstr>https://www.microsoft.com/en-gb/industry/blog/technetuk/2016/02/11/configuring-winrm-over-https-to-enable-powershell-remoting/</vt:lpwstr>
      </vt:variant>
      <vt:variant>
        <vt:lpwstr/>
      </vt:variant>
      <vt:variant>
        <vt:i4>3473466</vt:i4>
      </vt:variant>
      <vt:variant>
        <vt:i4>1239</vt:i4>
      </vt:variant>
      <vt:variant>
        <vt:i4>0</vt:i4>
      </vt:variant>
      <vt:variant>
        <vt:i4>5</vt:i4>
      </vt:variant>
      <vt:variant>
        <vt:lpwstr>https://www.microsoft.com/en-gb/industry/blog/technetuk/2016/02/11/configuring-winrm-over-https-to-enable-powershell-remoting/</vt:lpwstr>
      </vt:variant>
      <vt:variant>
        <vt:lpwstr/>
      </vt:variant>
      <vt:variant>
        <vt:i4>3473466</vt:i4>
      </vt:variant>
      <vt:variant>
        <vt:i4>1236</vt:i4>
      </vt:variant>
      <vt:variant>
        <vt:i4>0</vt:i4>
      </vt:variant>
      <vt:variant>
        <vt:i4>5</vt:i4>
      </vt:variant>
      <vt:variant>
        <vt:lpwstr>https://www.microsoft.com/en-gb/industry/blog/technetuk/2016/02/11/configuring-winrm-over-https-to-enable-powershell-remoting/</vt:lpwstr>
      </vt:variant>
      <vt:variant>
        <vt:lpwstr/>
      </vt:variant>
      <vt:variant>
        <vt:i4>3473466</vt:i4>
      </vt:variant>
      <vt:variant>
        <vt:i4>1233</vt:i4>
      </vt:variant>
      <vt:variant>
        <vt:i4>0</vt:i4>
      </vt:variant>
      <vt:variant>
        <vt:i4>5</vt:i4>
      </vt:variant>
      <vt:variant>
        <vt:lpwstr>https://www.microsoft.com/en-gb/industry/blog/technetuk/2016/02/11/configuring-winrm-over-https-to-enable-powershell-remoting/</vt:lpwstr>
      </vt:variant>
      <vt:variant>
        <vt:lpwstr/>
      </vt:variant>
      <vt:variant>
        <vt:i4>3473466</vt:i4>
      </vt:variant>
      <vt:variant>
        <vt:i4>1230</vt:i4>
      </vt:variant>
      <vt:variant>
        <vt:i4>0</vt:i4>
      </vt:variant>
      <vt:variant>
        <vt:i4>5</vt:i4>
      </vt:variant>
      <vt:variant>
        <vt:lpwstr>https://www.microsoft.com/en-gb/industry/blog/technetuk/2016/02/11/configuring-winrm-over-https-to-enable-powershell-remoting/</vt:lpwstr>
      </vt:variant>
      <vt:variant>
        <vt:lpwstr/>
      </vt:variant>
      <vt:variant>
        <vt:i4>3473466</vt:i4>
      </vt:variant>
      <vt:variant>
        <vt:i4>1227</vt:i4>
      </vt:variant>
      <vt:variant>
        <vt:i4>0</vt:i4>
      </vt:variant>
      <vt:variant>
        <vt:i4>5</vt:i4>
      </vt:variant>
      <vt:variant>
        <vt:lpwstr>https://www.microsoft.com/en-gb/industry/blog/technetuk/2016/02/11/configuring-winrm-over-https-to-enable-powershell-remoting/</vt:lpwstr>
      </vt:variant>
      <vt:variant>
        <vt:lpwstr/>
      </vt:variant>
      <vt:variant>
        <vt:i4>3473466</vt:i4>
      </vt:variant>
      <vt:variant>
        <vt:i4>1224</vt:i4>
      </vt:variant>
      <vt:variant>
        <vt:i4>0</vt:i4>
      </vt:variant>
      <vt:variant>
        <vt:i4>5</vt:i4>
      </vt:variant>
      <vt:variant>
        <vt:lpwstr>https://www.microsoft.com/en-gb/industry/blog/technetuk/2016/02/11/configuring-winrm-over-https-to-enable-powershell-remoting/</vt:lpwstr>
      </vt:variant>
      <vt:variant>
        <vt:lpwstr/>
      </vt:variant>
      <vt:variant>
        <vt:i4>3473466</vt:i4>
      </vt:variant>
      <vt:variant>
        <vt:i4>1221</vt:i4>
      </vt:variant>
      <vt:variant>
        <vt:i4>0</vt:i4>
      </vt:variant>
      <vt:variant>
        <vt:i4>5</vt:i4>
      </vt:variant>
      <vt:variant>
        <vt:lpwstr>https://www.microsoft.com/en-gb/industry/blog/technetuk/2016/02/11/configuring-winrm-over-https-to-enable-powershell-remoting/</vt:lpwstr>
      </vt:variant>
      <vt:variant>
        <vt:lpwstr/>
      </vt:variant>
      <vt:variant>
        <vt:i4>3473466</vt:i4>
      </vt:variant>
      <vt:variant>
        <vt:i4>1218</vt:i4>
      </vt:variant>
      <vt:variant>
        <vt:i4>0</vt:i4>
      </vt:variant>
      <vt:variant>
        <vt:i4>5</vt:i4>
      </vt:variant>
      <vt:variant>
        <vt:lpwstr>https://www.microsoft.com/en-gb/industry/blog/technetuk/2016/02/11/configuring-winrm-over-https-to-enable-powershell-remoting/</vt:lpwstr>
      </vt:variant>
      <vt:variant>
        <vt:lpwstr/>
      </vt:variant>
      <vt:variant>
        <vt:i4>3473466</vt:i4>
      </vt:variant>
      <vt:variant>
        <vt:i4>1215</vt:i4>
      </vt:variant>
      <vt:variant>
        <vt:i4>0</vt:i4>
      </vt:variant>
      <vt:variant>
        <vt:i4>5</vt:i4>
      </vt:variant>
      <vt:variant>
        <vt:lpwstr>https://www.microsoft.com/en-gb/industry/blog/technetuk/2016/02/11/configuring-winrm-over-https-to-enable-powershell-remoting/</vt:lpwstr>
      </vt:variant>
      <vt:variant>
        <vt:lpwstr/>
      </vt:variant>
      <vt:variant>
        <vt:i4>3473466</vt:i4>
      </vt:variant>
      <vt:variant>
        <vt:i4>1212</vt:i4>
      </vt:variant>
      <vt:variant>
        <vt:i4>0</vt:i4>
      </vt:variant>
      <vt:variant>
        <vt:i4>5</vt:i4>
      </vt:variant>
      <vt:variant>
        <vt:lpwstr>https://www.microsoft.com/en-gb/industry/blog/technetuk/2016/02/11/configuring-winrm-over-https-to-enable-powershell-remoting/</vt:lpwstr>
      </vt:variant>
      <vt:variant>
        <vt:lpwstr/>
      </vt:variant>
      <vt:variant>
        <vt:i4>3473466</vt:i4>
      </vt:variant>
      <vt:variant>
        <vt:i4>1209</vt:i4>
      </vt:variant>
      <vt:variant>
        <vt:i4>0</vt:i4>
      </vt:variant>
      <vt:variant>
        <vt:i4>5</vt:i4>
      </vt:variant>
      <vt:variant>
        <vt:lpwstr>https://www.microsoft.com/en-gb/industry/blog/technetuk/2016/02/11/configuring-winrm-over-https-to-enable-powershell-remoting/</vt:lpwstr>
      </vt:variant>
      <vt:variant>
        <vt:lpwstr/>
      </vt:variant>
      <vt:variant>
        <vt:i4>3473466</vt:i4>
      </vt:variant>
      <vt:variant>
        <vt:i4>1206</vt:i4>
      </vt:variant>
      <vt:variant>
        <vt:i4>0</vt:i4>
      </vt:variant>
      <vt:variant>
        <vt:i4>5</vt:i4>
      </vt:variant>
      <vt:variant>
        <vt:lpwstr>https://www.microsoft.com/en-gb/industry/blog/technetuk/2016/02/11/configuring-winrm-over-https-to-enable-powershell-remoting/</vt:lpwstr>
      </vt:variant>
      <vt:variant>
        <vt:lpwstr/>
      </vt:variant>
      <vt:variant>
        <vt:i4>3473466</vt:i4>
      </vt:variant>
      <vt:variant>
        <vt:i4>1203</vt:i4>
      </vt:variant>
      <vt:variant>
        <vt:i4>0</vt:i4>
      </vt:variant>
      <vt:variant>
        <vt:i4>5</vt:i4>
      </vt:variant>
      <vt:variant>
        <vt:lpwstr>https://www.microsoft.com/en-gb/industry/blog/technetuk/2016/02/11/configuring-winrm-over-https-to-enable-powershell-remoting/</vt:lpwstr>
      </vt:variant>
      <vt:variant>
        <vt:lpwstr/>
      </vt:variant>
      <vt:variant>
        <vt:i4>3473466</vt:i4>
      </vt:variant>
      <vt:variant>
        <vt:i4>1200</vt:i4>
      </vt:variant>
      <vt:variant>
        <vt:i4>0</vt:i4>
      </vt:variant>
      <vt:variant>
        <vt:i4>5</vt:i4>
      </vt:variant>
      <vt:variant>
        <vt:lpwstr>https://www.microsoft.com/en-gb/industry/blog/technetuk/2016/02/11/configuring-winrm-over-https-to-enable-powershell-remoting/</vt:lpwstr>
      </vt:variant>
      <vt:variant>
        <vt:lpwstr/>
      </vt:variant>
      <vt:variant>
        <vt:i4>3473466</vt:i4>
      </vt:variant>
      <vt:variant>
        <vt:i4>1197</vt:i4>
      </vt:variant>
      <vt:variant>
        <vt:i4>0</vt:i4>
      </vt:variant>
      <vt:variant>
        <vt:i4>5</vt:i4>
      </vt:variant>
      <vt:variant>
        <vt:lpwstr>https://www.microsoft.com/en-gb/industry/blog/technetuk/2016/02/11/configuring-winrm-over-https-to-enable-powershell-remoting/</vt:lpwstr>
      </vt:variant>
      <vt:variant>
        <vt:lpwstr/>
      </vt:variant>
      <vt:variant>
        <vt:i4>3473466</vt:i4>
      </vt:variant>
      <vt:variant>
        <vt:i4>1194</vt:i4>
      </vt:variant>
      <vt:variant>
        <vt:i4>0</vt:i4>
      </vt:variant>
      <vt:variant>
        <vt:i4>5</vt:i4>
      </vt:variant>
      <vt:variant>
        <vt:lpwstr>https://www.microsoft.com/en-gb/industry/blog/technetuk/2016/02/11/configuring-winrm-over-https-to-enable-powershell-remoting/</vt:lpwstr>
      </vt:variant>
      <vt:variant>
        <vt:lpwstr/>
      </vt:variant>
      <vt:variant>
        <vt:i4>3473466</vt:i4>
      </vt:variant>
      <vt:variant>
        <vt:i4>1191</vt:i4>
      </vt:variant>
      <vt:variant>
        <vt:i4>0</vt:i4>
      </vt:variant>
      <vt:variant>
        <vt:i4>5</vt:i4>
      </vt:variant>
      <vt:variant>
        <vt:lpwstr>https://www.microsoft.com/en-gb/industry/blog/technetuk/2016/02/11/configuring-winrm-over-https-to-enable-powershell-remoting/</vt:lpwstr>
      </vt:variant>
      <vt:variant>
        <vt:lpwstr/>
      </vt:variant>
      <vt:variant>
        <vt:i4>3473466</vt:i4>
      </vt:variant>
      <vt:variant>
        <vt:i4>1188</vt:i4>
      </vt:variant>
      <vt:variant>
        <vt:i4>0</vt:i4>
      </vt:variant>
      <vt:variant>
        <vt:i4>5</vt:i4>
      </vt:variant>
      <vt:variant>
        <vt:lpwstr>https://www.microsoft.com/en-gb/industry/blog/technetuk/2016/02/11/configuring-winrm-over-https-to-enable-powershell-remoting/</vt:lpwstr>
      </vt:variant>
      <vt:variant>
        <vt:lpwstr/>
      </vt:variant>
      <vt:variant>
        <vt:i4>1769496</vt:i4>
      </vt:variant>
      <vt:variant>
        <vt:i4>1185</vt:i4>
      </vt:variant>
      <vt:variant>
        <vt:i4>0</vt:i4>
      </vt:variant>
      <vt:variant>
        <vt:i4>5</vt:i4>
      </vt:variant>
      <vt:variant>
        <vt:lpwstr>https://hpefsam.visualstudio.com/HPEFS_Odessa_Core</vt:lpwstr>
      </vt:variant>
      <vt:variant>
        <vt:lpwstr/>
      </vt:variant>
      <vt:variant>
        <vt:i4>852085</vt:i4>
      </vt:variant>
      <vt:variant>
        <vt:i4>1182</vt:i4>
      </vt:variant>
      <vt:variant>
        <vt:i4>0</vt:i4>
      </vt:variant>
      <vt:variant>
        <vt:i4>5</vt:i4>
      </vt:variant>
      <vt:variant>
        <vt:lpwstr>https://hpe.sharepoint.com/:x:/r/sites/msteams_a09baa/Shared Documents/MOC - Management Of Change/Support/IT Support/DevOps/Odessa Azure Resource List.xlsx?d=we457407f7e834889861b2be29b0bdb2c&amp;csf=1&amp;web=1&amp;e=nJSaMk</vt:lpwstr>
      </vt:variant>
      <vt:variant>
        <vt:lpwstr/>
      </vt:variant>
      <vt:variant>
        <vt:i4>1048625</vt:i4>
      </vt:variant>
      <vt:variant>
        <vt:i4>1175</vt:i4>
      </vt:variant>
      <vt:variant>
        <vt:i4>0</vt:i4>
      </vt:variant>
      <vt:variant>
        <vt:i4>5</vt:i4>
      </vt:variant>
      <vt:variant>
        <vt:lpwstr/>
      </vt:variant>
      <vt:variant>
        <vt:lpwstr>_Toc137050245</vt:lpwstr>
      </vt:variant>
      <vt:variant>
        <vt:i4>1048625</vt:i4>
      </vt:variant>
      <vt:variant>
        <vt:i4>1169</vt:i4>
      </vt:variant>
      <vt:variant>
        <vt:i4>0</vt:i4>
      </vt:variant>
      <vt:variant>
        <vt:i4>5</vt:i4>
      </vt:variant>
      <vt:variant>
        <vt:lpwstr/>
      </vt:variant>
      <vt:variant>
        <vt:lpwstr>_Toc137050244</vt:lpwstr>
      </vt:variant>
      <vt:variant>
        <vt:i4>1048625</vt:i4>
      </vt:variant>
      <vt:variant>
        <vt:i4>1163</vt:i4>
      </vt:variant>
      <vt:variant>
        <vt:i4>0</vt:i4>
      </vt:variant>
      <vt:variant>
        <vt:i4>5</vt:i4>
      </vt:variant>
      <vt:variant>
        <vt:lpwstr/>
      </vt:variant>
      <vt:variant>
        <vt:lpwstr>_Toc137050243</vt:lpwstr>
      </vt:variant>
      <vt:variant>
        <vt:i4>1048625</vt:i4>
      </vt:variant>
      <vt:variant>
        <vt:i4>1157</vt:i4>
      </vt:variant>
      <vt:variant>
        <vt:i4>0</vt:i4>
      </vt:variant>
      <vt:variant>
        <vt:i4>5</vt:i4>
      </vt:variant>
      <vt:variant>
        <vt:lpwstr/>
      </vt:variant>
      <vt:variant>
        <vt:lpwstr>_Toc137050242</vt:lpwstr>
      </vt:variant>
      <vt:variant>
        <vt:i4>1048625</vt:i4>
      </vt:variant>
      <vt:variant>
        <vt:i4>1151</vt:i4>
      </vt:variant>
      <vt:variant>
        <vt:i4>0</vt:i4>
      </vt:variant>
      <vt:variant>
        <vt:i4>5</vt:i4>
      </vt:variant>
      <vt:variant>
        <vt:lpwstr/>
      </vt:variant>
      <vt:variant>
        <vt:lpwstr>_Toc137050241</vt:lpwstr>
      </vt:variant>
      <vt:variant>
        <vt:i4>1048625</vt:i4>
      </vt:variant>
      <vt:variant>
        <vt:i4>1145</vt:i4>
      </vt:variant>
      <vt:variant>
        <vt:i4>0</vt:i4>
      </vt:variant>
      <vt:variant>
        <vt:i4>5</vt:i4>
      </vt:variant>
      <vt:variant>
        <vt:lpwstr/>
      </vt:variant>
      <vt:variant>
        <vt:lpwstr>_Toc137050240</vt:lpwstr>
      </vt:variant>
      <vt:variant>
        <vt:i4>1507377</vt:i4>
      </vt:variant>
      <vt:variant>
        <vt:i4>1139</vt:i4>
      </vt:variant>
      <vt:variant>
        <vt:i4>0</vt:i4>
      </vt:variant>
      <vt:variant>
        <vt:i4>5</vt:i4>
      </vt:variant>
      <vt:variant>
        <vt:lpwstr/>
      </vt:variant>
      <vt:variant>
        <vt:lpwstr>_Toc137050239</vt:lpwstr>
      </vt:variant>
      <vt:variant>
        <vt:i4>1507377</vt:i4>
      </vt:variant>
      <vt:variant>
        <vt:i4>1133</vt:i4>
      </vt:variant>
      <vt:variant>
        <vt:i4>0</vt:i4>
      </vt:variant>
      <vt:variant>
        <vt:i4>5</vt:i4>
      </vt:variant>
      <vt:variant>
        <vt:lpwstr/>
      </vt:variant>
      <vt:variant>
        <vt:lpwstr>_Toc137050238</vt:lpwstr>
      </vt:variant>
      <vt:variant>
        <vt:i4>1507377</vt:i4>
      </vt:variant>
      <vt:variant>
        <vt:i4>1127</vt:i4>
      </vt:variant>
      <vt:variant>
        <vt:i4>0</vt:i4>
      </vt:variant>
      <vt:variant>
        <vt:i4>5</vt:i4>
      </vt:variant>
      <vt:variant>
        <vt:lpwstr/>
      </vt:variant>
      <vt:variant>
        <vt:lpwstr>_Toc137050237</vt:lpwstr>
      </vt:variant>
      <vt:variant>
        <vt:i4>1507377</vt:i4>
      </vt:variant>
      <vt:variant>
        <vt:i4>1121</vt:i4>
      </vt:variant>
      <vt:variant>
        <vt:i4>0</vt:i4>
      </vt:variant>
      <vt:variant>
        <vt:i4>5</vt:i4>
      </vt:variant>
      <vt:variant>
        <vt:lpwstr/>
      </vt:variant>
      <vt:variant>
        <vt:lpwstr>_Toc137050236</vt:lpwstr>
      </vt:variant>
      <vt:variant>
        <vt:i4>1507377</vt:i4>
      </vt:variant>
      <vt:variant>
        <vt:i4>1115</vt:i4>
      </vt:variant>
      <vt:variant>
        <vt:i4>0</vt:i4>
      </vt:variant>
      <vt:variant>
        <vt:i4>5</vt:i4>
      </vt:variant>
      <vt:variant>
        <vt:lpwstr/>
      </vt:variant>
      <vt:variant>
        <vt:lpwstr>_Toc137050235</vt:lpwstr>
      </vt:variant>
      <vt:variant>
        <vt:i4>1507377</vt:i4>
      </vt:variant>
      <vt:variant>
        <vt:i4>1109</vt:i4>
      </vt:variant>
      <vt:variant>
        <vt:i4>0</vt:i4>
      </vt:variant>
      <vt:variant>
        <vt:i4>5</vt:i4>
      </vt:variant>
      <vt:variant>
        <vt:lpwstr/>
      </vt:variant>
      <vt:variant>
        <vt:lpwstr>_Toc137050234</vt:lpwstr>
      </vt:variant>
      <vt:variant>
        <vt:i4>1507377</vt:i4>
      </vt:variant>
      <vt:variant>
        <vt:i4>1103</vt:i4>
      </vt:variant>
      <vt:variant>
        <vt:i4>0</vt:i4>
      </vt:variant>
      <vt:variant>
        <vt:i4>5</vt:i4>
      </vt:variant>
      <vt:variant>
        <vt:lpwstr/>
      </vt:variant>
      <vt:variant>
        <vt:lpwstr>_Toc137050233</vt:lpwstr>
      </vt:variant>
      <vt:variant>
        <vt:i4>1507377</vt:i4>
      </vt:variant>
      <vt:variant>
        <vt:i4>1097</vt:i4>
      </vt:variant>
      <vt:variant>
        <vt:i4>0</vt:i4>
      </vt:variant>
      <vt:variant>
        <vt:i4>5</vt:i4>
      </vt:variant>
      <vt:variant>
        <vt:lpwstr/>
      </vt:variant>
      <vt:variant>
        <vt:lpwstr>_Toc137050232</vt:lpwstr>
      </vt:variant>
      <vt:variant>
        <vt:i4>1507377</vt:i4>
      </vt:variant>
      <vt:variant>
        <vt:i4>1091</vt:i4>
      </vt:variant>
      <vt:variant>
        <vt:i4>0</vt:i4>
      </vt:variant>
      <vt:variant>
        <vt:i4>5</vt:i4>
      </vt:variant>
      <vt:variant>
        <vt:lpwstr/>
      </vt:variant>
      <vt:variant>
        <vt:lpwstr>_Toc137050231</vt:lpwstr>
      </vt:variant>
      <vt:variant>
        <vt:i4>1507377</vt:i4>
      </vt:variant>
      <vt:variant>
        <vt:i4>1085</vt:i4>
      </vt:variant>
      <vt:variant>
        <vt:i4>0</vt:i4>
      </vt:variant>
      <vt:variant>
        <vt:i4>5</vt:i4>
      </vt:variant>
      <vt:variant>
        <vt:lpwstr/>
      </vt:variant>
      <vt:variant>
        <vt:lpwstr>_Toc137050230</vt:lpwstr>
      </vt:variant>
      <vt:variant>
        <vt:i4>1441841</vt:i4>
      </vt:variant>
      <vt:variant>
        <vt:i4>1079</vt:i4>
      </vt:variant>
      <vt:variant>
        <vt:i4>0</vt:i4>
      </vt:variant>
      <vt:variant>
        <vt:i4>5</vt:i4>
      </vt:variant>
      <vt:variant>
        <vt:lpwstr/>
      </vt:variant>
      <vt:variant>
        <vt:lpwstr>_Toc137050229</vt:lpwstr>
      </vt:variant>
      <vt:variant>
        <vt:i4>1441841</vt:i4>
      </vt:variant>
      <vt:variant>
        <vt:i4>1073</vt:i4>
      </vt:variant>
      <vt:variant>
        <vt:i4>0</vt:i4>
      </vt:variant>
      <vt:variant>
        <vt:i4>5</vt:i4>
      </vt:variant>
      <vt:variant>
        <vt:lpwstr/>
      </vt:variant>
      <vt:variant>
        <vt:lpwstr>_Toc137050228</vt:lpwstr>
      </vt:variant>
      <vt:variant>
        <vt:i4>1441841</vt:i4>
      </vt:variant>
      <vt:variant>
        <vt:i4>1067</vt:i4>
      </vt:variant>
      <vt:variant>
        <vt:i4>0</vt:i4>
      </vt:variant>
      <vt:variant>
        <vt:i4>5</vt:i4>
      </vt:variant>
      <vt:variant>
        <vt:lpwstr/>
      </vt:variant>
      <vt:variant>
        <vt:lpwstr>_Toc137050227</vt:lpwstr>
      </vt:variant>
      <vt:variant>
        <vt:i4>1441841</vt:i4>
      </vt:variant>
      <vt:variant>
        <vt:i4>1061</vt:i4>
      </vt:variant>
      <vt:variant>
        <vt:i4>0</vt:i4>
      </vt:variant>
      <vt:variant>
        <vt:i4>5</vt:i4>
      </vt:variant>
      <vt:variant>
        <vt:lpwstr/>
      </vt:variant>
      <vt:variant>
        <vt:lpwstr>_Toc137050226</vt:lpwstr>
      </vt:variant>
      <vt:variant>
        <vt:i4>1441841</vt:i4>
      </vt:variant>
      <vt:variant>
        <vt:i4>1055</vt:i4>
      </vt:variant>
      <vt:variant>
        <vt:i4>0</vt:i4>
      </vt:variant>
      <vt:variant>
        <vt:i4>5</vt:i4>
      </vt:variant>
      <vt:variant>
        <vt:lpwstr/>
      </vt:variant>
      <vt:variant>
        <vt:lpwstr>_Toc137050225</vt:lpwstr>
      </vt:variant>
      <vt:variant>
        <vt:i4>1441841</vt:i4>
      </vt:variant>
      <vt:variant>
        <vt:i4>1049</vt:i4>
      </vt:variant>
      <vt:variant>
        <vt:i4>0</vt:i4>
      </vt:variant>
      <vt:variant>
        <vt:i4>5</vt:i4>
      </vt:variant>
      <vt:variant>
        <vt:lpwstr/>
      </vt:variant>
      <vt:variant>
        <vt:lpwstr>_Toc137050224</vt:lpwstr>
      </vt:variant>
      <vt:variant>
        <vt:i4>1441841</vt:i4>
      </vt:variant>
      <vt:variant>
        <vt:i4>1043</vt:i4>
      </vt:variant>
      <vt:variant>
        <vt:i4>0</vt:i4>
      </vt:variant>
      <vt:variant>
        <vt:i4>5</vt:i4>
      </vt:variant>
      <vt:variant>
        <vt:lpwstr/>
      </vt:variant>
      <vt:variant>
        <vt:lpwstr>_Toc137050223</vt:lpwstr>
      </vt:variant>
      <vt:variant>
        <vt:i4>1441841</vt:i4>
      </vt:variant>
      <vt:variant>
        <vt:i4>1037</vt:i4>
      </vt:variant>
      <vt:variant>
        <vt:i4>0</vt:i4>
      </vt:variant>
      <vt:variant>
        <vt:i4>5</vt:i4>
      </vt:variant>
      <vt:variant>
        <vt:lpwstr/>
      </vt:variant>
      <vt:variant>
        <vt:lpwstr>_Toc137050222</vt:lpwstr>
      </vt:variant>
      <vt:variant>
        <vt:i4>1441841</vt:i4>
      </vt:variant>
      <vt:variant>
        <vt:i4>1031</vt:i4>
      </vt:variant>
      <vt:variant>
        <vt:i4>0</vt:i4>
      </vt:variant>
      <vt:variant>
        <vt:i4>5</vt:i4>
      </vt:variant>
      <vt:variant>
        <vt:lpwstr/>
      </vt:variant>
      <vt:variant>
        <vt:lpwstr>_Toc137050221</vt:lpwstr>
      </vt:variant>
      <vt:variant>
        <vt:i4>1441841</vt:i4>
      </vt:variant>
      <vt:variant>
        <vt:i4>1025</vt:i4>
      </vt:variant>
      <vt:variant>
        <vt:i4>0</vt:i4>
      </vt:variant>
      <vt:variant>
        <vt:i4>5</vt:i4>
      </vt:variant>
      <vt:variant>
        <vt:lpwstr/>
      </vt:variant>
      <vt:variant>
        <vt:lpwstr>_Toc137050220</vt:lpwstr>
      </vt:variant>
      <vt:variant>
        <vt:i4>1376305</vt:i4>
      </vt:variant>
      <vt:variant>
        <vt:i4>1019</vt:i4>
      </vt:variant>
      <vt:variant>
        <vt:i4>0</vt:i4>
      </vt:variant>
      <vt:variant>
        <vt:i4>5</vt:i4>
      </vt:variant>
      <vt:variant>
        <vt:lpwstr/>
      </vt:variant>
      <vt:variant>
        <vt:lpwstr>_Toc137050219</vt:lpwstr>
      </vt:variant>
      <vt:variant>
        <vt:i4>1376305</vt:i4>
      </vt:variant>
      <vt:variant>
        <vt:i4>1013</vt:i4>
      </vt:variant>
      <vt:variant>
        <vt:i4>0</vt:i4>
      </vt:variant>
      <vt:variant>
        <vt:i4>5</vt:i4>
      </vt:variant>
      <vt:variant>
        <vt:lpwstr/>
      </vt:variant>
      <vt:variant>
        <vt:lpwstr>_Toc137050218</vt:lpwstr>
      </vt:variant>
      <vt:variant>
        <vt:i4>1376305</vt:i4>
      </vt:variant>
      <vt:variant>
        <vt:i4>1007</vt:i4>
      </vt:variant>
      <vt:variant>
        <vt:i4>0</vt:i4>
      </vt:variant>
      <vt:variant>
        <vt:i4>5</vt:i4>
      </vt:variant>
      <vt:variant>
        <vt:lpwstr/>
      </vt:variant>
      <vt:variant>
        <vt:lpwstr>_Toc137050217</vt:lpwstr>
      </vt:variant>
      <vt:variant>
        <vt:i4>1376305</vt:i4>
      </vt:variant>
      <vt:variant>
        <vt:i4>1001</vt:i4>
      </vt:variant>
      <vt:variant>
        <vt:i4>0</vt:i4>
      </vt:variant>
      <vt:variant>
        <vt:i4>5</vt:i4>
      </vt:variant>
      <vt:variant>
        <vt:lpwstr/>
      </vt:variant>
      <vt:variant>
        <vt:lpwstr>_Toc137050216</vt:lpwstr>
      </vt:variant>
      <vt:variant>
        <vt:i4>1376305</vt:i4>
      </vt:variant>
      <vt:variant>
        <vt:i4>995</vt:i4>
      </vt:variant>
      <vt:variant>
        <vt:i4>0</vt:i4>
      </vt:variant>
      <vt:variant>
        <vt:i4>5</vt:i4>
      </vt:variant>
      <vt:variant>
        <vt:lpwstr/>
      </vt:variant>
      <vt:variant>
        <vt:lpwstr>_Toc137050215</vt:lpwstr>
      </vt:variant>
      <vt:variant>
        <vt:i4>1376305</vt:i4>
      </vt:variant>
      <vt:variant>
        <vt:i4>989</vt:i4>
      </vt:variant>
      <vt:variant>
        <vt:i4>0</vt:i4>
      </vt:variant>
      <vt:variant>
        <vt:i4>5</vt:i4>
      </vt:variant>
      <vt:variant>
        <vt:lpwstr/>
      </vt:variant>
      <vt:variant>
        <vt:lpwstr>_Toc137050214</vt:lpwstr>
      </vt:variant>
      <vt:variant>
        <vt:i4>1376305</vt:i4>
      </vt:variant>
      <vt:variant>
        <vt:i4>983</vt:i4>
      </vt:variant>
      <vt:variant>
        <vt:i4>0</vt:i4>
      </vt:variant>
      <vt:variant>
        <vt:i4>5</vt:i4>
      </vt:variant>
      <vt:variant>
        <vt:lpwstr/>
      </vt:variant>
      <vt:variant>
        <vt:lpwstr>_Toc137050213</vt:lpwstr>
      </vt:variant>
      <vt:variant>
        <vt:i4>1376305</vt:i4>
      </vt:variant>
      <vt:variant>
        <vt:i4>977</vt:i4>
      </vt:variant>
      <vt:variant>
        <vt:i4>0</vt:i4>
      </vt:variant>
      <vt:variant>
        <vt:i4>5</vt:i4>
      </vt:variant>
      <vt:variant>
        <vt:lpwstr/>
      </vt:variant>
      <vt:variant>
        <vt:lpwstr>_Toc137050212</vt:lpwstr>
      </vt:variant>
      <vt:variant>
        <vt:i4>1376305</vt:i4>
      </vt:variant>
      <vt:variant>
        <vt:i4>971</vt:i4>
      </vt:variant>
      <vt:variant>
        <vt:i4>0</vt:i4>
      </vt:variant>
      <vt:variant>
        <vt:i4>5</vt:i4>
      </vt:variant>
      <vt:variant>
        <vt:lpwstr/>
      </vt:variant>
      <vt:variant>
        <vt:lpwstr>_Toc137050211</vt:lpwstr>
      </vt:variant>
      <vt:variant>
        <vt:i4>1376305</vt:i4>
      </vt:variant>
      <vt:variant>
        <vt:i4>965</vt:i4>
      </vt:variant>
      <vt:variant>
        <vt:i4>0</vt:i4>
      </vt:variant>
      <vt:variant>
        <vt:i4>5</vt:i4>
      </vt:variant>
      <vt:variant>
        <vt:lpwstr/>
      </vt:variant>
      <vt:variant>
        <vt:lpwstr>_Toc137050210</vt:lpwstr>
      </vt:variant>
      <vt:variant>
        <vt:i4>1310769</vt:i4>
      </vt:variant>
      <vt:variant>
        <vt:i4>959</vt:i4>
      </vt:variant>
      <vt:variant>
        <vt:i4>0</vt:i4>
      </vt:variant>
      <vt:variant>
        <vt:i4>5</vt:i4>
      </vt:variant>
      <vt:variant>
        <vt:lpwstr/>
      </vt:variant>
      <vt:variant>
        <vt:lpwstr>_Toc137050209</vt:lpwstr>
      </vt:variant>
      <vt:variant>
        <vt:i4>1310769</vt:i4>
      </vt:variant>
      <vt:variant>
        <vt:i4>953</vt:i4>
      </vt:variant>
      <vt:variant>
        <vt:i4>0</vt:i4>
      </vt:variant>
      <vt:variant>
        <vt:i4>5</vt:i4>
      </vt:variant>
      <vt:variant>
        <vt:lpwstr/>
      </vt:variant>
      <vt:variant>
        <vt:lpwstr>_Toc137050208</vt:lpwstr>
      </vt:variant>
      <vt:variant>
        <vt:i4>1310769</vt:i4>
      </vt:variant>
      <vt:variant>
        <vt:i4>947</vt:i4>
      </vt:variant>
      <vt:variant>
        <vt:i4>0</vt:i4>
      </vt:variant>
      <vt:variant>
        <vt:i4>5</vt:i4>
      </vt:variant>
      <vt:variant>
        <vt:lpwstr/>
      </vt:variant>
      <vt:variant>
        <vt:lpwstr>_Toc137050207</vt:lpwstr>
      </vt:variant>
      <vt:variant>
        <vt:i4>1310769</vt:i4>
      </vt:variant>
      <vt:variant>
        <vt:i4>941</vt:i4>
      </vt:variant>
      <vt:variant>
        <vt:i4>0</vt:i4>
      </vt:variant>
      <vt:variant>
        <vt:i4>5</vt:i4>
      </vt:variant>
      <vt:variant>
        <vt:lpwstr/>
      </vt:variant>
      <vt:variant>
        <vt:lpwstr>_Toc137050206</vt:lpwstr>
      </vt:variant>
      <vt:variant>
        <vt:i4>1310769</vt:i4>
      </vt:variant>
      <vt:variant>
        <vt:i4>935</vt:i4>
      </vt:variant>
      <vt:variant>
        <vt:i4>0</vt:i4>
      </vt:variant>
      <vt:variant>
        <vt:i4>5</vt:i4>
      </vt:variant>
      <vt:variant>
        <vt:lpwstr/>
      </vt:variant>
      <vt:variant>
        <vt:lpwstr>_Toc137050205</vt:lpwstr>
      </vt:variant>
      <vt:variant>
        <vt:i4>1310769</vt:i4>
      </vt:variant>
      <vt:variant>
        <vt:i4>929</vt:i4>
      </vt:variant>
      <vt:variant>
        <vt:i4>0</vt:i4>
      </vt:variant>
      <vt:variant>
        <vt:i4>5</vt:i4>
      </vt:variant>
      <vt:variant>
        <vt:lpwstr/>
      </vt:variant>
      <vt:variant>
        <vt:lpwstr>_Toc137050204</vt:lpwstr>
      </vt:variant>
      <vt:variant>
        <vt:i4>1310769</vt:i4>
      </vt:variant>
      <vt:variant>
        <vt:i4>923</vt:i4>
      </vt:variant>
      <vt:variant>
        <vt:i4>0</vt:i4>
      </vt:variant>
      <vt:variant>
        <vt:i4>5</vt:i4>
      </vt:variant>
      <vt:variant>
        <vt:lpwstr/>
      </vt:variant>
      <vt:variant>
        <vt:lpwstr>_Toc137050203</vt:lpwstr>
      </vt:variant>
      <vt:variant>
        <vt:i4>1310769</vt:i4>
      </vt:variant>
      <vt:variant>
        <vt:i4>917</vt:i4>
      </vt:variant>
      <vt:variant>
        <vt:i4>0</vt:i4>
      </vt:variant>
      <vt:variant>
        <vt:i4>5</vt:i4>
      </vt:variant>
      <vt:variant>
        <vt:lpwstr/>
      </vt:variant>
      <vt:variant>
        <vt:lpwstr>_Toc137050202</vt:lpwstr>
      </vt:variant>
      <vt:variant>
        <vt:i4>1310769</vt:i4>
      </vt:variant>
      <vt:variant>
        <vt:i4>911</vt:i4>
      </vt:variant>
      <vt:variant>
        <vt:i4>0</vt:i4>
      </vt:variant>
      <vt:variant>
        <vt:i4>5</vt:i4>
      </vt:variant>
      <vt:variant>
        <vt:lpwstr/>
      </vt:variant>
      <vt:variant>
        <vt:lpwstr>_Toc137050201</vt:lpwstr>
      </vt:variant>
      <vt:variant>
        <vt:i4>1310769</vt:i4>
      </vt:variant>
      <vt:variant>
        <vt:i4>905</vt:i4>
      </vt:variant>
      <vt:variant>
        <vt:i4>0</vt:i4>
      </vt:variant>
      <vt:variant>
        <vt:i4>5</vt:i4>
      </vt:variant>
      <vt:variant>
        <vt:lpwstr/>
      </vt:variant>
      <vt:variant>
        <vt:lpwstr>_Toc137050200</vt:lpwstr>
      </vt:variant>
      <vt:variant>
        <vt:i4>1900594</vt:i4>
      </vt:variant>
      <vt:variant>
        <vt:i4>899</vt:i4>
      </vt:variant>
      <vt:variant>
        <vt:i4>0</vt:i4>
      </vt:variant>
      <vt:variant>
        <vt:i4>5</vt:i4>
      </vt:variant>
      <vt:variant>
        <vt:lpwstr/>
      </vt:variant>
      <vt:variant>
        <vt:lpwstr>_Toc137050199</vt:lpwstr>
      </vt:variant>
      <vt:variant>
        <vt:i4>1900594</vt:i4>
      </vt:variant>
      <vt:variant>
        <vt:i4>893</vt:i4>
      </vt:variant>
      <vt:variant>
        <vt:i4>0</vt:i4>
      </vt:variant>
      <vt:variant>
        <vt:i4>5</vt:i4>
      </vt:variant>
      <vt:variant>
        <vt:lpwstr/>
      </vt:variant>
      <vt:variant>
        <vt:lpwstr>_Toc137050198</vt:lpwstr>
      </vt:variant>
      <vt:variant>
        <vt:i4>1900594</vt:i4>
      </vt:variant>
      <vt:variant>
        <vt:i4>887</vt:i4>
      </vt:variant>
      <vt:variant>
        <vt:i4>0</vt:i4>
      </vt:variant>
      <vt:variant>
        <vt:i4>5</vt:i4>
      </vt:variant>
      <vt:variant>
        <vt:lpwstr/>
      </vt:variant>
      <vt:variant>
        <vt:lpwstr>_Toc137050197</vt:lpwstr>
      </vt:variant>
      <vt:variant>
        <vt:i4>1900594</vt:i4>
      </vt:variant>
      <vt:variant>
        <vt:i4>881</vt:i4>
      </vt:variant>
      <vt:variant>
        <vt:i4>0</vt:i4>
      </vt:variant>
      <vt:variant>
        <vt:i4>5</vt:i4>
      </vt:variant>
      <vt:variant>
        <vt:lpwstr/>
      </vt:variant>
      <vt:variant>
        <vt:lpwstr>_Toc137050196</vt:lpwstr>
      </vt:variant>
      <vt:variant>
        <vt:i4>1900594</vt:i4>
      </vt:variant>
      <vt:variant>
        <vt:i4>875</vt:i4>
      </vt:variant>
      <vt:variant>
        <vt:i4>0</vt:i4>
      </vt:variant>
      <vt:variant>
        <vt:i4>5</vt:i4>
      </vt:variant>
      <vt:variant>
        <vt:lpwstr/>
      </vt:variant>
      <vt:variant>
        <vt:lpwstr>_Toc137050195</vt:lpwstr>
      </vt:variant>
      <vt:variant>
        <vt:i4>1900594</vt:i4>
      </vt:variant>
      <vt:variant>
        <vt:i4>869</vt:i4>
      </vt:variant>
      <vt:variant>
        <vt:i4>0</vt:i4>
      </vt:variant>
      <vt:variant>
        <vt:i4>5</vt:i4>
      </vt:variant>
      <vt:variant>
        <vt:lpwstr/>
      </vt:variant>
      <vt:variant>
        <vt:lpwstr>_Toc137050194</vt:lpwstr>
      </vt:variant>
      <vt:variant>
        <vt:i4>1900594</vt:i4>
      </vt:variant>
      <vt:variant>
        <vt:i4>863</vt:i4>
      </vt:variant>
      <vt:variant>
        <vt:i4>0</vt:i4>
      </vt:variant>
      <vt:variant>
        <vt:i4>5</vt:i4>
      </vt:variant>
      <vt:variant>
        <vt:lpwstr/>
      </vt:variant>
      <vt:variant>
        <vt:lpwstr>_Toc137050193</vt:lpwstr>
      </vt:variant>
      <vt:variant>
        <vt:i4>1900594</vt:i4>
      </vt:variant>
      <vt:variant>
        <vt:i4>857</vt:i4>
      </vt:variant>
      <vt:variant>
        <vt:i4>0</vt:i4>
      </vt:variant>
      <vt:variant>
        <vt:i4>5</vt:i4>
      </vt:variant>
      <vt:variant>
        <vt:lpwstr/>
      </vt:variant>
      <vt:variant>
        <vt:lpwstr>_Toc137050192</vt:lpwstr>
      </vt:variant>
      <vt:variant>
        <vt:i4>1900594</vt:i4>
      </vt:variant>
      <vt:variant>
        <vt:i4>851</vt:i4>
      </vt:variant>
      <vt:variant>
        <vt:i4>0</vt:i4>
      </vt:variant>
      <vt:variant>
        <vt:i4>5</vt:i4>
      </vt:variant>
      <vt:variant>
        <vt:lpwstr/>
      </vt:variant>
      <vt:variant>
        <vt:lpwstr>_Toc137050191</vt:lpwstr>
      </vt:variant>
      <vt:variant>
        <vt:i4>1900594</vt:i4>
      </vt:variant>
      <vt:variant>
        <vt:i4>845</vt:i4>
      </vt:variant>
      <vt:variant>
        <vt:i4>0</vt:i4>
      </vt:variant>
      <vt:variant>
        <vt:i4>5</vt:i4>
      </vt:variant>
      <vt:variant>
        <vt:lpwstr/>
      </vt:variant>
      <vt:variant>
        <vt:lpwstr>_Toc137050190</vt:lpwstr>
      </vt:variant>
      <vt:variant>
        <vt:i4>1835058</vt:i4>
      </vt:variant>
      <vt:variant>
        <vt:i4>839</vt:i4>
      </vt:variant>
      <vt:variant>
        <vt:i4>0</vt:i4>
      </vt:variant>
      <vt:variant>
        <vt:i4>5</vt:i4>
      </vt:variant>
      <vt:variant>
        <vt:lpwstr/>
      </vt:variant>
      <vt:variant>
        <vt:lpwstr>_Toc137050189</vt:lpwstr>
      </vt:variant>
      <vt:variant>
        <vt:i4>1835058</vt:i4>
      </vt:variant>
      <vt:variant>
        <vt:i4>833</vt:i4>
      </vt:variant>
      <vt:variant>
        <vt:i4>0</vt:i4>
      </vt:variant>
      <vt:variant>
        <vt:i4>5</vt:i4>
      </vt:variant>
      <vt:variant>
        <vt:lpwstr/>
      </vt:variant>
      <vt:variant>
        <vt:lpwstr>_Toc137050188</vt:lpwstr>
      </vt:variant>
      <vt:variant>
        <vt:i4>1835058</vt:i4>
      </vt:variant>
      <vt:variant>
        <vt:i4>827</vt:i4>
      </vt:variant>
      <vt:variant>
        <vt:i4>0</vt:i4>
      </vt:variant>
      <vt:variant>
        <vt:i4>5</vt:i4>
      </vt:variant>
      <vt:variant>
        <vt:lpwstr/>
      </vt:variant>
      <vt:variant>
        <vt:lpwstr>_Toc137050187</vt:lpwstr>
      </vt:variant>
      <vt:variant>
        <vt:i4>1835058</vt:i4>
      </vt:variant>
      <vt:variant>
        <vt:i4>821</vt:i4>
      </vt:variant>
      <vt:variant>
        <vt:i4>0</vt:i4>
      </vt:variant>
      <vt:variant>
        <vt:i4>5</vt:i4>
      </vt:variant>
      <vt:variant>
        <vt:lpwstr/>
      </vt:variant>
      <vt:variant>
        <vt:lpwstr>_Toc137050186</vt:lpwstr>
      </vt:variant>
      <vt:variant>
        <vt:i4>1835058</vt:i4>
      </vt:variant>
      <vt:variant>
        <vt:i4>815</vt:i4>
      </vt:variant>
      <vt:variant>
        <vt:i4>0</vt:i4>
      </vt:variant>
      <vt:variant>
        <vt:i4>5</vt:i4>
      </vt:variant>
      <vt:variant>
        <vt:lpwstr/>
      </vt:variant>
      <vt:variant>
        <vt:lpwstr>_Toc137050185</vt:lpwstr>
      </vt:variant>
      <vt:variant>
        <vt:i4>1835058</vt:i4>
      </vt:variant>
      <vt:variant>
        <vt:i4>809</vt:i4>
      </vt:variant>
      <vt:variant>
        <vt:i4>0</vt:i4>
      </vt:variant>
      <vt:variant>
        <vt:i4>5</vt:i4>
      </vt:variant>
      <vt:variant>
        <vt:lpwstr/>
      </vt:variant>
      <vt:variant>
        <vt:lpwstr>_Toc137050184</vt:lpwstr>
      </vt:variant>
      <vt:variant>
        <vt:i4>1835058</vt:i4>
      </vt:variant>
      <vt:variant>
        <vt:i4>803</vt:i4>
      </vt:variant>
      <vt:variant>
        <vt:i4>0</vt:i4>
      </vt:variant>
      <vt:variant>
        <vt:i4>5</vt:i4>
      </vt:variant>
      <vt:variant>
        <vt:lpwstr/>
      </vt:variant>
      <vt:variant>
        <vt:lpwstr>_Toc137050183</vt:lpwstr>
      </vt:variant>
      <vt:variant>
        <vt:i4>1835058</vt:i4>
      </vt:variant>
      <vt:variant>
        <vt:i4>797</vt:i4>
      </vt:variant>
      <vt:variant>
        <vt:i4>0</vt:i4>
      </vt:variant>
      <vt:variant>
        <vt:i4>5</vt:i4>
      </vt:variant>
      <vt:variant>
        <vt:lpwstr/>
      </vt:variant>
      <vt:variant>
        <vt:lpwstr>_Toc137050182</vt:lpwstr>
      </vt:variant>
      <vt:variant>
        <vt:i4>1835058</vt:i4>
      </vt:variant>
      <vt:variant>
        <vt:i4>791</vt:i4>
      </vt:variant>
      <vt:variant>
        <vt:i4>0</vt:i4>
      </vt:variant>
      <vt:variant>
        <vt:i4>5</vt:i4>
      </vt:variant>
      <vt:variant>
        <vt:lpwstr/>
      </vt:variant>
      <vt:variant>
        <vt:lpwstr>_Toc137050181</vt:lpwstr>
      </vt:variant>
      <vt:variant>
        <vt:i4>1835058</vt:i4>
      </vt:variant>
      <vt:variant>
        <vt:i4>785</vt:i4>
      </vt:variant>
      <vt:variant>
        <vt:i4>0</vt:i4>
      </vt:variant>
      <vt:variant>
        <vt:i4>5</vt:i4>
      </vt:variant>
      <vt:variant>
        <vt:lpwstr/>
      </vt:variant>
      <vt:variant>
        <vt:lpwstr>_Toc137050180</vt:lpwstr>
      </vt:variant>
      <vt:variant>
        <vt:i4>1245234</vt:i4>
      </vt:variant>
      <vt:variant>
        <vt:i4>779</vt:i4>
      </vt:variant>
      <vt:variant>
        <vt:i4>0</vt:i4>
      </vt:variant>
      <vt:variant>
        <vt:i4>5</vt:i4>
      </vt:variant>
      <vt:variant>
        <vt:lpwstr/>
      </vt:variant>
      <vt:variant>
        <vt:lpwstr>_Toc137050179</vt:lpwstr>
      </vt:variant>
      <vt:variant>
        <vt:i4>1245234</vt:i4>
      </vt:variant>
      <vt:variant>
        <vt:i4>773</vt:i4>
      </vt:variant>
      <vt:variant>
        <vt:i4>0</vt:i4>
      </vt:variant>
      <vt:variant>
        <vt:i4>5</vt:i4>
      </vt:variant>
      <vt:variant>
        <vt:lpwstr/>
      </vt:variant>
      <vt:variant>
        <vt:lpwstr>_Toc137050178</vt:lpwstr>
      </vt:variant>
      <vt:variant>
        <vt:i4>1245234</vt:i4>
      </vt:variant>
      <vt:variant>
        <vt:i4>767</vt:i4>
      </vt:variant>
      <vt:variant>
        <vt:i4>0</vt:i4>
      </vt:variant>
      <vt:variant>
        <vt:i4>5</vt:i4>
      </vt:variant>
      <vt:variant>
        <vt:lpwstr/>
      </vt:variant>
      <vt:variant>
        <vt:lpwstr>_Toc137050177</vt:lpwstr>
      </vt:variant>
      <vt:variant>
        <vt:i4>1245234</vt:i4>
      </vt:variant>
      <vt:variant>
        <vt:i4>761</vt:i4>
      </vt:variant>
      <vt:variant>
        <vt:i4>0</vt:i4>
      </vt:variant>
      <vt:variant>
        <vt:i4>5</vt:i4>
      </vt:variant>
      <vt:variant>
        <vt:lpwstr/>
      </vt:variant>
      <vt:variant>
        <vt:lpwstr>_Toc137050176</vt:lpwstr>
      </vt:variant>
      <vt:variant>
        <vt:i4>1245234</vt:i4>
      </vt:variant>
      <vt:variant>
        <vt:i4>755</vt:i4>
      </vt:variant>
      <vt:variant>
        <vt:i4>0</vt:i4>
      </vt:variant>
      <vt:variant>
        <vt:i4>5</vt:i4>
      </vt:variant>
      <vt:variant>
        <vt:lpwstr/>
      </vt:variant>
      <vt:variant>
        <vt:lpwstr>_Toc137050175</vt:lpwstr>
      </vt:variant>
      <vt:variant>
        <vt:i4>1245234</vt:i4>
      </vt:variant>
      <vt:variant>
        <vt:i4>749</vt:i4>
      </vt:variant>
      <vt:variant>
        <vt:i4>0</vt:i4>
      </vt:variant>
      <vt:variant>
        <vt:i4>5</vt:i4>
      </vt:variant>
      <vt:variant>
        <vt:lpwstr/>
      </vt:variant>
      <vt:variant>
        <vt:lpwstr>_Toc137050174</vt:lpwstr>
      </vt:variant>
      <vt:variant>
        <vt:i4>1245234</vt:i4>
      </vt:variant>
      <vt:variant>
        <vt:i4>743</vt:i4>
      </vt:variant>
      <vt:variant>
        <vt:i4>0</vt:i4>
      </vt:variant>
      <vt:variant>
        <vt:i4>5</vt:i4>
      </vt:variant>
      <vt:variant>
        <vt:lpwstr/>
      </vt:variant>
      <vt:variant>
        <vt:lpwstr>_Toc137050173</vt:lpwstr>
      </vt:variant>
      <vt:variant>
        <vt:i4>1245234</vt:i4>
      </vt:variant>
      <vt:variant>
        <vt:i4>737</vt:i4>
      </vt:variant>
      <vt:variant>
        <vt:i4>0</vt:i4>
      </vt:variant>
      <vt:variant>
        <vt:i4>5</vt:i4>
      </vt:variant>
      <vt:variant>
        <vt:lpwstr/>
      </vt:variant>
      <vt:variant>
        <vt:lpwstr>_Toc137050172</vt:lpwstr>
      </vt:variant>
      <vt:variant>
        <vt:i4>1245234</vt:i4>
      </vt:variant>
      <vt:variant>
        <vt:i4>731</vt:i4>
      </vt:variant>
      <vt:variant>
        <vt:i4>0</vt:i4>
      </vt:variant>
      <vt:variant>
        <vt:i4>5</vt:i4>
      </vt:variant>
      <vt:variant>
        <vt:lpwstr/>
      </vt:variant>
      <vt:variant>
        <vt:lpwstr>_Toc137050171</vt:lpwstr>
      </vt:variant>
      <vt:variant>
        <vt:i4>1245234</vt:i4>
      </vt:variant>
      <vt:variant>
        <vt:i4>725</vt:i4>
      </vt:variant>
      <vt:variant>
        <vt:i4>0</vt:i4>
      </vt:variant>
      <vt:variant>
        <vt:i4>5</vt:i4>
      </vt:variant>
      <vt:variant>
        <vt:lpwstr/>
      </vt:variant>
      <vt:variant>
        <vt:lpwstr>_Toc137050170</vt:lpwstr>
      </vt:variant>
      <vt:variant>
        <vt:i4>1179698</vt:i4>
      </vt:variant>
      <vt:variant>
        <vt:i4>719</vt:i4>
      </vt:variant>
      <vt:variant>
        <vt:i4>0</vt:i4>
      </vt:variant>
      <vt:variant>
        <vt:i4>5</vt:i4>
      </vt:variant>
      <vt:variant>
        <vt:lpwstr/>
      </vt:variant>
      <vt:variant>
        <vt:lpwstr>_Toc137050169</vt:lpwstr>
      </vt:variant>
      <vt:variant>
        <vt:i4>1179698</vt:i4>
      </vt:variant>
      <vt:variant>
        <vt:i4>713</vt:i4>
      </vt:variant>
      <vt:variant>
        <vt:i4>0</vt:i4>
      </vt:variant>
      <vt:variant>
        <vt:i4>5</vt:i4>
      </vt:variant>
      <vt:variant>
        <vt:lpwstr/>
      </vt:variant>
      <vt:variant>
        <vt:lpwstr>_Toc137050168</vt:lpwstr>
      </vt:variant>
      <vt:variant>
        <vt:i4>1179698</vt:i4>
      </vt:variant>
      <vt:variant>
        <vt:i4>707</vt:i4>
      </vt:variant>
      <vt:variant>
        <vt:i4>0</vt:i4>
      </vt:variant>
      <vt:variant>
        <vt:i4>5</vt:i4>
      </vt:variant>
      <vt:variant>
        <vt:lpwstr/>
      </vt:variant>
      <vt:variant>
        <vt:lpwstr>_Toc137050167</vt:lpwstr>
      </vt:variant>
      <vt:variant>
        <vt:i4>1179698</vt:i4>
      </vt:variant>
      <vt:variant>
        <vt:i4>701</vt:i4>
      </vt:variant>
      <vt:variant>
        <vt:i4>0</vt:i4>
      </vt:variant>
      <vt:variant>
        <vt:i4>5</vt:i4>
      </vt:variant>
      <vt:variant>
        <vt:lpwstr/>
      </vt:variant>
      <vt:variant>
        <vt:lpwstr>_Toc137050166</vt:lpwstr>
      </vt:variant>
      <vt:variant>
        <vt:i4>1179698</vt:i4>
      </vt:variant>
      <vt:variant>
        <vt:i4>695</vt:i4>
      </vt:variant>
      <vt:variant>
        <vt:i4>0</vt:i4>
      </vt:variant>
      <vt:variant>
        <vt:i4>5</vt:i4>
      </vt:variant>
      <vt:variant>
        <vt:lpwstr/>
      </vt:variant>
      <vt:variant>
        <vt:lpwstr>_Toc137050165</vt:lpwstr>
      </vt:variant>
      <vt:variant>
        <vt:i4>1179698</vt:i4>
      </vt:variant>
      <vt:variant>
        <vt:i4>689</vt:i4>
      </vt:variant>
      <vt:variant>
        <vt:i4>0</vt:i4>
      </vt:variant>
      <vt:variant>
        <vt:i4>5</vt:i4>
      </vt:variant>
      <vt:variant>
        <vt:lpwstr/>
      </vt:variant>
      <vt:variant>
        <vt:lpwstr>_Toc137050164</vt:lpwstr>
      </vt:variant>
      <vt:variant>
        <vt:i4>1179698</vt:i4>
      </vt:variant>
      <vt:variant>
        <vt:i4>683</vt:i4>
      </vt:variant>
      <vt:variant>
        <vt:i4>0</vt:i4>
      </vt:variant>
      <vt:variant>
        <vt:i4>5</vt:i4>
      </vt:variant>
      <vt:variant>
        <vt:lpwstr/>
      </vt:variant>
      <vt:variant>
        <vt:lpwstr>_Toc137050163</vt:lpwstr>
      </vt:variant>
      <vt:variant>
        <vt:i4>1179698</vt:i4>
      </vt:variant>
      <vt:variant>
        <vt:i4>677</vt:i4>
      </vt:variant>
      <vt:variant>
        <vt:i4>0</vt:i4>
      </vt:variant>
      <vt:variant>
        <vt:i4>5</vt:i4>
      </vt:variant>
      <vt:variant>
        <vt:lpwstr/>
      </vt:variant>
      <vt:variant>
        <vt:lpwstr>_Toc137050162</vt:lpwstr>
      </vt:variant>
      <vt:variant>
        <vt:i4>1179698</vt:i4>
      </vt:variant>
      <vt:variant>
        <vt:i4>671</vt:i4>
      </vt:variant>
      <vt:variant>
        <vt:i4>0</vt:i4>
      </vt:variant>
      <vt:variant>
        <vt:i4>5</vt:i4>
      </vt:variant>
      <vt:variant>
        <vt:lpwstr/>
      </vt:variant>
      <vt:variant>
        <vt:lpwstr>_Toc137050161</vt:lpwstr>
      </vt:variant>
      <vt:variant>
        <vt:i4>1179698</vt:i4>
      </vt:variant>
      <vt:variant>
        <vt:i4>665</vt:i4>
      </vt:variant>
      <vt:variant>
        <vt:i4>0</vt:i4>
      </vt:variant>
      <vt:variant>
        <vt:i4>5</vt:i4>
      </vt:variant>
      <vt:variant>
        <vt:lpwstr/>
      </vt:variant>
      <vt:variant>
        <vt:lpwstr>_Toc137050160</vt:lpwstr>
      </vt:variant>
      <vt:variant>
        <vt:i4>1114162</vt:i4>
      </vt:variant>
      <vt:variant>
        <vt:i4>659</vt:i4>
      </vt:variant>
      <vt:variant>
        <vt:i4>0</vt:i4>
      </vt:variant>
      <vt:variant>
        <vt:i4>5</vt:i4>
      </vt:variant>
      <vt:variant>
        <vt:lpwstr/>
      </vt:variant>
      <vt:variant>
        <vt:lpwstr>_Toc137050159</vt:lpwstr>
      </vt:variant>
      <vt:variant>
        <vt:i4>1114162</vt:i4>
      </vt:variant>
      <vt:variant>
        <vt:i4>653</vt:i4>
      </vt:variant>
      <vt:variant>
        <vt:i4>0</vt:i4>
      </vt:variant>
      <vt:variant>
        <vt:i4>5</vt:i4>
      </vt:variant>
      <vt:variant>
        <vt:lpwstr/>
      </vt:variant>
      <vt:variant>
        <vt:lpwstr>_Toc137050158</vt:lpwstr>
      </vt:variant>
      <vt:variant>
        <vt:i4>1114162</vt:i4>
      </vt:variant>
      <vt:variant>
        <vt:i4>647</vt:i4>
      </vt:variant>
      <vt:variant>
        <vt:i4>0</vt:i4>
      </vt:variant>
      <vt:variant>
        <vt:i4>5</vt:i4>
      </vt:variant>
      <vt:variant>
        <vt:lpwstr/>
      </vt:variant>
      <vt:variant>
        <vt:lpwstr>_Toc137050157</vt:lpwstr>
      </vt:variant>
      <vt:variant>
        <vt:i4>1114162</vt:i4>
      </vt:variant>
      <vt:variant>
        <vt:i4>641</vt:i4>
      </vt:variant>
      <vt:variant>
        <vt:i4>0</vt:i4>
      </vt:variant>
      <vt:variant>
        <vt:i4>5</vt:i4>
      </vt:variant>
      <vt:variant>
        <vt:lpwstr/>
      </vt:variant>
      <vt:variant>
        <vt:lpwstr>_Toc137050156</vt:lpwstr>
      </vt:variant>
      <vt:variant>
        <vt:i4>1114162</vt:i4>
      </vt:variant>
      <vt:variant>
        <vt:i4>635</vt:i4>
      </vt:variant>
      <vt:variant>
        <vt:i4>0</vt:i4>
      </vt:variant>
      <vt:variant>
        <vt:i4>5</vt:i4>
      </vt:variant>
      <vt:variant>
        <vt:lpwstr/>
      </vt:variant>
      <vt:variant>
        <vt:lpwstr>_Toc137050155</vt:lpwstr>
      </vt:variant>
      <vt:variant>
        <vt:i4>1114162</vt:i4>
      </vt:variant>
      <vt:variant>
        <vt:i4>629</vt:i4>
      </vt:variant>
      <vt:variant>
        <vt:i4>0</vt:i4>
      </vt:variant>
      <vt:variant>
        <vt:i4>5</vt:i4>
      </vt:variant>
      <vt:variant>
        <vt:lpwstr/>
      </vt:variant>
      <vt:variant>
        <vt:lpwstr>_Toc137050154</vt:lpwstr>
      </vt:variant>
      <vt:variant>
        <vt:i4>1114162</vt:i4>
      </vt:variant>
      <vt:variant>
        <vt:i4>623</vt:i4>
      </vt:variant>
      <vt:variant>
        <vt:i4>0</vt:i4>
      </vt:variant>
      <vt:variant>
        <vt:i4>5</vt:i4>
      </vt:variant>
      <vt:variant>
        <vt:lpwstr/>
      </vt:variant>
      <vt:variant>
        <vt:lpwstr>_Toc137050153</vt:lpwstr>
      </vt:variant>
      <vt:variant>
        <vt:i4>1114162</vt:i4>
      </vt:variant>
      <vt:variant>
        <vt:i4>617</vt:i4>
      </vt:variant>
      <vt:variant>
        <vt:i4>0</vt:i4>
      </vt:variant>
      <vt:variant>
        <vt:i4>5</vt:i4>
      </vt:variant>
      <vt:variant>
        <vt:lpwstr/>
      </vt:variant>
      <vt:variant>
        <vt:lpwstr>_Toc137050152</vt:lpwstr>
      </vt:variant>
      <vt:variant>
        <vt:i4>1114162</vt:i4>
      </vt:variant>
      <vt:variant>
        <vt:i4>611</vt:i4>
      </vt:variant>
      <vt:variant>
        <vt:i4>0</vt:i4>
      </vt:variant>
      <vt:variant>
        <vt:i4>5</vt:i4>
      </vt:variant>
      <vt:variant>
        <vt:lpwstr/>
      </vt:variant>
      <vt:variant>
        <vt:lpwstr>_Toc137050151</vt:lpwstr>
      </vt:variant>
      <vt:variant>
        <vt:i4>1114162</vt:i4>
      </vt:variant>
      <vt:variant>
        <vt:i4>605</vt:i4>
      </vt:variant>
      <vt:variant>
        <vt:i4>0</vt:i4>
      </vt:variant>
      <vt:variant>
        <vt:i4>5</vt:i4>
      </vt:variant>
      <vt:variant>
        <vt:lpwstr/>
      </vt:variant>
      <vt:variant>
        <vt:lpwstr>_Toc137050150</vt:lpwstr>
      </vt:variant>
      <vt:variant>
        <vt:i4>1048626</vt:i4>
      </vt:variant>
      <vt:variant>
        <vt:i4>599</vt:i4>
      </vt:variant>
      <vt:variant>
        <vt:i4>0</vt:i4>
      </vt:variant>
      <vt:variant>
        <vt:i4>5</vt:i4>
      </vt:variant>
      <vt:variant>
        <vt:lpwstr/>
      </vt:variant>
      <vt:variant>
        <vt:lpwstr>_Toc137050149</vt:lpwstr>
      </vt:variant>
      <vt:variant>
        <vt:i4>1048626</vt:i4>
      </vt:variant>
      <vt:variant>
        <vt:i4>593</vt:i4>
      </vt:variant>
      <vt:variant>
        <vt:i4>0</vt:i4>
      </vt:variant>
      <vt:variant>
        <vt:i4>5</vt:i4>
      </vt:variant>
      <vt:variant>
        <vt:lpwstr/>
      </vt:variant>
      <vt:variant>
        <vt:lpwstr>_Toc137050148</vt:lpwstr>
      </vt:variant>
      <vt:variant>
        <vt:i4>1048626</vt:i4>
      </vt:variant>
      <vt:variant>
        <vt:i4>587</vt:i4>
      </vt:variant>
      <vt:variant>
        <vt:i4>0</vt:i4>
      </vt:variant>
      <vt:variant>
        <vt:i4>5</vt:i4>
      </vt:variant>
      <vt:variant>
        <vt:lpwstr/>
      </vt:variant>
      <vt:variant>
        <vt:lpwstr>_Toc137050147</vt:lpwstr>
      </vt:variant>
      <vt:variant>
        <vt:i4>1048626</vt:i4>
      </vt:variant>
      <vt:variant>
        <vt:i4>581</vt:i4>
      </vt:variant>
      <vt:variant>
        <vt:i4>0</vt:i4>
      </vt:variant>
      <vt:variant>
        <vt:i4>5</vt:i4>
      </vt:variant>
      <vt:variant>
        <vt:lpwstr/>
      </vt:variant>
      <vt:variant>
        <vt:lpwstr>_Toc137050146</vt:lpwstr>
      </vt:variant>
      <vt:variant>
        <vt:i4>1048626</vt:i4>
      </vt:variant>
      <vt:variant>
        <vt:i4>575</vt:i4>
      </vt:variant>
      <vt:variant>
        <vt:i4>0</vt:i4>
      </vt:variant>
      <vt:variant>
        <vt:i4>5</vt:i4>
      </vt:variant>
      <vt:variant>
        <vt:lpwstr/>
      </vt:variant>
      <vt:variant>
        <vt:lpwstr>_Toc137050145</vt:lpwstr>
      </vt:variant>
      <vt:variant>
        <vt:i4>1048626</vt:i4>
      </vt:variant>
      <vt:variant>
        <vt:i4>569</vt:i4>
      </vt:variant>
      <vt:variant>
        <vt:i4>0</vt:i4>
      </vt:variant>
      <vt:variant>
        <vt:i4>5</vt:i4>
      </vt:variant>
      <vt:variant>
        <vt:lpwstr/>
      </vt:variant>
      <vt:variant>
        <vt:lpwstr>_Toc137050144</vt:lpwstr>
      </vt:variant>
      <vt:variant>
        <vt:i4>1048626</vt:i4>
      </vt:variant>
      <vt:variant>
        <vt:i4>563</vt:i4>
      </vt:variant>
      <vt:variant>
        <vt:i4>0</vt:i4>
      </vt:variant>
      <vt:variant>
        <vt:i4>5</vt:i4>
      </vt:variant>
      <vt:variant>
        <vt:lpwstr/>
      </vt:variant>
      <vt:variant>
        <vt:lpwstr>_Toc137050143</vt:lpwstr>
      </vt:variant>
      <vt:variant>
        <vt:i4>1048626</vt:i4>
      </vt:variant>
      <vt:variant>
        <vt:i4>557</vt:i4>
      </vt:variant>
      <vt:variant>
        <vt:i4>0</vt:i4>
      </vt:variant>
      <vt:variant>
        <vt:i4>5</vt:i4>
      </vt:variant>
      <vt:variant>
        <vt:lpwstr/>
      </vt:variant>
      <vt:variant>
        <vt:lpwstr>_Toc137050142</vt:lpwstr>
      </vt:variant>
      <vt:variant>
        <vt:i4>1048626</vt:i4>
      </vt:variant>
      <vt:variant>
        <vt:i4>551</vt:i4>
      </vt:variant>
      <vt:variant>
        <vt:i4>0</vt:i4>
      </vt:variant>
      <vt:variant>
        <vt:i4>5</vt:i4>
      </vt:variant>
      <vt:variant>
        <vt:lpwstr/>
      </vt:variant>
      <vt:variant>
        <vt:lpwstr>_Toc137050141</vt:lpwstr>
      </vt:variant>
      <vt:variant>
        <vt:i4>1048626</vt:i4>
      </vt:variant>
      <vt:variant>
        <vt:i4>545</vt:i4>
      </vt:variant>
      <vt:variant>
        <vt:i4>0</vt:i4>
      </vt:variant>
      <vt:variant>
        <vt:i4>5</vt:i4>
      </vt:variant>
      <vt:variant>
        <vt:lpwstr/>
      </vt:variant>
      <vt:variant>
        <vt:lpwstr>_Toc137050140</vt:lpwstr>
      </vt:variant>
      <vt:variant>
        <vt:i4>1507378</vt:i4>
      </vt:variant>
      <vt:variant>
        <vt:i4>539</vt:i4>
      </vt:variant>
      <vt:variant>
        <vt:i4>0</vt:i4>
      </vt:variant>
      <vt:variant>
        <vt:i4>5</vt:i4>
      </vt:variant>
      <vt:variant>
        <vt:lpwstr/>
      </vt:variant>
      <vt:variant>
        <vt:lpwstr>_Toc137050139</vt:lpwstr>
      </vt:variant>
      <vt:variant>
        <vt:i4>1507378</vt:i4>
      </vt:variant>
      <vt:variant>
        <vt:i4>533</vt:i4>
      </vt:variant>
      <vt:variant>
        <vt:i4>0</vt:i4>
      </vt:variant>
      <vt:variant>
        <vt:i4>5</vt:i4>
      </vt:variant>
      <vt:variant>
        <vt:lpwstr/>
      </vt:variant>
      <vt:variant>
        <vt:lpwstr>_Toc137050138</vt:lpwstr>
      </vt:variant>
      <vt:variant>
        <vt:i4>1507378</vt:i4>
      </vt:variant>
      <vt:variant>
        <vt:i4>527</vt:i4>
      </vt:variant>
      <vt:variant>
        <vt:i4>0</vt:i4>
      </vt:variant>
      <vt:variant>
        <vt:i4>5</vt:i4>
      </vt:variant>
      <vt:variant>
        <vt:lpwstr/>
      </vt:variant>
      <vt:variant>
        <vt:lpwstr>_Toc137050137</vt:lpwstr>
      </vt:variant>
      <vt:variant>
        <vt:i4>1507378</vt:i4>
      </vt:variant>
      <vt:variant>
        <vt:i4>521</vt:i4>
      </vt:variant>
      <vt:variant>
        <vt:i4>0</vt:i4>
      </vt:variant>
      <vt:variant>
        <vt:i4>5</vt:i4>
      </vt:variant>
      <vt:variant>
        <vt:lpwstr/>
      </vt:variant>
      <vt:variant>
        <vt:lpwstr>_Toc137050136</vt:lpwstr>
      </vt:variant>
      <vt:variant>
        <vt:i4>1507378</vt:i4>
      </vt:variant>
      <vt:variant>
        <vt:i4>515</vt:i4>
      </vt:variant>
      <vt:variant>
        <vt:i4>0</vt:i4>
      </vt:variant>
      <vt:variant>
        <vt:i4>5</vt:i4>
      </vt:variant>
      <vt:variant>
        <vt:lpwstr/>
      </vt:variant>
      <vt:variant>
        <vt:lpwstr>_Toc137050135</vt:lpwstr>
      </vt:variant>
      <vt:variant>
        <vt:i4>1507378</vt:i4>
      </vt:variant>
      <vt:variant>
        <vt:i4>509</vt:i4>
      </vt:variant>
      <vt:variant>
        <vt:i4>0</vt:i4>
      </vt:variant>
      <vt:variant>
        <vt:i4>5</vt:i4>
      </vt:variant>
      <vt:variant>
        <vt:lpwstr/>
      </vt:variant>
      <vt:variant>
        <vt:lpwstr>_Toc137050134</vt:lpwstr>
      </vt:variant>
      <vt:variant>
        <vt:i4>1507378</vt:i4>
      </vt:variant>
      <vt:variant>
        <vt:i4>503</vt:i4>
      </vt:variant>
      <vt:variant>
        <vt:i4>0</vt:i4>
      </vt:variant>
      <vt:variant>
        <vt:i4>5</vt:i4>
      </vt:variant>
      <vt:variant>
        <vt:lpwstr/>
      </vt:variant>
      <vt:variant>
        <vt:lpwstr>_Toc137050133</vt:lpwstr>
      </vt:variant>
      <vt:variant>
        <vt:i4>1507378</vt:i4>
      </vt:variant>
      <vt:variant>
        <vt:i4>497</vt:i4>
      </vt:variant>
      <vt:variant>
        <vt:i4>0</vt:i4>
      </vt:variant>
      <vt:variant>
        <vt:i4>5</vt:i4>
      </vt:variant>
      <vt:variant>
        <vt:lpwstr/>
      </vt:variant>
      <vt:variant>
        <vt:lpwstr>_Toc137050132</vt:lpwstr>
      </vt:variant>
      <vt:variant>
        <vt:i4>1507378</vt:i4>
      </vt:variant>
      <vt:variant>
        <vt:i4>491</vt:i4>
      </vt:variant>
      <vt:variant>
        <vt:i4>0</vt:i4>
      </vt:variant>
      <vt:variant>
        <vt:i4>5</vt:i4>
      </vt:variant>
      <vt:variant>
        <vt:lpwstr/>
      </vt:variant>
      <vt:variant>
        <vt:lpwstr>_Toc137050131</vt:lpwstr>
      </vt:variant>
      <vt:variant>
        <vt:i4>1507378</vt:i4>
      </vt:variant>
      <vt:variant>
        <vt:i4>485</vt:i4>
      </vt:variant>
      <vt:variant>
        <vt:i4>0</vt:i4>
      </vt:variant>
      <vt:variant>
        <vt:i4>5</vt:i4>
      </vt:variant>
      <vt:variant>
        <vt:lpwstr/>
      </vt:variant>
      <vt:variant>
        <vt:lpwstr>_Toc137050130</vt:lpwstr>
      </vt:variant>
      <vt:variant>
        <vt:i4>1441842</vt:i4>
      </vt:variant>
      <vt:variant>
        <vt:i4>479</vt:i4>
      </vt:variant>
      <vt:variant>
        <vt:i4>0</vt:i4>
      </vt:variant>
      <vt:variant>
        <vt:i4>5</vt:i4>
      </vt:variant>
      <vt:variant>
        <vt:lpwstr/>
      </vt:variant>
      <vt:variant>
        <vt:lpwstr>_Toc137050129</vt:lpwstr>
      </vt:variant>
      <vt:variant>
        <vt:i4>1441842</vt:i4>
      </vt:variant>
      <vt:variant>
        <vt:i4>473</vt:i4>
      </vt:variant>
      <vt:variant>
        <vt:i4>0</vt:i4>
      </vt:variant>
      <vt:variant>
        <vt:i4>5</vt:i4>
      </vt:variant>
      <vt:variant>
        <vt:lpwstr/>
      </vt:variant>
      <vt:variant>
        <vt:lpwstr>_Toc137050128</vt:lpwstr>
      </vt:variant>
      <vt:variant>
        <vt:i4>1441842</vt:i4>
      </vt:variant>
      <vt:variant>
        <vt:i4>467</vt:i4>
      </vt:variant>
      <vt:variant>
        <vt:i4>0</vt:i4>
      </vt:variant>
      <vt:variant>
        <vt:i4>5</vt:i4>
      </vt:variant>
      <vt:variant>
        <vt:lpwstr/>
      </vt:variant>
      <vt:variant>
        <vt:lpwstr>_Toc137050127</vt:lpwstr>
      </vt:variant>
      <vt:variant>
        <vt:i4>1441842</vt:i4>
      </vt:variant>
      <vt:variant>
        <vt:i4>461</vt:i4>
      </vt:variant>
      <vt:variant>
        <vt:i4>0</vt:i4>
      </vt:variant>
      <vt:variant>
        <vt:i4>5</vt:i4>
      </vt:variant>
      <vt:variant>
        <vt:lpwstr/>
      </vt:variant>
      <vt:variant>
        <vt:lpwstr>_Toc137050126</vt:lpwstr>
      </vt:variant>
      <vt:variant>
        <vt:i4>1441842</vt:i4>
      </vt:variant>
      <vt:variant>
        <vt:i4>455</vt:i4>
      </vt:variant>
      <vt:variant>
        <vt:i4>0</vt:i4>
      </vt:variant>
      <vt:variant>
        <vt:i4>5</vt:i4>
      </vt:variant>
      <vt:variant>
        <vt:lpwstr/>
      </vt:variant>
      <vt:variant>
        <vt:lpwstr>_Toc137050125</vt:lpwstr>
      </vt:variant>
      <vt:variant>
        <vt:i4>1441842</vt:i4>
      </vt:variant>
      <vt:variant>
        <vt:i4>449</vt:i4>
      </vt:variant>
      <vt:variant>
        <vt:i4>0</vt:i4>
      </vt:variant>
      <vt:variant>
        <vt:i4>5</vt:i4>
      </vt:variant>
      <vt:variant>
        <vt:lpwstr/>
      </vt:variant>
      <vt:variant>
        <vt:lpwstr>_Toc137050124</vt:lpwstr>
      </vt:variant>
      <vt:variant>
        <vt:i4>1441842</vt:i4>
      </vt:variant>
      <vt:variant>
        <vt:i4>443</vt:i4>
      </vt:variant>
      <vt:variant>
        <vt:i4>0</vt:i4>
      </vt:variant>
      <vt:variant>
        <vt:i4>5</vt:i4>
      </vt:variant>
      <vt:variant>
        <vt:lpwstr/>
      </vt:variant>
      <vt:variant>
        <vt:lpwstr>_Toc137050123</vt:lpwstr>
      </vt:variant>
      <vt:variant>
        <vt:i4>1441842</vt:i4>
      </vt:variant>
      <vt:variant>
        <vt:i4>437</vt:i4>
      </vt:variant>
      <vt:variant>
        <vt:i4>0</vt:i4>
      </vt:variant>
      <vt:variant>
        <vt:i4>5</vt:i4>
      </vt:variant>
      <vt:variant>
        <vt:lpwstr/>
      </vt:variant>
      <vt:variant>
        <vt:lpwstr>_Toc137050122</vt:lpwstr>
      </vt:variant>
      <vt:variant>
        <vt:i4>1441842</vt:i4>
      </vt:variant>
      <vt:variant>
        <vt:i4>431</vt:i4>
      </vt:variant>
      <vt:variant>
        <vt:i4>0</vt:i4>
      </vt:variant>
      <vt:variant>
        <vt:i4>5</vt:i4>
      </vt:variant>
      <vt:variant>
        <vt:lpwstr/>
      </vt:variant>
      <vt:variant>
        <vt:lpwstr>_Toc137050121</vt:lpwstr>
      </vt:variant>
      <vt:variant>
        <vt:i4>1441842</vt:i4>
      </vt:variant>
      <vt:variant>
        <vt:i4>425</vt:i4>
      </vt:variant>
      <vt:variant>
        <vt:i4>0</vt:i4>
      </vt:variant>
      <vt:variant>
        <vt:i4>5</vt:i4>
      </vt:variant>
      <vt:variant>
        <vt:lpwstr/>
      </vt:variant>
      <vt:variant>
        <vt:lpwstr>_Toc137050120</vt:lpwstr>
      </vt:variant>
      <vt:variant>
        <vt:i4>1376306</vt:i4>
      </vt:variant>
      <vt:variant>
        <vt:i4>419</vt:i4>
      </vt:variant>
      <vt:variant>
        <vt:i4>0</vt:i4>
      </vt:variant>
      <vt:variant>
        <vt:i4>5</vt:i4>
      </vt:variant>
      <vt:variant>
        <vt:lpwstr/>
      </vt:variant>
      <vt:variant>
        <vt:lpwstr>_Toc137050119</vt:lpwstr>
      </vt:variant>
      <vt:variant>
        <vt:i4>1376306</vt:i4>
      </vt:variant>
      <vt:variant>
        <vt:i4>413</vt:i4>
      </vt:variant>
      <vt:variant>
        <vt:i4>0</vt:i4>
      </vt:variant>
      <vt:variant>
        <vt:i4>5</vt:i4>
      </vt:variant>
      <vt:variant>
        <vt:lpwstr/>
      </vt:variant>
      <vt:variant>
        <vt:lpwstr>_Toc137050118</vt:lpwstr>
      </vt:variant>
      <vt:variant>
        <vt:i4>1376306</vt:i4>
      </vt:variant>
      <vt:variant>
        <vt:i4>407</vt:i4>
      </vt:variant>
      <vt:variant>
        <vt:i4>0</vt:i4>
      </vt:variant>
      <vt:variant>
        <vt:i4>5</vt:i4>
      </vt:variant>
      <vt:variant>
        <vt:lpwstr/>
      </vt:variant>
      <vt:variant>
        <vt:lpwstr>_Toc137050117</vt:lpwstr>
      </vt:variant>
      <vt:variant>
        <vt:i4>1376306</vt:i4>
      </vt:variant>
      <vt:variant>
        <vt:i4>401</vt:i4>
      </vt:variant>
      <vt:variant>
        <vt:i4>0</vt:i4>
      </vt:variant>
      <vt:variant>
        <vt:i4>5</vt:i4>
      </vt:variant>
      <vt:variant>
        <vt:lpwstr/>
      </vt:variant>
      <vt:variant>
        <vt:lpwstr>_Toc137050116</vt:lpwstr>
      </vt:variant>
      <vt:variant>
        <vt:i4>1376306</vt:i4>
      </vt:variant>
      <vt:variant>
        <vt:i4>395</vt:i4>
      </vt:variant>
      <vt:variant>
        <vt:i4>0</vt:i4>
      </vt:variant>
      <vt:variant>
        <vt:i4>5</vt:i4>
      </vt:variant>
      <vt:variant>
        <vt:lpwstr/>
      </vt:variant>
      <vt:variant>
        <vt:lpwstr>_Toc137050115</vt:lpwstr>
      </vt:variant>
      <vt:variant>
        <vt:i4>1376306</vt:i4>
      </vt:variant>
      <vt:variant>
        <vt:i4>389</vt:i4>
      </vt:variant>
      <vt:variant>
        <vt:i4>0</vt:i4>
      </vt:variant>
      <vt:variant>
        <vt:i4>5</vt:i4>
      </vt:variant>
      <vt:variant>
        <vt:lpwstr/>
      </vt:variant>
      <vt:variant>
        <vt:lpwstr>_Toc137050114</vt:lpwstr>
      </vt:variant>
      <vt:variant>
        <vt:i4>1376306</vt:i4>
      </vt:variant>
      <vt:variant>
        <vt:i4>383</vt:i4>
      </vt:variant>
      <vt:variant>
        <vt:i4>0</vt:i4>
      </vt:variant>
      <vt:variant>
        <vt:i4>5</vt:i4>
      </vt:variant>
      <vt:variant>
        <vt:lpwstr/>
      </vt:variant>
      <vt:variant>
        <vt:lpwstr>_Toc137050113</vt:lpwstr>
      </vt:variant>
      <vt:variant>
        <vt:i4>1376306</vt:i4>
      </vt:variant>
      <vt:variant>
        <vt:i4>377</vt:i4>
      </vt:variant>
      <vt:variant>
        <vt:i4>0</vt:i4>
      </vt:variant>
      <vt:variant>
        <vt:i4>5</vt:i4>
      </vt:variant>
      <vt:variant>
        <vt:lpwstr/>
      </vt:variant>
      <vt:variant>
        <vt:lpwstr>_Toc137050112</vt:lpwstr>
      </vt:variant>
      <vt:variant>
        <vt:i4>1376306</vt:i4>
      </vt:variant>
      <vt:variant>
        <vt:i4>371</vt:i4>
      </vt:variant>
      <vt:variant>
        <vt:i4>0</vt:i4>
      </vt:variant>
      <vt:variant>
        <vt:i4>5</vt:i4>
      </vt:variant>
      <vt:variant>
        <vt:lpwstr/>
      </vt:variant>
      <vt:variant>
        <vt:lpwstr>_Toc137050111</vt:lpwstr>
      </vt:variant>
      <vt:variant>
        <vt:i4>1376306</vt:i4>
      </vt:variant>
      <vt:variant>
        <vt:i4>365</vt:i4>
      </vt:variant>
      <vt:variant>
        <vt:i4>0</vt:i4>
      </vt:variant>
      <vt:variant>
        <vt:i4>5</vt:i4>
      </vt:variant>
      <vt:variant>
        <vt:lpwstr/>
      </vt:variant>
      <vt:variant>
        <vt:lpwstr>_Toc137050110</vt:lpwstr>
      </vt:variant>
      <vt:variant>
        <vt:i4>1310770</vt:i4>
      </vt:variant>
      <vt:variant>
        <vt:i4>359</vt:i4>
      </vt:variant>
      <vt:variant>
        <vt:i4>0</vt:i4>
      </vt:variant>
      <vt:variant>
        <vt:i4>5</vt:i4>
      </vt:variant>
      <vt:variant>
        <vt:lpwstr/>
      </vt:variant>
      <vt:variant>
        <vt:lpwstr>_Toc137050109</vt:lpwstr>
      </vt:variant>
      <vt:variant>
        <vt:i4>1310770</vt:i4>
      </vt:variant>
      <vt:variant>
        <vt:i4>353</vt:i4>
      </vt:variant>
      <vt:variant>
        <vt:i4>0</vt:i4>
      </vt:variant>
      <vt:variant>
        <vt:i4>5</vt:i4>
      </vt:variant>
      <vt:variant>
        <vt:lpwstr/>
      </vt:variant>
      <vt:variant>
        <vt:lpwstr>_Toc137050108</vt:lpwstr>
      </vt:variant>
      <vt:variant>
        <vt:i4>1310770</vt:i4>
      </vt:variant>
      <vt:variant>
        <vt:i4>347</vt:i4>
      </vt:variant>
      <vt:variant>
        <vt:i4>0</vt:i4>
      </vt:variant>
      <vt:variant>
        <vt:i4>5</vt:i4>
      </vt:variant>
      <vt:variant>
        <vt:lpwstr/>
      </vt:variant>
      <vt:variant>
        <vt:lpwstr>_Toc137050107</vt:lpwstr>
      </vt:variant>
      <vt:variant>
        <vt:i4>1310770</vt:i4>
      </vt:variant>
      <vt:variant>
        <vt:i4>341</vt:i4>
      </vt:variant>
      <vt:variant>
        <vt:i4>0</vt:i4>
      </vt:variant>
      <vt:variant>
        <vt:i4>5</vt:i4>
      </vt:variant>
      <vt:variant>
        <vt:lpwstr/>
      </vt:variant>
      <vt:variant>
        <vt:lpwstr>_Toc137050106</vt:lpwstr>
      </vt:variant>
      <vt:variant>
        <vt:i4>1310770</vt:i4>
      </vt:variant>
      <vt:variant>
        <vt:i4>335</vt:i4>
      </vt:variant>
      <vt:variant>
        <vt:i4>0</vt:i4>
      </vt:variant>
      <vt:variant>
        <vt:i4>5</vt:i4>
      </vt:variant>
      <vt:variant>
        <vt:lpwstr/>
      </vt:variant>
      <vt:variant>
        <vt:lpwstr>_Toc137050105</vt:lpwstr>
      </vt:variant>
      <vt:variant>
        <vt:i4>1310770</vt:i4>
      </vt:variant>
      <vt:variant>
        <vt:i4>329</vt:i4>
      </vt:variant>
      <vt:variant>
        <vt:i4>0</vt:i4>
      </vt:variant>
      <vt:variant>
        <vt:i4>5</vt:i4>
      </vt:variant>
      <vt:variant>
        <vt:lpwstr/>
      </vt:variant>
      <vt:variant>
        <vt:lpwstr>_Toc137050104</vt:lpwstr>
      </vt:variant>
      <vt:variant>
        <vt:i4>1310770</vt:i4>
      </vt:variant>
      <vt:variant>
        <vt:i4>323</vt:i4>
      </vt:variant>
      <vt:variant>
        <vt:i4>0</vt:i4>
      </vt:variant>
      <vt:variant>
        <vt:i4>5</vt:i4>
      </vt:variant>
      <vt:variant>
        <vt:lpwstr/>
      </vt:variant>
      <vt:variant>
        <vt:lpwstr>_Toc137050103</vt:lpwstr>
      </vt:variant>
      <vt:variant>
        <vt:i4>1310770</vt:i4>
      </vt:variant>
      <vt:variant>
        <vt:i4>317</vt:i4>
      </vt:variant>
      <vt:variant>
        <vt:i4>0</vt:i4>
      </vt:variant>
      <vt:variant>
        <vt:i4>5</vt:i4>
      </vt:variant>
      <vt:variant>
        <vt:lpwstr/>
      </vt:variant>
      <vt:variant>
        <vt:lpwstr>_Toc137050102</vt:lpwstr>
      </vt:variant>
      <vt:variant>
        <vt:i4>1310770</vt:i4>
      </vt:variant>
      <vt:variant>
        <vt:i4>311</vt:i4>
      </vt:variant>
      <vt:variant>
        <vt:i4>0</vt:i4>
      </vt:variant>
      <vt:variant>
        <vt:i4>5</vt:i4>
      </vt:variant>
      <vt:variant>
        <vt:lpwstr/>
      </vt:variant>
      <vt:variant>
        <vt:lpwstr>_Toc137050101</vt:lpwstr>
      </vt:variant>
      <vt:variant>
        <vt:i4>1310770</vt:i4>
      </vt:variant>
      <vt:variant>
        <vt:i4>305</vt:i4>
      </vt:variant>
      <vt:variant>
        <vt:i4>0</vt:i4>
      </vt:variant>
      <vt:variant>
        <vt:i4>5</vt:i4>
      </vt:variant>
      <vt:variant>
        <vt:lpwstr/>
      </vt:variant>
      <vt:variant>
        <vt:lpwstr>_Toc137050100</vt:lpwstr>
      </vt:variant>
      <vt:variant>
        <vt:i4>1900595</vt:i4>
      </vt:variant>
      <vt:variant>
        <vt:i4>299</vt:i4>
      </vt:variant>
      <vt:variant>
        <vt:i4>0</vt:i4>
      </vt:variant>
      <vt:variant>
        <vt:i4>5</vt:i4>
      </vt:variant>
      <vt:variant>
        <vt:lpwstr/>
      </vt:variant>
      <vt:variant>
        <vt:lpwstr>_Toc137050099</vt:lpwstr>
      </vt:variant>
      <vt:variant>
        <vt:i4>1900595</vt:i4>
      </vt:variant>
      <vt:variant>
        <vt:i4>293</vt:i4>
      </vt:variant>
      <vt:variant>
        <vt:i4>0</vt:i4>
      </vt:variant>
      <vt:variant>
        <vt:i4>5</vt:i4>
      </vt:variant>
      <vt:variant>
        <vt:lpwstr/>
      </vt:variant>
      <vt:variant>
        <vt:lpwstr>_Toc137050098</vt:lpwstr>
      </vt:variant>
      <vt:variant>
        <vt:i4>1900595</vt:i4>
      </vt:variant>
      <vt:variant>
        <vt:i4>287</vt:i4>
      </vt:variant>
      <vt:variant>
        <vt:i4>0</vt:i4>
      </vt:variant>
      <vt:variant>
        <vt:i4>5</vt:i4>
      </vt:variant>
      <vt:variant>
        <vt:lpwstr/>
      </vt:variant>
      <vt:variant>
        <vt:lpwstr>_Toc137050097</vt:lpwstr>
      </vt:variant>
      <vt:variant>
        <vt:i4>1900595</vt:i4>
      </vt:variant>
      <vt:variant>
        <vt:i4>281</vt:i4>
      </vt:variant>
      <vt:variant>
        <vt:i4>0</vt:i4>
      </vt:variant>
      <vt:variant>
        <vt:i4>5</vt:i4>
      </vt:variant>
      <vt:variant>
        <vt:lpwstr/>
      </vt:variant>
      <vt:variant>
        <vt:lpwstr>_Toc137050096</vt:lpwstr>
      </vt:variant>
      <vt:variant>
        <vt:i4>1900595</vt:i4>
      </vt:variant>
      <vt:variant>
        <vt:i4>275</vt:i4>
      </vt:variant>
      <vt:variant>
        <vt:i4>0</vt:i4>
      </vt:variant>
      <vt:variant>
        <vt:i4>5</vt:i4>
      </vt:variant>
      <vt:variant>
        <vt:lpwstr/>
      </vt:variant>
      <vt:variant>
        <vt:lpwstr>_Toc137050095</vt:lpwstr>
      </vt:variant>
      <vt:variant>
        <vt:i4>1900595</vt:i4>
      </vt:variant>
      <vt:variant>
        <vt:i4>269</vt:i4>
      </vt:variant>
      <vt:variant>
        <vt:i4>0</vt:i4>
      </vt:variant>
      <vt:variant>
        <vt:i4>5</vt:i4>
      </vt:variant>
      <vt:variant>
        <vt:lpwstr/>
      </vt:variant>
      <vt:variant>
        <vt:lpwstr>_Toc137050094</vt:lpwstr>
      </vt:variant>
      <vt:variant>
        <vt:i4>1900595</vt:i4>
      </vt:variant>
      <vt:variant>
        <vt:i4>263</vt:i4>
      </vt:variant>
      <vt:variant>
        <vt:i4>0</vt:i4>
      </vt:variant>
      <vt:variant>
        <vt:i4>5</vt:i4>
      </vt:variant>
      <vt:variant>
        <vt:lpwstr/>
      </vt:variant>
      <vt:variant>
        <vt:lpwstr>_Toc137050093</vt:lpwstr>
      </vt:variant>
      <vt:variant>
        <vt:i4>1900595</vt:i4>
      </vt:variant>
      <vt:variant>
        <vt:i4>257</vt:i4>
      </vt:variant>
      <vt:variant>
        <vt:i4>0</vt:i4>
      </vt:variant>
      <vt:variant>
        <vt:i4>5</vt:i4>
      </vt:variant>
      <vt:variant>
        <vt:lpwstr/>
      </vt:variant>
      <vt:variant>
        <vt:lpwstr>_Toc137050092</vt:lpwstr>
      </vt:variant>
      <vt:variant>
        <vt:i4>1900595</vt:i4>
      </vt:variant>
      <vt:variant>
        <vt:i4>251</vt:i4>
      </vt:variant>
      <vt:variant>
        <vt:i4>0</vt:i4>
      </vt:variant>
      <vt:variant>
        <vt:i4>5</vt:i4>
      </vt:variant>
      <vt:variant>
        <vt:lpwstr/>
      </vt:variant>
      <vt:variant>
        <vt:lpwstr>_Toc137050091</vt:lpwstr>
      </vt:variant>
      <vt:variant>
        <vt:i4>1900595</vt:i4>
      </vt:variant>
      <vt:variant>
        <vt:i4>245</vt:i4>
      </vt:variant>
      <vt:variant>
        <vt:i4>0</vt:i4>
      </vt:variant>
      <vt:variant>
        <vt:i4>5</vt:i4>
      </vt:variant>
      <vt:variant>
        <vt:lpwstr/>
      </vt:variant>
      <vt:variant>
        <vt:lpwstr>_Toc137050090</vt:lpwstr>
      </vt:variant>
      <vt:variant>
        <vt:i4>1835059</vt:i4>
      </vt:variant>
      <vt:variant>
        <vt:i4>239</vt:i4>
      </vt:variant>
      <vt:variant>
        <vt:i4>0</vt:i4>
      </vt:variant>
      <vt:variant>
        <vt:i4>5</vt:i4>
      </vt:variant>
      <vt:variant>
        <vt:lpwstr/>
      </vt:variant>
      <vt:variant>
        <vt:lpwstr>_Toc137050089</vt:lpwstr>
      </vt:variant>
      <vt:variant>
        <vt:i4>1835059</vt:i4>
      </vt:variant>
      <vt:variant>
        <vt:i4>233</vt:i4>
      </vt:variant>
      <vt:variant>
        <vt:i4>0</vt:i4>
      </vt:variant>
      <vt:variant>
        <vt:i4>5</vt:i4>
      </vt:variant>
      <vt:variant>
        <vt:lpwstr/>
      </vt:variant>
      <vt:variant>
        <vt:lpwstr>_Toc137050088</vt:lpwstr>
      </vt:variant>
      <vt:variant>
        <vt:i4>1835059</vt:i4>
      </vt:variant>
      <vt:variant>
        <vt:i4>227</vt:i4>
      </vt:variant>
      <vt:variant>
        <vt:i4>0</vt:i4>
      </vt:variant>
      <vt:variant>
        <vt:i4>5</vt:i4>
      </vt:variant>
      <vt:variant>
        <vt:lpwstr/>
      </vt:variant>
      <vt:variant>
        <vt:lpwstr>_Toc137050087</vt:lpwstr>
      </vt:variant>
      <vt:variant>
        <vt:i4>1835059</vt:i4>
      </vt:variant>
      <vt:variant>
        <vt:i4>221</vt:i4>
      </vt:variant>
      <vt:variant>
        <vt:i4>0</vt:i4>
      </vt:variant>
      <vt:variant>
        <vt:i4>5</vt:i4>
      </vt:variant>
      <vt:variant>
        <vt:lpwstr/>
      </vt:variant>
      <vt:variant>
        <vt:lpwstr>_Toc137050086</vt:lpwstr>
      </vt:variant>
      <vt:variant>
        <vt:i4>1835059</vt:i4>
      </vt:variant>
      <vt:variant>
        <vt:i4>215</vt:i4>
      </vt:variant>
      <vt:variant>
        <vt:i4>0</vt:i4>
      </vt:variant>
      <vt:variant>
        <vt:i4>5</vt:i4>
      </vt:variant>
      <vt:variant>
        <vt:lpwstr/>
      </vt:variant>
      <vt:variant>
        <vt:lpwstr>_Toc137050085</vt:lpwstr>
      </vt:variant>
      <vt:variant>
        <vt:i4>1835059</vt:i4>
      </vt:variant>
      <vt:variant>
        <vt:i4>209</vt:i4>
      </vt:variant>
      <vt:variant>
        <vt:i4>0</vt:i4>
      </vt:variant>
      <vt:variant>
        <vt:i4>5</vt:i4>
      </vt:variant>
      <vt:variant>
        <vt:lpwstr/>
      </vt:variant>
      <vt:variant>
        <vt:lpwstr>_Toc137050084</vt:lpwstr>
      </vt:variant>
      <vt:variant>
        <vt:i4>1835059</vt:i4>
      </vt:variant>
      <vt:variant>
        <vt:i4>203</vt:i4>
      </vt:variant>
      <vt:variant>
        <vt:i4>0</vt:i4>
      </vt:variant>
      <vt:variant>
        <vt:i4>5</vt:i4>
      </vt:variant>
      <vt:variant>
        <vt:lpwstr/>
      </vt:variant>
      <vt:variant>
        <vt:lpwstr>_Toc137050083</vt:lpwstr>
      </vt:variant>
      <vt:variant>
        <vt:i4>1835059</vt:i4>
      </vt:variant>
      <vt:variant>
        <vt:i4>197</vt:i4>
      </vt:variant>
      <vt:variant>
        <vt:i4>0</vt:i4>
      </vt:variant>
      <vt:variant>
        <vt:i4>5</vt:i4>
      </vt:variant>
      <vt:variant>
        <vt:lpwstr/>
      </vt:variant>
      <vt:variant>
        <vt:lpwstr>_Toc137050082</vt:lpwstr>
      </vt:variant>
      <vt:variant>
        <vt:i4>1835059</vt:i4>
      </vt:variant>
      <vt:variant>
        <vt:i4>191</vt:i4>
      </vt:variant>
      <vt:variant>
        <vt:i4>0</vt:i4>
      </vt:variant>
      <vt:variant>
        <vt:i4>5</vt:i4>
      </vt:variant>
      <vt:variant>
        <vt:lpwstr/>
      </vt:variant>
      <vt:variant>
        <vt:lpwstr>_Toc137050081</vt:lpwstr>
      </vt:variant>
      <vt:variant>
        <vt:i4>1835059</vt:i4>
      </vt:variant>
      <vt:variant>
        <vt:i4>185</vt:i4>
      </vt:variant>
      <vt:variant>
        <vt:i4>0</vt:i4>
      </vt:variant>
      <vt:variant>
        <vt:i4>5</vt:i4>
      </vt:variant>
      <vt:variant>
        <vt:lpwstr/>
      </vt:variant>
      <vt:variant>
        <vt:lpwstr>_Toc137050080</vt:lpwstr>
      </vt:variant>
      <vt:variant>
        <vt:i4>1245235</vt:i4>
      </vt:variant>
      <vt:variant>
        <vt:i4>179</vt:i4>
      </vt:variant>
      <vt:variant>
        <vt:i4>0</vt:i4>
      </vt:variant>
      <vt:variant>
        <vt:i4>5</vt:i4>
      </vt:variant>
      <vt:variant>
        <vt:lpwstr/>
      </vt:variant>
      <vt:variant>
        <vt:lpwstr>_Toc137050079</vt:lpwstr>
      </vt:variant>
      <vt:variant>
        <vt:i4>1245235</vt:i4>
      </vt:variant>
      <vt:variant>
        <vt:i4>173</vt:i4>
      </vt:variant>
      <vt:variant>
        <vt:i4>0</vt:i4>
      </vt:variant>
      <vt:variant>
        <vt:i4>5</vt:i4>
      </vt:variant>
      <vt:variant>
        <vt:lpwstr/>
      </vt:variant>
      <vt:variant>
        <vt:lpwstr>_Toc137050078</vt:lpwstr>
      </vt:variant>
      <vt:variant>
        <vt:i4>1245235</vt:i4>
      </vt:variant>
      <vt:variant>
        <vt:i4>167</vt:i4>
      </vt:variant>
      <vt:variant>
        <vt:i4>0</vt:i4>
      </vt:variant>
      <vt:variant>
        <vt:i4>5</vt:i4>
      </vt:variant>
      <vt:variant>
        <vt:lpwstr/>
      </vt:variant>
      <vt:variant>
        <vt:lpwstr>_Toc137050077</vt:lpwstr>
      </vt:variant>
      <vt:variant>
        <vt:i4>1245235</vt:i4>
      </vt:variant>
      <vt:variant>
        <vt:i4>161</vt:i4>
      </vt:variant>
      <vt:variant>
        <vt:i4>0</vt:i4>
      </vt:variant>
      <vt:variant>
        <vt:i4>5</vt:i4>
      </vt:variant>
      <vt:variant>
        <vt:lpwstr/>
      </vt:variant>
      <vt:variant>
        <vt:lpwstr>_Toc137050076</vt:lpwstr>
      </vt:variant>
      <vt:variant>
        <vt:i4>1245235</vt:i4>
      </vt:variant>
      <vt:variant>
        <vt:i4>155</vt:i4>
      </vt:variant>
      <vt:variant>
        <vt:i4>0</vt:i4>
      </vt:variant>
      <vt:variant>
        <vt:i4>5</vt:i4>
      </vt:variant>
      <vt:variant>
        <vt:lpwstr/>
      </vt:variant>
      <vt:variant>
        <vt:lpwstr>_Toc137050075</vt:lpwstr>
      </vt:variant>
      <vt:variant>
        <vt:i4>1245235</vt:i4>
      </vt:variant>
      <vt:variant>
        <vt:i4>149</vt:i4>
      </vt:variant>
      <vt:variant>
        <vt:i4>0</vt:i4>
      </vt:variant>
      <vt:variant>
        <vt:i4>5</vt:i4>
      </vt:variant>
      <vt:variant>
        <vt:lpwstr/>
      </vt:variant>
      <vt:variant>
        <vt:lpwstr>_Toc137050074</vt:lpwstr>
      </vt:variant>
      <vt:variant>
        <vt:i4>1245235</vt:i4>
      </vt:variant>
      <vt:variant>
        <vt:i4>143</vt:i4>
      </vt:variant>
      <vt:variant>
        <vt:i4>0</vt:i4>
      </vt:variant>
      <vt:variant>
        <vt:i4>5</vt:i4>
      </vt:variant>
      <vt:variant>
        <vt:lpwstr/>
      </vt:variant>
      <vt:variant>
        <vt:lpwstr>_Toc137050073</vt:lpwstr>
      </vt:variant>
      <vt:variant>
        <vt:i4>1245235</vt:i4>
      </vt:variant>
      <vt:variant>
        <vt:i4>137</vt:i4>
      </vt:variant>
      <vt:variant>
        <vt:i4>0</vt:i4>
      </vt:variant>
      <vt:variant>
        <vt:i4>5</vt:i4>
      </vt:variant>
      <vt:variant>
        <vt:lpwstr/>
      </vt:variant>
      <vt:variant>
        <vt:lpwstr>_Toc137050072</vt:lpwstr>
      </vt:variant>
      <vt:variant>
        <vt:i4>1245235</vt:i4>
      </vt:variant>
      <vt:variant>
        <vt:i4>131</vt:i4>
      </vt:variant>
      <vt:variant>
        <vt:i4>0</vt:i4>
      </vt:variant>
      <vt:variant>
        <vt:i4>5</vt:i4>
      </vt:variant>
      <vt:variant>
        <vt:lpwstr/>
      </vt:variant>
      <vt:variant>
        <vt:lpwstr>_Toc137050071</vt:lpwstr>
      </vt:variant>
      <vt:variant>
        <vt:i4>1245235</vt:i4>
      </vt:variant>
      <vt:variant>
        <vt:i4>125</vt:i4>
      </vt:variant>
      <vt:variant>
        <vt:i4>0</vt:i4>
      </vt:variant>
      <vt:variant>
        <vt:i4>5</vt:i4>
      </vt:variant>
      <vt:variant>
        <vt:lpwstr/>
      </vt:variant>
      <vt:variant>
        <vt:lpwstr>_Toc137050070</vt:lpwstr>
      </vt:variant>
      <vt:variant>
        <vt:i4>1179699</vt:i4>
      </vt:variant>
      <vt:variant>
        <vt:i4>119</vt:i4>
      </vt:variant>
      <vt:variant>
        <vt:i4>0</vt:i4>
      </vt:variant>
      <vt:variant>
        <vt:i4>5</vt:i4>
      </vt:variant>
      <vt:variant>
        <vt:lpwstr/>
      </vt:variant>
      <vt:variant>
        <vt:lpwstr>_Toc137050069</vt:lpwstr>
      </vt:variant>
      <vt:variant>
        <vt:i4>1179699</vt:i4>
      </vt:variant>
      <vt:variant>
        <vt:i4>113</vt:i4>
      </vt:variant>
      <vt:variant>
        <vt:i4>0</vt:i4>
      </vt:variant>
      <vt:variant>
        <vt:i4>5</vt:i4>
      </vt:variant>
      <vt:variant>
        <vt:lpwstr/>
      </vt:variant>
      <vt:variant>
        <vt:lpwstr>_Toc137050068</vt:lpwstr>
      </vt:variant>
      <vt:variant>
        <vt:i4>1179699</vt:i4>
      </vt:variant>
      <vt:variant>
        <vt:i4>107</vt:i4>
      </vt:variant>
      <vt:variant>
        <vt:i4>0</vt:i4>
      </vt:variant>
      <vt:variant>
        <vt:i4>5</vt:i4>
      </vt:variant>
      <vt:variant>
        <vt:lpwstr/>
      </vt:variant>
      <vt:variant>
        <vt:lpwstr>_Toc137050067</vt:lpwstr>
      </vt:variant>
      <vt:variant>
        <vt:i4>1179699</vt:i4>
      </vt:variant>
      <vt:variant>
        <vt:i4>101</vt:i4>
      </vt:variant>
      <vt:variant>
        <vt:i4>0</vt:i4>
      </vt:variant>
      <vt:variant>
        <vt:i4>5</vt:i4>
      </vt:variant>
      <vt:variant>
        <vt:lpwstr/>
      </vt:variant>
      <vt:variant>
        <vt:lpwstr>_Toc137050066</vt:lpwstr>
      </vt:variant>
      <vt:variant>
        <vt:i4>1179699</vt:i4>
      </vt:variant>
      <vt:variant>
        <vt:i4>95</vt:i4>
      </vt:variant>
      <vt:variant>
        <vt:i4>0</vt:i4>
      </vt:variant>
      <vt:variant>
        <vt:i4>5</vt:i4>
      </vt:variant>
      <vt:variant>
        <vt:lpwstr/>
      </vt:variant>
      <vt:variant>
        <vt:lpwstr>_Toc137050065</vt:lpwstr>
      </vt:variant>
      <vt:variant>
        <vt:i4>1179699</vt:i4>
      </vt:variant>
      <vt:variant>
        <vt:i4>89</vt:i4>
      </vt:variant>
      <vt:variant>
        <vt:i4>0</vt:i4>
      </vt:variant>
      <vt:variant>
        <vt:i4>5</vt:i4>
      </vt:variant>
      <vt:variant>
        <vt:lpwstr/>
      </vt:variant>
      <vt:variant>
        <vt:lpwstr>_Toc137050064</vt:lpwstr>
      </vt:variant>
      <vt:variant>
        <vt:i4>1179699</vt:i4>
      </vt:variant>
      <vt:variant>
        <vt:i4>83</vt:i4>
      </vt:variant>
      <vt:variant>
        <vt:i4>0</vt:i4>
      </vt:variant>
      <vt:variant>
        <vt:i4>5</vt:i4>
      </vt:variant>
      <vt:variant>
        <vt:lpwstr/>
      </vt:variant>
      <vt:variant>
        <vt:lpwstr>_Toc137050063</vt:lpwstr>
      </vt:variant>
      <vt:variant>
        <vt:i4>1179699</vt:i4>
      </vt:variant>
      <vt:variant>
        <vt:i4>77</vt:i4>
      </vt:variant>
      <vt:variant>
        <vt:i4>0</vt:i4>
      </vt:variant>
      <vt:variant>
        <vt:i4>5</vt:i4>
      </vt:variant>
      <vt:variant>
        <vt:lpwstr/>
      </vt:variant>
      <vt:variant>
        <vt:lpwstr>_Toc137050062</vt:lpwstr>
      </vt:variant>
      <vt:variant>
        <vt:i4>1179699</vt:i4>
      </vt:variant>
      <vt:variant>
        <vt:i4>71</vt:i4>
      </vt:variant>
      <vt:variant>
        <vt:i4>0</vt:i4>
      </vt:variant>
      <vt:variant>
        <vt:i4>5</vt:i4>
      </vt:variant>
      <vt:variant>
        <vt:lpwstr/>
      </vt:variant>
      <vt:variant>
        <vt:lpwstr>_Toc137050061</vt:lpwstr>
      </vt:variant>
      <vt:variant>
        <vt:i4>1179699</vt:i4>
      </vt:variant>
      <vt:variant>
        <vt:i4>65</vt:i4>
      </vt:variant>
      <vt:variant>
        <vt:i4>0</vt:i4>
      </vt:variant>
      <vt:variant>
        <vt:i4>5</vt:i4>
      </vt:variant>
      <vt:variant>
        <vt:lpwstr/>
      </vt:variant>
      <vt:variant>
        <vt:lpwstr>_Toc137050060</vt:lpwstr>
      </vt:variant>
      <vt:variant>
        <vt:i4>1114163</vt:i4>
      </vt:variant>
      <vt:variant>
        <vt:i4>59</vt:i4>
      </vt:variant>
      <vt:variant>
        <vt:i4>0</vt:i4>
      </vt:variant>
      <vt:variant>
        <vt:i4>5</vt:i4>
      </vt:variant>
      <vt:variant>
        <vt:lpwstr/>
      </vt:variant>
      <vt:variant>
        <vt:lpwstr>_Toc137050059</vt:lpwstr>
      </vt:variant>
      <vt:variant>
        <vt:i4>1114163</vt:i4>
      </vt:variant>
      <vt:variant>
        <vt:i4>53</vt:i4>
      </vt:variant>
      <vt:variant>
        <vt:i4>0</vt:i4>
      </vt:variant>
      <vt:variant>
        <vt:i4>5</vt:i4>
      </vt:variant>
      <vt:variant>
        <vt:lpwstr/>
      </vt:variant>
      <vt:variant>
        <vt:lpwstr>_Toc137050058</vt:lpwstr>
      </vt:variant>
      <vt:variant>
        <vt:i4>1114163</vt:i4>
      </vt:variant>
      <vt:variant>
        <vt:i4>47</vt:i4>
      </vt:variant>
      <vt:variant>
        <vt:i4>0</vt:i4>
      </vt:variant>
      <vt:variant>
        <vt:i4>5</vt:i4>
      </vt:variant>
      <vt:variant>
        <vt:lpwstr/>
      </vt:variant>
      <vt:variant>
        <vt:lpwstr>_Toc137050057</vt:lpwstr>
      </vt:variant>
      <vt:variant>
        <vt:i4>1114163</vt:i4>
      </vt:variant>
      <vt:variant>
        <vt:i4>41</vt:i4>
      </vt:variant>
      <vt:variant>
        <vt:i4>0</vt:i4>
      </vt:variant>
      <vt:variant>
        <vt:i4>5</vt:i4>
      </vt:variant>
      <vt:variant>
        <vt:lpwstr/>
      </vt:variant>
      <vt:variant>
        <vt:lpwstr>_Toc137050056</vt:lpwstr>
      </vt:variant>
      <vt:variant>
        <vt:i4>1114163</vt:i4>
      </vt:variant>
      <vt:variant>
        <vt:i4>35</vt:i4>
      </vt:variant>
      <vt:variant>
        <vt:i4>0</vt:i4>
      </vt:variant>
      <vt:variant>
        <vt:i4>5</vt:i4>
      </vt:variant>
      <vt:variant>
        <vt:lpwstr/>
      </vt:variant>
      <vt:variant>
        <vt:lpwstr>_Toc137050055</vt:lpwstr>
      </vt:variant>
      <vt:variant>
        <vt:i4>1114163</vt:i4>
      </vt:variant>
      <vt:variant>
        <vt:i4>29</vt:i4>
      </vt:variant>
      <vt:variant>
        <vt:i4>0</vt:i4>
      </vt:variant>
      <vt:variant>
        <vt:i4>5</vt:i4>
      </vt:variant>
      <vt:variant>
        <vt:lpwstr/>
      </vt:variant>
      <vt:variant>
        <vt:lpwstr>_Toc137050054</vt:lpwstr>
      </vt:variant>
      <vt:variant>
        <vt:i4>1114163</vt:i4>
      </vt:variant>
      <vt:variant>
        <vt:i4>23</vt:i4>
      </vt:variant>
      <vt:variant>
        <vt:i4>0</vt:i4>
      </vt:variant>
      <vt:variant>
        <vt:i4>5</vt:i4>
      </vt:variant>
      <vt:variant>
        <vt:lpwstr/>
      </vt:variant>
      <vt:variant>
        <vt:lpwstr>_Toc137050053</vt:lpwstr>
      </vt:variant>
      <vt:variant>
        <vt:i4>1114163</vt:i4>
      </vt:variant>
      <vt:variant>
        <vt:i4>17</vt:i4>
      </vt:variant>
      <vt:variant>
        <vt:i4>0</vt:i4>
      </vt:variant>
      <vt:variant>
        <vt:i4>5</vt:i4>
      </vt:variant>
      <vt:variant>
        <vt:lpwstr/>
      </vt:variant>
      <vt:variant>
        <vt:lpwstr>_Toc137050052</vt:lpwstr>
      </vt:variant>
      <vt:variant>
        <vt:i4>1114163</vt:i4>
      </vt:variant>
      <vt:variant>
        <vt:i4>11</vt:i4>
      </vt:variant>
      <vt:variant>
        <vt:i4>0</vt:i4>
      </vt:variant>
      <vt:variant>
        <vt:i4>5</vt:i4>
      </vt:variant>
      <vt:variant>
        <vt:lpwstr/>
      </vt:variant>
      <vt:variant>
        <vt:lpwstr>_Toc137050051</vt:lpwstr>
      </vt:variant>
      <vt:variant>
        <vt:i4>1114163</vt:i4>
      </vt:variant>
      <vt:variant>
        <vt:i4>5</vt:i4>
      </vt:variant>
      <vt:variant>
        <vt:i4>0</vt:i4>
      </vt:variant>
      <vt:variant>
        <vt:i4>5</vt:i4>
      </vt:variant>
      <vt:variant>
        <vt:lpwstr/>
      </vt:variant>
      <vt:variant>
        <vt:lpwstr>_Toc137050050</vt:lpwstr>
      </vt:variant>
      <vt:variant>
        <vt:i4>2818140</vt:i4>
      </vt:variant>
      <vt:variant>
        <vt:i4>12</vt:i4>
      </vt:variant>
      <vt:variant>
        <vt:i4>0</vt:i4>
      </vt:variant>
      <vt:variant>
        <vt:i4>5</vt:i4>
      </vt:variant>
      <vt:variant>
        <vt:lpwstr>mailto:Satyabrata.Swain@odessainc.com</vt:lpwstr>
      </vt:variant>
      <vt:variant>
        <vt:lpwstr/>
      </vt:variant>
      <vt:variant>
        <vt:i4>65644</vt:i4>
      </vt:variant>
      <vt:variant>
        <vt:i4>9</vt:i4>
      </vt:variant>
      <vt:variant>
        <vt:i4>0</vt:i4>
      </vt:variant>
      <vt:variant>
        <vt:i4>5</vt:i4>
      </vt:variant>
      <vt:variant>
        <vt:lpwstr>mailto:Pappu.Yadav@odessainc.com</vt:lpwstr>
      </vt:variant>
      <vt:variant>
        <vt:lpwstr/>
      </vt:variant>
      <vt:variant>
        <vt:i4>2818140</vt:i4>
      </vt:variant>
      <vt:variant>
        <vt:i4>6</vt:i4>
      </vt:variant>
      <vt:variant>
        <vt:i4>0</vt:i4>
      </vt:variant>
      <vt:variant>
        <vt:i4>5</vt:i4>
      </vt:variant>
      <vt:variant>
        <vt:lpwstr>mailto:Satyabrata.Swain@odessainc.com</vt:lpwstr>
      </vt:variant>
      <vt:variant>
        <vt:lpwstr/>
      </vt:variant>
      <vt:variant>
        <vt:i4>6815758</vt:i4>
      </vt:variant>
      <vt:variant>
        <vt:i4>3</vt:i4>
      </vt:variant>
      <vt:variant>
        <vt:i4>0</vt:i4>
      </vt:variant>
      <vt:variant>
        <vt:i4>5</vt:i4>
      </vt:variant>
      <vt:variant>
        <vt:lpwstr>mailto:Kishore.E@odessainc.com</vt:lpwstr>
      </vt:variant>
      <vt:variant>
        <vt:lpwstr/>
      </vt:variant>
      <vt:variant>
        <vt:i4>6815758</vt:i4>
      </vt:variant>
      <vt:variant>
        <vt:i4>0</vt:i4>
      </vt:variant>
      <vt:variant>
        <vt:i4>0</vt:i4>
      </vt:variant>
      <vt:variant>
        <vt:i4>5</vt:i4>
      </vt:variant>
      <vt:variant>
        <vt:lpwstr>mailto:Kishore.E@odessainc.com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HPE-Odessa DevOps</dc:title>
  <dc:subject>Release Deployment Guidelines</dc:subject>
  <dc:creator>Avinesh Gupta</dc:creator>
  <cp:keywords/>
  <cp:lastModifiedBy>Pappu Yadav</cp:lastModifiedBy>
  <cp:revision>1367</cp:revision>
  <dcterms:created xsi:type="dcterms:W3CDTF">2023-04-26T09:32:00Z</dcterms:created>
  <dcterms:modified xsi:type="dcterms:W3CDTF">2023-09-22T10:19:00Z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2017-12-01T00:00:00Z</vt:filetime>
  </property>
  <property fmtid="{D5CDD505-2E9C-101B-9397-08002B2CF9AE}" pid="3" name="Creator">
    <vt:lpwstr>Adobe InDesign CC 13.0 (Windows)</vt:lpwstr>
  </property>
  <property fmtid="{D5CDD505-2E9C-101B-9397-08002B2CF9AE}" pid="4" name="LastSaved">
    <vt:filetime>2017-12-01T00:00:00Z</vt:filetime>
  </property>
  <property fmtid="{D5CDD505-2E9C-101B-9397-08002B2CF9AE}" pid="5" name="ContentTypeId">
    <vt:lpwstr>0x010100AFCF0ACF23BD7D4380635FA024F4BFEF</vt:lpwstr>
  </property>
  <property fmtid="{D5CDD505-2E9C-101B-9397-08002B2CF9AE}" pid="6" name="MediaServiceImageTags">
    <vt:lpwstr/>
  </property>
</Properties>
</file>