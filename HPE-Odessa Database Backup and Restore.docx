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4EA6" w14:textId="77777777" w:rsidR="00687FB9" w:rsidRDefault="00687FB9" w:rsidP="00CF6212">
      <w:pPr>
        <w:pStyle w:val="BodyText"/>
        <w:ind w:left="4230" w:right="-1134"/>
      </w:pPr>
    </w:p>
    <w:p w14:paraId="711924BF" w14:textId="77777777" w:rsidR="00687FB9" w:rsidRDefault="00687FB9" w:rsidP="00687FB9">
      <w:pPr>
        <w:pStyle w:val="BodyText"/>
        <w:ind w:left="4230"/>
      </w:pPr>
    </w:p>
    <w:p w14:paraId="6CA3A98C" w14:textId="77777777" w:rsidR="00A32B27" w:rsidRDefault="003016A6" w:rsidP="00687FB9">
      <w:pPr>
        <w:pStyle w:val="BodyText"/>
        <w:ind w:left="4230"/>
      </w:pPr>
      <w:r>
        <w:rPr>
          <w:noProof/>
          <w:lang w:bidi="ar-SA"/>
        </w:rPr>
        <mc:AlternateContent>
          <mc:Choice Requires="wps">
            <w:drawing>
              <wp:anchor distT="0" distB="0" distL="114300" distR="114300" simplePos="0" relativeHeight="251658241" behindDoc="1" locked="1" layoutInCell="1" allowOverlap="1" wp14:anchorId="73C9C5A0" wp14:editId="1EAF77EC">
                <wp:simplePos x="0" y="0"/>
                <wp:positionH relativeFrom="page">
                  <wp:posOffset>0</wp:posOffset>
                </wp:positionH>
                <wp:positionV relativeFrom="page">
                  <wp:posOffset>0</wp:posOffset>
                </wp:positionV>
                <wp:extent cx="7772400" cy="3108960"/>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108960"/>
                        </a:xfrm>
                        <a:prstGeom prst="rect">
                          <a:avLst/>
                        </a:prstGeom>
                        <a:solidFill>
                          <a:srgbClr val="2638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34157" w14:textId="77777777" w:rsidR="00687FB9" w:rsidRDefault="00687FB9" w:rsidP="002E72F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9C5A0" id="Rectangle 37" o:spid="_x0000_s1026" style="position:absolute;left:0;text-align:left;margin-left:0;margin-top:0;width:612pt;height:244.8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" fillcolor="#263846" stroked="f">
                <v:textbox>
                  <w:txbxContent>
                    <w:p w14:paraId="67034157" w14:textId="77777777" w:rsidR="00687FB9" w:rsidRDefault="00687FB9" w:rsidP="002E72FB">
                      <w:pPr>
                        <w:jc w:val="center"/>
                      </w:pPr>
                    </w:p>
                  </w:txbxContent>
                </v:textbox>
                <w10:wrap anchorx="page" anchory="page"/>
                <w10:anchorlock/>
              </v:rect>
            </w:pict>
          </mc:Fallback>
        </mc:AlternateContent>
      </w:r>
    </w:p>
    <w:p w14:paraId="5DAC4AEE" w14:textId="77777777" w:rsidR="00A32B27" w:rsidRDefault="00A32B27">
      <w:pPr>
        <w:pStyle w:val="BodyText"/>
      </w:pPr>
    </w:p>
    <w:p w14:paraId="35C37C08" w14:textId="35CDE950" w:rsidR="00A32B27" w:rsidRDefault="00000000">
      <w:pPr>
        <w:pStyle w:val="BodyText"/>
        <w:spacing w:before="8"/>
        <w:rPr>
          <w:sz w:val="28"/>
        </w:rPr>
      </w:pPr>
      <w:sdt>
        <w:sdtPr>
          <w:rPr>
            <w:rFonts w:ascii="Maison Neue Book" w:hAnsi="Maison Neue Book"/>
            <w:color w:val="FFFFFF" w:themeColor="background1"/>
            <w:sz w:val="48"/>
            <w:szCs w:val="48"/>
          </w:rPr>
          <w:alias w:val="Title"/>
          <w:tag w:val=""/>
          <w:id w:val="152118332"/>
          <w:placeholder>
            <w:docPart w:val="89693F0AC1BD4927AD37123A6749F49F"/>
          </w:placeholder>
          <w:dataBinding w:prefixMappings="xmlns:ns0='http://purl.org/dc/elements/1.1/' xmlns:ns1='http://schemas.openxmlformats.org/package/2006/metadata/core-properties' " w:xpath="/ns1:coreProperties[1]/ns0:title[1]" w:storeItemID="{6C3C8BC8-F283-45AE-878A-BAB7291924A1}"/>
          <w:text/>
        </w:sdtPr>
        <w:sdtContent>
          <w:r w:rsidR="00BD60C1" w:rsidRPr="004D27D8">
            <w:rPr>
              <w:rFonts w:ascii="Maison Neue Book" w:hAnsi="Maison Neue Book"/>
              <w:color w:val="FFFFFF" w:themeColor="background1"/>
              <w:sz w:val="48"/>
              <w:szCs w:val="48"/>
            </w:rPr>
            <w:t xml:space="preserve">HPE-Odessa </w:t>
          </w:r>
          <w:r w:rsidR="004D27D8" w:rsidRPr="004D27D8">
            <w:rPr>
              <w:rFonts w:ascii="Maison Neue Book" w:hAnsi="Maison Neue Book"/>
              <w:color w:val="FFFFFF" w:themeColor="background1"/>
              <w:sz w:val="48"/>
              <w:szCs w:val="48"/>
            </w:rPr>
            <w:t>Database Backup and Restore</w:t>
          </w:r>
        </w:sdtContent>
      </w:sdt>
    </w:p>
    <w:p w14:paraId="277A0424" w14:textId="77777777" w:rsidR="00A32B27" w:rsidRDefault="003D4F89">
      <w:pPr>
        <w:pStyle w:val="BodyText"/>
        <w:ind w:left="417"/>
      </w:pPr>
      <w:r>
        <w:rPr>
          <w:rFonts w:ascii="Maison Neue Book" w:hAnsi="Maison Neue Book"/>
          <w:noProof/>
          <w:color w:val="263746" w:themeColor="text2"/>
          <w:sz w:val="24"/>
          <w:szCs w:val="24"/>
          <w:lang w:bidi="ar-SA"/>
        </w:rPr>
        <mc:AlternateContent>
          <mc:Choice Requires="wpg">
            <w:drawing>
              <wp:anchor distT="0" distB="0" distL="114300" distR="114300" simplePos="0" relativeHeight="251658244" behindDoc="0" locked="1" layoutInCell="1" allowOverlap="1" wp14:anchorId="4C9868AF" wp14:editId="0DF4D426">
                <wp:simplePos x="0" y="0"/>
                <wp:positionH relativeFrom="page">
                  <wp:posOffset>5769610</wp:posOffset>
                </wp:positionH>
                <wp:positionV relativeFrom="page">
                  <wp:posOffset>2011680</wp:posOffset>
                </wp:positionV>
                <wp:extent cx="4965192" cy="7095744"/>
                <wp:effectExtent l="0" t="0" r="6985" b="0"/>
                <wp:wrapNone/>
                <wp:docPr id="7" name="Group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965192" cy="7095744"/>
                          <a:chOff x="8688" y="268"/>
                          <a:chExt cx="3340" cy="4772"/>
                        </a:xfrm>
                      </wpg:grpSpPr>
                      <wps:wsp>
                        <wps:cNvPr id="8" name="AutoShape 3"/>
                        <wps:cNvSpPr>
                          <a:spLocks/>
                        </wps:cNvSpPr>
                        <wps:spPr bwMode="auto">
                          <a:xfrm>
                            <a:off x="8688" y="268"/>
                            <a:ext cx="3340" cy="3420"/>
                          </a:xfrm>
                          <a:custGeom>
                            <a:avLst/>
                            <a:gdLst>
                              <a:gd name="T0" fmla="+- 0 10127 8688"/>
                              <a:gd name="T1" fmla="*/ T0 w 3340"/>
                              <a:gd name="T2" fmla="+- 0 282 268"/>
                              <a:gd name="T3" fmla="*/ 282 h 3420"/>
                              <a:gd name="T4" fmla="+- 0 9840 8688"/>
                              <a:gd name="T5" fmla="*/ T4 w 3340"/>
                              <a:gd name="T6" fmla="+- 0 343 268"/>
                              <a:gd name="T7" fmla="*/ 343 h 3420"/>
                              <a:gd name="T8" fmla="+- 0 9578 8688"/>
                              <a:gd name="T9" fmla="*/ T8 w 3340"/>
                              <a:gd name="T10" fmla="+- 0 447 268"/>
                              <a:gd name="T11" fmla="*/ 447 h 3420"/>
                              <a:gd name="T12" fmla="+- 0 9343 8688"/>
                              <a:gd name="T13" fmla="*/ T12 w 3340"/>
                              <a:gd name="T14" fmla="+- 0 593 268"/>
                              <a:gd name="T15" fmla="*/ 593 h 3420"/>
                              <a:gd name="T16" fmla="+- 0 9138 8688"/>
                              <a:gd name="T17" fmla="*/ T16 w 3340"/>
                              <a:gd name="T18" fmla="+- 0 777 268"/>
                              <a:gd name="T19" fmla="*/ 777 h 3420"/>
                              <a:gd name="T20" fmla="+- 0 8967 8688"/>
                              <a:gd name="T21" fmla="*/ T20 w 3340"/>
                              <a:gd name="T22" fmla="+- 0 994 268"/>
                              <a:gd name="T23" fmla="*/ 994 h 3420"/>
                              <a:gd name="T24" fmla="+- 0 8834 8688"/>
                              <a:gd name="T25" fmla="*/ T24 w 3340"/>
                              <a:gd name="T26" fmla="+- 0 1243 268"/>
                              <a:gd name="T27" fmla="*/ 1243 h 3420"/>
                              <a:gd name="T28" fmla="+- 0 8742 8688"/>
                              <a:gd name="T29" fmla="*/ T28 w 3340"/>
                              <a:gd name="T30" fmla="+- 0 1518 268"/>
                              <a:gd name="T31" fmla="*/ 1518 h 3420"/>
                              <a:gd name="T32" fmla="+- 0 8694 8688"/>
                              <a:gd name="T33" fmla="*/ T32 w 3340"/>
                              <a:gd name="T34" fmla="+- 0 1817 268"/>
                              <a:gd name="T35" fmla="*/ 1817 h 3420"/>
                              <a:gd name="T36" fmla="+- 0 8694 8688"/>
                              <a:gd name="T37" fmla="*/ T36 w 3340"/>
                              <a:gd name="T38" fmla="+- 0 2133 268"/>
                              <a:gd name="T39" fmla="*/ 2133 h 3420"/>
                              <a:gd name="T40" fmla="+- 0 8742 8688"/>
                              <a:gd name="T41" fmla="*/ T40 w 3340"/>
                              <a:gd name="T42" fmla="+- 0 2434 268"/>
                              <a:gd name="T43" fmla="*/ 2434 h 3420"/>
                              <a:gd name="T44" fmla="+- 0 8834 8688"/>
                              <a:gd name="T45" fmla="*/ T44 w 3340"/>
                              <a:gd name="T46" fmla="+- 0 2711 268"/>
                              <a:gd name="T47" fmla="*/ 2711 h 3420"/>
                              <a:gd name="T48" fmla="+- 0 8967 8688"/>
                              <a:gd name="T49" fmla="*/ T48 w 3340"/>
                              <a:gd name="T50" fmla="+- 0 2960 268"/>
                              <a:gd name="T51" fmla="*/ 2960 h 3420"/>
                              <a:gd name="T52" fmla="+- 0 9138 8688"/>
                              <a:gd name="T53" fmla="*/ T52 w 3340"/>
                              <a:gd name="T54" fmla="+- 0 3178 268"/>
                              <a:gd name="T55" fmla="*/ 3178 h 3420"/>
                              <a:gd name="T56" fmla="+- 0 9343 8688"/>
                              <a:gd name="T57" fmla="*/ T56 w 3340"/>
                              <a:gd name="T58" fmla="+- 0 3362 268"/>
                              <a:gd name="T59" fmla="*/ 3362 h 3420"/>
                              <a:gd name="T60" fmla="+- 0 9578 8688"/>
                              <a:gd name="T61" fmla="*/ T60 w 3340"/>
                              <a:gd name="T62" fmla="+- 0 3508 268"/>
                              <a:gd name="T63" fmla="*/ 3508 h 3420"/>
                              <a:gd name="T64" fmla="+- 0 9840 8688"/>
                              <a:gd name="T65" fmla="*/ T64 w 3340"/>
                              <a:gd name="T66" fmla="+- 0 3613 268"/>
                              <a:gd name="T67" fmla="*/ 3613 h 3420"/>
                              <a:gd name="T68" fmla="+- 0 10127 8688"/>
                              <a:gd name="T69" fmla="*/ T68 w 3340"/>
                              <a:gd name="T70" fmla="+- 0 3674 268"/>
                              <a:gd name="T71" fmla="*/ 3674 h 3420"/>
                              <a:gd name="T72" fmla="+- 0 10432 8688"/>
                              <a:gd name="T73" fmla="*/ T72 w 3340"/>
                              <a:gd name="T74" fmla="+- 0 3686 268"/>
                              <a:gd name="T75" fmla="*/ 3686 h 3420"/>
                              <a:gd name="T76" fmla="+- 0 10731 8688"/>
                              <a:gd name="T77" fmla="*/ T76 w 3340"/>
                              <a:gd name="T78" fmla="+- 0 3649 268"/>
                              <a:gd name="T79" fmla="*/ 3649 h 3420"/>
                              <a:gd name="T80" fmla="+- 0 11007 8688"/>
                              <a:gd name="T81" fmla="*/ T80 w 3340"/>
                              <a:gd name="T82" fmla="+- 0 3566 268"/>
                              <a:gd name="T83" fmla="*/ 3566 h 3420"/>
                              <a:gd name="T84" fmla="+- 0 11257 8688"/>
                              <a:gd name="T85" fmla="*/ T84 w 3340"/>
                              <a:gd name="T86" fmla="+- 0 3440 268"/>
                              <a:gd name="T87" fmla="*/ 3440 h 3420"/>
                              <a:gd name="T88" fmla="+- 0 11479 8688"/>
                              <a:gd name="T89" fmla="*/ T88 w 3340"/>
                              <a:gd name="T90" fmla="+- 0 3275 268"/>
                              <a:gd name="T91" fmla="*/ 3275 h 3420"/>
                              <a:gd name="T92" fmla="+- 0 11667 8688"/>
                              <a:gd name="T93" fmla="*/ T92 w 3340"/>
                              <a:gd name="T94" fmla="+- 0 3073 268"/>
                              <a:gd name="T95" fmla="*/ 3073 h 3420"/>
                              <a:gd name="T96" fmla="+- 0 10288 8688"/>
                              <a:gd name="T97" fmla="*/ T96 w 3340"/>
                              <a:gd name="T98" fmla="+- 0 2997 268"/>
                              <a:gd name="T99" fmla="*/ 2997 h 3420"/>
                              <a:gd name="T100" fmla="+- 0 10031 8688"/>
                              <a:gd name="T101" fmla="*/ T100 w 3340"/>
                              <a:gd name="T102" fmla="+- 0 2940 268"/>
                              <a:gd name="T103" fmla="*/ 2940 h 3420"/>
                              <a:gd name="T104" fmla="+- 0 9803 8688"/>
                              <a:gd name="T105" fmla="*/ T104 w 3340"/>
                              <a:gd name="T106" fmla="+- 0 2807 268"/>
                              <a:gd name="T107" fmla="*/ 2807 h 3420"/>
                              <a:gd name="T108" fmla="+- 0 9621 8688"/>
                              <a:gd name="T109" fmla="*/ T108 w 3340"/>
                              <a:gd name="T110" fmla="+- 0 2600 268"/>
                              <a:gd name="T111" fmla="*/ 2600 h 3420"/>
                              <a:gd name="T112" fmla="+- 0 9499 8688"/>
                              <a:gd name="T113" fmla="*/ T112 w 3340"/>
                              <a:gd name="T114" fmla="+- 0 2322 268"/>
                              <a:gd name="T115" fmla="*/ 2322 h 3420"/>
                              <a:gd name="T116" fmla="+- 0 9455 8688"/>
                              <a:gd name="T117" fmla="*/ T116 w 3340"/>
                              <a:gd name="T118" fmla="+- 0 1975 268"/>
                              <a:gd name="T119" fmla="*/ 1975 h 3420"/>
                              <a:gd name="T120" fmla="+- 0 9499 8688"/>
                              <a:gd name="T121" fmla="*/ T120 w 3340"/>
                              <a:gd name="T122" fmla="+- 0 1628 268"/>
                              <a:gd name="T123" fmla="*/ 1628 h 3420"/>
                              <a:gd name="T124" fmla="+- 0 9621 8688"/>
                              <a:gd name="T125" fmla="*/ T124 w 3340"/>
                              <a:gd name="T126" fmla="+- 0 1353 268"/>
                              <a:gd name="T127" fmla="*/ 1353 h 3420"/>
                              <a:gd name="T128" fmla="+- 0 9803 8688"/>
                              <a:gd name="T129" fmla="*/ T128 w 3340"/>
                              <a:gd name="T130" fmla="+- 0 1151 268"/>
                              <a:gd name="T131" fmla="*/ 1151 h 3420"/>
                              <a:gd name="T132" fmla="+- 0 10031 8688"/>
                              <a:gd name="T133" fmla="*/ T132 w 3340"/>
                              <a:gd name="T134" fmla="+- 0 1021 268"/>
                              <a:gd name="T135" fmla="*/ 1021 h 3420"/>
                              <a:gd name="T136" fmla="+- 0 10288 8688"/>
                              <a:gd name="T137" fmla="*/ T136 w 3340"/>
                              <a:gd name="T138" fmla="+- 0 965 268"/>
                              <a:gd name="T139" fmla="*/ 965 h 3420"/>
                              <a:gd name="T140" fmla="+- 0 11667 8688"/>
                              <a:gd name="T141" fmla="*/ T140 w 3340"/>
                              <a:gd name="T142" fmla="+- 0 882 268"/>
                              <a:gd name="T143" fmla="*/ 882 h 3420"/>
                              <a:gd name="T144" fmla="+- 0 11479 8688"/>
                              <a:gd name="T145" fmla="*/ T144 w 3340"/>
                              <a:gd name="T146" fmla="+- 0 681 268"/>
                              <a:gd name="T147" fmla="*/ 681 h 3420"/>
                              <a:gd name="T148" fmla="+- 0 11257 8688"/>
                              <a:gd name="T149" fmla="*/ T148 w 3340"/>
                              <a:gd name="T150" fmla="+- 0 516 268"/>
                              <a:gd name="T151" fmla="*/ 516 h 3420"/>
                              <a:gd name="T152" fmla="+- 0 11007 8688"/>
                              <a:gd name="T153" fmla="*/ T152 w 3340"/>
                              <a:gd name="T154" fmla="+- 0 390 268"/>
                              <a:gd name="T155" fmla="*/ 390 h 3420"/>
                              <a:gd name="T156" fmla="+- 0 10731 8688"/>
                              <a:gd name="T157" fmla="*/ T156 w 3340"/>
                              <a:gd name="T158" fmla="+- 0 307 268"/>
                              <a:gd name="T159" fmla="*/ 307 h 3420"/>
                              <a:gd name="T160" fmla="+- 0 10432 8688"/>
                              <a:gd name="T161" fmla="*/ T160 w 3340"/>
                              <a:gd name="T162" fmla="+- 0 270 268"/>
                              <a:gd name="T163" fmla="*/ 270 h 3420"/>
                              <a:gd name="T164" fmla="+- 0 10422 8688"/>
                              <a:gd name="T165" fmla="*/ T164 w 3340"/>
                              <a:gd name="T166" fmla="+- 0 965 268"/>
                              <a:gd name="T167" fmla="*/ 965 h 3420"/>
                              <a:gd name="T168" fmla="+- 0 10681 8688"/>
                              <a:gd name="T169" fmla="*/ T168 w 3340"/>
                              <a:gd name="T170" fmla="+- 0 1021 268"/>
                              <a:gd name="T171" fmla="*/ 1021 h 3420"/>
                              <a:gd name="T172" fmla="+- 0 10909 8688"/>
                              <a:gd name="T173" fmla="*/ T172 w 3340"/>
                              <a:gd name="T174" fmla="+- 0 1151 268"/>
                              <a:gd name="T175" fmla="*/ 1151 h 3420"/>
                              <a:gd name="T176" fmla="+- 0 11090 8688"/>
                              <a:gd name="T177" fmla="*/ T176 w 3340"/>
                              <a:gd name="T178" fmla="+- 0 1353 268"/>
                              <a:gd name="T179" fmla="*/ 1353 h 3420"/>
                              <a:gd name="T180" fmla="+- 0 11211 8688"/>
                              <a:gd name="T181" fmla="*/ T180 w 3340"/>
                              <a:gd name="T182" fmla="+- 0 1628 268"/>
                              <a:gd name="T183" fmla="*/ 1628 h 3420"/>
                              <a:gd name="T184" fmla="+- 0 11254 8688"/>
                              <a:gd name="T185" fmla="*/ T184 w 3340"/>
                              <a:gd name="T186" fmla="+- 0 1975 268"/>
                              <a:gd name="T187" fmla="*/ 1975 h 3420"/>
                              <a:gd name="T188" fmla="+- 0 11211 8688"/>
                              <a:gd name="T189" fmla="*/ T188 w 3340"/>
                              <a:gd name="T190" fmla="+- 0 2325 268"/>
                              <a:gd name="T191" fmla="*/ 2325 h 3420"/>
                              <a:gd name="T192" fmla="+- 0 11090 8688"/>
                              <a:gd name="T193" fmla="*/ T192 w 3340"/>
                              <a:gd name="T194" fmla="+- 0 2603 268"/>
                              <a:gd name="T195" fmla="*/ 2603 h 3420"/>
                              <a:gd name="T196" fmla="+- 0 10909 8688"/>
                              <a:gd name="T197" fmla="*/ T196 w 3340"/>
                              <a:gd name="T198" fmla="+- 0 2809 268"/>
                              <a:gd name="T199" fmla="*/ 2809 h 3420"/>
                              <a:gd name="T200" fmla="+- 0 10681 8688"/>
                              <a:gd name="T201" fmla="*/ T200 w 3340"/>
                              <a:gd name="T202" fmla="+- 0 2941 268"/>
                              <a:gd name="T203" fmla="*/ 2941 h 3420"/>
                              <a:gd name="T204" fmla="+- 0 10422 8688"/>
                              <a:gd name="T205" fmla="*/ T204 w 3340"/>
                              <a:gd name="T206" fmla="+- 0 2997 268"/>
                              <a:gd name="T207" fmla="*/ 2997 h 3420"/>
                              <a:gd name="T208" fmla="+- 0 11785 8688"/>
                              <a:gd name="T209" fmla="*/ T208 w 3340"/>
                              <a:gd name="T210" fmla="+- 0 2900 268"/>
                              <a:gd name="T211" fmla="*/ 2900 h 3420"/>
                              <a:gd name="T212" fmla="+- 0 11909 8688"/>
                              <a:gd name="T213" fmla="*/ T212 w 3340"/>
                              <a:gd name="T214" fmla="+- 0 2644 268"/>
                              <a:gd name="T215" fmla="*/ 2644 h 3420"/>
                              <a:gd name="T216" fmla="+- 0 11990 8688"/>
                              <a:gd name="T217" fmla="*/ T216 w 3340"/>
                              <a:gd name="T218" fmla="+- 0 2361 268"/>
                              <a:gd name="T219" fmla="*/ 2361 h 3420"/>
                              <a:gd name="T220" fmla="+- 0 12026 8688"/>
                              <a:gd name="T221" fmla="*/ T220 w 3340"/>
                              <a:gd name="T222" fmla="+- 0 2055 268"/>
                              <a:gd name="T223" fmla="*/ 2055 h 3420"/>
                              <a:gd name="T224" fmla="+- 0 12014 8688"/>
                              <a:gd name="T225" fmla="*/ T224 w 3340"/>
                              <a:gd name="T226" fmla="+- 0 1740 268"/>
                              <a:gd name="T227" fmla="*/ 1740 h 3420"/>
                              <a:gd name="T228" fmla="+- 0 11955 8688"/>
                              <a:gd name="T229" fmla="*/ T228 w 3340"/>
                              <a:gd name="T230" fmla="+- 0 1447 268"/>
                              <a:gd name="T231" fmla="*/ 1447 h 3420"/>
                              <a:gd name="T232" fmla="+- 0 11852 8688"/>
                              <a:gd name="T233" fmla="*/ T232 w 3340"/>
                              <a:gd name="T234" fmla="+- 0 1178 268"/>
                              <a:gd name="T235" fmla="*/ 1178 h 3420"/>
                              <a:gd name="T236" fmla="+- 0 11727 8688"/>
                              <a:gd name="T237" fmla="*/ T236 w 3340"/>
                              <a:gd name="T238" fmla="+- 0 963 268"/>
                              <a:gd name="T239" fmla="*/ 963 h 3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340" h="3420">
                                <a:moveTo>
                                  <a:pt x="1667" y="0"/>
                                </a:moveTo>
                                <a:lnTo>
                                  <a:pt x="1589" y="2"/>
                                </a:lnTo>
                                <a:lnTo>
                                  <a:pt x="1513" y="7"/>
                                </a:lnTo>
                                <a:lnTo>
                                  <a:pt x="1439" y="14"/>
                                </a:lnTo>
                                <a:lnTo>
                                  <a:pt x="1365" y="25"/>
                                </a:lnTo>
                                <a:lnTo>
                                  <a:pt x="1293" y="39"/>
                                </a:lnTo>
                                <a:lnTo>
                                  <a:pt x="1222" y="55"/>
                                </a:lnTo>
                                <a:lnTo>
                                  <a:pt x="1152" y="75"/>
                                </a:lnTo>
                                <a:lnTo>
                                  <a:pt x="1084" y="97"/>
                                </a:lnTo>
                                <a:lnTo>
                                  <a:pt x="1018" y="122"/>
                                </a:lnTo>
                                <a:lnTo>
                                  <a:pt x="953" y="149"/>
                                </a:lnTo>
                                <a:lnTo>
                                  <a:pt x="890" y="179"/>
                                </a:lnTo>
                                <a:lnTo>
                                  <a:pt x="828" y="212"/>
                                </a:lnTo>
                                <a:lnTo>
                                  <a:pt x="769" y="248"/>
                                </a:lnTo>
                                <a:lnTo>
                                  <a:pt x="711" y="285"/>
                                </a:lnTo>
                                <a:lnTo>
                                  <a:pt x="655" y="325"/>
                                </a:lnTo>
                                <a:lnTo>
                                  <a:pt x="600" y="368"/>
                                </a:lnTo>
                                <a:lnTo>
                                  <a:pt x="548" y="413"/>
                                </a:lnTo>
                                <a:lnTo>
                                  <a:pt x="498" y="460"/>
                                </a:lnTo>
                                <a:lnTo>
                                  <a:pt x="450" y="509"/>
                                </a:lnTo>
                                <a:lnTo>
                                  <a:pt x="404" y="560"/>
                                </a:lnTo>
                                <a:lnTo>
                                  <a:pt x="360" y="614"/>
                                </a:lnTo>
                                <a:lnTo>
                                  <a:pt x="319" y="669"/>
                                </a:lnTo>
                                <a:lnTo>
                                  <a:pt x="279" y="726"/>
                                </a:lnTo>
                                <a:lnTo>
                                  <a:pt x="242" y="786"/>
                                </a:lnTo>
                                <a:lnTo>
                                  <a:pt x="208" y="847"/>
                                </a:lnTo>
                                <a:lnTo>
                                  <a:pt x="176" y="910"/>
                                </a:lnTo>
                                <a:lnTo>
                                  <a:pt x="146" y="975"/>
                                </a:lnTo>
                                <a:lnTo>
                                  <a:pt x="119" y="1041"/>
                                </a:lnTo>
                                <a:lnTo>
                                  <a:pt x="95" y="1109"/>
                                </a:lnTo>
                                <a:lnTo>
                                  <a:pt x="73" y="1179"/>
                                </a:lnTo>
                                <a:lnTo>
                                  <a:pt x="54" y="1250"/>
                                </a:lnTo>
                                <a:lnTo>
                                  <a:pt x="38" y="1323"/>
                                </a:lnTo>
                                <a:lnTo>
                                  <a:pt x="24" y="1397"/>
                                </a:lnTo>
                                <a:lnTo>
                                  <a:pt x="14" y="1472"/>
                                </a:lnTo>
                                <a:lnTo>
                                  <a:pt x="6" y="1549"/>
                                </a:lnTo>
                                <a:lnTo>
                                  <a:pt x="2" y="1627"/>
                                </a:lnTo>
                                <a:lnTo>
                                  <a:pt x="0" y="1707"/>
                                </a:lnTo>
                                <a:lnTo>
                                  <a:pt x="2" y="1787"/>
                                </a:lnTo>
                                <a:lnTo>
                                  <a:pt x="6" y="1865"/>
                                </a:lnTo>
                                <a:lnTo>
                                  <a:pt x="14" y="1942"/>
                                </a:lnTo>
                                <a:lnTo>
                                  <a:pt x="24" y="2018"/>
                                </a:lnTo>
                                <a:lnTo>
                                  <a:pt x="38" y="2093"/>
                                </a:lnTo>
                                <a:lnTo>
                                  <a:pt x="54" y="2166"/>
                                </a:lnTo>
                                <a:lnTo>
                                  <a:pt x="73" y="2238"/>
                                </a:lnTo>
                                <a:lnTo>
                                  <a:pt x="95" y="2308"/>
                                </a:lnTo>
                                <a:lnTo>
                                  <a:pt x="119" y="2376"/>
                                </a:lnTo>
                                <a:lnTo>
                                  <a:pt x="146" y="2443"/>
                                </a:lnTo>
                                <a:lnTo>
                                  <a:pt x="176" y="2508"/>
                                </a:lnTo>
                                <a:lnTo>
                                  <a:pt x="208" y="2571"/>
                                </a:lnTo>
                                <a:lnTo>
                                  <a:pt x="242" y="2632"/>
                                </a:lnTo>
                                <a:lnTo>
                                  <a:pt x="279" y="2692"/>
                                </a:lnTo>
                                <a:lnTo>
                                  <a:pt x="319" y="2750"/>
                                </a:lnTo>
                                <a:lnTo>
                                  <a:pt x="360" y="2805"/>
                                </a:lnTo>
                                <a:lnTo>
                                  <a:pt x="404" y="2859"/>
                                </a:lnTo>
                                <a:lnTo>
                                  <a:pt x="450" y="2910"/>
                                </a:lnTo>
                                <a:lnTo>
                                  <a:pt x="498" y="2960"/>
                                </a:lnTo>
                                <a:lnTo>
                                  <a:pt x="548" y="3007"/>
                                </a:lnTo>
                                <a:lnTo>
                                  <a:pt x="600" y="3052"/>
                                </a:lnTo>
                                <a:lnTo>
                                  <a:pt x="655" y="3094"/>
                                </a:lnTo>
                                <a:lnTo>
                                  <a:pt x="711" y="3134"/>
                                </a:lnTo>
                                <a:lnTo>
                                  <a:pt x="769" y="3172"/>
                                </a:lnTo>
                                <a:lnTo>
                                  <a:pt x="828" y="3208"/>
                                </a:lnTo>
                                <a:lnTo>
                                  <a:pt x="890" y="3240"/>
                                </a:lnTo>
                                <a:lnTo>
                                  <a:pt x="953" y="3271"/>
                                </a:lnTo>
                                <a:lnTo>
                                  <a:pt x="1018" y="3298"/>
                                </a:lnTo>
                                <a:lnTo>
                                  <a:pt x="1084" y="3323"/>
                                </a:lnTo>
                                <a:lnTo>
                                  <a:pt x="1152" y="3345"/>
                                </a:lnTo>
                                <a:lnTo>
                                  <a:pt x="1222" y="3365"/>
                                </a:lnTo>
                                <a:lnTo>
                                  <a:pt x="1293" y="3381"/>
                                </a:lnTo>
                                <a:lnTo>
                                  <a:pt x="1365" y="3395"/>
                                </a:lnTo>
                                <a:lnTo>
                                  <a:pt x="1439" y="3406"/>
                                </a:lnTo>
                                <a:lnTo>
                                  <a:pt x="1513" y="3413"/>
                                </a:lnTo>
                                <a:lnTo>
                                  <a:pt x="1589" y="3418"/>
                                </a:lnTo>
                                <a:lnTo>
                                  <a:pt x="1667" y="3420"/>
                                </a:lnTo>
                                <a:lnTo>
                                  <a:pt x="1744" y="3418"/>
                                </a:lnTo>
                                <a:lnTo>
                                  <a:pt x="1821" y="3413"/>
                                </a:lnTo>
                                <a:lnTo>
                                  <a:pt x="1896" y="3406"/>
                                </a:lnTo>
                                <a:lnTo>
                                  <a:pt x="1970" y="3395"/>
                                </a:lnTo>
                                <a:lnTo>
                                  <a:pt x="2043" y="3381"/>
                                </a:lnTo>
                                <a:lnTo>
                                  <a:pt x="2114" y="3365"/>
                                </a:lnTo>
                                <a:lnTo>
                                  <a:pt x="2184" y="3345"/>
                                </a:lnTo>
                                <a:lnTo>
                                  <a:pt x="2252" y="3323"/>
                                </a:lnTo>
                                <a:lnTo>
                                  <a:pt x="2319" y="3298"/>
                                </a:lnTo>
                                <a:lnTo>
                                  <a:pt x="2384" y="3271"/>
                                </a:lnTo>
                                <a:lnTo>
                                  <a:pt x="2448" y="3240"/>
                                </a:lnTo>
                                <a:lnTo>
                                  <a:pt x="2509" y="3208"/>
                                </a:lnTo>
                                <a:lnTo>
                                  <a:pt x="2569" y="3172"/>
                                </a:lnTo>
                                <a:lnTo>
                                  <a:pt x="2628" y="3134"/>
                                </a:lnTo>
                                <a:lnTo>
                                  <a:pt x="2684" y="3094"/>
                                </a:lnTo>
                                <a:lnTo>
                                  <a:pt x="2738" y="3052"/>
                                </a:lnTo>
                                <a:lnTo>
                                  <a:pt x="2791" y="3007"/>
                                </a:lnTo>
                                <a:lnTo>
                                  <a:pt x="2841" y="2960"/>
                                </a:lnTo>
                                <a:lnTo>
                                  <a:pt x="2889" y="2910"/>
                                </a:lnTo>
                                <a:lnTo>
                                  <a:pt x="2935" y="2859"/>
                                </a:lnTo>
                                <a:lnTo>
                                  <a:pt x="2979" y="2805"/>
                                </a:lnTo>
                                <a:lnTo>
                                  <a:pt x="3021" y="2750"/>
                                </a:lnTo>
                                <a:lnTo>
                                  <a:pt x="3033" y="2732"/>
                                </a:lnTo>
                                <a:lnTo>
                                  <a:pt x="1667" y="2732"/>
                                </a:lnTo>
                                <a:lnTo>
                                  <a:pt x="1600" y="2729"/>
                                </a:lnTo>
                                <a:lnTo>
                                  <a:pt x="1534" y="2722"/>
                                </a:lnTo>
                                <a:lnTo>
                                  <a:pt x="1469" y="2710"/>
                                </a:lnTo>
                                <a:lnTo>
                                  <a:pt x="1405" y="2693"/>
                                </a:lnTo>
                                <a:lnTo>
                                  <a:pt x="1343" y="2672"/>
                                </a:lnTo>
                                <a:lnTo>
                                  <a:pt x="1283" y="2645"/>
                                </a:lnTo>
                                <a:lnTo>
                                  <a:pt x="1225" y="2614"/>
                                </a:lnTo>
                                <a:lnTo>
                                  <a:pt x="1169" y="2579"/>
                                </a:lnTo>
                                <a:lnTo>
                                  <a:pt x="1115" y="2539"/>
                                </a:lnTo>
                                <a:lnTo>
                                  <a:pt x="1065" y="2494"/>
                                </a:lnTo>
                                <a:lnTo>
                                  <a:pt x="1017" y="2444"/>
                                </a:lnTo>
                                <a:lnTo>
                                  <a:pt x="973" y="2391"/>
                                </a:lnTo>
                                <a:lnTo>
                                  <a:pt x="933" y="2332"/>
                                </a:lnTo>
                                <a:lnTo>
                                  <a:pt x="896" y="2269"/>
                                </a:lnTo>
                                <a:lnTo>
                                  <a:pt x="863" y="2202"/>
                                </a:lnTo>
                                <a:lnTo>
                                  <a:pt x="835" y="2130"/>
                                </a:lnTo>
                                <a:lnTo>
                                  <a:pt x="811" y="2054"/>
                                </a:lnTo>
                                <a:lnTo>
                                  <a:pt x="792" y="1974"/>
                                </a:lnTo>
                                <a:lnTo>
                                  <a:pt x="779" y="1889"/>
                                </a:lnTo>
                                <a:lnTo>
                                  <a:pt x="770" y="1800"/>
                                </a:lnTo>
                                <a:lnTo>
                                  <a:pt x="767" y="1707"/>
                                </a:lnTo>
                                <a:lnTo>
                                  <a:pt x="770" y="1613"/>
                                </a:lnTo>
                                <a:lnTo>
                                  <a:pt x="779" y="1525"/>
                                </a:lnTo>
                                <a:lnTo>
                                  <a:pt x="792" y="1440"/>
                                </a:lnTo>
                                <a:lnTo>
                                  <a:pt x="811" y="1360"/>
                                </a:lnTo>
                                <a:lnTo>
                                  <a:pt x="835" y="1285"/>
                                </a:lnTo>
                                <a:lnTo>
                                  <a:pt x="863" y="1214"/>
                                </a:lnTo>
                                <a:lnTo>
                                  <a:pt x="896" y="1147"/>
                                </a:lnTo>
                                <a:lnTo>
                                  <a:pt x="933" y="1085"/>
                                </a:lnTo>
                                <a:lnTo>
                                  <a:pt x="973" y="1028"/>
                                </a:lnTo>
                                <a:lnTo>
                                  <a:pt x="1017" y="975"/>
                                </a:lnTo>
                                <a:lnTo>
                                  <a:pt x="1065" y="927"/>
                                </a:lnTo>
                                <a:lnTo>
                                  <a:pt x="1115" y="883"/>
                                </a:lnTo>
                                <a:lnTo>
                                  <a:pt x="1169" y="843"/>
                                </a:lnTo>
                                <a:lnTo>
                                  <a:pt x="1225" y="809"/>
                                </a:lnTo>
                                <a:lnTo>
                                  <a:pt x="1283" y="779"/>
                                </a:lnTo>
                                <a:lnTo>
                                  <a:pt x="1343" y="753"/>
                                </a:lnTo>
                                <a:lnTo>
                                  <a:pt x="1405" y="732"/>
                                </a:lnTo>
                                <a:lnTo>
                                  <a:pt x="1469" y="716"/>
                                </a:lnTo>
                                <a:lnTo>
                                  <a:pt x="1534" y="704"/>
                                </a:lnTo>
                                <a:lnTo>
                                  <a:pt x="1600" y="697"/>
                                </a:lnTo>
                                <a:lnTo>
                                  <a:pt x="1667" y="695"/>
                                </a:lnTo>
                                <a:lnTo>
                                  <a:pt x="3039" y="695"/>
                                </a:lnTo>
                                <a:lnTo>
                                  <a:pt x="3021" y="669"/>
                                </a:lnTo>
                                <a:lnTo>
                                  <a:pt x="2979" y="614"/>
                                </a:lnTo>
                                <a:lnTo>
                                  <a:pt x="2935" y="560"/>
                                </a:lnTo>
                                <a:lnTo>
                                  <a:pt x="2889" y="509"/>
                                </a:lnTo>
                                <a:lnTo>
                                  <a:pt x="2841" y="460"/>
                                </a:lnTo>
                                <a:lnTo>
                                  <a:pt x="2791" y="413"/>
                                </a:lnTo>
                                <a:lnTo>
                                  <a:pt x="2738" y="368"/>
                                </a:lnTo>
                                <a:lnTo>
                                  <a:pt x="2684" y="325"/>
                                </a:lnTo>
                                <a:lnTo>
                                  <a:pt x="2628" y="285"/>
                                </a:lnTo>
                                <a:lnTo>
                                  <a:pt x="2569" y="248"/>
                                </a:lnTo>
                                <a:lnTo>
                                  <a:pt x="2509" y="212"/>
                                </a:lnTo>
                                <a:lnTo>
                                  <a:pt x="2448" y="179"/>
                                </a:lnTo>
                                <a:lnTo>
                                  <a:pt x="2384" y="149"/>
                                </a:lnTo>
                                <a:lnTo>
                                  <a:pt x="2319" y="122"/>
                                </a:lnTo>
                                <a:lnTo>
                                  <a:pt x="2252" y="97"/>
                                </a:lnTo>
                                <a:lnTo>
                                  <a:pt x="2184" y="75"/>
                                </a:lnTo>
                                <a:lnTo>
                                  <a:pt x="2114" y="55"/>
                                </a:lnTo>
                                <a:lnTo>
                                  <a:pt x="2043" y="39"/>
                                </a:lnTo>
                                <a:lnTo>
                                  <a:pt x="1970" y="25"/>
                                </a:lnTo>
                                <a:lnTo>
                                  <a:pt x="1896" y="14"/>
                                </a:lnTo>
                                <a:lnTo>
                                  <a:pt x="1821" y="7"/>
                                </a:lnTo>
                                <a:lnTo>
                                  <a:pt x="1744" y="2"/>
                                </a:lnTo>
                                <a:lnTo>
                                  <a:pt x="1667" y="0"/>
                                </a:lnTo>
                                <a:close/>
                                <a:moveTo>
                                  <a:pt x="3039" y="695"/>
                                </a:moveTo>
                                <a:lnTo>
                                  <a:pt x="1667" y="695"/>
                                </a:lnTo>
                                <a:lnTo>
                                  <a:pt x="1734" y="697"/>
                                </a:lnTo>
                                <a:lnTo>
                                  <a:pt x="1801" y="704"/>
                                </a:lnTo>
                                <a:lnTo>
                                  <a:pt x="1866" y="716"/>
                                </a:lnTo>
                                <a:lnTo>
                                  <a:pt x="1930" y="732"/>
                                </a:lnTo>
                                <a:lnTo>
                                  <a:pt x="1993" y="753"/>
                                </a:lnTo>
                                <a:lnTo>
                                  <a:pt x="2053" y="779"/>
                                </a:lnTo>
                                <a:lnTo>
                                  <a:pt x="2111" y="809"/>
                                </a:lnTo>
                                <a:lnTo>
                                  <a:pt x="2167" y="843"/>
                                </a:lnTo>
                                <a:lnTo>
                                  <a:pt x="2221" y="883"/>
                                </a:lnTo>
                                <a:lnTo>
                                  <a:pt x="2271" y="927"/>
                                </a:lnTo>
                                <a:lnTo>
                                  <a:pt x="2318" y="975"/>
                                </a:lnTo>
                                <a:lnTo>
                                  <a:pt x="2362" y="1028"/>
                                </a:lnTo>
                                <a:lnTo>
                                  <a:pt x="2402" y="1085"/>
                                </a:lnTo>
                                <a:lnTo>
                                  <a:pt x="2439" y="1147"/>
                                </a:lnTo>
                                <a:lnTo>
                                  <a:pt x="2471" y="1214"/>
                                </a:lnTo>
                                <a:lnTo>
                                  <a:pt x="2499" y="1285"/>
                                </a:lnTo>
                                <a:lnTo>
                                  <a:pt x="2523" y="1360"/>
                                </a:lnTo>
                                <a:lnTo>
                                  <a:pt x="2541" y="1440"/>
                                </a:lnTo>
                                <a:lnTo>
                                  <a:pt x="2555" y="1525"/>
                                </a:lnTo>
                                <a:lnTo>
                                  <a:pt x="2563" y="1613"/>
                                </a:lnTo>
                                <a:lnTo>
                                  <a:pt x="2566" y="1707"/>
                                </a:lnTo>
                                <a:lnTo>
                                  <a:pt x="2563" y="1801"/>
                                </a:lnTo>
                                <a:lnTo>
                                  <a:pt x="2555" y="1891"/>
                                </a:lnTo>
                                <a:lnTo>
                                  <a:pt x="2541" y="1976"/>
                                </a:lnTo>
                                <a:lnTo>
                                  <a:pt x="2523" y="2057"/>
                                </a:lnTo>
                                <a:lnTo>
                                  <a:pt x="2499" y="2133"/>
                                </a:lnTo>
                                <a:lnTo>
                                  <a:pt x="2471" y="2205"/>
                                </a:lnTo>
                                <a:lnTo>
                                  <a:pt x="2439" y="2272"/>
                                </a:lnTo>
                                <a:lnTo>
                                  <a:pt x="2402" y="2335"/>
                                </a:lnTo>
                                <a:lnTo>
                                  <a:pt x="2362" y="2393"/>
                                </a:lnTo>
                                <a:lnTo>
                                  <a:pt x="2318" y="2447"/>
                                </a:lnTo>
                                <a:lnTo>
                                  <a:pt x="2271" y="2496"/>
                                </a:lnTo>
                                <a:lnTo>
                                  <a:pt x="2221" y="2541"/>
                                </a:lnTo>
                                <a:lnTo>
                                  <a:pt x="2167" y="2581"/>
                                </a:lnTo>
                                <a:lnTo>
                                  <a:pt x="2111" y="2616"/>
                                </a:lnTo>
                                <a:lnTo>
                                  <a:pt x="2053" y="2647"/>
                                </a:lnTo>
                                <a:lnTo>
                                  <a:pt x="1993" y="2673"/>
                                </a:lnTo>
                                <a:lnTo>
                                  <a:pt x="1930" y="2694"/>
                                </a:lnTo>
                                <a:lnTo>
                                  <a:pt x="1866" y="2710"/>
                                </a:lnTo>
                                <a:lnTo>
                                  <a:pt x="1801" y="2722"/>
                                </a:lnTo>
                                <a:lnTo>
                                  <a:pt x="1734" y="2729"/>
                                </a:lnTo>
                                <a:lnTo>
                                  <a:pt x="1667" y="2732"/>
                                </a:lnTo>
                                <a:lnTo>
                                  <a:pt x="3033" y="2732"/>
                                </a:lnTo>
                                <a:lnTo>
                                  <a:pt x="3060" y="2692"/>
                                </a:lnTo>
                                <a:lnTo>
                                  <a:pt x="3097" y="2632"/>
                                </a:lnTo>
                                <a:lnTo>
                                  <a:pt x="3132" y="2571"/>
                                </a:lnTo>
                                <a:lnTo>
                                  <a:pt x="3164" y="2508"/>
                                </a:lnTo>
                                <a:lnTo>
                                  <a:pt x="3194" y="2443"/>
                                </a:lnTo>
                                <a:lnTo>
                                  <a:pt x="3221" y="2376"/>
                                </a:lnTo>
                                <a:lnTo>
                                  <a:pt x="3245" y="2308"/>
                                </a:lnTo>
                                <a:lnTo>
                                  <a:pt x="3267" y="2238"/>
                                </a:lnTo>
                                <a:lnTo>
                                  <a:pt x="3286" y="2166"/>
                                </a:lnTo>
                                <a:lnTo>
                                  <a:pt x="3302" y="2093"/>
                                </a:lnTo>
                                <a:lnTo>
                                  <a:pt x="3316" y="2018"/>
                                </a:lnTo>
                                <a:lnTo>
                                  <a:pt x="3326" y="1942"/>
                                </a:lnTo>
                                <a:lnTo>
                                  <a:pt x="3334" y="1865"/>
                                </a:lnTo>
                                <a:lnTo>
                                  <a:pt x="3338" y="1787"/>
                                </a:lnTo>
                                <a:lnTo>
                                  <a:pt x="3340" y="1707"/>
                                </a:lnTo>
                                <a:lnTo>
                                  <a:pt x="3338" y="1627"/>
                                </a:lnTo>
                                <a:lnTo>
                                  <a:pt x="3334" y="1549"/>
                                </a:lnTo>
                                <a:lnTo>
                                  <a:pt x="3326" y="1472"/>
                                </a:lnTo>
                                <a:lnTo>
                                  <a:pt x="3316" y="1397"/>
                                </a:lnTo>
                                <a:lnTo>
                                  <a:pt x="3302" y="1323"/>
                                </a:lnTo>
                                <a:lnTo>
                                  <a:pt x="3286" y="1250"/>
                                </a:lnTo>
                                <a:lnTo>
                                  <a:pt x="3267" y="1179"/>
                                </a:lnTo>
                                <a:lnTo>
                                  <a:pt x="3245" y="1109"/>
                                </a:lnTo>
                                <a:lnTo>
                                  <a:pt x="3221" y="1041"/>
                                </a:lnTo>
                                <a:lnTo>
                                  <a:pt x="3194" y="975"/>
                                </a:lnTo>
                                <a:lnTo>
                                  <a:pt x="3164" y="910"/>
                                </a:lnTo>
                                <a:lnTo>
                                  <a:pt x="3132" y="847"/>
                                </a:lnTo>
                                <a:lnTo>
                                  <a:pt x="3097" y="786"/>
                                </a:lnTo>
                                <a:lnTo>
                                  <a:pt x="3060" y="726"/>
                                </a:lnTo>
                                <a:lnTo>
                                  <a:pt x="3039" y="695"/>
                                </a:lnTo>
                                <a:close/>
                              </a:path>
                            </a:pathLst>
                          </a:custGeom>
                          <a:solidFill>
                            <a:srgbClr val="00AB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4"/>
                        <wps:cNvSpPr>
                          <a:spLocks noChangeArrowheads="1"/>
                        </wps:cNvSpPr>
                        <wps:spPr bwMode="auto">
                          <a:xfrm>
                            <a:off x="8852" y="4539"/>
                            <a:ext cx="3013" cy="501"/>
                          </a:xfrm>
                          <a:prstGeom prst="rect">
                            <a:avLst/>
                          </a:prstGeom>
                          <a:solidFill>
                            <a:srgbClr val="00AB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a14="http://schemas.microsoft.com/office/drawing/2010/main" xmlns:pic="http://schemas.openxmlformats.org/drawingml/2006/picture" xmlns:a16="http://schemas.microsoft.com/office/drawing/2014/main" xmlns:arto="http://schemas.microsoft.com/office/word/2006/arto">
            <w:pict w14:anchorId="2B0C4758">
              <v:group id="Group 7" style="position:absolute;margin-left:454.3pt;margin-top:158.4pt;width:390.95pt;height:558.7pt;z-index:251658244;mso-position-horizontal-relative:page;mso-position-vertical-relative:page" coordsize="3340,4772" coordorigin="8688,268" o:spid="_x0000_s1026" w14:anchorId="68B226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">
                <o:lock v:ext="edit" aspectratio="t"/>
                <v:shape id="AutoShape 3" style="position:absolute;left:8688;top:268;width:3340;height:3420;visibility:visible;mso-wrap-style:square;v-text-anchor:top" coordsize="3340,3420" o:spid="_x0000_s1027" fillcolor="#00abc7" stroked="f" path="m1667,r-78,2l1513,7r-74,7l1365,25r-72,14l1222,55r-70,20l1084,97r-66,25l953,149r-63,30l828,212r-59,36l711,285r-56,40l600,368r-52,45l498,460r-48,49l404,560r-44,54l319,669r-40,57l242,786r-34,61l176,910r-30,65l119,1041r-24,68l73,1179r-19,71l38,1323r-14,74l14,1472r-8,77l2,1627,,1707r2,80l6,1865r8,77l24,2018r14,75l54,2166r19,72l95,2308r24,68l146,2443r30,65l208,2571r34,61l279,2692r40,58l360,2805r44,54l450,2910r48,50l548,3007r52,45l655,3094r56,40l769,3172r59,36l890,3240r63,31l1018,3298r66,25l1152,3345r70,20l1293,3381r72,14l1439,3406r74,7l1589,3418r78,2l1744,3418r77,-5l1896,3406r74,-11l2043,3381r71,-16l2184,3345r68,-22l2319,3298r65,-27l2448,3240r61,-32l2569,3172r59,-38l2684,3094r54,-42l2791,3007r50,-47l2889,2910r46,-51l2979,2805r42,-55l3033,2732r-1366,l1600,2729r-66,-7l1469,2710r-64,-17l1343,2672r-60,-27l1225,2614r-56,-35l1115,2539r-50,-45l1017,2444r-44,-53l933,2332r-37,-63l863,2202r-28,-72l811,2054r-19,-80l779,1889r-9,-89l767,1707r3,-94l779,1525r13,-85l811,1360r24,-75l863,1214r33,-67l933,1085r40,-57l1017,975r48,-48l1115,883r54,-40l1225,809r58,-30l1343,753r62,-21l1469,716r65,-12l1600,697r67,-2l3039,695r-18,-26l2979,614r-44,-54l2889,509r-48,-49l2791,413r-53,-45l2684,325r-56,-40l2569,248r-60,-36l2448,179r-64,-30l2319,122,2252,97,2184,75,2114,55,2043,39,1970,25,1896,14,1821,7,1744,2,1667,xm3039,695r-1372,l1734,697r67,7l1866,716r64,16l1993,753r60,26l2111,809r56,34l2221,883r50,44l2318,975r44,53l2402,1085r37,62l2471,1214r28,71l2523,1360r18,80l2555,1525r8,88l2566,1707r-3,94l2555,1891r-14,85l2523,2057r-24,76l2471,2205r-32,67l2402,2335r-40,58l2318,2447r-47,49l2221,2541r-54,40l2111,2616r-58,31l1993,2673r-63,21l1866,2710r-65,12l1734,2729r-67,3l3033,2732r27,-40l3097,2632r35,-61l3164,2508r30,-65l3221,2376r24,-68l3267,2238r19,-72l3302,2093r14,-75l3326,1942r8,-77l3338,1787r2,-80l3338,1627r-4,-78l3326,1472r-10,-75l3302,1323r-16,-73l3267,1179r-22,-70l3221,1041r-27,-66l3164,910r-32,-63l3097,786r-37,-60l3039,6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">
                  <v:path arrowok="t" o:connecttype="custom" o:connectlocs="1439,282;1152,343;890,447;655,593;450,777;279,994;146,1243;54,1518;6,1817;6,2133;54,2434;146,2711;279,2960;450,3178;655,3362;890,3508;1152,3613;1439,3674;1744,3686;2043,3649;2319,3566;2569,3440;2791,3275;2979,3073;1600,2997;1343,2940;1115,2807;933,2600;811,2322;767,1975;811,1628;933,1353;1115,1151;1343,1021;1600,965;2979,882;2791,681;2569,516;2319,390;2043,307;1744,270;1734,965;1993,1021;2221,1151;2402,1353;2523,1628;2566,1975;2523,2325;2402,2603;2221,2809;1993,2941;1734,2997;3097,2900;3221,2644;3302,2361;3338,2055;3326,1740;3267,1447;3164,1178;3039,963" o:connectangles="0,0,0,0,0,0,0,0,0,0,0,0,0,0,0,0,0,0,0,0,0,0,0,0,0,0,0,0,0,0,0,0,0,0,0,0,0,0,0,0,0,0,0,0,0,0,0,0,0,0,0,0,0,0,0,0,0,0,0,0"/>
                </v:shape>
                <v:rect id="Rectangle 4" style="position:absolute;left:8852;top:4539;width:3013;height:501;visibility:visible;mso-wrap-style:square;v-text-anchor:top" o:spid="_x0000_s1028" fillcolor="#00abc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"/>
                <w10:wrap anchorx="page" anchory="page"/>
                <w10:anchorlock/>
              </v:group>
            </w:pict>
          </mc:Fallback>
        </mc:AlternateContent>
      </w:r>
      <w:r w:rsidR="00743481">
        <w:rPr>
          <w:spacing w:val="20"/>
        </w:rPr>
        <w:t xml:space="preserve"> </w:t>
      </w:r>
      <w:r w:rsidR="00743481">
        <w:rPr>
          <w:spacing w:val="3"/>
        </w:rPr>
        <w:t xml:space="preserve"> </w:t>
      </w:r>
    </w:p>
    <w:p w14:paraId="0EFDACA0" w14:textId="77777777" w:rsidR="00274C69" w:rsidRDefault="00274C69">
      <w:pPr>
        <w:pStyle w:val="BodyText"/>
        <w:ind w:left="417"/>
      </w:pPr>
      <w:r>
        <w:rPr>
          <w:noProof/>
          <w:spacing w:val="8"/>
          <w:lang w:bidi="ar-SA"/>
        </w:rPr>
        <w:drawing>
          <wp:anchor distT="0" distB="0" distL="114300" distR="114300" simplePos="0" relativeHeight="251658242" behindDoc="0" locked="1" layoutInCell="1" allowOverlap="1" wp14:anchorId="047B6FBA" wp14:editId="0E79F5B6">
            <wp:simplePos x="0" y="0"/>
            <wp:positionH relativeFrom="column">
              <wp:posOffset>0</wp:posOffset>
            </wp:positionH>
            <wp:positionV relativeFrom="page">
              <wp:posOffset>703580</wp:posOffset>
            </wp:positionV>
            <wp:extent cx="1536065" cy="474980"/>
            <wp:effectExtent l="0" t="0" r="698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essa_Teal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6065" cy="474980"/>
                    </a:xfrm>
                    <a:prstGeom prst="rect">
                      <a:avLst/>
                    </a:prstGeom>
                  </pic:spPr>
                </pic:pic>
              </a:graphicData>
            </a:graphic>
            <wp14:sizeRelH relativeFrom="page">
              <wp14:pctWidth>0</wp14:pctWidth>
            </wp14:sizeRelH>
            <wp14:sizeRelV relativeFrom="page">
              <wp14:pctHeight>0</wp14:pctHeight>
            </wp14:sizeRelV>
          </wp:anchor>
        </w:drawing>
      </w:r>
    </w:p>
    <w:p w14:paraId="34D43DE8" w14:textId="77777777" w:rsidR="00274C69" w:rsidRDefault="00274C69">
      <w:pPr>
        <w:pStyle w:val="BodyText"/>
        <w:ind w:left="417"/>
      </w:pPr>
    </w:p>
    <w:p w14:paraId="4D57C792" w14:textId="77777777" w:rsidR="00274C69" w:rsidRDefault="00274C69">
      <w:pPr>
        <w:pStyle w:val="BodyText"/>
        <w:ind w:left="417"/>
      </w:pPr>
    </w:p>
    <w:p w14:paraId="3B900128" w14:textId="77777777" w:rsidR="00274C69" w:rsidRDefault="00274C69">
      <w:pPr>
        <w:pStyle w:val="BodyText"/>
        <w:ind w:left="417"/>
      </w:pPr>
    </w:p>
    <w:p w14:paraId="1E89428F" w14:textId="77777777" w:rsidR="00274C69" w:rsidRDefault="00274C69">
      <w:pPr>
        <w:pStyle w:val="BodyText"/>
        <w:ind w:left="417"/>
      </w:pPr>
    </w:p>
    <w:p w14:paraId="12CB386D" w14:textId="77777777" w:rsidR="00274C69" w:rsidRDefault="00274C69">
      <w:pPr>
        <w:pStyle w:val="BodyText"/>
        <w:ind w:left="417"/>
      </w:pPr>
    </w:p>
    <w:p w14:paraId="19406439" w14:textId="77777777" w:rsidR="00274C69" w:rsidRPr="00687FB9" w:rsidRDefault="00562085" w:rsidP="007F003F">
      <w:pPr>
        <w:pStyle w:val="BodyText"/>
        <w:rPr>
          <w:rFonts w:ascii="Maison Neue Book" w:hAnsi="Maison Neue Book"/>
          <w:color w:val="263746" w:themeColor="text2"/>
          <w:sz w:val="50"/>
          <w:szCs w:val="50"/>
        </w:rPr>
      </w:pPr>
      <w:r>
        <w:rPr>
          <w:noProof/>
          <w:lang w:bidi="ar-SA"/>
        </w:rPr>
        <mc:AlternateContent>
          <mc:Choice Requires="wps">
            <w:drawing>
              <wp:anchor distT="0" distB="0" distL="114300" distR="114300" simplePos="0" relativeHeight="251658240" behindDoc="0" locked="1" layoutInCell="1" allowOverlap="1" wp14:anchorId="77D3F100" wp14:editId="18D17B72">
                <wp:simplePos x="0" y="0"/>
                <wp:positionH relativeFrom="margin">
                  <wp:align>left</wp:align>
                </wp:positionH>
                <wp:positionV relativeFrom="page">
                  <wp:posOffset>2612390</wp:posOffset>
                </wp:positionV>
                <wp:extent cx="960120" cy="0"/>
                <wp:effectExtent l="0" t="19050" r="4953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51029">
                          <a:solidFill>
                            <a:srgbClr val="00ABC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a14="http://schemas.microsoft.com/office/drawing/2010/main" xmlns:pic="http://schemas.openxmlformats.org/drawingml/2006/picture" xmlns:a16="http://schemas.microsoft.com/office/drawing/2014/main" xmlns:arto="http://schemas.microsoft.com/office/word/2006/arto">
            <w:pict w14:anchorId="0266168E">
              <v:line id="Straight Connector 2"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o:spid="_x0000_s1026" strokecolor="#00abc8" strokeweight="1.41747mm" from="0,205.7pt" to="75.6pt,205.7pt" w14:anchorId="07349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">
                <w10:wrap type="topAndBottom" anchorx="margin" anchory="page"/>
                <w10:anchorlock/>
              </v:line>
            </w:pict>
          </mc:Fallback>
        </mc:AlternateContent>
      </w:r>
    </w:p>
    <w:p w14:paraId="5651A224" w14:textId="4410848C" w:rsidR="000978F4" w:rsidRPr="00687FB9" w:rsidRDefault="00000000" w:rsidP="00763933">
      <w:pPr>
        <w:pStyle w:val="BodyText"/>
        <w:rPr>
          <w:rFonts w:ascii="Maison Neue Book" w:hAnsi="Maison Neue Book"/>
          <w:color w:val="263746" w:themeColor="text2"/>
          <w:sz w:val="18"/>
          <w:szCs w:val="18"/>
        </w:rPr>
      </w:pPr>
      <w:sdt>
        <w:sdtPr>
          <w:rPr>
            <w:rFonts w:ascii="Maison Neue Book" w:hAnsi="Maison Neue Book"/>
            <w:color w:val="263746" w:themeColor="text2"/>
            <w:sz w:val="36"/>
            <w:szCs w:val="36"/>
          </w:rPr>
          <w:alias w:val="Subtitle"/>
          <w:tag w:val=""/>
          <w:id w:val="1321456213"/>
          <w:placeholder>
            <w:docPart w:val="8578E5F50B7444E3AD2B30F9B1CE7C5E"/>
          </w:placeholder>
          <w:dataBinding w:prefixMappings="xmlns:ns0='http://purl.org/dc/elements/1.1/' xmlns:ns1='http://schemas.openxmlformats.org/package/2006/metadata/core-properties' " w:xpath="/ns1:coreProperties[1]/ns0:subject[1]" w:storeItemID="{6C3C8BC8-F283-45AE-878A-BAB7291924A1}"/>
          <w:text/>
        </w:sdtPr>
        <w:sdtContent>
          <w:r w:rsidR="004D27D8">
            <w:rPr>
              <w:rFonts w:ascii="Maison Neue Book" w:hAnsi="Maison Neue Book"/>
              <w:color w:val="263746" w:themeColor="text2"/>
              <w:sz w:val="36"/>
              <w:szCs w:val="36"/>
            </w:rPr>
            <w:t>Database backup and restore</w:t>
          </w:r>
          <w:r w:rsidR="00BD60C1">
            <w:rPr>
              <w:rFonts w:ascii="Maison Neue Book" w:hAnsi="Maison Neue Book"/>
              <w:color w:val="263746" w:themeColor="text2"/>
              <w:sz w:val="36"/>
              <w:szCs w:val="36"/>
            </w:rPr>
            <w:t xml:space="preserve"> </w:t>
          </w:r>
          <w:r w:rsidR="004D27D8">
            <w:rPr>
              <w:rFonts w:ascii="Maison Neue Book" w:hAnsi="Maison Neue Book"/>
              <w:color w:val="263746" w:themeColor="text2"/>
              <w:sz w:val="36"/>
              <w:szCs w:val="36"/>
            </w:rPr>
            <w:t>g</w:t>
          </w:r>
          <w:r w:rsidR="00BD60C1">
            <w:rPr>
              <w:rFonts w:ascii="Maison Neue Book" w:hAnsi="Maison Neue Book"/>
              <w:color w:val="263746" w:themeColor="text2"/>
              <w:sz w:val="36"/>
              <w:szCs w:val="36"/>
            </w:rPr>
            <w:t>uidelines</w:t>
          </w:r>
        </w:sdtContent>
      </w:sdt>
    </w:p>
    <w:p w14:paraId="14C62B34" w14:textId="77777777" w:rsidR="002E7DE2" w:rsidRPr="00687FB9" w:rsidRDefault="002E7DE2" w:rsidP="00763933">
      <w:pPr>
        <w:pStyle w:val="BodyText"/>
        <w:rPr>
          <w:rFonts w:ascii="Maison Neue Book" w:hAnsi="Maison Neue Book"/>
          <w:color w:val="263746" w:themeColor="text2"/>
          <w:sz w:val="24"/>
          <w:szCs w:val="24"/>
        </w:rPr>
      </w:pPr>
    </w:p>
    <w:p w14:paraId="1174217E" w14:textId="344B5846" w:rsidR="00274C69" w:rsidRPr="00687FB9" w:rsidRDefault="00763933" w:rsidP="00687FB9">
      <w:pPr>
        <w:pStyle w:val="BodyText"/>
        <w:rPr>
          <w:rFonts w:ascii="Maison Neue Book" w:hAnsi="Maison Neue Book"/>
          <w:color w:val="263746" w:themeColor="text2"/>
          <w:sz w:val="24"/>
          <w:szCs w:val="24"/>
        </w:rPr>
      </w:pPr>
      <w:r w:rsidRPr="00687FB9">
        <w:rPr>
          <w:rFonts w:ascii="Maison Neue Book" w:hAnsi="Maison Neue Book"/>
          <w:color w:val="263746" w:themeColor="text2"/>
          <w:sz w:val="24"/>
          <w:szCs w:val="24"/>
        </w:rPr>
        <w:fldChar w:fldCharType="begin"/>
      </w:r>
      <w:r w:rsidRPr="00687FB9">
        <w:rPr>
          <w:rFonts w:ascii="Maison Neue Book" w:hAnsi="Maison Neue Book"/>
          <w:color w:val="263746" w:themeColor="text2"/>
          <w:sz w:val="24"/>
          <w:szCs w:val="24"/>
        </w:rPr>
        <w:instrText xml:space="preserve"> DATE  \@ "MMMM d, yyyy"  \* MERGEFORMAT </w:instrText>
      </w:r>
      <w:r w:rsidRPr="00687FB9">
        <w:rPr>
          <w:rFonts w:ascii="Maison Neue Book" w:hAnsi="Maison Neue Book"/>
          <w:color w:val="263746" w:themeColor="text2"/>
          <w:sz w:val="24"/>
          <w:szCs w:val="24"/>
        </w:rPr>
        <w:fldChar w:fldCharType="separate"/>
      </w:r>
      <w:r w:rsidR="004D27D8">
        <w:rPr>
          <w:rFonts w:ascii="Maison Neue Book" w:hAnsi="Maison Neue Book"/>
          <w:noProof/>
          <w:color w:val="263746" w:themeColor="text2"/>
          <w:sz w:val="24"/>
          <w:szCs w:val="24"/>
        </w:rPr>
        <w:t>August 4, 2023</w:t>
      </w:r>
      <w:r w:rsidRPr="00687FB9">
        <w:rPr>
          <w:rFonts w:ascii="Maison Neue Book" w:hAnsi="Maison Neue Book"/>
          <w:color w:val="263746" w:themeColor="text2"/>
          <w:sz w:val="24"/>
          <w:szCs w:val="24"/>
        </w:rPr>
        <w:fldChar w:fldCharType="end"/>
      </w:r>
      <w:r w:rsidR="0016122F">
        <w:rPr>
          <w:noProof/>
          <w:lang w:bidi="ar-SA"/>
        </w:rPr>
        <mc:AlternateContent>
          <mc:Choice Requires="wps">
            <w:drawing>
              <wp:anchor distT="45720" distB="45720" distL="114300" distR="114300" simplePos="0" relativeHeight="251658243" behindDoc="0" locked="1" layoutInCell="1" allowOverlap="1" wp14:anchorId="3779945D" wp14:editId="4E3D865B">
                <wp:simplePos x="0" y="0"/>
                <wp:positionH relativeFrom="page">
                  <wp:posOffset>758825</wp:posOffset>
                </wp:positionH>
                <wp:positionV relativeFrom="page">
                  <wp:posOffset>9504045</wp:posOffset>
                </wp:positionV>
                <wp:extent cx="6446520" cy="140462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1404620"/>
                        </a:xfrm>
                        <a:prstGeom prst="rect">
                          <a:avLst/>
                        </a:prstGeom>
                        <a:noFill/>
                        <a:ln w="9525">
                          <a:noFill/>
                          <a:miter lim="800000"/>
                          <a:headEnd/>
                          <a:tailEnd/>
                        </a:ln>
                      </wps:spPr>
                      <wps:txbx>
                        <w:txbxContent>
                          <w:p w14:paraId="15A245FB" w14:textId="77777777" w:rsidR="00687FB9" w:rsidRPr="00687FB9" w:rsidRDefault="00687FB9" w:rsidP="00856B64">
                            <w:pPr>
                              <w:pStyle w:val="Footer"/>
                              <w:tabs>
                                <w:tab w:val="clear" w:pos="4680"/>
                                <w:tab w:val="clear" w:pos="9360"/>
                                <w:tab w:val="center" w:pos="5040"/>
                                <w:tab w:val="right" w:pos="9900"/>
                              </w:tabs>
                              <w:jc w:val="both"/>
                              <w:rPr>
                                <w:color w:val="263746" w:themeColor="text2"/>
                                <w:sz w:val="16"/>
                                <w:szCs w:val="16"/>
                              </w:rPr>
                            </w:pPr>
                            <w:r w:rsidRPr="00687FB9">
                              <w:rPr>
                                <w:color w:val="263746" w:themeColor="text2"/>
                                <w:sz w:val="16"/>
                                <w:szCs w:val="16"/>
                              </w:rPr>
                              <w:t>This document contains unpublished confidential and proprietary information of Odessa Technologies, Inc. No disclosure or use of any of these materials may be made without the express written consent of Odessa. ©1998-20</w:t>
                            </w:r>
                            <w:r w:rsidR="00AE3E7C">
                              <w:rPr>
                                <w:color w:val="263746" w:themeColor="text2"/>
                                <w:sz w:val="16"/>
                                <w:szCs w:val="16"/>
                              </w:rPr>
                              <w:t>20</w:t>
                            </w:r>
                            <w:r w:rsidRPr="00687FB9">
                              <w:rPr>
                                <w:color w:val="263746" w:themeColor="text2"/>
                                <w:sz w:val="16"/>
                                <w:szCs w:val="16"/>
                              </w:rPr>
                              <w:t xml:space="preserve"> Odessa Technologies, Inc. All Rights Reserved.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79945D" id="_x0000_t202" coordsize="21600,21600" o:spt="202" path="m,l,21600r21600,l21600,xe">
                <v:stroke joinstyle="miter"/>
                <v:path gradientshapeok="t" o:connecttype="rect"/>
              </v:shapetype>
              <v:shape id="Text Box 217" o:spid="_x0000_s1027" type="#_x0000_t202" style="position:absolute;margin-left:59.75pt;margin-top:748.35pt;width:507.6pt;height:110.6pt;z-index:251658243;visibility:visible;mso-wrap-style:square;mso-width-percent:0;mso-height-percent:200;mso-wrap-distance-left:9pt;mso-wrap-distance-top:3.6pt;mso-wrap-distance-right:9pt;mso-wrap-distance-bottom:3.6pt;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" filled="f" stroked="f">
                <v:textbox style="mso-fit-shape-to-text:t">
                  <w:txbxContent>
                    <w:p w14:paraId="15A245FB" w14:textId="77777777" w:rsidR="00687FB9" w:rsidRPr="00687FB9" w:rsidRDefault="00687FB9" w:rsidP="00856B64">
                      <w:pPr>
                        <w:pStyle w:val="Footer"/>
                        <w:tabs>
                          <w:tab w:val="clear" w:pos="4680"/>
                          <w:tab w:val="clear" w:pos="9360"/>
                          <w:tab w:val="center" w:pos="5040"/>
                          <w:tab w:val="right" w:pos="9900"/>
                        </w:tabs>
                        <w:jc w:val="both"/>
                        <w:rPr>
                          <w:color w:val="263746" w:themeColor="text2"/>
                          <w:sz w:val="16"/>
                          <w:szCs w:val="16"/>
                        </w:rPr>
                      </w:pPr>
                      <w:r w:rsidRPr="00687FB9">
                        <w:rPr>
                          <w:color w:val="263746" w:themeColor="text2"/>
                          <w:sz w:val="16"/>
                          <w:szCs w:val="16"/>
                        </w:rPr>
                        <w:t>This document contains unpublished confidential and proprietary information of Odessa Technologies, Inc. No disclosure or use of any of these materials may be made without the express written consent of Odessa. ©1998-20</w:t>
                      </w:r>
                      <w:r w:rsidR="00AE3E7C">
                        <w:rPr>
                          <w:color w:val="263746" w:themeColor="text2"/>
                          <w:sz w:val="16"/>
                          <w:szCs w:val="16"/>
                        </w:rPr>
                        <w:t>20</w:t>
                      </w:r>
                      <w:r w:rsidRPr="00687FB9">
                        <w:rPr>
                          <w:color w:val="263746" w:themeColor="text2"/>
                          <w:sz w:val="16"/>
                          <w:szCs w:val="16"/>
                        </w:rPr>
                        <w:t xml:space="preserve"> Odessa Technologies, Inc. All Rights Reserved.</w:t>
                      </w:r>
                    </w:p>
                  </w:txbxContent>
                </v:textbox>
                <w10:wrap anchorx="page" anchory="page"/>
                <w10:anchorlock/>
              </v:shape>
            </w:pict>
          </mc:Fallback>
        </mc:AlternateContent>
      </w:r>
    </w:p>
    <w:p w14:paraId="2F3589B5" w14:textId="77777777" w:rsidR="00274C69" w:rsidRDefault="00274C69">
      <w:pPr>
        <w:pStyle w:val="BodyText"/>
        <w:ind w:left="417"/>
      </w:pPr>
    </w:p>
    <w:p w14:paraId="33F0C1AB" w14:textId="77777777" w:rsidR="00274C69" w:rsidRDefault="00274C69">
      <w:pPr>
        <w:pStyle w:val="BodyText"/>
        <w:ind w:left="417"/>
      </w:pPr>
    </w:p>
    <w:p w14:paraId="36427997" w14:textId="77777777" w:rsidR="00274C69" w:rsidRDefault="00274C69">
      <w:pPr>
        <w:pStyle w:val="BodyText"/>
        <w:ind w:left="417"/>
      </w:pPr>
    </w:p>
    <w:p w14:paraId="2F3F5FBC" w14:textId="77777777" w:rsidR="00274C69" w:rsidRDefault="00274C69">
      <w:pPr>
        <w:pStyle w:val="BodyText"/>
        <w:ind w:left="417"/>
      </w:pPr>
    </w:p>
    <w:p w14:paraId="2D488CE2" w14:textId="77777777" w:rsidR="00274C69" w:rsidRDefault="00274C69">
      <w:pPr>
        <w:pStyle w:val="BodyText"/>
        <w:ind w:left="417"/>
      </w:pPr>
    </w:p>
    <w:p w14:paraId="53518EEB" w14:textId="77777777" w:rsidR="00274C69" w:rsidRDefault="00274C69">
      <w:pPr>
        <w:pStyle w:val="BodyText"/>
        <w:ind w:left="417"/>
      </w:pPr>
    </w:p>
    <w:p w14:paraId="7AE4BEE2" w14:textId="77777777" w:rsidR="00274C69" w:rsidRDefault="00274C69">
      <w:pPr>
        <w:pStyle w:val="BodyText"/>
        <w:ind w:left="417"/>
      </w:pPr>
    </w:p>
    <w:p w14:paraId="347BEB6C" w14:textId="77777777" w:rsidR="00274C69" w:rsidRDefault="00274C69">
      <w:pPr>
        <w:pStyle w:val="BodyText"/>
        <w:ind w:left="417"/>
      </w:pPr>
    </w:p>
    <w:p w14:paraId="110369E0" w14:textId="77777777" w:rsidR="00274C69" w:rsidRDefault="00274C69">
      <w:pPr>
        <w:pStyle w:val="BodyText"/>
        <w:ind w:left="417"/>
      </w:pPr>
    </w:p>
    <w:p w14:paraId="4B016F78" w14:textId="77777777" w:rsidR="00274C69" w:rsidRDefault="00274C69">
      <w:pPr>
        <w:pStyle w:val="BodyText"/>
        <w:ind w:left="417"/>
      </w:pPr>
    </w:p>
    <w:p w14:paraId="111E382C" w14:textId="77777777" w:rsidR="00274C69" w:rsidRDefault="00274C69">
      <w:pPr>
        <w:pStyle w:val="BodyText"/>
        <w:ind w:left="417"/>
      </w:pPr>
    </w:p>
    <w:p w14:paraId="4F5DA0D6" w14:textId="77777777" w:rsidR="00274C69" w:rsidRDefault="00274C69">
      <w:pPr>
        <w:pStyle w:val="BodyText"/>
        <w:ind w:left="417"/>
      </w:pPr>
    </w:p>
    <w:p w14:paraId="55F01C10" w14:textId="77777777" w:rsidR="00274C69" w:rsidRDefault="00274C69">
      <w:pPr>
        <w:pStyle w:val="BodyText"/>
        <w:ind w:left="417"/>
      </w:pPr>
    </w:p>
    <w:p w14:paraId="77718859" w14:textId="77777777" w:rsidR="00274C69" w:rsidRDefault="00274C69">
      <w:pPr>
        <w:pStyle w:val="BodyText"/>
        <w:ind w:left="417"/>
      </w:pPr>
    </w:p>
    <w:p w14:paraId="5988A5CF" w14:textId="77777777" w:rsidR="00274C69" w:rsidRDefault="00274C69">
      <w:pPr>
        <w:pStyle w:val="BodyText"/>
        <w:ind w:left="417"/>
      </w:pPr>
    </w:p>
    <w:p w14:paraId="6A4DCA31" w14:textId="77777777" w:rsidR="00274C69" w:rsidRDefault="00274C69">
      <w:pPr>
        <w:pStyle w:val="BodyText"/>
        <w:ind w:left="417"/>
      </w:pPr>
    </w:p>
    <w:p w14:paraId="4552AB64" w14:textId="77777777" w:rsidR="004456C6" w:rsidRDefault="004456C6">
      <w:pPr>
        <w:rPr>
          <w:rFonts w:asciiTheme="minorHAnsi" w:hAnsiTheme="minorHAnsi"/>
          <w:szCs w:val="20"/>
        </w:rPr>
      </w:pPr>
      <w:r>
        <w:br w:type="page"/>
      </w:r>
    </w:p>
    <w:p w14:paraId="0F860342" w14:textId="77777777" w:rsidR="00274C69" w:rsidRDefault="00274C69" w:rsidP="00EB2435">
      <w:pPr>
        <w:pStyle w:val="BodyText"/>
      </w:pPr>
    </w:p>
    <w:p w14:paraId="2337ABFB" w14:textId="77777777" w:rsidR="00EE4A78" w:rsidRDefault="00EE4A78" w:rsidP="00EB2435">
      <w:pPr>
        <w:pStyle w:val="BodyText"/>
      </w:pPr>
    </w:p>
    <w:p w14:paraId="29CD8E15" w14:textId="77777777" w:rsidR="00FA2815" w:rsidRDefault="00FA2815" w:rsidP="00EB2435">
      <w:pPr>
        <w:pStyle w:val="BodyText"/>
      </w:pPr>
    </w:p>
    <w:p w14:paraId="4DD0838F" w14:textId="77777777" w:rsidR="00EB2435" w:rsidRDefault="004914EE" w:rsidP="004914EE">
      <w:pPr>
        <w:pStyle w:val="Heading2"/>
      </w:pPr>
      <w:bookmarkStart w:id="0" w:name="_Toc137050050"/>
      <w:r>
        <w:t>Document revision history.</w:t>
      </w:r>
      <w:bookmarkEnd w:id="0"/>
    </w:p>
    <w:tbl>
      <w:tblPr>
        <w:tblStyle w:val="ListTable4-Accent5"/>
        <w:tblW w:w="0" w:type="auto"/>
        <w:tblLook w:val="04A0" w:firstRow="1" w:lastRow="0" w:firstColumn="1" w:lastColumn="0" w:noHBand="0" w:noVBand="1"/>
      </w:tblPr>
      <w:tblGrid>
        <w:gridCol w:w="1982"/>
        <w:gridCol w:w="3962"/>
        <w:gridCol w:w="1149"/>
        <w:gridCol w:w="2815"/>
      </w:tblGrid>
      <w:tr w:rsidR="00715ED4" w14:paraId="0D51FE76" w14:textId="77777777" w:rsidTr="00AF4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nil"/>
            </w:tcBorders>
            <w:shd w:val="clear" w:color="auto" w:fill="263746" w:themeFill="text2"/>
          </w:tcPr>
          <w:p w14:paraId="5353ED2C" w14:textId="77777777" w:rsidR="00715ED4" w:rsidRPr="004914EE" w:rsidRDefault="00715ED4" w:rsidP="00EB2435">
            <w:pPr>
              <w:pStyle w:val="BodyText"/>
              <w:rPr>
                <w:color w:val="FFFFFF" w:themeColor="background1"/>
                <w:sz w:val="20"/>
              </w:rPr>
            </w:pPr>
            <w:r w:rsidRPr="004914EE">
              <w:rPr>
                <w:color w:val="FFFFFF" w:themeColor="background1"/>
                <w:sz w:val="20"/>
              </w:rPr>
              <w:t>Date</w:t>
            </w:r>
          </w:p>
        </w:tc>
        <w:tc>
          <w:tcPr>
            <w:tcW w:w="3970" w:type="dxa"/>
            <w:tcBorders>
              <w:bottom w:val="nil"/>
            </w:tcBorders>
            <w:shd w:val="clear" w:color="auto" w:fill="263746" w:themeFill="text2"/>
          </w:tcPr>
          <w:p w14:paraId="55BEA439" w14:textId="77777777" w:rsidR="00715ED4" w:rsidRPr="004914EE" w:rsidRDefault="00715ED4" w:rsidP="00EB2435">
            <w:pPr>
              <w:pStyle w:val="BodyText"/>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4914EE">
              <w:rPr>
                <w:color w:val="FFFFFF" w:themeColor="background1"/>
                <w:sz w:val="20"/>
              </w:rPr>
              <w:t>Description</w:t>
            </w:r>
          </w:p>
        </w:tc>
        <w:tc>
          <w:tcPr>
            <w:tcW w:w="1150" w:type="dxa"/>
            <w:tcBorders>
              <w:bottom w:val="nil"/>
            </w:tcBorders>
            <w:shd w:val="clear" w:color="auto" w:fill="263746" w:themeFill="text2"/>
          </w:tcPr>
          <w:p w14:paraId="0DAF067C" w14:textId="77777777" w:rsidR="00715ED4" w:rsidRPr="004914EE" w:rsidRDefault="00715ED4" w:rsidP="00EB2435">
            <w:pPr>
              <w:pStyle w:val="BodyText"/>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4914EE">
              <w:rPr>
                <w:color w:val="FFFFFF" w:themeColor="background1"/>
                <w:sz w:val="20"/>
              </w:rPr>
              <w:t>Version</w:t>
            </w:r>
          </w:p>
        </w:tc>
        <w:tc>
          <w:tcPr>
            <w:tcW w:w="2821" w:type="dxa"/>
            <w:tcBorders>
              <w:bottom w:val="nil"/>
            </w:tcBorders>
            <w:shd w:val="clear" w:color="auto" w:fill="263746" w:themeFill="text2"/>
          </w:tcPr>
          <w:p w14:paraId="0E988C7B" w14:textId="77777777" w:rsidR="00715ED4" w:rsidRPr="004914EE" w:rsidRDefault="00715ED4" w:rsidP="00EB2435">
            <w:pPr>
              <w:pStyle w:val="BodyText"/>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4914EE">
              <w:rPr>
                <w:color w:val="FFFFFF" w:themeColor="background1"/>
                <w:sz w:val="20"/>
              </w:rPr>
              <w:t>Author</w:t>
            </w:r>
          </w:p>
        </w:tc>
      </w:tr>
      <w:tr w:rsidR="00715ED4" w14:paraId="33616897" w14:textId="77777777" w:rsidTr="009A3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tcPr>
          <w:p w14:paraId="1D9BBC0D" w14:textId="74DEE9D7" w:rsidR="00715ED4" w:rsidRPr="004914EE" w:rsidRDefault="004D27D8" w:rsidP="00EB2435">
            <w:pPr>
              <w:pStyle w:val="BodyText"/>
              <w:rPr>
                <w:sz w:val="20"/>
              </w:rPr>
            </w:pPr>
            <w:r>
              <w:rPr>
                <w:sz w:val="20"/>
              </w:rPr>
              <w:t>04</w:t>
            </w:r>
            <w:r w:rsidR="00BD60C1">
              <w:rPr>
                <w:sz w:val="20"/>
              </w:rPr>
              <w:t xml:space="preserve"> </w:t>
            </w:r>
            <w:r>
              <w:rPr>
                <w:sz w:val="20"/>
              </w:rPr>
              <w:t>August</w:t>
            </w:r>
            <w:r w:rsidR="00BD60C1">
              <w:rPr>
                <w:sz w:val="20"/>
              </w:rPr>
              <w:t xml:space="preserve"> 2023</w:t>
            </w:r>
          </w:p>
        </w:tc>
        <w:tc>
          <w:tcPr>
            <w:tcW w:w="3970" w:type="dxa"/>
            <w:tcBorders>
              <w:top w:val="nil"/>
              <w:bottom w:val="nil"/>
            </w:tcBorders>
          </w:tcPr>
          <w:p w14:paraId="7A8A07A0" w14:textId="07445175" w:rsidR="00715ED4" w:rsidRPr="004914EE" w:rsidRDefault="00BD60C1" w:rsidP="00EB2435">
            <w:pPr>
              <w:pStyle w:val="BodyText"/>
              <w:cnfStyle w:val="000000100000" w:firstRow="0" w:lastRow="0" w:firstColumn="0" w:lastColumn="0" w:oddVBand="0" w:evenVBand="0" w:oddHBand="1" w:evenHBand="0" w:firstRowFirstColumn="0" w:firstRowLastColumn="0" w:lastRowFirstColumn="0" w:lastRowLastColumn="0"/>
              <w:rPr>
                <w:sz w:val="20"/>
              </w:rPr>
            </w:pPr>
            <w:r>
              <w:rPr>
                <w:sz w:val="20"/>
              </w:rPr>
              <w:t>Draft</w:t>
            </w:r>
          </w:p>
        </w:tc>
        <w:tc>
          <w:tcPr>
            <w:tcW w:w="1150" w:type="dxa"/>
            <w:tcBorders>
              <w:top w:val="nil"/>
              <w:bottom w:val="nil"/>
            </w:tcBorders>
          </w:tcPr>
          <w:p w14:paraId="1C537B37" w14:textId="77777777" w:rsidR="00715ED4" w:rsidRPr="004914EE" w:rsidRDefault="009A3610" w:rsidP="008E693A">
            <w:pPr>
              <w:pStyle w:val="BodyText"/>
              <w:ind w:firstLine="135"/>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2821" w:type="dxa"/>
            <w:tcBorders>
              <w:top w:val="nil"/>
              <w:bottom w:val="nil"/>
              <w:right w:val="nil"/>
            </w:tcBorders>
          </w:tcPr>
          <w:p w14:paraId="49AAAAA5" w14:textId="16C731DA" w:rsidR="00715ED4" w:rsidRPr="004914EE" w:rsidRDefault="00E80BBE" w:rsidP="00EB2435">
            <w:pPr>
              <w:pStyle w:val="BodyText"/>
              <w:cnfStyle w:val="000000100000" w:firstRow="0" w:lastRow="0" w:firstColumn="0" w:lastColumn="0" w:oddVBand="0" w:evenVBand="0" w:oddHBand="1" w:evenHBand="0" w:firstRowFirstColumn="0" w:firstRowLastColumn="0" w:lastRowFirstColumn="0" w:lastRowLastColumn="0"/>
              <w:rPr>
                <w:sz w:val="20"/>
              </w:rPr>
            </w:pPr>
            <w:r>
              <w:rPr>
                <w:sz w:val="20"/>
              </w:rPr>
              <w:t>Avinesh Kumar Gupta</w:t>
            </w:r>
          </w:p>
        </w:tc>
      </w:tr>
      <w:tr w:rsidR="00715ED4" w14:paraId="7BAAD8AD" w14:textId="77777777" w:rsidTr="009A3610">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tcPr>
          <w:p w14:paraId="3AF62ADE" w14:textId="24E86843" w:rsidR="00715ED4" w:rsidRPr="004914EE" w:rsidRDefault="00715ED4" w:rsidP="00EB2435">
            <w:pPr>
              <w:pStyle w:val="BodyText"/>
              <w:rPr>
                <w:sz w:val="20"/>
              </w:rPr>
            </w:pPr>
          </w:p>
        </w:tc>
        <w:tc>
          <w:tcPr>
            <w:tcW w:w="3970" w:type="dxa"/>
            <w:tcBorders>
              <w:top w:val="nil"/>
              <w:bottom w:val="nil"/>
            </w:tcBorders>
          </w:tcPr>
          <w:p w14:paraId="10D76177" w14:textId="17FECC18" w:rsidR="00715ED4" w:rsidRPr="004914EE" w:rsidRDefault="00715ED4" w:rsidP="00EB2435">
            <w:pPr>
              <w:pStyle w:val="BodyText"/>
              <w:cnfStyle w:val="000000000000" w:firstRow="0" w:lastRow="0" w:firstColumn="0" w:lastColumn="0" w:oddVBand="0" w:evenVBand="0" w:oddHBand="0" w:evenHBand="0" w:firstRowFirstColumn="0" w:firstRowLastColumn="0" w:lastRowFirstColumn="0" w:lastRowLastColumn="0"/>
              <w:rPr>
                <w:sz w:val="20"/>
              </w:rPr>
            </w:pPr>
          </w:p>
        </w:tc>
        <w:tc>
          <w:tcPr>
            <w:tcW w:w="1150" w:type="dxa"/>
            <w:tcBorders>
              <w:top w:val="nil"/>
              <w:bottom w:val="nil"/>
            </w:tcBorders>
          </w:tcPr>
          <w:p w14:paraId="31C2CB67" w14:textId="0CA7AF5A" w:rsidR="00715ED4" w:rsidRPr="004914EE" w:rsidRDefault="00715ED4" w:rsidP="008E693A">
            <w:pPr>
              <w:pStyle w:val="BodyText"/>
              <w:ind w:firstLine="135"/>
              <w:cnfStyle w:val="000000000000" w:firstRow="0" w:lastRow="0" w:firstColumn="0" w:lastColumn="0" w:oddVBand="0" w:evenVBand="0" w:oddHBand="0" w:evenHBand="0" w:firstRowFirstColumn="0" w:firstRowLastColumn="0" w:lastRowFirstColumn="0" w:lastRowLastColumn="0"/>
              <w:rPr>
                <w:sz w:val="20"/>
              </w:rPr>
            </w:pPr>
          </w:p>
        </w:tc>
        <w:tc>
          <w:tcPr>
            <w:tcW w:w="2821" w:type="dxa"/>
            <w:tcBorders>
              <w:top w:val="nil"/>
              <w:bottom w:val="nil"/>
              <w:right w:val="nil"/>
            </w:tcBorders>
          </w:tcPr>
          <w:p w14:paraId="1901F89A" w14:textId="021C2442" w:rsidR="00715ED4" w:rsidRPr="004914EE" w:rsidRDefault="00715ED4" w:rsidP="00EB2435">
            <w:pPr>
              <w:pStyle w:val="BodyText"/>
              <w:cnfStyle w:val="000000000000" w:firstRow="0" w:lastRow="0" w:firstColumn="0" w:lastColumn="0" w:oddVBand="0" w:evenVBand="0" w:oddHBand="0" w:evenHBand="0" w:firstRowFirstColumn="0" w:firstRowLastColumn="0" w:lastRowFirstColumn="0" w:lastRowLastColumn="0"/>
              <w:rPr>
                <w:sz w:val="20"/>
              </w:rPr>
            </w:pPr>
          </w:p>
        </w:tc>
      </w:tr>
      <w:tr w:rsidR="00715ED4" w14:paraId="2A149669" w14:textId="77777777" w:rsidTr="009A3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tcPr>
          <w:p w14:paraId="64474F8B" w14:textId="0973DB1C" w:rsidR="00715ED4" w:rsidRPr="004914EE" w:rsidRDefault="00715ED4" w:rsidP="00EB2435">
            <w:pPr>
              <w:pStyle w:val="BodyText"/>
              <w:rPr>
                <w:sz w:val="20"/>
              </w:rPr>
            </w:pPr>
          </w:p>
        </w:tc>
        <w:tc>
          <w:tcPr>
            <w:tcW w:w="3970" w:type="dxa"/>
            <w:tcBorders>
              <w:top w:val="nil"/>
              <w:bottom w:val="nil"/>
            </w:tcBorders>
          </w:tcPr>
          <w:p w14:paraId="1EC37A83" w14:textId="19FFE7FF" w:rsidR="00715ED4" w:rsidRPr="004914EE" w:rsidRDefault="00715ED4" w:rsidP="00EB2435">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150" w:type="dxa"/>
            <w:tcBorders>
              <w:top w:val="nil"/>
              <w:bottom w:val="nil"/>
            </w:tcBorders>
          </w:tcPr>
          <w:p w14:paraId="4C3FC676" w14:textId="7D073EC4" w:rsidR="00715ED4" w:rsidRPr="004914EE" w:rsidRDefault="00715ED4" w:rsidP="008E693A">
            <w:pPr>
              <w:pStyle w:val="BodyText"/>
              <w:ind w:firstLine="135"/>
              <w:cnfStyle w:val="000000100000" w:firstRow="0" w:lastRow="0" w:firstColumn="0" w:lastColumn="0" w:oddVBand="0" w:evenVBand="0" w:oddHBand="1" w:evenHBand="0" w:firstRowFirstColumn="0" w:firstRowLastColumn="0" w:lastRowFirstColumn="0" w:lastRowLastColumn="0"/>
              <w:rPr>
                <w:sz w:val="20"/>
              </w:rPr>
            </w:pPr>
          </w:p>
        </w:tc>
        <w:tc>
          <w:tcPr>
            <w:tcW w:w="2821" w:type="dxa"/>
            <w:tcBorders>
              <w:top w:val="nil"/>
              <w:bottom w:val="nil"/>
              <w:right w:val="nil"/>
            </w:tcBorders>
          </w:tcPr>
          <w:p w14:paraId="45AD72A9" w14:textId="02F49BBC" w:rsidR="00715ED4" w:rsidRPr="004914EE" w:rsidRDefault="00715ED4" w:rsidP="00EB2435">
            <w:pPr>
              <w:pStyle w:val="BodyText"/>
              <w:cnfStyle w:val="000000100000" w:firstRow="0" w:lastRow="0" w:firstColumn="0" w:lastColumn="0" w:oddVBand="0" w:evenVBand="0" w:oddHBand="1" w:evenHBand="0" w:firstRowFirstColumn="0" w:firstRowLastColumn="0" w:lastRowFirstColumn="0" w:lastRowLastColumn="0"/>
              <w:rPr>
                <w:sz w:val="20"/>
              </w:rPr>
            </w:pPr>
          </w:p>
        </w:tc>
      </w:tr>
      <w:tr w:rsidR="00823E33" w14:paraId="391DB0D7" w14:textId="77777777" w:rsidTr="009A3610">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tcPr>
          <w:p w14:paraId="671B75DD" w14:textId="6F0743E4" w:rsidR="00823E33" w:rsidRPr="004914EE" w:rsidRDefault="00823E33" w:rsidP="00EB2435">
            <w:pPr>
              <w:pStyle w:val="BodyText"/>
              <w:rPr>
                <w:sz w:val="20"/>
              </w:rPr>
            </w:pPr>
          </w:p>
        </w:tc>
        <w:tc>
          <w:tcPr>
            <w:tcW w:w="3970" w:type="dxa"/>
            <w:tcBorders>
              <w:top w:val="nil"/>
              <w:bottom w:val="nil"/>
            </w:tcBorders>
          </w:tcPr>
          <w:p w14:paraId="23859F6A" w14:textId="0EAF1D64" w:rsidR="00823E33" w:rsidRDefault="00823E33" w:rsidP="00EB2435">
            <w:pPr>
              <w:pStyle w:val="BodyText"/>
              <w:cnfStyle w:val="000000000000" w:firstRow="0" w:lastRow="0" w:firstColumn="0" w:lastColumn="0" w:oddVBand="0" w:evenVBand="0" w:oddHBand="0" w:evenHBand="0" w:firstRowFirstColumn="0" w:firstRowLastColumn="0" w:lastRowFirstColumn="0" w:lastRowLastColumn="0"/>
              <w:rPr>
                <w:sz w:val="20"/>
              </w:rPr>
            </w:pPr>
          </w:p>
        </w:tc>
        <w:tc>
          <w:tcPr>
            <w:tcW w:w="1150" w:type="dxa"/>
            <w:tcBorders>
              <w:top w:val="nil"/>
              <w:bottom w:val="nil"/>
            </w:tcBorders>
          </w:tcPr>
          <w:p w14:paraId="58417036" w14:textId="4DC160E5" w:rsidR="00823E33" w:rsidRDefault="00823E33" w:rsidP="008E693A">
            <w:pPr>
              <w:pStyle w:val="BodyText"/>
              <w:ind w:firstLine="135"/>
              <w:cnfStyle w:val="000000000000" w:firstRow="0" w:lastRow="0" w:firstColumn="0" w:lastColumn="0" w:oddVBand="0" w:evenVBand="0" w:oddHBand="0" w:evenHBand="0" w:firstRowFirstColumn="0" w:firstRowLastColumn="0" w:lastRowFirstColumn="0" w:lastRowLastColumn="0"/>
              <w:rPr>
                <w:sz w:val="20"/>
              </w:rPr>
            </w:pPr>
          </w:p>
        </w:tc>
        <w:tc>
          <w:tcPr>
            <w:tcW w:w="2821" w:type="dxa"/>
            <w:tcBorders>
              <w:top w:val="nil"/>
              <w:bottom w:val="nil"/>
              <w:right w:val="nil"/>
            </w:tcBorders>
          </w:tcPr>
          <w:p w14:paraId="617AA520" w14:textId="3CA980DD" w:rsidR="00823E33" w:rsidRDefault="00823E33" w:rsidP="00EB2435">
            <w:pPr>
              <w:pStyle w:val="BodyText"/>
              <w:cnfStyle w:val="000000000000" w:firstRow="0" w:lastRow="0" w:firstColumn="0" w:lastColumn="0" w:oddVBand="0" w:evenVBand="0" w:oddHBand="0" w:evenHBand="0" w:firstRowFirstColumn="0" w:firstRowLastColumn="0" w:lastRowFirstColumn="0" w:lastRowLastColumn="0"/>
              <w:rPr>
                <w:sz w:val="20"/>
              </w:rPr>
            </w:pPr>
          </w:p>
        </w:tc>
      </w:tr>
      <w:tr w:rsidR="00680A31" w14:paraId="386BFB5D" w14:textId="77777777" w:rsidTr="009A3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tcPr>
          <w:p w14:paraId="72DB0BE3" w14:textId="2F5DE76C" w:rsidR="00680A31" w:rsidRPr="004914EE" w:rsidRDefault="00680A31" w:rsidP="00EB2435">
            <w:pPr>
              <w:pStyle w:val="BodyText"/>
              <w:rPr>
                <w:sz w:val="20"/>
              </w:rPr>
            </w:pPr>
          </w:p>
        </w:tc>
        <w:tc>
          <w:tcPr>
            <w:tcW w:w="3970" w:type="dxa"/>
            <w:tcBorders>
              <w:top w:val="nil"/>
              <w:bottom w:val="nil"/>
            </w:tcBorders>
          </w:tcPr>
          <w:p w14:paraId="58640A2F" w14:textId="07A06561" w:rsidR="00680A31" w:rsidRPr="004914EE" w:rsidRDefault="00680A31" w:rsidP="00EB2435">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150" w:type="dxa"/>
            <w:tcBorders>
              <w:top w:val="nil"/>
              <w:bottom w:val="nil"/>
            </w:tcBorders>
          </w:tcPr>
          <w:p w14:paraId="10E79DB2" w14:textId="7FD77495" w:rsidR="00680A31" w:rsidRPr="004914EE" w:rsidRDefault="00680A31" w:rsidP="008E693A">
            <w:pPr>
              <w:pStyle w:val="BodyText"/>
              <w:ind w:firstLine="135"/>
              <w:cnfStyle w:val="000000100000" w:firstRow="0" w:lastRow="0" w:firstColumn="0" w:lastColumn="0" w:oddVBand="0" w:evenVBand="0" w:oddHBand="1" w:evenHBand="0" w:firstRowFirstColumn="0" w:firstRowLastColumn="0" w:lastRowFirstColumn="0" w:lastRowLastColumn="0"/>
              <w:rPr>
                <w:sz w:val="20"/>
              </w:rPr>
            </w:pPr>
          </w:p>
        </w:tc>
        <w:tc>
          <w:tcPr>
            <w:tcW w:w="2821" w:type="dxa"/>
            <w:tcBorders>
              <w:top w:val="nil"/>
              <w:bottom w:val="nil"/>
              <w:right w:val="nil"/>
            </w:tcBorders>
          </w:tcPr>
          <w:p w14:paraId="2099695E" w14:textId="04C4755F" w:rsidR="00680A31" w:rsidRPr="004914EE" w:rsidRDefault="00680A31" w:rsidP="00EB2435">
            <w:pPr>
              <w:pStyle w:val="BodyText"/>
              <w:cnfStyle w:val="000000100000" w:firstRow="0" w:lastRow="0" w:firstColumn="0" w:lastColumn="0" w:oddVBand="0" w:evenVBand="0" w:oddHBand="1" w:evenHBand="0" w:firstRowFirstColumn="0" w:firstRowLastColumn="0" w:lastRowFirstColumn="0" w:lastRowLastColumn="0"/>
              <w:rPr>
                <w:sz w:val="20"/>
              </w:rPr>
            </w:pPr>
          </w:p>
        </w:tc>
      </w:tr>
      <w:tr w:rsidR="0080623A" w14:paraId="7775DB4C" w14:textId="77777777" w:rsidTr="009A3610">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tcPr>
          <w:p w14:paraId="374473E1" w14:textId="2441571B" w:rsidR="0080623A" w:rsidRDefault="0080623A" w:rsidP="00EB2435">
            <w:pPr>
              <w:pStyle w:val="BodyText"/>
              <w:rPr>
                <w:sz w:val="20"/>
              </w:rPr>
            </w:pPr>
          </w:p>
        </w:tc>
        <w:tc>
          <w:tcPr>
            <w:tcW w:w="3970" w:type="dxa"/>
            <w:tcBorders>
              <w:top w:val="nil"/>
              <w:bottom w:val="nil"/>
            </w:tcBorders>
          </w:tcPr>
          <w:p w14:paraId="581E489E" w14:textId="11848725" w:rsidR="0080623A" w:rsidRDefault="0080623A" w:rsidP="00EB2435">
            <w:pPr>
              <w:pStyle w:val="BodyText"/>
              <w:cnfStyle w:val="000000000000" w:firstRow="0" w:lastRow="0" w:firstColumn="0" w:lastColumn="0" w:oddVBand="0" w:evenVBand="0" w:oddHBand="0" w:evenHBand="0" w:firstRowFirstColumn="0" w:firstRowLastColumn="0" w:lastRowFirstColumn="0" w:lastRowLastColumn="0"/>
              <w:rPr>
                <w:sz w:val="20"/>
              </w:rPr>
            </w:pPr>
          </w:p>
        </w:tc>
        <w:tc>
          <w:tcPr>
            <w:tcW w:w="1150" w:type="dxa"/>
            <w:tcBorders>
              <w:top w:val="nil"/>
              <w:bottom w:val="nil"/>
            </w:tcBorders>
          </w:tcPr>
          <w:p w14:paraId="1CD4B2FD" w14:textId="1E828DBE" w:rsidR="0080623A" w:rsidRDefault="0080623A" w:rsidP="008E693A">
            <w:pPr>
              <w:pStyle w:val="BodyText"/>
              <w:ind w:firstLine="135"/>
              <w:cnfStyle w:val="000000000000" w:firstRow="0" w:lastRow="0" w:firstColumn="0" w:lastColumn="0" w:oddVBand="0" w:evenVBand="0" w:oddHBand="0" w:evenHBand="0" w:firstRowFirstColumn="0" w:firstRowLastColumn="0" w:lastRowFirstColumn="0" w:lastRowLastColumn="0"/>
              <w:rPr>
                <w:sz w:val="20"/>
              </w:rPr>
            </w:pPr>
          </w:p>
        </w:tc>
        <w:tc>
          <w:tcPr>
            <w:tcW w:w="2821" w:type="dxa"/>
            <w:tcBorders>
              <w:top w:val="nil"/>
              <w:bottom w:val="nil"/>
              <w:right w:val="nil"/>
            </w:tcBorders>
          </w:tcPr>
          <w:p w14:paraId="26E3425E" w14:textId="4083E204" w:rsidR="0080623A" w:rsidRPr="004914EE" w:rsidRDefault="0080623A" w:rsidP="00EB2435">
            <w:pPr>
              <w:pStyle w:val="BodyText"/>
              <w:cnfStyle w:val="000000000000" w:firstRow="0" w:lastRow="0" w:firstColumn="0" w:lastColumn="0" w:oddVBand="0" w:evenVBand="0" w:oddHBand="0" w:evenHBand="0" w:firstRowFirstColumn="0" w:firstRowLastColumn="0" w:lastRowFirstColumn="0" w:lastRowLastColumn="0"/>
              <w:rPr>
                <w:sz w:val="20"/>
              </w:rPr>
            </w:pPr>
          </w:p>
        </w:tc>
      </w:tr>
      <w:tr w:rsidR="001E77E9" w14:paraId="00EF9661" w14:textId="77777777" w:rsidTr="009A3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tcPr>
          <w:p w14:paraId="76789999" w14:textId="47D6255E" w:rsidR="001E77E9" w:rsidRDefault="001E77E9" w:rsidP="00EB2435">
            <w:pPr>
              <w:pStyle w:val="BodyText"/>
              <w:rPr>
                <w:sz w:val="20"/>
              </w:rPr>
            </w:pPr>
          </w:p>
        </w:tc>
        <w:tc>
          <w:tcPr>
            <w:tcW w:w="3970" w:type="dxa"/>
            <w:tcBorders>
              <w:top w:val="nil"/>
              <w:bottom w:val="nil"/>
            </w:tcBorders>
          </w:tcPr>
          <w:p w14:paraId="0BA97EAB" w14:textId="425B68F4" w:rsidR="001E77E9" w:rsidRDefault="001E77E9" w:rsidP="00EB2435">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150" w:type="dxa"/>
            <w:tcBorders>
              <w:top w:val="nil"/>
              <w:bottom w:val="nil"/>
            </w:tcBorders>
          </w:tcPr>
          <w:p w14:paraId="006D11CF" w14:textId="0E67E225" w:rsidR="001E77E9" w:rsidRDefault="001E77E9" w:rsidP="008E693A">
            <w:pPr>
              <w:pStyle w:val="BodyText"/>
              <w:ind w:firstLine="135"/>
              <w:cnfStyle w:val="000000100000" w:firstRow="0" w:lastRow="0" w:firstColumn="0" w:lastColumn="0" w:oddVBand="0" w:evenVBand="0" w:oddHBand="1" w:evenHBand="0" w:firstRowFirstColumn="0" w:firstRowLastColumn="0" w:lastRowFirstColumn="0" w:lastRowLastColumn="0"/>
              <w:rPr>
                <w:sz w:val="20"/>
              </w:rPr>
            </w:pPr>
          </w:p>
        </w:tc>
        <w:tc>
          <w:tcPr>
            <w:tcW w:w="2821" w:type="dxa"/>
            <w:tcBorders>
              <w:top w:val="nil"/>
              <w:bottom w:val="nil"/>
              <w:right w:val="nil"/>
            </w:tcBorders>
          </w:tcPr>
          <w:p w14:paraId="7350E1B3" w14:textId="79B77747" w:rsidR="001E77E9" w:rsidRPr="005E0249" w:rsidRDefault="001E77E9" w:rsidP="00EB2435">
            <w:pPr>
              <w:pStyle w:val="BodyText"/>
              <w:cnfStyle w:val="000000100000" w:firstRow="0" w:lastRow="0" w:firstColumn="0" w:lastColumn="0" w:oddVBand="0" w:evenVBand="0" w:oddHBand="1" w:evenHBand="0" w:firstRowFirstColumn="0" w:firstRowLastColumn="0" w:lastRowFirstColumn="0" w:lastRowLastColumn="0"/>
              <w:rPr>
                <w:sz w:val="20"/>
              </w:rPr>
            </w:pPr>
          </w:p>
        </w:tc>
      </w:tr>
    </w:tbl>
    <w:p w14:paraId="2196EBD0"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35E159EA"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21432733"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2843840E"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412DCD3A"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1526F022"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11D6F576"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7E9370AD"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7956A19E"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0B832582"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4142B07D"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36797118"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6BF47CB5"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1D61278A"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33368F4F"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4F2489B0"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47C3036C"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1F6721F3"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528E2757"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32881A0F"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2A5C890B"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3B022B6F"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5D492341"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59DA5DF6"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29538F0B" w14:textId="77777777" w:rsidR="000315A5" w:rsidRDefault="000315A5" w:rsidP="00071F76">
      <w:pPr>
        <w:pStyle w:val="Footer"/>
        <w:tabs>
          <w:tab w:val="clear" w:pos="4680"/>
          <w:tab w:val="clear" w:pos="9360"/>
          <w:tab w:val="center" w:pos="5040"/>
          <w:tab w:val="right" w:pos="9810"/>
        </w:tabs>
        <w:rPr>
          <w:color w:val="3F3F3F" w:themeColor="text1"/>
          <w:sz w:val="16"/>
          <w:szCs w:val="16"/>
        </w:rPr>
      </w:pPr>
    </w:p>
    <w:p w14:paraId="6610DF0C" w14:textId="77777777" w:rsidR="0016122F" w:rsidRDefault="0016122F" w:rsidP="00D62185">
      <w:pPr>
        <w:pStyle w:val="BodyText"/>
      </w:pPr>
    </w:p>
    <w:bookmarkStart w:id="1" w:name="_Toc500106019" w:displacedByCustomXml="next"/>
    <w:bookmarkStart w:id="2" w:name="_Toc500105641" w:displacedByCustomXml="next"/>
    <w:bookmarkStart w:id="3" w:name="_Toc500105535" w:displacedByCustomXml="next"/>
    <w:sdt>
      <w:sdtPr>
        <w:rPr>
          <w:rFonts w:ascii="Calibri" w:eastAsia="Times New Roman" w:hAnsi="Calibri" w:cs="Times New Roman"/>
          <w:color w:val="534F4B" w:themeColor="accent6" w:themeShade="80"/>
          <w:sz w:val="21"/>
          <w:szCs w:val="22"/>
          <w:lang w:bidi="en-US"/>
        </w:rPr>
        <w:id w:val="-1285578025"/>
        <w:docPartObj>
          <w:docPartGallery w:val="Table of Contents"/>
          <w:docPartUnique/>
        </w:docPartObj>
      </w:sdtPr>
      <w:sdtEndPr>
        <w:rPr>
          <w:b/>
          <w:bCs/>
          <w:noProof/>
        </w:rPr>
      </w:sdtEndPr>
      <w:sdtContent>
        <w:p w14:paraId="32ED6C10" w14:textId="59D81080" w:rsidR="00CA3A68" w:rsidRDefault="006F68A6">
          <w:pPr>
            <w:pStyle w:val="TOCHeading"/>
          </w:pPr>
          <w:r>
            <w:t>Index</w:t>
          </w:r>
        </w:p>
        <w:p w14:paraId="4C0D8B24" w14:textId="065E5D0E" w:rsidR="00942E86" w:rsidRDefault="00CA3A68">
          <w:pPr>
            <w:pStyle w:val="TOC2"/>
            <w:tabs>
              <w:tab w:val="right" w:leader="dot" w:pos="9908"/>
            </w:tabs>
            <w:rPr>
              <w:rFonts w:asciiTheme="minorHAnsi" w:eastAsiaTheme="minorEastAsia" w:hAnsiTheme="minorHAnsi" w:cstheme="minorBidi"/>
              <w:noProof/>
              <w:color w:val="auto"/>
              <w:kern w:val="2"/>
              <w:sz w:val="22"/>
              <w:lang w:bidi="ar-SA"/>
              <w14:ligatures w14:val="standardContextual"/>
            </w:rPr>
          </w:pPr>
          <w:r>
            <w:fldChar w:fldCharType="begin"/>
          </w:r>
          <w:r>
            <w:instrText xml:space="preserve"> TOC \o "1-3" \h \z \u </w:instrText>
          </w:r>
          <w:r>
            <w:fldChar w:fldCharType="separate"/>
          </w:r>
          <w:hyperlink w:anchor="_Toc137050050" w:history="1">
            <w:r w:rsidR="00942E86" w:rsidRPr="00C17230">
              <w:rPr>
                <w:rStyle w:val="Hyperlink"/>
                <w:rFonts w:eastAsiaTheme="majorEastAsia"/>
                <w:noProof/>
              </w:rPr>
              <w:t>Document revision history.</w:t>
            </w:r>
            <w:r w:rsidR="00942E86">
              <w:rPr>
                <w:noProof/>
                <w:webHidden/>
              </w:rPr>
              <w:tab/>
            </w:r>
            <w:r w:rsidR="00942E86">
              <w:rPr>
                <w:noProof/>
                <w:webHidden/>
              </w:rPr>
              <w:fldChar w:fldCharType="begin"/>
            </w:r>
            <w:r w:rsidR="00942E86">
              <w:rPr>
                <w:noProof/>
                <w:webHidden/>
              </w:rPr>
              <w:instrText xml:space="preserve"> PAGEREF _Toc137050050 \h </w:instrText>
            </w:r>
            <w:r w:rsidR="00942E86">
              <w:rPr>
                <w:noProof/>
                <w:webHidden/>
              </w:rPr>
            </w:r>
            <w:r w:rsidR="00942E86">
              <w:rPr>
                <w:noProof/>
                <w:webHidden/>
              </w:rPr>
              <w:fldChar w:fldCharType="separate"/>
            </w:r>
            <w:r w:rsidR="00942E86">
              <w:rPr>
                <w:noProof/>
                <w:webHidden/>
              </w:rPr>
              <w:t>2</w:t>
            </w:r>
            <w:r w:rsidR="00942E86">
              <w:rPr>
                <w:noProof/>
                <w:webHidden/>
              </w:rPr>
              <w:fldChar w:fldCharType="end"/>
            </w:r>
          </w:hyperlink>
        </w:p>
        <w:p w14:paraId="3E9FD3E9" w14:textId="571424A5" w:rsidR="00942E86" w:rsidRDefault="00000000">
          <w:pPr>
            <w:pStyle w:val="TOC1"/>
            <w:tabs>
              <w:tab w:val="right" w:leader="dot" w:pos="9908"/>
            </w:tabs>
            <w:rPr>
              <w:rFonts w:asciiTheme="minorHAnsi" w:eastAsiaTheme="minorEastAsia" w:hAnsiTheme="minorHAnsi" w:cstheme="minorBidi"/>
              <w:noProof/>
              <w:color w:val="auto"/>
              <w:kern w:val="2"/>
              <w:sz w:val="22"/>
              <w:lang w:bidi="ar-SA"/>
              <w14:ligatures w14:val="standardContextual"/>
            </w:rPr>
          </w:pPr>
          <w:hyperlink w:anchor="_Toc137050051" w:history="1">
            <w:r w:rsidR="00942E86" w:rsidRPr="00C17230">
              <w:rPr>
                <w:rStyle w:val="Hyperlink"/>
                <w:rFonts w:eastAsiaTheme="majorEastAsia"/>
                <w:noProof/>
              </w:rPr>
              <w:t>1. Introduction</w:t>
            </w:r>
            <w:r w:rsidR="00942E86">
              <w:rPr>
                <w:noProof/>
                <w:webHidden/>
              </w:rPr>
              <w:tab/>
            </w:r>
            <w:r w:rsidR="00942E86">
              <w:rPr>
                <w:noProof/>
                <w:webHidden/>
              </w:rPr>
              <w:fldChar w:fldCharType="begin"/>
            </w:r>
            <w:r w:rsidR="00942E86">
              <w:rPr>
                <w:noProof/>
                <w:webHidden/>
              </w:rPr>
              <w:instrText xml:space="preserve"> PAGEREF _Toc137050051 \h </w:instrText>
            </w:r>
            <w:r w:rsidR="00942E86">
              <w:rPr>
                <w:noProof/>
                <w:webHidden/>
              </w:rPr>
            </w:r>
            <w:r w:rsidR="00942E86">
              <w:rPr>
                <w:noProof/>
                <w:webHidden/>
              </w:rPr>
              <w:fldChar w:fldCharType="separate"/>
            </w:r>
            <w:r w:rsidR="00942E86">
              <w:rPr>
                <w:noProof/>
                <w:webHidden/>
              </w:rPr>
              <w:t>9</w:t>
            </w:r>
            <w:r w:rsidR="00942E86">
              <w:rPr>
                <w:noProof/>
                <w:webHidden/>
              </w:rPr>
              <w:fldChar w:fldCharType="end"/>
            </w:r>
          </w:hyperlink>
        </w:p>
        <w:p w14:paraId="14915C20" w14:textId="39FFEA25" w:rsidR="00942E86" w:rsidRDefault="00000000">
          <w:pPr>
            <w:pStyle w:val="TOC2"/>
            <w:tabs>
              <w:tab w:val="right" w:leader="dot" w:pos="9908"/>
            </w:tabs>
            <w:rPr>
              <w:rFonts w:asciiTheme="minorHAnsi" w:eastAsiaTheme="minorEastAsia" w:hAnsiTheme="minorHAnsi" w:cstheme="minorBidi"/>
              <w:noProof/>
              <w:color w:val="auto"/>
              <w:kern w:val="2"/>
              <w:sz w:val="22"/>
              <w:lang w:bidi="ar-SA"/>
              <w14:ligatures w14:val="standardContextual"/>
            </w:rPr>
          </w:pPr>
          <w:hyperlink w:anchor="_Toc137050052" w:history="1">
            <w:r w:rsidR="00942E86" w:rsidRPr="00C17230">
              <w:rPr>
                <w:rStyle w:val="Hyperlink"/>
                <w:rFonts w:eastAsiaTheme="majorEastAsia"/>
                <w:noProof/>
              </w:rPr>
              <w:t xml:space="preserve">1.1 </w:t>
            </w:r>
            <w:r w:rsidR="004A20CF">
              <w:rPr>
                <w:rStyle w:val="Hyperlink"/>
                <w:rFonts w:eastAsiaTheme="majorEastAsia"/>
                <w:noProof/>
              </w:rPr>
              <w:t>SQL-MI Database backup</w:t>
            </w:r>
            <w:r w:rsidR="00942E86">
              <w:rPr>
                <w:noProof/>
                <w:webHidden/>
              </w:rPr>
              <w:tab/>
            </w:r>
            <w:r w:rsidR="00942E86">
              <w:rPr>
                <w:noProof/>
                <w:webHidden/>
              </w:rPr>
              <w:fldChar w:fldCharType="begin"/>
            </w:r>
            <w:r w:rsidR="00942E86">
              <w:rPr>
                <w:noProof/>
                <w:webHidden/>
              </w:rPr>
              <w:instrText xml:space="preserve"> PAGEREF _Toc137050052 \h </w:instrText>
            </w:r>
            <w:r w:rsidR="00942E86">
              <w:rPr>
                <w:noProof/>
                <w:webHidden/>
              </w:rPr>
            </w:r>
            <w:r w:rsidR="00942E86">
              <w:rPr>
                <w:noProof/>
                <w:webHidden/>
              </w:rPr>
              <w:fldChar w:fldCharType="separate"/>
            </w:r>
            <w:r w:rsidR="00942E86">
              <w:rPr>
                <w:noProof/>
                <w:webHidden/>
              </w:rPr>
              <w:t>9</w:t>
            </w:r>
            <w:r w:rsidR="00942E86">
              <w:rPr>
                <w:noProof/>
                <w:webHidden/>
              </w:rPr>
              <w:fldChar w:fldCharType="end"/>
            </w:r>
          </w:hyperlink>
        </w:p>
        <w:p w14:paraId="2788003B" w14:textId="7BAC5E18" w:rsidR="00942E86" w:rsidRDefault="00000000">
          <w:pPr>
            <w:pStyle w:val="TOC2"/>
            <w:tabs>
              <w:tab w:val="right" w:leader="dot" w:pos="9908"/>
            </w:tabs>
            <w:rPr>
              <w:rFonts w:asciiTheme="minorHAnsi" w:eastAsiaTheme="minorEastAsia" w:hAnsiTheme="minorHAnsi" w:cstheme="minorBidi"/>
              <w:noProof/>
              <w:color w:val="auto"/>
              <w:kern w:val="2"/>
              <w:sz w:val="22"/>
              <w:lang w:bidi="ar-SA"/>
              <w14:ligatures w14:val="standardContextual"/>
            </w:rPr>
          </w:pPr>
          <w:hyperlink w:anchor="_Toc137050053" w:history="1">
            <w:r w:rsidR="00942E86" w:rsidRPr="00C17230">
              <w:rPr>
                <w:rStyle w:val="Hyperlink"/>
                <w:rFonts w:eastAsiaTheme="majorEastAsia"/>
                <w:noProof/>
              </w:rPr>
              <w:t xml:space="preserve">1.2 </w:t>
            </w:r>
            <w:r w:rsidR="004A20CF">
              <w:rPr>
                <w:rStyle w:val="Hyperlink"/>
                <w:rFonts w:eastAsiaTheme="majorEastAsia"/>
                <w:noProof/>
              </w:rPr>
              <w:t>SQL-MI Database restore</w:t>
            </w:r>
            <w:r w:rsidR="00942E86">
              <w:rPr>
                <w:noProof/>
                <w:webHidden/>
              </w:rPr>
              <w:tab/>
            </w:r>
            <w:r w:rsidR="00942E86">
              <w:rPr>
                <w:noProof/>
                <w:webHidden/>
              </w:rPr>
              <w:fldChar w:fldCharType="begin"/>
            </w:r>
            <w:r w:rsidR="00942E86">
              <w:rPr>
                <w:noProof/>
                <w:webHidden/>
              </w:rPr>
              <w:instrText xml:space="preserve"> PAGEREF _Toc137050053 \h </w:instrText>
            </w:r>
            <w:r w:rsidR="00942E86">
              <w:rPr>
                <w:noProof/>
                <w:webHidden/>
              </w:rPr>
            </w:r>
            <w:r w:rsidR="00942E86">
              <w:rPr>
                <w:noProof/>
                <w:webHidden/>
              </w:rPr>
              <w:fldChar w:fldCharType="separate"/>
            </w:r>
            <w:r w:rsidR="00942E86">
              <w:rPr>
                <w:noProof/>
                <w:webHidden/>
              </w:rPr>
              <w:t>9</w:t>
            </w:r>
            <w:r w:rsidR="00942E86">
              <w:rPr>
                <w:noProof/>
                <w:webHidden/>
              </w:rPr>
              <w:fldChar w:fldCharType="end"/>
            </w:r>
          </w:hyperlink>
        </w:p>
        <w:p w14:paraId="59576878" w14:textId="2D72CE6D" w:rsidR="00CA3A68" w:rsidRDefault="00CA3A68">
          <w:r>
            <w:rPr>
              <w:b/>
              <w:bCs/>
              <w:noProof/>
            </w:rPr>
            <w:fldChar w:fldCharType="end"/>
          </w:r>
        </w:p>
      </w:sdtContent>
    </w:sdt>
    <w:p w14:paraId="0C802979" w14:textId="77777777" w:rsidR="00C12EF9" w:rsidRDefault="00C12EF9" w:rsidP="00C12EF9"/>
    <w:p w14:paraId="2BC3AF58" w14:textId="77777777" w:rsidR="00EE4A78" w:rsidRDefault="00EE4A78" w:rsidP="00C12EF9"/>
    <w:p w14:paraId="0D2A9924" w14:textId="77777777" w:rsidR="00EE4A78" w:rsidRDefault="00EE4A78" w:rsidP="00C12EF9"/>
    <w:p w14:paraId="3641A935" w14:textId="77777777" w:rsidR="00EE4A78" w:rsidRDefault="00EE4A78" w:rsidP="00C12EF9"/>
    <w:p w14:paraId="100539C3" w14:textId="77777777" w:rsidR="00EE4A78" w:rsidRDefault="00EE4A78" w:rsidP="00C12EF9"/>
    <w:p w14:paraId="3385A9B5" w14:textId="77777777" w:rsidR="00EE4A78" w:rsidRDefault="00EE4A78" w:rsidP="00C12EF9"/>
    <w:p w14:paraId="29CC639D" w14:textId="77777777" w:rsidR="00EE4A78" w:rsidRDefault="00EE4A78" w:rsidP="00C12EF9"/>
    <w:p w14:paraId="2116563A" w14:textId="77777777" w:rsidR="00EE4A78" w:rsidRDefault="00EE4A78" w:rsidP="00C12EF9"/>
    <w:p w14:paraId="70F6C0E4" w14:textId="77777777" w:rsidR="00EE4A78" w:rsidRDefault="00EE4A78" w:rsidP="00C12EF9"/>
    <w:p w14:paraId="4552D227" w14:textId="77777777" w:rsidR="00EE4A78" w:rsidRDefault="00EE4A78" w:rsidP="00C12EF9"/>
    <w:p w14:paraId="15550E98" w14:textId="77777777" w:rsidR="00EE4A78" w:rsidRDefault="00EE4A78" w:rsidP="00C12EF9"/>
    <w:p w14:paraId="7B1D8A53" w14:textId="77777777" w:rsidR="00EE4A78" w:rsidRDefault="00EE4A78" w:rsidP="00C12EF9"/>
    <w:p w14:paraId="37507954" w14:textId="77777777" w:rsidR="00EE4A78" w:rsidRDefault="00EE4A78" w:rsidP="00C12EF9"/>
    <w:p w14:paraId="254B6A01" w14:textId="77777777" w:rsidR="00EE4A78" w:rsidRDefault="00EE4A78" w:rsidP="00C12EF9"/>
    <w:p w14:paraId="592E5DB6" w14:textId="77777777" w:rsidR="00EE4A78" w:rsidRDefault="00EE4A78" w:rsidP="00C12EF9"/>
    <w:p w14:paraId="62CDF58B" w14:textId="77777777" w:rsidR="00EE4A78" w:rsidRDefault="00EE4A78" w:rsidP="00C12EF9"/>
    <w:p w14:paraId="1251BAF4" w14:textId="77777777" w:rsidR="00EE4A78" w:rsidRDefault="00EE4A78" w:rsidP="00C12EF9"/>
    <w:p w14:paraId="647DD3DE" w14:textId="77777777" w:rsidR="00EE4A78" w:rsidRDefault="00EE4A78" w:rsidP="00C12EF9"/>
    <w:p w14:paraId="4A35D273" w14:textId="77777777" w:rsidR="00EE4A78" w:rsidRDefault="00EE4A78" w:rsidP="00C12EF9"/>
    <w:p w14:paraId="0DD767B6" w14:textId="77777777" w:rsidR="00EE4A78" w:rsidRDefault="00EE4A78" w:rsidP="00C12EF9"/>
    <w:p w14:paraId="1BB2741B" w14:textId="77777777" w:rsidR="00EE4A78" w:rsidRDefault="00EE4A78" w:rsidP="00C12EF9"/>
    <w:p w14:paraId="281CF21F" w14:textId="77777777" w:rsidR="00EE4A78" w:rsidRDefault="00EE4A78" w:rsidP="00C12EF9"/>
    <w:p w14:paraId="79815F95" w14:textId="77777777" w:rsidR="00EE4A78" w:rsidRDefault="00EE4A78" w:rsidP="00C12EF9"/>
    <w:p w14:paraId="733CCC8A" w14:textId="77777777" w:rsidR="00EE4A78" w:rsidRDefault="00EE4A78" w:rsidP="00C12EF9"/>
    <w:p w14:paraId="7E7FBC3F" w14:textId="77777777" w:rsidR="00EE4A78" w:rsidRDefault="00EE4A78" w:rsidP="00C12EF9"/>
    <w:p w14:paraId="0565AF4E" w14:textId="77777777" w:rsidR="00EE4A78" w:rsidRDefault="00EE4A78" w:rsidP="00C12EF9"/>
    <w:p w14:paraId="290304E6" w14:textId="77777777" w:rsidR="00EE4A78" w:rsidRDefault="00EE4A78" w:rsidP="00C12EF9"/>
    <w:p w14:paraId="73DFC2EB" w14:textId="77777777" w:rsidR="00EE4A78" w:rsidRDefault="00EE4A78" w:rsidP="00C12EF9"/>
    <w:p w14:paraId="6A45A9A1" w14:textId="77777777" w:rsidR="00EE4A78" w:rsidRDefault="00EE4A78" w:rsidP="00C12EF9"/>
    <w:p w14:paraId="0D8973DC" w14:textId="77777777" w:rsidR="00EE4A78" w:rsidRDefault="00EE4A78" w:rsidP="00C12EF9"/>
    <w:p w14:paraId="6D2E87C0" w14:textId="77777777" w:rsidR="00EE4A78" w:rsidRDefault="00EE4A78" w:rsidP="00C12EF9"/>
    <w:p w14:paraId="2D1ABFDF" w14:textId="77777777" w:rsidR="00EE4A78" w:rsidRDefault="00EE4A78" w:rsidP="00C12EF9"/>
    <w:p w14:paraId="763F8FDF" w14:textId="77777777" w:rsidR="00EE4A78" w:rsidRDefault="00EE4A78" w:rsidP="00C12EF9"/>
    <w:p w14:paraId="7F7F513F" w14:textId="77777777" w:rsidR="00EE4A78" w:rsidRDefault="00EE4A78" w:rsidP="00C12EF9"/>
    <w:p w14:paraId="525CEC2D" w14:textId="77777777" w:rsidR="00EE4A78" w:rsidRDefault="00EE4A78" w:rsidP="00C12EF9"/>
    <w:p w14:paraId="51DD51CA" w14:textId="77777777" w:rsidR="00EE4A78" w:rsidRDefault="00EE4A78" w:rsidP="00C12EF9"/>
    <w:p w14:paraId="32978B40" w14:textId="77777777" w:rsidR="00EE4A78" w:rsidRDefault="00EE4A78" w:rsidP="00C12EF9"/>
    <w:p w14:paraId="7AC5DA0F" w14:textId="77777777" w:rsidR="00EE4A78" w:rsidRDefault="00EE4A78" w:rsidP="00C12EF9"/>
    <w:p w14:paraId="134B5A0D" w14:textId="77777777" w:rsidR="00EE4A78" w:rsidRDefault="00EE4A78" w:rsidP="00C12EF9"/>
    <w:p w14:paraId="4CCA6E14" w14:textId="77777777" w:rsidR="00EE4A78" w:rsidRDefault="00EE4A78" w:rsidP="00C12EF9"/>
    <w:p w14:paraId="0CEDC871" w14:textId="77777777" w:rsidR="000315A5" w:rsidRDefault="000315A5" w:rsidP="00C12EF9"/>
    <w:p w14:paraId="192F3BFE" w14:textId="77777777" w:rsidR="000315A5" w:rsidRDefault="000315A5" w:rsidP="00C12EF9"/>
    <w:p w14:paraId="441D47CE" w14:textId="65F306CD" w:rsidR="00274C69" w:rsidRPr="00D77ADA" w:rsidRDefault="00D77ADA" w:rsidP="00D77ADA">
      <w:pPr>
        <w:pStyle w:val="Heading1"/>
      </w:pPr>
      <w:bookmarkStart w:id="4" w:name="_Toc500106582"/>
      <w:bookmarkStart w:id="5" w:name="_Toc137050051"/>
      <w:r w:rsidRPr="00D77ADA">
        <w:t>1</w:t>
      </w:r>
      <w:r w:rsidR="00BB094C">
        <w:t>. Introduction</w:t>
      </w:r>
      <w:bookmarkEnd w:id="3"/>
      <w:bookmarkEnd w:id="2"/>
      <w:bookmarkEnd w:id="1"/>
      <w:bookmarkEnd w:id="4"/>
      <w:bookmarkEnd w:id="5"/>
    </w:p>
    <w:p w14:paraId="32587D15" w14:textId="7244EDCC" w:rsidR="00D77ADA" w:rsidRPr="00D77ADA" w:rsidRDefault="00BB094C" w:rsidP="005F754B">
      <w:pPr>
        <w:pStyle w:val="Heading2"/>
      </w:pPr>
      <w:bookmarkStart w:id="6" w:name="_Toc500105536"/>
      <w:bookmarkStart w:id="7" w:name="_Toc500105642"/>
      <w:bookmarkStart w:id="8" w:name="_Toc500106020"/>
      <w:bookmarkStart w:id="9" w:name="_Toc500106583"/>
      <w:bookmarkStart w:id="10" w:name="_Toc137050052"/>
      <w:r>
        <w:t xml:space="preserve">1.1 </w:t>
      </w:r>
      <w:r w:rsidRPr="005F754B">
        <w:t>Overview</w:t>
      </w:r>
      <w:bookmarkEnd w:id="6"/>
      <w:bookmarkEnd w:id="7"/>
      <w:bookmarkEnd w:id="8"/>
      <w:bookmarkEnd w:id="9"/>
      <w:bookmarkEnd w:id="10"/>
    </w:p>
    <w:p w14:paraId="5F5853EA" w14:textId="73875579" w:rsidR="00BB094C" w:rsidRDefault="00BB094C" w:rsidP="00BB094C">
      <w:r>
        <w:t xml:space="preserve">This document explains the step-by-step information about </w:t>
      </w:r>
      <w:r w:rsidR="004D27D8">
        <w:t>creating the backup and restoring the database.</w:t>
      </w:r>
    </w:p>
    <w:p w14:paraId="27379C2E" w14:textId="77777777" w:rsidR="00BB094C" w:rsidRDefault="00BB094C" w:rsidP="00BB094C"/>
    <w:p w14:paraId="19F05093" w14:textId="5BC95A73" w:rsidR="00BB094C" w:rsidRDefault="00BB094C" w:rsidP="00BB094C">
      <w:r>
        <w:t xml:space="preserve">The following contents have been covered as part of this document – </w:t>
      </w:r>
    </w:p>
    <w:p w14:paraId="3E3EC016" w14:textId="77777777" w:rsidR="00E5185B" w:rsidRDefault="00E5185B" w:rsidP="00BB094C"/>
    <w:p w14:paraId="3C5ED49A" w14:textId="2BE08E53" w:rsidR="00BB094C" w:rsidRDefault="004D27D8" w:rsidP="00F241CE">
      <w:pPr>
        <w:pStyle w:val="ListParagraph"/>
        <w:numPr>
          <w:ilvl w:val="0"/>
          <w:numId w:val="2"/>
        </w:numPr>
      </w:pPr>
      <w:r>
        <w:t>Database backup</w:t>
      </w:r>
    </w:p>
    <w:p w14:paraId="3F33E721" w14:textId="12A44A83" w:rsidR="00BB094C" w:rsidRDefault="004D27D8" w:rsidP="00F241CE">
      <w:pPr>
        <w:pStyle w:val="ListParagraph"/>
        <w:numPr>
          <w:ilvl w:val="0"/>
          <w:numId w:val="2"/>
        </w:numPr>
      </w:pPr>
      <w:r>
        <w:t xml:space="preserve">Database </w:t>
      </w:r>
      <w:proofErr w:type="gramStart"/>
      <w:r>
        <w:t>restore</w:t>
      </w:r>
      <w:proofErr w:type="gramEnd"/>
    </w:p>
    <w:p w14:paraId="03656F5F" w14:textId="77777777" w:rsidR="00DF4A34" w:rsidRDefault="00DF4A34" w:rsidP="00DF4A34"/>
    <w:p w14:paraId="0AF26F3A" w14:textId="08683C48" w:rsidR="00DF4A34" w:rsidRDefault="005F754B" w:rsidP="005F754B">
      <w:pPr>
        <w:pStyle w:val="Heading2"/>
      </w:pPr>
      <w:bookmarkStart w:id="11" w:name="_Toc137050053"/>
      <w:r>
        <w:lastRenderedPageBreak/>
        <w:t xml:space="preserve">1.2 </w:t>
      </w:r>
      <w:bookmarkEnd w:id="11"/>
      <w:r w:rsidR="004D27D8">
        <w:t>Database backup</w:t>
      </w:r>
    </w:p>
    <w:p w14:paraId="47636121" w14:textId="77777777" w:rsidR="004D27D8" w:rsidRDefault="004D27D8" w:rsidP="004D27D8">
      <w:pPr>
        <w:pStyle w:val="Heading5"/>
        <w:shd w:val="clear" w:color="auto" w:fill="FFFFFF"/>
        <w:spacing w:before="150"/>
        <w:rPr>
          <w:rFonts w:ascii="Segoe UI" w:hAnsi="Segoe UI" w:cs="Segoe UI"/>
          <w:color w:val="auto"/>
          <w:spacing w:val="-1"/>
          <w:szCs w:val="21"/>
          <w:lang w:bidi="ar-SA"/>
        </w:rPr>
      </w:pPr>
      <w:r>
        <w:rPr>
          <w:rStyle w:val="Strong"/>
          <w:rFonts w:ascii="Segoe UI" w:hAnsi="Segoe UI" w:cs="Segoe UI"/>
          <w:b w:val="0"/>
          <w:bCs w:val="0"/>
          <w:spacing w:val="-1"/>
          <w:szCs w:val="21"/>
        </w:rPr>
        <w:t>Backup</w:t>
      </w:r>
    </w:p>
    <w:p w14:paraId="4A920322" w14:textId="77777777" w:rsidR="004D27D8" w:rsidRDefault="004D27D8" w:rsidP="004D27D8">
      <w:pPr>
        <w:widowControl/>
        <w:numPr>
          <w:ilvl w:val="0"/>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Generate SAS and connection string for storage account in Azure portal. (Make a note of SAS token &amp; Connection string)</w:t>
      </w:r>
    </w:p>
    <w:p w14:paraId="5E8F0884" w14:textId="77777777" w:rsidR="004D27D8" w:rsidRDefault="004D27D8" w:rsidP="004D27D8">
      <w:pPr>
        <w:widowControl/>
        <w:numPr>
          <w:ilvl w:val="0"/>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Connect to SQL MI server using SSMS.</w:t>
      </w:r>
    </w:p>
    <w:p w14:paraId="30468FA3" w14:textId="77777777" w:rsidR="004D27D8" w:rsidRDefault="004D27D8" w:rsidP="004D27D8">
      <w:pPr>
        <w:widowControl/>
        <w:numPr>
          <w:ilvl w:val="0"/>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 xml:space="preserve">Check if "Credentials" already exists in server for the container. (Example: SELECT * FROM </w:t>
      </w:r>
      <w:proofErr w:type="spellStart"/>
      <w:r>
        <w:rPr>
          <w:rFonts w:ascii="Segoe UI" w:hAnsi="Segoe UI" w:cs="Segoe UI"/>
          <w:color w:val="091E42"/>
          <w:szCs w:val="21"/>
        </w:rPr>
        <w:t>Sys.Credentials</w:t>
      </w:r>
      <w:proofErr w:type="spellEnd"/>
      <w:r>
        <w:rPr>
          <w:rFonts w:ascii="Segoe UI" w:hAnsi="Segoe UI" w:cs="Segoe UI"/>
          <w:color w:val="091E42"/>
          <w:szCs w:val="21"/>
        </w:rPr>
        <w:t xml:space="preserve"> WHERE Name ='</w:t>
      </w:r>
      <w:hyperlink r:id="rId12" w:history="1">
        <w:r>
          <w:rPr>
            <w:rStyle w:val="Hyperlink"/>
            <w:rFonts w:ascii="Segoe UI" w:hAnsi="Segoe UI" w:cs="Segoe UI"/>
            <w:b/>
            <w:bCs/>
            <w:szCs w:val="21"/>
          </w:rPr>
          <w:t>https://hpepocstorage.blob.core.windows.net/hpebackup</w:t>
        </w:r>
      </w:hyperlink>
      <w:r>
        <w:rPr>
          <w:rFonts w:ascii="Segoe UI" w:hAnsi="Segoe UI" w:cs="Segoe UI"/>
          <w:color w:val="091E42"/>
          <w:szCs w:val="21"/>
        </w:rPr>
        <w:t>')</w:t>
      </w:r>
    </w:p>
    <w:p w14:paraId="1E013855" w14:textId="77777777" w:rsidR="004D27D8" w:rsidRDefault="004D27D8" w:rsidP="004D27D8">
      <w:pPr>
        <w:widowControl/>
        <w:numPr>
          <w:ilvl w:val="0"/>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 xml:space="preserve">If exists, use the alteration query to update the </w:t>
      </w:r>
      <w:proofErr w:type="gramStart"/>
      <w:r>
        <w:rPr>
          <w:rFonts w:ascii="Segoe UI" w:hAnsi="Segoe UI" w:cs="Segoe UI"/>
          <w:color w:val="091E42"/>
          <w:szCs w:val="21"/>
        </w:rPr>
        <w:t>credentials</w:t>
      </w:r>
      <w:proofErr w:type="gramEnd"/>
    </w:p>
    <w:p w14:paraId="2FDADFBC" w14:textId="77777777" w:rsidR="004D27D8" w:rsidRDefault="004D27D8" w:rsidP="004D27D8">
      <w:pPr>
        <w:widowControl/>
        <w:numPr>
          <w:ilvl w:val="1"/>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Example: ALTER CREDENTIAL </w:t>
      </w:r>
      <w:r>
        <w:rPr>
          <w:rStyle w:val="Strong"/>
          <w:rFonts w:ascii="Segoe UI" w:hAnsi="Segoe UI" w:cs="Segoe UI"/>
          <w:color w:val="091E42"/>
          <w:szCs w:val="21"/>
        </w:rPr>
        <w:t>[</w:t>
      </w:r>
      <w:hyperlink r:id="rId13" w:history="1">
        <w:r>
          <w:rPr>
            <w:rStyle w:val="Hyperlink"/>
            <w:rFonts w:ascii="Segoe UI" w:hAnsi="Segoe UI" w:cs="Segoe UI"/>
            <w:b/>
            <w:bCs/>
            <w:szCs w:val="21"/>
          </w:rPr>
          <w:t>https://hpepocstorage.blob.core.windows.net/hpebackup</w:t>
        </w:r>
      </w:hyperlink>
      <w:r>
        <w:rPr>
          <w:rStyle w:val="Strong"/>
          <w:rFonts w:ascii="Segoe UI" w:hAnsi="Segoe UI" w:cs="Segoe UI"/>
          <w:color w:val="091E42"/>
          <w:szCs w:val="21"/>
        </w:rPr>
        <w:t>]</w:t>
      </w:r>
      <w:r>
        <w:rPr>
          <w:rFonts w:ascii="Segoe UI" w:hAnsi="Segoe UI" w:cs="Segoe UI"/>
          <w:color w:val="091E42"/>
          <w:szCs w:val="21"/>
        </w:rPr>
        <w:br/>
        <w:t>WITH IDENTITY = 'SHARED ACCESS SIGNATURE',SECRET='sv=</w:t>
      </w:r>
      <w:r>
        <w:rPr>
          <w:rStyle w:val="Strong"/>
          <w:rFonts w:ascii="Segoe UI" w:hAnsi="Segoe UI" w:cs="Segoe UI"/>
          <w:color w:val="091E42"/>
          <w:szCs w:val="21"/>
        </w:rPr>
        <w:t>2020-02-10&amp;ss=bfqt&amp;srt=sco&amp;sp=rwdlacupx&amp;se=2021-06-14T19:50:50Z&amp;st=2021-06-14T11:50:50Z&amp;spr=https,http&amp;sig=6SqWw0r8%2BTu6OjhJYLe3Pz0pTo67nU9nZ5Jpk0jzAqw%3D</w:t>
      </w:r>
      <w:r>
        <w:rPr>
          <w:rFonts w:ascii="Segoe UI" w:hAnsi="Segoe UI" w:cs="Segoe UI"/>
          <w:color w:val="091E42"/>
          <w:szCs w:val="21"/>
        </w:rPr>
        <w:t>'</w:t>
      </w:r>
    </w:p>
    <w:p w14:paraId="7AC5F461" w14:textId="77777777" w:rsidR="004D27D8" w:rsidRDefault="004D27D8" w:rsidP="004D27D8">
      <w:pPr>
        <w:widowControl/>
        <w:numPr>
          <w:ilvl w:val="0"/>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if not exists, use the create query. </w:t>
      </w:r>
    </w:p>
    <w:p w14:paraId="173D1936" w14:textId="77777777" w:rsidR="004D27D8" w:rsidRDefault="004D27D8" w:rsidP="004D27D8">
      <w:pPr>
        <w:widowControl/>
        <w:numPr>
          <w:ilvl w:val="1"/>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Example : CREATE CREDENTIAL </w:t>
      </w:r>
      <w:r>
        <w:rPr>
          <w:rStyle w:val="Strong"/>
          <w:rFonts w:ascii="Segoe UI" w:hAnsi="Segoe UI" w:cs="Segoe UI"/>
          <w:color w:val="091E42"/>
          <w:szCs w:val="21"/>
        </w:rPr>
        <w:t>[</w:t>
      </w:r>
      <w:hyperlink r:id="rId14" w:history="1">
        <w:r>
          <w:rPr>
            <w:rStyle w:val="Hyperlink"/>
            <w:rFonts w:ascii="Segoe UI" w:hAnsi="Segoe UI" w:cs="Segoe UI"/>
            <w:b/>
            <w:bCs/>
            <w:szCs w:val="21"/>
          </w:rPr>
          <w:t>https://hpepocstorage.blob.core.windows.net/hpebackup</w:t>
        </w:r>
      </w:hyperlink>
      <w:r>
        <w:rPr>
          <w:rStyle w:val="Strong"/>
          <w:rFonts w:ascii="Segoe UI" w:hAnsi="Segoe UI" w:cs="Segoe UI"/>
          <w:color w:val="091E42"/>
          <w:szCs w:val="21"/>
        </w:rPr>
        <w:t>]</w:t>
      </w:r>
      <w:r>
        <w:rPr>
          <w:rFonts w:ascii="Segoe UI" w:hAnsi="Segoe UI" w:cs="Segoe UI"/>
          <w:color w:val="091E42"/>
          <w:szCs w:val="21"/>
        </w:rPr>
        <w:br/>
        <w:t>WITH IDENTITY = 'SHARED ACCESS SIGNATURE',SECRET='</w:t>
      </w:r>
      <w:r>
        <w:rPr>
          <w:rStyle w:val="Strong"/>
          <w:rFonts w:ascii="Segoe UI" w:hAnsi="Segoe UI" w:cs="Segoe UI"/>
          <w:color w:val="091E42"/>
          <w:szCs w:val="21"/>
        </w:rPr>
        <w:t>sv=2020-02-10&amp;ss=bfqt&amp;srt=sco&amp;sp=rwdlacupx&amp;se=2021-06-14T19:50:50Z&amp;st=2021-06-14T11:50:50Z&amp;spr=https,http&amp;sig=6SqWw0r8%2BTu6OjhJYLe3Pz0pTo67nU9nZ5Jpk0jzAqw%3D</w:t>
      </w:r>
      <w:r>
        <w:rPr>
          <w:rFonts w:ascii="Segoe UI" w:hAnsi="Segoe UI" w:cs="Segoe UI"/>
          <w:color w:val="091E42"/>
          <w:szCs w:val="21"/>
        </w:rPr>
        <w:t>'</w:t>
      </w:r>
    </w:p>
    <w:p w14:paraId="1DFCFCB8" w14:textId="77777777" w:rsidR="004D27D8" w:rsidRDefault="004D27D8" w:rsidP="004D27D8">
      <w:pPr>
        <w:widowControl/>
        <w:numPr>
          <w:ilvl w:val="0"/>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 xml:space="preserve">Select the database from server, then right click and </w:t>
      </w:r>
      <w:proofErr w:type="gramStart"/>
      <w:r>
        <w:rPr>
          <w:rFonts w:ascii="Segoe UI" w:hAnsi="Segoe UI" w:cs="Segoe UI"/>
          <w:color w:val="091E42"/>
          <w:szCs w:val="21"/>
        </w:rPr>
        <w:t>select on to</w:t>
      </w:r>
      <w:proofErr w:type="gramEnd"/>
      <w:r>
        <w:rPr>
          <w:rFonts w:ascii="Segoe UI" w:hAnsi="Segoe UI" w:cs="Segoe UI"/>
          <w:color w:val="091E42"/>
          <w:szCs w:val="21"/>
        </w:rPr>
        <w:t xml:space="preserve"> "Task" → "Backup".</w:t>
      </w:r>
    </w:p>
    <w:p w14:paraId="0D77D8FE" w14:textId="77777777" w:rsidR="004D27D8" w:rsidRDefault="004D27D8" w:rsidP="004D27D8">
      <w:pPr>
        <w:widowControl/>
        <w:numPr>
          <w:ilvl w:val="0"/>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 xml:space="preserve">In </w:t>
      </w:r>
      <w:proofErr w:type="gramStart"/>
      <w:r>
        <w:rPr>
          <w:rFonts w:ascii="Segoe UI" w:hAnsi="Segoe UI" w:cs="Segoe UI"/>
          <w:color w:val="091E42"/>
          <w:szCs w:val="21"/>
        </w:rPr>
        <w:t>"General</w:t>
      </w:r>
      <w:proofErr w:type="gramEnd"/>
      <w:r>
        <w:rPr>
          <w:rFonts w:ascii="Segoe UI" w:hAnsi="Segoe UI" w:cs="Segoe UI"/>
          <w:color w:val="091E42"/>
          <w:szCs w:val="21"/>
        </w:rPr>
        <w:t xml:space="preserve">" page, under "Destination" section, click on "Add". (Refer image </w:t>
      </w:r>
      <w:proofErr w:type="spellStart"/>
      <w:proofErr w:type="gramStart"/>
      <w:r>
        <w:rPr>
          <w:rFonts w:ascii="Segoe UI" w:hAnsi="Segoe UI" w:cs="Segoe UI"/>
          <w:color w:val="091E42"/>
          <w:szCs w:val="21"/>
        </w:rPr>
        <w:t>i</w:t>
      </w:r>
      <w:proofErr w:type="spellEnd"/>
      <w:r>
        <w:rPr>
          <w:rFonts w:ascii="Segoe UI" w:hAnsi="Segoe UI" w:cs="Segoe UI"/>
          <w:color w:val="091E42"/>
          <w:szCs w:val="21"/>
        </w:rPr>
        <w:t>. )</w:t>
      </w:r>
      <w:proofErr w:type="gramEnd"/>
    </w:p>
    <w:p w14:paraId="49CC39F3" w14:textId="77777777" w:rsidR="004D27D8" w:rsidRDefault="004D27D8" w:rsidP="004D27D8">
      <w:pPr>
        <w:widowControl/>
        <w:numPr>
          <w:ilvl w:val="0"/>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Here user need to fill the details of</w:t>
      </w:r>
    </w:p>
    <w:p w14:paraId="3AD80987" w14:textId="77777777" w:rsidR="004D27D8" w:rsidRDefault="004D27D8" w:rsidP="004D27D8">
      <w:pPr>
        <w:widowControl/>
        <w:numPr>
          <w:ilvl w:val="1"/>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 xml:space="preserve">Azure Storage </w:t>
      </w:r>
      <w:proofErr w:type="gramStart"/>
      <w:r>
        <w:rPr>
          <w:rFonts w:ascii="Segoe UI" w:hAnsi="Segoe UI" w:cs="Segoe UI"/>
          <w:color w:val="091E42"/>
          <w:szCs w:val="21"/>
        </w:rPr>
        <w:t>container :</w:t>
      </w:r>
      <w:proofErr w:type="gramEnd"/>
      <w:r>
        <w:rPr>
          <w:rFonts w:ascii="Segoe UI" w:hAnsi="Segoe UI" w:cs="Segoe UI"/>
          <w:color w:val="091E42"/>
          <w:szCs w:val="21"/>
        </w:rPr>
        <w:t> The URL should have the container name also. (</w:t>
      </w:r>
      <w:proofErr w:type="gramStart"/>
      <w:r>
        <w:rPr>
          <w:rFonts w:ascii="Segoe UI" w:hAnsi="Segoe UI" w:cs="Segoe UI"/>
          <w:color w:val="091E42"/>
          <w:szCs w:val="21"/>
        </w:rPr>
        <w:t>Example :</w:t>
      </w:r>
      <w:proofErr w:type="gramEnd"/>
      <w:r>
        <w:rPr>
          <w:rFonts w:ascii="Segoe UI" w:hAnsi="Segoe UI" w:cs="Segoe UI"/>
          <w:color w:val="091E42"/>
          <w:szCs w:val="21"/>
        </w:rPr>
        <w:t> </w:t>
      </w:r>
      <w:hyperlink r:id="rId15" w:history="1">
        <w:r>
          <w:rPr>
            <w:rStyle w:val="Hyperlink"/>
            <w:rFonts w:ascii="Segoe UI" w:hAnsi="Segoe UI" w:cs="Segoe UI"/>
            <w:b/>
            <w:bCs/>
            <w:szCs w:val="21"/>
          </w:rPr>
          <w:t>https://hpepocstorage.blob.core.windows.net/hpebackup</w:t>
        </w:r>
      </w:hyperlink>
      <w:r>
        <w:rPr>
          <w:rFonts w:ascii="Segoe UI" w:hAnsi="Segoe UI" w:cs="Segoe UI"/>
          <w:color w:val="091E42"/>
          <w:szCs w:val="21"/>
        </w:rPr>
        <w:t>). Note: Connection string will not have container name.</w:t>
      </w:r>
    </w:p>
    <w:p w14:paraId="45F0E17C" w14:textId="58337BCD" w:rsidR="004D27D8" w:rsidRDefault="004D27D8" w:rsidP="004D27D8">
      <w:pPr>
        <w:widowControl/>
        <w:numPr>
          <w:ilvl w:val="1"/>
          <w:numId w:val="64"/>
        </w:numPr>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Shared Access Signature (SAS</w:t>
      </w:r>
      <w:proofErr w:type="gramStart"/>
      <w:r>
        <w:rPr>
          <w:rFonts w:ascii="Segoe UI" w:hAnsi="Segoe UI" w:cs="Segoe UI"/>
          <w:color w:val="091E42"/>
          <w:szCs w:val="21"/>
        </w:rPr>
        <w:t>) :</w:t>
      </w:r>
      <w:proofErr w:type="gramEnd"/>
      <w:r>
        <w:rPr>
          <w:rFonts w:ascii="Segoe UI" w:hAnsi="Segoe UI" w:cs="Segoe UI"/>
          <w:color w:val="091E42"/>
          <w:szCs w:val="21"/>
        </w:rPr>
        <w:t xml:space="preserve"> This can be extracted from connection string. (Example: </w:t>
      </w:r>
      <w:r>
        <w:rPr>
          <w:rStyle w:val="Strong"/>
          <w:rFonts w:ascii="Segoe UI" w:hAnsi="Segoe UI" w:cs="Segoe UI"/>
          <w:color w:val="091E42"/>
          <w:szCs w:val="21"/>
        </w:rPr>
        <w:t>sv=2020-02-10&amp;ss=bfqt&amp;srt=sco&amp;sp=rwdlacupx&amp;se=2021-06-14T19:16:03Z&amp;st=2021-06-14T11:16:03Z&amp;spr=https&amp;sig=rDsR5yzkAu%2FcJfsJ4%2BBsaUAOjH2jDk9V6biXJeJUGEE%3D</w:t>
      </w:r>
      <w:r>
        <w:rPr>
          <w:rFonts w:ascii="Segoe UI" w:hAnsi="Segoe UI" w:cs="Segoe UI"/>
          <w:color w:val="091E42"/>
          <w:szCs w:val="21"/>
        </w:rPr>
        <w:t>)</w:t>
      </w:r>
    </w:p>
    <w:p w14:paraId="7A885813" w14:textId="51D0F497" w:rsidR="004D27D8" w:rsidRDefault="004D27D8" w:rsidP="004D27D8">
      <w:pPr>
        <w:widowControl/>
        <w:shd w:val="clear" w:color="auto" w:fill="FFFFFF"/>
        <w:autoSpaceDE/>
        <w:autoSpaceDN/>
        <w:spacing w:before="100" w:beforeAutospacing="1" w:after="100" w:afterAutospacing="1"/>
        <w:rPr>
          <w:rFonts w:ascii="Segoe UI" w:hAnsi="Segoe UI" w:cs="Segoe UI"/>
          <w:color w:val="091E42"/>
          <w:szCs w:val="21"/>
        </w:rPr>
      </w:pPr>
    </w:p>
    <w:p w14:paraId="13E35F18" w14:textId="6C1BB41F" w:rsidR="004D27D8" w:rsidRPr="004D27D8" w:rsidRDefault="004D27D8" w:rsidP="004D27D8">
      <w:pPr>
        <w:widowControl/>
        <w:shd w:val="clear" w:color="auto" w:fill="FFFFFF"/>
        <w:autoSpaceDE/>
        <w:autoSpaceDN/>
        <w:spacing w:before="100" w:beforeAutospacing="1" w:after="100" w:afterAutospacing="1"/>
        <w:rPr>
          <w:rFonts w:ascii="Segoe UI" w:hAnsi="Segoe UI" w:cs="Segoe UI"/>
          <w:color w:val="091E42"/>
          <w:szCs w:val="21"/>
        </w:rPr>
      </w:pPr>
      <w:r>
        <w:rPr>
          <w:rFonts w:ascii="Segoe UI" w:hAnsi="Segoe UI" w:cs="Segoe UI"/>
          <w:color w:val="091E42"/>
          <w:szCs w:val="21"/>
        </w:rPr>
        <w:t xml:space="preserve">Reference snapshot </w:t>
      </w:r>
      <w:proofErr w:type="spellStart"/>
      <w:r>
        <w:rPr>
          <w:rFonts w:ascii="Segoe UI" w:hAnsi="Segoe UI" w:cs="Segoe UI"/>
          <w:color w:val="091E42"/>
          <w:szCs w:val="21"/>
        </w:rPr>
        <w:t>atteched</w:t>
      </w:r>
      <w:proofErr w:type="spellEnd"/>
    </w:p>
    <w:p w14:paraId="4E19A10F" w14:textId="5AC1E23E" w:rsidR="004D27D8" w:rsidRDefault="004D27D8" w:rsidP="004D27D8">
      <w:pPr>
        <w:widowControl/>
        <w:shd w:val="clear" w:color="auto" w:fill="FFFFFF"/>
        <w:autoSpaceDE/>
        <w:autoSpaceDN/>
        <w:spacing w:before="100" w:beforeAutospacing="1" w:after="100" w:afterAutospacing="1"/>
        <w:rPr>
          <w:rFonts w:ascii="Segoe UI" w:hAnsi="Segoe UI" w:cs="Segoe UI"/>
          <w:color w:val="091E42"/>
          <w:szCs w:val="21"/>
        </w:rPr>
      </w:pPr>
      <w:r>
        <w:rPr>
          <w:noProof/>
        </w:rPr>
        <w:lastRenderedPageBreak/>
        <w:drawing>
          <wp:inline distT="0" distB="0" distL="0" distR="0" wp14:anchorId="4F5E9924" wp14:editId="734EA136">
            <wp:extent cx="6297930" cy="4378325"/>
            <wp:effectExtent l="0" t="0" r="7620" b="3175"/>
            <wp:docPr id="1682481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7930" cy="4378325"/>
                    </a:xfrm>
                    <a:prstGeom prst="rect">
                      <a:avLst/>
                    </a:prstGeom>
                    <a:noFill/>
                    <a:ln>
                      <a:noFill/>
                    </a:ln>
                  </pic:spPr>
                </pic:pic>
              </a:graphicData>
            </a:graphic>
          </wp:inline>
        </w:drawing>
      </w:r>
    </w:p>
    <w:p w14:paraId="44B7120B" w14:textId="77777777" w:rsidR="004D27D8" w:rsidRDefault="004D27D8" w:rsidP="004D27D8">
      <w:pPr>
        <w:widowControl/>
        <w:shd w:val="clear" w:color="auto" w:fill="FFFFFF"/>
        <w:autoSpaceDE/>
        <w:autoSpaceDN/>
        <w:spacing w:before="100" w:beforeAutospacing="1" w:after="100" w:afterAutospacing="1"/>
        <w:rPr>
          <w:rFonts w:ascii="Segoe UI" w:hAnsi="Segoe UI" w:cs="Segoe UI"/>
          <w:color w:val="091E42"/>
          <w:szCs w:val="21"/>
        </w:rPr>
      </w:pPr>
    </w:p>
    <w:p w14:paraId="2015CB22" w14:textId="77777777" w:rsidR="004D27D8" w:rsidRDefault="004D27D8" w:rsidP="004D27D8">
      <w:pPr>
        <w:widowControl/>
        <w:shd w:val="clear" w:color="auto" w:fill="FFFFFF"/>
        <w:autoSpaceDE/>
        <w:autoSpaceDN/>
        <w:spacing w:before="100" w:beforeAutospacing="1" w:after="100" w:afterAutospacing="1"/>
        <w:rPr>
          <w:rFonts w:ascii="Segoe UI" w:hAnsi="Segoe UI" w:cs="Segoe UI"/>
          <w:color w:val="091E42"/>
          <w:szCs w:val="21"/>
        </w:rPr>
      </w:pPr>
    </w:p>
    <w:p w14:paraId="53280885" w14:textId="70E64E21" w:rsidR="004D27D8" w:rsidRPr="004D27D8" w:rsidRDefault="004D27D8" w:rsidP="004D27D8">
      <w:pPr>
        <w:widowControl/>
        <w:shd w:val="clear" w:color="auto" w:fill="FFFFFF"/>
        <w:autoSpaceDE/>
        <w:autoSpaceDN/>
        <w:spacing w:before="100" w:beforeAutospacing="1" w:after="100" w:afterAutospacing="1"/>
        <w:rPr>
          <w:rFonts w:ascii="Segoe UI" w:hAnsi="Segoe UI" w:cs="Segoe UI"/>
          <w:color w:val="091E42"/>
          <w:szCs w:val="21"/>
        </w:rPr>
      </w:pPr>
      <w:r>
        <w:rPr>
          <w:noProof/>
        </w:rPr>
        <w:lastRenderedPageBreak/>
        <w:drawing>
          <wp:inline distT="0" distB="0" distL="0" distR="0" wp14:anchorId="192D00C3" wp14:editId="7A298BCB">
            <wp:extent cx="6297930" cy="4364990"/>
            <wp:effectExtent l="0" t="0" r="7620" b="0"/>
            <wp:docPr id="18705717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7178" name="Picture 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7930" cy="4364990"/>
                    </a:xfrm>
                    <a:prstGeom prst="rect">
                      <a:avLst/>
                    </a:prstGeom>
                    <a:noFill/>
                    <a:ln>
                      <a:noFill/>
                    </a:ln>
                  </pic:spPr>
                </pic:pic>
              </a:graphicData>
            </a:graphic>
          </wp:inline>
        </w:drawing>
      </w:r>
    </w:p>
    <w:p w14:paraId="284555B2" w14:textId="77777777" w:rsidR="005F754B" w:rsidRDefault="005F754B" w:rsidP="005F754B">
      <w:pPr>
        <w:pStyle w:val="BodyText"/>
      </w:pPr>
    </w:p>
    <w:p w14:paraId="1F0D04D8" w14:textId="2737CF65" w:rsidR="00154ED8" w:rsidRDefault="00154ED8" w:rsidP="00154ED8">
      <w:pPr>
        <w:pStyle w:val="Heading2"/>
      </w:pPr>
      <w:bookmarkStart w:id="12" w:name="_Toc137050054"/>
      <w:r>
        <w:t xml:space="preserve">1.3 </w:t>
      </w:r>
      <w:bookmarkEnd w:id="12"/>
      <w:r w:rsidR="004D27D8">
        <w:t>Restore Database</w:t>
      </w:r>
    </w:p>
    <w:p w14:paraId="33A1E18E" w14:textId="77777777" w:rsidR="004D27D8" w:rsidRDefault="004D27D8" w:rsidP="004D27D8">
      <w:pPr>
        <w:pStyle w:val="Heading5"/>
        <w:spacing w:before="240"/>
        <w:rPr>
          <w:rFonts w:ascii="Times New Roman" w:hAnsi="Times New Roman"/>
          <w:color w:val="auto"/>
          <w:spacing w:val="-1"/>
          <w:szCs w:val="21"/>
          <w:lang w:bidi="ar-SA"/>
        </w:rPr>
      </w:pPr>
      <w:r>
        <w:rPr>
          <w:rStyle w:val="Strong"/>
          <w:b w:val="0"/>
          <w:bCs w:val="0"/>
          <w:spacing w:val="-1"/>
          <w:szCs w:val="21"/>
        </w:rPr>
        <w:t>Restore</w:t>
      </w:r>
    </w:p>
    <w:p w14:paraId="6456C0C0" w14:textId="77777777" w:rsidR="004D27D8" w:rsidRDefault="004D27D8" w:rsidP="004D27D8">
      <w:pPr>
        <w:widowControl/>
        <w:numPr>
          <w:ilvl w:val="0"/>
          <w:numId w:val="65"/>
        </w:numPr>
        <w:autoSpaceDE/>
        <w:autoSpaceDN/>
        <w:spacing w:before="100" w:beforeAutospacing="1" w:after="100" w:afterAutospacing="1"/>
        <w:rPr>
          <w:sz w:val="24"/>
          <w:szCs w:val="24"/>
        </w:rPr>
      </w:pPr>
      <w:r>
        <w:t>Generate SAS and connection string for storage account in Azure portal. (Make a note of SAS token &amp; Connection string)</w:t>
      </w:r>
    </w:p>
    <w:p w14:paraId="6F2D807B" w14:textId="77777777" w:rsidR="004D27D8" w:rsidRDefault="004D27D8" w:rsidP="004D27D8">
      <w:pPr>
        <w:widowControl/>
        <w:numPr>
          <w:ilvl w:val="0"/>
          <w:numId w:val="65"/>
        </w:numPr>
        <w:autoSpaceDE/>
        <w:autoSpaceDN/>
        <w:spacing w:before="100" w:beforeAutospacing="1" w:after="100" w:afterAutospacing="1"/>
      </w:pPr>
      <w:r>
        <w:t>Connect to SQL MI server using SSMS.</w:t>
      </w:r>
    </w:p>
    <w:p w14:paraId="3FA6DCC1" w14:textId="77777777" w:rsidR="004D27D8" w:rsidRDefault="004D27D8" w:rsidP="004D27D8">
      <w:pPr>
        <w:widowControl/>
        <w:numPr>
          <w:ilvl w:val="0"/>
          <w:numId w:val="65"/>
        </w:numPr>
        <w:autoSpaceDE/>
        <w:autoSpaceDN/>
        <w:spacing w:before="100" w:beforeAutospacing="1" w:after="100" w:afterAutospacing="1"/>
      </w:pPr>
      <w:r>
        <w:t xml:space="preserve">Check if "Credentials" already exists in server for the container. (Example: SELECT * FROM </w:t>
      </w:r>
      <w:proofErr w:type="spellStart"/>
      <w:r>
        <w:t>Sys.Credentials</w:t>
      </w:r>
      <w:proofErr w:type="spellEnd"/>
      <w:r>
        <w:t xml:space="preserve"> WHERE Name ='</w:t>
      </w:r>
      <w:hyperlink r:id="rId18" w:history="1">
        <w:r>
          <w:rPr>
            <w:rStyle w:val="Hyperlink"/>
            <w:b/>
            <w:bCs/>
          </w:rPr>
          <w:t>https://hpepocstorage.blob.core.windows.net/hpebackup</w:t>
        </w:r>
      </w:hyperlink>
      <w:r>
        <w:t>')</w:t>
      </w:r>
    </w:p>
    <w:p w14:paraId="7F6FAB81" w14:textId="77777777" w:rsidR="004D27D8" w:rsidRDefault="004D27D8" w:rsidP="004D27D8">
      <w:pPr>
        <w:widowControl/>
        <w:numPr>
          <w:ilvl w:val="0"/>
          <w:numId w:val="65"/>
        </w:numPr>
        <w:autoSpaceDE/>
        <w:autoSpaceDN/>
        <w:spacing w:before="100" w:beforeAutospacing="1" w:after="100" w:afterAutospacing="1"/>
      </w:pPr>
      <w:r>
        <w:t xml:space="preserve">If exists, use the alteration query to update the </w:t>
      </w:r>
      <w:proofErr w:type="gramStart"/>
      <w:r>
        <w:t>credentials</w:t>
      </w:r>
      <w:proofErr w:type="gramEnd"/>
    </w:p>
    <w:p w14:paraId="7A137A6E" w14:textId="77777777" w:rsidR="004D27D8" w:rsidRDefault="004D27D8" w:rsidP="004D27D8">
      <w:pPr>
        <w:widowControl/>
        <w:numPr>
          <w:ilvl w:val="1"/>
          <w:numId w:val="65"/>
        </w:numPr>
        <w:autoSpaceDE/>
        <w:autoSpaceDN/>
        <w:spacing w:before="100" w:beforeAutospacing="1" w:after="100" w:afterAutospacing="1"/>
      </w:pPr>
      <w:r>
        <w:t>Example: ALTER CREDENTIAL </w:t>
      </w:r>
      <w:r>
        <w:rPr>
          <w:rStyle w:val="Strong"/>
        </w:rPr>
        <w:t>[</w:t>
      </w:r>
      <w:hyperlink r:id="rId19" w:history="1">
        <w:r>
          <w:rPr>
            <w:rStyle w:val="Hyperlink"/>
            <w:b/>
            <w:bCs/>
          </w:rPr>
          <w:t>https://hpepocstorage.blob.core.windows.net/hpebackup</w:t>
        </w:r>
      </w:hyperlink>
      <w:r>
        <w:rPr>
          <w:rStyle w:val="Strong"/>
        </w:rPr>
        <w:t>]</w:t>
      </w:r>
      <w:r>
        <w:br/>
        <w:t>WITH IDENTITY = 'SHARED ACCESS SIGNATURE',SECRET='sv=</w:t>
      </w:r>
      <w:r>
        <w:rPr>
          <w:rStyle w:val="Strong"/>
        </w:rPr>
        <w:t>2020-02-10&amp;ss=bfqt&amp;srt=sco&amp;sp=rwdlacupx&amp;se=2021-06-14T19:50:50Z&amp;st=2021-06-14T11:50:50Z&amp;spr=https,http&amp;sig=6SqWw0r8%2BTu6OjhJYLe3Pz0pTo67nU9nZ5Jpk0jzAqw%3D</w:t>
      </w:r>
      <w:r>
        <w:t>'</w:t>
      </w:r>
    </w:p>
    <w:p w14:paraId="584CD6DB" w14:textId="77777777" w:rsidR="004D27D8" w:rsidRDefault="004D27D8" w:rsidP="004D27D8">
      <w:pPr>
        <w:widowControl/>
        <w:numPr>
          <w:ilvl w:val="0"/>
          <w:numId w:val="65"/>
        </w:numPr>
        <w:autoSpaceDE/>
        <w:autoSpaceDN/>
        <w:spacing w:before="100" w:beforeAutospacing="1" w:after="100" w:afterAutospacing="1"/>
      </w:pPr>
      <w:proofErr w:type="gramStart"/>
      <w:r>
        <w:t>if</w:t>
      </w:r>
      <w:proofErr w:type="gramEnd"/>
      <w:r>
        <w:t xml:space="preserve"> not exists, use the create query. </w:t>
      </w:r>
    </w:p>
    <w:p w14:paraId="16DB6401" w14:textId="77777777" w:rsidR="004D27D8" w:rsidRDefault="004D27D8" w:rsidP="004D27D8">
      <w:pPr>
        <w:widowControl/>
        <w:numPr>
          <w:ilvl w:val="1"/>
          <w:numId w:val="65"/>
        </w:numPr>
        <w:autoSpaceDE/>
        <w:autoSpaceDN/>
        <w:spacing w:before="100" w:beforeAutospacing="1" w:after="100" w:afterAutospacing="1"/>
      </w:pPr>
      <w:r>
        <w:t>Example : CREATE CREDENTIAL </w:t>
      </w:r>
      <w:r>
        <w:rPr>
          <w:rStyle w:val="Strong"/>
        </w:rPr>
        <w:t>[</w:t>
      </w:r>
      <w:hyperlink r:id="rId20" w:history="1">
        <w:r>
          <w:rPr>
            <w:rStyle w:val="Hyperlink"/>
            <w:b/>
            <w:bCs/>
          </w:rPr>
          <w:t>https://hpepocstorage.blob.core.windows.net/hpebackup</w:t>
        </w:r>
      </w:hyperlink>
      <w:r>
        <w:rPr>
          <w:rStyle w:val="Strong"/>
        </w:rPr>
        <w:t>]</w:t>
      </w:r>
      <w:r>
        <w:br/>
        <w:t>WITH IDENTITY = 'SHARED ACCESS SIGNATURE',SECRET='</w:t>
      </w:r>
      <w:r>
        <w:rPr>
          <w:rStyle w:val="Strong"/>
        </w:rPr>
        <w:t>sv=2020-02-10&amp;ss=bfqt&amp;srt=sco&amp;sp=rwdlacupx&amp;se=2021-06-14T19:50:50Z&amp;st=2021-06-14T11:50:50Z&amp;spr=https,http&amp;sig=6SqWw0r8%2BTu6OjhJYLe3Pz0pTo67nU9nZ5Jpk0jzAqw%3D</w:t>
      </w:r>
      <w:r>
        <w:t>'</w:t>
      </w:r>
    </w:p>
    <w:p w14:paraId="79984909" w14:textId="77777777" w:rsidR="004D27D8" w:rsidRDefault="004D27D8" w:rsidP="004D27D8">
      <w:pPr>
        <w:widowControl/>
        <w:numPr>
          <w:ilvl w:val="0"/>
          <w:numId w:val="65"/>
        </w:numPr>
        <w:autoSpaceDE/>
        <w:autoSpaceDN/>
        <w:spacing w:before="100" w:beforeAutospacing="1" w:after="100" w:afterAutospacing="1"/>
      </w:pPr>
      <w:r>
        <w:t xml:space="preserve">Select "Databases", then right </w:t>
      </w:r>
      <w:proofErr w:type="gramStart"/>
      <w:r>
        <w:t>click</w:t>
      </w:r>
      <w:proofErr w:type="gramEnd"/>
      <w:r>
        <w:t xml:space="preserve"> and </w:t>
      </w:r>
      <w:proofErr w:type="gramStart"/>
      <w:r>
        <w:t>select on to</w:t>
      </w:r>
      <w:proofErr w:type="gramEnd"/>
      <w:r>
        <w:t xml:space="preserve"> "Restore Databases".</w:t>
      </w:r>
    </w:p>
    <w:p w14:paraId="6236D3D5" w14:textId="77777777" w:rsidR="004D27D8" w:rsidRDefault="004D27D8" w:rsidP="004D27D8">
      <w:pPr>
        <w:widowControl/>
        <w:numPr>
          <w:ilvl w:val="0"/>
          <w:numId w:val="65"/>
        </w:numPr>
        <w:autoSpaceDE/>
        <w:autoSpaceDN/>
        <w:spacing w:before="100" w:beforeAutospacing="1" w:after="100" w:afterAutospacing="1"/>
      </w:pPr>
      <w:r>
        <w:lastRenderedPageBreak/>
        <w:t>In "General" page, under "Source" section, click on "Device"-&gt;"..."→"</w:t>
      </w:r>
      <w:proofErr w:type="gramStart"/>
      <w:r>
        <w:t>Add</w:t>
      </w:r>
      <w:proofErr w:type="gramEnd"/>
      <w:r>
        <w:t>"</w:t>
      </w:r>
    </w:p>
    <w:p w14:paraId="6C696C11" w14:textId="77777777" w:rsidR="004D27D8" w:rsidRDefault="004D27D8" w:rsidP="004D27D8">
      <w:pPr>
        <w:widowControl/>
        <w:numPr>
          <w:ilvl w:val="0"/>
          <w:numId w:val="65"/>
        </w:numPr>
        <w:autoSpaceDE/>
        <w:autoSpaceDN/>
        <w:spacing w:before="100" w:beforeAutospacing="1" w:after="100" w:afterAutospacing="1"/>
      </w:pPr>
      <w:r>
        <w:t>Here user need to fill the details of</w:t>
      </w:r>
    </w:p>
    <w:p w14:paraId="2363B247" w14:textId="77777777" w:rsidR="004D27D8" w:rsidRDefault="004D27D8" w:rsidP="004D27D8">
      <w:pPr>
        <w:widowControl/>
        <w:numPr>
          <w:ilvl w:val="1"/>
          <w:numId w:val="65"/>
        </w:numPr>
        <w:autoSpaceDE/>
        <w:autoSpaceDN/>
        <w:spacing w:before="100" w:beforeAutospacing="1" w:after="100" w:afterAutospacing="1"/>
      </w:pPr>
      <w:r>
        <w:t xml:space="preserve">Azure Storage </w:t>
      </w:r>
      <w:proofErr w:type="gramStart"/>
      <w:r>
        <w:t>container :</w:t>
      </w:r>
      <w:proofErr w:type="gramEnd"/>
      <w:r>
        <w:t> The URL should have the container name also. (</w:t>
      </w:r>
      <w:proofErr w:type="gramStart"/>
      <w:r>
        <w:t>Example :</w:t>
      </w:r>
      <w:proofErr w:type="gramEnd"/>
      <w:r>
        <w:t> </w:t>
      </w:r>
      <w:hyperlink r:id="rId21" w:history="1">
        <w:r>
          <w:rPr>
            <w:rStyle w:val="Hyperlink"/>
          </w:rPr>
          <w:t>https://hpepocstorage.blob.core.windows.net/hpebackup</w:t>
        </w:r>
      </w:hyperlink>
      <w:r>
        <w:t>). Note: Connection string will not have container name.</w:t>
      </w:r>
    </w:p>
    <w:p w14:paraId="42BB0910" w14:textId="77777777" w:rsidR="004D27D8" w:rsidRDefault="004D27D8" w:rsidP="004D27D8">
      <w:pPr>
        <w:widowControl/>
        <w:numPr>
          <w:ilvl w:val="1"/>
          <w:numId w:val="65"/>
        </w:numPr>
        <w:autoSpaceDE/>
        <w:autoSpaceDN/>
        <w:spacing w:before="100" w:beforeAutospacing="1" w:after="100" w:afterAutospacing="1"/>
      </w:pPr>
      <w:r>
        <w:t>Shared Access Signature (SAS</w:t>
      </w:r>
      <w:proofErr w:type="gramStart"/>
      <w:r>
        <w:t>) :</w:t>
      </w:r>
      <w:proofErr w:type="gramEnd"/>
      <w:r>
        <w:t xml:space="preserve"> No need to populate this, if you followed </w:t>
      </w:r>
      <w:proofErr w:type="gramStart"/>
      <w:r>
        <w:t>the step</w:t>
      </w:r>
      <w:proofErr w:type="gramEnd"/>
      <w:r>
        <w:t xml:space="preserve"> 2.</w:t>
      </w:r>
    </w:p>
    <w:p w14:paraId="1C57784A" w14:textId="77777777" w:rsidR="004D27D8" w:rsidRDefault="004D27D8" w:rsidP="004D27D8">
      <w:pPr>
        <w:widowControl/>
        <w:numPr>
          <w:ilvl w:val="0"/>
          <w:numId w:val="65"/>
        </w:numPr>
        <w:autoSpaceDE/>
        <w:autoSpaceDN/>
        <w:spacing w:before="100" w:beforeAutospacing="1" w:after="100" w:afterAutospacing="1"/>
      </w:pPr>
      <w:r>
        <w:t xml:space="preserve">Click on "OK", then select the backup which needs to be </w:t>
      </w:r>
      <w:proofErr w:type="gramStart"/>
      <w:r>
        <w:t>restore</w:t>
      </w:r>
      <w:proofErr w:type="gramEnd"/>
      <w:r>
        <w:t xml:space="preserve"> from container.</w:t>
      </w:r>
    </w:p>
    <w:p w14:paraId="24F99878" w14:textId="77777777" w:rsidR="00D275F9" w:rsidRDefault="00D275F9" w:rsidP="004D27D8"/>
    <w:p w14:paraId="6A6D8E83" w14:textId="77777777" w:rsidR="004D27D8" w:rsidRDefault="004D27D8" w:rsidP="004D27D8"/>
    <w:p w14:paraId="2FB55037" w14:textId="25374349" w:rsidR="004D27D8" w:rsidRDefault="004D27D8" w:rsidP="004D27D8">
      <w:r>
        <w:t>Reference snapshot attached.</w:t>
      </w:r>
    </w:p>
    <w:p w14:paraId="70056276" w14:textId="77777777" w:rsidR="004D27D8" w:rsidRDefault="004D27D8" w:rsidP="004D27D8"/>
    <w:p w14:paraId="7C7039C6" w14:textId="189DC094" w:rsidR="004D27D8" w:rsidRDefault="004D27D8" w:rsidP="004D27D8">
      <w:r>
        <w:rPr>
          <w:noProof/>
        </w:rPr>
        <w:drawing>
          <wp:inline distT="0" distB="0" distL="0" distR="0" wp14:anchorId="6F6A6B26" wp14:editId="4E0CC774">
            <wp:extent cx="6297930" cy="4399280"/>
            <wp:effectExtent l="0" t="0" r="7620" b="1270"/>
            <wp:docPr id="1386981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7930" cy="4399280"/>
                    </a:xfrm>
                    <a:prstGeom prst="rect">
                      <a:avLst/>
                    </a:prstGeom>
                    <a:noFill/>
                    <a:ln>
                      <a:noFill/>
                    </a:ln>
                  </pic:spPr>
                </pic:pic>
              </a:graphicData>
            </a:graphic>
          </wp:inline>
        </w:drawing>
      </w:r>
    </w:p>
    <w:p w14:paraId="24EE19CF" w14:textId="77777777" w:rsidR="004D27D8" w:rsidRDefault="004D27D8" w:rsidP="004D27D8"/>
    <w:p w14:paraId="6AC9DD73" w14:textId="77777777" w:rsidR="004D27D8" w:rsidRDefault="004D27D8" w:rsidP="004D27D8"/>
    <w:p w14:paraId="3430132C" w14:textId="1537FA14" w:rsidR="004D27D8" w:rsidRDefault="004D27D8" w:rsidP="004D27D8">
      <w:r>
        <w:rPr>
          <w:noProof/>
        </w:rPr>
        <w:lastRenderedPageBreak/>
        <w:drawing>
          <wp:inline distT="0" distB="0" distL="0" distR="0" wp14:anchorId="22813F68" wp14:editId="7F14BCED">
            <wp:extent cx="6297930" cy="3955415"/>
            <wp:effectExtent l="0" t="0" r="7620" b="6985"/>
            <wp:docPr id="199692296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22965" name="Picture 7"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7930" cy="3955415"/>
                    </a:xfrm>
                    <a:prstGeom prst="rect">
                      <a:avLst/>
                    </a:prstGeom>
                    <a:noFill/>
                    <a:ln>
                      <a:noFill/>
                    </a:ln>
                  </pic:spPr>
                </pic:pic>
              </a:graphicData>
            </a:graphic>
          </wp:inline>
        </w:drawing>
      </w:r>
    </w:p>
    <w:p w14:paraId="073364DE" w14:textId="77777777" w:rsidR="004D27D8" w:rsidRDefault="004D27D8" w:rsidP="004D27D8"/>
    <w:p w14:paraId="01635D92" w14:textId="77777777" w:rsidR="004D27D8" w:rsidRDefault="004D27D8" w:rsidP="004D27D8"/>
    <w:p w14:paraId="6BA66188" w14:textId="77777777" w:rsidR="004D27D8" w:rsidRDefault="004D27D8" w:rsidP="004D27D8"/>
    <w:p w14:paraId="24B01B02" w14:textId="7C0C95AC" w:rsidR="004D27D8" w:rsidRDefault="004D27D8" w:rsidP="004D27D8">
      <w:r>
        <w:rPr>
          <w:noProof/>
        </w:rPr>
        <w:lastRenderedPageBreak/>
        <w:drawing>
          <wp:inline distT="0" distB="0" distL="0" distR="0" wp14:anchorId="5A955323" wp14:editId="7D54B5AC">
            <wp:extent cx="6297930" cy="4566285"/>
            <wp:effectExtent l="0" t="0" r="7620" b="5715"/>
            <wp:docPr id="75673530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35300" name="Picture 8"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7930" cy="4566285"/>
                    </a:xfrm>
                    <a:prstGeom prst="rect">
                      <a:avLst/>
                    </a:prstGeom>
                    <a:noFill/>
                    <a:ln>
                      <a:noFill/>
                    </a:ln>
                  </pic:spPr>
                </pic:pic>
              </a:graphicData>
            </a:graphic>
          </wp:inline>
        </w:drawing>
      </w:r>
    </w:p>
    <w:p w14:paraId="66219DE6" w14:textId="77777777" w:rsidR="004D27D8" w:rsidRDefault="004D27D8" w:rsidP="004D27D8"/>
    <w:p w14:paraId="436D3B72" w14:textId="77777777" w:rsidR="004D27D8" w:rsidRDefault="004D27D8" w:rsidP="00D275F9">
      <w:pPr>
        <w:pStyle w:val="ListParagraph"/>
        <w:ind w:left="720"/>
      </w:pPr>
    </w:p>
    <w:p w14:paraId="7FC8A088" w14:textId="77777777" w:rsidR="004D27D8" w:rsidRDefault="004D27D8" w:rsidP="00D275F9">
      <w:pPr>
        <w:pStyle w:val="ListParagraph"/>
        <w:ind w:left="720"/>
      </w:pPr>
    </w:p>
    <w:p w14:paraId="2CDFA52E" w14:textId="5A3687AD" w:rsidR="004D27D8" w:rsidRDefault="004D27D8" w:rsidP="004D27D8">
      <w:pPr>
        <w:pStyle w:val="Heading2"/>
      </w:pPr>
      <w:r>
        <w:t>1.</w:t>
      </w:r>
      <w:r>
        <w:t>4</w:t>
      </w:r>
      <w:r>
        <w:t xml:space="preserve"> </w:t>
      </w:r>
      <w:r>
        <w:t>References</w:t>
      </w:r>
    </w:p>
    <w:p w14:paraId="3F3B9961" w14:textId="3B157224" w:rsidR="004D27D8" w:rsidRDefault="00E80BBE" w:rsidP="00E80BBE">
      <w:hyperlink r:id="rId25" w:history="1">
        <w:r w:rsidRPr="00E80BBE">
          <w:rPr>
            <w:rStyle w:val="Hyperlink"/>
          </w:rPr>
          <w:t>HPE-Odessa SQL MI Database backup and restore</w:t>
        </w:r>
      </w:hyperlink>
    </w:p>
    <w:sectPr w:rsidR="004D27D8" w:rsidSect="00171B5E">
      <w:headerReference w:type="even" r:id="rId26"/>
      <w:headerReference w:type="default" r:id="rId27"/>
      <w:footerReference w:type="even" r:id="rId28"/>
      <w:footerReference w:type="default" r:id="rId29"/>
      <w:type w:val="continuous"/>
      <w:pgSz w:w="12240" w:h="15840"/>
      <w:pgMar w:top="1440" w:right="1152" w:bottom="1296" w:left="1170" w:header="720" w:footer="54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8A54" w14:textId="77777777" w:rsidR="009B3CC9" w:rsidRDefault="009B3CC9" w:rsidP="00274C69">
      <w:r>
        <w:separator/>
      </w:r>
    </w:p>
  </w:endnote>
  <w:endnote w:type="continuationSeparator" w:id="0">
    <w:p w14:paraId="015CE21D" w14:textId="77777777" w:rsidR="009B3CC9" w:rsidRDefault="009B3CC9" w:rsidP="00274C69">
      <w:r>
        <w:continuationSeparator/>
      </w:r>
    </w:p>
  </w:endnote>
  <w:endnote w:type="continuationNotice" w:id="1">
    <w:p w14:paraId="3A8ED59C" w14:textId="77777777" w:rsidR="009B3CC9" w:rsidRDefault="009B3C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son Neue Book">
    <w:altName w:val="Calibri"/>
    <w:panose1 w:val="020B0504040000000000"/>
    <w:charset w:val="00"/>
    <w:family w:val="swiss"/>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D7E6" w14:textId="77777777" w:rsidR="00687FB9" w:rsidRPr="002C7138" w:rsidRDefault="00687FB9" w:rsidP="002C7138">
    <w:pPr>
      <w:pStyle w:val="Footer"/>
      <w:tabs>
        <w:tab w:val="clear" w:pos="4680"/>
        <w:tab w:val="clear" w:pos="9360"/>
        <w:tab w:val="right" w:pos="9936"/>
      </w:tabs>
      <w:ind w:left="-810"/>
      <w:rPr>
        <w:rFonts w:ascii="Maison Neue Book" w:hAnsi="Maison Neue Book"/>
        <w:color w:val="808080" w:themeColor="background1" w:themeShade="80"/>
        <w:sz w:val="16"/>
        <w:szCs w:val="16"/>
      </w:rPr>
    </w:pPr>
    <w:r w:rsidRPr="002C7138">
      <w:rPr>
        <w:rFonts w:ascii="Maison Neue Book" w:hAnsi="Maison Neue Book"/>
        <w:noProof/>
        <w:color w:val="808080" w:themeColor="background1" w:themeShade="80"/>
        <w:sz w:val="16"/>
        <w:szCs w:val="16"/>
        <w:lang w:bidi="ar-SA"/>
      </w:rPr>
      <mc:AlternateContent>
        <mc:Choice Requires="wpg">
          <w:drawing>
            <wp:anchor distT="0" distB="0" distL="114300" distR="114300" simplePos="0" relativeHeight="251658243" behindDoc="0" locked="0" layoutInCell="1" allowOverlap="1" wp14:anchorId="47B7E16F" wp14:editId="74504C58">
              <wp:simplePos x="0" y="0"/>
              <wp:positionH relativeFrom="page">
                <wp:posOffset>1048195</wp:posOffset>
              </wp:positionH>
              <wp:positionV relativeFrom="bottomMargin">
                <wp:posOffset>325120</wp:posOffset>
              </wp:positionV>
              <wp:extent cx="6172200" cy="282587"/>
              <wp:effectExtent l="0" t="0" r="0" b="3175"/>
              <wp:wrapNone/>
              <wp:docPr id="164" name="Group 164"/>
              <wp:cNvGraphicFramePr/>
              <a:graphic xmlns:a="http://schemas.openxmlformats.org/drawingml/2006/main">
                <a:graphicData uri="http://schemas.microsoft.com/office/word/2010/wordprocessingGroup">
                  <wpg:wgp>
                    <wpg:cNvGrpSpPr/>
                    <wpg:grpSpPr>
                      <a:xfrm>
                        <a:off x="0" y="0"/>
                        <a:ext cx="6172200" cy="282587"/>
                        <a:chOff x="0" y="0"/>
                        <a:chExt cx="6172200" cy="282587"/>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50177"/>
                          <a:ext cx="594360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E088" w14:textId="1C9432D6" w:rsidR="00687FB9" w:rsidRPr="002C7138" w:rsidRDefault="00000000">
                            <w:pPr>
                              <w:pStyle w:val="Footer"/>
                              <w:tabs>
                                <w:tab w:val="clear" w:pos="4680"/>
                                <w:tab w:val="clear" w:pos="9360"/>
                              </w:tabs>
                              <w:jc w:val="right"/>
                              <w:rPr>
                                <w:rFonts w:ascii="Maison Neue Book" w:hAnsi="Maison Neue Book"/>
                                <w:sz w:val="16"/>
                                <w:szCs w:val="16"/>
                              </w:rPr>
                            </w:pPr>
                            <w:sdt>
                              <w:sdtPr>
                                <w:rPr>
                                  <w:rFonts w:ascii="Maison Neue Book" w:hAnsi="Maison Neue Book"/>
                                  <w:caps/>
                                  <w:color w:val="00ACC8" w:themeColor="accent1"/>
                                  <w:sz w:val="16"/>
                                  <w:szCs w:val="16"/>
                                </w:rPr>
                                <w:alias w:val="Title"/>
                                <w:tag w:val=""/>
                                <w:id w:val="810759859"/>
                                <w:dataBinding w:prefixMappings="xmlns:ns0='http://purl.org/dc/elements/1.1/' xmlns:ns1='http://schemas.openxmlformats.org/package/2006/metadata/core-properties' " w:xpath="/ns1:coreProperties[1]/ns0:title[1]" w:storeItemID="{6C3C8BC8-F283-45AE-878A-BAB7291924A1}"/>
                                <w:text/>
                              </w:sdtPr>
                              <w:sdtContent>
                                <w:r w:rsidR="00BD60C1">
                                  <w:rPr>
                                    <w:rFonts w:ascii="Maison Neue Book" w:hAnsi="Maison Neue Book"/>
                                    <w:caps/>
                                    <w:color w:val="00ACC8" w:themeColor="accent1"/>
                                    <w:sz w:val="16"/>
                                    <w:szCs w:val="16"/>
                                  </w:rPr>
                                  <w:t>HPE-Odessa DevOps</w:t>
                                </w:r>
                              </w:sdtContent>
                            </w:sdt>
                            <w:r w:rsidR="00687FB9" w:rsidRPr="002C7138">
                              <w:rPr>
                                <w:rFonts w:ascii="Maison Neue Book" w:hAnsi="Maison Neue Book"/>
                                <w:caps/>
                                <w:color w:val="808080" w:themeColor="background1" w:themeShade="80"/>
                                <w:sz w:val="16"/>
                                <w:szCs w:val="16"/>
                              </w:rPr>
                              <w:t> |</w:t>
                            </w:r>
                            <w:r w:rsidR="00687FB9">
                              <w:rPr>
                                <w:rFonts w:ascii="Maison Neue Book" w:hAnsi="Maison Neue Book"/>
                                <w:caps/>
                                <w:color w:val="808080" w:themeColor="background1" w:themeShade="80"/>
                                <w:sz w:val="16"/>
                                <w:szCs w:val="16"/>
                              </w:rPr>
                              <w:t xml:space="preserve"> </w:t>
                            </w:r>
                            <w:r w:rsidR="00687FB9" w:rsidRPr="002C7138">
                              <w:rPr>
                                <w:rFonts w:ascii="Maison Neue Book" w:hAnsi="Maison Neue Book"/>
                                <w:caps/>
                                <w:color w:val="808080" w:themeColor="background1" w:themeShade="80"/>
                                <w:sz w:val="16"/>
                                <w:szCs w:val="16"/>
                              </w:rPr>
                              <w:t> </w:t>
                            </w:r>
                            <w:sdt>
                              <w:sdtPr>
                                <w:rPr>
                                  <w:rFonts w:ascii="Maison Neue Book" w:hAnsi="Maison Neue Book"/>
                                  <w:color w:val="808080" w:themeColor="background1" w:themeShade="80"/>
                                  <w:sz w:val="16"/>
                                  <w:szCs w:val="16"/>
                                </w:rPr>
                                <w:alias w:val="Subtitle"/>
                                <w:tag w:val=""/>
                                <w:id w:val="-1235465592"/>
                                <w:dataBinding w:prefixMappings="xmlns:ns0='http://purl.org/dc/elements/1.1/' xmlns:ns1='http://schemas.openxmlformats.org/package/2006/metadata/core-properties' " w:xpath="/ns1:coreProperties[1]/ns0:subject[1]" w:storeItemID="{6C3C8BC8-F283-45AE-878A-BAB7291924A1}"/>
                                <w:text/>
                              </w:sdtPr>
                              <w:sdtContent>
                                <w:r w:rsidR="004D27D8">
                                  <w:rPr>
                                    <w:rFonts w:ascii="Maison Neue Book" w:hAnsi="Maison Neue Book"/>
                                    <w:color w:val="808080" w:themeColor="background1" w:themeShade="80"/>
                                    <w:sz w:val="16"/>
                                    <w:szCs w:val="16"/>
                                  </w:rPr>
                                  <w:t>Database backup and restore guidelines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7B7E16F" id="Group 164" o:spid="_x0000_s1028" style="position:absolute;left:0;text-align:left;margin-left:82.55pt;margin-top:25.6pt;width:486pt;height:22.25pt;z-index:251658243;mso-position-horizontal-relative:page;mso-position-vertical-relative:bottom-margin-area;mso-height-relative:margin" coordsize="61722,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30" type="#_x0000_t202" style="position:absolute;top:501;width:59436;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642E088" w14:textId="1C9432D6" w:rsidR="00687FB9" w:rsidRPr="002C7138" w:rsidRDefault="00000000">
                      <w:pPr>
                        <w:pStyle w:val="Footer"/>
                        <w:tabs>
                          <w:tab w:val="clear" w:pos="4680"/>
                          <w:tab w:val="clear" w:pos="9360"/>
                        </w:tabs>
                        <w:jc w:val="right"/>
                        <w:rPr>
                          <w:rFonts w:ascii="Maison Neue Book" w:hAnsi="Maison Neue Book"/>
                          <w:sz w:val="16"/>
                          <w:szCs w:val="16"/>
                        </w:rPr>
                      </w:pPr>
                      <w:sdt>
                        <w:sdtPr>
                          <w:rPr>
                            <w:rFonts w:ascii="Maison Neue Book" w:hAnsi="Maison Neue Book"/>
                            <w:caps/>
                            <w:color w:val="00ACC8" w:themeColor="accent1"/>
                            <w:sz w:val="16"/>
                            <w:szCs w:val="16"/>
                          </w:rPr>
                          <w:alias w:val="Title"/>
                          <w:tag w:val=""/>
                          <w:id w:val="810759859"/>
                          <w:dataBinding w:prefixMappings="xmlns:ns0='http://purl.org/dc/elements/1.1/' xmlns:ns1='http://schemas.openxmlformats.org/package/2006/metadata/core-properties' " w:xpath="/ns1:coreProperties[1]/ns0:title[1]" w:storeItemID="{6C3C8BC8-F283-45AE-878A-BAB7291924A1}"/>
                          <w:text/>
                        </w:sdtPr>
                        <w:sdtContent>
                          <w:r w:rsidR="00BD60C1">
                            <w:rPr>
                              <w:rFonts w:ascii="Maison Neue Book" w:hAnsi="Maison Neue Book"/>
                              <w:caps/>
                              <w:color w:val="00ACC8" w:themeColor="accent1"/>
                              <w:sz w:val="16"/>
                              <w:szCs w:val="16"/>
                            </w:rPr>
                            <w:t>HPE-Odessa DevOps</w:t>
                          </w:r>
                        </w:sdtContent>
                      </w:sdt>
                      <w:r w:rsidR="00687FB9" w:rsidRPr="002C7138">
                        <w:rPr>
                          <w:rFonts w:ascii="Maison Neue Book" w:hAnsi="Maison Neue Book"/>
                          <w:caps/>
                          <w:color w:val="808080" w:themeColor="background1" w:themeShade="80"/>
                          <w:sz w:val="16"/>
                          <w:szCs w:val="16"/>
                        </w:rPr>
                        <w:t> |</w:t>
                      </w:r>
                      <w:r w:rsidR="00687FB9">
                        <w:rPr>
                          <w:rFonts w:ascii="Maison Neue Book" w:hAnsi="Maison Neue Book"/>
                          <w:caps/>
                          <w:color w:val="808080" w:themeColor="background1" w:themeShade="80"/>
                          <w:sz w:val="16"/>
                          <w:szCs w:val="16"/>
                        </w:rPr>
                        <w:t xml:space="preserve"> </w:t>
                      </w:r>
                      <w:r w:rsidR="00687FB9" w:rsidRPr="002C7138">
                        <w:rPr>
                          <w:rFonts w:ascii="Maison Neue Book" w:hAnsi="Maison Neue Book"/>
                          <w:caps/>
                          <w:color w:val="808080" w:themeColor="background1" w:themeShade="80"/>
                          <w:sz w:val="16"/>
                          <w:szCs w:val="16"/>
                        </w:rPr>
                        <w:t> </w:t>
                      </w:r>
                      <w:sdt>
                        <w:sdtPr>
                          <w:rPr>
                            <w:rFonts w:ascii="Maison Neue Book" w:hAnsi="Maison Neue Book"/>
                            <w:color w:val="808080" w:themeColor="background1" w:themeShade="80"/>
                            <w:sz w:val="16"/>
                            <w:szCs w:val="16"/>
                          </w:rPr>
                          <w:alias w:val="Subtitle"/>
                          <w:tag w:val=""/>
                          <w:id w:val="-1235465592"/>
                          <w:dataBinding w:prefixMappings="xmlns:ns0='http://purl.org/dc/elements/1.1/' xmlns:ns1='http://schemas.openxmlformats.org/package/2006/metadata/core-properties' " w:xpath="/ns1:coreProperties[1]/ns0:subject[1]" w:storeItemID="{6C3C8BC8-F283-45AE-878A-BAB7291924A1}"/>
                          <w:text/>
                        </w:sdtPr>
                        <w:sdtContent>
                          <w:r w:rsidR="004D27D8">
                            <w:rPr>
                              <w:rFonts w:ascii="Maison Neue Book" w:hAnsi="Maison Neue Book"/>
                              <w:color w:val="808080" w:themeColor="background1" w:themeShade="80"/>
                              <w:sz w:val="16"/>
                              <w:szCs w:val="16"/>
                            </w:rPr>
                            <w:t>Database backup and restore guidelines</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38938316"/>
      <w:docPartObj>
        <w:docPartGallery w:val="Page Numbers (Bottom of Page)"/>
        <w:docPartUnique/>
      </w:docPartObj>
    </w:sdtPr>
    <w:sdtEndPr>
      <w:rPr>
        <w:noProof/>
      </w:rPr>
    </w:sdtEndPr>
    <w:sdtContent>
      <w:p w14:paraId="69A88EAE" w14:textId="77777777" w:rsidR="00687FB9" w:rsidRPr="007A642B" w:rsidRDefault="003134BB" w:rsidP="00314EAA">
        <w:pPr>
          <w:pStyle w:val="Footer"/>
          <w:tabs>
            <w:tab w:val="clear" w:pos="4680"/>
            <w:tab w:val="clear" w:pos="9360"/>
          </w:tabs>
          <w:ind w:right="36"/>
          <w:jc w:val="right"/>
          <w:rPr>
            <w:sz w:val="20"/>
            <w:szCs w:val="20"/>
          </w:rPr>
        </w:pPr>
        <w:r>
          <w:rPr>
            <w:noProof/>
            <w:spacing w:val="8"/>
            <w:lang w:bidi="ar-SA"/>
          </w:rPr>
          <mc:AlternateContent>
            <mc:Choice Requires="wps">
              <w:drawing>
                <wp:anchor distT="0" distB="0" distL="114300" distR="114300" simplePos="0" relativeHeight="251658240" behindDoc="1" locked="0" layoutInCell="1" allowOverlap="1" wp14:anchorId="478DB0D2" wp14:editId="21C55503">
                  <wp:simplePos x="0" y="0"/>
                  <wp:positionH relativeFrom="column">
                    <wp:posOffset>6144260</wp:posOffset>
                  </wp:positionH>
                  <wp:positionV relativeFrom="paragraph">
                    <wp:posOffset>-109220</wp:posOffset>
                  </wp:positionV>
                  <wp:extent cx="248920" cy="557530"/>
                  <wp:effectExtent l="0" t="0" r="6350" b="0"/>
                  <wp:wrapNone/>
                  <wp:docPr id="10" name="Rectangle 10"/>
                  <wp:cNvGraphicFramePr/>
                  <a:graphic xmlns:a="http://schemas.openxmlformats.org/drawingml/2006/main">
                    <a:graphicData uri="http://schemas.microsoft.com/office/word/2010/wordprocessingShape">
                      <wps:wsp>
                        <wps:cNvSpPr/>
                        <wps:spPr>
                          <a:xfrm>
                            <a:off x="0" y="0"/>
                            <a:ext cx="248920" cy="5575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0594C13F">
                <v:rect id="Rectangle 10" style="position:absolute;margin-left:483.8pt;margin-top:-8.6pt;width:19.6pt;height:4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acc8 [3204]" stroked="f" strokeweight="2pt" w14:anchorId="4D31BE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"/>
              </w:pict>
            </mc:Fallback>
          </mc:AlternateContent>
        </w:r>
        <w:r w:rsidR="00687FB9">
          <w:rPr>
            <w:noProof/>
            <w:spacing w:val="8"/>
            <w:lang w:bidi="ar-SA"/>
          </w:rPr>
          <w:drawing>
            <wp:anchor distT="0" distB="0" distL="114300" distR="114300" simplePos="0" relativeHeight="251658244" behindDoc="0" locked="1" layoutInCell="1" allowOverlap="1" wp14:anchorId="2A5B1D12" wp14:editId="0477123C">
              <wp:simplePos x="0" y="0"/>
              <wp:positionH relativeFrom="margin">
                <wp:posOffset>0</wp:posOffset>
              </wp:positionH>
              <wp:positionV relativeFrom="page">
                <wp:posOffset>9457055</wp:posOffset>
              </wp:positionV>
              <wp:extent cx="1097280" cy="339041"/>
              <wp:effectExtent l="0" t="0" r="7620" b="4445"/>
              <wp:wrapNone/>
              <wp:docPr id="1903822527" name="Picture 190382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essa_Teal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7280" cy="339041"/>
                      </a:xfrm>
                      <a:prstGeom prst="rect">
                        <a:avLst/>
                      </a:prstGeom>
                    </pic:spPr>
                  </pic:pic>
                </a:graphicData>
              </a:graphic>
              <wp14:sizeRelH relativeFrom="page">
                <wp14:pctWidth>0</wp14:pctWidth>
              </wp14:sizeRelH>
              <wp14:sizeRelV relativeFrom="page">
                <wp14:pctHeight>0</wp14:pctHeight>
              </wp14:sizeRelV>
            </wp:anchor>
          </w:drawing>
        </w:r>
        <w:r w:rsidR="00687FB9" w:rsidRPr="002C7138">
          <w:rPr>
            <w:rFonts w:ascii="Maison Neue Book" w:hAnsi="Maison Neue Book"/>
            <w:color w:val="808080" w:themeColor="background1" w:themeShade="80"/>
            <w:sz w:val="16"/>
            <w:szCs w:val="16"/>
          </w:rPr>
          <w:t>Confidential. © Odessa Technologies</w:t>
        </w:r>
        <w:r w:rsidR="00687FB9">
          <w:rPr>
            <w:rFonts w:ascii="Maison Neue Book" w:hAnsi="Maison Neue Book"/>
            <w:caps/>
            <w:color w:val="808080" w:themeColor="background1" w:themeShade="80"/>
            <w:sz w:val="16"/>
            <w:szCs w:val="16"/>
          </w:rPr>
          <w:t xml:space="preserve"> </w:t>
        </w:r>
        <w:r>
          <w:rPr>
            <w:rFonts w:ascii="Maison Neue Book" w:hAnsi="Maison Neue Book"/>
            <w:caps/>
            <w:color w:val="808080" w:themeColor="background1" w:themeShade="80"/>
            <w:sz w:val="16"/>
            <w:szCs w:val="16"/>
          </w:rPr>
          <w:t xml:space="preserve">     </w:t>
        </w:r>
        <w:r w:rsidR="00687FB9" w:rsidRPr="003134BB">
          <w:rPr>
            <w:rFonts w:ascii="Maison Neue Book" w:hAnsi="Maison Neue Book"/>
            <w:color w:val="FFFFFF" w:themeColor="background1"/>
            <w:sz w:val="16"/>
            <w:szCs w:val="16"/>
          </w:rPr>
          <w:fldChar w:fldCharType="begin"/>
        </w:r>
        <w:r w:rsidR="00687FB9" w:rsidRPr="003134BB">
          <w:rPr>
            <w:rFonts w:ascii="Maison Neue Book" w:hAnsi="Maison Neue Book"/>
            <w:color w:val="FFFFFF" w:themeColor="background1"/>
            <w:sz w:val="16"/>
            <w:szCs w:val="16"/>
          </w:rPr>
          <w:instrText xml:space="preserve"> PAGE   \* MERGEFORMAT </w:instrText>
        </w:r>
        <w:r w:rsidR="00687FB9" w:rsidRPr="003134BB">
          <w:rPr>
            <w:rFonts w:ascii="Maison Neue Book" w:hAnsi="Maison Neue Book"/>
            <w:color w:val="FFFFFF" w:themeColor="background1"/>
            <w:sz w:val="16"/>
            <w:szCs w:val="16"/>
          </w:rPr>
          <w:fldChar w:fldCharType="separate"/>
        </w:r>
        <w:r w:rsidR="00147111">
          <w:rPr>
            <w:rFonts w:ascii="Maison Neue Book" w:hAnsi="Maison Neue Book"/>
            <w:noProof/>
            <w:color w:val="FFFFFF" w:themeColor="background1"/>
            <w:sz w:val="16"/>
            <w:szCs w:val="16"/>
          </w:rPr>
          <w:t>3</w:t>
        </w:r>
        <w:r w:rsidR="00687FB9" w:rsidRPr="003134BB">
          <w:rPr>
            <w:rFonts w:ascii="Maison Neue Book" w:hAnsi="Maison Neue Book"/>
            <w:color w:val="FFFFFF" w:themeColor="background1"/>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C45C" w14:textId="77777777" w:rsidR="009B3CC9" w:rsidRDefault="009B3CC9" w:rsidP="00274C69">
      <w:r>
        <w:separator/>
      </w:r>
    </w:p>
  </w:footnote>
  <w:footnote w:type="continuationSeparator" w:id="0">
    <w:p w14:paraId="61C8F1B9" w14:textId="77777777" w:rsidR="009B3CC9" w:rsidRDefault="009B3CC9" w:rsidP="00274C69">
      <w:r>
        <w:continuationSeparator/>
      </w:r>
    </w:p>
  </w:footnote>
  <w:footnote w:type="continuationNotice" w:id="1">
    <w:p w14:paraId="72AB8BDA" w14:textId="77777777" w:rsidR="009B3CC9" w:rsidRDefault="009B3C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AE29" w14:textId="77777777" w:rsidR="00687FB9" w:rsidRDefault="00687FB9">
    <w:pPr>
      <w:pStyle w:val="Header"/>
    </w:pPr>
    <w:r>
      <w:rPr>
        <w:noProof/>
        <w:lang w:bidi="ar-SA"/>
      </w:rPr>
      <mc:AlternateContent>
        <mc:Choice Requires="wpg">
          <w:drawing>
            <wp:anchor distT="0" distB="0" distL="114300" distR="114300" simplePos="0" relativeHeight="251658241" behindDoc="0" locked="0" layoutInCell="1" allowOverlap="1" wp14:anchorId="50AC5FF4" wp14:editId="7FE9F74B">
              <wp:simplePos x="0" y="0"/>
              <wp:positionH relativeFrom="page">
                <wp:align>left</wp:align>
              </wp:positionH>
              <wp:positionV relativeFrom="paragraph">
                <wp:posOffset>-220717</wp:posOffset>
              </wp:positionV>
              <wp:extent cx="1355834" cy="930165"/>
              <wp:effectExtent l="0" t="0" r="0" b="3810"/>
              <wp:wrapNone/>
              <wp:docPr id="337" name="Group 337"/>
              <wp:cNvGraphicFramePr/>
              <a:graphic xmlns:a="http://schemas.openxmlformats.org/drawingml/2006/main">
                <a:graphicData uri="http://schemas.microsoft.com/office/word/2010/wordprocessingGroup">
                  <wpg:wgp>
                    <wpg:cNvGrpSpPr/>
                    <wpg:grpSpPr>
                      <a:xfrm>
                        <a:off x="0" y="0"/>
                        <a:ext cx="1355834" cy="930165"/>
                        <a:chOff x="0" y="0"/>
                        <a:chExt cx="1700784" cy="1024128"/>
                      </a:xfrm>
                    </wpg:grpSpPr>
                    <wps:wsp>
                      <wps:cNvPr id="338" name="Rectangle 33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4F73137A">
            <v:group id="Group 337" style="position:absolute;margin-left:0;margin-top:-17.4pt;width:106.75pt;height:73.25pt;z-index:251658241;mso-position-horizontal:left;mso-position-horizontal-relative:page;mso-width-relative:margin;mso-height-relative:margin" coordsize="17007,10241" o:spid="_x0000_s1026" w14:anchorId="7B58EF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">
              <v:rect id="Rectangle 338" style="position:absolute;width:17007;height:1024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">
                <v:fill opacity="0"/>
              </v:rect>
              <v:shape id="Rectangle 1" style="position:absolute;left:2286;width:14630;height:10149;visibility:visible;mso-wrap-style:square;v-text-anchor:middle" coordsize="1462822,1014481" o:spid="_x0000_s1028" fillcolor="#00acc8 [3204]" stroked="f" strokeweight="2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">
                <v:path arrowok="t" o:connecttype="custom" o:connectlocs="0,0;1463040,0;910508,376493;0,1014984;0,0" o:connectangles="0,0,0,0,0"/>
              </v:shape>
              <v:rect id="Rectangle 340" style="position:absolute;left:2286;width:14721;height:10241;visibility:visible;mso-wrap-style:square;v-text-anchor:middle" o:spid="_x0000_s1029"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">
                <v:fill type="frame" o:title="" recolor="t" rotate="t" r:id="rId2"/>
              </v:rect>
              <w10:wrap anchorx="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D36E" w14:textId="77777777" w:rsidR="00687FB9" w:rsidRDefault="00687FB9">
    <w:pPr>
      <w:pStyle w:val="Header"/>
    </w:pPr>
    <w:r>
      <w:rPr>
        <w:noProof/>
        <w:lang w:bidi="ar-SA"/>
      </w:rPr>
      <mc:AlternateContent>
        <mc:Choice Requires="wpg">
          <w:drawing>
            <wp:anchor distT="0" distB="0" distL="114300" distR="114300" simplePos="0" relativeHeight="251658242" behindDoc="0" locked="0" layoutInCell="1" allowOverlap="1" wp14:anchorId="4DC0E86A" wp14:editId="7CA10132">
              <wp:simplePos x="0" y="0"/>
              <wp:positionH relativeFrom="page">
                <wp:align>right</wp:align>
              </wp:positionH>
              <wp:positionV relativeFrom="paragraph">
                <wp:posOffset>-220717</wp:posOffset>
              </wp:positionV>
              <wp:extent cx="1511344" cy="977462"/>
              <wp:effectExtent l="0" t="0" r="0" b="13335"/>
              <wp:wrapNone/>
              <wp:docPr id="168" name="Group 168"/>
              <wp:cNvGraphicFramePr/>
              <a:graphic xmlns:a="http://schemas.openxmlformats.org/drawingml/2006/main">
                <a:graphicData uri="http://schemas.microsoft.com/office/word/2010/wordprocessingGroup">
                  <wpg:wgp>
                    <wpg:cNvGrpSpPr/>
                    <wpg:grpSpPr>
                      <a:xfrm>
                        <a:off x="0" y="0"/>
                        <a:ext cx="1511344" cy="977462"/>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1D08ADB7">
            <v:group id="Group 168" style="position:absolute;margin-left:67.8pt;margin-top:-17.4pt;width:119pt;height:76.95pt;z-index:251658242;mso-position-horizontal:right;mso-position-horizontal-relative:page;mso-width-relative:margin;mso-height-relative:margin" coordsize="17007,10241" o:spid="_x0000_s1026" w14:anchorId="6B48E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">
              <v:rect id="Rectangle 169" style="position:absolute;width:17007;height:1024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v:fill opacity="0"/>
              </v:rect>
              <v:shape id="Rectangle 12" style="position:absolute;width:14630;height:10149;visibility:visible;mso-wrap-style:square;v-text-anchor:middle" coordsize="1462822,1014481" o:spid="_x0000_s1028" fillcolor="#00acc8 [3204]" stroked="f" strokeweight="2pt" path="m,l1462822,r,1014481l638269,4078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v:path arrowok="t" o:connecttype="custom" o:connectlocs="0,0;1463040,0;1463040,1014984;638364,408101;0,0" o:connectangles="0,0,0,0,0"/>
              </v:shape>
              <v:rect id="Rectangle 171" style="position:absolute;width:14721;height:10241;visibility:visible;mso-wrap-style:square;v-text-anchor:middle" o:spid="_x0000_s1029" strokecolor="white [3212]"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v:fill type="frame" o:title="" recolor="t" rotate="t" r:id="rId4"/>
              </v:rect>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692"/>
    <w:multiLevelType w:val="hybridMultilevel"/>
    <w:tmpl w:val="20129E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55685"/>
    <w:multiLevelType w:val="hybridMultilevel"/>
    <w:tmpl w:val="01FEC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27086"/>
    <w:multiLevelType w:val="hybridMultilevel"/>
    <w:tmpl w:val="1C900F5C"/>
    <w:lvl w:ilvl="0" w:tplc="04090005">
      <w:start w:val="1"/>
      <w:numFmt w:val="bullet"/>
      <w:lvlText w:val=""/>
      <w:lvlJc w:val="left"/>
      <w:pPr>
        <w:ind w:left="180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2FF2837"/>
    <w:multiLevelType w:val="multilevel"/>
    <w:tmpl w:val="EA7C1A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7111B"/>
    <w:multiLevelType w:val="multilevel"/>
    <w:tmpl w:val="D024A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55DD8"/>
    <w:multiLevelType w:val="hybridMultilevel"/>
    <w:tmpl w:val="BEB237EA"/>
    <w:lvl w:ilvl="0" w:tplc="92927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CF7A57"/>
    <w:multiLevelType w:val="hybridMultilevel"/>
    <w:tmpl w:val="50F43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04D0D"/>
    <w:multiLevelType w:val="hybridMultilevel"/>
    <w:tmpl w:val="EB860A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C8D1E7E"/>
    <w:multiLevelType w:val="hybridMultilevel"/>
    <w:tmpl w:val="5D68F48C"/>
    <w:lvl w:ilvl="0" w:tplc="9E302E3A">
      <w:start w:val="1"/>
      <w:numFmt w:val="bullet"/>
      <w:lvlText w:val=""/>
      <w:lvlJc w:val="left"/>
      <w:pPr>
        <w:tabs>
          <w:tab w:val="num" w:pos="720"/>
        </w:tabs>
        <w:ind w:left="720" w:hanging="360"/>
      </w:pPr>
      <w:rPr>
        <w:rFonts w:ascii="Symbol" w:hAnsi="Symbol" w:hint="default"/>
      </w:rPr>
    </w:lvl>
    <w:lvl w:ilvl="1" w:tplc="F7A2B748" w:tentative="1">
      <w:start w:val="1"/>
      <w:numFmt w:val="bullet"/>
      <w:lvlText w:val=""/>
      <w:lvlJc w:val="left"/>
      <w:pPr>
        <w:tabs>
          <w:tab w:val="num" w:pos="1440"/>
        </w:tabs>
        <w:ind w:left="1440" w:hanging="360"/>
      </w:pPr>
      <w:rPr>
        <w:rFonts w:ascii="Symbol" w:hAnsi="Symbol" w:hint="default"/>
      </w:rPr>
    </w:lvl>
    <w:lvl w:ilvl="2" w:tplc="CDA0083E" w:tentative="1">
      <w:start w:val="1"/>
      <w:numFmt w:val="bullet"/>
      <w:lvlText w:val=""/>
      <w:lvlJc w:val="left"/>
      <w:pPr>
        <w:tabs>
          <w:tab w:val="num" w:pos="2160"/>
        </w:tabs>
        <w:ind w:left="2160" w:hanging="360"/>
      </w:pPr>
      <w:rPr>
        <w:rFonts w:ascii="Symbol" w:hAnsi="Symbol" w:hint="default"/>
      </w:rPr>
    </w:lvl>
    <w:lvl w:ilvl="3" w:tplc="9356CAE8" w:tentative="1">
      <w:start w:val="1"/>
      <w:numFmt w:val="bullet"/>
      <w:lvlText w:val=""/>
      <w:lvlJc w:val="left"/>
      <w:pPr>
        <w:tabs>
          <w:tab w:val="num" w:pos="2880"/>
        </w:tabs>
        <w:ind w:left="2880" w:hanging="360"/>
      </w:pPr>
      <w:rPr>
        <w:rFonts w:ascii="Symbol" w:hAnsi="Symbol" w:hint="default"/>
      </w:rPr>
    </w:lvl>
    <w:lvl w:ilvl="4" w:tplc="A2E474A6" w:tentative="1">
      <w:start w:val="1"/>
      <w:numFmt w:val="bullet"/>
      <w:lvlText w:val=""/>
      <w:lvlJc w:val="left"/>
      <w:pPr>
        <w:tabs>
          <w:tab w:val="num" w:pos="3600"/>
        </w:tabs>
        <w:ind w:left="3600" w:hanging="360"/>
      </w:pPr>
      <w:rPr>
        <w:rFonts w:ascii="Symbol" w:hAnsi="Symbol" w:hint="default"/>
      </w:rPr>
    </w:lvl>
    <w:lvl w:ilvl="5" w:tplc="83CC93A4" w:tentative="1">
      <w:start w:val="1"/>
      <w:numFmt w:val="bullet"/>
      <w:lvlText w:val=""/>
      <w:lvlJc w:val="left"/>
      <w:pPr>
        <w:tabs>
          <w:tab w:val="num" w:pos="4320"/>
        </w:tabs>
        <w:ind w:left="4320" w:hanging="360"/>
      </w:pPr>
      <w:rPr>
        <w:rFonts w:ascii="Symbol" w:hAnsi="Symbol" w:hint="default"/>
      </w:rPr>
    </w:lvl>
    <w:lvl w:ilvl="6" w:tplc="7848E2DC" w:tentative="1">
      <w:start w:val="1"/>
      <w:numFmt w:val="bullet"/>
      <w:lvlText w:val=""/>
      <w:lvlJc w:val="left"/>
      <w:pPr>
        <w:tabs>
          <w:tab w:val="num" w:pos="5040"/>
        </w:tabs>
        <w:ind w:left="5040" w:hanging="360"/>
      </w:pPr>
      <w:rPr>
        <w:rFonts w:ascii="Symbol" w:hAnsi="Symbol" w:hint="default"/>
      </w:rPr>
    </w:lvl>
    <w:lvl w:ilvl="7" w:tplc="B64C2916" w:tentative="1">
      <w:start w:val="1"/>
      <w:numFmt w:val="bullet"/>
      <w:lvlText w:val=""/>
      <w:lvlJc w:val="left"/>
      <w:pPr>
        <w:tabs>
          <w:tab w:val="num" w:pos="5760"/>
        </w:tabs>
        <w:ind w:left="5760" w:hanging="360"/>
      </w:pPr>
      <w:rPr>
        <w:rFonts w:ascii="Symbol" w:hAnsi="Symbol" w:hint="default"/>
      </w:rPr>
    </w:lvl>
    <w:lvl w:ilvl="8" w:tplc="98186FA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0E22573A"/>
    <w:multiLevelType w:val="hybridMultilevel"/>
    <w:tmpl w:val="4D8C5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3B27F1"/>
    <w:multiLevelType w:val="hybridMultilevel"/>
    <w:tmpl w:val="FA7034EE"/>
    <w:lvl w:ilvl="0" w:tplc="13CCCDB2">
      <w:start w:val="1"/>
      <w:numFmt w:val="bullet"/>
      <w:lvlText w:val=""/>
      <w:lvlJc w:val="left"/>
      <w:pPr>
        <w:tabs>
          <w:tab w:val="num" w:pos="720"/>
        </w:tabs>
        <w:ind w:left="720" w:hanging="360"/>
      </w:pPr>
      <w:rPr>
        <w:rFonts w:ascii="Symbol" w:hAnsi="Symbol" w:hint="default"/>
      </w:rPr>
    </w:lvl>
    <w:lvl w:ilvl="1" w:tplc="C5D2B3DE" w:tentative="1">
      <w:start w:val="1"/>
      <w:numFmt w:val="bullet"/>
      <w:lvlText w:val=""/>
      <w:lvlJc w:val="left"/>
      <w:pPr>
        <w:tabs>
          <w:tab w:val="num" w:pos="1440"/>
        </w:tabs>
        <w:ind w:left="1440" w:hanging="360"/>
      </w:pPr>
      <w:rPr>
        <w:rFonts w:ascii="Symbol" w:hAnsi="Symbol" w:hint="default"/>
      </w:rPr>
    </w:lvl>
    <w:lvl w:ilvl="2" w:tplc="C36EE0FC" w:tentative="1">
      <w:start w:val="1"/>
      <w:numFmt w:val="bullet"/>
      <w:lvlText w:val=""/>
      <w:lvlJc w:val="left"/>
      <w:pPr>
        <w:tabs>
          <w:tab w:val="num" w:pos="2160"/>
        </w:tabs>
        <w:ind w:left="2160" w:hanging="360"/>
      </w:pPr>
      <w:rPr>
        <w:rFonts w:ascii="Symbol" w:hAnsi="Symbol" w:hint="default"/>
      </w:rPr>
    </w:lvl>
    <w:lvl w:ilvl="3" w:tplc="B51EB596" w:tentative="1">
      <w:start w:val="1"/>
      <w:numFmt w:val="bullet"/>
      <w:lvlText w:val=""/>
      <w:lvlJc w:val="left"/>
      <w:pPr>
        <w:tabs>
          <w:tab w:val="num" w:pos="2880"/>
        </w:tabs>
        <w:ind w:left="2880" w:hanging="360"/>
      </w:pPr>
      <w:rPr>
        <w:rFonts w:ascii="Symbol" w:hAnsi="Symbol" w:hint="default"/>
      </w:rPr>
    </w:lvl>
    <w:lvl w:ilvl="4" w:tplc="BCBC11DE" w:tentative="1">
      <w:start w:val="1"/>
      <w:numFmt w:val="bullet"/>
      <w:lvlText w:val=""/>
      <w:lvlJc w:val="left"/>
      <w:pPr>
        <w:tabs>
          <w:tab w:val="num" w:pos="3600"/>
        </w:tabs>
        <w:ind w:left="3600" w:hanging="360"/>
      </w:pPr>
      <w:rPr>
        <w:rFonts w:ascii="Symbol" w:hAnsi="Symbol" w:hint="default"/>
      </w:rPr>
    </w:lvl>
    <w:lvl w:ilvl="5" w:tplc="D7DEEE94" w:tentative="1">
      <w:start w:val="1"/>
      <w:numFmt w:val="bullet"/>
      <w:lvlText w:val=""/>
      <w:lvlJc w:val="left"/>
      <w:pPr>
        <w:tabs>
          <w:tab w:val="num" w:pos="4320"/>
        </w:tabs>
        <w:ind w:left="4320" w:hanging="360"/>
      </w:pPr>
      <w:rPr>
        <w:rFonts w:ascii="Symbol" w:hAnsi="Symbol" w:hint="default"/>
      </w:rPr>
    </w:lvl>
    <w:lvl w:ilvl="6" w:tplc="66983BB4" w:tentative="1">
      <w:start w:val="1"/>
      <w:numFmt w:val="bullet"/>
      <w:lvlText w:val=""/>
      <w:lvlJc w:val="left"/>
      <w:pPr>
        <w:tabs>
          <w:tab w:val="num" w:pos="5040"/>
        </w:tabs>
        <w:ind w:left="5040" w:hanging="360"/>
      </w:pPr>
      <w:rPr>
        <w:rFonts w:ascii="Symbol" w:hAnsi="Symbol" w:hint="default"/>
      </w:rPr>
    </w:lvl>
    <w:lvl w:ilvl="7" w:tplc="BECAF82E" w:tentative="1">
      <w:start w:val="1"/>
      <w:numFmt w:val="bullet"/>
      <w:lvlText w:val=""/>
      <w:lvlJc w:val="left"/>
      <w:pPr>
        <w:tabs>
          <w:tab w:val="num" w:pos="5760"/>
        </w:tabs>
        <w:ind w:left="5760" w:hanging="360"/>
      </w:pPr>
      <w:rPr>
        <w:rFonts w:ascii="Symbol" w:hAnsi="Symbol" w:hint="default"/>
      </w:rPr>
    </w:lvl>
    <w:lvl w:ilvl="8" w:tplc="8398F41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5CB2F57"/>
    <w:multiLevelType w:val="hybridMultilevel"/>
    <w:tmpl w:val="24EA9E26"/>
    <w:lvl w:ilvl="0" w:tplc="47F4B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F27B8E"/>
    <w:multiLevelType w:val="hybridMultilevel"/>
    <w:tmpl w:val="7ED2C5DA"/>
    <w:lvl w:ilvl="0" w:tplc="C430DA40">
      <w:start w:val="1"/>
      <w:numFmt w:val="bullet"/>
      <w:lvlText w:val=""/>
      <w:lvlJc w:val="left"/>
      <w:pPr>
        <w:tabs>
          <w:tab w:val="num" w:pos="720"/>
        </w:tabs>
        <w:ind w:left="720" w:hanging="360"/>
      </w:pPr>
      <w:rPr>
        <w:rFonts w:ascii="Symbol" w:hAnsi="Symbol" w:hint="default"/>
      </w:rPr>
    </w:lvl>
    <w:lvl w:ilvl="1" w:tplc="47C85370" w:tentative="1">
      <w:start w:val="1"/>
      <w:numFmt w:val="bullet"/>
      <w:lvlText w:val=""/>
      <w:lvlJc w:val="left"/>
      <w:pPr>
        <w:tabs>
          <w:tab w:val="num" w:pos="1440"/>
        </w:tabs>
        <w:ind w:left="1440" w:hanging="360"/>
      </w:pPr>
      <w:rPr>
        <w:rFonts w:ascii="Symbol" w:hAnsi="Symbol" w:hint="default"/>
      </w:rPr>
    </w:lvl>
    <w:lvl w:ilvl="2" w:tplc="870C6B6A" w:tentative="1">
      <w:start w:val="1"/>
      <w:numFmt w:val="bullet"/>
      <w:lvlText w:val=""/>
      <w:lvlJc w:val="left"/>
      <w:pPr>
        <w:tabs>
          <w:tab w:val="num" w:pos="2160"/>
        </w:tabs>
        <w:ind w:left="2160" w:hanging="360"/>
      </w:pPr>
      <w:rPr>
        <w:rFonts w:ascii="Symbol" w:hAnsi="Symbol" w:hint="default"/>
      </w:rPr>
    </w:lvl>
    <w:lvl w:ilvl="3" w:tplc="2DF8F81E" w:tentative="1">
      <w:start w:val="1"/>
      <w:numFmt w:val="bullet"/>
      <w:lvlText w:val=""/>
      <w:lvlJc w:val="left"/>
      <w:pPr>
        <w:tabs>
          <w:tab w:val="num" w:pos="2880"/>
        </w:tabs>
        <w:ind w:left="2880" w:hanging="360"/>
      </w:pPr>
      <w:rPr>
        <w:rFonts w:ascii="Symbol" w:hAnsi="Symbol" w:hint="default"/>
      </w:rPr>
    </w:lvl>
    <w:lvl w:ilvl="4" w:tplc="4782B150" w:tentative="1">
      <w:start w:val="1"/>
      <w:numFmt w:val="bullet"/>
      <w:lvlText w:val=""/>
      <w:lvlJc w:val="left"/>
      <w:pPr>
        <w:tabs>
          <w:tab w:val="num" w:pos="3600"/>
        </w:tabs>
        <w:ind w:left="3600" w:hanging="360"/>
      </w:pPr>
      <w:rPr>
        <w:rFonts w:ascii="Symbol" w:hAnsi="Symbol" w:hint="default"/>
      </w:rPr>
    </w:lvl>
    <w:lvl w:ilvl="5" w:tplc="B6EE5922" w:tentative="1">
      <w:start w:val="1"/>
      <w:numFmt w:val="bullet"/>
      <w:lvlText w:val=""/>
      <w:lvlJc w:val="left"/>
      <w:pPr>
        <w:tabs>
          <w:tab w:val="num" w:pos="4320"/>
        </w:tabs>
        <w:ind w:left="4320" w:hanging="360"/>
      </w:pPr>
      <w:rPr>
        <w:rFonts w:ascii="Symbol" w:hAnsi="Symbol" w:hint="default"/>
      </w:rPr>
    </w:lvl>
    <w:lvl w:ilvl="6" w:tplc="C7C0C042" w:tentative="1">
      <w:start w:val="1"/>
      <w:numFmt w:val="bullet"/>
      <w:lvlText w:val=""/>
      <w:lvlJc w:val="left"/>
      <w:pPr>
        <w:tabs>
          <w:tab w:val="num" w:pos="5040"/>
        </w:tabs>
        <w:ind w:left="5040" w:hanging="360"/>
      </w:pPr>
      <w:rPr>
        <w:rFonts w:ascii="Symbol" w:hAnsi="Symbol" w:hint="default"/>
      </w:rPr>
    </w:lvl>
    <w:lvl w:ilvl="7" w:tplc="161C7CEA" w:tentative="1">
      <w:start w:val="1"/>
      <w:numFmt w:val="bullet"/>
      <w:lvlText w:val=""/>
      <w:lvlJc w:val="left"/>
      <w:pPr>
        <w:tabs>
          <w:tab w:val="num" w:pos="5760"/>
        </w:tabs>
        <w:ind w:left="5760" w:hanging="360"/>
      </w:pPr>
      <w:rPr>
        <w:rFonts w:ascii="Symbol" w:hAnsi="Symbol" w:hint="default"/>
      </w:rPr>
    </w:lvl>
    <w:lvl w:ilvl="8" w:tplc="ADAAF39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1933083"/>
    <w:multiLevelType w:val="hybridMultilevel"/>
    <w:tmpl w:val="05808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0245FE"/>
    <w:multiLevelType w:val="multilevel"/>
    <w:tmpl w:val="AF40D078"/>
    <w:lvl w:ilvl="0">
      <w:start w:val="1"/>
      <w:numFmt w:val="decimal"/>
      <w:lvlText w:val="%1."/>
      <w:lvlJc w:val="left"/>
      <w:pPr>
        <w:ind w:left="72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57C5086"/>
    <w:multiLevelType w:val="multilevel"/>
    <w:tmpl w:val="B936C0EA"/>
    <w:lvl w:ilvl="0">
      <w:start w:val="7"/>
      <w:numFmt w:val="decimal"/>
      <w:lvlText w:val="%1"/>
      <w:lvlJc w:val="left"/>
      <w:pPr>
        <w:ind w:left="560" w:hanging="560"/>
      </w:pPr>
      <w:rPr>
        <w:rFonts w:hint="default"/>
      </w:rPr>
    </w:lvl>
    <w:lvl w:ilvl="1">
      <w:start w:val="2"/>
      <w:numFmt w:val="decimal"/>
      <w:lvlText w:val="%1.%2"/>
      <w:lvlJc w:val="left"/>
      <w:pPr>
        <w:ind w:left="3240" w:hanging="1080"/>
      </w:pPr>
      <w:rPr>
        <w:rFonts w:hint="default"/>
      </w:rPr>
    </w:lvl>
    <w:lvl w:ilvl="2">
      <w:start w:val="1"/>
      <w:numFmt w:val="decimal"/>
      <w:lvlText w:val="%1.%2.%3"/>
      <w:lvlJc w:val="left"/>
      <w:pPr>
        <w:ind w:left="5760" w:hanging="1440"/>
      </w:pPr>
      <w:rPr>
        <w:rFonts w:hint="default"/>
      </w:rPr>
    </w:lvl>
    <w:lvl w:ilvl="3">
      <w:start w:val="1"/>
      <w:numFmt w:val="decimal"/>
      <w:lvlText w:val="%1.%2.%3.%4"/>
      <w:lvlJc w:val="left"/>
      <w:pPr>
        <w:ind w:left="8280" w:hanging="1800"/>
      </w:pPr>
      <w:rPr>
        <w:rFonts w:hint="default"/>
      </w:rPr>
    </w:lvl>
    <w:lvl w:ilvl="4">
      <w:start w:val="1"/>
      <w:numFmt w:val="decimal"/>
      <w:lvlText w:val="%1.%2.%3.%4.%5"/>
      <w:lvlJc w:val="left"/>
      <w:pPr>
        <w:ind w:left="10800" w:hanging="2160"/>
      </w:pPr>
      <w:rPr>
        <w:rFonts w:hint="default"/>
      </w:rPr>
    </w:lvl>
    <w:lvl w:ilvl="5">
      <w:start w:val="1"/>
      <w:numFmt w:val="decimal"/>
      <w:lvlText w:val="%1.%2.%3.%4.%5.%6"/>
      <w:lvlJc w:val="left"/>
      <w:pPr>
        <w:ind w:left="13320" w:hanging="2520"/>
      </w:pPr>
      <w:rPr>
        <w:rFonts w:hint="default"/>
      </w:rPr>
    </w:lvl>
    <w:lvl w:ilvl="6">
      <w:start w:val="1"/>
      <w:numFmt w:val="decimal"/>
      <w:lvlText w:val="%1.%2.%3.%4.%5.%6.%7"/>
      <w:lvlJc w:val="left"/>
      <w:pPr>
        <w:ind w:left="16200" w:hanging="3240"/>
      </w:pPr>
      <w:rPr>
        <w:rFonts w:hint="default"/>
      </w:rPr>
    </w:lvl>
    <w:lvl w:ilvl="7">
      <w:start w:val="1"/>
      <w:numFmt w:val="decimal"/>
      <w:lvlText w:val="%1.%2.%3.%4.%5.%6.%7.%8"/>
      <w:lvlJc w:val="left"/>
      <w:pPr>
        <w:ind w:left="18720" w:hanging="3600"/>
      </w:pPr>
      <w:rPr>
        <w:rFonts w:hint="default"/>
      </w:rPr>
    </w:lvl>
    <w:lvl w:ilvl="8">
      <w:start w:val="1"/>
      <w:numFmt w:val="decimal"/>
      <w:lvlText w:val="%1.%2.%3.%4.%5.%6.%7.%8.%9"/>
      <w:lvlJc w:val="left"/>
      <w:pPr>
        <w:ind w:left="21240" w:hanging="3960"/>
      </w:pPr>
      <w:rPr>
        <w:rFonts w:hint="default"/>
      </w:rPr>
    </w:lvl>
  </w:abstractNum>
  <w:abstractNum w:abstractNumId="16" w15:restartNumberingAfterBreak="0">
    <w:nsid w:val="2647255D"/>
    <w:multiLevelType w:val="hybridMultilevel"/>
    <w:tmpl w:val="0A8E43FE"/>
    <w:lvl w:ilvl="0" w:tplc="E9422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58247F"/>
    <w:multiLevelType w:val="hybridMultilevel"/>
    <w:tmpl w:val="635EA5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A615F2"/>
    <w:multiLevelType w:val="hybridMultilevel"/>
    <w:tmpl w:val="1338A9B0"/>
    <w:lvl w:ilvl="0" w:tplc="5906994E">
      <w:start w:val="1"/>
      <w:numFmt w:val="bullet"/>
      <w:lvlText w:val=""/>
      <w:lvlJc w:val="left"/>
      <w:pPr>
        <w:tabs>
          <w:tab w:val="num" w:pos="720"/>
        </w:tabs>
        <w:ind w:left="720" w:hanging="360"/>
      </w:pPr>
      <w:rPr>
        <w:rFonts w:ascii="Wingdings" w:hAnsi="Wingdings" w:hint="default"/>
      </w:rPr>
    </w:lvl>
    <w:lvl w:ilvl="1" w:tplc="B41C3AAA">
      <w:numFmt w:val="bullet"/>
      <w:lvlText w:val="•"/>
      <w:lvlJc w:val="left"/>
      <w:pPr>
        <w:tabs>
          <w:tab w:val="num" w:pos="1440"/>
        </w:tabs>
        <w:ind w:left="1440" w:hanging="360"/>
      </w:pPr>
      <w:rPr>
        <w:rFonts w:ascii="Arial" w:hAnsi="Arial" w:hint="default"/>
      </w:rPr>
    </w:lvl>
    <w:lvl w:ilvl="2" w:tplc="D5C44132">
      <w:numFmt w:val="bullet"/>
      <w:lvlText w:val=""/>
      <w:lvlJc w:val="left"/>
      <w:pPr>
        <w:tabs>
          <w:tab w:val="num" w:pos="2160"/>
        </w:tabs>
        <w:ind w:left="2160" w:hanging="360"/>
      </w:pPr>
      <w:rPr>
        <w:rFonts w:ascii="Wingdings" w:hAnsi="Wingdings" w:hint="default"/>
      </w:rPr>
    </w:lvl>
    <w:lvl w:ilvl="3" w:tplc="6B82B72C" w:tentative="1">
      <w:start w:val="1"/>
      <w:numFmt w:val="bullet"/>
      <w:lvlText w:val=""/>
      <w:lvlJc w:val="left"/>
      <w:pPr>
        <w:tabs>
          <w:tab w:val="num" w:pos="2880"/>
        </w:tabs>
        <w:ind w:left="2880" w:hanging="360"/>
      </w:pPr>
      <w:rPr>
        <w:rFonts w:ascii="Wingdings" w:hAnsi="Wingdings" w:hint="default"/>
      </w:rPr>
    </w:lvl>
    <w:lvl w:ilvl="4" w:tplc="9F10912A" w:tentative="1">
      <w:start w:val="1"/>
      <w:numFmt w:val="bullet"/>
      <w:lvlText w:val=""/>
      <w:lvlJc w:val="left"/>
      <w:pPr>
        <w:tabs>
          <w:tab w:val="num" w:pos="3600"/>
        </w:tabs>
        <w:ind w:left="3600" w:hanging="360"/>
      </w:pPr>
      <w:rPr>
        <w:rFonts w:ascii="Wingdings" w:hAnsi="Wingdings" w:hint="default"/>
      </w:rPr>
    </w:lvl>
    <w:lvl w:ilvl="5" w:tplc="60868B3E" w:tentative="1">
      <w:start w:val="1"/>
      <w:numFmt w:val="bullet"/>
      <w:lvlText w:val=""/>
      <w:lvlJc w:val="left"/>
      <w:pPr>
        <w:tabs>
          <w:tab w:val="num" w:pos="4320"/>
        </w:tabs>
        <w:ind w:left="4320" w:hanging="360"/>
      </w:pPr>
      <w:rPr>
        <w:rFonts w:ascii="Wingdings" w:hAnsi="Wingdings" w:hint="default"/>
      </w:rPr>
    </w:lvl>
    <w:lvl w:ilvl="6" w:tplc="656C431C" w:tentative="1">
      <w:start w:val="1"/>
      <w:numFmt w:val="bullet"/>
      <w:lvlText w:val=""/>
      <w:lvlJc w:val="left"/>
      <w:pPr>
        <w:tabs>
          <w:tab w:val="num" w:pos="5040"/>
        </w:tabs>
        <w:ind w:left="5040" w:hanging="360"/>
      </w:pPr>
      <w:rPr>
        <w:rFonts w:ascii="Wingdings" w:hAnsi="Wingdings" w:hint="default"/>
      </w:rPr>
    </w:lvl>
    <w:lvl w:ilvl="7" w:tplc="167870AE" w:tentative="1">
      <w:start w:val="1"/>
      <w:numFmt w:val="bullet"/>
      <w:lvlText w:val=""/>
      <w:lvlJc w:val="left"/>
      <w:pPr>
        <w:tabs>
          <w:tab w:val="num" w:pos="5760"/>
        </w:tabs>
        <w:ind w:left="5760" w:hanging="360"/>
      </w:pPr>
      <w:rPr>
        <w:rFonts w:ascii="Wingdings" w:hAnsi="Wingdings" w:hint="default"/>
      </w:rPr>
    </w:lvl>
    <w:lvl w:ilvl="8" w:tplc="5E5C7CA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527C1D"/>
    <w:multiLevelType w:val="multilevel"/>
    <w:tmpl w:val="6D30367C"/>
    <w:lvl w:ilvl="0">
      <w:start w:val="7"/>
      <w:numFmt w:val="decimal"/>
      <w:lvlText w:val="%1"/>
      <w:lvlJc w:val="left"/>
      <w:pPr>
        <w:ind w:left="630" w:hanging="630"/>
      </w:pPr>
      <w:rPr>
        <w:rFonts w:hint="default"/>
      </w:rPr>
    </w:lvl>
    <w:lvl w:ilvl="1">
      <w:start w:val="2"/>
      <w:numFmt w:val="decimal"/>
      <w:lvlText w:val="%1.%2"/>
      <w:lvlJc w:val="left"/>
      <w:pPr>
        <w:ind w:left="1080" w:hanging="1080"/>
      </w:pPr>
      <w:rPr>
        <w:rFonts w:hint="default"/>
      </w:rPr>
    </w:lvl>
    <w:lvl w:ilvl="2">
      <w:start w:val="3"/>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0" w15:restartNumberingAfterBreak="0">
    <w:nsid w:val="29FA2961"/>
    <w:multiLevelType w:val="hybridMultilevel"/>
    <w:tmpl w:val="7ACC6F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29FC6FAC"/>
    <w:multiLevelType w:val="hybridMultilevel"/>
    <w:tmpl w:val="E7006D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B353FB8"/>
    <w:multiLevelType w:val="multilevel"/>
    <w:tmpl w:val="4A80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10CBD"/>
    <w:multiLevelType w:val="hybridMultilevel"/>
    <w:tmpl w:val="E9BE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1167B9"/>
    <w:multiLevelType w:val="hybridMultilevel"/>
    <w:tmpl w:val="BA0CE9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FB57A35"/>
    <w:multiLevelType w:val="hybridMultilevel"/>
    <w:tmpl w:val="1B62F4AE"/>
    <w:lvl w:ilvl="0" w:tplc="D9E0E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4025FD"/>
    <w:multiLevelType w:val="hybridMultilevel"/>
    <w:tmpl w:val="019E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8238D"/>
    <w:multiLevelType w:val="hybridMultilevel"/>
    <w:tmpl w:val="9FB0BB12"/>
    <w:lvl w:ilvl="0" w:tplc="CB122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B55730A"/>
    <w:multiLevelType w:val="hybridMultilevel"/>
    <w:tmpl w:val="3AEA7E46"/>
    <w:lvl w:ilvl="0" w:tplc="B0ECC1BE">
      <w:start w:val="1"/>
      <w:numFmt w:val="bullet"/>
      <w:lvlText w:val=""/>
      <w:lvlJc w:val="left"/>
      <w:pPr>
        <w:tabs>
          <w:tab w:val="num" w:pos="720"/>
        </w:tabs>
        <w:ind w:left="720" w:hanging="360"/>
      </w:pPr>
      <w:rPr>
        <w:rFonts w:ascii="Symbol" w:hAnsi="Symbol" w:hint="default"/>
      </w:rPr>
    </w:lvl>
    <w:lvl w:ilvl="1" w:tplc="4224DBD6" w:tentative="1">
      <w:start w:val="1"/>
      <w:numFmt w:val="bullet"/>
      <w:lvlText w:val=""/>
      <w:lvlJc w:val="left"/>
      <w:pPr>
        <w:tabs>
          <w:tab w:val="num" w:pos="1440"/>
        </w:tabs>
        <w:ind w:left="1440" w:hanging="360"/>
      </w:pPr>
      <w:rPr>
        <w:rFonts w:ascii="Symbol" w:hAnsi="Symbol" w:hint="default"/>
      </w:rPr>
    </w:lvl>
    <w:lvl w:ilvl="2" w:tplc="4AECA3DC" w:tentative="1">
      <w:start w:val="1"/>
      <w:numFmt w:val="bullet"/>
      <w:lvlText w:val=""/>
      <w:lvlJc w:val="left"/>
      <w:pPr>
        <w:tabs>
          <w:tab w:val="num" w:pos="2160"/>
        </w:tabs>
        <w:ind w:left="2160" w:hanging="360"/>
      </w:pPr>
      <w:rPr>
        <w:rFonts w:ascii="Symbol" w:hAnsi="Symbol" w:hint="default"/>
      </w:rPr>
    </w:lvl>
    <w:lvl w:ilvl="3" w:tplc="A75AC02A" w:tentative="1">
      <w:start w:val="1"/>
      <w:numFmt w:val="bullet"/>
      <w:lvlText w:val=""/>
      <w:lvlJc w:val="left"/>
      <w:pPr>
        <w:tabs>
          <w:tab w:val="num" w:pos="2880"/>
        </w:tabs>
        <w:ind w:left="2880" w:hanging="360"/>
      </w:pPr>
      <w:rPr>
        <w:rFonts w:ascii="Symbol" w:hAnsi="Symbol" w:hint="default"/>
      </w:rPr>
    </w:lvl>
    <w:lvl w:ilvl="4" w:tplc="A6FC99B4" w:tentative="1">
      <w:start w:val="1"/>
      <w:numFmt w:val="bullet"/>
      <w:lvlText w:val=""/>
      <w:lvlJc w:val="left"/>
      <w:pPr>
        <w:tabs>
          <w:tab w:val="num" w:pos="3600"/>
        </w:tabs>
        <w:ind w:left="3600" w:hanging="360"/>
      </w:pPr>
      <w:rPr>
        <w:rFonts w:ascii="Symbol" w:hAnsi="Symbol" w:hint="default"/>
      </w:rPr>
    </w:lvl>
    <w:lvl w:ilvl="5" w:tplc="2F80A3DA" w:tentative="1">
      <w:start w:val="1"/>
      <w:numFmt w:val="bullet"/>
      <w:lvlText w:val=""/>
      <w:lvlJc w:val="left"/>
      <w:pPr>
        <w:tabs>
          <w:tab w:val="num" w:pos="4320"/>
        </w:tabs>
        <w:ind w:left="4320" w:hanging="360"/>
      </w:pPr>
      <w:rPr>
        <w:rFonts w:ascii="Symbol" w:hAnsi="Symbol" w:hint="default"/>
      </w:rPr>
    </w:lvl>
    <w:lvl w:ilvl="6" w:tplc="547C7350" w:tentative="1">
      <w:start w:val="1"/>
      <w:numFmt w:val="bullet"/>
      <w:lvlText w:val=""/>
      <w:lvlJc w:val="left"/>
      <w:pPr>
        <w:tabs>
          <w:tab w:val="num" w:pos="5040"/>
        </w:tabs>
        <w:ind w:left="5040" w:hanging="360"/>
      </w:pPr>
      <w:rPr>
        <w:rFonts w:ascii="Symbol" w:hAnsi="Symbol" w:hint="default"/>
      </w:rPr>
    </w:lvl>
    <w:lvl w:ilvl="7" w:tplc="28AE18F8" w:tentative="1">
      <w:start w:val="1"/>
      <w:numFmt w:val="bullet"/>
      <w:lvlText w:val=""/>
      <w:lvlJc w:val="left"/>
      <w:pPr>
        <w:tabs>
          <w:tab w:val="num" w:pos="5760"/>
        </w:tabs>
        <w:ind w:left="5760" w:hanging="360"/>
      </w:pPr>
      <w:rPr>
        <w:rFonts w:ascii="Symbol" w:hAnsi="Symbol" w:hint="default"/>
      </w:rPr>
    </w:lvl>
    <w:lvl w:ilvl="8" w:tplc="68BA151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03B5ECE"/>
    <w:multiLevelType w:val="hybridMultilevel"/>
    <w:tmpl w:val="E9C23F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73088F"/>
    <w:multiLevelType w:val="multilevel"/>
    <w:tmpl w:val="05EA53EC"/>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440C4F8A"/>
    <w:multiLevelType w:val="hybridMultilevel"/>
    <w:tmpl w:val="483ED428"/>
    <w:lvl w:ilvl="0" w:tplc="385A4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5620F2B"/>
    <w:multiLevelType w:val="hybridMultilevel"/>
    <w:tmpl w:val="424A7B32"/>
    <w:lvl w:ilvl="0" w:tplc="B0B45C6A">
      <w:start w:val="1"/>
      <w:numFmt w:val="bullet"/>
      <w:lvlText w:val=""/>
      <w:lvlJc w:val="left"/>
      <w:pPr>
        <w:tabs>
          <w:tab w:val="num" w:pos="720"/>
        </w:tabs>
        <w:ind w:left="720" w:hanging="360"/>
      </w:pPr>
      <w:rPr>
        <w:rFonts w:ascii="Wingdings" w:hAnsi="Wingdings" w:hint="default"/>
      </w:rPr>
    </w:lvl>
    <w:lvl w:ilvl="1" w:tplc="AEF0A46E">
      <w:numFmt w:val="bullet"/>
      <w:lvlText w:val=""/>
      <w:lvlJc w:val="left"/>
      <w:pPr>
        <w:tabs>
          <w:tab w:val="num" w:pos="1440"/>
        </w:tabs>
        <w:ind w:left="1440" w:hanging="360"/>
      </w:pPr>
      <w:rPr>
        <w:rFonts w:ascii="Wingdings" w:hAnsi="Wingdings" w:hint="default"/>
      </w:rPr>
    </w:lvl>
    <w:lvl w:ilvl="2" w:tplc="85B86CF0" w:tentative="1">
      <w:start w:val="1"/>
      <w:numFmt w:val="bullet"/>
      <w:lvlText w:val=""/>
      <w:lvlJc w:val="left"/>
      <w:pPr>
        <w:tabs>
          <w:tab w:val="num" w:pos="2160"/>
        </w:tabs>
        <w:ind w:left="2160" w:hanging="360"/>
      </w:pPr>
      <w:rPr>
        <w:rFonts w:ascii="Wingdings" w:hAnsi="Wingdings" w:hint="default"/>
      </w:rPr>
    </w:lvl>
    <w:lvl w:ilvl="3" w:tplc="C630B754" w:tentative="1">
      <w:start w:val="1"/>
      <w:numFmt w:val="bullet"/>
      <w:lvlText w:val=""/>
      <w:lvlJc w:val="left"/>
      <w:pPr>
        <w:tabs>
          <w:tab w:val="num" w:pos="2880"/>
        </w:tabs>
        <w:ind w:left="2880" w:hanging="360"/>
      </w:pPr>
      <w:rPr>
        <w:rFonts w:ascii="Wingdings" w:hAnsi="Wingdings" w:hint="default"/>
      </w:rPr>
    </w:lvl>
    <w:lvl w:ilvl="4" w:tplc="A5CC02EC" w:tentative="1">
      <w:start w:val="1"/>
      <w:numFmt w:val="bullet"/>
      <w:lvlText w:val=""/>
      <w:lvlJc w:val="left"/>
      <w:pPr>
        <w:tabs>
          <w:tab w:val="num" w:pos="3600"/>
        </w:tabs>
        <w:ind w:left="3600" w:hanging="360"/>
      </w:pPr>
      <w:rPr>
        <w:rFonts w:ascii="Wingdings" w:hAnsi="Wingdings" w:hint="default"/>
      </w:rPr>
    </w:lvl>
    <w:lvl w:ilvl="5" w:tplc="70D4D610" w:tentative="1">
      <w:start w:val="1"/>
      <w:numFmt w:val="bullet"/>
      <w:lvlText w:val=""/>
      <w:lvlJc w:val="left"/>
      <w:pPr>
        <w:tabs>
          <w:tab w:val="num" w:pos="4320"/>
        </w:tabs>
        <w:ind w:left="4320" w:hanging="360"/>
      </w:pPr>
      <w:rPr>
        <w:rFonts w:ascii="Wingdings" w:hAnsi="Wingdings" w:hint="default"/>
      </w:rPr>
    </w:lvl>
    <w:lvl w:ilvl="6" w:tplc="A998C77E" w:tentative="1">
      <w:start w:val="1"/>
      <w:numFmt w:val="bullet"/>
      <w:lvlText w:val=""/>
      <w:lvlJc w:val="left"/>
      <w:pPr>
        <w:tabs>
          <w:tab w:val="num" w:pos="5040"/>
        </w:tabs>
        <w:ind w:left="5040" w:hanging="360"/>
      </w:pPr>
      <w:rPr>
        <w:rFonts w:ascii="Wingdings" w:hAnsi="Wingdings" w:hint="default"/>
      </w:rPr>
    </w:lvl>
    <w:lvl w:ilvl="7" w:tplc="E24ACF1A" w:tentative="1">
      <w:start w:val="1"/>
      <w:numFmt w:val="bullet"/>
      <w:lvlText w:val=""/>
      <w:lvlJc w:val="left"/>
      <w:pPr>
        <w:tabs>
          <w:tab w:val="num" w:pos="5760"/>
        </w:tabs>
        <w:ind w:left="5760" w:hanging="360"/>
      </w:pPr>
      <w:rPr>
        <w:rFonts w:ascii="Wingdings" w:hAnsi="Wingdings" w:hint="default"/>
      </w:rPr>
    </w:lvl>
    <w:lvl w:ilvl="8" w:tplc="92AC3F6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820506"/>
    <w:multiLevelType w:val="hybridMultilevel"/>
    <w:tmpl w:val="F6E0834A"/>
    <w:lvl w:ilvl="0" w:tplc="6898F3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B751AB3"/>
    <w:multiLevelType w:val="multilevel"/>
    <w:tmpl w:val="DB6E9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A87CD5"/>
    <w:multiLevelType w:val="hybridMultilevel"/>
    <w:tmpl w:val="BD8E7A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CC576A2"/>
    <w:multiLevelType w:val="hybridMultilevel"/>
    <w:tmpl w:val="7A1ABC5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EC61FEB"/>
    <w:multiLevelType w:val="hybridMultilevel"/>
    <w:tmpl w:val="FFFFFFFF"/>
    <w:lvl w:ilvl="0" w:tplc="D024AA38">
      <w:start w:val="1"/>
      <w:numFmt w:val="bullet"/>
      <w:lvlText w:val=""/>
      <w:lvlJc w:val="left"/>
      <w:pPr>
        <w:ind w:left="720" w:hanging="360"/>
      </w:pPr>
      <w:rPr>
        <w:rFonts w:ascii="Wingdings" w:hAnsi="Wingdings" w:hint="default"/>
      </w:rPr>
    </w:lvl>
    <w:lvl w:ilvl="1" w:tplc="D8D0324A">
      <w:start w:val="1"/>
      <w:numFmt w:val="bullet"/>
      <w:lvlText w:val="o"/>
      <w:lvlJc w:val="left"/>
      <w:pPr>
        <w:ind w:left="1440" w:hanging="360"/>
      </w:pPr>
      <w:rPr>
        <w:rFonts w:ascii="Courier New" w:hAnsi="Courier New" w:hint="default"/>
      </w:rPr>
    </w:lvl>
    <w:lvl w:ilvl="2" w:tplc="BA165A1E">
      <w:start w:val="1"/>
      <w:numFmt w:val="bullet"/>
      <w:lvlText w:val=""/>
      <w:lvlJc w:val="left"/>
      <w:pPr>
        <w:ind w:left="2160" w:hanging="360"/>
      </w:pPr>
      <w:rPr>
        <w:rFonts w:ascii="Wingdings" w:hAnsi="Wingdings" w:hint="default"/>
      </w:rPr>
    </w:lvl>
    <w:lvl w:ilvl="3" w:tplc="8A94ECC4">
      <w:start w:val="1"/>
      <w:numFmt w:val="bullet"/>
      <w:lvlText w:val=""/>
      <w:lvlJc w:val="left"/>
      <w:pPr>
        <w:ind w:left="2880" w:hanging="360"/>
      </w:pPr>
      <w:rPr>
        <w:rFonts w:ascii="Symbol" w:hAnsi="Symbol" w:hint="default"/>
      </w:rPr>
    </w:lvl>
    <w:lvl w:ilvl="4" w:tplc="E0666062">
      <w:start w:val="1"/>
      <w:numFmt w:val="bullet"/>
      <w:lvlText w:val="o"/>
      <w:lvlJc w:val="left"/>
      <w:pPr>
        <w:ind w:left="3600" w:hanging="360"/>
      </w:pPr>
      <w:rPr>
        <w:rFonts w:ascii="Courier New" w:hAnsi="Courier New" w:hint="default"/>
      </w:rPr>
    </w:lvl>
    <w:lvl w:ilvl="5" w:tplc="08E6B556">
      <w:start w:val="1"/>
      <w:numFmt w:val="bullet"/>
      <w:lvlText w:val=""/>
      <w:lvlJc w:val="left"/>
      <w:pPr>
        <w:ind w:left="4320" w:hanging="360"/>
      </w:pPr>
      <w:rPr>
        <w:rFonts w:ascii="Wingdings" w:hAnsi="Wingdings" w:hint="default"/>
      </w:rPr>
    </w:lvl>
    <w:lvl w:ilvl="6" w:tplc="2FD6A02A">
      <w:start w:val="1"/>
      <w:numFmt w:val="bullet"/>
      <w:lvlText w:val=""/>
      <w:lvlJc w:val="left"/>
      <w:pPr>
        <w:ind w:left="5040" w:hanging="360"/>
      </w:pPr>
      <w:rPr>
        <w:rFonts w:ascii="Symbol" w:hAnsi="Symbol" w:hint="default"/>
      </w:rPr>
    </w:lvl>
    <w:lvl w:ilvl="7" w:tplc="D9DEBFC4">
      <w:start w:val="1"/>
      <w:numFmt w:val="bullet"/>
      <w:lvlText w:val="o"/>
      <w:lvlJc w:val="left"/>
      <w:pPr>
        <w:ind w:left="5760" w:hanging="360"/>
      </w:pPr>
      <w:rPr>
        <w:rFonts w:ascii="Courier New" w:hAnsi="Courier New" w:hint="default"/>
      </w:rPr>
    </w:lvl>
    <w:lvl w:ilvl="8" w:tplc="42A089CA">
      <w:start w:val="1"/>
      <w:numFmt w:val="bullet"/>
      <w:lvlText w:val=""/>
      <w:lvlJc w:val="left"/>
      <w:pPr>
        <w:ind w:left="6480" w:hanging="360"/>
      </w:pPr>
      <w:rPr>
        <w:rFonts w:ascii="Wingdings" w:hAnsi="Wingdings" w:hint="default"/>
      </w:rPr>
    </w:lvl>
  </w:abstractNum>
  <w:abstractNum w:abstractNumId="38" w15:restartNumberingAfterBreak="0">
    <w:nsid w:val="514E6FF8"/>
    <w:multiLevelType w:val="hybridMultilevel"/>
    <w:tmpl w:val="A252D56A"/>
    <w:lvl w:ilvl="0" w:tplc="F2ECFE16">
      <w:start w:val="1"/>
      <w:numFmt w:val="bullet"/>
      <w:lvlText w:val=""/>
      <w:lvlJc w:val="left"/>
      <w:pPr>
        <w:tabs>
          <w:tab w:val="num" w:pos="720"/>
        </w:tabs>
        <w:ind w:left="720" w:hanging="360"/>
      </w:pPr>
      <w:rPr>
        <w:rFonts w:ascii="Wingdings" w:hAnsi="Wingdings" w:hint="default"/>
      </w:rPr>
    </w:lvl>
    <w:lvl w:ilvl="1" w:tplc="42A41D3A">
      <w:numFmt w:val="bullet"/>
      <w:lvlText w:val="•"/>
      <w:lvlJc w:val="left"/>
      <w:pPr>
        <w:tabs>
          <w:tab w:val="num" w:pos="1440"/>
        </w:tabs>
        <w:ind w:left="1440" w:hanging="360"/>
      </w:pPr>
      <w:rPr>
        <w:rFonts w:ascii="Arial" w:hAnsi="Arial" w:hint="default"/>
      </w:rPr>
    </w:lvl>
    <w:lvl w:ilvl="2" w:tplc="8DCC4180" w:tentative="1">
      <w:start w:val="1"/>
      <w:numFmt w:val="bullet"/>
      <w:lvlText w:val=""/>
      <w:lvlJc w:val="left"/>
      <w:pPr>
        <w:tabs>
          <w:tab w:val="num" w:pos="2160"/>
        </w:tabs>
        <w:ind w:left="2160" w:hanging="360"/>
      </w:pPr>
      <w:rPr>
        <w:rFonts w:ascii="Wingdings" w:hAnsi="Wingdings" w:hint="default"/>
      </w:rPr>
    </w:lvl>
    <w:lvl w:ilvl="3" w:tplc="537C1CC2" w:tentative="1">
      <w:start w:val="1"/>
      <w:numFmt w:val="bullet"/>
      <w:lvlText w:val=""/>
      <w:lvlJc w:val="left"/>
      <w:pPr>
        <w:tabs>
          <w:tab w:val="num" w:pos="2880"/>
        </w:tabs>
        <w:ind w:left="2880" w:hanging="360"/>
      </w:pPr>
      <w:rPr>
        <w:rFonts w:ascii="Wingdings" w:hAnsi="Wingdings" w:hint="default"/>
      </w:rPr>
    </w:lvl>
    <w:lvl w:ilvl="4" w:tplc="7DF8F528" w:tentative="1">
      <w:start w:val="1"/>
      <w:numFmt w:val="bullet"/>
      <w:lvlText w:val=""/>
      <w:lvlJc w:val="left"/>
      <w:pPr>
        <w:tabs>
          <w:tab w:val="num" w:pos="3600"/>
        </w:tabs>
        <w:ind w:left="3600" w:hanging="360"/>
      </w:pPr>
      <w:rPr>
        <w:rFonts w:ascii="Wingdings" w:hAnsi="Wingdings" w:hint="default"/>
      </w:rPr>
    </w:lvl>
    <w:lvl w:ilvl="5" w:tplc="9D6269B2" w:tentative="1">
      <w:start w:val="1"/>
      <w:numFmt w:val="bullet"/>
      <w:lvlText w:val=""/>
      <w:lvlJc w:val="left"/>
      <w:pPr>
        <w:tabs>
          <w:tab w:val="num" w:pos="4320"/>
        </w:tabs>
        <w:ind w:left="4320" w:hanging="360"/>
      </w:pPr>
      <w:rPr>
        <w:rFonts w:ascii="Wingdings" w:hAnsi="Wingdings" w:hint="default"/>
      </w:rPr>
    </w:lvl>
    <w:lvl w:ilvl="6" w:tplc="4198E48C" w:tentative="1">
      <w:start w:val="1"/>
      <w:numFmt w:val="bullet"/>
      <w:lvlText w:val=""/>
      <w:lvlJc w:val="left"/>
      <w:pPr>
        <w:tabs>
          <w:tab w:val="num" w:pos="5040"/>
        </w:tabs>
        <w:ind w:left="5040" w:hanging="360"/>
      </w:pPr>
      <w:rPr>
        <w:rFonts w:ascii="Wingdings" w:hAnsi="Wingdings" w:hint="default"/>
      </w:rPr>
    </w:lvl>
    <w:lvl w:ilvl="7" w:tplc="8B441872" w:tentative="1">
      <w:start w:val="1"/>
      <w:numFmt w:val="bullet"/>
      <w:lvlText w:val=""/>
      <w:lvlJc w:val="left"/>
      <w:pPr>
        <w:tabs>
          <w:tab w:val="num" w:pos="5760"/>
        </w:tabs>
        <w:ind w:left="5760" w:hanging="360"/>
      </w:pPr>
      <w:rPr>
        <w:rFonts w:ascii="Wingdings" w:hAnsi="Wingdings" w:hint="default"/>
      </w:rPr>
    </w:lvl>
    <w:lvl w:ilvl="8" w:tplc="17B4C49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28D2DF2"/>
    <w:multiLevelType w:val="hybridMultilevel"/>
    <w:tmpl w:val="061A5D42"/>
    <w:lvl w:ilvl="0" w:tplc="EF403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6DE400B"/>
    <w:multiLevelType w:val="hybridMultilevel"/>
    <w:tmpl w:val="2B8E44E4"/>
    <w:lvl w:ilvl="0" w:tplc="696A6CD2">
      <w:start w:val="1"/>
      <w:numFmt w:val="bullet"/>
      <w:lvlText w:val=""/>
      <w:lvlJc w:val="left"/>
      <w:pPr>
        <w:tabs>
          <w:tab w:val="num" w:pos="720"/>
        </w:tabs>
        <w:ind w:left="720" w:hanging="360"/>
      </w:pPr>
      <w:rPr>
        <w:rFonts w:ascii="Wingdings" w:hAnsi="Wingdings" w:hint="default"/>
      </w:rPr>
    </w:lvl>
    <w:lvl w:ilvl="1" w:tplc="1B4A64B8">
      <w:numFmt w:val="bullet"/>
      <w:lvlText w:val="•"/>
      <w:lvlJc w:val="left"/>
      <w:pPr>
        <w:tabs>
          <w:tab w:val="num" w:pos="1440"/>
        </w:tabs>
        <w:ind w:left="1440" w:hanging="360"/>
      </w:pPr>
      <w:rPr>
        <w:rFonts w:ascii="Arial" w:hAnsi="Arial" w:hint="default"/>
      </w:rPr>
    </w:lvl>
    <w:lvl w:ilvl="2" w:tplc="54548846">
      <w:numFmt w:val="bullet"/>
      <w:lvlText w:val=""/>
      <w:lvlJc w:val="left"/>
      <w:pPr>
        <w:tabs>
          <w:tab w:val="num" w:pos="2160"/>
        </w:tabs>
        <w:ind w:left="2160" w:hanging="360"/>
      </w:pPr>
      <w:rPr>
        <w:rFonts w:ascii="Wingdings" w:hAnsi="Wingdings" w:hint="default"/>
      </w:rPr>
    </w:lvl>
    <w:lvl w:ilvl="3" w:tplc="7DBAA7F6" w:tentative="1">
      <w:start w:val="1"/>
      <w:numFmt w:val="bullet"/>
      <w:lvlText w:val=""/>
      <w:lvlJc w:val="left"/>
      <w:pPr>
        <w:tabs>
          <w:tab w:val="num" w:pos="2880"/>
        </w:tabs>
        <w:ind w:left="2880" w:hanging="360"/>
      </w:pPr>
      <w:rPr>
        <w:rFonts w:ascii="Wingdings" w:hAnsi="Wingdings" w:hint="default"/>
      </w:rPr>
    </w:lvl>
    <w:lvl w:ilvl="4" w:tplc="036ECCFE" w:tentative="1">
      <w:start w:val="1"/>
      <w:numFmt w:val="bullet"/>
      <w:lvlText w:val=""/>
      <w:lvlJc w:val="left"/>
      <w:pPr>
        <w:tabs>
          <w:tab w:val="num" w:pos="3600"/>
        </w:tabs>
        <w:ind w:left="3600" w:hanging="360"/>
      </w:pPr>
      <w:rPr>
        <w:rFonts w:ascii="Wingdings" w:hAnsi="Wingdings" w:hint="default"/>
      </w:rPr>
    </w:lvl>
    <w:lvl w:ilvl="5" w:tplc="BBA65642" w:tentative="1">
      <w:start w:val="1"/>
      <w:numFmt w:val="bullet"/>
      <w:lvlText w:val=""/>
      <w:lvlJc w:val="left"/>
      <w:pPr>
        <w:tabs>
          <w:tab w:val="num" w:pos="4320"/>
        </w:tabs>
        <w:ind w:left="4320" w:hanging="360"/>
      </w:pPr>
      <w:rPr>
        <w:rFonts w:ascii="Wingdings" w:hAnsi="Wingdings" w:hint="default"/>
      </w:rPr>
    </w:lvl>
    <w:lvl w:ilvl="6" w:tplc="8CA893DC" w:tentative="1">
      <w:start w:val="1"/>
      <w:numFmt w:val="bullet"/>
      <w:lvlText w:val=""/>
      <w:lvlJc w:val="left"/>
      <w:pPr>
        <w:tabs>
          <w:tab w:val="num" w:pos="5040"/>
        </w:tabs>
        <w:ind w:left="5040" w:hanging="360"/>
      </w:pPr>
      <w:rPr>
        <w:rFonts w:ascii="Wingdings" w:hAnsi="Wingdings" w:hint="default"/>
      </w:rPr>
    </w:lvl>
    <w:lvl w:ilvl="7" w:tplc="FF24B594" w:tentative="1">
      <w:start w:val="1"/>
      <w:numFmt w:val="bullet"/>
      <w:lvlText w:val=""/>
      <w:lvlJc w:val="left"/>
      <w:pPr>
        <w:tabs>
          <w:tab w:val="num" w:pos="5760"/>
        </w:tabs>
        <w:ind w:left="5760" w:hanging="360"/>
      </w:pPr>
      <w:rPr>
        <w:rFonts w:ascii="Wingdings" w:hAnsi="Wingdings" w:hint="default"/>
      </w:rPr>
    </w:lvl>
    <w:lvl w:ilvl="8" w:tplc="79D42EA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3E218B"/>
    <w:multiLevelType w:val="multilevel"/>
    <w:tmpl w:val="32E4A346"/>
    <w:lvl w:ilvl="0">
      <w:start w:val="14"/>
      <w:numFmt w:val="decimal"/>
      <w:lvlText w:val="%1"/>
      <w:lvlJc w:val="left"/>
      <w:pPr>
        <w:ind w:left="760" w:hanging="760"/>
      </w:pPr>
      <w:rPr>
        <w:rFonts w:hint="default"/>
      </w:rPr>
    </w:lvl>
    <w:lvl w:ilvl="1">
      <w:start w:val="9"/>
      <w:numFmt w:val="decimal"/>
      <w:lvlText w:val="%1.%2"/>
      <w:lvlJc w:val="left"/>
      <w:pPr>
        <w:ind w:left="760" w:hanging="76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57E70D4A"/>
    <w:multiLevelType w:val="hybridMultilevel"/>
    <w:tmpl w:val="16529392"/>
    <w:lvl w:ilvl="0" w:tplc="D76A876C">
      <w:start w:val="1"/>
      <w:numFmt w:val="bullet"/>
      <w:lvlText w:val=""/>
      <w:lvlJc w:val="left"/>
      <w:pPr>
        <w:tabs>
          <w:tab w:val="num" w:pos="720"/>
        </w:tabs>
        <w:ind w:left="720" w:hanging="360"/>
      </w:pPr>
      <w:rPr>
        <w:rFonts w:ascii="Wingdings" w:hAnsi="Wingdings" w:hint="default"/>
      </w:rPr>
    </w:lvl>
    <w:lvl w:ilvl="1" w:tplc="BF442882" w:tentative="1">
      <w:start w:val="1"/>
      <w:numFmt w:val="bullet"/>
      <w:lvlText w:val=""/>
      <w:lvlJc w:val="left"/>
      <w:pPr>
        <w:tabs>
          <w:tab w:val="num" w:pos="1440"/>
        </w:tabs>
        <w:ind w:left="1440" w:hanging="360"/>
      </w:pPr>
      <w:rPr>
        <w:rFonts w:ascii="Wingdings" w:hAnsi="Wingdings" w:hint="default"/>
      </w:rPr>
    </w:lvl>
    <w:lvl w:ilvl="2" w:tplc="72FE1DBA" w:tentative="1">
      <w:start w:val="1"/>
      <w:numFmt w:val="bullet"/>
      <w:lvlText w:val=""/>
      <w:lvlJc w:val="left"/>
      <w:pPr>
        <w:tabs>
          <w:tab w:val="num" w:pos="2160"/>
        </w:tabs>
        <w:ind w:left="2160" w:hanging="360"/>
      </w:pPr>
      <w:rPr>
        <w:rFonts w:ascii="Wingdings" w:hAnsi="Wingdings" w:hint="default"/>
      </w:rPr>
    </w:lvl>
    <w:lvl w:ilvl="3" w:tplc="B8182620" w:tentative="1">
      <w:start w:val="1"/>
      <w:numFmt w:val="bullet"/>
      <w:lvlText w:val=""/>
      <w:lvlJc w:val="left"/>
      <w:pPr>
        <w:tabs>
          <w:tab w:val="num" w:pos="2880"/>
        </w:tabs>
        <w:ind w:left="2880" w:hanging="360"/>
      </w:pPr>
      <w:rPr>
        <w:rFonts w:ascii="Wingdings" w:hAnsi="Wingdings" w:hint="default"/>
      </w:rPr>
    </w:lvl>
    <w:lvl w:ilvl="4" w:tplc="11BA4EE8" w:tentative="1">
      <w:start w:val="1"/>
      <w:numFmt w:val="bullet"/>
      <w:lvlText w:val=""/>
      <w:lvlJc w:val="left"/>
      <w:pPr>
        <w:tabs>
          <w:tab w:val="num" w:pos="3600"/>
        </w:tabs>
        <w:ind w:left="3600" w:hanging="360"/>
      </w:pPr>
      <w:rPr>
        <w:rFonts w:ascii="Wingdings" w:hAnsi="Wingdings" w:hint="default"/>
      </w:rPr>
    </w:lvl>
    <w:lvl w:ilvl="5" w:tplc="6D7811A6" w:tentative="1">
      <w:start w:val="1"/>
      <w:numFmt w:val="bullet"/>
      <w:lvlText w:val=""/>
      <w:lvlJc w:val="left"/>
      <w:pPr>
        <w:tabs>
          <w:tab w:val="num" w:pos="4320"/>
        </w:tabs>
        <w:ind w:left="4320" w:hanging="360"/>
      </w:pPr>
      <w:rPr>
        <w:rFonts w:ascii="Wingdings" w:hAnsi="Wingdings" w:hint="default"/>
      </w:rPr>
    </w:lvl>
    <w:lvl w:ilvl="6" w:tplc="4DDA01AE" w:tentative="1">
      <w:start w:val="1"/>
      <w:numFmt w:val="bullet"/>
      <w:lvlText w:val=""/>
      <w:lvlJc w:val="left"/>
      <w:pPr>
        <w:tabs>
          <w:tab w:val="num" w:pos="5040"/>
        </w:tabs>
        <w:ind w:left="5040" w:hanging="360"/>
      </w:pPr>
      <w:rPr>
        <w:rFonts w:ascii="Wingdings" w:hAnsi="Wingdings" w:hint="default"/>
      </w:rPr>
    </w:lvl>
    <w:lvl w:ilvl="7" w:tplc="E54C56FC" w:tentative="1">
      <w:start w:val="1"/>
      <w:numFmt w:val="bullet"/>
      <w:lvlText w:val=""/>
      <w:lvlJc w:val="left"/>
      <w:pPr>
        <w:tabs>
          <w:tab w:val="num" w:pos="5760"/>
        </w:tabs>
        <w:ind w:left="5760" w:hanging="360"/>
      </w:pPr>
      <w:rPr>
        <w:rFonts w:ascii="Wingdings" w:hAnsi="Wingdings" w:hint="default"/>
      </w:rPr>
    </w:lvl>
    <w:lvl w:ilvl="8" w:tplc="8310736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98510FB"/>
    <w:multiLevelType w:val="hybridMultilevel"/>
    <w:tmpl w:val="E9D668A0"/>
    <w:lvl w:ilvl="0" w:tplc="89840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A2B5AE4"/>
    <w:multiLevelType w:val="hybridMultilevel"/>
    <w:tmpl w:val="28384F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A8B49F0"/>
    <w:multiLevelType w:val="hybridMultilevel"/>
    <w:tmpl w:val="D068DE2A"/>
    <w:lvl w:ilvl="0" w:tplc="98768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B336E67"/>
    <w:multiLevelType w:val="hybridMultilevel"/>
    <w:tmpl w:val="64F0AB1C"/>
    <w:lvl w:ilvl="0" w:tplc="D8A4C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BB74CD3"/>
    <w:multiLevelType w:val="hybridMultilevel"/>
    <w:tmpl w:val="FFFFFFFF"/>
    <w:lvl w:ilvl="0" w:tplc="D0E6BCDE">
      <w:start w:val="1"/>
      <w:numFmt w:val="bullet"/>
      <w:lvlText w:val="Ø"/>
      <w:lvlJc w:val="left"/>
      <w:pPr>
        <w:ind w:left="720" w:hanging="360"/>
      </w:pPr>
      <w:rPr>
        <w:rFonts w:ascii="Wingdings" w:hAnsi="Wingdings" w:hint="default"/>
      </w:rPr>
    </w:lvl>
    <w:lvl w:ilvl="1" w:tplc="1C1CBF4C">
      <w:start w:val="1"/>
      <w:numFmt w:val="bullet"/>
      <w:lvlText w:val="o"/>
      <w:lvlJc w:val="left"/>
      <w:pPr>
        <w:ind w:left="1440" w:hanging="360"/>
      </w:pPr>
      <w:rPr>
        <w:rFonts w:ascii="Courier New" w:hAnsi="Courier New" w:hint="default"/>
      </w:rPr>
    </w:lvl>
    <w:lvl w:ilvl="2" w:tplc="6010E14C">
      <w:start w:val="1"/>
      <w:numFmt w:val="bullet"/>
      <w:lvlText w:val=""/>
      <w:lvlJc w:val="left"/>
      <w:pPr>
        <w:ind w:left="2160" w:hanging="360"/>
      </w:pPr>
      <w:rPr>
        <w:rFonts w:ascii="Wingdings" w:hAnsi="Wingdings" w:hint="default"/>
      </w:rPr>
    </w:lvl>
    <w:lvl w:ilvl="3" w:tplc="C7D60BCE">
      <w:start w:val="1"/>
      <w:numFmt w:val="bullet"/>
      <w:lvlText w:val=""/>
      <w:lvlJc w:val="left"/>
      <w:pPr>
        <w:ind w:left="2880" w:hanging="360"/>
      </w:pPr>
      <w:rPr>
        <w:rFonts w:ascii="Symbol" w:hAnsi="Symbol" w:hint="default"/>
      </w:rPr>
    </w:lvl>
    <w:lvl w:ilvl="4" w:tplc="557E49A0">
      <w:start w:val="1"/>
      <w:numFmt w:val="bullet"/>
      <w:lvlText w:val="o"/>
      <w:lvlJc w:val="left"/>
      <w:pPr>
        <w:ind w:left="3600" w:hanging="360"/>
      </w:pPr>
      <w:rPr>
        <w:rFonts w:ascii="Courier New" w:hAnsi="Courier New" w:hint="default"/>
      </w:rPr>
    </w:lvl>
    <w:lvl w:ilvl="5" w:tplc="09344C9A">
      <w:start w:val="1"/>
      <w:numFmt w:val="bullet"/>
      <w:lvlText w:val=""/>
      <w:lvlJc w:val="left"/>
      <w:pPr>
        <w:ind w:left="4320" w:hanging="360"/>
      </w:pPr>
      <w:rPr>
        <w:rFonts w:ascii="Wingdings" w:hAnsi="Wingdings" w:hint="default"/>
      </w:rPr>
    </w:lvl>
    <w:lvl w:ilvl="6" w:tplc="15442350">
      <w:start w:val="1"/>
      <w:numFmt w:val="bullet"/>
      <w:lvlText w:val=""/>
      <w:lvlJc w:val="left"/>
      <w:pPr>
        <w:ind w:left="5040" w:hanging="360"/>
      </w:pPr>
      <w:rPr>
        <w:rFonts w:ascii="Symbol" w:hAnsi="Symbol" w:hint="default"/>
      </w:rPr>
    </w:lvl>
    <w:lvl w:ilvl="7" w:tplc="201E9B8C">
      <w:start w:val="1"/>
      <w:numFmt w:val="bullet"/>
      <w:lvlText w:val="o"/>
      <w:lvlJc w:val="left"/>
      <w:pPr>
        <w:ind w:left="5760" w:hanging="360"/>
      </w:pPr>
      <w:rPr>
        <w:rFonts w:ascii="Courier New" w:hAnsi="Courier New" w:hint="default"/>
      </w:rPr>
    </w:lvl>
    <w:lvl w:ilvl="8" w:tplc="B3E85DF2">
      <w:start w:val="1"/>
      <w:numFmt w:val="bullet"/>
      <w:lvlText w:val=""/>
      <w:lvlJc w:val="left"/>
      <w:pPr>
        <w:ind w:left="6480" w:hanging="360"/>
      </w:pPr>
      <w:rPr>
        <w:rFonts w:ascii="Wingdings" w:hAnsi="Wingdings" w:hint="default"/>
      </w:rPr>
    </w:lvl>
  </w:abstractNum>
  <w:abstractNum w:abstractNumId="48" w15:restartNumberingAfterBreak="0">
    <w:nsid w:val="5FF9154D"/>
    <w:multiLevelType w:val="hybridMultilevel"/>
    <w:tmpl w:val="0BA625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7A048C"/>
    <w:multiLevelType w:val="hybridMultilevel"/>
    <w:tmpl w:val="15F83956"/>
    <w:lvl w:ilvl="0" w:tplc="B52E1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39C245F"/>
    <w:multiLevelType w:val="multilevel"/>
    <w:tmpl w:val="3710C16C"/>
    <w:lvl w:ilvl="0">
      <w:start w:val="2"/>
      <w:numFmt w:val="decimal"/>
      <w:lvlText w:val="%1"/>
      <w:lvlJc w:val="left"/>
      <w:pPr>
        <w:ind w:left="588" w:hanging="588"/>
      </w:pPr>
      <w:rPr>
        <w:rFonts w:hint="default"/>
      </w:rPr>
    </w:lvl>
    <w:lvl w:ilvl="1">
      <w:start w:val="3"/>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51" w15:restartNumberingAfterBreak="0">
    <w:nsid w:val="68E85EA3"/>
    <w:multiLevelType w:val="multilevel"/>
    <w:tmpl w:val="D40C8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2F29F7"/>
    <w:multiLevelType w:val="hybridMultilevel"/>
    <w:tmpl w:val="22E8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828A1"/>
    <w:multiLevelType w:val="hybridMultilevel"/>
    <w:tmpl w:val="D83ACE64"/>
    <w:lvl w:ilvl="0" w:tplc="511E751C">
      <w:start w:val="1"/>
      <w:numFmt w:val="bullet"/>
      <w:lvlText w:val=""/>
      <w:lvlJc w:val="left"/>
      <w:pPr>
        <w:tabs>
          <w:tab w:val="num" w:pos="720"/>
        </w:tabs>
        <w:ind w:left="720" w:hanging="360"/>
      </w:pPr>
      <w:rPr>
        <w:rFonts w:ascii="Symbol" w:hAnsi="Symbol" w:hint="default"/>
      </w:rPr>
    </w:lvl>
    <w:lvl w:ilvl="1" w:tplc="15FCC834" w:tentative="1">
      <w:start w:val="1"/>
      <w:numFmt w:val="bullet"/>
      <w:lvlText w:val=""/>
      <w:lvlJc w:val="left"/>
      <w:pPr>
        <w:tabs>
          <w:tab w:val="num" w:pos="1440"/>
        </w:tabs>
        <w:ind w:left="1440" w:hanging="360"/>
      </w:pPr>
      <w:rPr>
        <w:rFonts w:ascii="Symbol" w:hAnsi="Symbol" w:hint="default"/>
      </w:rPr>
    </w:lvl>
    <w:lvl w:ilvl="2" w:tplc="F328F1D4" w:tentative="1">
      <w:start w:val="1"/>
      <w:numFmt w:val="bullet"/>
      <w:lvlText w:val=""/>
      <w:lvlJc w:val="left"/>
      <w:pPr>
        <w:tabs>
          <w:tab w:val="num" w:pos="2160"/>
        </w:tabs>
        <w:ind w:left="2160" w:hanging="360"/>
      </w:pPr>
      <w:rPr>
        <w:rFonts w:ascii="Symbol" w:hAnsi="Symbol" w:hint="default"/>
      </w:rPr>
    </w:lvl>
    <w:lvl w:ilvl="3" w:tplc="DAFE01C4" w:tentative="1">
      <w:start w:val="1"/>
      <w:numFmt w:val="bullet"/>
      <w:lvlText w:val=""/>
      <w:lvlJc w:val="left"/>
      <w:pPr>
        <w:tabs>
          <w:tab w:val="num" w:pos="2880"/>
        </w:tabs>
        <w:ind w:left="2880" w:hanging="360"/>
      </w:pPr>
      <w:rPr>
        <w:rFonts w:ascii="Symbol" w:hAnsi="Symbol" w:hint="default"/>
      </w:rPr>
    </w:lvl>
    <w:lvl w:ilvl="4" w:tplc="254093C4" w:tentative="1">
      <w:start w:val="1"/>
      <w:numFmt w:val="bullet"/>
      <w:lvlText w:val=""/>
      <w:lvlJc w:val="left"/>
      <w:pPr>
        <w:tabs>
          <w:tab w:val="num" w:pos="3600"/>
        </w:tabs>
        <w:ind w:left="3600" w:hanging="360"/>
      </w:pPr>
      <w:rPr>
        <w:rFonts w:ascii="Symbol" w:hAnsi="Symbol" w:hint="default"/>
      </w:rPr>
    </w:lvl>
    <w:lvl w:ilvl="5" w:tplc="472CD5D2" w:tentative="1">
      <w:start w:val="1"/>
      <w:numFmt w:val="bullet"/>
      <w:lvlText w:val=""/>
      <w:lvlJc w:val="left"/>
      <w:pPr>
        <w:tabs>
          <w:tab w:val="num" w:pos="4320"/>
        </w:tabs>
        <w:ind w:left="4320" w:hanging="360"/>
      </w:pPr>
      <w:rPr>
        <w:rFonts w:ascii="Symbol" w:hAnsi="Symbol" w:hint="default"/>
      </w:rPr>
    </w:lvl>
    <w:lvl w:ilvl="6" w:tplc="89D4275E" w:tentative="1">
      <w:start w:val="1"/>
      <w:numFmt w:val="bullet"/>
      <w:lvlText w:val=""/>
      <w:lvlJc w:val="left"/>
      <w:pPr>
        <w:tabs>
          <w:tab w:val="num" w:pos="5040"/>
        </w:tabs>
        <w:ind w:left="5040" w:hanging="360"/>
      </w:pPr>
      <w:rPr>
        <w:rFonts w:ascii="Symbol" w:hAnsi="Symbol" w:hint="default"/>
      </w:rPr>
    </w:lvl>
    <w:lvl w:ilvl="7" w:tplc="C3564858" w:tentative="1">
      <w:start w:val="1"/>
      <w:numFmt w:val="bullet"/>
      <w:lvlText w:val=""/>
      <w:lvlJc w:val="left"/>
      <w:pPr>
        <w:tabs>
          <w:tab w:val="num" w:pos="5760"/>
        </w:tabs>
        <w:ind w:left="5760" w:hanging="360"/>
      </w:pPr>
      <w:rPr>
        <w:rFonts w:ascii="Symbol" w:hAnsi="Symbol" w:hint="default"/>
      </w:rPr>
    </w:lvl>
    <w:lvl w:ilvl="8" w:tplc="CAA82FAA" w:tentative="1">
      <w:start w:val="1"/>
      <w:numFmt w:val="bullet"/>
      <w:lvlText w:val=""/>
      <w:lvlJc w:val="left"/>
      <w:pPr>
        <w:tabs>
          <w:tab w:val="num" w:pos="6480"/>
        </w:tabs>
        <w:ind w:left="6480" w:hanging="360"/>
      </w:pPr>
      <w:rPr>
        <w:rFonts w:ascii="Symbol" w:hAnsi="Symbol" w:hint="default"/>
      </w:rPr>
    </w:lvl>
  </w:abstractNum>
  <w:abstractNum w:abstractNumId="54" w15:restartNumberingAfterBreak="0">
    <w:nsid w:val="6D593314"/>
    <w:multiLevelType w:val="hybridMultilevel"/>
    <w:tmpl w:val="0C243900"/>
    <w:lvl w:ilvl="0" w:tplc="91B2D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E3822B5"/>
    <w:multiLevelType w:val="hybridMultilevel"/>
    <w:tmpl w:val="7ACC6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2516792"/>
    <w:multiLevelType w:val="multilevel"/>
    <w:tmpl w:val="0F36CA38"/>
    <w:lvl w:ilvl="0">
      <w:start w:val="13"/>
      <w:numFmt w:val="decimal"/>
      <w:lvlText w:val="%1"/>
      <w:lvlJc w:val="left"/>
      <w:pPr>
        <w:ind w:left="870" w:hanging="870"/>
      </w:pPr>
      <w:rPr>
        <w:rFonts w:hint="default"/>
      </w:rPr>
    </w:lvl>
    <w:lvl w:ilvl="1">
      <w:start w:val="10"/>
      <w:numFmt w:val="decimal"/>
      <w:lvlText w:val="%1.%2"/>
      <w:lvlJc w:val="left"/>
      <w:pPr>
        <w:ind w:left="870" w:hanging="87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7" w15:restartNumberingAfterBreak="0">
    <w:nsid w:val="74425A5E"/>
    <w:multiLevelType w:val="hybridMultilevel"/>
    <w:tmpl w:val="89BEBAA4"/>
    <w:lvl w:ilvl="0" w:tplc="04090017">
      <w:start w:val="1"/>
      <w:numFmt w:val="lowerLetter"/>
      <w:lvlText w:val="%1)"/>
      <w:lvlJc w:val="left"/>
      <w:pPr>
        <w:ind w:left="720" w:hanging="360"/>
      </w:pPr>
    </w:lvl>
    <w:lvl w:ilvl="1" w:tplc="C504AFEA">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EC652B"/>
    <w:multiLevelType w:val="hybridMultilevel"/>
    <w:tmpl w:val="CDFCB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A4370C"/>
    <w:multiLevelType w:val="hybridMultilevel"/>
    <w:tmpl w:val="6C0A4420"/>
    <w:lvl w:ilvl="0" w:tplc="0409000F">
      <w:start w:val="1"/>
      <w:numFmt w:val="decimal"/>
      <w:lvlText w:val="%1."/>
      <w:lvlJc w:val="left"/>
      <w:pPr>
        <w:ind w:left="720" w:hanging="360"/>
      </w:p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72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677903"/>
    <w:multiLevelType w:val="hybridMultilevel"/>
    <w:tmpl w:val="63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AC53EC"/>
    <w:multiLevelType w:val="hybridMultilevel"/>
    <w:tmpl w:val="BA004C28"/>
    <w:lvl w:ilvl="0" w:tplc="0F825068">
      <w:start w:val="1"/>
      <w:numFmt w:val="bullet"/>
      <w:lvlText w:val=""/>
      <w:lvlJc w:val="left"/>
      <w:pPr>
        <w:tabs>
          <w:tab w:val="num" w:pos="720"/>
        </w:tabs>
        <w:ind w:left="720" w:hanging="360"/>
      </w:pPr>
      <w:rPr>
        <w:rFonts w:ascii="Wingdings" w:hAnsi="Wingdings" w:hint="default"/>
      </w:rPr>
    </w:lvl>
    <w:lvl w:ilvl="1" w:tplc="1A187C1A" w:tentative="1">
      <w:start w:val="1"/>
      <w:numFmt w:val="bullet"/>
      <w:lvlText w:val=""/>
      <w:lvlJc w:val="left"/>
      <w:pPr>
        <w:tabs>
          <w:tab w:val="num" w:pos="1440"/>
        </w:tabs>
        <w:ind w:left="1440" w:hanging="360"/>
      </w:pPr>
      <w:rPr>
        <w:rFonts w:ascii="Wingdings" w:hAnsi="Wingdings" w:hint="default"/>
      </w:rPr>
    </w:lvl>
    <w:lvl w:ilvl="2" w:tplc="6EC84DA4" w:tentative="1">
      <w:start w:val="1"/>
      <w:numFmt w:val="bullet"/>
      <w:lvlText w:val=""/>
      <w:lvlJc w:val="left"/>
      <w:pPr>
        <w:tabs>
          <w:tab w:val="num" w:pos="2160"/>
        </w:tabs>
        <w:ind w:left="2160" w:hanging="360"/>
      </w:pPr>
      <w:rPr>
        <w:rFonts w:ascii="Wingdings" w:hAnsi="Wingdings" w:hint="default"/>
      </w:rPr>
    </w:lvl>
    <w:lvl w:ilvl="3" w:tplc="EE3C2686" w:tentative="1">
      <w:start w:val="1"/>
      <w:numFmt w:val="bullet"/>
      <w:lvlText w:val=""/>
      <w:lvlJc w:val="left"/>
      <w:pPr>
        <w:tabs>
          <w:tab w:val="num" w:pos="2880"/>
        </w:tabs>
        <w:ind w:left="2880" w:hanging="360"/>
      </w:pPr>
      <w:rPr>
        <w:rFonts w:ascii="Wingdings" w:hAnsi="Wingdings" w:hint="default"/>
      </w:rPr>
    </w:lvl>
    <w:lvl w:ilvl="4" w:tplc="49883496" w:tentative="1">
      <w:start w:val="1"/>
      <w:numFmt w:val="bullet"/>
      <w:lvlText w:val=""/>
      <w:lvlJc w:val="left"/>
      <w:pPr>
        <w:tabs>
          <w:tab w:val="num" w:pos="3600"/>
        </w:tabs>
        <w:ind w:left="3600" w:hanging="360"/>
      </w:pPr>
      <w:rPr>
        <w:rFonts w:ascii="Wingdings" w:hAnsi="Wingdings" w:hint="default"/>
      </w:rPr>
    </w:lvl>
    <w:lvl w:ilvl="5" w:tplc="D6981A1A" w:tentative="1">
      <w:start w:val="1"/>
      <w:numFmt w:val="bullet"/>
      <w:lvlText w:val=""/>
      <w:lvlJc w:val="left"/>
      <w:pPr>
        <w:tabs>
          <w:tab w:val="num" w:pos="4320"/>
        </w:tabs>
        <w:ind w:left="4320" w:hanging="360"/>
      </w:pPr>
      <w:rPr>
        <w:rFonts w:ascii="Wingdings" w:hAnsi="Wingdings" w:hint="default"/>
      </w:rPr>
    </w:lvl>
    <w:lvl w:ilvl="6" w:tplc="DBF6119A" w:tentative="1">
      <w:start w:val="1"/>
      <w:numFmt w:val="bullet"/>
      <w:lvlText w:val=""/>
      <w:lvlJc w:val="left"/>
      <w:pPr>
        <w:tabs>
          <w:tab w:val="num" w:pos="5040"/>
        </w:tabs>
        <w:ind w:left="5040" w:hanging="360"/>
      </w:pPr>
      <w:rPr>
        <w:rFonts w:ascii="Wingdings" w:hAnsi="Wingdings" w:hint="default"/>
      </w:rPr>
    </w:lvl>
    <w:lvl w:ilvl="7" w:tplc="B4408410" w:tentative="1">
      <w:start w:val="1"/>
      <w:numFmt w:val="bullet"/>
      <w:lvlText w:val=""/>
      <w:lvlJc w:val="left"/>
      <w:pPr>
        <w:tabs>
          <w:tab w:val="num" w:pos="5760"/>
        </w:tabs>
        <w:ind w:left="5760" w:hanging="360"/>
      </w:pPr>
      <w:rPr>
        <w:rFonts w:ascii="Wingdings" w:hAnsi="Wingdings" w:hint="default"/>
      </w:rPr>
    </w:lvl>
    <w:lvl w:ilvl="8" w:tplc="F402B690"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A0D2683"/>
    <w:multiLevelType w:val="hybridMultilevel"/>
    <w:tmpl w:val="3078EAC0"/>
    <w:lvl w:ilvl="0" w:tplc="4B00D2B2">
      <w:start w:val="1"/>
      <w:numFmt w:val="bullet"/>
      <w:lvlText w:val=""/>
      <w:lvlJc w:val="left"/>
      <w:pPr>
        <w:tabs>
          <w:tab w:val="num" w:pos="720"/>
        </w:tabs>
        <w:ind w:left="720" w:hanging="360"/>
      </w:pPr>
      <w:rPr>
        <w:rFonts w:ascii="Wingdings" w:hAnsi="Wingdings" w:hint="default"/>
      </w:rPr>
    </w:lvl>
    <w:lvl w:ilvl="1" w:tplc="A3F8F7A6" w:tentative="1">
      <w:start w:val="1"/>
      <w:numFmt w:val="bullet"/>
      <w:lvlText w:val=""/>
      <w:lvlJc w:val="left"/>
      <w:pPr>
        <w:tabs>
          <w:tab w:val="num" w:pos="1440"/>
        </w:tabs>
        <w:ind w:left="1440" w:hanging="360"/>
      </w:pPr>
      <w:rPr>
        <w:rFonts w:ascii="Wingdings" w:hAnsi="Wingdings" w:hint="default"/>
      </w:rPr>
    </w:lvl>
    <w:lvl w:ilvl="2" w:tplc="4ABA5738" w:tentative="1">
      <w:start w:val="1"/>
      <w:numFmt w:val="bullet"/>
      <w:lvlText w:val=""/>
      <w:lvlJc w:val="left"/>
      <w:pPr>
        <w:tabs>
          <w:tab w:val="num" w:pos="2160"/>
        </w:tabs>
        <w:ind w:left="2160" w:hanging="360"/>
      </w:pPr>
      <w:rPr>
        <w:rFonts w:ascii="Wingdings" w:hAnsi="Wingdings" w:hint="default"/>
      </w:rPr>
    </w:lvl>
    <w:lvl w:ilvl="3" w:tplc="64126DD4" w:tentative="1">
      <w:start w:val="1"/>
      <w:numFmt w:val="bullet"/>
      <w:lvlText w:val=""/>
      <w:lvlJc w:val="left"/>
      <w:pPr>
        <w:tabs>
          <w:tab w:val="num" w:pos="2880"/>
        </w:tabs>
        <w:ind w:left="2880" w:hanging="360"/>
      </w:pPr>
      <w:rPr>
        <w:rFonts w:ascii="Wingdings" w:hAnsi="Wingdings" w:hint="default"/>
      </w:rPr>
    </w:lvl>
    <w:lvl w:ilvl="4" w:tplc="FED82E9C" w:tentative="1">
      <w:start w:val="1"/>
      <w:numFmt w:val="bullet"/>
      <w:lvlText w:val=""/>
      <w:lvlJc w:val="left"/>
      <w:pPr>
        <w:tabs>
          <w:tab w:val="num" w:pos="3600"/>
        </w:tabs>
        <w:ind w:left="3600" w:hanging="360"/>
      </w:pPr>
      <w:rPr>
        <w:rFonts w:ascii="Wingdings" w:hAnsi="Wingdings" w:hint="default"/>
      </w:rPr>
    </w:lvl>
    <w:lvl w:ilvl="5" w:tplc="61E4F2CE" w:tentative="1">
      <w:start w:val="1"/>
      <w:numFmt w:val="bullet"/>
      <w:lvlText w:val=""/>
      <w:lvlJc w:val="left"/>
      <w:pPr>
        <w:tabs>
          <w:tab w:val="num" w:pos="4320"/>
        </w:tabs>
        <w:ind w:left="4320" w:hanging="360"/>
      </w:pPr>
      <w:rPr>
        <w:rFonts w:ascii="Wingdings" w:hAnsi="Wingdings" w:hint="default"/>
      </w:rPr>
    </w:lvl>
    <w:lvl w:ilvl="6" w:tplc="6598E532" w:tentative="1">
      <w:start w:val="1"/>
      <w:numFmt w:val="bullet"/>
      <w:lvlText w:val=""/>
      <w:lvlJc w:val="left"/>
      <w:pPr>
        <w:tabs>
          <w:tab w:val="num" w:pos="5040"/>
        </w:tabs>
        <w:ind w:left="5040" w:hanging="360"/>
      </w:pPr>
      <w:rPr>
        <w:rFonts w:ascii="Wingdings" w:hAnsi="Wingdings" w:hint="default"/>
      </w:rPr>
    </w:lvl>
    <w:lvl w:ilvl="7" w:tplc="5C3010A4" w:tentative="1">
      <w:start w:val="1"/>
      <w:numFmt w:val="bullet"/>
      <w:lvlText w:val=""/>
      <w:lvlJc w:val="left"/>
      <w:pPr>
        <w:tabs>
          <w:tab w:val="num" w:pos="5760"/>
        </w:tabs>
        <w:ind w:left="5760" w:hanging="360"/>
      </w:pPr>
      <w:rPr>
        <w:rFonts w:ascii="Wingdings" w:hAnsi="Wingdings" w:hint="default"/>
      </w:rPr>
    </w:lvl>
    <w:lvl w:ilvl="8" w:tplc="E75A2C32"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D84022A"/>
    <w:multiLevelType w:val="hybridMultilevel"/>
    <w:tmpl w:val="51221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A082D2"/>
    <w:multiLevelType w:val="hybridMultilevel"/>
    <w:tmpl w:val="FFFFFFFF"/>
    <w:lvl w:ilvl="0" w:tplc="A2288B22">
      <w:start w:val="1"/>
      <w:numFmt w:val="bullet"/>
      <w:lvlText w:val=""/>
      <w:lvlJc w:val="left"/>
      <w:pPr>
        <w:ind w:left="720" w:hanging="360"/>
      </w:pPr>
      <w:rPr>
        <w:rFonts w:ascii="Wingdings" w:hAnsi="Wingdings" w:hint="default"/>
      </w:rPr>
    </w:lvl>
    <w:lvl w:ilvl="1" w:tplc="0966EE92">
      <w:start w:val="1"/>
      <w:numFmt w:val="bullet"/>
      <w:lvlText w:val="o"/>
      <w:lvlJc w:val="left"/>
      <w:pPr>
        <w:ind w:left="1440" w:hanging="360"/>
      </w:pPr>
      <w:rPr>
        <w:rFonts w:ascii="Courier New" w:hAnsi="Courier New" w:hint="default"/>
      </w:rPr>
    </w:lvl>
    <w:lvl w:ilvl="2" w:tplc="FE0806D4">
      <w:start w:val="1"/>
      <w:numFmt w:val="bullet"/>
      <w:lvlText w:val=""/>
      <w:lvlJc w:val="left"/>
      <w:pPr>
        <w:ind w:left="2160" w:hanging="360"/>
      </w:pPr>
      <w:rPr>
        <w:rFonts w:ascii="Wingdings" w:hAnsi="Wingdings" w:hint="default"/>
      </w:rPr>
    </w:lvl>
    <w:lvl w:ilvl="3" w:tplc="3322F9D8">
      <w:start w:val="1"/>
      <w:numFmt w:val="bullet"/>
      <w:lvlText w:val=""/>
      <w:lvlJc w:val="left"/>
      <w:pPr>
        <w:ind w:left="2880" w:hanging="360"/>
      </w:pPr>
      <w:rPr>
        <w:rFonts w:ascii="Symbol" w:hAnsi="Symbol" w:hint="default"/>
      </w:rPr>
    </w:lvl>
    <w:lvl w:ilvl="4" w:tplc="81DEBEF6">
      <w:start w:val="1"/>
      <w:numFmt w:val="bullet"/>
      <w:lvlText w:val="o"/>
      <w:lvlJc w:val="left"/>
      <w:pPr>
        <w:ind w:left="3600" w:hanging="360"/>
      </w:pPr>
      <w:rPr>
        <w:rFonts w:ascii="Courier New" w:hAnsi="Courier New" w:hint="default"/>
      </w:rPr>
    </w:lvl>
    <w:lvl w:ilvl="5" w:tplc="993AE4DC">
      <w:start w:val="1"/>
      <w:numFmt w:val="bullet"/>
      <w:lvlText w:val=""/>
      <w:lvlJc w:val="left"/>
      <w:pPr>
        <w:ind w:left="4320" w:hanging="360"/>
      </w:pPr>
      <w:rPr>
        <w:rFonts w:ascii="Wingdings" w:hAnsi="Wingdings" w:hint="default"/>
      </w:rPr>
    </w:lvl>
    <w:lvl w:ilvl="6" w:tplc="6FD4B242">
      <w:start w:val="1"/>
      <w:numFmt w:val="bullet"/>
      <w:lvlText w:val=""/>
      <w:lvlJc w:val="left"/>
      <w:pPr>
        <w:ind w:left="5040" w:hanging="360"/>
      </w:pPr>
      <w:rPr>
        <w:rFonts w:ascii="Symbol" w:hAnsi="Symbol" w:hint="default"/>
      </w:rPr>
    </w:lvl>
    <w:lvl w:ilvl="7" w:tplc="4078BEEA">
      <w:start w:val="1"/>
      <w:numFmt w:val="bullet"/>
      <w:lvlText w:val="o"/>
      <w:lvlJc w:val="left"/>
      <w:pPr>
        <w:ind w:left="5760" w:hanging="360"/>
      </w:pPr>
      <w:rPr>
        <w:rFonts w:ascii="Courier New" w:hAnsi="Courier New" w:hint="default"/>
      </w:rPr>
    </w:lvl>
    <w:lvl w:ilvl="8" w:tplc="A96AF468">
      <w:start w:val="1"/>
      <w:numFmt w:val="bullet"/>
      <w:lvlText w:val=""/>
      <w:lvlJc w:val="left"/>
      <w:pPr>
        <w:ind w:left="6480" w:hanging="360"/>
      </w:pPr>
      <w:rPr>
        <w:rFonts w:ascii="Wingdings" w:hAnsi="Wingdings" w:hint="default"/>
      </w:rPr>
    </w:lvl>
  </w:abstractNum>
  <w:num w:numId="1" w16cid:durableId="1234705522">
    <w:abstractNumId w:val="37"/>
  </w:num>
  <w:num w:numId="2" w16cid:durableId="983048890">
    <w:abstractNumId w:val="52"/>
  </w:num>
  <w:num w:numId="3" w16cid:durableId="568854662">
    <w:abstractNumId w:val="23"/>
  </w:num>
  <w:num w:numId="4" w16cid:durableId="246769004">
    <w:abstractNumId w:val="14"/>
  </w:num>
  <w:num w:numId="5" w16cid:durableId="856777255">
    <w:abstractNumId w:val="53"/>
  </w:num>
  <w:num w:numId="6" w16cid:durableId="891498324">
    <w:abstractNumId w:val="12"/>
  </w:num>
  <w:num w:numId="7" w16cid:durableId="1949308200">
    <w:abstractNumId w:val="10"/>
  </w:num>
  <w:num w:numId="8" w16cid:durableId="1371614911">
    <w:abstractNumId w:val="8"/>
  </w:num>
  <w:num w:numId="9" w16cid:durableId="2126346851">
    <w:abstractNumId w:val="28"/>
  </w:num>
  <w:num w:numId="10" w16cid:durableId="1844782108">
    <w:abstractNumId w:val="1"/>
  </w:num>
  <w:num w:numId="11" w16cid:durableId="91972575">
    <w:abstractNumId w:val="26"/>
  </w:num>
  <w:num w:numId="12" w16cid:durableId="1169708282">
    <w:abstractNumId w:val="29"/>
  </w:num>
  <w:num w:numId="13" w16cid:durableId="1053626663">
    <w:abstractNumId w:val="21"/>
  </w:num>
  <w:num w:numId="14" w16cid:durableId="1140457523">
    <w:abstractNumId w:val="48"/>
  </w:num>
  <w:num w:numId="15" w16cid:durableId="1177041436">
    <w:abstractNumId w:val="58"/>
  </w:num>
  <w:num w:numId="16" w16cid:durableId="1992055039">
    <w:abstractNumId w:val="59"/>
  </w:num>
  <w:num w:numId="17" w16cid:durableId="1927497482">
    <w:abstractNumId w:val="0"/>
  </w:num>
  <w:num w:numId="18" w16cid:durableId="892274660">
    <w:abstractNumId w:val="9"/>
  </w:num>
  <w:num w:numId="19" w16cid:durableId="1104377055">
    <w:abstractNumId w:val="60"/>
  </w:num>
  <w:num w:numId="20" w16cid:durableId="1825584965">
    <w:abstractNumId w:val="24"/>
  </w:num>
  <w:num w:numId="21" w16cid:durableId="1780829124">
    <w:abstractNumId w:val="63"/>
  </w:num>
  <w:num w:numId="22" w16cid:durableId="25956318">
    <w:abstractNumId w:val="6"/>
  </w:num>
  <w:num w:numId="23" w16cid:durableId="348138386">
    <w:abstractNumId w:val="55"/>
  </w:num>
  <w:num w:numId="24" w16cid:durableId="1145588541">
    <w:abstractNumId w:val="33"/>
  </w:num>
  <w:num w:numId="25" w16cid:durableId="845023726">
    <w:abstractNumId w:val="20"/>
  </w:num>
  <w:num w:numId="26" w16cid:durableId="1276060758">
    <w:abstractNumId w:val="17"/>
  </w:num>
  <w:num w:numId="27" w16cid:durableId="222953499">
    <w:abstractNumId w:val="36"/>
  </w:num>
  <w:num w:numId="28" w16cid:durableId="938827508">
    <w:abstractNumId w:val="2"/>
  </w:num>
  <w:num w:numId="29" w16cid:durableId="918631906">
    <w:abstractNumId w:val="35"/>
  </w:num>
  <w:num w:numId="30" w16cid:durableId="1361200642">
    <w:abstractNumId w:val="39"/>
  </w:num>
  <w:num w:numId="31" w16cid:durableId="835002271">
    <w:abstractNumId w:val="13"/>
  </w:num>
  <w:num w:numId="32" w16cid:durableId="1542398284">
    <w:abstractNumId w:val="7"/>
  </w:num>
  <w:num w:numId="33" w16cid:durableId="660893617">
    <w:abstractNumId w:val="44"/>
  </w:num>
  <w:num w:numId="34" w16cid:durableId="56709415">
    <w:abstractNumId w:val="64"/>
  </w:num>
  <w:num w:numId="35" w16cid:durableId="1910068847">
    <w:abstractNumId w:val="38"/>
  </w:num>
  <w:num w:numId="36" w16cid:durableId="503862825">
    <w:abstractNumId w:val="18"/>
  </w:num>
  <w:num w:numId="37" w16cid:durableId="476190072">
    <w:abstractNumId w:val="32"/>
  </w:num>
  <w:num w:numId="38" w16cid:durableId="1429617458">
    <w:abstractNumId w:val="42"/>
  </w:num>
  <w:num w:numId="39" w16cid:durableId="797996786">
    <w:abstractNumId w:val="61"/>
  </w:num>
  <w:num w:numId="40" w16cid:durableId="1856995194">
    <w:abstractNumId w:val="62"/>
  </w:num>
  <w:num w:numId="41" w16cid:durableId="1083061995">
    <w:abstractNumId w:val="40"/>
  </w:num>
  <w:num w:numId="42" w16cid:durableId="1752307786">
    <w:abstractNumId w:val="57"/>
  </w:num>
  <w:num w:numId="43" w16cid:durableId="994725235">
    <w:abstractNumId w:val="30"/>
  </w:num>
  <w:num w:numId="44" w16cid:durableId="723332310">
    <w:abstractNumId w:val="15"/>
  </w:num>
  <w:num w:numId="45" w16cid:durableId="1643656418">
    <w:abstractNumId w:val="19"/>
  </w:num>
  <w:num w:numId="46" w16cid:durableId="590622885">
    <w:abstractNumId w:val="56"/>
  </w:num>
  <w:num w:numId="47" w16cid:durableId="286476457">
    <w:abstractNumId w:val="41"/>
  </w:num>
  <w:num w:numId="48" w16cid:durableId="1732460733">
    <w:abstractNumId w:val="49"/>
  </w:num>
  <w:num w:numId="49" w16cid:durableId="1211696022">
    <w:abstractNumId w:val="43"/>
  </w:num>
  <w:num w:numId="50" w16cid:durableId="81414520">
    <w:abstractNumId w:val="5"/>
  </w:num>
  <w:num w:numId="51" w16cid:durableId="657270983">
    <w:abstractNumId w:val="31"/>
  </w:num>
  <w:num w:numId="52" w16cid:durableId="754520997">
    <w:abstractNumId w:val="27"/>
  </w:num>
  <w:num w:numId="53" w16cid:durableId="234902144">
    <w:abstractNumId w:val="54"/>
  </w:num>
  <w:num w:numId="54" w16cid:durableId="814493544">
    <w:abstractNumId w:val="25"/>
  </w:num>
  <w:num w:numId="55" w16cid:durableId="1653018674">
    <w:abstractNumId w:val="16"/>
  </w:num>
  <w:num w:numId="56" w16cid:durableId="712850934">
    <w:abstractNumId w:val="45"/>
  </w:num>
  <w:num w:numId="57" w16cid:durableId="1281376252">
    <w:abstractNumId w:val="46"/>
  </w:num>
  <w:num w:numId="58" w16cid:durableId="482552645">
    <w:abstractNumId w:val="11"/>
  </w:num>
  <w:num w:numId="59" w16cid:durableId="2096658616">
    <w:abstractNumId w:val="50"/>
  </w:num>
  <w:num w:numId="60" w16cid:durableId="158158359">
    <w:abstractNumId w:val="47"/>
  </w:num>
  <w:num w:numId="61" w16cid:durableId="674765056">
    <w:abstractNumId w:val="22"/>
  </w:num>
  <w:num w:numId="62" w16cid:durableId="1309630105">
    <w:abstractNumId w:val="4"/>
  </w:num>
  <w:num w:numId="63" w16cid:durableId="1469546280">
    <w:abstractNumId w:val="34"/>
  </w:num>
  <w:num w:numId="64" w16cid:durableId="1037200928">
    <w:abstractNumId w:val="51"/>
  </w:num>
  <w:num w:numId="65" w16cid:durableId="925840160">
    <w:abstractNumId w:val="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C1"/>
    <w:rsid w:val="00000267"/>
    <w:rsid w:val="00000515"/>
    <w:rsid w:val="00000C65"/>
    <w:rsid w:val="0000130F"/>
    <w:rsid w:val="000014AE"/>
    <w:rsid w:val="000017AD"/>
    <w:rsid w:val="00001B6E"/>
    <w:rsid w:val="00002FF8"/>
    <w:rsid w:val="00003ACE"/>
    <w:rsid w:val="00003CE2"/>
    <w:rsid w:val="00004F8F"/>
    <w:rsid w:val="000053BE"/>
    <w:rsid w:val="00005BDD"/>
    <w:rsid w:val="000070E7"/>
    <w:rsid w:val="000075D0"/>
    <w:rsid w:val="00007ACA"/>
    <w:rsid w:val="000100AB"/>
    <w:rsid w:val="00010197"/>
    <w:rsid w:val="000107F8"/>
    <w:rsid w:val="00011513"/>
    <w:rsid w:val="00011831"/>
    <w:rsid w:val="00011E8B"/>
    <w:rsid w:val="0001370E"/>
    <w:rsid w:val="000146FD"/>
    <w:rsid w:val="0001531C"/>
    <w:rsid w:val="0001715E"/>
    <w:rsid w:val="00017378"/>
    <w:rsid w:val="00017BFB"/>
    <w:rsid w:val="00020296"/>
    <w:rsid w:val="00021E6C"/>
    <w:rsid w:val="000220FD"/>
    <w:rsid w:val="00022771"/>
    <w:rsid w:val="00022C21"/>
    <w:rsid w:val="00023CAB"/>
    <w:rsid w:val="00024169"/>
    <w:rsid w:val="000262A8"/>
    <w:rsid w:val="00027443"/>
    <w:rsid w:val="00027E15"/>
    <w:rsid w:val="000314C1"/>
    <w:rsid w:val="000315A5"/>
    <w:rsid w:val="0003165F"/>
    <w:rsid w:val="00031DB4"/>
    <w:rsid w:val="00031FA7"/>
    <w:rsid w:val="000327C3"/>
    <w:rsid w:val="00035EF1"/>
    <w:rsid w:val="00036734"/>
    <w:rsid w:val="00037C90"/>
    <w:rsid w:val="00042C78"/>
    <w:rsid w:val="00042F90"/>
    <w:rsid w:val="000433D0"/>
    <w:rsid w:val="00043444"/>
    <w:rsid w:val="000448BC"/>
    <w:rsid w:val="00044BB3"/>
    <w:rsid w:val="000451E0"/>
    <w:rsid w:val="00045AEC"/>
    <w:rsid w:val="000460E5"/>
    <w:rsid w:val="0004678F"/>
    <w:rsid w:val="00046950"/>
    <w:rsid w:val="00046953"/>
    <w:rsid w:val="00050B62"/>
    <w:rsid w:val="00050DBA"/>
    <w:rsid w:val="00050EE9"/>
    <w:rsid w:val="00052416"/>
    <w:rsid w:val="000525E5"/>
    <w:rsid w:val="00052FC1"/>
    <w:rsid w:val="00053C80"/>
    <w:rsid w:val="00053EE7"/>
    <w:rsid w:val="0005420C"/>
    <w:rsid w:val="000547B1"/>
    <w:rsid w:val="00054CBA"/>
    <w:rsid w:val="00055142"/>
    <w:rsid w:val="00055351"/>
    <w:rsid w:val="00055857"/>
    <w:rsid w:val="00055AE3"/>
    <w:rsid w:val="00055E5C"/>
    <w:rsid w:val="00057706"/>
    <w:rsid w:val="00060940"/>
    <w:rsid w:val="000610C4"/>
    <w:rsid w:val="000611BA"/>
    <w:rsid w:val="000612C4"/>
    <w:rsid w:val="00061A39"/>
    <w:rsid w:val="000633C8"/>
    <w:rsid w:val="00063578"/>
    <w:rsid w:val="00063C29"/>
    <w:rsid w:val="00065415"/>
    <w:rsid w:val="000659E1"/>
    <w:rsid w:val="000663AC"/>
    <w:rsid w:val="000674BC"/>
    <w:rsid w:val="00067C48"/>
    <w:rsid w:val="00070573"/>
    <w:rsid w:val="00070996"/>
    <w:rsid w:val="0007199A"/>
    <w:rsid w:val="00071F76"/>
    <w:rsid w:val="00073576"/>
    <w:rsid w:val="00073881"/>
    <w:rsid w:val="0007393D"/>
    <w:rsid w:val="00074638"/>
    <w:rsid w:val="00075BAE"/>
    <w:rsid w:val="00075EE2"/>
    <w:rsid w:val="00075F8D"/>
    <w:rsid w:val="00075F9D"/>
    <w:rsid w:val="00075FE9"/>
    <w:rsid w:val="00076BCB"/>
    <w:rsid w:val="00076C40"/>
    <w:rsid w:val="00076F52"/>
    <w:rsid w:val="000772D0"/>
    <w:rsid w:val="000774E4"/>
    <w:rsid w:val="00077877"/>
    <w:rsid w:val="000819E2"/>
    <w:rsid w:val="00083067"/>
    <w:rsid w:val="00083AB5"/>
    <w:rsid w:val="00083E62"/>
    <w:rsid w:val="00085A69"/>
    <w:rsid w:val="0008657F"/>
    <w:rsid w:val="0008763F"/>
    <w:rsid w:val="00087B73"/>
    <w:rsid w:val="00090377"/>
    <w:rsid w:val="00090807"/>
    <w:rsid w:val="00090938"/>
    <w:rsid w:val="00090AB9"/>
    <w:rsid w:val="00091333"/>
    <w:rsid w:val="00091390"/>
    <w:rsid w:val="00091433"/>
    <w:rsid w:val="00092093"/>
    <w:rsid w:val="0009283D"/>
    <w:rsid w:val="00095370"/>
    <w:rsid w:val="00096722"/>
    <w:rsid w:val="00096E82"/>
    <w:rsid w:val="0009717F"/>
    <w:rsid w:val="000978F4"/>
    <w:rsid w:val="00097D50"/>
    <w:rsid w:val="000A2610"/>
    <w:rsid w:val="000A2C7D"/>
    <w:rsid w:val="000A2D01"/>
    <w:rsid w:val="000A3876"/>
    <w:rsid w:val="000A46A4"/>
    <w:rsid w:val="000A4DF5"/>
    <w:rsid w:val="000A531F"/>
    <w:rsid w:val="000A5EAC"/>
    <w:rsid w:val="000B03BF"/>
    <w:rsid w:val="000B1DAC"/>
    <w:rsid w:val="000B2094"/>
    <w:rsid w:val="000B2362"/>
    <w:rsid w:val="000B351D"/>
    <w:rsid w:val="000B39FD"/>
    <w:rsid w:val="000B4D53"/>
    <w:rsid w:val="000B4E78"/>
    <w:rsid w:val="000B5E43"/>
    <w:rsid w:val="000B5EBD"/>
    <w:rsid w:val="000B6121"/>
    <w:rsid w:val="000B6A33"/>
    <w:rsid w:val="000C02D5"/>
    <w:rsid w:val="000C0C41"/>
    <w:rsid w:val="000C1B7B"/>
    <w:rsid w:val="000C2C94"/>
    <w:rsid w:val="000C3A2E"/>
    <w:rsid w:val="000C3C59"/>
    <w:rsid w:val="000C3F2E"/>
    <w:rsid w:val="000C4D8D"/>
    <w:rsid w:val="000C4EB8"/>
    <w:rsid w:val="000C57B8"/>
    <w:rsid w:val="000C629A"/>
    <w:rsid w:val="000C707B"/>
    <w:rsid w:val="000C73CF"/>
    <w:rsid w:val="000D024C"/>
    <w:rsid w:val="000D0769"/>
    <w:rsid w:val="000D1460"/>
    <w:rsid w:val="000D2E9C"/>
    <w:rsid w:val="000D3AEC"/>
    <w:rsid w:val="000D607C"/>
    <w:rsid w:val="000E0119"/>
    <w:rsid w:val="000E3132"/>
    <w:rsid w:val="000E3ACC"/>
    <w:rsid w:val="000E3D24"/>
    <w:rsid w:val="000E431D"/>
    <w:rsid w:val="000E4E14"/>
    <w:rsid w:val="000E5866"/>
    <w:rsid w:val="000E5967"/>
    <w:rsid w:val="000E628D"/>
    <w:rsid w:val="000E6CA9"/>
    <w:rsid w:val="000F0410"/>
    <w:rsid w:val="000F0F2F"/>
    <w:rsid w:val="000F14B9"/>
    <w:rsid w:val="000F2069"/>
    <w:rsid w:val="000F2186"/>
    <w:rsid w:val="000F3D61"/>
    <w:rsid w:val="000F42EE"/>
    <w:rsid w:val="000F4F16"/>
    <w:rsid w:val="000F4F24"/>
    <w:rsid w:val="000F52C8"/>
    <w:rsid w:val="000F5C06"/>
    <w:rsid w:val="000F7922"/>
    <w:rsid w:val="000F7C53"/>
    <w:rsid w:val="001009E8"/>
    <w:rsid w:val="0010245D"/>
    <w:rsid w:val="001026A5"/>
    <w:rsid w:val="0010281B"/>
    <w:rsid w:val="00102B80"/>
    <w:rsid w:val="001037E9"/>
    <w:rsid w:val="00104FB5"/>
    <w:rsid w:val="00105E9E"/>
    <w:rsid w:val="001072C6"/>
    <w:rsid w:val="001077DB"/>
    <w:rsid w:val="00107C24"/>
    <w:rsid w:val="0011061F"/>
    <w:rsid w:val="00110994"/>
    <w:rsid w:val="00110F6F"/>
    <w:rsid w:val="00111FCB"/>
    <w:rsid w:val="0011350A"/>
    <w:rsid w:val="001140E5"/>
    <w:rsid w:val="00114621"/>
    <w:rsid w:val="001150DF"/>
    <w:rsid w:val="0011538C"/>
    <w:rsid w:val="0011596D"/>
    <w:rsid w:val="0011601D"/>
    <w:rsid w:val="001165B3"/>
    <w:rsid w:val="001168FA"/>
    <w:rsid w:val="00116A22"/>
    <w:rsid w:val="00116D64"/>
    <w:rsid w:val="00116F3F"/>
    <w:rsid w:val="00116FBA"/>
    <w:rsid w:val="00117A13"/>
    <w:rsid w:val="001204EB"/>
    <w:rsid w:val="00120F40"/>
    <w:rsid w:val="0012113B"/>
    <w:rsid w:val="00121506"/>
    <w:rsid w:val="00121876"/>
    <w:rsid w:val="001220E2"/>
    <w:rsid w:val="001224E6"/>
    <w:rsid w:val="00123077"/>
    <w:rsid w:val="001232BC"/>
    <w:rsid w:val="00123FEF"/>
    <w:rsid w:val="00124C84"/>
    <w:rsid w:val="00124D6E"/>
    <w:rsid w:val="001254B0"/>
    <w:rsid w:val="00126074"/>
    <w:rsid w:val="0012632B"/>
    <w:rsid w:val="00126995"/>
    <w:rsid w:val="00130649"/>
    <w:rsid w:val="00130CF1"/>
    <w:rsid w:val="00132576"/>
    <w:rsid w:val="001334EC"/>
    <w:rsid w:val="00133961"/>
    <w:rsid w:val="00133AA7"/>
    <w:rsid w:val="00134523"/>
    <w:rsid w:val="001353A4"/>
    <w:rsid w:val="00135C19"/>
    <w:rsid w:val="00135F04"/>
    <w:rsid w:val="001362E1"/>
    <w:rsid w:val="0013794B"/>
    <w:rsid w:val="0014072B"/>
    <w:rsid w:val="001407DD"/>
    <w:rsid w:val="00140EE8"/>
    <w:rsid w:val="00141377"/>
    <w:rsid w:val="00141AD2"/>
    <w:rsid w:val="00142645"/>
    <w:rsid w:val="0014294D"/>
    <w:rsid w:val="0014308D"/>
    <w:rsid w:val="00144B5D"/>
    <w:rsid w:val="00146159"/>
    <w:rsid w:val="00147111"/>
    <w:rsid w:val="001471FE"/>
    <w:rsid w:val="00147BCC"/>
    <w:rsid w:val="00150514"/>
    <w:rsid w:val="0015119C"/>
    <w:rsid w:val="00151717"/>
    <w:rsid w:val="00151BD6"/>
    <w:rsid w:val="001520CF"/>
    <w:rsid w:val="001520D1"/>
    <w:rsid w:val="00152470"/>
    <w:rsid w:val="00152611"/>
    <w:rsid w:val="001529AA"/>
    <w:rsid w:val="00153019"/>
    <w:rsid w:val="0015391B"/>
    <w:rsid w:val="00154ED8"/>
    <w:rsid w:val="00155234"/>
    <w:rsid w:val="001569F2"/>
    <w:rsid w:val="00157108"/>
    <w:rsid w:val="00157678"/>
    <w:rsid w:val="001603AC"/>
    <w:rsid w:val="00160413"/>
    <w:rsid w:val="00160850"/>
    <w:rsid w:val="00160F93"/>
    <w:rsid w:val="0016122F"/>
    <w:rsid w:val="0016253E"/>
    <w:rsid w:val="001631CC"/>
    <w:rsid w:val="00163533"/>
    <w:rsid w:val="00163844"/>
    <w:rsid w:val="00164431"/>
    <w:rsid w:val="00164619"/>
    <w:rsid w:val="00164835"/>
    <w:rsid w:val="00165182"/>
    <w:rsid w:val="001668AB"/>
    <w:rsid w:val="00166B71"/>
    <w:rsid w:val="0016750C"/>
    <w:rsid w:val="00167A9E"/>
    <w:rsid w:val="00167D3E"/>
    <w:rsid w:val="00171B5E"/>
    <w:rsid w:val="0017262A"/>
    <w:rsid w:val="001728F0"/>
    <w:rsid w:val="00173249"/>
    <w:rsid w:val="00173575"/>
    <w:rsid w:val="001736B1"/>
    <w:rsid w:val="001737DD"/>
    <w:rsid w:val="00174293"/>
    <w:rsid w:val="001748E3"/>
    <w:rsid w:val="00174A74"/>
    <w:rsid w:val="001751DC"/>
    <w:rsid w:val="00175AE8"/>
    <w:rsid w:val="00176411"/>
    <w:rsid w:val="00176413"/>
    <w:rsid w:val="00176B8D"/>
    <w:rsid w:val="00177996"/>
    <w:rsid w:val="001819A5"/>
    <w:rsid w:val="00181B8F"/>
    <w:rsid w:val="00182194"/>
    <w:rsid w:val="00183B19"/>
    <w:rsid w:val="0018403E"/>
    <w:rsid w:val="001844ED"/>
    <w:rsid w:val="001844F0"/>
    <w:rsid w:val="00184638"/>
    <w:rsid w:val="001855E3"/>
    <w:rsid w:val="00185E3D"/>
    <w:rsid w:val="00187285"/>
    <w:rsid w:val="00187A77"/>
    <w:rsid w:val="00187D25"/>
    <w:rsid w:val="001906B6"/>
    <w:rsid w:val="00192E99"/>
    <w:rsid w:val="00192EA1"/>
    <w:rsid w:val="0019323D"/>
    <w:rsid w:val="0019361B"/>
    <w:rsid w:val="00194A71"/>
    <w:rsid w:val="00194D22"/>
    <w:rsid w:val="001955FA"/>
    <w:rsid w:val="0019566E"/>
    <w:rsid w:val="00195B18"/>
    <w:rsid w:val="00196774"/>
    <w:rsid w:val="00196D1E"/>
    <w:rsid w:val="00197582"/>
    <w:rsid w:val="001A11AD"/>
    <w:rsid w:val="001A1920"/>
    <w:rsid w:val="001A1E59"/>
    <w:rsid w:val="001A21AA"/>
    <w:rsid w:val="001A2EAC"/>
    <w:rsid w:val="001A2F2C"/>
    <w:rsid w:val="001A44F4"/>
    <w:rsid w:val="001A537A"/>
    <w:rsid w:val="001A579A"/>
    <w:rsid w:val="001A7554"/>
    <w:rsid w:val="001B0E7A"/>
    <w:rsid w:val="001B16DD"/>
    <w:rsid w:val="001B3186"/>
    <w:rsid w:val="001B33D0"/>
    <w:rsid w:val="001B3A8C"/>
    <w:rsid w:val="001B3D8E"/>
    <w:rsid w:val="001B44CE"/>
    <w:rsid w:val="001B492C"/>
    <w:rsid w:val="001B4F85"/>
    <w:rsid w:val="001B555D"/>
    <w:rsid w:val="001B6481"/>
    <w:rsid w:val="001B6AB1"/>
    <w:rsid w:val="001C0AB4"/>
    <w:rsid w:val="001C1461"/>
    <w:rsid w:val="001C1A1C"/>
    <w:rsid w:val="001C2019"/>
    <w:rsid w:val="001C229E"/>
    <w:rsid w:val="001C2CBE"/>
    <w:rsid w:val="001C3044"/>
    <w:rsid w:val="001C32AE"/>
    <w:rsid w:val="001C32C8"/>
    <w:rsid w:val="001D02F4"/>
    <w:rsid w:val="001D037A"/>
    <w:rsid w:val="001D0FD9"/>
    <w:rsid w:val="001D20E1"/>
    <w:rsid w:val="001D29E4"/>
    <w:rsid w:val="001D2E27"/>
    <w:rsid w:val="001D3AE4"/>
    <w:rsid w:val="001D4226"/>
    <w:rsid w:val="001D56AE"/>
    <w:rsid w:val="001D5920"/>
    <w:rsid w:val="001D6367"/>
    <w:rsid w:val="001D6773"/>
    <w:rsid w:val="001E03B4"/>
    <w:rsid w:val="001E03DD"/>
    <w:rsid w:val="001E1B27"/>
    <w:rsid w:val="001E1D7B"/>
    <w:rsid w:val="001E33FB"/>
    <w:rsid w:val="001E573E"/>
    <w:rsid w:val="001E5A1D"/>
    <w:rsid w:val="001E6EED"/>
    <w:rsid w:val="001E7612"/>
    <w:rsid w:val="001E77E9"/>
    <w:rsid w:val="001F0AA9"/>
    <w:rsid w:val="001F0E15"/>
    <w:rsid w:val="001F12F9"/>
    <w:rsid w:val="001F13E4"/>
    <w:rsid w:val="001F187F"/>
    <w:rsid w:val="001F1D44"/>
    <w:rsid w:val="001F1F25"/>
    <w:rsid w:val="001F2174"/>
    <w:rsid w:val="001F262A"/>
    <w:rsid w:val="001F29DD"/>
    <w:rsid w:val="001F2B00"/>
    <w:rsid w:val="001F2C3E"/>
    <w:rsid w:val="001F3489"/>
    <w:rsid w:val="001F38F9"/>
    <w:rsid w:val="001F472F"/>
    <w:rsid w:val="001F5D95"/>
    <w:rsid w:val="001F67EA"/>
    <w:rsid w:val="001F692A"/>
    <w:rsid w:val="001F74C7"/>
    <w:rsid w:val="002000DB"/>
    <w:rsid w:val="00200AF1"/>
    <w:rsid w:val="002015CE"/>
    <w:rsid w:val="002019F2"/>
    <w:rsid w:val="00202F9A"/>
    <w:rsid w:val="00204145"/>
    <w:rsid w:val="0020495A"/>
    <w:rsid w:val="0020496E"/>
    <w:rsid w:val="00205387"/>
    <w:rsid w:val="00205C0F"/>
    <w:rsid w:val="00206CEC"/>
    <w:rsid w:val="002115B9"/>
    <w:rsid w:val="0021188F"/>
    <w:rsid w:val="00211F2D"/>
    <w:rsid w:val="00211FFA"/>
    <w:rsid w:val="00213127"/>
    <w:rsid w:val="002131AE"/>
    <w:rsid w:val="00213A87"/>
    <w:rsid w:val="00213F25"/>
    <w:rsid w:val="00214A64"/>
    <w:rsid w:val="00214EEF"/>
    <w:rsid w:val="00216135"/>
    <w:rsid w:val="00217D49"/>
    <w:rsid w:val="0022044E"/>
    <w:rsid w:val="002214DC"/>
    <w:rsid w:val="00221586"/>
    <w:rsid w:val="00223CB5"/>
    <w:rsid w:val="0022426C"/>
    <w:rsid w:val="002244FB"/>
    <w:rsid w:val="00224D1F"/>
    <w:rsid w:val="00226C3F"/>
    <w:rsid w:val="00226F69"/>
    <w:rsid w:val="00227317"/>
    <w:rsid w:val="002279D2"/>
    <w:rsid w:val="00227AEE"/>
    <w:rsid w:val="0022C9F0"/>
    <w:rsid w:val="00230D25"/>
    <w:rsid w:val="00230D6C"/>
    <w:rsid w:val="00230DE3"/>
    <w:rsid w:val="00231F41"/>
    <w:rsid w:val="00231F92"/>
    <w:rsid w:val="0023209E"/>
    <w:rsid w:val="002344A2"/>
    <w:rsid w:val="0023520E"/>
    <w:rsid w:val="00235337"/>
    <w:rsid w:val="002356EC"/>
    <w:rsid w:val="00235737"/>
    <w:rsid w:val="00235B03"/>
    <w:rsid w:val="002369FB"/>
    <w:rsid w:val="00236C8D"/>
    <w:rsid w:val="00237252"/>
    <w:rsid w:val="00237EE5"/>
    <w:rsid w:val="002408EA"/>
    <w:rsid w:val="0024188C"/>
    <w:rsid w:val="0024193F"/>
    <w:rsid w:val="00241A27"/>
    <w:rsid w:val="00243212"/>
    <w:rsid w:val="00244131"/>
    <w:rsid w:val="00244F7D"/>
    <w:rsid w:val="00246A10"/>
    <w:rsid w:val="00246E59"/>
    <w:rsid w:val="00251446"/>
    <w:rsid w:val="002514E2"/>
    <w:rsid w:val="00251DA2"/>
    <w:rsid w:val="00252157"/>
    <w:rsid w:val="00252263"/>
    <w:rsid w:val="00252836"/>
    <w:rsid w:val="00252FAC"/>
    <w:rsid w:val="002539CF"/>
    <w:rsid w:val="002541DA"/>
    <w:rsid w:val="0025741B"/>
    <w:rsid w:val="00257CE0"/>
    <w:rsid w:val="002609F9"/>
    <w:rsid w:val="00260A69"/>
    <w:rsid w:val="00260A6D"/>
    <w:rsid w:val="002614AA"/>
    <w:rsid w:val="002616E5"/>
    <w:rsid w:val="0026267E"/>
    <w:rsid w:val="002654EE"/>
    <w:rsid w:val="00265A76"/>
    <w:rsid w:val="00265EAE"/>
    <w:rsid w:val="00266009"/>
    <w:rsid w:val="00266D27"/>
    <w:rsid w:val="00267B8E"/>
    <w:rsid w:val="00267E25"/>
    <w:rsid w:val="00270474"/>
    <w:rsid w:val="00270D7B"/>
    <w:rsid w:val="00271A70"/>
    <w:rsid w:val="00271D61"/>
    <w:rsid w:val="00273B1C"/>
    <w:rsid w:val="0027416A"/>
    <w:rsid w:val="0027454C"/>
    <w:rsid w:val="002749F7"/>
    <w:rsid w:val="00274C69"/>
    <w:rsid w:val="002754A0"/>
    <w:rsid w:val="002757A6"/>
    <w:rsid w:val="00276263"/>
    <w:rsid w:val="002763BC"/>
    <w:rsid w:val="00277D2C"/>
    <w:rsid w:val="002801B0"/>
    <w:rsid w:val="00280AEA"/>
    <w:rsid w:val="00281089"/>
    <w:rsid w:val="002815DC"/>
    <w:rsid w:val="002815E3"/>
    <w:rsid w:val="00281C47"/>
    <w:rsid w:val="00282FC9"/>
    <w:rsid w:val="00283C6F"/>
    <w:rsid w:val="002843EE"/>
    <w:rsid w:val="00285007"/>
    <w:rsid w:val="00285A6E"/>
    <w:rsid w:val="0028602D"/>
    <w:rsid w:val="00286A62"/>
    <w:rsid w:val="002879B5"/>
    <w:rsid w:val="00290432"/>
    <w:rsid w:val="00290BB8"/>
    <w:rsid w:val="00292778"/>
    <w:rsid w:val="00292D67"/>
    <w:rsid w:val="002931F6"/>
    <w:rsid w:val="0029325B"/>
    <w:rsid w:val="002932EB"/>
    <w:rsid w:val="00294B91"/>
    <w:rsid w:val="00296019"/>
    <w:rsid w:val="00296237"/>
    <w:rsid w:val="002963A2"/>
    <w:rsid w:val="00296634"/>
    <w:rsid w:val="00296CCF"/>
    <w:rsid w:val="002A1859"/>
    <w:rsid w:val="002A41B0"/>
    <w:rsid w:val="002A4EBF"/>
    <w:rsid w:val="002A5C20"/>
    <w:rsid w:val="002A6E10"/>
    <w:rsid w:val="002A6FFA"/>
    <w:rsid w:val="002A7C3C"/>
    <w:rsid w:val="002A7EAB"/>
    <w:rsid w:val="002A7FF8"/>
    <w:rsid w:val="002B217A"/>
    <w:rsid w:val="002B39D7"/>
    <w:rsid w:val="002B3DD0"/>
    <w:rsid w:val="002B3F8F"/>
    <w:rsid w:val="002B4151"/>
    <w:rsid w:val="002B75F0"/>
    <w:rsid w:val="002C0A4F"/>
    <w:rsid w:val="002C0A85"/>
    <w:rsid w:val="002C164F"/>
    <w:rsid w:val="002C1EC6"/>
    <w:rsid w:val="002C2643"/>
    <w:rsid w:val="002C45F1"/>
    <w:rsid w:val="002C4D8E"/>
    <w:rsid w:val="002C7138"/>
    <w:rsid w:val="002C7408"/>
    <w:rsid w:val="002C7547"/>
    <w:rsid w:val="002C7749"/>
    <w:rsid w:val="002C7C96"/>
    <w:rsid w:val="002D0211"/>
    <w:rsid w:val="002D04EF"/>
    <w:rsid w:val="002D05FA"/>
    <w:rsid w:val="002D0A54"/>
    <w:rsid w:val="002D1ED0"/>
    <w:rsid w:val="002D2932"/>
    <w:rsid w:val="002D2FAF"/>
    <w:rsid w:val="002D3153"/>
    <w:rsid w:val="002D3500"/>
    <w:rsid w:val="002D3AE4"/>
    <w:rsid w:val="002D4CE9"/>
    <w:rsid w:val="002D5C14"/>
    <w:rsid w:val="002D71A8"/>
    <w:rsid w:val="002D7DA6"/>
    <w:rsid w:val="002E07D0"/>
    <w:rsid w:val="002E0AE6"/>
    <w:rsid w:val="002E0B5C"/>
    <w:rsid w:val="002E120B"/>
    <w:rsid w:val="002E1465"/>
    <w:rsid w:val="002E3D22"/>
    <w:rsid w:val="002E554D"/>
    <w:rsid w:val="002E60E8"/>
    <w:rsid w:val="002E6674"/>
    <w:rsid w:val="002E72FB"/>
    <w:rsid w:val="002E7B97"/>
    <w:rsid w:val="002E7DE2"/>
    <w:rsid w:val="002F059A"/>
    <w:rsid w:val="002F09A4"/>
    <w:rsid w:val="002F0DDE"/>
    <w:rsid w:val="002F1C37"/>
    <w:rsid w:val="002F28DB"/>
    <w:rsid w:val="002F31FC"/>
    <w:rsid w:val="002F3706"/>
    <w:rsid w:val="002F4555"/>
    <w:rsid w:val="002F47D3"/>
    <w:rsid w:val="002F596C"/>
    <w:rsid w:val="002F5A55"/>
    <w:rsid w:val="002F6153"/>
    <w:rsid w:val="002F6BC0"/>
    <w:rsid w:val="002F7DEE"/>
    <w:rsid w:val="00300599"/>
    <w:rsid w:val="003016A6"/>
    <w:rsid w:val="003021A7"/>
    <w:rsid w:val="00303035"/>
    <w:rsid w:val="00303351"/>
    <w:rsid w:val="0030372D"/>
    <w:rsid w:val="00304397"/>
    <w:rsid w:val="00304417"/>
    <w:rsid w:val="003046DB"/>
    <w:rsid w:val="00304E2C"/>
    <w:rsid w:val="0030563C"/>
    <w:rsid w:val="003056EC"/>
    <w:rsid w:val="00305796"/>
    <w:rsid w:val="00305C0A"/>
    <w:rsid w:val="00306808"/>
    <w:rsid w:val="00306884"/>
    <w:rsid w:val="0030741B"/>
    <w:rsid w:val="00307FED"/>
    <w:rsid w:val="00310520"/>
    <w:rsid w:val="0031066C"/>
    <w:rsid w:val="00310FEF"/>
    <w:rsid w:val="00312166"/>
    <w:rsid w:val="0031292E"/>
    <w:rsid w:val="003134BB"/>
    <w:rsid w:val="00313ABB"/>
    <w:rsid w:val="00313B4F"/>
    <w:rsid w:val="00314D41"/>
    <w:rsid w:val="00314EAA"/>
    <w:rsid w:val="003167E2"/>
    <w:rsid w:val="00320517"/>
    <w:rsid w:val="00321588"/>
    <w:rsid w:val="00322C18"/>
    <w:rsid w:val="00322C32"/>
    <w:rsid w:val="003259D9"/>
    <w:rsid w:val="00325D6E"/>
    <w:rsid w:val="0032644F"/>
    <w:rsid w:val="00327474"/>
    <w:rsid w:val="00327EC6"/>
    <w:rsid w:val="00330006"/>
    <w:rsid w:val="00330134"/>
    <w:rsid w:val="003312D6"/>
    <w:rsid w:val="00331306"/>
    <w:rsid w:val="003315F2"/>
    <w:rsid w:val="00332320"/>
    <w:rsid w:val="00332F2D"/>
    <w:rsid w:val="00334BEE"/>
    <w:rsid w:val="00335430"/>
    <w:rsid w:val="00335C4C"/>
    <w:rsid w:val="00335E45"/>
    <w:rsid w:val="003361DE"/>
    <w:rsid w:val="003363D4"/>
    <w:rsid w:val="003368DD"/>
    <w:rsid w:val="003368F8"/>
    <w:rsid w:val="00337756"/>
    <w:rsid w:val="003378BF"/>
    <w:rsid w:val="00337BF4"/>
    <w:rsid w:val="00340376"/>
    <w:rsid w:val="003415B3"/>
    <w:rsid w:val="003417DB"/>
    <w:rsid w:val="003423F8"/>
    <w:rsid w:val="0034286F"/>
    <w:rsid w:val="00343881"/>
    <w:rsid w:val="00343AEF"/>
    <w:rsid w:val="00344339"/>
    <w:rsid w:val="00344D58"/>
    <w:rsid w:val="00347867"/>
    <w:rsid w:val="003530E4"/>
    <w:rsid w:val="00354809"/>
    <w:rsid w:val="003550FA"/>
    <w:rsid w:val="00355D1C"/>
    <w:rsid w:val="00356044"/>
    <w:rsid w:val="00356EB9"/>
    <w:rsid w:val="00357BBE"/>
    <w:rsid w:val="00360786"/>
    <w:rsid w:val="00360A3B"/>
    <w:rsid w:val="003619AE"/>
    <w:rsid w:val="00361DB8"/>
    <w:rsid w:val="003627E5"/>
    <w:rsid w:val="00363463"/>
    <w:rsid w:val="003635E2"/>
    <w:rsid w:val="00365387"/>
    <w:rsid w:val="00365681"/>
    <w:rsid w:val="00367AA2"/>
    <w:rsid w:val="00370190"/>
    <w:rsid w:val="003705D6"/>
    <w:rsid w:val="003732FB"/>
    <w:rsid w:val="003735CE"/>
    <w:rsid w:val="00373E4B"/>
    <w:rsid w:val="00373E91"/>
    <w:rsid w:val="0037500E"/>
    <w:rsid w:val="0037605E"/>
    <w:rsid w:val="00377969"/>
    <w:rsid w:val="0038029D"/>
    <w:rsid w:val="003805B0"/>
    <w:rsid w:val="00380B72"/>
    <w:rsid w:val="00380FE6"/>
    <w:rsid w:val="00381CEA"/>
    <w:rsid w:val="00382522"/>
    <w:rsid w:val="00382A57"/>
    <w:rsid w:val="00382B03"/>
    <w:rsid w:val="00383234"/>
    <w:rsid w:val="00383FFE"/>
    <w:rsid w:val="00384405"/>
    <w:rsid w:val="00384C26"/>
    <w:rsid w:val="00385255"/>
    <w:rsid w:val="0038552C"/>
    <w:rsid w:val="00385602"/>
    <w:rsid w:val="00385CA7"/>
    <w:rsid w:val="00385E0B"/>
    <w:rsid w:val="0038624B"/>
    <w:rsid w:val="0038672E"/>
    <w:rsid w:val="00386C97"/>
    <w:rsid w:val="003879F4"/>
    <w:rsid w:val="00387B88"/>
    <w:rsid w:val="003905A8"/>
    <w:rsid w:val="00390FF9"/>
    <w:rsid w:val="00391ABB"/>
    <w:rsid w:val="00392B37"/>
    <w:rsid w:val="0039465F"/>
    <w:rsid w:val="0039487C"/>
    <w:rsid w:val="0039495F"/>
    <w:rsid w:val="00394B5A"/>
    <w:rsid w:val="00394BDE"/>
    <w:rsid w:val="0039661F"/>
    <w:rsid w:val="00396C3C"/>
    <w:rsid w:val="00397831"/>
    <w:rsid w:val="003979CA"/>
    <w:rsid w:val="00397C32"/>
    <w:rsid w:val="00397C4D"/>
    <w:rsid w:val="00397FE9"/>
    <w:rsid w:val="003A0230"/>
    <w:rsid w:val="003A1B37"/>
    <w:rsid w:val="003A1BB8"/>
    <w:rsid w:val="003A2DC0"/>
    <w:rsid w:val="003A4178"/>
    <w:rsid w:val="003A43DA"/>
    <w:rsid w:val="003A489E"/>
    <w:rsid w:val="003A4F9B"/>
    <w:rsid w:val="003A6B97"/>
    <w:rsid w:val="003A721C"/>
    <w:rsid w:val="003A74D8"/>
    <w:rsid w:val="003B02A8"/>
    <w:rsid w:val="003B1817"/>
    <w:rsid w:val="003B2242"/>
    <w:rsid w:val="003B368B"/>
    <w:rsid w:val="003B36DE"/>
    <w:rsid w:val="003B3FED"/>
    <w:rsid w:val="003B40B8"/>
    <w:rsid w:val="003B4E5B"/>
    <w:rsid w:val="003B52E2"/>
    <w:rsid w:val="003B5BEE"/>
    <w:rsid w:val="003B62D9"/>
    <w:rsid w:val="003B6596"/>
    <w:rsid w:val="003B71FF"/>
    <w:rsid w:val="003C01EC"/>
    <w:rsid w:val="003C0A74"/>
    <w:rsid w:val="003C17EF"/>
    <w:rsid w:val="003C1949"/>
    <w:rsid w:val="003C3631"/>
    <w:rsid w:val="003C4889"/>
    <w:rsid w:val="003C5078"/>
    <w:rsid w:val="003C5439"/>
    <w:rsid w:val="003D0406"/>
    <w:rsid w:val="003D1388"/>
    <w:rsid w:val="003D184F"/>
    <w:rsid w:val="003D2966"/>
    <w:rsid w:val="003D3959"/>
    <w:rsid w:val="003D3E04"/>
    <w:rsid w:val="003D453D"/>
    <w:rsid w:val="003D45A1"/>
    <w:rsid w:val="003D4C91"/>
    <w:rsid w:val="003D4F89"/>
    <w:rsid w:val="003D519B"/>
    <w:rsid w:val="003D6005"/>
    <w:rsid w:val="003D6712"/>
    <w:rsid w:val="003D6CAA"/>
    <w:rsid w:val="003D7529"/>
    <w:rsid w:val="003D76E0"/>
    <w:rsid w:val="003E0D3F"/>
    <w:rsid w:val="003E25CD"/>
    <w:rsid w:val="003E2E9E"/>
    <w:rsid w:val="003E3B38"/>
    <w:rsid w:val="003E3F6A"/>
    <w:rsid w:val="003E5198"/>
    <w:rsid w:val="003E5F99"/>
    <w:rsid w:val="003E605C"/>
    <w:rsid w:val="003E61F2"/>
    <w:rsid w:val="003E68CC"/>
    <w:rsid w:val="003E6B15"/>
    <w:rsid w:val="003E7811"/>
    <w:rsid w:val="003E7FDA"/>
    <w:rsid w:val="003F0C4B"/>
    <w:rsid w:val="003F0E78"/>
    <w:rsid w:val="003F1998"/>
    <w:rsid w:val="003F1B4B"/>
    <w:rsid w:val="003F296F"/>
    <w:rsid w:val="003F3A30"/>
    <w:rsid w:val="003F3D1D"/>
    <w:rsid w:val="003F3DE8"/>
    <w:rsid w:val="003F430D"/>
    <w:rsid w:val="003F5CF0"/>
    <w:rsid w:val="003F5CF6"/>
    <w:rsid w:val="003F6971"/>
    <w:rsid w:val="003F747B"/>
    <w:rsid w:val="003F78F3"/>
    <w:rsid w:val="003F7BE7"/>
    <w:rsid w:val="00400773"/>
    <w:rsid w:val="00400DFA"/>
    <w:rsid w:val="004014F9"/>
    <w:rsid w:val="004015A0"/>
    <w:rsid w:val="0040238E"/>
    <w:rsid w:val="00402FCD"/>
    <w:rsid w:val="004040DA"/>
    <w:rsid w:val="004041EC"/>
    <w:rsid w:val="00405E68"/>
    <w:rsid w:val="004072EA"/>
    <w:rsid w:val="004102AB"/>
    <w:rsid w:val="004103BC"/>
    <w:rsid w:val="0041167E"/>
    <w:rsid w:val="00411736"/>
    <w:rsid w:val="00411BE8"/>
    <w:rsid w:val="00412ADB"/>
    <w:rsid w:val="0041317C"/>
    <w:rsid w:val="00413444"/>
    <w:rsid w:val="00413813"/>
    <w:rsid w:val="0041462E"/>
    <w:rsid w:val="00414D18"/>
    <w:rsid w:val="004150A3"/>
    <w:rsid w:val="00415BAC"/>
    <w:rsid w:val="00415C4D"/>
    <w:rsid w:val="00416517"/>
    <w:rsid w:val="0041715D"/>
    <w:rsid w:val="004174E2"/>
    <w:rsid w:val="004179BE"/>
    <w:rsid w:val="00420D95"/>
    <w:rsid w:val="00421A9F"/>
    <w:rsid w:val="004225B6"/>
    <w:rsid w:val="004227E5"/>
    <w:rsid w:val="00422890"/>
    <w:rsid w:val="00422C34"/>
    <w:rsid w:val="0042689D"/>
    <w:rsid w:val="00426D20"/>
    <w:rsid w:val="004302C2"/>
    <w:rsid w:val="0043104A"/>
    <w:rsid w:val="004312B4"/>
    <w:rsid w:val="0043159E"/>
    <w:rsid w:val="0043222C"/>
    <w:rsid w:val="00432E88"/>
    <w:rsid w:val="00434BA7"/>
    <w:rsid w:val="0043626B"/>
    <w:rsid w:val="004367C0"/>
    <w:rsid w:val="0043722E"/>
    <w:rsid w:val="00440069"/>
    <w:rsid w:val="004415FA"/>
    <w:rsid w:val="004418F7"/>
    <w:rsid w:val="004419FB"/>
    <w:rsid w:val="00442591"/>
    <w:rsid w:val="004426B4"/>
    <w:rsid w:val="0044446F"/>
    <w:rsid w:val="00444AD5"/>
    <w:rsid w:val="004452F9"/>
    <w:rsid w:val="004456C6"/>
    <w:rsid w:val="00446E50"/>
    <w:rsid w:val="00450F37"/>
    <w:rsid w:val="00451086"/>
    <w:rsid w:val="00452A0E"/>
    <w:rsid w:val="00452A82"/>
    <w:rsid w:val="00452E21"/>
    <w:rsid w:val="004538E4"/>
    <w:rsid w:val="00455797"/>
    <w:rsid w:val="004565DD"/>
    <w:rsid w:val="00456980"/>
    <w:rsid w:val="0045744B"/>
    <w:rsid w:val="004600B9"/>
    <w:rsid w:val="00462BB2"/>
    <w:rsid w:val="00462EA7"/>
    <w:rsid w:val="004631E6"/>
    <w:rsid w:val="0046349C"/>
    <w:rsid w:val="004636F2"/>
    <w:rsid w:val="00463F72"/>
    <w:rsid w:val="00464F97"/>
    <w:rsid w:val="004654DF"/>
    <w:rsid w:val="00466352"/>
    <w:rsid w:val="004666CF"/>
    <w:rsid w:val="00467E4B"/>
    <w:rsid w:val="004701E4"/>
    <w:rsid w:val="00470978"/>
    <w:rsid w:val="00471434"/>
    <w:rsid w:val="004722E0"/>
    <w:rsid w:val="004723B2"/>
    <w:rsid w:val="00473204"/>
    <w:rsid w:val="0047370C"/>
    <w:rsid w:val="00473F43"/>
    <w:rsid w:val="00475C3C"/>
    <w:rsid w:val="00477817"/>
    <w:rsid w:val="00477DE3"/>
    <w:rsid w:val="004809E1"/>
    <w:rsid w:val="00480B45"/>
    <w:rsid w:val="004813CF"/>
    <w:rsid w:val="00482CD9"/>
    <w:rsid w:val="00483C1E"/>
    <w:rsid w:val="00483E95"/>
    <w:rsid w:val="00484573"/>
    <w:rsid w:val="0048602A"/>
    <w:rsid w:val="00486207"/>
    <w:rsid w:val="00487876"/>
    <w:rsid w:val="00487FAF"/>
    <w:rsid w:val="0049031D"/>
    <w:rsid w:val="004914EE"/>
    <w:rsid w:val="00491F69"/>
    <w:rsid w:val="00492F25"/>
    <w:rsid w:val="00493689"/>
    <w:rsid w:val="00493881"/>
    <w:rsid w:val="00495132"/>
    <w:rsid w:val="004951AC"/>
    <w:rsid w:val="00495EE3"/>
    <w:rsid w:val="004960BA"/>
    <w:rsid w:val="00497B36"/>
    <w:rsid w:val="004A1D20"/>
    <w:rsid w:val="004A20CF"/>
    <w:rsid w:val="004A2BCD"/>
    <w:rsid w:val="004A3082"/>
    <w:rsid w:val="004A32F5"/>
    <w:rsid w:val="004A3678"/>
    <w:rsid w:val="004A3BC7"/>
    <w:rsid w:val="004A3BFA"/>
    <w:rsid w:val="004A44E4"/>
    <w:rsid w:val="004A4B77"/>
    <w:rsid w:val="004A4C7B"/>
    <w:rsid w:val="004A6033"/>
    <w:rsid w:val="004A6D8F"/>
    <w:rsid w:val="004A6EF5"/>
    <w:rsid w:val="004A7963"/>
    <w:rsid w:val="004A7DDA"/>
    <w:rsid w:val="004B03D5"/>
    <w:rsid w:val="004B0FE6"/>
    <w:rsid w:val="004B2C78"/>
    <w:rsid w:val="004B37CE"/>
    <w:rsid w:val="004B3C94"/>
    <w:rsid w:val="004B4155"/>
    <w:rsid w:val="004B4541"/>
    <w:rsid w:val="004B47DC"/>
    <w:rsid w:val="004B4F96"/>
    <w:rsid w:val="004B5161"/>
    <w:rsid w:val="004B5199"/>
    <w:rsid w:val="004B5DBE"/>
    <w:rsid w:val="004B7B24"/>
    <w:rsid w:val="004C00A5"/>
    <w:rsid w:val="004C15A1"/>
    <w:rsid w:val="004C1D48"/>
    <w:rsid w:val="004C4335"/>
    <w:rsid w:val="004C4E5D"/>
    <w:rsid w:val="004C5477"/>
    <w:rsid w:val="004C58AD"/>
    <w:rsid w:val="004C6122"/>
    <w:rsid w:val="004C6D5E"/>
    <w:rsid w:val="004C7715"/>
    <w:rsid w:val="004C7924"/>
    <w:rsid w:val="004C7DBC"/>
    <w:rsid w:val="004D0287"/>
    <w:rsid w:val="004D0BA1"/>
    <w:rsid w:val="004D27D8"/>
    <w:rsid w:val="004D3345"/>
    <w:rsid w:val="004D3982"/>
    <w:rsid w:val="004D4D11"/>
    <w:rsid w:val="004D52A5"/>
    <w:rsid w:val="004D5775"/>
    <w:rsid w:val="004D5B47"/>
    <w:rsid w:val="004D60AC"/>
    <w:rsid w:val="004D6D81"/>
    <w:rsid w:val="004D7083"/>
    <w:rsid w:val="004D74F1"/>
    <w:rsid w:val="004D7BC9"/>
    <w:rsid w:val="004E03BA"/>
    <w:rsid w:val="004E055A"/>
    <w:rsid w:val="004E078B"/>
    <w:rsid w:val="004E08CB"/>
    <w:rsid w:val="004E08D7"/>
    <w:rsid w:val="004E1A52"/>
    <w:rsid w:val="004E2B0E"/>
    <w:rsid w:val="004E39AD"/>
    <w:rsid w:val="004E597D"/>
    <w:rsid w:val="004E5F53"/>
    <w:rsid w:val="004E6935"/>
    <w:rsid w:val="004F0D7F"/>
    <w:rsid w:val="004F1660"/>
    <w:rsid w:val="004F1834"/>
    <w:rsid w:val="004F21B1"/>
    <w:rsid w:val="004F2203"/>
    <w:rsid w:val="004F2CB2"/>
    <w:rsid w:val="004F30B2"/>
    <w:rsid w:val="004F3752"/>
    <w:rsid w:val="004F38CC"/>
    <w:rsid w:val="004F3AC2"/>
    <w:rsid w:val="004F3C62"/>
    <w:rsid w:val="004F403F"/>
    <w:rsid w:val="004F5643"/>
    <w:rsid w:val="004F56B1"/>
    <w:rsid w:val="004F5FB8"/>
    <w:rsid w:val="004F6428"/>
    <w:rsid w:val="004F708B"/>
    <w:rsid w:val="004F7CBB"/>
    <w:rsid w:val="0050064E"/>
    <w:rsid w:val="005014BD"/>
    <w:rsid w:val="005017F0"/>
    <w:rsid w:val="0050226D"/>
    <w:rsid w:val="0050281C"/>
    <w:rsid w:val="005044B6"/>
    <w:rsid w:val="0050497F"/>
    <w:rsid w:val="005049D7"/>
    <w:rsid w:val="00505EC2"/>
    <w:rsid w:val="00506211"/>
    <w:rsid w:val="005062AB"/>
    <w:rsid w:val="005063DD"/>
    <w:rsid w:val="00506787"/>
    <w:rsid w:val="005073EA"/>
    <w:rsid w:val="005100BC"/>
    <w:rsid w:val="00510953"/>
    <w:rsid w:val="0051127C"/>
    <w:rsid w:val="00511948"/>
    <w:rsid w:val="00511D17"/>
    <w:rsid w:val="00512B33"/>
    <w:rsid w:val="005138D4"/>
    <w:rsid w:val="005139D9"/>
    <w:rsid w:val="00513C97"/>
    <w:rsid w:val="00514E9D"/>
    <w:rsid w:val="005202EB"/>
    <w:rsid w:val="00520F67"/>
    <w:rsid w:val="00522077"/>
    <w:rsid w:val="00525724"/>
    <w:rsid w:val="00525D5C"/>
    <w:rsid w:val="00526830"/>
    <w:rsid w:val="00526D18"/>
    <w:rsid w:val="005271B9"/>
    <w:rsid w:val="005277D2"/>
    <w:rsid w:val="00531369"/>
    <w:rsid w:val="005322C5"/>
    <w:rsid w:val="00532CF2"/>
    <w:rsid w:val="00533210"/>
    <w:rsid w:val="00533C1A"/>
    <w:rsid w:val="0053492C"/>
    <w:rsid w:val="005350EC"/>
    <w:rsid w:val="0053588F"/>
    <w:rsid w:val="005358F7"/>
    <w:rsid w:val="00535A96"/>
    <w:rsid w:val="00537089"/>
    <w:rsid w:val="00537E44"/>
    <w:rsid w:val="00541915"/>
    <w:rsid w:val="00541FFC"/>
    <w:rsid w:val="0054296F"/>
    <w:rsid w:val="0054297B"/>
    <w:rsid w:val="005436B8"/>
    <w:rsid w:val="00544236"/>
    <w:rsid w:val="00544450"/>
    <w:rsid w:val="0054497D"/>
    <w:rsid w:val="0054558A"/>
    <w:rsid w:val="005458EE"/>
    <w:rsid w:val="00546161"/>
    <w:rsid w:val="00546540"/>
    <w:rsid w:val="005474E4"/>
    <w:rsid w:val="00547665"/>
    <w:rsid w:val="00550BBA"/>
    <w:rsid w:val="00551983"/>
    <w:rsid w:val="00552F79"/>
    <w:rsid w:val="00555B4E"/>
    <w:rsid w:val="0055618A"/>
    <w:rsid w:val="00556960"/>
    <w:rsid w:val="00556C65"/>
    <w:rsid w:val="005570A2"/>
    <w:rsid w:val="0055769A"/>
    <w:rsid w:val="00557E26"/>
    <w:rsid w:val="00560988"/>
    <w:rsid w:val="00562085"/>
    <w:rsid w:val="0056317A"/>
    <w:rsid w:val="00563D3C"/>
    <w:rsid w:val="0056406A"/>
    <w:rsid w:val="005653D9"/>
    <w:rsid w:val="00566708"/>
    <w:rsid w:val="005667A1"/>
    <w:rsid w:val="00567D81"/>
    <w:rsid w:val="00570BE7"/>
    <w:rsid w:val="005717AF"/>
    <w:rsid w:val="00571DC4"/>
    <w:rsid w:val="00572705"/>
    <w:rsid w:val="005731BB"/>
    <w:rsid w:val="005737F9"/>
    <w:rsid w:val="00573D08"/>
    <w:rsid w:val="00574148"/>
    <w:rsid w:val="0057433F"/>
    <w:rsid w:val="005750F0"/>
    <w:rsid w:val="00575CB9"/>
    <w:rsid w:val="00576682"/>
    <w:rsid w:val="00576756"/>
    <w:rsid w:val="00576B6A"/>
    <w:rsid w:val="00577360"/>
    <w:rsid w:val="00577566"/>
    <w:rsid w:val="0057799C"/>
    <w:rsid w:val="00580743"/>
    <w:rsid w:val="00580C1E"/>
    <w:rsid w:val="00580D9D"/>
    <w:rsid w:val="005833D4"/>
    <w:rsid w:val="005836E8"/>
    <w:rsid w:val="00583E64"/>
    <w:rsid w:val="00585BA1"/>
    <w:rsid w:val="0058610D"/>
    <w:rsid w:val="00586A28"/>
    <w:rsid w:val="00586C12"/>
    <w:rsid w:val="005877B2"/>
    <w:rsid w:val="00587AFC"/>
    <w:rsid w:val="00590723"/>
    <w:rsid w:val="00590B03"/>
    <w:rsid w:val="005916FD"/>
    <w:rsid w:val="00592E53"/>
    <w:rsid w:val="0059332D"/>
    <w:rsid w:val="005933FB"/>
    <w:rsid w:val="00593506"/>
    <w:rsid w:val="00594E54"/>
    <w:rsid w:val="00595624"/>
    <w:rsid w:val="00595F34"/>
    <w:rsid w:val="00596C50"/>
    <w:rsid w:val="00597011"/>
    <w:rsid w:val="00597573"/>
    <w:rsid w:val="0059E491"/>
    <w:rsid w:val="005A033E"/>
    <w:rsid w:val="005A0702"/>
    <w:rsid w:val="005A12D1"/>
    <w:rsid w:val="005A1ADB"/>
    <w:rsid w:val="005A1C57"/>
    <w:rsid w:val="005A2A5F"/>
    <w:rsid w:val="005A2BAA"/>
    <w:rsid w:val="005A32F6"/>
    <w:rsid w:val="005A3C0E"/>
    <w:rsid w:val="005A4440"/>
    <w:rsid w:val="005A5099"/>
    <w:rsid w:val="005A5A08"/>
    <w:rsid w:val="005A6173"/>
    <w:rsid w:val="005A7D07"/>
    <w:rsid w:val="005A7F5F"/>
    <w:rsid w:val="005B00B0"/>
    <w:rsid w:val="005B06FB"/>
    <w:rsid w:val="005B0E8F"/>
    <w:rsid w:val="005B11FB"/>
    <w:rsid w:val="005B1BCC"/>
    <w:rsid w:val="005B1E5D"/>
    <w:rsid w:val="005B3692"/>
    <w:rsid w:val="005B3AFD"/>
    <w:rsid w:val="005B4E26"/>
    <w:rsid w:val="005B5C46"/>
    <w:rsid w:val="005B6624"/>
    <w:rsid w:val="005B6D1F"/>
    <w:rsid w:val="005B6F53"/>
    <w:rsid w:val="005B7FCF"/>
    <w:rsid w:val="005C039D"/>
    <w:rsid w:val="005C2207"/>
    <w:rsid w:val="005C2436"/>
    <w:rsid w:val="005C3A3E"/>
    <w:rsid w:val="005C3EB3"/>
    <w:rsid w:val="005C56FB"/>
    <w:rsid w:val="005C607C"/>
    <w:rsid w:val="005C6379"/>
    <w:rsid w:val="005C6883"/>
    <w:rsid w:val="005C6B96"/>
    <w:rsid w:val="005D00C2"/>
    <w:rsid w:val="005D01A8"/>
    <w:rsid w:val="005D0BA7"/>
    <w:rsid w:val="005D1CA3"/>
    <w:rsid w:val="005D1CF3"/>
    <w:rsid w:val="005D2BB7"/>
    <w:rsid w:val="005D430F"/>
    <w:rsid w:val="005D67A9"/>
    <w:rsid w:val="005D6B0B"/>
    <w:rsid w:val="005D725D"/>
    <w:rsid w:val="005D75FC"/>
    <w:rsid w:val="005D76E8"/>
    <w:rsid w:val="005D791C"/>
    <w:rsid w:val="005E0249"/>
    <w:rsid w:val="005E0303"/>
    <w:rsid w:val="005E07FF"/>
    <w:rsid w:val="005E08AA"/>
    <w:rsid w:val="005E207E"/>
    <w:rsid w:val="005E3C15"/>
    <w:rsid w:val="005E4152"/>
    <w:rsid w:val="005E43E8"/>
    <w:rsid w:val="005E7EDD"/>
    <w:rsid w:val="005F05BD"/>
    <w:rsid w:val="005F19A6"/>
    <w:rsid w:val="005F2A8F"/>
    <w:rsid w:val="005F2A9E"/>
    <w:rsid w:val="005F31B3"/>
    <w:rsid w:val="005F31FE"/>
    <w:rsid w:val="005F3C53"/>
    <w:rsid w:val="005F512A"/>
    <w:rsid w:val="005F565D"/>
    <w:rsid w:val="005F59E0"/>
    <w:rsid w:val="005F6590"/>
    <w:rsid w:val="005F754B"/>
    <w:rsid w:val="00600383"/>
    <w:rsid w:val="006005A6"/>
    <w:rsid w:val="00600723"/>
    <w:rsid w:val="0060208B"/>
    <w:rsid w:val="00602F52"/>
    <w:rsid w:val="0060409D"/>
    <w:rsid w:val="00605AD3"/>
    <w:rsid w:val="00611916"/>
    <w:rsid w:val="00612F20"/>
    <w:rsid w:val="006152EC"/>
    <w:rsid w:val="0061541D"/>
    <w:rsid w:val="0061544F"/>
    <w:rsid w:val="00617EB5"/>
    <w:rsid w:val="00617F08"/>
    <w:rsid w:val="006203AF"/>
    <w:rsid w:val="0062178D"/>
    <w:rsid w:val="0062187A"/>
    <w:rsid w:val="006218E8"/>
    <w:rsid w:val="00621D2E"/>
    <w:rsid w:val="00622E35"/>
    <w:rsid w:val="00623039"/>
    <w:rsid w:val="006241B3"/>
    <w:rsid w:val="006241EE"/>
    <w:rsid w:val="0062424E"/>
    <w:rsid w:val="006245F3"/>
    <w:rsid w:val="00624AEC"/>
    <w:rsid w:val="00624F86"/>
    <w:rsid w:val="006258DB"/>
    <w:rsid w:val="006261CE"/>
    <w:rsid w:val="00627567"/>
    <w:rsid w:val="0062785F"/>
    <w:rsid w:val="00630311"/>
    <w:rsid w:val="00630966"/>
    <w:rsid w:val="0063172C"/>
    <w:rsid w:val="006317FB"/>
    <w:rsid w:val="00631E30"/>
    <w:rsid w:val="006322F2"/>
    <w:rsid w:val="00632B37"/>
    <w:rsid w:val="00632B3D"/>
    <w:rsid w:val="00632E78"/>
    <w:rsid w:val="00632F8E"/>
    <w:rsid w:val="00633312"/>
    <w:rsid w:val="006349C4"/>
    <w:rsid w:val="00635A2F"/>
    <w:rsid w:val="00635C83"/>
    <w:rsid w:val="00635D1C"/>
    <w:rsid w:val="00636F22"/>
    <w:rsid w:val="00637BD1"/>
    <w:rsid w:val="00637E13"/>
    <w:rsid w:val="00641197"/>
    <w:rsid w:val="006416C1"/>
    <w:rsid w:val="00641EBC"/>
    <w:rsid w:val="006422B0"/>
    <w:rsid w:val="00642DE0"/>
    <w:rsid w:val="00643963"/>
    <w:rsid w:val="00643D1F"/>
    <w:rsid w:val="006440CB"/>
    <w:rsid w:val="006444AD"/>
    <w:rsid w:val="00644860"/>
    <w:rsid w:val="0064635F"/>
    <w:rsid w:val="00646BD4"/>
    <w:rsid w:val="00647A8B"/>
    <w:rsid w:val="00650971"/>
    <w:rsid w:val="00650EE9"/>
    <w:rsid w:val="006514DF"/>
    <w:rsid w:val="0065209F"/>
    <w:rsid w:val="00653345"/>
    <w:rsid w:val="00653584"/>
    <w:rsid w:val="00654787"/>
    <w:rsid w:val="00654790"/>
    <w:rsid w:val="006573A6"/>
    <w:rsid w:val="006576EE"/>
    <w:rsid w:val="00657F1D"/>
    <w:rsid w:val="00660091"/>
    <w:rsid w:val="006602D8"/>
    <w:rsid w:val="0066058E"/>
    <w:rsid w:val="00660973"/>
    <w:rsid w:val="00661278"/>
    <w:rsid w:val="006614EB"/>
    <w:rsid w:val="00662797"/>
    <w:rsid w:val="006629C2"/>
    <w:rsid w:val="006638C1"/>
    <w:rsid w:val="00664CCF"/>
    <w:rsid w:val="006653BC"/>
    <w:rsid w:val="00665B1C"/>
    <w:rsid w:val="00665D60"/>
    <w:rsid w:val="00665EDB"/>
    <w:rsid w:val="006665E5"/>
    <w:rsid w:val="00666CA1"/>
    <w:rsid w:val="00666CC4"/>
    <w:rsid w:val="00666F2C"/>
    <w:rsid w:val="0066799B"/>
    <w:rsid w:val="00667D8B"/>
    <w:rsid w:val="00670F1D"/>
    <w:rsid w:val="00673968"/>
    <w:rsid w:val="00674E10"/>
    <w:rsid w:val="006759A5"/>
    <w:rsid w:val="00675FC9"/>
    <w:rsid w:val="0067618E"/>
    <w:rsid w:val="006761B0"/>
    <w:rsid w:val="00676443"/>
    <w:rsid w:val="00676886"/>
    <w:rsid w:val="0067703A"/>
    <w:rsid w:val="00677711"/>
    <w:rsid w:val="0068020B"/>
    <w:rsid w:val="00680A31"/>
    <w:rsid w:val="00681353"/>
    <w:rsid w:val="00681F85"/>
    <w:rsid w:val="0068215B"/>
    <w:rsid w:val="00682D60"/>
    <w:rsid w:val="0068308B"/>
    <w:rsid w:val="00683096"/>
    <w:rsid w:val="006830A3"/>
    <w:rsid w:val="006834F3"/>
    <w:rsid w:val="00683AEC"/>
    <w:rsid w:val="00684BAB"/>
    <w:rsid w:val="00686500"/>
    <w:rsid w:val="00687FB9"/>
    <w:rsid w:val="00690BCE"/>
    <w:rsid w:val="00691865"/>
    <w:rsid w:val="00691930"/>
    <w:rsid w:val="00691A5D"/>
    <w:rsid w:val="00693E7C"/>
    <w:rsid w:val="00694822"/>
    <w:rsid w:val="006948DE"/>
    <w:rsid w:val="00695A9A"/>
    <w:rsid w:val="00695C02"/>
    <w:rsid w:val="00695DFE"/>
    <w:rsid w:val="00696152"/>
    <w:rsid w:val="00696D92"/>
    <w:rsid w:val="006A157F"/>
    <w:rsid w:val="006A22DF"/>
    <w:rsid w:val="006A29F7"/>
    <w:rsid w:val="006A45D1"/>
    <w:rsid w:val="006A532C"/>
    <w:rsid w:val="006A58F5"/>
    <w:rsid w:val="006A64B8"/>
    <w:rsid w:val="006A6AD4"/>
    <w:rsid w:val="006A6D6E"/>
    <w:rsid w:val="006A737D"/>
    <w:rsid w:val="006B044C"/>
    <w:rsid w:val="006B1C94"/>
    <w:rsid w:val="006B1D91"/>
    <w:rsid w:val="006B283A"/>
    <w:rsid w:val="006B3A35"/>
    <w:rsid w:val="006B3AC6"/>
    <w:rsid w:val="006B3F65"/>
    <w:rsid w:val="006B43A8"/>
    <w:rsid w:val="006B495B"/>
    <w:rsid w:val="006B4F3D"/>
    <w:rsid w:val="006B61FE"/>
    <w:rsid w:val="006B64C5"/>
    <w:rsid w:val="006B68C7"/>
    <w:rsid w:val="006B6C27"/>
    <w:rsid w:val="006C0496"/>
    <w:rsid w:val="006C094A"/>
    <w:rsid w:val="006C17E3"/>
    <w:rsid w:val="006C3CE9"/>
    <w:rsid w:val="006C411C"/>
    <w:rsid w:val="006C49CB"/>
    <w:rsid w:val="006C62B6"/>
    <w:rsid w:val="006C73B8"/>
    <w:rsid w:val="006C7589"/>
    <w:rsid w:val="006C76DB"/>
    <w:rsid w:val="006C7AC2"/>
    <w:rsid w:val="006C7C8F"/>
    <w:rsid w:val="006D0551"/>
    <w:rsid w:val="006D06D9"/>
    <w:rsid w:val="006D15F9"/>
    <w:rsid w:val="006D1838"/>
    <w:rsid w:val="006D2B96"/>
    <w:rsid w:val="006D389C"/>
    <w:rsid w:val="006D5428"/>
    <w:rsid w:val="006D558F"/>
    <w:rsid w:val="006D5A42"/>
    <w:rsid w:val="006D5CCB"/>
    <w:rsid w:val="006D6A66"/>
    <w:rsid w:val="006D76D4"/>
    <w:rsid w:val="006E0DB7"/>
    <w:rsid w:val="006E17A3"/>
    <w:rsid w:val="006E2764"/>
    <w:rsid w:val="006E3530"/>
    <w:rsid w:val="006E3570"/>
    <w:rsid w:val="006E372A"/>
    <w:rsid w:val="006E51FF"/>
    <w:rsid w:val="006E52A7"/>
    <w:rsid w:val="006E54E9"/>
    <w:rsid w:val="006E671B"/>
    <w:rsid w:val="006E783E"/>
    <w:rsid w:val="006F04E3"/>
    <w:rsid w:val="006F1A25"/>
    <w:rsid w:val="006F221A"/>
    <w:rsid w:val="006F244D"/>
    <w:rsid w:val="006F47B5"/>
    <w:rsid w:val="006F4937"/>
    <w:rsid w:val="006F548B"/>
    <w:rsid w:val="006F68A6"/>
    <w:rsid w:val="006F7CA6"/>
    <w:rsid w:val="007002AB"/>
    <w:rsid w:val="0070049C"/>
    <w:rsid w:val="00700663"/>
    <w:rsid w:val="0070173D"/>
    <w:rsid w:val="00702209"/>
    <w:rsid w:val="00702251"/>
    <w:rsid w:val="00702B8D"/>
    <w:rsid w:val="00702CD4"/>
    <w:rsid w:val="00702E66"/>
    <w:rsid w:val="00704D4F"/>
    <w:rsid w:val="00704FC3"/>
    <w:rsid w:val="00705044"/>
    <w:rsid w:val="0070556B"/>
    <w:rsid w:val="00706EDA"/>
    <w:rsid w:val="00711215"/>
    <w:rsid w:val="00711CEE"/>
    <w:rsid w:val="007136E5"/>
    <w:rsid w:val="00713B37"/>
    <w:rsid w:val="00713D17"/>
    <w:rsid w:val="007145CE"/>
    <w:rsid w:val="00714E4B"/>
    <w:rsid w:val="0071537C"/>
    <w:rsid w:val="00715ED4"/>
    <w:rsid w:val="007163BD"/>
    <w:rsid w:val="0071680D"/>
    <w:rsid w:val="00716907"/>
    <w:rsid w:val="00716B8F"/>
    <w:rsid w:val="00717D27"/>
    <w:rsid w:val="007200DA"/>
    <w:rsid w:val="00720342"/>
    <w:rsid w:val="00720EAD"/>
    <w:rsid w:val="007215C8"/>
    <w:rsid w:val="007220F5"/>
    <w:rsid w:val="0072336B"/>
    <w:rsid w:val="00724002"/>
    <w:rsid w:val="00724398"/>
    <w:rsid w:val="00726228"/>
    <w:rsid w:val="0072743E"/>
    <w:rsid w:val="00727D9E"/>
    <w:rsid w:val="00731139"/>
    <w:rsid w:val="007316CA"/>
    <w:rsid w:val="00731F3D"/>
    <w:rsid w:val="00732AC9"/>
    <w:rsid w:val="00733CC5"/>
    <w:rsid w:val="00734565"/>
    <w:rsid w:val="007347E7"/>
    <w:rsid w:val="00734FD4"/>
    <w:rsid w:val="00735164"/>
    <w:rsid w:val="00740D0E"/>
    <w:rsid w:val="00741F0A"/>
    <w:rsid w:val="0074294F"/>
    <w:rsid w:val="00743481"/>
    <w:rsid w:val="00744560"/>
    <w:rsid w:val="00744720"/>
    <w:rsid w:val="00744757"/>
    <w:rsid w:val="007453E5"/>
    <w:rsid w:val="0074749E"/>
    <w:rsid w:val="0074780D"/>
    <w:rsid w:val="00750044"/>
    <w:rsid w:val="00750273"/>
    <w:rsid w:val="0075047C"/>
    <w:rsid w:val="007508B8"/>
    <w:rsid w:val="00751559"/>
    <w:rsid w:val="00751B1F"/>
    <w:rsid w:val="00752B52"/>
    <w:rsid w:val="00752E9E"/>
    <w:rsid w:val="007542E0"/>
    <w:rsid w:val="007551D4"/>
    <w:rsid w:val="00755562"/>
    <w:rsid w:val="00755A21"/>
    <w:rsid w:val="00756796"/>
    <w:rsid w:val="00757788"/>
    <w:rsid w:val="00760133"/>
    <w:rsid w:val="0076119C"/>
    <w:rsid w:val="00762804"/>
    <w:rsid w:val="0076352B"/>
    <w:rsid w:val="00763933"/>
    <w:rsid w:val="00763ABF"/>
    <w:rsid w:val="0076413A"/>
    <w:rsid w:val="0076429B"/>
    <w:rsid w:val="007645F0"/>
    <w:rsid w:val="00765225"/>
    <w:rsid w:val="00767283"/>
    <w:rsid w:val="00770944"/>
    <w:rsid w:val="00772F0D"/>
    <w:rsid w:val="007743E0"/>
    <w:rsid w:val="00775479"/>
    <w:rsid w:val="007754C1"/>
    <w:rsid w:val="00775589"/>
    <w:rsid w:val="00775F6A"/>
    <w:rsid w:val="00776143"/>
    <w:rsid w:val="007764BD"/>
    <w:rsid w:val="00776878"/>
    <w:rsid w:val="00777894"/>
    <w:rsid w:val="007778C7"/>
    <w:rsid w:val="007779A1"/>
    <w:rsid w:val="0078318A"/>
    <w:rsid w:val="0078388F"/>
    <w:rsid w:val="00785839"/>
    <w:rsid w:val="00787A67"/>
    <w:rsid w:val="007902BE"/>
    <w:rsid w:val="007907CC"/>
    <w:rsid w:val="007909E0"/>
    <w:rsid w:val="0079174D"/>
    <w:rsid w:val="007918B3"/>
    <w:rsid w:val="007933BE"/>
    <w:rsid w:val="00793BEB"/>
    <w:rsid w:val="0079449A"/>
    <w:rsid w:val="007945DA"/>
    <w:rsid w:val="00794692"/>
    <w:rsid w:val="00796356"/>
    <w:rsid w:val="00797A64"/>
    <w:rsid w:val="007A05C0"/>
    <w:rsid w:val="007A091C"/>
    <w:rsid w:val="007A1A40"/>
    <w:rsid w:val="007A1EDD"/>
    <w:rsid w:val="007A2A4B"/>
    <w:rsid w:val="007A2BE0"/>
    <w:rsid w:val="007A2F03"/>
    <w:rsid w:val="007A3B5D"/>
    <w:rsid w:val="007A4B41"/>
    <w:rsid w:val="007A4F7D"/>
    <w:rsid w:val="007A642B"/>
    <w:rsid w:val="007A6F01"/>
    <w:rsid w:val="007A739B"/>
    <w:rsid w:val="007B01C1"/>
    <w:rsid w:val="007B2111"/>
    <w:rsid w:val="007B3281"/>
    <w:rsid w:val="007B38B0"/>
    <w:rsid w:val="007B3A96"/>
    <w:rsid w:val="007B4B30"/>
    <w:rsid w:val="007B5449"/>
    <w:rsid w:val="007B5EC4"/>
    <w:rsid w:val="007B609F"/>
    <w:rsid w:val="007B66AD"/>
    <w:rsid w:val="007B6860"/>
    <w:rsid w:val="007B6E64"/>
    <w:rsid w:val="007B6EF0"/>
    <w:rsid w:val="007B73E4"/>
    <w:rsid w:val="007B794A"/>
    <w:rsid w:val="007C003C"/>
    <w:rsid w:val="007C0374"/>
    <w:rsid w:val="007C16EA"/>
    <w:rsid w:val="007C1EE9"/>
    <w:rsid w:val="007C3037"/>
    <w:rsid w:val="007C32CD"/>
    <w:rsid w:val="007C3A50"/>
    <w:rsid w:val="007C4501"/>
    <w:rsid w:val="007C50B7"/>
    <w:rsid w:val="007C517B"/>
    <w:rsid w:val="007C65DC"/>
    <w:rsid w:val="007C679C"/>
    <w:rsid w:val="007C6D8A"/>
    <w:rsid w:val="007C7417"/>
    <w:rsid w:val="007C75CA"/>
    <w:rsid w:val="007D0776"/>
    <w:rsid w:val="007D0BFD"/>
    <w:rsid w:val="007D1251"/>
    <w:rsid w:val="007D1799"/>
    <w:rsid w:val="007D1FAE"/>
    <w:rsid w:val="007D2965"/>
    <w:rsid w:val="007D2CF0"/>
    <w:rsid w:val="007D3931"/>
    <w:rsid w:val="007D3B73"/>
    <w:rsid w:val="007D4266"/>
    <w:rsid w:val="007D4BF1"/>
    <w:rsid w:val="007D4CAF"/>
    <w:rsid w:val="007D4ED6"/>
    <w:rsid w:val="007D50ED"/>
    <w:rsid w:val="007D6367"/>
    <w:rsid w:val="007D6844"/>
    <w:rsid w:val="007D69B0"/>
    <w:rsid w:val="007D7695"/>
    <w:rsid w:val="007D7EF1"/>
    <w:rsid w:val="007E0101"/>
    <w:rsid w:val="007E05D2"/>
    <w:rsid w:val="007E0EA2"/>
    <w:rsid w:val="007E3B86"/>
    <w:rsid w:val="007E3C14"/>
    <w:rsid w:val="007E5954"/>
    <w:rsid w:val="007E653A"/>
    <w:rsid w:val="007E6BC2"/>
    <w:rsid w:val="007F003F"/>
    <w:rsid w:val="007F19A6"/>
    <w:rsid w:val="007F1BC9"/>
    <w:rsid w:val="007F28AD"/>
    <w:rsid w:val="007F2A25"/>
    <w:rsid w:val="007F332D"/>
    <w:rsid w:val="007F3800"/>
    <w:rsid w:val="007F3C50"/>
    <w:rsid w:val="007F3DD5"/>
    <w:rsid w:val="007F50E3"/>
    <w:rsid w:val="007F5128"/>
    <w:rsid w:val="007F5E06"/>
    <w:rsid w:val="007F6A1B"/>
    <w:rsid w:val="007F6AEC"/>
    <w:rsid w:val="007F6BFF"/>
    <w:rsid w:val="007F7832"/>
    <w:rsid w:val="00800077"/>
    <w:rsid w:val="008009BB"/>
    <w:rsid w:val="00802C2B"/>
    <w:rsid w:val="0080387E"/>
    <w:rsid w:val="00803A08"/>
    <w:rsid w:val="0080623A"/>
    <w:rsid w:val="00806C5B"/>
    <w:rsid w:val="00807AD9"/>
    <w:rsid w:val="00807AE5"/>
    <w:rsid w:val="00807C12"/>
    <w:rsid w:val="00810090"/>
    <w:rsid w:val="008108D4"/>
    <w:rsid w:val="008126F3"/>
    <w:rsid w:val="00812806"/>
    <w:rsid w:val="0081409F"/>
    <w:rsid w:val="00814BBD"/>
    <w:rsid w:val="00814F77"/>
    <w:rsid w:val="00815372"/>
    <w:rsid w:val="0081545A"/>
    <w:rsid w:val="00816371"/>
    <w:rsid w:val="0081664F"/>
    <w:rsid w:val="00817383"/>
    <w:rsid w:val="00817684"/>
    <w:rsid w:val="00821068"/>
    <w:rsid w:val="00822DB4"/>
    <w:rsid w:val="00823588"/>
    <w:rsid w:val="00823E33"/>
    <w:rsid w:val="008244E6"/>
    <w:rsid w:val="008260E5"/>
    <w:rsid w:val="00830391"/>
    <w:rsid w:val="00830FC7"/>
    <w:rsid w:val="00831114"/>
    <w:rsid w:val="00831918"/>
    <w:rsid w:val="00831E77"/>
    <w:rsid w:val="008341C4"/>
    <w:rsid w:val="00834567"/>
    <w:rsid w:val="00834A41"/>
    <w:rsid w:val="00835389"/>
    <w:rsid w:val="008353B4"/>
    <w:rsid w:val="00835A1B"/>
    <w:rsid w:val="008368B0"/>
    <w:rsid w:val="00836E91"/>
    <w:rsid w:val="00840098"/>
    <w:rsid w:val="00840A97"/>
    <w:rsid w:val="008415E1"/>
    <w:rsid w:val="0084184E"/>
    <w:rsid w:val="00841A28"/>
    <w:rsid w:val="00841D9B"/>
    <w:rsid w:val="00842099"/>
    <w:rsid w:val="00844839"/>
    <w:rsid w:val="00844DAB"/>
    <w:rsid w:val="00844DFC"/>
    <w:rsid w:val="00845651"/>
    <w:rsid w:val="00846351"/>
    <w:rsid w:val="00846A3A"/>
    <w:rsid w:val="00846FD4"/>
    <w:rsid w:val="00847220"/>
    <w:rsid w:val="0084753C"/>
    <w:rsid w:val="0085022E"/>
    <w:rsid w:val="00850DCE"/>
    <w:rsid w:val="008515FE"/>
    <w:rsid w:val="0085197B"/>
    <w:rsid w:val="00851BDF"/>
    <w:rsid w:val="00851FA0"/>
    <w:rsid w:val="008523BF"/>
    <w:rsid w:val="0085295A"/>
    <w:rsid w:val="00852D14"/>
    <w:rsid w:val="008533E3"/>
    <w:rsid w:val="00853C88"/>
    <w:rsid w:val="008552D0"/>
    <w:rsid w:val="008556A4"/>
    <w:rsid w:val="00856418"/>
    <w:rsid w:val="00856AE8"/>
    <w:rsid w:val="00856B64"/>
    <w:rsid w:val="008570BD"/>
    <w:rsid w:val="00857599"/>
    <w:rsid w:val="00857E26"/>
    <w:rsid w:val="00860336"/>
    <w:rsid w:val="00861555"/>
    <w:rsid w:val="00862B67"/>
    <w:rsid w:val="00862ED5"/>
    <w:rsid w:val="00863358"/>
    <w:rsid w:val="0086339E"/>
    <w:rsid w:val="008637D4"/>
    <w:rsid w:val="00863D2F"/>
    <w:rsid w:val="0086416A"/>
    <w:rsid w:val="00865516"/>
    <w:rsid w:val="0086787F"/>
    <w:rsid w:val="00872189"/>
    <w:rsid w:val="00873753"/>
    <w:rsid w:val="00873CD4"/>
    <w:rsid w:val="008749E6"/>
    <w:rsid w:val="00876B1D"/>
    <w:rsid w:val="0088095F"/>
    <w:rsid w:val="00880F68"/>
    <w:rsid w:val="008815A5"/>
    <w:rsid w:val="00882B39"/>
    <w:rsid w:val="008837CE"/>
    <w:rsid w:val="00883EDC"/>
    <w:rsid w:val="008841C9"/>
    <w:rsid w:val="008844DD"/>
    <w:rsid w:val="00884E69"/>
    <w:rsid w:val="00884F12"/>
    <w:rsid w:val="008865E4"/>
    <w:rsid w:val="00886C13"/>
    <w:rsid w:val="00886E9F"/>
    <w:rsid w:val="00887BE5"/>
    <w:rsid w:val="00890975"/>
    <w:rsid w:val="00890BE0"/>
    <w:rsid w:val="00890F14"/>
    <w:rsid w:val="00891255"/>
    <w:rsid w:val="0089162D"/>
    <w:rsid w:val="0089182E"/>
    <w:rsid w:val="00891D88"/>
    <w:rsid w:val="00893D24"/>
    <w:rsid w:val="0089420F"/>
    <w:rsid w:val="008946FC"/>
    <w:rsid w:val="0089498E"/>
    <w:rsid w:val="00894B56"/>
    <w:rsid w:val="00894C1B"/>
    <w:rsid w:val="008955BF"/>
    <w:rsid w:val="00895610"/>
    <w:rsid w:val="00895F01"/>
    <w:rsid w:val="00895F49"/>
    <w:rsid w:val="0089641B"/>
    <w:rsid w:val="008970AE"/>
    <w:rsid w:val="00897B87"/>
    <w:rsid w:val="008A1577"/>
    <w:rsid w:val="008A1B37"/>
    <w:rsid w:val="008A222F"/>
    <w:rsid w:val="008A2272"/>
    <w:rsid w:val="008A27D2"/>
    <w:rsid w:val="008A2CA5"/>
    <w:rsid w:val="008A2F84"/>
    <w:rsid w:val="008A3B7B"/>
    <w:rsid w:val="008A6366"/>
    <w:rsid w:val="008B0BD8"/>
    <w:rsid w:val="008B1338"/>
    <w:rsid w:val="008B192D"/>
    <w:rsid w:val="008B217F"/>
    <w:rsid w:val="008B24F0"/>
    <w:rsid w:val="008B281D"/>
    <w:rsid w:val="008B2D17"/>
    <w:rsid w:val="008B335C"/>
    <w:rsid w:val="008B3770"/>
    <w:rsid w:val="008B4665"/>
    <w:rsid w:val="008B597C"/>
    <w:rsid w:val="008B5A47"/>
    <w:rsid w:val="008B5E48"/>
    <w:rsid w:val="008B6089"/>
    <w:rsid w:val="008B69D9"/>
    <w:rsid w:val="008C01F1"/>
    <w:rsid w:val="008C1088"/>
    <w:rsid w:val="008C1650"/>
    <w:rsid w:val="008C28A6"/>
    <w:rsid w:val="008C2C8A"/>
    <w:rsid w:val="008C4385"/>
    <w:rsid w:val="008C43A4"/>
    <w:rsid w:val="008C497C"/>
    <w:rsid w:val="008C68A3"/>
    <w:rsid w:val="008C6C31"/>
    <w:rsid w:val="008C6F32"/>
    <w:rsid w:val="008C7B1E"/>
    <w:rsid w:val="008D0DAF"/>
    <w:rsid w:val="008D0EE2"/>
    <w:rsid w:val="008D359C"/>
    <w:rsid w:val="008D4A18"/>
    <w:rsid w:val="008D4E2E"/>
    <w:rsid w:val="008D51F0"/>
    <w:rsid w:val="008D5349"/>
    <w:rsid w:val="008D5CCB"/>
    <w:rsid w:val="008D5FDA"/>
    <w:rsid w:val="008D629A"/>
    <w:rsid w:val="008D6938"/>
    <w:rsid w:val="008D6CBB"/>
    <w:rsid w:val="008D78E4"/>
    <w:rsid w:val="008D7F9E"/>
    <w:rsid w:val="008E0436"/>
    <w:rsid w:val="008E0C14"/>
    <w:rsid w:val="008E129F"/>
    <w:rsid w:val="008E191D"/>
    <w:rsid w:val="008E1B07"/>
    <w:rsid w:val="008E1D52"/>
    <w:rsid w:val="008E2299"/>
    <w:rsid w:val="008E2716"/>
    <w:rsid w:val="008E2A3E"/>
    <w:rsid w:val="008E3766"/>
    <w:rsid w:val="008E38F5"/>
    <w:rsid w:val="008E3911"/>
    <w:rsid w:val="008E3EDE"/>
    <w:rsid w:val="008E41B9"/>
    <w:rsid w:val="008E51C5"/>
    <w:rsid w:val="008E5205"/>
    <w:rsid w:val="008E5943"/>
    <w:rsid w:val="008E5987"/>
    <w:rsid w:val="008E5B39"/>
    <w:rsid w:val="008E5E54"/>
    <w:rsid w:val="008E5EB2"/>
    <w:rsid w:val="008E693A"/>
    <w:rsid w:val="008E6B60"/>
    <w:rsid w:val="008E7669"/>
    <w:rsid w:val="008E7CF4"/>
    <w:rsid w:val="008F0275"/>
    <w:rsid w:val="008F0ABF"/>
    <w:rsid w:val="008F146F"/>
    <w:rsid w:val="008F14E0"/>
    <w:rsid w:val="008F158A"/>
    <w:rsid w:val="008F1F6E"/>
    <w:rsid w:val="008F2A9B"/>
    <w:rsid w:val="008F49BF"/>
    <w:rsid w:val="008F55A6"/>
    <w:rsid w:val="008F7342"/>
    <w:rsid w:val="008F7740"/>
    <w:rsid w:val="008F7A87"/>
    <w:rsid w:val="008F7E47"/>
    <w:rsid w:val="00900D4B"/>
    <w:rsid w:val="00901D88"/>
    <w:rsid w:val="00902806"/>
    <w:rsid w:val="00902A80"/>
    <w:rsid w:val="00902BAD"/>
    <w:rsid w:val="00903124"/>
    <w:rsid w:val="00903CEC"/>
    <w:rsid w:val="009047AE"/>
    <w:rsid w:val="00904D7F"/>
    <w:rsid w:val="009058FC"/>
    <w:rsid w:val="00905A5E"/>
    <w:rsid w:val="00905DD3"/>
    <w:rsid w:val="00906864"/>
    <w:rsid w:val="00906ABE"/>
    <w:rsid w:val="00910319"/>
    <w:rsid w:val="00910FB2"/>
    <w:rsid w:val="00911D2A"/>
    <w:rsid w:val="009128AB"/>
    <w:rsid w:val="00912E3A"/>
    <w:rsid w:val="00913CCB"/>
    <w:rsid w:val="00914A42"/>
    <w:rsid w:val="00914CF6"/>
    <w:rsid w:val="009153F7"/>
    <w:rsid w:val="009154ED"/>
    <w:rsid w:val="00916F4F"/>
    <w:rsid w:val="0091785E"/>
    <w:rsid w:val="00917C7F"/>
    <w:rsid w:val="009201DB"/>
    <w:rsid w:val="00920382"/>
    <w:rsid w:val="009216F9"/>
    <w:rsid w:val="00921E7B"/>
    <w:rsid w:val="009228E6"/>
    <w:rsid w:val="00923401"/>
    <w:rsid w:val="00924811"/>
    <w:rsid w:val="0092489F"/>
    <w:rsid w:val="00925931"/>
    <w:rsid w:val="00931840"/>
    <w:rsid w:val="009320B2"/>
    <w:rsid w:val="00932A4F"/>
    <w:rsid w:val="00933350"/>
    <w:rsid w:val="00933553"/>
    <w:rsid w:val="00933629"/>
    <w:rsid w:val="00935151"/>
    <w:rsid w:val="00935D13"/>
    <w:rsid w:val="00937199"/>
    <w:rsid w:val="00937F9D"/>
    <w:rsid w:val="00940692"/>
    <w:rsid w:val="009419D4"/>
    <w:rsid w:val="00941DA4"/>
    <w:rsid w:val="009420D8"/>
    <w:rsid w:val="00942586"/>
    <w:rsid w:val="00942CFF"/>
    <w:rsid w:val="00942E86"/>
    <w:rsid w:val="009430CA"/>
    <w:rsid w:val="00943BDD"/>
    <w:rsid w:val="009445FF"/>
    <w:rsid w:val="009454C4"/>
    <w:rsid w:val="00945F7C"/>
    <w:rsid w:val="00946A7D"/>
    <w:rsid w:val="00947254"/>
    <w:rsid w:val="00947D3B"/>
    <w:rsid w:val="00947EF1"/>
    <w:rsid w:val="009504C2"/>
    <w:rsid w:val="00952EA5"/>
    <w:rsid w:val="009541E1"/>
    <w:rsid w:val="0095455F"/>
    <w:rsid w:val="009547E8"/>
    <w:rsid w:val="00955C4E"/>
    <w:rsid w:val="0095634A"/>
    <w:rsid w:val="00956EF1"/>
    <w:rsid w:val="00960043"/>
    <w:rsid w:val="00960882"/>
    <w:rsid w:val="0096097F"/>
    <w:rsid w:val="0096110D"/>
    <w:rsid w:val="00962D97"/>
    <w:rsid w:val="00963D1A"/>
    <w:rsid w:val="0096486B"/>
    <w:rsid w:val="009653BC"/>
    <w:rsid w:val="009655EE"/>
    <w:rsid w:val="00965900"/>
    <w:rsid w:val="00966266"/>
    <w:rsid w:val="00966654"/>
    <w:rsid w:val="0096668E"/>
    <w:rsid w:val="00967E6B"/>
    <w:rsid w:val="009703C9"/>
    <w:rsid w:val="00970CFA"/>
    <w:rsid w:val="00971065"/>
    <w:rsid w:val="00971433"/>
    <w:rsid w:val="00971C93"/>
    <w:rsid w:val="00971CD8"/>
    <w:rsid w:val="009729E3"/>
    <w:rsid w:val="00973810"/>
    <w:rsid w:val="009738B7"/>
    <w:rsid w:val="00975005"/>
    <w:rsid w:val="009754F2"/>
    <w:rsid w:val="00975F1D"/>
    <w:rsid w:val="00976474"/>
    <w:rsid w:val="00976763"/>
    <w:rsid w:val="00976DCA"/>
    <w:rsid w:val="00977D5B"/>
    <w:rsid w:val="009800DA"/>
    <w:rsid w:val="009806F7"/>
    <w:rsid w:val="009816F2"/>
    <w:rsid w:val="00981BEE"/>
    <w:rsid w:val="00983137"/>
    <w:rsid w:val="0098316E"/>
    <w:rsid w:val="009837D3"/>
    <w:rsid w:val="009838C4"/>
    <w:rsid w:val="00983D2B"/>
    <w:rsid w:val="00984B11"/>
    <w:rsid w:val="00985504"/>
    <w:rsid w:val="0098558A"/>
    <w:rsid w:val="00987DAD"/>
    <w:rsid w:val="0099056D"/>
    <w:rsid w:val="00991AA5"/>
    <w:rsid w:val="00992C69"/>
    <w:rsid w:val="00994D1A"/>
    <w:rsid w:val="00995A06"/>
    <w:rsid w:val="00995B77"/>
    <w:rsid w:val="00995F3B"/>
    <w:rsid w:val="00996935"/>
    <w:rsid w:val="00997E4B"/>
    <w:rsid w:val="009A08B6"/>
    <w:rsid w:val="009A1A74"/>
    <w:rsid w:val="009A1DF8"/>
    <w:rsid w:val="009A20B0"/>
    <w:rsid w:val="009A2373"/>
    <w:rsid w:val="009A2CBB"/>
    <w:rsid w:val="009A3484"/>
    <w:rsid w:val="009A3610"/>
    <w:rsid w:val="009A3869"/>
    <w:rsid w:val="009A4180"/>
    <w:rsid w:val="009A4F09"/>
    <w:rsid w:val="009A4FE0"/>
    <w:rsid w:val="009A59D3"/>
    <w:rsid w:val="009A5B85"/>
    <w:rsid w:val="009A64C6"/>
    <w:rsid w:val="009A772A"/>
    <w:rsid w:val="009A779C"/>
    <w:rsid w:val="009A7A5A"/>
    <w:rsid w:val="009A7FA9"/>
    <w:rsid w:val="009B021B"/>
    <w:rsid w:val="009B040B"/>
    <w:rsid w:val="009B06E9"/>
    <w:rsid w:val="009B32F8"/>
    <w:rsid w:val="009B3CC9"/>
    <w:rsid w:val="009B3D95"/>
    <w:rsid w:val="009B4BCC"/>
    <w:rsid w:val="009B51DD"/>
    <w:rsid w:val="009B692C"/>
    <w:rsid w:val="009C029D"/>
    <w:rsid w:val="009C213D"/>
    <w:rsid w:val="009C269B"/>
    <w:rsid w:val="009C2B92"/>
    <w:rsid w:val="009C43AB"/>
    <w:rsid w:val="009C4431"/>
    <w:rsid w:val="009C44F3"/>
    <w:rsid w:val="009C5C26"/>
    <w:rsid w:val="009C6BB2"/>
    <w:rsid w:val="009C7125"/>
    <w:rsid w:val="009D0512"/>
    <w:rsid w:val="009D0A35"/>
    <w:rsid w:val="009D0A39"/>
    <w:rsid w:val="009D16C2"/>
    <w:rsid w:val="009D2016"/>
    <w:rsid w:val="009D25F6"/>
    <w:rsid w:val="009D2A11"/>
    <w:rsid w:val="009D2DAF"/>
    <w:rsid w:val="009D4770"/>
    <w:rsid w:val="009D47A4"/>
    <w:rsid w:val="009D49E1"/>
    <w:rsid w:val="009D4F98"/>
    <w:rsid w:val="009D5391"/>
    <w:rsid w:val="009D64A9"/>
    <w:rsid w:val="009D6F14"/>
    <w:rsid w:val="009D7E31"/>
    <w:rsid w:val="009D7E3F"/>
    <w:rsid w:val="009E1023"/>
    <w:rsid w:val="009E3250"/>
    <w:rsid w:val="009E399D"/>
    <w:rsid w:val="009E43DA"/>
    <w:rsid w:val="009E4459"/>
    <w:rsid w:val="009E54A2"/>
    <w:rsid w:val="009E5F1A"/>
    <w:rsid w:val="009E6222"/>
    <w:rsid w:val="009E65E7"/>
    <w:rsid w:val="009E751F"/>
    <w:rsid w:val="009E7D8E"/>
    <w:rsid w:val="009F074F"/>
    <w:rsid w:val="009F07D6"/>
    <w:rsid w:val="009F0973"/>
    <w:rsid w:val="009F0E04"/>
    <w:rsid w:val="009F19E0"/>
    <w:rsid w:val="009F223F"/>
    <w:rsid w:val="009F24BD"/>
    <w:rsid w:val="009F2829"/>
    <w:rsid w:val="009F2B52"/>
    <w:rsid w:val="009F2B88"/>
    <w:rsid w:val="009F3D06"/>
    <w:rsid w:val="009F7767"/>
    <w:rsid w:val="009F7F51"/>
    <w:rsid w:val="00A00C18"/>
    <w:rsid w:val="00A00C7B"/>
    <w:rsid w:val="00A01BF6"/>
    <w:rsid w:val="00A01FD5"/>
    <w:rsid w:val="00A02735"/>
    <w:rsid w:val="00A02921"/>
    <w:rsid w:val="00A04855"/>
    <w:rsid w:val="00A0497D"/>
    <w:rsid w:val="00A04FF0"/>
    <w:rsid w:val="00A065AB"/>
    <w:rsid w:val="00A0743C"/>
    <w:rsid w:val="00A0777E"/>
    <w:rsid w:val="00A10606"/>
    <w:rsid w:val="00A10ADC"/>
    <w:rsid w:val="00A11084"/>
    <w:rsid w:val="00A11DB1"/>
    <w:rsid w:val="00A13827"/>
    <w:rsid w:val="00A14CC1"/>
    <w:rsid w:val="00A14DDF"/>
    <w:rsid w:val="00A15E26"/>
    <w:rsid w:val="00A15E65"/>
    <w:rsid w:val="00A1624B"/>
    <w:rsid w:val="00A17FCC"/>
    <w:rsid w:val="00A2121C"/>
    <w:rsid w:val="00A21A8D"/>
    <w:rsid w:val="00A2379B"/>
    <w:rsid w:val="00A24098"/>
    <w:rsid w:val="00A24ACB"/>
    <w:rsid w:val="00A24C37"/>
    <w:rsid w:val="00A25919"/>
    <w:rsid w:val="00A261C2"/>
    <w:rsid w:val="00A269B1"/>
    <w:rsid w:val="00A27B66"/>
    <w:rsid w:val="00A308B6"/>
    <w:rsid w:val="00A308D0"/>
    <w:rsid w:val="00A31320"/>
    <w:rsid w:val="00A32A9B"/>
    <w:rsid w:val="00A32B27"/>
    <w:rsid w:val="00A32D58"/>
    <w:rsid w:val="00A3388F"/>
    <w:rsid w:val="00A33FF8"/>
    <w:rsid w:val="00A34452"/>
    <w:rsid w:val="00A34BE2"/>
    <w:rsid w:val="00A352BD"/>
    <w:rsid w:val="00A36426"/>
    <w:rsid w:val="00A364B5"/>
    <w:rsid w:val="00A37C17"/>
    <w:rsid w:val="00A37CB9"/>
    <w:rsid w:val="00A37F0A"/>
    <w:rsid w:val="00A40062"/>
    <w:rsid w:val="00A404CD"/>
    <w:rsid w:val="00A408D6"/>
    <w:rsid w:val="00A40F57"/>
    <w:rsid w:val="00A41D8F"/>
    <w:rsid w:val="00A44F7A"/>
    <w:rsid w:val="00A456B5"/>
    <w:rsid w:val="00A45FC7"/>
    <w:rsid w:val="00A46B78"/>
    <w:rsid w:val="00A46E39"/>
    <w:rsid w:val="00A46F68"/>
    <w:rsid w:val="00A512C6"/>
    <w:rsid w:val="00A526F2"/>
    <w:rsid w:val="00A54231"/>
    <w:rsid w:val="00A546D5"/>
    <w:rsid w:val="00A54F14"/>
    <w:rsid w:val="00A55001"/>
    <w:rsid w:val="00A55FE4"/>
    <w:rsid w:val="00A56F51"/>
    <w:rsid w:val="00A578FA"/>
    <w:rsid w:val="00A57A5F"/>
    <w:rsid w:val="00A57F5F"/>
    <w:rsid w:val="00A60174"/>
    <w:rsid w:val="00A60411"/>
    <w:rsid w:val="00A605B6"/>
    <w:rsid w:val="00A60A6B"/>
    <w:rsid w:val="00A60EB3"/>
    <w:rsid w:val="00A61734"/>
    <w:rsid w:val="00A621F0"/>
    <w:rsid w:val="00A62AD4"/>
    <w:rsid w:val="00A641D9"/>
    <w:rsid w:val="00A644F7"/>
    <w:rsid w:val="00A6464F"/>
    <w:rsid w:val="00A647F9"/>
    <w:rsid w:val="00A651CC"/>
    <w:rsid w:val="00A65461"/>
    <w:rsid w:val="00A655DD"/>
    <w:rsid w:val="00A702BF"/>
    <w:rsid w:val="00A70541"/>
    <w:rsid w:val="00A71743"/>
    <w:rsid w:val="00A717B5"/>
    <w:rsid w:val="00A72647"/>
    <w:rsid w:val="00A72F40"/>
    <w:rsid w:val="00A74EFF"/>
    <w:rsid w:val="00A750FF"/>
    <w:rsid w:val="00A757EE"/>
    <w:rsid w:val="00A75864"/>
    <w:rsid w:val="00A7608F"/>
    <w:rsid w:val="00A760D3"/>
    <w:rsid w:val="00A769A4"/>
    <w:rsid w:val="00A76A6E"/>
    <w:rsid w:val="00A7722C"/>
    <w:rsid w:val="00A7739F"/>
    <w:rsid w:val="00A77E45"/>
    <w:rsid w:val="00A81776"/>
    <w:rsid w:val="00A81C2E"/>
    <w:rsid w:val="00A8298E"/>
    <w:rsid w:val="00A82F1B"/>
    <w:rsid w:val="00A8350C"/>
    <w:rsid w:val="00A8499A"/>
    <w:rsid w:val="00A849B6"/>
    <w:rsid w:val="00A85B5E"/>
    <w:rsid w:val="00A86942"/>
    <w:rsid w:val="00A86F9A"/>
    <w:rsid w:val="00A87138"/>
    <w:rsid w:val="00A874BF"/>
    <w:rsid w:val="00A87574"/>
    <w:rsid w:val="00A905DC"/>
    <w:rsid w:val="00A90D57"/>
    <w:rsid w:val="00A91161"/>
    <w:rsid w:val="00A926D5"/>
    <w:rsid w:val="00A92BCF"/>
    <w:rsid w:val="00A92CB4"/>
    <w:rsid w:val="00A93468"/>
    <w:rsid w:val="00A94100"/>
    <w:rsid w:val="00A956F3"/>
    <w:rsid w:val="00A96367"/>
    <w:rsid w:val="00A96510"/>
    <w:rsid w:val="00A96C7F"/>
    <w:rsid w:val="00A97C65"/>
    <w:rsid w:val="00AA04B4"/>
    <w:rsid w:val="00AA0FDD"/>
    <w:rsid w:val="00AA1392"/>
    <w:rsid w:val="00AA156A"/>
    <w:rsid w:val="00AA15D1"/>
    <w:rsid w:val="00AA180B"/>
    <w:rsid w:val="00AA2183"/>
    <w:rsid w:val="00AA2C85"/>
    <w:rsid w:val="00AA3AE7"/>
    <w:rsid w:val="00AA433E"/>
    <w:rsid w:val="00AA44D8"/>
    <w:rsid w:val="00AA472F"/>
    <w:rsid w:val="00AA57C7"/>
    <w:rsid w:val="00AA5F5B"/>
    <w:rsid w:val="00AA65CE"/>
    <w:rsid w:val="00AB002F"/>
    <w:rsid w:val="00AB012D"/>
    <w:rsid w:val="00AB0528"/>
    <w:rsid w:val="00AB079A"/>
    <w:rsid w:val="00AB08CD"/>
    <w:rsid w:val="00AB2251"/>
    <w:rsid w:val="00AB70A8"/>
    <w:rsid w:val="00AB7A0C"/>
    <w:rsid w:val="00AC09F5"/>
    <w:rsid w:val="00AC0FA6"/>
    <w:rsid w:val="00AC27CA"/>
    <w:rsid w:val="00AC2C41"/>
    <w:rsid w:val="00AC4690"/>
    <w:rsid w:val="00AC5CAE"/>
    <w:rsid w:val="00AC5E02"/>
    <w:rsid w:val="00AC654F"/>
    <w:rsid w:val="00AC6D9C"/>
    <w:rsid w:val="00AC7542"/>
    <w:rsid w:val="00AD02AF"/>
    <w:rsid w:val="00AD2454"/>
    <w:rsid w:val="00AD2F76"/>
    <w:rsid w:val="00AD304F"/>
    <w:rsid w:val="00AD356E"/>
    <w:rsid w:val="00AD42B7"/>
    <w:rsid w:val="00AD4E7C"/>
    <w:rsid w:val="00AD541C"/>
    <w:rsid w:val="00AD5911"/>
    <w:rsid w:val="00AD60A3"/>
    <w:rsid w:val="00AD649A"/>
    <w:rsid w:val="00AD6E40"/>
    <w:rsid w:val="00AD7426"/>
    <w:rsid w:val="00AD76C7"/>
    <w:rsid w:val="00AE09E2"/>
    <w:rsid w:val="00AE0AF6"/>
    <w:rsid w:val="00AE12BD"/>
    <w:rsid w:val="00AE1326"/>
    <w:rsid w:val="00AE1B87"/>
    <w:rsid w:val="00AE20EE"/>
    <w:rsid w:val="00AE2425"/>
    <w:rsid w:val="00AE25BB"/>
    <w:rsid w:val="00AE2609"/>
    <w:rsid w:val="00AE26C1"/>
    <w:rsid w:val="00AE2DF7"/>
    <w:rsid w:val="00AE356D"/>
    <w:rsid w:val="00AE3831"/>
    <w:rsid w:val="00AE3E7C"/>
    <w:rsid w:val="00AE3F3E"/>
    <w:rsid w:val="00AE610C"/>
    <w:rsid w:val="00AE695D"/>
    <w:rsid w:val="00AE751E"/>
    <w:rsid w:val="00AE7DEF"/>
    <w:rsid w:val="00AF0031"/>
    <w:rsid w:val="00AF0C40"/>
    <w:rsid w:val="00AF1482"/>
    <w:rsid w:val="00AF178C"/>
    <w:rsid w:val="00AF2449"/>
    <w:rsid w:val="00AF2809"/>
    <w:rsid w:val="00AF2E58"/>
    <w:rsid w:val="00AF332C"/>
    <w:rsid w:val="00AF33EC"/>
    <w:rsid w:val="00AF3546"/>
    <w:rsid w:val="00AF4055"/>
    <w:rsid w:val="00AF499E"/>
    <w:rsid w:val="00AF5B6B"/>
    <w:rsid w:val="00AF5BC6"/>
    <w:rsid w:val="00AF6126"/>
    <w:rsid w:val="00AF663B"/>
    <w:rsid w:val="00AF685B"/>
    <w:rsid w:val="00AF6C09"/>
    <w:rsid w:val="00AF7115"/>
    <w:rsid w:val="00B01732"/>
    <w:rsid w:val="00B01DA8"/>
    <w:rsid w:val="00B022FC"/>
    <w:rsid w:val="00B02BAD"/>
    <w:rsid w:val="00B02DD0"/>
    <w:rsid w:val="00B05022"/>
    <w:rsid w:val="00B056E4"/>
    <w:rsid w:val="00B0579C"/>
    <w:rsid w:val="00B06443"/>
    <w:rsid w:val="00B06B08"/>
    <w:rsid w:val="00B071E3"/>
    <w:rsid w:val="00B074BB"/>
    <w:rsid w:val="00B107D4"/>
    <w:rsid w:val="00B10907"/>
    <w:rsid w:val="00B10CED"/>
    <w:rsid w:val="00B1149B"/>
    <w:rsid w:val="00B12164"/>
    <w:rsid w:val="00B1227E"/>
    <w:rsid w:val="00B13734"/>
    <w:rsid w:val="00B13D9A"/>
    <w:rsid w:val="00B142DB"/>
    <w:rsid w:val="00B143A8"/>
    <w:rsid w:val="00B163FD"/>
    <w:rsid w:val="00B16B1C"/>
    <w:rsid w:val="00B17302"/>
    <w:rsid w:val="00B1780B"/>
    <w:rsid w:val="00B17BD2"/>
    <w:rsid w:val="00B235C8"/>
    <w:rsid w:val="00B2422E"/>
    <w:rsid w:val="00B25D93"/>
    <w:rsid w:val="00B2638D"/>
    <w:rsid w:val="00B2691A"/>
    <w:rsid w:val="00B26D56"/>
    <w:rsid w:val="00B273B3"/>
    <w:rsid w:val="00B27563"/>
    <w:rsid w:val="00B27A4A"/>
    <w:rsid w:val="00B30239"/>
    <w:rsid w:val="00B30587"/>
    <w:rsid w:val="00B31166"/>
    <w:rsid w:val="00B313A5"/>
    <w:rsid w:val="00B32037"/>
    <w:rsid w:val="00B34270"/>
    <w:rsid w:val="00B356F0"/>
    <w:rsid w:val="00B35752"/>
    <w:rsid w:val="00B35D74"/>
    <w:rsid w:val="00B362CA"/>
    <w:rsid w:val="00B40866"/>
    <w:rsid w:val="00B4267D"/>
    <w:rsid w:val="00B43DFC"/>
    <w:rsid w:val="00B448C5"/>
    <w:rsid w:val="00B46376"/>
    <w:rsid w:val="00B47EB0"/>
    <w:rsid w:val="00B506A5"/>
    <w:rsid w:val="00B5106B"/>
    <w:rsid w:val="00B51349"/>
    <w:rsid w:val="00B539FC"/>
    <w:rsid w:val="00B53CE6"/>
    <w:rsid w:val="00B5415B"/>
    <w:rsid w:val="00B54F7F"/>
    <w:rsid w:val="00B55023"/>
    <w:rsid w:val="00B55463"/>
    <w:rsid w:val="00B56D27"/>
    <w:rsid w:val="00B577A0"/>
    <w:rsid w:val="00B57857"/>
    <w:rsid w:val="00B57BFE"/>
    <w:rsid w:val="00B57F2C"/>
    <w:rsid w:val="00B60B72"/>
    <w:rsid w:val="00B60CDA"/>
    <w:rsid w:val="00B60E77"/>
    <w:rsid w:val="00B62758"/>
    <w:rsid w:val="00B6312B"/>
    <w:rsid w:val="00B66031"/>
    <w:rsid w:val="00B66097"/>
    <w:rsid w:val="00B6762D"/>
    <w:rsid w:val="00B7002A"/>
    <w:rsid w:val="00B7273E"/>
    <w:rsid w:val="00B73112"/>
    <w:rsid w:val="00B73601"/>
    <w:rsid w:val="00B73BE9"/>
    <w:rsid w:val="00B73C20"/>
    <w:rsid w:val="00B7451E"/>
    <w:rsid w:val="00B7536A"/>
    <w:rsid w:val="00B76781"/>
    <w:rsid w:val="00B7684F"/>
    <w:rsid w:val="00B76E7E"/>
    <w:rsid w:val="00B77F56"/>
    <w:rsid w:val="00B80773"/>
    <w:rsid w:val="00B80D73"/>
    <w:rsid w:val="00B820CA"/>
    <w:rsid w:val="00B8301E"/>
    <w:rsid w:val="00B8327B"/>
    <w:rsid w:val="00B83AA4"/>
    <w:rsid w:val="00B85528"/>
    <w:rsid w:val="00B86032"/>
    <w:rsid w:val="00B86DCC"/>
    <w:rsid w:val="00B8785D"/>
    <w:rsid w:val="00B9020C"/>
    <w:rsid w:val="00B904D2"/>
    <w:rsid w:val="00B904D3"/>
    <w:rsid w:val="00B9065B"/>
    <w:rsid w:val="00B907C9"/>
    <w:rsid w:val="00B90805"/>
    <w:rsid w:val="00B91233"/>
    <w:rsid w:val="00B92C78"/>
    <w:rsid w:val="00B9462F"/>
    <w:rsid w:val="00B95685"/>
    <w:rsid w:val="00B9616A"/>
    <w:rsid w:val="00B96246"/>
    <w:rsid w:val="00B96683"/>
    <w:rsid w:val="00B97284"/>
    <w:rsid w:val="00BA0090"/>
    <w:rsid w:val="00BA087A"/>
    <w:rsid w:val="00BA095A"/>
    <w:rsid w:val="00BA0FE4"/>
    <w:rsid w:val="00BA2C9E"/>
    <w:rsid w:val="00BA2F44"/>
    <w:rsid w:val="00BA2F9F"/>
    <w:rsid w:val="00BA3801"/>
    <w:rsid w:val="00BA4072"/>
    <w:rsid w:val="00BA4441"/>
    <w:rsid w:val="00BA4AB4"/>
    <w:rsid w:val="00BA4AB6"/>
    <w:rsid w:val="00BA4D56"/>
    <w:rsid w:val="00BA576F"/>
    <w:rsid w:val="00BA5996"/>
    <w:rsid w:val="00BA66C5"/>
    <w:rsid w:val="00BA6C8B"/>
    <w:rsid w:val="00BB0129"/>
    <w:rsid w:val="00BB0492"/>
    <w:rsid w:val="00BB094C"/>
    <w:rsid w:val="00BB0FA9"/>
    <w:rsid w:val="00BB1587"/>
    <w:rsid w:val="00BB17C3"/>
    <w:rsid w:val="00BB192F"/>
    <w:rsid w:val="00BB232F"/>
    <w:rsid w:val="00BB285A"/>
    <w:rsid w:val="00BB31EF"/>
    <w:rsid w:val="00BB3750"/>
    <w:rsid w:val="00BB49C8"/>
    <w:rsid w:val="00BB4AD1"/>
    <w:rsid w:val="00BB57A6"/>
    <w:rsid w:val="00BB656B"/>
    <w:rsid w:val="00BC1A9A"/>
    <w:rsid w:val="00BC3D54"/>
    <w:rsid w:val="00BC3F70"/>
    <w:rsid w:val="00BC4640"/>
    <w:rsid w:val="00BC4A0D"/>
    <w:rsid w:val="00BC4F51"/>
    <w:rsid w:val="00BC5DD5"/>
    <w:rsid w:val="00BC5E2B"/>
    <w:rsid w:val="00BC61DD"/>
    <w:rsid w:val="00BC74BE"/>
    <w:rsid w:val="00BC7AB9"/>
    <w:rsid w:val="00BD00D5"/>
    <w:rsid w:val="00BD2B13"/>
    <w:rsid w:val="00BD3365"/>
    <w:rsid w:val="00BD397F"/>
    <w:rsid w:val="00BD3B01"/>
    <w:rsid w:val="00BD3DB8"/>
    <w:rsid w:val="00BD5D06"/>
    <w:rsid w:val="00BD60C1"/>
    <w:rsid w:val="00BD74CF"/>
    <w:rsid w:val="00BE0D15"/>
    <w:rsid w:val="00BE1A87"/>
    <w:rsid w:val="00BE1F59"/>
    <w:rsid w:val="00BE39F4"/>
    <w:rsid w:val="00BE507B"/>
    <w:rsid w:val="00BE5972"/>
    <w:rsid w:val="00BF169D"/>
    <w:rsid w:val="00BF16E7"/>
    <w:rsid w:val="00BF2177"/>
    <w:rsid w:val="00BF23C7"/>
    <w:rsid w:val="00BF23E6"/>
    <w:rsid w:val="00BF2616"/>
    <w:rsid w:val="00BF2905"/>
    <w:rsid w:val="00BF31C5"/>
    <w:rsid w:val="00BF3E00"/>
    <w:rsid w:val="00BF5252"/>
    <w:rsid w:val="00BF547F"/>
    <w:rsid w:val="00BF595E"/>
    <w:rsid w:val="00BF6A69"/>
    <w:rsid w:val="00BF6AE9"/>
    <w:rsid w:val="00C0048D"/>
    <w:rsid w:val="00C025D3"/>
    <w:rsid w:val="00C02F9D"/>
    <w:rsid w:val="00C034AA"/>
    <w:rsid w:val="00C03A12"/>
    <w:rsid w:val="00C041DD"/>
    <w:rsid w:val="00C05074"/>
    <w:rsid w:val="00C05896"/>
    <w:rsid w:val="00C06D85"/>
    <w:rsid w:val="00C06E51"/>
    <w:rsid w:val="00C07156"/>
    <w:rsid w:val="00C12EF9"/>
    <w:rsid w:val="00C1455F"/>
    <w:rsid w:val="00C14F05"/>
    <w:rsid w:val="00C15284"/>
    <w:rsid w:val="00C15E39"/>
    <w:rsid w:val="00C16B22"/>
    <w:rsid w:val="00C172E5"/>
    <w:rsid w:val="00C17A19"/>
    <w:rsid w:val="00C17E60"/>
    <w:rsid w:val="00C21D67"/>
    <w:rsid w:val="00C2216E"/>
    <w:rsid w:val="00C227D0"/>
    <w:rsid w:val="00C22B75"/>
    <w:rsid w:val="00C2363C"/>
    <w:rsid w:val="00C237D2"/>
    <w:rsid w:val="00C24A93"/>
    <w:rsid w:val="00C251CD"/>
    <w:rsid w:val="00C252BC"/>
    <w:rsid w:val="00C25464"/>
    <w:rsid w:val="00C269C1"/>
    <w:rsid w:val="00C26B9B"/>
    <w:rsid w:val="00C275A9"/>
    <w:rsid w:val="00C27EC4"/>
    <w:rsid w:val="00C308BC"/>
    <w:rsid w:val="00C3267F"/>
    <w:rsid w:val="00C331C7"/>
    <w:rsid w:val="00C331F0"/>
    <w:rsid w:val="00C34EAA"/>
    <w:rsid w:val="00C35E05"/>
    <w:rsid w:val="00C3601B"/>
    <w:rsid w:val="00C36F5C"/>
    <w:rsid w:val="00C371E4"/>
    <w:rsid w:val="00C3737A"/>
    <w:rsid w:val="00C37BF8"/>
    <w:rsid w:val="00C37F2F"/>
    <w:rsid w:val="00C4019C"/>
    <w:rsid w:val="00C40750"/>
    <w:rsid w:val="00C447B8"/>
    <w:rsid w:val="00C4483B"/>
    <w:rsid w:val="00C44A3D"/>
    <w:rsid w:val="00C45B3B"/>
    <w:rsid w:val="00C46370"/>
    <w:rsid w:val="00C46D38"/>
    <w:rsid w:val="00C47525"/>
    <w:rsid w:val="00C51163"/>
    <w:rsid w:val="00C53024"/>
    <w:rsid w:val="00C53CF6"/>
    <w:rsid w:val="00C53F71"/>
    <w:rsid w:val="00C543FD"/>
    <w:rsid w:val="00C55237"/>
    <w:rsid w:val="00C562CA"/>
    <w:rsid w:val="00C56400"/>
    <w:rsid w:val="00C5773C"/>
    <w:rsid w:val="00C577B3"/>
    <w:rsid w:val="00C57D65"/>
    <w:rsid w:val="00C57F9F"/>
    <w:rsid w:val="00C63540"/>
    <w:rsid w:val="00C63553"/>
    <w:rsid w:val="00C63937"/>
    <w:rsid w:val="00C6397B"/>
    <w:rsid w:val="00C642D0"/>
    <w:rsid w:val="00C65246"/>
    <w:rsid w:val="00C65560"/>
    <w:rsid w:val="00C7219E"/>
    <w:rsid w:val="00C7223A"/>
    <w:rsid w:val="00C734C3"/>
    <w:rsid w:val="00C74084"/>
    <w:rsid w:val="00C7566D"/>
    <w:rsid w:val="00C756F2"/>
    <w:rsid w:val="00C75D6F"/>
    <w:rsid w:val="00C760F0"/>
    <w:rsid w:val="00C7640C"/>
    <w:rsid w:val="00C7688B"/>
    <w:rsid w:val="00C8051B"/>
    <w:rsid w:val="00C815C6"/>
    <w:rsid w:val="00C81ECB"/>
    <w:rsid w:val="00C825AD"/>
    <w:rsid w:val="00C82C31"/>
    <w:rsid w:val="00C8307B"/>
    <w:rsid w:val="00C835F3"/>
    <w:rsid w:val="00C8501D"/>
    <w:rsid w:val="00C862EC"/>
    <w:rsid w:val="00C87025"/>
    <w:rsid w:val="00C87222"/>
    <w:rsid w:val="00C877AD"/>
    <w:rsid w:val="00C87A17"/>
    <w:rsid w:val="00C91078"/>
    <w:rsid w:val="00C91C60"/>
    <w:rsid w:val="00C92A14"/>
    <w:rsid w:val="00C952D4"/>
    <w:rsid w:val="00C960DE"/>
    <w:rsid w:val="00C96488"/>
    <w:rsid w:val="00CA0129"/>
    <w:rsid w:val="00CA1048"/>
    <w:rsid w:val="00CA1A8B"/>
    <w:rsid w:val="00CA1AE7"/>
    <w:rsid w:val="00CA1B3D"/>
    <w:rsid w:val="00CA3A68"/>
    <w:rsid w:val="00CA4630"/>
    <w:rsid w:val="00CA4711"/>
    <w:rsid w:val="00CA48C8"/>
    <w:rsid w:val="00CA4E0A"/>
    <w:rsid w:val="00CA50FA"/>
    <w:rsid w:val="00CA5BB2"/>
    <w:rsid w:val="00CA68AF"/>
    <w:rsid w:val="00CA6B3E"/>
    <w:rsid w:val="00CA6CFE"/>
    <w:rsid w:val="00CA6F56"/>
    <w:rsid w:val="00CA77D0"/>
    <w:rsid w:val="00CA7BE5"/>
    <w:rsid w:val="00CA7FA4"/>
    <w:rsid w:val="00CB13DC"/>
    <w:rsid w:val="00CB1964"/>
    <w:rsid w:val="00CB1AEF"/>
    <w:rsid w:val="00CB2A1F"/>
    <w:rsid w:val="00CB2EF4"/>
    <w:rsid w:val="00CB323E"/>
    <w:rsid w:val="00CB3785"/>
    <w:rsid w:val="00CB3AC0"/>
    <w:rsid w:val="00CB4953"/>
    <w:rsid w:val="00CB5DEE"/>
    <w:rsid w:val="00CB7E79"/>
    <w:rsid w:val="00CC0A94"/>
    <w:rsid w:val="00CC0F28"/>
    <w:rsid w:val="00CC121C"/>
    <w:rsid w:val="00CC1A90"/>
    <w:rsid w:val="00CC1C83"/>
    <w:rsid w:val="00CC429A"/>
    <w:rsid w:val="00CC4680"/>
    <w:rsid w:val="00CC4F4B"/>
    <w:rsid w:val="00CC4F50"/>
    <w:rsid w:val="00CC57B5"/>
    <w:rsid w:val="00CC5AAE"/>
    <w:rsid w:val="00CC685A"/>
    <w:rsid w:val="00CC755A"/>
    <w:rsid w:val="00CC7A73"/>
    <w:rsid w:val="00CD015A"/>
    <w:rsid w:val="00CD0867"/>
    <w:rsid w:val="00CD0ABA"/>
    <w:rsid w:val="00CD1A44"/>
    <w:rsid w:val="00CD3768"/>
    <w:rsid w:val="00CD51E7"/>
    <w:rsid w:val="00CD5AAB"/>
    <w:rsid w:val="00CD5D0B"/>
    <w:rsid w:val="00CD6019"/>
    <w:rsid w:val="00CD624B"/>
    <w:rsid w:val="00CD65B7"/>
    <w:rsid w:val="00CD6E00"/>
    <w:rsid w:val="00CD76F1"/>
    <w:rsid w:val="00CD7DA8"/>
    <w:rsid w:val="00CE0ECD"/>
    <w:rsid w:val="00CE0FB7"/>
    <w:rsid w:val="00CE1F08"/>
    <w:rsid w:val="00CE27F9"/>
    <w:rsid w:val="00CE5821"/>
    <w:rsid w:val="00CE5ABA"/>
    <w:rsid w:val="00CE768A"/>
    <w:rsid w:val="00CE793E"/>
    <w:rsid w:val="00CE7FF4"/>
    <w:rsid w:val="00CF1F7D"/>
    <w:rsid w:val="00CF2141"/>
    <w:rsid w:val="00CF25F5"/>
    <w:rsid w:val="00CF3035"/>
    <w:rsid w:val="00CF48A0"/>
    <w:rsid w:val="00CF6212"/>
    <w:rsid w:val="00CF6AEF"/>
    <w:rsid w:val="00CF7505"/>
    <w:rsid w:val="00D000CE"/>
    <w:rsid w:val="00D01EDA"/>
    <w:rsid w:val="00D030FE"/>
    <w:rsid w:val="00D039D0"/>
    <w:rsid w:val="00D03FEB"/>
    <w:rsid w:val="00D04ACE"/>
    <w:rsid w:val="00D0699E"/>
    <w:rsid w:val="00D10934"/>
    <w:rsid w:val="00D1116E"/>
    <w:rsid w:val="00D119AD"/>
    <w:rsid w:val="00D121C8"/>
    <w:rsid w:val="00D123B5"/>
    <w:rsid w:val="00D12646"/>
    <w:rsid w:val="00D12B72"/>
    <w:rsid w:val="00D1329C"/>
    <w:rsid w:val="00D14192"/>
    <w:rsid w:val="00D144E7"/>
    <w:rsid w:val="00D155CD"/>
    <w:rsid w:val="00D17535"/>
    <w:rsid w:val="00D20111"/>
    <w:rsid w:val="00D214E8"/>
    <w:rsid w:val="00D22280"/>
    <w:rsid w:val="00D226BA"/>
    <w:rsid w:val="00D22887"/>
    <w:rsid w:val="00D22C77"/>
    <w:rsid w:val="00D234E3"/>
    <w:rsid w:val="00D235BC"/>
    <w:rsid w:val="00D252AD"/>
    <w:rsid w:val="00D2575C"/>
    <w:rsid w:val="00D25E31"/>
    <w:rsid w:val="00D26C12"/>
    <w:rsid w:val="00D275F9"/>
    <w:rsid w:val="00D27C2B"/>
    <w:rsid w:val="00D301C0"/>
    <w:rsid w:val="00D30502"/>
    <w:rsid w:val="00D30CE7"/>
    <w:rsid w:val="00D31CC0"/>
    <w:rsid w:val="00D34803"/>
    <w:rsid w:val="00D34A44"/>
    <w:rsid w:val="00D35508"/>
    <w:rsid w:val="00D3582F"/>
    <w:rsid w:val="00D362E2"/>
    <w:rsid w:val="00D36634"/>
    <w:rsid w:val="00D36E54"/>
    <w:rsid w:val="00D3767B"/>
    <w:rsid w:val="00D40041"/>
    <w:rsid w:val="00D40C03"/>
    <w:rsid w:val="00D40CBA"/>
    <w:rsid w:val="00D4105D"/>
    <w:rsid w:val="00D419A5"/>
    <w:rsid w:val="00D41F91"/>
    <w:rsid w:val="00D4285A"/>
    <w:rsid w:val="00D435EC"/>
    <w:rsid w:val="00D43681"/>
    <w:rsid w:val="00D4402D"/>
    <w:rsid w:val="00D44406"/>
    <w:rsid w:val="00D44E65"/>
    <w:rsid w:val="00D45087"/>
    <w:rsid w:val="00D450E7"/>
    <w:rsid w:val="00D46249"/>
    <w:rsid w:val="00D469F0"/>
    <w:rsid w:val="00D46B1A"/>
    <w:rsid w:val="00D47EF3"/>
    <w:rsid w:val="00D502D5"/>
    <w:rsid w:val="00D50F6E"/>
    <w:rsid w:val="00D52ACC"/>
    <w:rsid w:val="00D53A23"/>
    <w:rsid w:val="00D53D57"/>
    <w:rsid w:val="00D54F9B"/>
    <w:rsid w:val="00D55506"/>
    <w:rsid w:val="00D557F0"/>
    <w:rsid w:val="00D55A08"/>
    <w:rsid w:val="00D55B8F"/>
    <w:rsid w:val="00D561D1"/>
    <w:rsid w:val="00D56467"/>
    <w:rsid w:val="00D570E3"/>
    <w:rsid w:val="00D571AA"/>
    <w:rsid w:val="00D5757A"/>
    <w:rsid w:val="00D577E7"/>
    <w:rsid w:val="00D57D95"/>
    <w:rsid w:val="00D6147B"/>
    <w:rsid w:val="00D62185"/>
    <w:rsid w:val="00D635B9"/>
    <w:rsid w:val="00D63635"/>
    <w:rsid w:val="00D637A3"/>
    <w:rsid w:val="00D63AD2"/>
    <w:rsid w:val="00D63E98"/>
    <w:rsid w:val="00D6472A"/>
    <w:rsid w:val="00D64E18"/>
    <w:rsid w:val="00D65F34"/>
    <w:rsid w:val="00D66DF1"/>
    <w:rsid w:val="00D672D9"/>
    <w:rsid w:val="00D67DC0"/>
    <w:rsid w:val="00D7008B"/>
    <w:rsid w:val="00D70DD0"/>
    <w:rsid w:val="00D712A2"/>
    <w:rsid w:val="00D71673"/>
    <w:rsid w:val="00D7458A"/>
    <w:rsid w:val="00D75E3B"/>
    <w:rsid w:val="00D76176"/>
    <w:rsid w:val="00D761F6"/>
    <w:rsid w:val="00D7685D"/>
    <w:rsid w:val="00D7788F"/>
    <w:rsid w:val="00D77ADA"/>
    <w:rsid w:val="00D77B6A"/>
    <w:rsid w:val="00D77DD3"/>
    <w:rsid w:val="00D801B0"/>
    <w:rsid w:val="00D80770"/>
    <w:rsid w:val="00D811FF"/>
    <w:rsid w:val="00D81417"/>
    <w:rsid w:val="00D825CB"/>
    <w:rsid w:val="00D827DA"/>
    <w:rsid w:val="00D83680"/>
    <w:rsid w:val="00D85652"/>
    <w:rsid w:val="00D857B9"/>
    <w:rsid w:val="00D85BF0"/>
    <w:rsid w:val="00D85D0A"/>
    <w:rsid w:val="00D86FA3"/>
    <w:rsid w:val="00D87C8F"/>
    <w:rsid w:val="00D87EC3"/>
    <w:rsid w:val="00D90D2E"/>
    <w:rsid w:val="00D91035"/>
    <w:rsid w:val="00D92623"/>
    <w:rsid w:val="00D92683"/>
    <w:rsid w:val="00D926BC"/>
    <w:rsid w:val="00D9357B"/>
    <w:rsid w:val="00D941CA"/>
    <w:rsid w:val="00D94ABF"/>
    <w:rsid w:val="00D94B8A"/>
    <w:rsid w:val="00D951ED"/>
    <w:rsid w:val="00D9554E"/>
    <w:rsid w:val="00D97094"/>
    <w:rsid w:val="00DA09A4"/>
    <w:rsid w:val="00DA2475"/>
    <w:rsid w:val="00DA24F4"/>
    <w:rsid w:val="00DA2781"/>
    <w:rsid w:val="00DA3662"/>
    <w:rsid w:val="00DA3A07"/>
    <w:rsid w:val="00DA40C7"/>
    <w:rsid w:val="00DA484B"/>
    <w:rsid w:val="00DA5EA6"/>
    <w:rsid w:val="00DA615F"/>
    <w:rsid w:val="00DB0301"/>
    <w:rsid w:val="00DB03AF"/>
    <w:rsid w:val="00DB0515"/>
    <w:rsid w:val="00DB1377"/>
    <w:rsid w:val="00DB1CAB"/>
    <w:rsid w:val="00DB25D5"/>
    <w:rsid w:val="00DB268F"/>
    <w:rsid w:val="00DB44AF"/>
    <w:rsid w:val="00DB6611"/>
    <w:rsid w:val="00DB6DFB"/>
    <w:rsid w:val="00DB6F0C"/>
    <w:rsid w:val="00DB712D"/>
    <w:rsid w:val="00DC29F3"/>
    <w:rsid w:val="00DC2E8F"/>
    <w:rsid w:val="00DC3668"/>
    <w:rsid w:val="00DC43DA"/>
    <w:rsid w:val="00DC57C2"/>
    <w:rsid w:val="00DC6AEC"/>
    <w:rsid w:val="00DC6E0D"/>
    <w:rsid w:val="00DD081B"/>
    <w:rsid w:val="00DD0CCA"/>
    <w:rsid w:val="00DD1415"/>
    <w:rsid w:val="00DD236D"/>
    <w:rsid w:val="00DD3081"/>
    <w:rsid w:val="00DD3B36"/>
    <w:rsid w:val="00DD3F57"/>
    <w:rsid w:val="00DD407C"/>
    <w:rsid w:val="00DD441D"/>
    <w:rsid w:val="00DD4CC5"/>
    <w:rsid w:val="00DD5619"/>
    <w:rsid w:val="00DD5AB1"/>
    <w:rsid w:val="00DD65AD"/>
    <w:rsid w:val="00DD70A5"/>
    <w:rsid w:val="00DD7D01"/>
    <w:rsid w:val="00DE03A0"/>
    <w:rsid w:val="00DE09A5"/>
    <w:rsid w:val="00DE21E0"/>
    <w:rsid w:val="00DE24C6"/>
    <w:rsid w:val="00DE2560"/>
    <w:rsid w:val="00DE28C9"/>
    <w:rsid w:val="00DE298E"/>
    <w:rsid w:val="00DE2AD4"/>
    <w:rsid w:val="00DE33B5"/>
    <w:rsid w:val="00DE39EA"/>
    <w:rsid w:val="00DE3C38"/>
    <w:rsid w:val="00DE4CDD"/>
    <w:rsid w:val="00DE4CE0"/>
    <w:rsid w:val="00DE5CAD"/>
    <w:rsid w:val="00DE61A7"/>
    <w:rsid w:val="00DE6345"/>
    <w:rsid w:val="00DE7E45"/>
    <w:rsid w:val="00DF042E"/>
    <w:rsid w:val="00DF0EF9"/>
    <w:rsid w:val="00DF0F25"/>
    <w:rsid w:val="00DF1C40"/>
    <w:rsid w:val="00DF2D9C"/>
    <w:rsid w:val="00DF2E60"/>
    <w:rsid w:val="00DF3EED"/>
    <w:rsid w:val="00DF4040"/>
    <w:rsid w:val="00DF45A9"/>
    <w:rsid w:val="00DF4992"/>
    <w:rsid w:val="00DF4A34"/>
    <w:rsid w:val="00DF51EA"/>
    <w:rsid w:val="00DF57EE"/>
    <w:rsid w:val="00DF5C7B"/>
    <w:rsid w:val="00DF66BC"/>
    <w:rsid w:val="00DF69A0"/>
    <w:rsid w:val="00DF6DDE"/>
    <w:rsid w:val="00DF7655"/>
    <w:rsid w:val="00DF7E6E"/>
    <w:rsid w:val="00E00A05"/>
    <w:rsid w:val="00E00B23"/>
    <w:rsid w:val="00E013FF"/>
    <w:rsid w:val="00E01A5C"/>
    <w:rsid w:val="00E03052"/>
    <w:rsid w:val="00E03B83"/>
    <w:rsid w:val="00E057A5"/>
    <w:rsid w:val="00E0677D"/>
    <w:rsid w:val="00E06F05"/>
    <w:rsid w:val="00E0719D"/>
    <w:rsid w:val="00E07619"/>
    <w:rsid w:val="00E10C25"/>
    <w:rsid w:val="00E117F4"/>
    <w:rsid w:val="00E1223C"/>
    <w:rsid w:val="00E1259F"/>
    <w:rsid w:val="00E12A49"/>
    <w:rsid w:val="00E1550A"/>
    <w:rsid w:val="00E1559B"/>
    <w:rsid w:val="00E16B21"/>
    <w:rsid w:val="00E17992"/>
    <w:rsid w:val="00E208E4"/>
    <w:rsid w:val="00E23DBC"/>
    <w:rsid w:val="00E245D7"/>
    <w:rsid w:val="00E24C4F"/>
    <w:rsid w:val="00E266F1"/>
    <w:rsid w:val="00E26ADE"/>
    <w:rsid w:val="00E271D2"/>
    <w:rsid w:val="00E311A5"/>
    <w:rsid w:val="00E313E2"/>
    <w:rsid w:val="00E31D4E"/>
    <w:rsid w:val="00E31E67"/>
    <w:rsid w:val="00E31F1B"/>
    <w:rsid w:val="00E328AD"/>
    <w:rsid w:val="00E330B4"/>
    <w:rsid w:val="00E332A8"/>
    <w:rsid w:val="00E33328"/>
    <w:rsid w:val="00E3402E"/>
    <w:rsid w:val="00E342CE"/>
    <w:rsid w:val="00E35CEE"/>
    <w:rsid w:val="00E361A5"/>
    <w:rsid w:val="00E3684D"/>
    <w:rsid w:val="00E36B10"/>
    <w:rsid w:val="00E36D61"/>
    <w:rsid w:val="00E37E0E"/>
    <w:rsid w:val="00E408B1"/>
    <w:rsid w:val="00E40A47"/>
    <w:rsid w:val="00E41485"/>
    <w:rsid w:val="00E41C2E"/>
    <w:rsid w:val="00E42A4E"/>
    <w:rsid w:val="00E43110"/>
    <w:rsid w:val="00E438B9"/>
    <w:rsid w:val="00E4528D"/>
    <w:rsid w:val="00E45551"/>
    <w:rsid w:val="00E46F35"/>
    <w:rsid w:val="00E50BEC"/>
    <w:rsid w:val="00E50C85"/>
    <w:rsid w:val="00E5185B"/>
    <w:rsid w:val="00E5207A"/>
    <w:rsid w:val="00E523AA"/>
    <w:rsid w:val="00E52871"/>
    <w:rsid w:val="00E52EC2"/>
    <w:rsid w:val="00E53D66"/>
    <w:rsid w:val="00E53F74"/>
    <w:rsid w:val="00E540EC"/>
    <w:rsid w:val="00E54905"/>
    <w:rsid w:val="00E55677"/>
    <w:rsid w:val="00E55CB6"/>
    <w:rsid w:val="00E55F2C"/>
    <w:rsid w:val="00E56100"/>
    <w:rsid w:val="00E567D2"/>
    <w:rsid w:val="00E56A87"/>
    <w:rsid w:val="00E56AE3"/>
    <w:rsid w:val="00E56E82"/>
    <w:rsid w:val="00E5771F"/>
    <w:rsid w:val="00E57B5C"/>
    <w:rsid w:val="00E60215"/>
    <w:rsid w:val="00E60EC7"/>
    <w:rsid w:val="00E60FD5"/>
    <w:rsid w:val="00E6204B"/>
    <w:rsid w:val="00E62337"/>
    <w:rsid w:val="00E635DF"/>
    <w:rsid w:val="00E639BB"/>
    <w:rsid w:val="00E63C2A"/>
    <w:rsid w:val="00E641C9"/>
    <w:rsid w:val="00E64649"/>
    <w:rsid w:val="00E652D5"/>
    <w:rsid w:val="00E659D1"/>
    <w:rsid w:val="00E669A5"/>
    <w:rsid w:val="00E679D4"/>
    <w:rsid w:val="00E7017A"/>
    <w:rsid w:val="00E70697"/>
    <w:rsid w:val="00E70C6A"/>
    <w:rsid w:val="00E715B5"/>
    <w:rsid w:val="00E72FE3"/>
    <w:rsid w:val="00E7310A"/>
    <w:rsid w:val="00E7320E"/>
    <w:rsid w:val="00E73B5B"/>
    <w:rsid w:val="00E7468A"/>
    <w:rsid w:val="00E74D82"/>
    <w:rsid w:val="00E75D5A"/>
    <w:rsid w:val="00E7684A"/>
    <w:rsid w:val="00E77C9D"/>
    <w:rsid w:val="00E77CF7"/>
    <w:rsid w:val="00E77D72"/>
    <w:rsid w:val="00E802D8"/>
    <w:rsid w:val="00E80B23"/>
    <w:rsid w:val="00E80BBE"/>
    <w:rsid w:val="00E81492"/>
    <w:rsid w:val="00E8269D"/>
    <w:rsid w:val="00E839B2"/>
    <w:rsid w:val="00E856D4"/>
    <w:rsid w:val="00E85AD4"/>
    <w:rsid w:val="00E860FF"/>
    <w:rsid w:val="00E86997"/>
    <w:rsid w:val="00E86FD3"/>
    <w:rsid w:val="00E8718A"/>
    <w:rsid w:val="00E903A4"/>
    <w:rsid w:val="00E91528"/>
    <w:rsid w:val="00E92147"/>
    <w:rsid w:val="00E92257"/>
    <w:rsid w:val="00E9266B"/>
    <w:rsid w:val="00E93F3B"/>
    <w:rsid w:val="00E96738"/>
    <w:rsid w:val="00EA0676"/>
    <w:rsid w:val="00EA0DD2"/>
    <w:rsid w:val="00EA121B"/>
    <w:rsid w:val="00EA13EE"/>
    <w:rsid w:val="00EA161F"/>
    <w:rsid w:val="00EA16CF"/>
    <w:rsid w:val="00EA192E"/>
    <w:rsid w:val="00EA3058"/>
    <w:rsid w:val="00EA45F3"/>
    <w:rsid w:val="00EA5A53"/>
    <w:rsid w:val="00EA5BC9"/>
    <w:rsid w:val="00EA6633"/>
    <w:rsid w:val="00EA69FF"/>
    <w:rsid w:val="00EA6ADE"/>
    <w:rsid w:val="00EA6BD8"/>
    <w:rsid w:val="00EA7C34"/>
    <w:rsid w:val="00EB0212"/>
    <w:rsid w:val="00EB0213"/>
    <w:rsid w:val="00EB22AA"/>
    <w:rsid w:val="00EB2435"/>
    <w:rsid w:val="00EB24A0"/>
    <w:rsid w:val="00EB28CC"/>
    <w:rsid w:val="00EB2EDC"/>
    <w:rsid w:val="00EB338F"/>
    <w:rsid w:val="00EB44B5"/>
    <w:rsid w:val="00EB49FB"/>
    <w:rsid w:val="00EB4F35"/>
    <w:rsid w:val="00EB7B67"/>
    <w:rsid w:val="00EC1389"/>
    <w:rsid w:val="00EC1E6C"/>
    <w:rsid w:val="00EC2B21"/>
    <w:rsid w:val="00EC2D17"/>
    <w:rsid w:val="00EC37E3"/>
    <w:rsid w:val="00EC3C43"/>
    <w:rsid w:val="00EC4C35"/>
    <w:rsid w:val="00EC5CC4"/>
    <w:rsid w:val="00ED0909"/>
    <w:rsid w:val="00ED15E3"/>
    <w:rsid w:val="00ED1CE2"/>
    <w:rsid w:val="00ED2395"/>
    <w:rsid w:val="00ED297B"/>
    <w:rsid w:val="00ED2E77"/>
    <w:rsid w:val="00ED382D"/>
    <w:rsid w:val="00ED3AAC"/>
    <w:rsid w:val="00ED44AC"/>
    <w:rsid w:val="00ED463E"/>
    <w:rsid w:val="00ED4C90"/>
    <w:rsid w:val="00ED6286"/>
    <w:rsid w:val="00ED6FC9"/>
    <w:rsid w:val="00EE0B84"/>
    <w:rsid w:val="00EE0CEC"/>
    <w:rsid w:val="00EE11D6"/>
    <w:rsid w:val="00EE1B1B"/>
    <w:rsid w:val="00EE22AD"/>
    <w:rsid w:val="00EE49B3"/>
    <w:rsid w:val="00EE4A78"/>
    <w:rsid w:val="00EE4FD9"/>
    <w:rsid w:val="00EE59FF"/>
    <w:rsid w:val="00EE62A3"/>
    <w:rsid w:val="00EE6739"/>
    <w:rsid w:val="00EE79A5"/>
    <w:rsid w:val="00EE7A2D"/>
    <w:rsid w:val="00EF0EDC"/>
    <w:rsid w:val="00EF12DA"/>
    <w:rsid w:val="00EF1AD7"/>
    <w:rsid w:val="00EF2C60"/>
    <w:rsid w:val="00EF4D76"/>
    <w:rsid w:val="00EF59A1"/>
    <w:rsid w:val="00EF59A4"/>
    <w:rsid w:val="00EF5E4D"/>
    <w:rsid w:val="00EF737A"/>
    <w:rsid w:val="00EF7401"/>
    <w:rsid w:val="00EF7833"/>
    <w:rsid w:val="00EF7919"/>
    <w:rsid w:val="00F002C4"/>
    <w:rsid w:val="00F002ED"/>
    <w:rsid w:val="00F005CE"/>
    <w:rsid w:val="00F00915"/>
    <w:rsid w:val="00F017A4"/>
    <w:rsid w:val="00F01810"/>
    <w:rsid w:val="00F01B7F"/>
    <w:rsid w:val="00F01D21"/>
    <w:rsid w:val="00F03336"/>
    <w:rsid w:val="00F03C2A"/>
    <w:rsid w:val="00F04EA1"/>
    <w:rsid w:val="00F05D15"/>
    <w:rsid w:val="00F06D8B"/>
    <w:rsid w:val="00F071B7"/>
    <w:rsid w:val="00F07636"/>
    <w:rsid w:val="00F0795F"/>
    <w:rsid w:val="00F07C3C"/>
    <w:rsid w:val="00F106C9"/>
    <w:rsid w:val="00F10DE6"/>
    <w:rsid w:val="00F124D0"/>
    <w:rsid w:val="00F124FF"/>
    <w:rsid w:val="00F12525"/>
    <w:rsid w:val="00F125E5"/>
    <w:rsid w:val="00F1277D"/>
    <w:rsid w:val="00F12A61"/>
    <w:rsid w:val="00F14013"/>
    <w:rsid w:val="00F14B91"/>
    <w:rsid w:val="00F167C7"/>
    <w:rsid w:val="00F2027D"/>
    <w:rsid w:val="00F2064C"/>
    <w:rsid w:val="00F20651"/>
    <w:rsid w:val="00F20E22"/>
    <w:rsid w:val="00F2196E"/>
    <w:rsid w:val="00F22401"/>
    <w:rsid w:val="00F22E0D"/>
    <w:rsid w:val="00F234D9"/>
    <w:rsid w:val="00F23578"/>
    <w:rsid w:val="00F238B3"/>
    <w:rsid w:val="00F23902"/>
    <w:rsid w:val="00F241CE"/>
    <w:rsid w:val="00F24696"/>
    <w:rsid w:val="00F24958"/>
    <w:rsid w:val="00F256DD"/>
    <w:rsid w:val="00F25743"/>
    <w:rsid w:val="00F25E59"/>
    <w:rsid w:val="00F26C40"/>
    <w:rsid w:val="00F306D3"/>
    <w:rsid w:val="00F30A90"/>
    <w:rsid w:val="00F30C6E"/>
    <w:rsid w:val="00F32B5B"/>
    <w:rsid w:val="00F34004"/>
    <w:rsid w:val="00F342E8"/>
    <w:rsid w:val="00F35164"/>
    <w:rsid w:val="00F355CE"/>
    <w:rsid w:val="00F35D46"/>
    <w:rsid w:val="00F3681D"/>
    <w:rsid w:val="00F371D5"/>
    <w:rsid w:val="00F3738D"/>
    <w:rsid w:val="00F37515"/>
    <w:rsid w:val="00F37D9A"/>
    <w:rsid w:val="00F4107C"/>
    <w:rsid w:val="00F43695"/>
    <w:rsid w:val="00F43890"/>
    <w:rsid w:val="00F44A71"/>
    <w:rsid w:val="00F44B3E"/>
    <w:rsid w:val="00F44E1D"/>
    <w:rsid w:val="00F45E09"/>
    <w:rsid w:val="00F46D73"/>
    <w:rsid w:val="00F46EB7"/>
    <w:rsid w:val="00F4744F"/>
    <w:rsid w:val="00F47FA5"/>
    <w:rsid w:val="00F50795"/>
    <w:rsid w:val="00F52A4E"/>
    <w:rsid w:val="00F52D69"/>
    <w:rsid w:val="00F53373"/>
    <w:rsid w:val="00F5395F"/>
    <w:rsid w:val="00F53998"/>
    <w:rsid w:val="00F55275"/>
    <w:rsid w:val="00F5558F"/>
    <w:rsid w:val="00F55B2C"/>
    <w:rsid w:val="00F55C57"/>
    <w:rsid w:val="00F56332"/>
    <w:rsid w:val="00F57885"/>
    <w:rsid w:val="00F57900"/>
    <w:rsid w:val="00F60B8A"/>
    <w:rsid w:val="00F61E2F"/>
    <w:rsid w:val="00F61E79"/>
    <w:rsid w:val="00F63E7A"/>
    <w:rsid w:val="00F64F3E"/>
    <w:rsid w:val="00F65819"/>
    <w:rsid w:val="00F6661A"/>
    <w:rsid w:val="00F66684"/>
    <w:rsid w:val="00F66B4E"/>
    <w:rsid w:val="00F66B74"/>
    <w:rsid w:val="00F66D6F"/>
    <w:rsid w:val="00F676A1"/>
    <w:rsid w:val="00F67E1E"/>
    <w:rsid w:val="00F701CE"/>
    <w:rsid w:val="00F71F66"/>
    <w:rsid w:val="00F735B9"/>
    <w:rsid w:val="00F73F1B"/>
    <w:rsid w:val="00F74279"/>
    <w:rsid w:val="00F742D6"/>
    <w:rsid w:val="00F74B99"/>
    <w:rsid w:val="00F76DF5"/>
    <w:rsid w:val="00F77815"/>
    <w:rsid w:val="00F803EF"/>
    <w:rsid w:val="00F807C1"/>
    <w:rsid w:val="00F81B4C"/>
    <w:rsid w:val="00F82551"/>
    <w:rsid w:val="00F82C64"/>
    <w:rsid w:val="00F83D71"/>
    <w:rsid w:val="00F86FC6"/>
    <w:rsid w:val="00F87281"/>
    <w:rsid w:val="00F8791F"/>
    <w:rsid w:val="00F90893"/>
    <w:rsid w:val="00F90ECF"/>
    <w:rsid w:val="00F90F84"/>
    <w:rsid w:val="00F926D4"/>
    <w:rsid w:val="00F9409B"/>
    <w:rsid w:val="00F94430"/>
    <w:rsid w:val="00F946BD"/>
    <w:rsid w:val="00F94B56"/>
    <w:rsid w:val="00F954E6"/>
    <w:rsid w:val="00F96039"/>
    <w:rsid w:val="00F9668F"/>
    <w:rsid w:val="00F9772A"/>
    <w:rsid w:val="00F97A5F"/>
    <w:rsid w:val="00FA014C"/>
    <w:rsid w:val="00FA062F"/>
    <w:rsid w:val="00FA0798"/>
    <w:rsid w:val="00FA0E39"/>
    <w:rsid w:val="00FA118A"/>
    <w:rsid w:val="00FA1211"/>
    <w:rsid w:val="00FA1E0D"/>
    <w:rsid w:val="00FA2815"/>
    <w:rsid w:val="00FA2AB1"/>
    <w:rsid w:val="00FA301E"/>
    <w:rsid w:val="00FA304E"/>
    <w:rsid w:val="00FA3C1B"/>
    <w:rsid w:val="00FA417B"/>
    <w:rsid w:val="00FA6681"/>
    <w:rsid w:val="00FA7442"/>
    <w:rsid w:val="00FB03FF"/>
    <w:rsid w:val="00FB1233"/>
    <w:rsid w:val="00FB1C4F"/>
    <w:rsid w:val="00FB223E"/>
    <w:rsid w:val="00FB293D"/>
    <w:rsid w:val="00FB2D07"/>
    <w:rsid w:val="00FB3CA6"/>
    <w:rsid w:val="00FB43E8"/>
    <w:rsid w:val="00FB49AB"/>
    <w:rsid w:val="00FB5199"/>
    <w:rsid w:val="00FB5C0A"/>
    <w:rsid w:val="00FB67F7"/>
    <w:rsid w:val="00FB740D"/>
    <w:rsid w:val="00FC03FE"/>
    <w:rsid w:val="00FC0EF5"/>
    <w:rsid w:val="00FC130A"/>
    <w:rsid w:val="00FC1B4A"/>
    <w:rsid w:val="00FC20BB"/>
    <w:rsid w:val="00FC242C"/>
    <w:rsid w:val="00FC5810"/>
    <w:rsid w:val="00FC59FA"/>
    <w:rsid w:val="00FC5AA2"/>
    <w:rsid w:val="00FC6A3A"/>
    <w:rsid w:val="00FC6EBD"/>
    <w:rsid w:val="00FC70A5"/>
    <w:rsid w:val="00FD0C82"/>
    <w:rsid w:val="00FD20F8"/>
    <w:rsid w:val="00FD271D"/>
    <w:rsid w:val="00FD2845"/>
    <w:rsid w:val="00FD2EFD"/>
    <w:rsid w:val="00FD7E1B"/>
    <w:rsid w:val="00FE0C99"/>
    <w:rsid w:val="00FE14E2"/>
    <w:rsid w:val="00FE1DA0"/>
    <w:rsid w:val="00FE386C"/>
    <w:rsid w:val="00FE39A2"/>
    <w:rsid w:val="00FE3C1B"/>
    <w:rsid w:val="00FE3E8F"/>
    <w:rsid w:val="00FE42E6"/>
    <w:rsid w:val="00FE5030"/>
    <w:rsid w:val="00FE5455"/>
    <w:rsid w:val="00FE5971"/>
    <w:rsid w:val="00FE7245"/>
    <w:rsid w:val="00FE7871"/>
    <w:rsid w:val="00FF09A9"/>
    <w:rsid w:val="00FF1395"/>
    <w:rsid w:val="00FF22A9"/>
    <w:rsid w:val="00FF231D"/>
    <w:rsid w:val="00FF2724"/>
    <w:rsid w:val="00FF2A06"/>
    <w:rsid w:val="00FF3274"/>
    <w:rsid w:val="00FF6257"/>
    <w:rsid w:val="00FF6339"/>
    <w:rsid w:val="00FF698B"/>
    <w:rsid w:val="00FF7410"/>
    <w:rsid w:val="00FF7DFF"/>
    <w:rsid w:val="00FF7E08"/>
    <w:rsid w:val="01471282"/>
    <w:rsid w:val="014CEB5D"/>
    <w:rsid w:val="01515A13"/>
    <w:rsid w:val="01558016"/>
    <w:rsid w:val="0180C69F"/>
    <w:rsid w:val="01E99BE8"/>
    <w:rsid w:val="0234201C"/>
    <w:rsid w:val="0234AE62"/>
    <w:rsid w:val="023B6F4C"/>
    <w:rsid w:val="024BF20F"/>
    <w:rsid w:val="0284FFA5"/>
    <w:rsid w:val="0285E694"/>
    <w:rsid w:val="02AE00C5"/>
    <w:rsid w:val="02D9D306"/>
    <w:rsid w:val="0357FD27"/>
    <w:rsid w:val="03644C02"/>
    <w:rsid w:val="0376F198"/>
    <w:rsid w:val="0378E51D"/>
    <w:rsid w:val="04107DAC"/>
    <w:rsid w:val="04510A6E"/>
    <w:rsid w:val="0456A102"/>
    <w:rsid w:val="04712CDE"/>
    <w:rsid w:val="047BC29F"/>
    <w:rsid w:val="04D1B832"/>
    <w:rsid w:val="054E37CB"/>
    <w:rsid w:val="055055C2"/>
    <w:rsid w:val="0558779E"/>
    <w:rsid w:val="055B8D29"/>
    <w:rsid w:val="058C9A6A"/>
    <w:rsid w:val="05A04681"/>
    <w:rsid w:val="05E403AB"/>
    <w:rsid w:val="0604F155"/>
    <w:rsid w:val="0648B829"/>
    <w:rsid w:val="06A6D6D4"/>
    <w:rsid w:val="06B3E659"/>
    <w:rsid w:val="070666E6"/>
    <w:rsid w:val="070C0A1E"/>
    <w:rsid w:val="070E42F4"/>
    <w:rsid w:val="077863AA"/>
    <w:rsid w:val="07C86263"/>
    <w:rsid w:val="0851FD04"/>
    <w:rsid w:val="0856C950"/>
    <w:rsid w:val="08600BE5"/>
    <w:rsid w:val="08622B10"/>
    <w:rsid w:val="08BC8A88"/>
    <w:rsid w:val="08DCD5EE"/>
    <w:rsid w:val="0905A59F"/>
    <w:rsid w:val="0916E837"/>
    <w:rsid w:val="0919AC2F"/>
    <w:rsid w:val="092E74CE"/>
    <w:rsid w:val="0961C254"/>
    <w:rsid w:val="09668AF0"/>
    <w:rsid w:val="09E84243"/>
    <w:rsid w:val="0A446211"/>
    <w:rsid w:val="0AA53159"/>
    <w:rsid w:val="0AA939E7"/>
    <w:rsid w:val="0B442533"/>
    <w:rsid w:val="0B473E33"/>
    <w:rsid w:val="0B5BD75A"/>
    <w:rsid w:val="0B67E047"/>
    <w:rsid w:val="0BD11C9E"/>
    <w:rsid w:val="0C06CD17"/>
    <w:rsid w:val="0C3782CA"/>
    <w:rsid w:val="0C59D282"/>
    <w:rsid w:val="0CCB87FC"/>
    <w:rsid w:val="0CE66206"/>
    <w:rsid w:val="0D05DA71"/>
    <w:rsid w:val="0D2697AB"/>
    <w:rsid w:val="0D90DAA7"/>
    <w:rsid w:val="0DA9B9FA"/>
    <w:rsid w:val="0DAC164A"/>
    <w:rsid w:val="0DC51D11"/>
    <w:rsid w:val="0E2544B8"/>
    <w:rsid w:val="0E4D3868"/>
    <w:rsid w:val="0E6B5F04"/>
    <w:rsid w:val="0E7FADF6"/>
    <w:rsid w:val="0EB44426"/>
    <w:rsid w:val="0EBF5B23"/>
    <w:rsid w:val="0EC08055"/>
    <w:rsid w:val="0F867657"/>
    <w:rsid w:val="0F8CC494"/>
    <w:rsid w:val="0FC1C937"/>
    <w:rsid w:val="0FD59621"/>
    <w:rsid w:val="0FFA06EB"/>
    <w:rsid w:val="100D8954"/>
    <w:rsid w:val="1016644D"/>
    <w:rsid w:val="1024B96E"/>
    <w:rsid w:val="1029D7E4"/>
    <w:rsid w:val="103675B2"/>
    <w:rsid w:val="106A140E"/>
    <w:rsid w:val="109DC6F4"/>
    <w:rsid w:val="10E7B3B0"/>
    <w:rsid w:val="1104D221"/>
    <w:rsid w:val="110AAA82"/>
    <w:rsid w:val="1113837A"/>
    <w:rsid w:val="115F9DC0"/>
    <w:rsid w:val="116C574D"/>
    <w:rsid w:val="116E7AB6"/>
    <w:rsid w:val="1172DD77"/>
    <w:rsid w:val="1176B5F2"/>
    <w:rsid w:val="11AD503F"/>
    <w:rsid w:val="11B1016E"/>
    <w:rsid w:val="11D0EECF"/>
    <w:rsid w:val="121E0616"/>
    <w:rsid w:val="124C77DE"/>
    <w:rsid w:val="124C9EA9"/>
    <w:rsid w:val="129B3F46"/>
    <w:rsid w:val="129DD20B"/>
    <w:rsid w:val="129F3BD6"/>
    <w:rsid w:val="12B3A8C1"/>
    <w:rsid w:val="131DC17D"/>
    <w:rsid w:val="132428E3"/>
    <w:rsid w:val="1344F745"/>
    <w:rsid w:val="13697325"/>
    <w:rsid w:val="138528D7"/>
    <w:rsid w:val="139F5039"/>
    <w:rsid w:val="13BC1873"/>
    <w:rsid w:val="13F340FD"/>
    <w:rsid w:val="13FD789D"/>
    <w:rsid w:val="1409543E"/>
    <w:rsid w:val="14137670"/>
    <w:rsid w:val="143EFF62"/>
    <w:rsid w:val="144201BB"/>
    <w:rsid w:val="146079DA"/>
    <w:rsid w:val="146F0AB2"/>
    <w:rsid w:val="14930C0E"/>
    <w:rsid w:val="14A326C5"/>
    <w:rsid w:val="14CDBBCF"/>
    <w:rsid w:val="14D278F5"/>
    <w:rsid w:val="14E5B06A"/>
    <w:rsid w:val="14E73C90"/>
    <w:rsid w:val="14E93511"/>
    <w:rsid w:val="14EFABD0"/>
    <w:rsid w:val="150171F1"/>
    <w:rsid w:val="156E24B3"/>
    <w:rsid w:val="158B6859"/>
    <w:rsid w:val="15C36C68"/>
    <w:rsid w:val="15C702D5"/>
    <w:rsid w:val="15F88F25"/>
    <w:rsid w:val="15FC79AD"/>
    <w:rsid w:val="16056DFF"/>
    <w:rsid w:val="161D9BA3"/>
    <w:rsid w:val="163EB5DA"/>
    <w:rsid w:val="1646C830"/>
    <w:rsid w:val="166F434D"/>
    <w:rsid w:val="168886E3"/>
    <w:rsid w:val="1697F35C"/>
    <w:rsid w:val="16A3841E"/>
    <w:rsid w:val="16C88BB2"/>
    <w:rsid w:val="16DADD20"/>
    <w:rsid w:val="16DEA7CF"/>
    <w:rsid w:val="175D5F39"/>
    <w:rsid w:val="176910AC"/>
    <w:rsid w:val="1781C8A2"/>
    <w:rsid w:val="17A47287"/>
    <w:rsid w:val="17A9FDD0"/>
    <w:rsid w:val="182B4269"/>
    <w:rsid w:val="185143EC"/>
    <w:rsid w:val="18515BCC"/>
    <w:rsid w:val="18536463"/>
    <w:rsid w:val="18548B61"/>
    <w:rsid w:val="18615654"/>
    <w:rsid w:val="186B2854"/>
    <w:rsid w:val="19009472"/>
    <w:rsid w:val="1913CB70"/>
    <w:rsid w:val="192C2E65"/>
    <w:rsid w:val="1973CA27"/>
    <w:rsid w:val="19EA061D"/>
    <w:rsid w:val="1A46DEE1"/>
    <w:rsid w:val="1A799256"/>
    <w:rsid w:val="1A991DCA"/>
    <w:rsid w:val="1AAA5B02"/>
    <w:rsid w:val="1AD683FF"/>
    <w:rsid w:val="1B17E8DB"/>
    <w:rsid w:val="1B2EF442"/>
    <w:rsid w:val="1B5D7AC3"/>
    <w:rsid w:val="1B622AF0"/>
    <w:rsid w:val="1B982112"/>
    <w:rsid w:val="1BA9E332"/>
    <w:rsid w:val="1BB925E6"/>
    <w:rsid w:val="1BC2BA0F"/>
    <w:rsid w:val="1BE71ECD"/>
    <w:rsid w:val="1C258745"/>
    <w:rsid w:val="1C2609FA"/>
    <w:rsid w:val="1C3DE453"/>
    <w:rsid w:val="1C57A9FF"/>
    <w:rsid w:val="1C867054"/>
    <w:rsid w:val="1CAF8ED8"/>
    <w:rsid w:val="1CC1DD5F"/>
    <w:rsid w:val="1D2AA95C"/>
    <w:rsid w:val="1D2FFB99"/>
    <w:rsid w:val="1D372C99"/>
    <w:rsid w:val="1D5BFA12"/>
    <w:rsid w:val="1D7B5DF0"/>
    <w:rsid w:val="1D8A5B8A"/>
    <w:rsid w:val="1E0F29B6"/>
    <w:rsid w:val="1E162471"/>
    <w:rsid w:val="1E2EAB07"/>
    <w:rsid w:val="1E454F8F"/>
    <w:rsid w:val="1E46B513"/>
    <w:rsid w:val="1E556495"/>
    <w:rsid w:val="1E69B19A"/>
    <w:rsid w:val="1E69E62D"/>
    <w:rsid w:val="1E7F560B"/>
    <w:rsid w:val="1E8DD1C3"/>
    <w:rsid w:val="1E98D3B9"/>
    <w:rsid w:val="1EAA542D"/>
    <w:rsid w:val="1EC843CF"/>
    <w:rsid w:val="1EDE31D3"/>
    <w:rsid w:val="1F06AF48"/>
    <w:rsid w:val="1F168BA0"/>
    <w:rsid w:val="1F276CDB"/>
    <w:rsid w:val="1F4AE176"/>
    <w:rsid w:val="1F580450"/>
    <w:rsid w:val="1F6295BB"/>
    <w:rsid w:val="1F89A45F"/>
    <w:rsid w:val="1F8E087C"/>
    <w:rsid w:val="1FA987F6"/>
    <w:rsid w:val="1FD61857"/>
    <w:rsid w:val="201266B4"/>
    <w:rsid w:val="20455CE4"/>
    <w:rsid w:val="2071EB29"/>
    <w:rsid w:val="2080D84B"/>
    <w:rsid w:val="20820287"/>
    <w:rsid w:val="20BBCA50"/>
    <w:rsid w:val="20C7B54B"/>
    <w:rsid w:val="20C92200"/>
    <w:rsid w:val="20FA4D1D"/>
    <w:rsid w:val="21591E5D"/>
    <w:rsid w:val="21B1EB41"/>
    <w:rsid w:val="21C7EABC"/>
    <w:rsid w:val="21DD0E73"/>
    <w:rsid w:val="220E5F45"/>
    <w:rsid w:val="2232456A"/>
    <w:rsid w:val="223CAF48"/>
    <w:rsid w:val="224C558C"/>
    <w:rsid w:val="22535634"/>
    <w:rsid w:val="22588562"/>
    <w:rsid w:val="22801BD2"/>
    <w:rsid w:val="230941C8"/>
    <w:rsid w:val="238F3BCE"/>
    <w:rsid w:val="2394CDD5"/>
    <w:rsid w:val="239A0A57"/>
    <w:rsid w:val="23B4BA19"/>
    <w:rsid w:val="23BB345B"/>
    <w:rsid w:val="23F2ACA2"/>
    <w:rsid w:val="2424DFCA"/>
    <w:rsid w:val="243BA9F2"/>
    <w:rsid w:val="24562A95"/>
    <w:rsid w:val="24651A9F"/>
    <w:rsid w:val="24670BA6"/>
    <w:rsid w:val="249A7741"/>
    <w:rsid w:val="24A13037"/>
    <w:rsid w:val="24B12201"/>
    <w:rsid w:val="24C624B0"/>
    <w:rsid w:val="24CCFF99"/>
    <w:rsid w:val="2505D006"/>
    <w:rsid w:val="25241EA4"/>
    <w:rsid w:val="2529D508"/>
    <w:rsid w:val="25444CE6"/>
    <w:rsid w:val="254889AF"/>
    <w:rsid w:val="2550A90B"/>
    <w:rsid w:val="2579E812"/>
    <w:rsid w:val="2638F8B1"/>
    <w:rsid w:val="2646C732"/>
    <w:rsid w:val="265FBD41"/>
    <w:rsid w:val="26644366"/>
    <w:rsid w:val="26987935"/>
    <w:rsid w:val="26AB31A1"/>
    <w:rsid w:val="2703F8C5"/>
    <w:rsid w:val="27620545"/>
    <w:rsid w:val="276D42F9"/>
    <w:rsid w:val="276E115F"/>
    <w:rsid w:val="27C34D25"/>
    <w:rsid w:val="27CCBCFD"/>
    <w:rsid w:val="27CFF8A4"/>
    <w:rsid w:val="2823D160"/>
    <w:rsid w:val="286F226B"/>
    <w:rsid w:val="28A1A7EF"/>
    <w:rsid w:val="28B645CF"/>
    <w:rsid w:val="28B7173F"/>
    <w:rsid w:val="28C9E7EB"/>
    <w:rsid w:val="28ECCF06"/>
    <w:rsid w:val="290BB7D7"/>
    <w:rsid w:val="2922FFE8"/>
    <w:rsid w:val="292DC3A1"/>
    <w:rsid w:val="2969AE5A"/>
    <w:rsid w:val="297751FB"/>
    <w:rsid w:val="297DD3F2"/>
    <w:rsid w:val="2980C649"/>
    <w:rsid w:val="2992B2B4"/>
    <w:rsid w:val="29B69E9A"/>
    <w:rsid w:val="29B8DB7D"/>
    <w:rsid w:val="29C98570"/>
    <w:rsid w:val="29D73F14"/>
    <w:rsid w:val="29E9B6A6"/>
    <w:rsid w:val="2A166FC1"/>
    <w:rsid w:val="2A2C4209"/>
    <w:rsid w:val="2A34228B"/>
    <w:rsid w:val="2A3E6297"/>
    <w:rsid w:val="2A558A2A"/>
    <w:rsid w:val="2A60330B"/>
    <w:rsid w:val="2A9D6F45"/>
    <w:rsid w:val="2ABAD094"/>
    <w:rsid w:val="2AF0F0CC"/>
    <w:rsid w:val="2AF90BD7"/>
    <w:rsid w:val="2B07FA3A"/>
    <w:rsid w:val="2B69611B"/>
    <w:rsid w:val="2B818D59"/>
    <w:rsid w:val="2B90D5F9"/>
    <w:rsid w:val="2BE6BD35"/>
    <w:rsid w:val="2BEB0C79"/>
    <w:rsid w:val="2C37E141"/>
    <w:rsid w:val="2C5E6BC5"/>
    <w:rsid w:val="2C8B11FB"/>
    <w:rsid w:val="2C979329"/>
    <w:rsid w:val="2C9AB7F6"/>
    <w:rsid w:val="2CA0B251"/>
    <w:rsid w:val="2D1F7E98"/>
    <w:rsid w:val="2D364598"/>
    <w:rsid w:val="2D56B330"/>
    <w:rsid w:val="2D68FC19"/>
    <w:rsid w:val="2D8A9ABB"/>
    <w:rsid w:val="2D8DC2AD"/>
    <w:rsid w:val="2DA6631E"/>
    <w:rsid w:val="2DAA97A3"/>
    <w:rsid w:val="2DE08B52"/>
    <w:rsid w:val="2DF8AFE2"/>
    <w:rsid w:val="2E1E8B26"/>
    <w:rsid w:val="2E99A292"/>
    <w:rsid w:val="2E9DCD35"/>
    <w:rsid w:val="2EA0FF7C"/>
    <w:rsid w:val="2EA18CD7"/>
    <w:rsid w:val="2ECD2918"/>
    <w:rsid w:val="2ED7D4B1"/>
    <w:rsid w:val="2F101C4F"/>
    <w:rsid w:val="2F2B4D5E"/>
    <w:rsid w:val="2F39FD22"/>
    <w:rsid w:val="2F8977D4"/>
    <w:rsid w:val="2FB5A220"/>
    <w:rsid w:val="2FDDAB2C"/>
    <w:rsid w:val="2FED6A6F"/>
    <w:rsid w:val="2FFA7281"/>
    <w:rsid w:val="30105F64"/>
    <w:rsid w:val="3065FF8E"/>
    <w:rsid w:val="3096838A"/>
    <w:rsid w:val="30CA0658"/>
    <w:rsid w:val="30CD5E30"/>
    <w:rsid w:val="30F0BC48"/>
    <w:rsid w:val="30F65D5B"/>
    <w:rsid w:val="3140C237"/>
    <w:rsid w:val="3146840E"/>
    <w:rsid w:val="31B273A3"/>
    <w:rsid w:val="31B5E8AE"/>
    <w:rsid w:val="31D0689B"/>
    <w:rsid w:val="31EDA4E6"/>
    <w:rsid w:val="324386E6"/>
    <w:rsid w:val="3249C22F"/>
    <w:rsid w:val="325635E4"/>
    <w:rsid w:val="32566819"/>
    <w:rsid w:val="32C60DFB"/>
    <w:rsid w:val="32CEAE4B"/>
    <w:rsid w:val="32ED197E"/>
    <w:rsid w:val="331CB366"/>
    <w:rsid w:val="337D8344"/>
    <w:rsid w:val="337FEC2F"/>
    <w:rsid w:val="339167B9"/>
    <w:rsid w:val="33DE436B"/>
    <w:rsid w:val="33E15666"/>
    <w:rsid w:val="33EAEEDD"/>
    <w:rsid w:val="3419A656"/>
    <w:rsid w:val="344577A5"/>
    <w:rsid w:val="344E915E"/>
    <w:rsid w:val="34724094"/>
    <w:rsid w:val="34AD80A9"/>
    <w:rsid w:val="35898B7F"/>
    <w:rsid w:val="359D259C"/>
    <w:rsid w:val="35A537FF"/>
    <w:rsid w:val="360361E3"/>
    <w:rsid w:val="362FC1B8"/>
    <w:rsid w:val="3633ED9B"/>
    <w:rsid w:val="363841A6"/>
    <w:rsid w:val="364CF1C8"/>
    <w:rsid w:val="36624978"/>
    <w:rsid w:val="36625776"/>
    <w:rsid w:val="36693AE9"/>
    <w:rsid w:val="367A3857"/>
    <w:rsid w:val="368FE53D"/>
    <w:rsid w:val="369C7676"/>
    <w:rsid w:val="36A0B5A7"/>
    <w:rsid w:val="36C8C593"/>
    <w:rsid w:val="36CC5AD7"/>
    <w:rsid w:val="36FBBA3D"/>
    <w:rsid w:val="36FE4FFD"/>
    <w:rsid w:val="3710BAA3"/>
    <w:rsid w:val="3722B5FF"/>
    <w:rsid w:val="372A2A24"/>
    <w:rsid w:val="376EA1BD"/>
    <w:rsid w:val="378411A9"/>
    <w:rsid w:val="37880320"/>
    <w:rsid w:val="37924D8B"/>
    <w:rsid w:val="38577594"/>
    <w:rsid w:val="38A64C87"/>
    <w:rsid w:val="38D1A7A7"/>
    <w:rsid w:val="38EC8001"/>
    <w:rsid w:val="3906D4D8"/>
    <w:rsid w:val="393C74ED"/>
    <w:rsid w:val="393C989D"/>
    <w:rsid w:val="3976F6A7"/>
    <w:rsid w:val="39819320"/>
    <w:rsid w:val="398EB1AE"/>
    <w:rsid w:val="399DD123"/>
    <w:rsid w:val="39C22CBF"/>
    <w:rsid w:val="39F1DF02"/>
    <w:rsid w:val="39FEC826"/>
    <w:rsid w:val="3AA322E3"/>
    <w:rsid w:val="3AB0F8C1"/>
    <w:rsid w:val="3AB4F4D0"/>
    <w:rsid w:val="3ABA837B"/>
    <w:rsid w:val="3AF603BC"/>
    <w:rsid w:val="3B470827"/>
    <w:rsid w:val="3B497D18"/>
    <w:rsid w:val="3B4D87EE"/>
    <w:rsid w:val="3B9D65A6"/>
    <w:rsid w:val="3BC0FCEA"/>
    <w:rsid w:val="3C4078CE"/>
    <w:rsid w:val="3CA5D320"/>
    <w:rsid w:val="3CC256E0"/>
    <w:rsid w:val="3CCB8DEE"/>
    <w:rsid w:val="3CD1FC92"/>
    <w:rsid w:val="3CEE0F24"/>
    <w:rsid w:val="3CEEFC32"/>
    <w:rsid w:val="3CEFD71D"/>
    <w:rsid w:val="3CF54492"/>
    <w:rsid w:val="3D31E1CE"/>
    <w:rsid w:val="3D544BF8"/>
    <w:rsid w:val="3D7D97DF"/>
    <w:rsid w:val="3D9F691C"/>
    <w:rsid w:val="3DEF5CA4"/>
    <w:rsid w:val="3DF03C3B"/>
    <w:rsid w:val="3DF1B4DF"/>
    <w:rsid w:val="3E10B7D7"/>
    <w:rsid w:val="3E2ED700"/>
    <w:rsid w:val="3E36E856"/>
    <w:rsid w:val="3E4DD921"/>
    <w:rsid w:val="3E725F28"/>
    <w:rsid w:val="3ECDACC0"/>
    <w:rsid w:val="3EE77443"/>
    <w:rsid w:val="3EF1C684"/>
    <w:rsid w:val="3EF60EBE"/>
    <w:rsid w:val="3F0F138D"/>
    <w:rsid w:val="3F108375"/>
    <w:rsid w:val="3F3658CC"/>
    <w:rsid w:val="3F6C8A29"/>
    <w:rsid w:val="3F86C70F"/>
    <w:rsid w:val="3FA0BEA0"/>
    <w:rsid w:val="3FBB0A31"/>
    <w:rsid w:val="3FD40D87"/>
    <w:rsid w:val="40420F24"/>
    <w:rsid w:val="4074AFE4"/>
    <w:rsid w:val="40DD1CE0"/>
    <w:rsid w:val="4117C0DA"/>
    <w:rsid w:val="4119D59E"/>
    <w:rsid w:val="4119D81F"/>
    <w:rsid w:val="4153B578"/>
    <w:rsid w:val="41672BD3"/>
    <w:rsid w:val="4199E862"/>
    <w:rsid w:val="419E3265"/>
    <w:rsid w:val="41ACC4D2"/>
    <w:rsid w:val="41B21EDD"/>
    <w:rsid w:val="41B5F889"/>
    <w:rsid w:val="41C900F9"/>
    <w:rsid w:val="41E070DE"/>
    <w:rsid w:val="41E726F4"/>
    <w:rsid w:val="41FE0EAB"/>
    <w:rsid w:val="42044A65"/>
    <w:rsid w:val="42287CB1"/>
    <w:rsid w:val="422F4370"/>
    <w:rsid w:val="42338C48"/>
    <w:rsid w:val="42539D06"/>
    <w:rsid w:val="4277BD9F"/>
    <w:rsid w:val="429EF1CD"/>
    <w:rsid w:val="42A08FFC"/>
    <w:rsid w:val="42A4E260"/>
    <w:rsid w:val="42CC82BD"/>
    <w:rsid w:val="42D8C970"/>
    <w:rsid w:val="42DA584E"/>
    <w:rsid w:val="42E58DB6"/>
    <w:rsid w:val="43132F59"/>
    <w:rsid w:val="431846E4"/>
    <w:rsid w:val="433C95E7"/>
    <w:rsid w:val="440ED30B"/>
    <w:rsid w:val="44144DCE"/>
    <w:rsid w:val="44419ED0"/>
    <w:rsid w:val="444FBF77"/>
    <w:rsid w:val="4456D9F0"/>
    <w:rsid w:val="4478DA61"/>
    <w:rsid w:val="44939FB1"/>
    <w:rsid w:val="44A4BC65"/>
    <w:rsid w:val="44BF4A48"/>
    <w:rsid w:val="44C9D885"/>
    <w:rsid w:val="44EED73D"/>
    <w:rsid w:val="44FD1FB9"/>
    <w:rsid w:val="45183FF4"/>
    <w:rsid w:val="451D494F"/>
    <w:rsid w:val="45301C89"/>
    <w:rsid w:val="4534BA0A"/>
    <w:rsid w:val="45508A95"/>
    <w:rsid w:val="45550814"/>
    <w:rsid w:val="4567927B"/>
    <w:rsid w:val="4578DAB7"/>
    <w:rsid w:val="457CBEC9"/>
    <w:rsid w:val="45840F23"/>
    <w:rsid w:val="458806B9"/>
    <w:rsid w:val="45BAB46D"/>
    <w:rsid w:val="45BE01AA"/>
    <w:rsid w:val="45D79946"/>
    <w:rsid w:val="45F8353F"/>
    <w:rsid w:val="461727CD"/>
    <w:rsid w:val="461B0031"/>
    <w:rsid w:val="46402109"/>
    <w:rsid w:val="46550408"/>
    <w:rsid w:val="46676CAE"/>
    <w:rsid w:val="4673A1BA"/>
    <w:rsid w:val="46851C71"/>
    <w:rsid w:val="468C0FEF"/>
    <w:rsid w:val="46B917F6"/>
    <w:rsid w:val="46C8023A"/>
    <w:rsid w:val="46E77B54"/>
    <w:rsid w:val="4715F435"/>
    <w:rsid w:val="47283C1C"/>
    <w:rsid w:val="47350A4D"/>
    <w:rsid w:val="474E75DC"/>
    <w:rsid w:val="47906845"/>
    <w:rsid w:val="479B0DA0"/>
    <w:rsid w:val="47CA0ED1"/>
    <w:rsid w:val="47E07DD9"/>
    <w:rsid w:val="47E54FEF"/>
    <w:rsid w:val="4852F283"/>
    <w:rsid w:val="4874D14E"/>
    <w:rsid w:val="48904AB3"/>
    <w:rsid w:val="48DCDA2C"/>
    <w:rsid w:val="4918E00B"/>
    <w:rsid w:val="4986FA58"/>
    <w:rsid w:val="49955315"/>
    <w:rsid w:val="49F7A2A7"/>
    <w:rsid w:val="4A09D0AB"/>
    <w:rsid w:val="4A10338C"/>
    <w:rsid w:val="4A391690"/>
    <w:rsid w:val="4A3929E2"/>
    <w:rsid w:val="4AC34706"/>
    <w:rsid w:val="4AF5D631"/>
    <w:rsid w:val="4B03CBD5"/>
    <w:rsid w:val="4B5214E4"/>
    <w:rsid w:val="4BAECB84"/>
    <w:rsid w:val="4BB5AB19"/>
    <w:rsid w:val="4BF7792B"/>
    <w:rsid w:val="4C232872"/>
    <w:rsid w:val="4C661E61"/>
    <w:rsid w:val="4C9A657A"/>
    <w:rsid w:val="4CB29333"/>
    <w:rsid w:val="4CDD4544"/>
    <w:rsid w:val="4CFCE6B1"/>
    <w:rsid w:val="4D19B40B"/>
    <w:rsid w:val="4D2C03A9"/>
    <w:rsid w:val="4D45FED5"/>
    <w:rsid w:val="4D825899"/>
    <w:rsid w:val="4E3DBCF0"/>
    <w:rsid w:val="4E52EDA3"/>
    <w:rsid w:val="4E587AE8"/>
    <w:rsid w:val="4E5B09FD"/>
    <w:rsid w:val="4EAA5B36"/>
    <w:rsid w:val="4EB334A2"/>
    <w:rsid w:val="4EC0EF37"/>
    <w:rsid w:val="4ECDD3F0"/>
    <w:rsid w:val="4ECF4876"/>
    <w:rsid w:val="4EDD9A8C"/>
    <w:rsid w:val="4EFBDFB3"/>
    <w:rsid w:val="4F1CE930"/>
    <w:rsid w:val="4F6ABC91"/>
    <w:rsid w:val="4F7BAE6D"/>
    <w:rsid w:val="4F9B1993"/>
    <w:rsid w:val="4FB3F8C4"/>
    <w:rsid w:val="4FCDB24E"/>
    <w:rsid w:val="4FEBD7EC"/>
    <w:rsid w:val="50156B0F"/>
    <w:rsid w:val="50265730"/>
    <w:rsid w:val="50768712"/>
    <w:rsid w:val="508AF5FF"/>
    <w:rsid w:val="508E738A"/>
    <w:rsid w:val="5091FB8C"/>
    <w:rsid w:val="50C8256D"/>
    <w:rsid w:val="50EC1070"/>
    <w:rsid w:val="50F0F4EE"/>
    <w:rsid w:val="5101788F"/>
    <w:rsid w:val="513BD78A"/>
    <w:rsid w:val="5150DBB1"/>
    <w:rsid w:val="51691C52"/>
    <w:rsid w:val="51779B6B"/>
    <w:rsid w:val="5181F9B5"/>
    <w:rsid w:val="520A3139"/>
    <w:rsid w:val="5216941C"/>
    <w:rsid w:val="523DED12"/>
    <w:rsid w:val="528CF56F"/>
    <w:rsid w:val="528EAC74"/>
    <w:rsid w:val="52B42159"/>
    <w:rsid w:val="52E89EDE"/>
    <w:rsid w:val="53088591"/>
    <w:rsid w:val="535203B9"/>
    <w:rsid w:val="536489A9"/>
    <w:rsid w:val="53691F89"/>
    <w:rsid w:val="539EF6F7"/>
    <w:rsid w:val="53A3FBAE"/>
    <w:rsid w:val="53A735C2"/>
    <w:rsid w:val="53C45CD1"/>
    <w:rsid w:val="53DFBC27"/>
    <w:rsid w:val="53E3AC5C"/>
    <w:rsid w:val="53F26205"/>
    <w:rsid w:val="5450ED5A"/>
    <w:rsid w:val="54A4820B"/>
    <w:rsid w:val="54AAB775"/>
    <w:rsid w:val="54CA9339"/>
    <w:rsid w:val="54D1B9C1"/>
    <w:rsid w:val="54FDE4BB"/>
    <w:rsid w:val="552DAC93"/>
    <w:rsid w:val="556F1CE4"/>
    <w:rsid w:val="55801425"/>
    <w:rsid w:val="55A8D710"/>
    <w:rsid w:val="55BF82A4"/>
    <w:rsid w:val="55D69DAA"/>
    <w:rsid w:val="5632368B"/>
    <w:rsid w:val="56347BCD"/>
    <w:rsid w:val="5636FACC"/>
    <w:rsid w:val="56470F04"/>
    <w:rsid w:val="5657F04B"/>
    <w:rsid w:val="56581930"/>
    <w:rsid w:val="5674E4C6"/>
    <w:rsid w:val="567C284A"/>
    <w:rsid w:val="56C1969E"/>
    <w:rsid w:val="56CABB0C"/>
    <w:rsid w:val="56DF09B6"/>
    <w:rsid w:val="56F21B73"/>
    <w:rsid w:val="56F54A90"/>
    <w:rsid w:val="5701E748"/>
    <w:rsid w:val="570835B6"/>
    <w:rsid w:val="5712A333"/>
    <w:rsid w:val="571B7EE4"/>
    <w:rsid w:val="573F8A8A"/>
    <w:rsid w:val="57698805"/>
    <w:rsid w:val="576C9E37"/>
    <w:rsid w:val="57731D03"/>
    <w:rsid w:val="5775A491"/>
    <w:rsid w:val="577CC158"/>
    <w:rsid w:val="57C5EFE4"/>
    <w:rsid w:val="57DD4FFE"/>
    <w:rsid w:val="5816413A"/>
    <w:rsid w:val="584A7DDC"/>
    <w:rsid w:val="589AAB56"/>
    <w:rsid w:val="589B2839"/>
    <w:rsid w:val="58AE035A"/>
    <w:rsid w:val="58B55620"/>
    <w:rsid w:val="59342933"/>
    <w:rsid w:val="59606835"/>
    <w:rsid w:val="5984139B"/>
    <w:rsid w:val="5985B8BC"/>
    <w:rsid w:val="59960E23"/>
    <w:rsid w:val="59B45C46"/>
    <w:rsid w:val="59C64A64"/>
    <w:rsid w:val="59E995B5"/>
    <w:rsid w:val="5A0C9520"/>
    <w:rsid w:val="5A2ABBB9"/>
    <w:rsid w:val="5A358F2A"/>
    <w:rsid w:val="5A3F15C5"/>
    <w:rsid w:val="5A513200"/>
    <w:rsid w:val="5A545EF5"/>
    <w:rsid w:val="5A6A4F10"/>
    <w:rsid w:val="5A6CF4DB"/>
    <w:rsid w:val="5A855254"/>
    <w:rsid w:val="5A9DDB99"/>
    <w:rsid w:val="5ABE2E43"/>
    <w:rsid w:val="5B16B492"/>
    <w:rsid w:val="5B5B5031"/>
    <w:rsid w:val="5BC13D31"/>
    <w:rsid w:val="5BF3E835"/>
    <w:rsid w:val="5BFE2A11"/>
    <w:rsid w:val="5C248A87"/>
    <w:rsid w:val="5C2CB378"/>
    <w:rsid w:val="5C3B3D04"/>
    <w:rsid w:val="5C3EB961"/>
    <w:rsid w:val="5C4D0F53"/>
    <w:rsid w:val="5C750299"/>
    <w:rsid w:val="5CA1DF58"/>
    <w:rsid w:val="5CCEBED5"/>
    <w:rsid w:val="5CD0CEE3"/>
    <w:rsid w:val="5CD7354D"/>
    <w:rsid w:val="5CD86580"/>
    <w:rsid w:val="5D26469D"/>
    <w:rsid w:val="5D33C7B5"/>
    <w:rsid w:val="5D43A0CB"/>
    <w:rsid w:val="5D46DED2"/>
    <w:rsid w:val="5D476999"/>
    <w:rsid w:val="5D8988A2"/>
    <w:rsid w:val="5E3796DA"/>
    <w:rsid w:val="5E4B377D"/>
    <w:rsid w:val="5E6EE6B3"/>
    <w:rsid w:val="5E897128"/>
    <w:rsid w:val="5EA85820"/>
    <w:rsid w:val="5EBD2461"/>
    <w:rsid w:val="5ECC20EC"/>
    <w:rsid w:val="5ED41DA9"/>
    <w:rsid w:val="5EFB67E9"/>
    <w:rsid w:val="5F08A570"/>
    <w:rsid w:val="5F2C5340"/>
    <w:rsid w:val="5F4787E4"/>
    <w:rsid w:val="5F6B607A"/>
    <w:rsid w:val="5F8A88FF"/>
    <w:rsid w:val="5FD0F42C"/>
    <w:rsid w:val="5FE74416"/>
    <w:rsid w:val="600FEC5D"/>
    <w:rsid w:val="603894E6"/>
    <w:rsid w:val="6067E9BB"/>
    <w:rsid w:val="608D4438"/>
    <w:rsid w:val="60A5A05A"/>
    <w:rsid w:val="60D10375"/>
    <w:rsid w:val="60EBA614"/>
    <w:rsid w:val="60EF933F"/>
    <w:rsid w:val="6165F17D"/>
    <w:rsid w:val="618A2EA4"/>
    <w:rsid w:val="6197AB88"/>
    <w:rsid w:val="61BC55D3"/>
    <w:rsid w:val="61C4E824"/>
    <w:rsid w:val="61E873DC"/>
    <w:rsid w:val="6206A051"/>
    <w:rsid w:val="620F933C"/>
    <w:rsid w:val="6231D381"/>
    <w:rsid w:val="625A4774"/>
    <w:rsid w:val="626CDAC3"/>
    <w:rsid w:val="62AA26DA"/>
    <w:rsid w:val="62BEEB25"/>
    <w:rsid w:val="62F93258"/>
    <w:rsid w:val="63111EF2"/>
    <w:rsid w:val="632B72CA"/>
    <w:rsid w:val="63925142"/>
    <w:rsid w:val="63A126F4"/>
    <w:rsid w:val="63C39BF6"/>
    <w:rsid w:val="63C6E4FB"/>
    <w:rsid w:val="63CEA5B4"/>
    <w:rsid w:val="63D2BDA5"/>
    <w:rsid w:val="63F467AE"/>
    <w:rsid w:val="63FB2F43"/>
    <w:rsid w:val="640B5769"/>
    <w:rsid w:val="644C5A8D"/>
    <w:rsid w:val="64A56AC0"/>
    <w:rsid w:val="64E27FA7"/>
    <w:rsid w:val="6504681E"/>
    <w:rsid w:val="653369D3"/>
    <w:rsid w:val="65863A75"/>
    <w:rsid w:val="65A6B375"/>
    <w:rsid w:val="65AC2807"/>
    <w:rsid w:val="65CB92C1"/>
    <w:rsid w:val="65D5AE78"/>
    <w:rsid w:val="65DAC982"/>
    <w:rsid w:val="6608C1E3"/>
    <w:rsid w:val="661B41EA"/>
    <w:rsid w:val="661E9C3C"/>
    <w:rsid w:val="6654257D"/>
    <w:rsid w:val="6656D9DD"/>
    <w:rsid w:val="665EF416"/>
    <w:rsid w:val="66642C9B"/>
    <w:rsid w:val="6679BDEC"/>
    <w:rsid w:val="66E0D0AA"/>
    <w:rsid w:val="6731B8D9"/>
    <w:rsid w:val="675A90F0"/>
    <w:rsid w:val="67B0549A"/>
    <w:rsid w:val="67D3F42F"/>
    <w:rsid w:val="67D76030"/>
    <w:rsid w:val="681233BE"/>
    <w:rsid w:val="6834F47F"/>
    <w:rsid w:val="6854D2FB"/>
    <w:rsid w:val="68C0B3E9"/>
    <w:rsid w:val="68D42CFC"/>
    <w:rsid w:val="6926FCF4"/>
    <w:rsid w:val="6977150F"/>
    <w:rsid w:val="6994233A"/>
    <w:rsid w:val="69AFDE85"/>
    <w:rsid w:val="69C2A25B"/>
    <w:rsid w:val="69C342AF"/>
    <w:rsid w:val="69C76A19"/>
    <w:rsid w:val="6A7B807A"/>
    <w:rsid w:val="6A8D8CDB"/>
    <w:rsid w:val="6A8E9CA3"/>
    <w:rsid w:val="6AAD54D1"/>
    <w:rsid w:val="6AC868BA"/>
    <w:rsid w:val="6AD6230D"/>
    <w:rsid w:val="6ADF409E"/>
    <w:rsid w:val="6B1581B0"/>
    <w:rsid w:val="6B1FF21D"/>
    <w:rsid w:val="6B215050"/>
    <w:rsid w:val="6B5C3F15"/>
    <w:rsid w:val="6B6DC8C3"/>
    <w:rsid w:val="6BAD8145"/>
    <w:rsid w:val="6BE6BACA"/>
    <w:rsid w:val="6BF363AE"/>
    <w:rsid w:val="6C26E237"/>
    <w:rsid w:val="6C4939BF"/>
    <w:rsid w:val="6C6A12C7"/>
    <w:rsid w:val="6C6D5437"/>
    <w:rsid w:val="6C6FB32F"/>
    <w:rsid w:val="6C7B9D8B"/>
    <w:rsid w:val="6C8B1E2C"/>
    <w:rsid w:val="6C903797"/>
    <w:rsid w:val="6C9621BF"/>
    <w:rsid w:val="6CC1AE3F"/>
    <w:rsid w:val="6CCB7F33"/>
    <w:rsid w:val="6D4B8463"/>
    <w:rsid w:val="6D711A42"/>
    <w:rsid w:val="6DB41E21"/>
    <w:rsid w:val="6DD280CE"/>
    <w:rsid w:val="6E5664A2"/>
    <w:rsid w:val="6EB12F60"/>
    <w:rsid w:val="6ED9A73F"/>
    <w:rsid w:val="6EDF2DBA"/>
    <w:rsid w:val="6EEE1CF6"/>
    <w:rsid w:val="6EEF1263"/>
    <w:rsid w:val="6F1891D2"/>
    <w:rsid w:val="6F67E376"/>
    <w:rsid w:val="6F6C2DFD"/>
    <w:rsid w:val="6FBD2EF6"/>
    <w:rsid w:val="6FC216A1"/>
    <w:rsid w:val="6FC275F2"/>
    <w:rsid w:val="6FC5BACE"/>
    <w:rsid w:val="6FF27EF7"/>
    <w:rsid w:val="7041F118"/>
    <w:rsid w:val="70729AB1"/>
    <w:rsid w:val="7085271E"/>
    <w:rsid w:val="711F76CF"/>
    <w:rsid w:val="717C295E"/>
    <w:rsid w:val="71F31E4B"/>
    <w:rsid w:val="720E9518"/>
    <w:rsid w:val="7242FE4E"/>
    <w:rsid w:val="72714F51"/>
    <w:rsid w:val="72718201"/>
    <w:rsid w:val="72891B18"/>
    <w:rsid w:val="72B81B3C"/>
    <w:rsid w:val="72C377AB"/>
    <w:rsid w:val="72CE1FC1"/>
    <w:rsid w:val="72F4F4E7"/>
    <w:rsid w:val="72FC2BEC"/>
    <w:rsid w:val="732BA819"/>
    <w:rsid w:val="73321B93"/>
    <w:rsid w:val="73B0E60E"/>
    <w:rsid w:val="73B15E25"/>
    <w:rsid w:val="73B9EA2F"/>
    <w:rsid w:val="73C0CBC7"/>
    <w:rsid w:val="73D5E96C"/>
    <w:rsid w:val="73EA88DA"/>
    <w:rsid w:val="7424B8AC"/>
    <w:rsid w:val="743D69CE"/>
    <w:rsid w:val="744E38C2"/>
    <w:rsid w:val="74C75A12"/>
    <w:rsid w:val="74C75F75"/>
    <w:rsid w:val="74FE67A1"/>
    <w:rsid w:val="751036E5"/>
    <w:rsid w:val="75DD92B3"/>
    <w:rsid w:val="75EE35E1"/>
    <w:rsid w:val="766E156B"/>
    <w:rsid w:val="76759BE0"/>
    <w:rsid w:val="7681B620"/>
    <w:rsid w:val="769A468A"/>
    <w:rsid w:val="77055B31"/>
    <w:rsid w:val="7722DDBA"/>
    <w:rsid w:val="77423956"/>
    <w:rsid w:val="775090A1"/>
    <w:rsid w:val="775FF2B6"/>
    <w:rsid w:val="77613106"/>
    <w:rsid w:val="7762CBD2"/>
    <w:rsid w:val="776722EC"/>
    <w:rsid w:val="7789B725"/>
    <w:rsid w:val="779AC043"/>
    <w:rsid w:val="77AE117A"/>
    <w:rsid w:val="77BE8BD9"/>
    <w:rsid w:val="77D2E165"/>
    <w:rsid w:val="77DB400B"/>
    <w:rsid w:val="77EBB2AE"/>
    <w:rsid w:val="781C6AD2"/>
    <w:rsid w:val="7822B942"/>
    <w:rsid w:val="785AA615"/>
    <w:rsid w:val="7864FB18"/>
    <w:rsid w:val="78C1CF26"/>
    <w:rsid w:val="78D519D0"/>
    <w:rsid w:val="78E46122"/>
    <w:rsid w:val="78F98F32"/>
    <w:rsid w:val="7906BA2A"/>
    <w:rsid w:val="79100BDC"/>
    <w:rsid w:val="79106285"/>
    <w:rsid w:val="793F9700"/>
    <w:rsid w:val="79CB49F4"/>
    <w:rsid w:val="79DFDAEB"/>
    <w:rsid w:val="7A2087E4"/>
    <w:rsid w:val="7A3237B6"/>
    <w:rsid w:val="7A641AD7"/>
    <w:rsid w:val="7A9D0678"/>
    <w:rsid w:val="7AABEA64"/>
    <w:rsid w:val="7AACC489"/>
    <w:rsid w:val="7AE7E621"/>
    <w:rsid w:val="7AF362FE"/>
    <w:rsid w:val="7B588BD5"/>
    <w:rsid w:val="7B83A8AF"/>
    <w:rsid w:val="7BC0BE7D"/>
    <w:rsid w:val="7C1A09A6"/>
    <w:rsid w:val="7C7704F1"/>
    <w:rsid w:val="7C82AB12"/>
    <w:rsid w:val="7CC04AF1"/>
    <w:rsid w:val="7CC977BA"/>
    <w:rsid w:val="7CDA4D42"/>
    <w:rsid w:val="7D2C752B"/>
    <w:rsid w:val="7D2E87C9"/>
    <w:rsid w:val="7D4FD6D9"/>
    <w:rsid w:val="7D6D97FE"/>
    <w:rsid w:val="7D98D05C"/>
    <w:rsid w:val="7DA9314F"/>
    <w:rsid w:val="7DD03CB3"/>
    <w:rsid w:val="7DDD20A5"/>
    <w:rsid w:val="7E1001AB"/>
    <w:rsid w:val="7E1480FD"/>
    <w:rsid w:val="7E1B90E2"/>
    <w:rsid w:val="7E4191B5"/>
    <w:rsid w:val="7E67783D"/>
    <w:rsid w:val="7EDA35FC"/>
    <w:rsid w:val="7F037C16"/>
    <w:rsid w:val="7F1C8EA8"/>
    <w:rsid w:val="7F3F1C78"/>
    <w:rsid w:val="7F57DD84"/>
    <w:rsid w:val="7F5C40AD"/>
    <w:rsid w:val="7F5D1AD2"/>
    <w:rsid w:val="7F697893"/>
    <w:rsid w:val="7F77C216"/>
    <w:rsid w:val="7F8A8752"/>
    <w:rsid w:val="7FC08C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3C4A5"/>
  <w15:docId w15:val="{65C73CA2-6B2D-4354-98BA-F4B06950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315A5"/>
    <w:rPr>
      <w:rFonts w:ascii="Calibri" w:eastAsia="Times New Roman" w:hAnsi="Calibri" w:cs="Times New Roman"/>
      <w:color w:val="534F4B" w:themeColor="accent6" w:themeShade="80"/>
      <w:sz w:val="21"/>
      <w:lang w:bidi="en-US"/>
    </w:rPr>
  </w:style>
  <w:style w:type="paragraph" w:styleId="Heading1">
    <w:name w:val="heading 1"/>
    <w:basedOn w:val="Normal"/>
    <w:next w:val="Normal"/>
    <w:link w:val="Heading1Char"/>
    <w:autoRedefine/>
    <w:uiPriority w:val="9"/>
    <w:qFormat/>
    <w:rsid w:val="00260A6D"/>
    <w:pPr>
      <w:keepNext/>
      <w:keepLines/>
      <w:spacing w:before="240" w:after="240"/>
      <w:outlineLvl w:val="0"/>
    </w:pPr>
    <w:rPr>
      <w:rFonts w:ascii="Maison Neue Book" w:eastAsiaTheme="majorEastAsia" w:hAnsi="Maison Neue Book" w:cstheme="majorBidi"/>
      <w:color w:val="263746"/>
      <w:sz w:val="48"/>
      <w:szCs w:val="32"/>
    </w:rPr>
  </w:style>
  <w:style w:type="paragraph" w:styleId="Heading2">
    <w:name w:val="heading 2"/>
    <w:basedOn w:val="Normal"/>
    <w:next w:val="Normal"/>
    <w:link w:val="Heading2Char"/>
    <w:uiPriority w:val="9"/>
    <w:unhideWhenUsed/>
    <w:qFormat/>
    <w:rsid w:val="00D55506"/>
    <w:pPr>
      <w:keepNext/>
      <w:keepLines/>
      <w:spacing w:before="40" w:after="100" w:afterAutospacing="1"/>
      <w:outlineLvl w:val="1"/>
    </w:pPr>
    <w:rPr>
      <w:rFonts w:ascii="Maison Neue Book" w:eastAsiaTheme="majorEastAsia" w:hAnsi="Maison Neue Book" w:cstheme="majorBidi"/>
      <w:color w:val="00ACC8"/>
      <w:sz w:val="40"/>
      <w:szCs w:val="26"/>
    </w:rPr>
  </w:style>
  <w:style w:type="paragraph" w:styleId="Heading3">
    <w:name w:val="heading 3"/>
    <w:basedOn w:val="Normal"/>
    <w:next w:val="Normal"/>
    <w:link w:val="Heading3Char"/>
    <w:uiPriority w:val="9"/>
    <w:unhideWhenUsed/>
    <w:qFormat/>
    <w:rsid w:val="00D55506"/>
    <w:pPr>
      <w:keepNext/>
      <w:keepLines/>
      <w:spacing w:before="40" w:after="100" w:afterAutospacing="1"/>
      <w:outlineLvl w:val="2"/>
    </w:pPr>
    <w:rPr>
      <w:rFonts w:ascii="Maison Neue Book" w:eastAsiaTheme="majorEastAsia" w:hAnsi="Maison Neue Book" w:cstheme="majorBidi"/>
      <w:color w:val="00ACC8"/>
      <w:sz w:val="28"/>
      <w:szCs w:val="24"/>
    </w:rPr>
  </w:style>
  <w:style w:type="paragraph" w:styleId="Heading4">
    <w:name w:val="heading 4"/>
    <w:basedOn w:val="Normal"/>
    <w:next w:val="Normal"/>
    <w:link w:val="Heading4Char"/>
    <w:uiPriority w:val="9"/>
    <w:unhideWhenUsed/>
    <w:qFormat/>
    <w:rsid w:val="000A46A4"/>
    <w:pPr>
      <w:keepNext/>
      <w:keepLines/>
      <w:spacing w:before="120" w:after="120"/>
      <w:outlineLvl w:val="3"/>
    </w:pPr>
    <w:rPr>
      <w:rFonts w:asciiTheme="minorHAnsi" w:eastAsiaTheme="majorEastAsia" w:hAnsiTheme="minorHAnsi" w:cstheme="majorBidi"/>
      <w:iCs/>
      <w:color w:val="00ACC8"/>
      <w:sz w:val="24"/>
    </w:rPr>
  </w:style>
  <w:style w:type="paragraph" w:styleId="Heading5">
    <w:name w:val="heading 5"/>
    <w:basedOn w:val="Normal"/>
    <w:next w:val="Normal"/>
    <w:link w:val="Heading5Char"/>
    <w:uiPriority w:val="9"/>
    <w:unhideWhenUsed/>
    <w:qFormat/>
    <w:rsid w:val="00182194"/>
    <w:pPr>
      <w:keepNext/>
      <w:keepLines/>
      <w:spacing w:before="40"/>
      <w:outlineLvl w:val="4"/>
    </w:pPr>
    <w:rPr>
      <w:rFonts w:eastAsiaTheme="majorEastAsia" w:cstheme="majorBidi"/>
      <w:color w:val="263746"/>
    </w:rPr>
  </w:style>
  <w:style w:type="paragraph" w:styleId="Heading6">
    <w:name w:val="heading 6"/>
    <w:basedOn w:val="Normal"/>
    <w:next w:val="Normal"/>
    <w:link w:val="Heading6Char"/>
    <w:uiPriority w:val="9"/>
    <w:unhideWhenUsed/>
    <w:qFormat/>
    <w:rsid w:val="00274C69"/>
    <w:pPr>
      <w:keepNext/>
      <w:keepLines/>
      <w:spacing w:before="40"/>
      <w:outlineLvl w:val="5"/>
    </w:pPr>
    <w:rPr>
      <w:rFonts w:asciiTheme="minorHAnsi" w:eastAsiaTheme="majorEastAsia" w:hAnsiTheme="minorHAnsi" w:cstheme="majorBidi"/>
      <w:color w:val="005563" w:themeColor="accent1" w:themeShade="7F"/>
    </w:rPr>
  </w:style>
  <w:style w:type="paragraph" w:styleId="Heading7">
    <w:name w:val="heading 7"/>
    <w:basedOn w:val="Normal"/>
    <w:next w:val="Normal"/>
    <w:link w:val="Heading7Char"/>
    <w:uiPriority w:val="9"/>
    <w:semiHidden/>
    <w:unhideWhenUsed/>
    <w:qFormat/>
    <w:rsid w:val="00274C69"/>
    <w:pPr>
      <w:keepNext/>
      <w:keepLines/>
      <w:spacing w:before="40"/>
      <w:outlineLvl w:val="6"/>
    </w:pPr>
    <w:rPr>
      <w:rFonts w:eastAsiaTheme="majorEastAsia" w:cstheme="majorBidi"/>
      <w:i/>
      <w:iCs/>
      <w:color w:val="0055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15A5"/>
    <w:rPr>
      <w:rFonts w:asciiTheme="minorHAnsi" w:hAnsiTheme="minorHAnsi"/>
      <w:szCs w:val="20"/>
    </w:rPr>
  </w:style>
  <w:style w:type="paragraph" w:styleId="ListParagraph">
    <w:name w:val="List Paragraph"/>
    <w:basedOn w:val="Normal"/>
    <w:uiPriority w:val="34"/>
    <w:qFormat/>
    <w:rsid w:val="00274C69"/>
    <w:rPr>
      <w:rFonts w:asciiTheme="minorHAnsi" w:hAnsiTheme="minorHAns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4C69"/>
    <w:pPr>
      <w:tabs>
        <w:tab w:val="center" w:pos="4680"/>
        <w:tab w:val="right" w:pos="9360"/>
      </w:tabs>
    </w:pPr>
  </w:style>
  <w:style w:type="character" w:customStyle="1" w:styleId="HeaderChar">
    <w:name w:val="Header Char"/>
    <w:basedOn w:val="DefaultParagraphFont"/>
    <w:link w:val="Header"/>
    <w:uiPriority w:val="99"/>
    <w:rsid w:val="00274C69"/>
    <w:rPr>
      <w:rFonts w:ascii="Times New Roman" w:eastAsia="Times New Roman" w:hAnsi="Times New Roman" w:cs="Times New Roman"/>
      <w:lang w:bidi="en-US"/>
    </w:rPr>
  </w:style>
  <w:style w:type="paragraph" w:styleId="Footer">
    <w:name w:val="footer"/>
    <w:basedOn w:val="Normal"/>
    <w:link w:val="FooterChar"/>
    <w:uiPriority w:val="99"/>
    <w:unhideWhenUsed/>
    <w:rsid w:val="00274C69"/>
    <w:pPr>
      <w:tabs>
        <w:tab w:val="center" w:pos="4680"/>
        <w:tab w:val="right" w:pos="9360"/>
      </w:tabs>
    </w:pPr>
  </w:style>
  <w:style w:type="character" w:customStyle="1" w:styleId="FooterChar">
    <w:name w:val="Footer Char"/>
    <w:basedOn w:val="DefaultParagraphFont"/>
    <w:link w:val="Footer"/>
    <w:uiPriority w:val="99"/>
    <w:rsid w:val="00274C69"/>
    <w:rPr>
      <w:rFonts w:ascii="Times New Roman" w:eastAsia="Times New Roman" w:hAnsi="Times New Roman" w:cs="Times New Roman"/>
      <w:lang w:bidi="en-US"/>
    </w:rPr>
  </w:style>
  <w:style w:type="character" w:styleId="IntenseEmphasis">
    <w:name w:val="Intense Emphasis"/>
    <w:basedOn w:val="DefaultParagraphFont"/>
    <w:uiPriority w:val="21"/>
    <w:qFormat/>
    <w:rsid w:val="00274C69"/>
    <w:rPr>
      <w:i/>
      <w:iCs/>
      <w:color w:val="00ACC8"/>
    </w:rPr>
  </w:style>
  <w:style w:type="paragraph" w:styleId="NoSpacing">
    <w:name w:val="No Spacing"/>
    <w:uiPriority w:val="1"/>
    <w:qFormat/>
    <w:rsid w:val="00274C69"/>
    <w:rPr>
      <w:rFonts w:eastAsia="Times New Roman" w:cs="Times New Roman"/>
      <w:lang w:bidi="en-US"/>
    </w:rPr>
  </w:style>
  <w:style w:type="character" w:customStyle="1" w:styleId="Heading1Char">
    <w:name w:val="Heading 1 Char"/>
    <w:basedOn w:val="DefaultParagraphFont"/>
    <w:link w:val="Heading1"/>
    <w:uiPriority w:val="9"/>
    <w:rsid w:val="00182194"/>
    <w:rPr>
      <w:rFonts w:ascii="Maison Neue Book" w:eastAsiaTheme="majorEastAsia" w:hAnsi="Maison Neue Book" w:cstheme="majorBidi"/>
      <w:color w:val="263746"/>
      <w:sz w:val="48"/>
      <w:szCs w:val="32"/>
      <w:lang w:bidi="en-US"/>
    </w:rPr>
  </w:style>
  <w:style w:type="character" w:customStyle="1" w:styleId="Heading2Char">
    <w:name w:val="Heading 2 Char"/>
    <w:basedOn w:val="DefaultParagraphFont"/>
    <w:link w:val="Heading2"/>
    <w:uiPriority w:val="9"/>
    <w:rsid w:val="00D55506"/>
    <w:rPr>
      <w:rFonts w:ascii="Maison Neue Book" w:eastAsiaTheme="majorEastAsia" w:hAnsi="Maison Neue Book" w:cstheme="majorBidi"/>
      <w:color w:val="00ACC8"/>
      <w:sz w:val="40"/>
      <w:szCs w:val="26"/>
      <w:lang w:bidi="en-US"/>
    </w:rPr>
  </w:style>
  <w:style w:type="character" w:customStyle="1" w:styleId="Heading3Char">
    <w:name w:val="Heading 3 Char"/>
    <w:basedOn w:val="DefaultParagraphFont"/>
    <w:link w:val="Heading3"/>
    <w:uiPriority w:val="9"/>
    <w:rsid w:val="00D55506"/>
    <w:rPr>
      <w:rFonts w:ascii="Maison Neue Book" w:eastAsiaTheme="majorEastAsia" w:hAnsi="Maison Neue Book" w:cstheme="majorBidi"/>
      <w:color w:val="00ACC8"/>
      <w:sz w:val="28"/>
      <w:szCs w:val="24"/>
      <w:lang w:bidi="en-US"/>
    </w:rPr>
  </w:style>
  <w:style w:type="character" w:customStyle="1" w:styleId="Heading4Char">
    <w:name w:val="Heading 4 Char"/>
    <w:basedOn w:val="DefaultParagraphFont"/>
    <w:link w:val="Heading4"/>
    <w:uiPriority w:val="9"/>
    <w:rsid w:val="000A46A4"/>
    <w:rPr>
      <w:rFonts w:eastAsiaTheme="majorEastAsia" w:cstheme="majorBidi"/>
      <w:iCs/>
      <w:color w:val="00ACC8"/>
      <w:sz w:val="24"/>
      <w:lang w:bidi="en-US"/>
    </w:rPr>
  </w:style>
  <w:style w:type="paragraph" w:styleId="Title">
    <w:name w:val="Title"/>
    <w:basedOn w:val="Normal"/>
    <w:next w:val="Normal"/>
    <w:link w:val="TitleChar"/>
    <w:uiPriority w:val="10"/>
    <w:qFormat/>
    <w:rsid w:val="00274C69"/>
    <w:pPr>
      <w:contextualSpacing/>
    </w:pPr>
    <w:rPr>
      <w:rFonts w:ascii="Maison Neue Book" w:eastAsiaTheme="majorEastAsia" w:hAnsi="Maison Neue Book" w:cstheme="majorBidi"/>
      <w:color w:val="263746"/>
      <w:spacing w:val="-10"/>
      <w:kern w:val="28"/>
      <w:sz w:val="56"/>
      <w:szCs w:val="56"/>
    </w:rPr>
  </w:style>
  <w:style w:type="character" w:customStyle="1" w:styleId="TitleChar">
    <w:name w:val="Title Char"/>
    <w:basedOn w:val="DefaultParagraphFont"/>
    <w:link w:val="Title"/>
    <w:uiPriority w:val="10"/>
    <w:rsid w:val="00274C69"/>
    <w:rPr>
      <w:rFonts w:ascii="Maison Neue Book" w:eastAsiaTheme="majorEastAsia" w:hAnsi="Maison Neue Book" w:cstheme="majorBidi"/>
      <w:color w:val="263746"/>
      <w:spacing w:val="-10"/>
      <w:kern w:val="28"/>
      <w:sz w:val="56"/>
      <w:szCs w:val="56"/>
      <w:lang w:bidi="en-US"/>
    </w:rPr>
  </w:style>
  <w:style w:type="character" w:customStyle="1" w:styleId="Heading5Char">
    <w:name w:val="Heading 5 Char"/>
    <w:basedOn w:val="DefaultParagraphFont"/>
    <w:link w:val="Heading5"/>
    <w:uiPriority w:val="9"/>
    <w:rsid w:val="00182194"/>
    <w:rPr>
      <w:rFonts w:ascii="Calibri" w:eastAsiaTheme="majorEastAsia" w:hAnsi="Calibri" w:cstheme="majorBidi"/>
      <w:color w:val="263746"/>
      <w:lang w:bidi="en-US"/>
    </w:rPr>
  </w:style>
  <w:style w:type="character" w:customStyle="1" w:styleId="Heading6Char">
    <w:name w:val="Heading 6 Char"/>
    <w:basedOn w:val="DefaultParagraphFont"/>
    <w:link w:val="Heading6"/>
    <w:uiPriority w:val="9"/>
    <w:rsid w:val="00274C69"/>
    <w:rPr>
      <w:rFonts w:eastAsiaTheme="majorEastAsia" w:cstheme="majorBidi"/>
      <w:color w:val="005563" w:themeColor="accent1" w:themeShade="7F"/>
      <w:lang w:bidi="en-US"/>
    </w:rPr>
  </w:style>
  <w:style w:type="character" w:customStyle="1" w:styleId="Heading7Char">
    <w:name w:val="Heading 7 Char"/>
    <w:basedOn w:val="DefaultParagraphFont"/>
    <w:link w:val="Heading7"/>
    <w:uiPriority w:val="9"/>
    <w:semiHidden/>
    <w:rsid w:val="00274C69"/>
    <w:rPr>
      <w:rFonts w:ascii="Calibri" w:eastAsiaTheme="majorEastAsia" w:hAnsi="Calibri" w:cstheme="majorBidi"/>
      <w:i/>
      <w:iCs/>
      <w:color w:val="005563" w:themeColor="accent1" w:themeShade="7F"/>
      <w:lang w:bidi="en-US"/>
    </w:rPr>
  </w:style>
  <w:style w:type="paragraph" w:styleId="Subtitle">
    <w:name w:val="Subtitle"/>
    <w:basedOn w:val="Normal"/>
    <w:next w:val="Normal"/>
    <w:link w:val="SubtitleChar"/>
    <w:uiPriority w:val="11"/>
    <w:qFormat/>
    <w:rsid w:val="00274C69"/>
    <w:pPr>
      <w:numPr>
        <w:ilvl w:val="1"/>
      </w:numPr>
      <w:spacing w:after="160"/>
    </w:pPr>
    <w:rPr>
      <w:rFonts w:asciiTheme="minorHAnsi" w:eastAsiaTheme="minorEastAsia" w:hAnsiTheme="minorHAnsi" w:cstheme="minorBidi"/>
      <w:color w:val="828282" w:themeColor="text1" w:themeTint="A5"/>
      <w:spacing w:val="15"/>
    </w:rPr>
  </w:style>
  <w:style w:type="character" w:customStyle="1" w:styleId="SubtitleChar">
    <w:name w:val="Subtitle Char"/>
    <w:basedOn w:val="DefaultParagraphFont"/>
    <w:link w:val="Subtitle"/>
    <w:uiPriority w:val="11"/>
    <w:rsid w:val="00274C69"/>
    <w:rPr>
      <w:rFonts w:eastAsiaTheme="minorEastAsia"/>
      <w:color w:val="828282" w:themeColor="text1" w:themeTint="A5"/>
      <w:spacing w:val="15"/>
      <w:lang w:bidi="en-US"/>
    </w:rPr>
  </w:style>
  <w:style w:type="character" w:styleId="SubtleEmphasis">
    <w:name w:val="Subtle Emphasis"/>
    <w:basedOn w:val="DefaultParagraphFont"/>
    <w:uiPriority w:val="19"/>
    <w:qFormat/>
    <w:rsid w:val="00274C69"/>
    <w:rPr>
      <w:rFonts w:ascii="Calibri" w:hAnsi="Calibri"/>
      <w:i/>
      <w:iCs/>
      <w:color w:val="6F6F6F" w:themeColor="text1" w:themeTint="BF"/>
    </w:rPr>
  </w:style>
  <w:style w:type="character" w:styleId="Emphasis">
    <w:name w:val="Emphasis"/>
    <w:basedOn w:val="DefaultParagraphFont"/>
    <w:uiPriority w:val="20"/>
    <w:qFormat/>
    <w:rsid w:val="00274C69"/>
    <w:rPr>
      <w:i/>
      <w:iCs/>
    </w:rPr>
  </w:style>
  <w:style w:type="character" w:styleId="Strong">
    <w:name w:val="Strong"/>
    <w:basedOn w:val="DefaultParagraphFont"/>
    <w:uiPriority w:val="22"/>
    <w:qFormat/>
    <w:rsid w:val="00274C69"/>
    <w:rPr>
      <w:rFonts w:ascii="Calibri" w:hAnsi="Calibri"/>
      <w:b/>
      <w:bCs/>
    </w:rPr>
  </w:style>
  <w:style w:type="paragraph" w:styleId="IntenseQuote">
    <w:name w:val="Intense Quote"/>
    <w:basedOn w:val="Normal"/>
    <w:next w:val="Normal"/>
    <w:link w:val="IntenseQuoteChar"/>
    <w:uiPriority w:val="30"/>
    <w:qFormat/>
    <w:rsid w:val="00274C69"/>
    <w:pPr>
      <w:pBdr>
        <w:top w:val="single" w:sz="4" w:space="10" w:color="00ACC8" w:themeColor="accent1"/>
        <w:bottom w:val="single" w:sz="4" w:space="10" w:color="00ACC8" w:themeColor="accent1"/>
      </w:pBdr>
      <w:spacing w:before="360" w:after="360"/>
      <w:ind w:left="864" w:right="864"/>
      <w:jc w:val="center"/>
    </w:pPr>
    <w:rPr>
      <w:i/>
      <w:iCs/>
      <w:color w:val="00ACC8"/>
    </w:rPr>
  </w:style>
  <w:style w:type="character" w:customStyle="1" w:styleId="IntenseQuoteChar">
    <w:name w:val="Intense Quote Char"/>
    <w:basedOn w:val="DefaultParagraphFont"/>
    <w:link w:val="IntenseQuote"/>
    <w:uiPriority w:val="30"/>
    <w:rsid w:val="00274C69"/>
    <w:rPr>
      <w:rFonts w:ascii="Calibri" w:eastAsia="Times New Roman" w:hAnsi="Calibri" w:cs="Times New Roman"/>
      <w:i/>
      <w:iCs/>
      <w:color w:val="00ACC8"/>
      <w:lang w:bidi="en-US"/>
    </w:rPr>
  </w:style>
  <w:style w:type="character" w:styleId="IntenseReference">
    <w:name w:val="Intense Reference"/>
    <w:basedOn w:val="DefaultParagraphFont"/>
    <w:uiPriority w:val="32"/>
    <w:qFormat/>
    <w:rsid w:val="00274C69"/>
    <w:rPr>
      <w:b/>
      <w:bCs/>
      <w:smallCaps/>
      <w:color w:val="FF495C"/>
      <w:spacing w:val="5"/>
    </w:rPr>
  </w:style>
  <w:style w:type="paragraph" w:styleId="BalloonText">
    <w:name w:val="Balloon Text"/>
    <w:basedOn w:val="Normal"/>
    <w:link w:val="BalloonTextChar"/>
    <w:uiPriority w:val="99"/>
    <w:semiHidden/>
    <w:unhideWhenUsed/>
    <w:rsid w:val="00A15E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E65"/>
    <w:rPr>
      <w:rFonts w:ascii="Segoe UI" w:eastAsia="Times New Roman" w:hAnsi="Segoe UI" w:cs="Segoe UI"/>
      <w:sz w:val="18"/>
      <w:szCs w:val="18"/>
      <w:lang w:bidi="en-US"/>
    </w:rPr>
  </w:style>
  <w:style w:type="paragraph" w:customStyle="1" w:styleId="DecimalAligned">
    <w:name w:val="Decimal Aligned"/>
    <w:basedOn w:val="Normal"/>
    <w:uiPriority w:val="40"/>
    <w:qFormat/>
    <w:rsid w:val="0041317C"/>
    <w:pPr>
      <w:widowControl/>
      <w:tabs>
        <w:tab w:val="decimal" w:pos="360"/>
      </w:tabs>
      <w:autoSpaceDE/>
      <w:autoSpaceDN/>
      <w:spacing w:after="200" w:line="276" w:lineRule="auto"/>
    </w:pPr>
    <w:rPr>
      <w:rFonts w:asciiTheme="minorHAnsi" w:eastAsiaTheme="minorEastAsia" w:hAnsiTheme="minorHAnsi"/>
      <w:color w:val="auto"/>
      <w:lang w:bidi="ar-SA"/>
    </w:rPr>
  </w:style>
  <w:style w:type="paragraph" w:styleId="FootnoteText">
    <w:name w:val="footnote text"/>
    <w:basedOn w:val="Normal"/>
    <w:link w:val="FootnoteTextChar"/>
    <w:uiPriority w:val="99"/>
    <w:unhideWhenUsed/>
    <w:rsid w:val="0041317C"/>
    <w:pPr>
      <w:widowControl/>
      <w:autoSpaceDE/>
      <w:autoSpaceDN/>
    </w:pPr>
    <w:rPr>
      <w:rFonts w:asciiTheme="minorHAnsi" w:eastAsiaTheme="minorEastAsia" w:hAnsiTheme="minorHAnsi"/>
      <w:color w:val="auto"/>
      <w:sz w:val="20"/>
      <w:szCs w:val="20"/>
      <w:lang w:bidi="ar-SA"/>
    </w:rPr>
  </w:style>
  <w:style w:type="character" w:customStyle="1" w:styleId="FootnoteTextChar">
    <w:name w:val="Footnote Text Char"/>
    <w:basedOn w:val="DefaultParagraphFont"/>
    <w:link w:val="FootnoteText"/>
    <w:uiPriority w:val="99"/>
    <w:rsid w:val="0041317C"/>
    <w:rPr>
      <w:rFonts w:eastAsiaTheme="minorEastAsia" w:cs="Times New Roman"/>
      <w:sz w:val="20"/>
      <w:szCs w:val="20"/>
    </w:rPr>
  </w:style>
  <w:style w:type="table" w:styleId="LightShading-Accent1">
    <w:name w:val="Light Shading Accent 1"/>
    <w:basedOn w:val="TableNormal"/>
    <w:uiPriority w:val="60"/>
    <w:rsid w:val="0041317C"/>
    <w:pPr>
      <w:widowControl/>
      <w:autoSpaceDE/>
      <w:autoSpaceDN/>
    </w:pPr>
    <w:rPr>
      <w:rFonts w:eastAsiaTheme="minorEastAsia"/>
      <w:color w:val="008095" w:themeColor="accent1" w:themeShade="BF"/>
    </w:rPr>
    <w:tblPr>
      <w:tblStyleRowBandSize w:val="1"/>
      <w:tblStyleColBandSize w:val="1"/>
      <w:tblBorders>
        <w:top w:val="single" w:sz="8" w:space="0" w:color="00ACC8" w:themeColor="accent1"/>
        <w:bottom w:val="single" w:sz="8" w:space="0" w:color="00ACC8" w:themeColor="accent1"/>
      </w:tblBorders>
    </w:tblPr>
    <w:tblStylePr w:type="firstRow">
      <w:pPr>
        <w:spacing w:before="0" w:after="0" w:line="240" w:lineRule="auto"/>
      </w:pPr>
      <w:rPr>
        <w:b/>
        <w:bCs/>
      </w:rPr>
      <w:tblPr/>
      <w:tcPr>
        <w:tcBorders>
          <w:top w:val="single" w:sz="8" w:space="0" w:color="00ACC8" w:themeColor="accent1"/>
          <w:left w:val="nil"/>
          <w:bottom w:val="single" w:sz="8" w:space="0" w:color="00ACC8" w:themeColor="accent1"/>
          <w:right w:val="nil"/>
          <w:insideH w:val="nil"/>
          <w:insideV w:val="nil"/>
        </w:tcBorders>
      </w:tcPr>
    </w:tblStylePr>
    <w:tblStylePr w:type="lastRow">
      <w:pPr>
        <w:spacing w:before="0" w:after="0" w:line="240" w:lineRule="auto"/>
      </w:pPr>
      <w:rPr>
        <w:b/>
        <w:bCs/>
      </w:rPr>
      <w:tblPr/>
      <w:tcPr>
        <w:tcBorders>
          <w:top w:val="single" w:sz="8" w:space="0" w:color="00ACC8" w:themeColor="accent1"/>
          <w:left w:val="nil"/>
          <w:bottom w:val="single" w:sz="8" w:space="0" w:color="00AC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4FF" w:themeFill="accent1" w:themeFillTint="3F"/>
      </w:tcPr>
    </w:tblStylePr>
    <w:tblStylePr w:type="band1Horz">
      <w:tblPr/>
      <w:tcPr>
        <w:tcBorders>
          <w:left w:val="nil"/>
          <w:right w:val="nil"/>
          <w:insideH w:val="nil"/>
          <w:insideV w:val="nil"/>
        </w:tcBorders>
        <w:shd w:val="clear" w:color="auto" w:fill="B2F4FF" w:themeFill="accent1" w:themeFillTint="3F"/>
      </w:tcPr>
    </w:tblStylePr>
  </w:style>
  <w:style w:type="table" w:styleId="MediumShading2-Accent5">
    <w:name w:val="Medium Shading 2 Accent 5"/>
    <w:basedOn w:val="TableNormal"/>
    <w:uiPriority w:val="64"/>
    <w:rsid w:val="0041317C"/>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4F6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4F60" w:themeFill="accent5"/>
      </w:tcPr>
    </w:tblStylePr>
    <w:tblStylePr w:type="lastCol">
      <w:rPr>
        <w:b/>
        <w:bCs/>
        <w:color w:val="FFFFFF" w:themeColor="background1"/>
      </w:rPr>
      <w:tblPr/>
      <w:tcPr>
        <w:tcBorders>
          <w:left w:val="nil"/>
          <w:right w:val="nil"/>
          <w:insideH w:val="nil"/>
          <w:insideV w:val="nil"/>
        </w:tcBorders>
        <w:shd w:val="clear" w:color="auto" w:fill="344F6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t">
    <w:name w:val="st"/>
    <w:basedOn w:val="DefaultParagraphFont"/>
    <w:rsid w:val="00314EAA"/>
  </w:style>
  <w:style w:type="paragraph" w:styleId="TOC2">
    <w:name w:val="toc 2"/>
    <w:basedOn w:val="Normal"/>
    <w:next w:val="Normal"/>
    <w:autoRedefine/>
    <w:uiPriority w:val="39"/>
    <w:unhideWhenUsed/>
    <w:rsid w:val="00C12EF9"/>
    <w:pPr>
      <w:spacing w:after="100"/>
      <w:ind w:left="220"/>
    </w:pPr>
    <w:rPr>
      <w:sz w:val="20"/>
    </w:rPr>
  </w:style>
  <w:style w:type="paragraph" w:styleId="TOC1">
    <w:name w:val="toc 1"/>
    <w:basedOn w:val="Normal"/>
    <w:next w:val="Normal"/>
    <w:autoRedefine/>
    <w:uiPriority w:val="39"/>
    <w:unhideWhenUsed/>
    <w:rsid w:val="00C12EF9"/>
    <w:pPr>
      <w:spacing w:after="100"/>
    </w:pPr>
    <w:rPr>
      <w:sz w:val="20"/>
    </w:rPr>
  </w:style>
  <w:style w:type="paragraph" w:styleId="TOC3">
    <w:name w:val="toc 3"/>
    <w:basedOn w:val="Normal"/>
    <w:next w:val="Normal"/>
    <w:autoRedefine/>
    <w:uiPriority w:val="39"/>
    <w:unhideWhenUsed/>
    <w:rsid w:val="00C12EF9"/>
    <w:pPr>
      <w:spacing w:after="100"/>
      <w:ind w:left="440"/>
    </w:pPr>
    <w:rPr>
      <w:sz w:val="20"/>
    </w:rPr>
  </w:style>
  <w:style w:type="character" w:styleId="Hyperlink">
    <w:name w:val="Hyperlink"/>
    <w:basedOn w:val="DefaultParagraphFont"/>
    <w:uiPriority w:val="99"/>
    <w:unhideWhenUsed/>
    <w:rsid w:val="00EA69FF"/>
    <w:rPr>
      <w:color w:val="00ACC8" w:themeColor="hyperlink"/>
      <w:u w:val="single"/>
    </w:rPr>
  </w:style>
  <w:style w:type="paragraph" w:styleId="TOCHeading">
    <w:name w:val="TOC Heading"/>
    <w:basedOn w:val="Heading1"/>
    <w:next w:val="Normal"/>
    <w:uiPriority w:val="39"/>
    <w:unhideWhenUsed/>
    <w:qFormat/>
    <w:rsid w:val="0016122F"/>
    <w:pPr>
      <w:widowControl/>
      <w:autoSpaceDE/>
      <w:autoSpaceDN/>
      <w:spacing w:before="200" w:after="200" w:line="259" w:lineRule="auto"/>
      <w:outlineLvl w:val="9"/>
    </w:pPr>
    <w:rPr>
      <w:color w:val="00ACC8" w:themeColor="accent1"/>
      <w:sz w:val="26"/>
      <w:lang w:bidi="ar-SA"/>
    </w:rPr>
  </w:style>
  <w:style w:type="table" w:styleId="TableGrid">
    <w:name w:val="Table Grid"/>
    <w:basedOn w:val="TableNormal"/>
    <w:uiPriority w:val="39"/>
    <w:rsid w:val="00031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C12EF9"/>
    <w:pPr>
      <w:spacing w:after="100"/>
      <w:ind w:left="660"/>
    </w:pPr>
    <w:rPr>
      <w:sz w:val="20"/>
    </w:rPr>
  </w:style>
  <w:style w:type="paragraph" w:styleId="TOC5">
    <w:name w:val="toc 5"/>
    <w:basedOn w:val="Normal"/>
    <w:next w:val="Normal"/>
    <w:autoRedefine/>
    <w:uiPriority w:val="39"/>
    <w:unhideWhenUsed/>
    <w:rsid w:val="00C12EF9"/>
    <w:pPr>
      <w:spacing w:after="100"/>
      <w:ind w:left="880"/>
    </w:pPr>
    <w:rPr>
      <w:sz w:val="20"/>
    </w:rPr>
  </w:style>
  <w:style w:type="paragraph" w:styleId="TOC6">
    <w:name w:val="toc 6"/>
    <w:basedOn w:val="Normal"/>
    <w:next w:val="Normal"/>
    <w:autoRedefine/>
    <w:uiPriority w:val="39"/>
    <w:unhideWhenUsed/>
    <w:rsid w:val="00C12EF9"/>
    <w:pPr>
      <w:spacing w:after="100"/>
      <w:ind w:left="1100"/>
    </w:pPr>
    <w:rPr>
      <w:sz w:val="20"/>
    </w:rPr>
  </w:style>
  <w:style w:type="paragraph" w:styleId="TOC7">
    <w:name w:val="toc 7"/>
    <w:basedOn w:val="Normal"/>
    <w:next w:val="Normal"/>
    <w:autoRedefine/>
    <w:uiPriority w:val="39"/>
    <w:unhideWhenUsed/>
    <w:rsid w:val="00C12EF9"/>
    <w:pPr>
      <w:spacing w:after="100"/>
      <w:ind w:left="1320"/>
    </w:pPr>
    <w:rPr>
      <w:sz w:val="20"/>
    </w:rPr>
  </w:style>
  <w:style w:type="paragraph" w:styleId="TOC8">
    <w:name w:val="toc 8"/>
    <w:basedOn w:val="Normal"/>
    <w:next w:val="Normal"/>
    <w:autoRedefine/>
    <w:uiPriority w:val="39"/>
    <w:unhideWhenUsed/>
    <w:rsid w:val="00C12EF9"/>
    <w:pPr>
      <w:spacing w:after="100"/>
      <w:ind w:left="1540"/>
    </w:pPr>
    <w:rPr>
      <w:sz w:val="20"/>
    </w:rPr>
  </w:style>
  <w:style w:type="paragraph" w:styleId="TOC9">
    <w:name w:val="toc 9"/>
    <w:basedOn w:val="Normal"/>
    <w:next w:val="Normal"/>
    <w:autoRedefine/>
    <w:uiPriority w:val="39"/>
    <w:unhideWhenUsed/>
    <w:rsid w:val="00C12EF9"/>
    <w:pPr>
      <w:spacing w:after="100"/>
      <w:ind w:left="1760"/>
    </w:pPr>
    <w:rPr>
      <w:sz w:val="20"/>
    </w:rPr>
  </w:style>
  <w:style w:type="table" w:styleId="ListTable3-Accent1">
    <w:name w:val="List Table 3 Accent 1"/>
    <w:basedOn w:val="TableNormal"/>
    <w:uiPriority w:val="48"/>
    <w:rsid w:val="0003165F"/>
    <w:tblPr>
      <w:tblStyleRowBandSize w:val="1"/>
      <w:tblStyleColBandSize w:val="1"/>
      <w:tblBorders>
        <w:top w:val="single" w:sz="4" w:space="0" w:color="00ACC8" w:themeColor="accent1"/>
        <w:left w:val="single" w:sz="4" w:space="0" w:color="00ACC8" w:themeColor="accent1"/>
        <w:bottom w:val="single" w:sz="4" w:space="0" w:color="00ACC8" w:themeColor="accent1"/>
        <w:right w:val="single" w:sz="4" w:space="0" w:color="00ACC8" w:themeColor="accent1"/>
      </w:tblBorders>
    </w:tblPr>
    <w:tblStylePr w:type="firstRow">
      <w:rPr>
        <w:b/>
        <w:bCs/>
        <w:color w:val="FFFFFF" w:themeColor="background1"/>
      </w:rPr>
      <w:tblPr/>
      <w:tcPr>
        <w:shd w:val="clear" w:color="auto" w:fill="00ACC8" w:themeFill="accent1"/>
      </w:tcPr>
    </w:tblStylePr>
    <w:tblStylePr w:type="lastRow">
      <w:rPr>
        <w:b/>
        <w:bCs/>
      </w:rPr>
      <w:tblPr/>
      <w:tcPr>
        <w:tcBorders>
          <w:top w:val="double" w:sz="4" w:space="0" w:color="00AC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CC8" w:themeColor="accent1"/>
          <w:right w:val="single" w:sz="4" w:space="0" w:color="00ACC8" w:themeColor="accent1"/>
        </w:tcBorders>
      </w:tcPr>
    </w:tblStylePr>
    <w:tblStylePr w:type="band1Horz">
      <w:tblPr/>
      <w:tcPr>
        <w:tcBorders>
          <w:top w:val="single" w:sz="4" w:space="0" w:color="00ACC8" w:themeColor="accent1"/>
          <w:bottom w:val="single" w:sz="4" w:space="0" w:color="00AC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CC8" w:themeColor="accent1"/>
          <w:left w:val="nil"/>
        </w:tcBorders>
      </w:tcPr>
    </w:tblStylePr>
    <w:tblStylePr w:type="swCell">
      <w:tblPr/>
      <w:tcPr>
        <w:tcBorders>
          <w:top w:val="double" w:sz="4" w:space="0" w:color="00ACC8" w:themeColor="accent1"/>
          <w:right w:val="nil"/>
        </w:tcBorders>
      </w:tcPr>
    </w:tblStylePr>
  </w:style>
  <w:style w:type="table" w:styleId="ListTable4-Accent5">
    <w:name w:val="List Table 4 Accent 5"/>
    <w:basedOn w:val="TableNormal"/>
    <w:uiPriority w:val="49"/>
    <w:rsid w:val="004914EE"/>
    <w:tblPr>
      <w:tblStyleRowBandSize w:val="1"/>
      <w:tblStyleColBandSize w:val="1"/>
      <w:tblBorders>
        <w:top w:val="single" w:sz="4" w:space="0" w:color="7299B2" w:themeColor="accent5" w:themeTint="99"/>
        <w:left w:val="single" w:sz="4" w:space="0" w:color="7299B2" w:themeColor="accent5" w:themeTint="99"/>
        <w:bottom w:val="single" w:sz="4" w:space="0" w:color="7299B2" w:themeColor="accent5" w:themeTint="99"/>
        <w:right w:val="single" w:sz="4" w:space="0" w:color="7299B2" w:themeColor="accent5" w:themeTint="99"/>
        <w:insideH w:val="single" w:sz="4" w:space="0" w:color="7299B2" w:themeColor="accent5" w:themeTint="99"/>
      </w:tblBorders>
    </w:tblPr>
    <w:tblStylePr w:type="firstRow">
      <w:rPr>
        <w:b/>
        <w:bCs/>
        <w:color w:val="FFFFFF" w:themeColor="background1"/>
      </w:rPr>
      <w:tblPr/>
      <w:tcPr>
        <w:tcBorders>
          <w:top w:val="single" w:sz="4" w:space="0" w:color="344F60" w:themeColor="accent5"/>
          <w:left w:val="single" w:sz="4" w:space="0" w:color="344F60" w:themeColor="accent5"/>
          <w:bottom w:val="single" w:sz="4" w:space="0" w:color="344F60" w:themeColor="accent5"/>
          <w:right w:val="single" w:sz="4" w:space="0" w:color="344F60" w:themeColor="accent5"/>
          <w:insideH w:val="nil"/>
        </w:tcBorders>
        <w:shd w:val="clear" w:color="auto" w:fill="344F60" w:themeFill="accent5"/>
      </w:tcPr>
    </w:tblStylePr>
    <w:tblStylePr w:type="lastRow">
      <w:rPr>
        <w:b/>
        <w:bCs/>
      </w:rPr>
      <w:tblPr/>
      <w:tcPr>
        <w:tcBorders>
          <w:top w:val="double" w:sz="4" w:space="0" w:color="7299B2" w:themeColor="accent5" w:themeTint="99"/>
        </w:tcBorders>
      </w:tcPr>
    </w:tblStylePr>
    <w:tblStylePr w:type="firstCol">
      <w:rPr>
        <w:b/>
        <w:bCs/>
      </w:rPr>
    </w:tblStylePr>
    <w:tblStylePr w:type="lastCol">
      <w:rPr>
        <w:b/>
        <w:bCs/>
      </w:rPr>
    </w:tblStylePr>
    <w:tblStylePr w:type="band1Vert">
      <w:tblPr/>
      <w:tcPr>
        <w:shd w:val="clear" w:color="auto" w:fill="CFDDE5" w:themeFill="accent5" w:themeFillTint="33"/>
      </w:tcPr>
    </w:tblStylePr>
    <w:tblStylePr w:type="band1Horz">
      <w:tblPr/>
      <w:tcPr>
        <w:shd w:val="clear" w:color="auto" w:fill="CFDDE5" w:themeFill="accent5" w:themeFillTint="33"/>
      </w:tcPr>
    </w:tblStylePr>
  </w:style>
  <w:style w:type="character" w:customStyle="1" w:styleId="BodyTextChar">
    <w:name w:val="Body Text Char"/>
    <w:basedOn w:val="DefaultParagraphFont"/>
    <w:link w:val="BodyText"/>
    <w:uiPriority w:val="1"/>
    <w:rsid w:val="00397831"/>
    <w:rPr>
      <w:rFonts w:eastAsia="Times New Roman" w:cs="Times New Roman"/>
      <w:color w:val="534F4B" w:themeColor="accent6" w:themeShade="80"/>
      <w:sz w:val="21"/>
      <w:szCs w:val="20"/>
      <w:lang w:bidi="en-US"/>
    </w:rPr>
  </w:style>
  <w:style w:type="character" w:styleId="UnresolvedMention">
    <w:name w:val="Unresolved Mention"/>
    <w:basedOn w:val="DefaultParagraphFont"/>
    <w:uiPriority w:val="99"/>
    <w:semiHidden/>
    <w:unhideWhenUsed/>
    <w:rsid w:val="00DD236D"/>
    <w:rPr>
      <w:color w:val="605E5C"/>
      <w:shd w:val="clear" w:color="auto" w:fill="E1DFDD"/>
    </w:rPr>
  </w:style>
  <w:style w:type="character" w:customStyle="1" w:styleId="cf01">
    <w:name w:val="cf01"/>
    <w:basedOn w:val="DefaultParagraphFont"/>
    <w:rsid w:val="00B86DCC"/>
    <w:rPr>
      <w:rFonts w:ascii="Segoe UI" w:hAnsi="Segoe UI" w:cs="Segoe UI" w:hint="default"/>
      <w:color w:val="262626"/>
      <w:sz w:val="36"/>
      <w:szCs w:val="36"/>
    </w:rPr>
  </w:style>
  <w:style w:type="character" w:customStyle="1" w:styleId="cm-bracket">
    <w:name w:val="cm-bracket"/>
    <w:basedOn w:val="DefaultParagraphFont"/>
    <w:rsid w:val="007E05D2"/>
  </w:style>
  <w:style w:type="paragraph" w:styleId="Revision">
    <w:name w:val="Revision"/>
    <w:hidden/>
    <w:uiPriority w:val="99"/>
    <w:semiHidden/>
    <w:rsid w:val="007E05D2"/>
    <w:pPr>
      <w:widowControl/>
      <w:autoSpaceDE/>
      <w:autoSpaceDN/>
    </w:pPr>
    <w:rPr>
      <w:rFonts w:ascii="Calibri" w:eastAsia="Times New Roman" w:hAnsi="Calibri" w:cs="Times New Roman"/>
      <w:color w:val="534F4B" w:themeColor="accent6" w:themeShade="80"/>
      <w:sz w:val="21"/>
      <w:lang w:bidi="en-US"/>
    </w:rPr>
  </w:style>
  <w:style w:type="character" w:styleId="CommentReference">
    <w:name w:val="annotation reference"/>
    <w:basedOn w:val="DefaultParagraphFont"/>
    <w:uiPriority w:val="99"/>
    <w:semiHidden/>
    <w:unhideWhenUsed/>
    <w:rsid w:val="005139D9"/>
    <w:rPr>
      <w:sz w:val="16"/>
      <w:szCs w:val="16"/>
    </w:rPr>
  </w:style>
  <w:style w:type="paragraph" w:styleId="CommentText">
    <w:name w:val="annotation text"/>
    <w:basedOn w:val="Normal"/>
    <w:link w:val="CommentTextChar"/>
    <w:uiPriority w:val="99"/>
    <w:unhideWhenUsed/>
    <w:rsid w:val="005139D9"/>
    <w:rPr>
      <w:sz w:val="20"/>
      <w:szCs w:val="20"/>
    </w:rPr>
  </w:style>
  <w:style w:type="character" w:customStyle="1" w:styleId="CommentTextChar">
    <w:name w:val="Comment Text Char"/>
    <w:basedOn w:val="DefaultParagraphFont"/>
    <w:link w:val="CommentText"/>
    <w:uiPriority w:val="99"/>
    <w:rsid w:val="005139D9"/>
    <w:rPr>
      <w:rFonts w:ascii="Calibri" w:eastAsia="Times New Roman" w:hAnsi="Calibri" w:cs="Times New Roman"/>
      <w:color w:val="534F4B" w:themeColor="accent6" w:themeShade="80"/>
      <w:sz w:val="20"/>
      <w:szCs w:val="20"/>
      <w:lang w:bidi="en-US"/>
    </w:rPr>
  </w:style>
  <w:style w:type="paragraph" w:styleId="CommentSubject">
    <w:name w:val="annotation subject"/>
    <w:basedOn w:val="CommentText"/>
    <w:next w:val="CommentText"/>
    <w:link w:val="CommentSubjectChar"/>
    <w:uiPriority w:val="99"/>
    <w:semiHidden/>
    <w:unhideWhenUsed/>
    <w:rsid w:val="005139D9"/>
    <w:rPr>
      <w:b/>
      <w:bCs/>
    </w:rPr>
  </w:style>
  <w:style w:type="character" w:customStyle="1" w:styleId="CommentSubjectChar">
    <w:name w:val="Comment Subject Char"/>
    <w:basedOn w:val="CommentTextChar"/>
    <w:link w:val="CommentSubject"/>
    <w:uiPriority w:val="99"/>
    <w:semiHidden/>
    <w:rsid w:val="005139D9"/>
    <w:rPr>
      <w:rFonts w:ascii="Calibri" w:eastAsia="Times New Roman" w:hAnsi="Calibri" w:cs="Times New Roman"/>
      <w:b/>
      <w:bCs/>
      <w:color w:val="534F4B" w:themeColor="accent6" w:themeShade="80"/>
      <w:sz w:val="20"/>
      <w:szCs w:val="20"/>
      <w:lang w:bidi="en-US"/>
    </w:rPr>
  </w:style>
  <w:style w:type="character" w:styleId="Mention">
    <w:name w:val="Mention"/>
    <w:basedOn w:val="DefaultParagraphFont"/>
    <w:uiPriority w:val="99"/>
    <w:unhideWhenUsed/>
    <w:rsid w:val="0080387E"/>
    <w:rPr>
      <w:color w:val="2B579A"/>
      <w:shd w:val="clear" w:color="auto" w:fill="E1DFDD"/>
    </w:rPr>
  </w:style>
  <w:style w:type="character" w:styleId="FollowedHyperlink">
    <w:name w:val="FollowedHyperlink"/>
    <w:basedOn w:val="DefaultParagraphFont"/>
    <w:uiPriority w:val="99"/>
    <w:semiHidden/>
    <w:unhideWhenUsed/>
    <w:rsid w:val="00266009"/>
    <w:rPr>
      <w:color w:val="007F7F" w:themeColor="followedHyperlink"/>
      <w:u w:val="single"/>
    </w:rPr>
  </w:style>
  <w:style w:type="paragraph" w:styleId="NormalWeb">
    <w:name w:val="Normal (Web)"/>
    <w:basedOn w:val="Normal"/>
    <w:uiPriority w:val="99"/>
    <w:unhideWhenUsed/>
    <w:rsid w:val="00411BE8"/>
    <w:pPr>
      <w:widowControl/>
      <w:autoSpaceDE/>
      <w:autoSpaceDN/>
      <w:spacing w:before="100" w:beforeAutospacing="1" w:after="100" w:afterAutospacing="1"/>
    </w:pPr>
    <w:rPr>
      <w:rFonts w:ascii="Times New Roman" w:hAnsi="Times New Roman"/>
      <w:color w:val="auto"/>
      <w:sz w:val="24"/>
      <w:szCs w:val="24"/>
      <w:lang w:bidi="ar-SA"/>
    </w:rPr>
  </w:style>
  <w:style w:type="character" w:customStyle="1" w:styleId="ui-provider">
    <w:name w:val="ui-provider"/>
    <w:basedOn w:val="DefaultParagraphFont"/>
    <w:rsid w:val="00FF7DFF"/>
  </w:style>
  <w:style w:type="paragraph" w:customStyle="1" w:styleId="paragraph">
    <w:name w:val="paragraph"/>
    <w:basedOn w:val="Normal"/>
    <w:rsid w:val="00807AD9"/>
    <w:pPr>
      <w:widowControl/>
      <w:autoSpaceDE/>
      <w:autoSpaceDN/>
      <w:spacing w:before="100" w:beforeAutospacing="1" w:after="100" w:afterAutospacing="1"/>
    </w:pPr>
    <w:rPr>
      <w:rFonts w:ascii="Times New Roman" w:hAnsi="Times New Roman"/>
      <w:color w:val="auto"/>
      <w:sz w:val="24"/>
      <w:szCs w:val="24"/>
      <w:lang w:bidi="ar-SA"/>
    </w:rPr>
  </w:style>
  <w:style w:type="character" w:customStyle="1" w:styleId="normaltextrun">
    <w:name w:val="normaltextrun"/>
    <w:basedOn w:val="DefaultParagraphFont"/>
    <w:rsid w:val="00807AD9"/>
  </w:style>
  <w:style w:type="character" w:customStyle="1" w:styleId="eop">
    <w:name w:val="eop"/>
    <w:basedOn w:val="DefaultParagraphFont"/>
    <w:rsid w:val="0080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3298">
      <w:bodyDiv w:val="1"/>
      <w:marLeft w:val="0"/>
      <w:marRight w:val="0"/>
      <w:marTop w:val="0"/>
      <w:marBottom w:val="0"/>
      <w:divBdr>
        <w:top w:val="none" w:sz="0" w:space="0" w:color="auto"/>
        <w:left w:val="none" w:sz="0" w:space="0" w:color="auto"/>
        <w:bottom w:val="none" w:sz="0" w:space="0" w:color="auto"/>
        <w:right w:val="none" w:sz="0" w:space="0" w:color="auto"/>
      </w:divBdr>
    </w:div>
    <w:div w:id="71585480">
      <w:bodyDiv w:val="1"/>
      <w:marLeft w:val="0"/>
      <w:marRight w:val="0"/>
      <w:marTop w:val="0"/>
      <w:marBottom w:val="0"/>
      <w:divBdr>
        <w:top w:val="none" w:sz="0" w:space="0" w:color="auto"/>
        <w:left w:val="none" w:sz="0" w:space="0" w:color="auto"/>
        <w:bottom w:val="none" w:sz="0" w:space="0" w:color="auto"/>
        <w:right w:val="none" w:sz="0" w:space="0" w:color="auto"/>
      </w:divBdr>
    </w:div>
    <w:div w:id="107287547">
      <w:bodyDiv w:val="1"/>
      <w:marLeft w:val="0"/>
      <w:marRight w:val="0"/>
      <w:marTop w:val="0"/>
      <w:marBottom w:val="0"/>
      <w:divBdr>
        <w:top w:val="none" w:sz="0" w:space="0" w:color="auto"/>
        <w:left w:val="none" w:sz="0" w:space="0" w:color="auto"/>
        <w:bottom w:val="none" w:sz="0" w:space="0" w:color="auto"/>
        <w:right w:val="none" w:sz="0" w:space="0" w:color="auto"/>
      </w:divBdr>
    </w:div>
    <w:div w:id="115877010">
      <w:bodyDiv w:val="1"/>
      <w:marLeft w:val="0"/>
      <w:marRight w:val="0"/>
      <w:marTop w:val="0"/>
      <w:marBottom w:val="0"/>
      <w:divBdr>
        <w:top w:val="none" w:sz="0" w:space="0" w:color="auto"/>
        <w:left w:val="none" w:sz="0" w:space="0" w:color="auto"/>
        <w:bottom w:val="none" w:sz="0" w:space="0" w:color="auto"/>
        <w:right w:val="none" w:sz="0" w:space="0" w:color="auto"/>
      </w:divBdr>
    </w:div>
    <w:div w:id="177500942">
      <w:bodyDiv w:val="1"/>
      <w:marLeft w:val="0"/>
      <w:marRight w:val="0"/>
      <w:marTop w:val="0"/>
      <w:marBottom w:val="0"/>
      <w:divBdr>
        <w:top w:val="none" w:sz="0" w:space="0" w:color="auto"/>
        <w:left w:val="none" w:sz="0" w:space="0" w:color="auto"/>
        <w:bottom w:val="none" w:sz="0" w:space="0" w:color="auto"/>
        <w:right w:val="none" w:sz="0" w:space="0" w:color="auto"/>
      </w:divBdr>
    </w:div>
    <w:div w:id="232082717">
      <w:bodyDiv w:val="1"/>
      <w:marLeft w:val="0"/>
      <w:marRight w:val="0"/>
      <w:marTop w:val="0"/>
      <w:marBottom w:val="0"/>
      <w:divBdr>
        <w:top w:val="none" w:sz="0" w:space="0" w:color="auto"/>
        <w:left w:val="none" w:sz="0" w:space="0" w:color="auto"/>
        <w:bottom w:val="none" w:sz="0" w:space="0" w:color="auto"/>
        <w:right w:val="none" w:sz="0" w:space="0" w:color="auto"/>
      </w:divBdr>
    </w:div>
    <w:div w:id="264577577">
      <w:bodyDiv w:val="1"/>
      <w:marLeft w:val="0"/>
      <w:marRight w:val="0"/>
      <w:marTop w:val="0"/>
      <w:marBottom w:val="0"/>
      <w:divBdr>
        <w:top w:val="none" w:sz="0" w:space="0" w:color="auto"/>
        <w:left w:val="none" w:sz="0" w:space="0" w:color="auto"/>
        <w:bottom w:val="none" w:sz="0" w:space="0" w:color="auto"/>
        <w:right w:val="none" w:sz="0" w:space="0" w:color="auto"/>
      </w:divBdr>
    </w:div>
    <w:div w:id="288249088">
      <w:bodyDiv w:val="1"/>
      <w:marLeft w:val="0"/>
      <w:marRight w:val="0"/>
      <w:marTop w:val="0"/>
      <w:marBottom w:val="0"/>
      <w:divBdr>
        <w:top w:val="none" w:sz="0" w:space="0" w:color="auto"/>
        <w:left w:val="none" w:sz="0" w:space="0" w:color="auto"/>
        <w:bottom w:val="none" w:sz="0" w:space="0" w:color="auto"/>
        <w:right w:val="none" w:sz="0" w:space="0" w:color="auto"/>
      </w:divBdr>
    </w:div>
    <w:div w:id="474298927">
      <w:bodyDiv w:val="1"/>
      <w:marLeft w:val="0"/>
      <w:marRight w:val="0"/>
      <w:marTop w:val="0"/>
      <w:marBottom w:val="0"/>
      <w:divBdr>
        <w:top w:val="none" w:sz="0" w:space="0" w:color="auto"/>
        <w:left w:val="none" w:sz="0" w:space="0" w:color="auto"/>
        <w:bottom w:val="none" w:sz="0" w:space="0" w:color="auto"/>
        <w:right w:val="none" w:sz="0" w:space="0" w:color="auto"/>
      </w:divBdr>
    </w:div>
    <w:div w:id="510677872">
      <w:bodyDiv w:val="1"/>
      <w:marLeft w:val="0"/>
      <w:marRight w:val="0"/>
      <w:marTop w:val="0"/>
      <w:marBottom w:val="0"/>
      <w:divBdr>
        <w:top w:val="none" w:sz="0" w:space="0" w:color="auto"/>
        <w:left w:val="none" w:sz="0" w:space="0" w:color="auto"/>
        <w:bottom w:val="none" w:sz="0" w:space="0" w:color="auto"/>
        <w:right w:val="none" w:sz="0" w:space="0" w:color="auto"/>
      </w:divBdr>
    </w:div>
    <w:div w:id="654257286">
      <w:bodyDiv w:val="1"/>
      <w:marLeft w:val="0"/>
      <w:marRight w:val="0"/>
      <w:marTop w:val="0"/>
      <w:marBottom w:val="0"/>
      <w:divBdr>
        <w:top w:val="none" w:sz="0" w:space="0" w:color="auto"/>
        <w:left w:val="none" w:sz="0" w:space="0" w:color="auto"/>
        <w:bottom w:val="none" w:sz="0" w:space="0" w:color="auto"/>
        <w:right w:val="none" w:sz="0" w:space="0" w:color="auto"/>
      </w:divBdr>
      <w:divsChild>
        <w:div w:id="70127614">
          <w:marLeft w:val="1886"/>
          <w:marRight w:val="0"/>
          <w:marTop w:val="0"/>
          <w:marBottom w:val="0"/>
          <w:divBdr>
            <w:top w:val="none" w:sz="0" w:space="0" w:color="auto"/>
            <w:left w:val="none" w:sz="0" w:space="0" w:color="auto"/>
            <w:bottom w:val="none" w:sz="0" w:space="0" w:color="auto"/>
            <w:right w:val="none" w:sz="0" w:space="0" w:color="auto"/>
          </w:divBdr>
        </w:div>
        <w:div w:id="130176470">
          <w:marLeft w:val="1166"/>
          <w:marRight w:val="0"/>
          <w:marTop w:val="0"/>
          <w:marBottom w:val="0"/>
          <w:divBdr>
            <w:top w:val="none" w:sz="0" w:space="0" w:color="auto"/>
            <w:left w:val="none" w:sz="0" w:space="0" w:color="auto"/>
            <w:bottom w:val="none" w:sz="0" w:space="0" w:color="auto"/>
            <w:right w:val="none" w:sz="0" w:space="0" w:color="auto"/>
          </w:divBdr>
        </w:div>
        <w:div w:id="225536835">
          <w:marLeft w:val="1166"/>
          <w:marRight w:val="0"/>
          <w:marTop w:val="0"/>
          <w:marBottom w:val="0"/>
          <w:divBdr>
            <w:top w:val="none" w:sz="0" w:space="0" w:color="auto"/>
            <w:left w:val="none" w:sz="0" w:space="0" w:color="auto"/>
            <w:bottom w:val="none" w:sz="0" w:space="0" w:color="auto"/>
            <w:right w:val="none" w:sz="0" w:space="0" w:color="auto"/>
          </w:divBdr>
        </w:div>
        <w:div w:id="230848229">
          <w:marLeft w:val="1886"/>
          <w:marRight w:val="0"/>
          <w:marTop w:val="0"/>
          <w:marBottom w:val="0"/>
          <w:divBdr>
            <w:top w:val="none" w:sz="0" w:space="0" w:color="auto"/>
            <w:left w:val="none" w:sz="0" w:space="0" w:color="auto"/>
            <w:bottom w:val="none" w:sz="0" w:space="0" w:color="auto"/>
            <w:right w:val="none" w:sz="0" w:space="0" w:color="auto"/>
          </w:divBdr>
        </w:div>
        <w:div w:id="380254743">
          <w:marLeft w:val="1166"/>
          <w:marRight w:val="0"/>
          <w:marTop w:val="0"/>
          <w:marBottom w:val="0"/>
          <w:divBdr>
            <w:top w:val="none" w:sz="0" w:space="0" w:color="auto"/>
            <w:left w:val="none" w:sz="0" w:space="0" w:color="auto"/>
            <w:bottom w:val="none" w:sz="0" w:space="0" w:color="auto"/>
            <w:right w:val="none" w:sz="0" w:space="0" w:color="auto"/>
          </w:divBdr>
        </w:div>
        <w:div w:id="426314547">
          <w:marLeft w:val="446"/>
          <w:marRight w:val="0"/>
          <w:marTop w:val="0"/>
          <w:marBottom w:val="0"/>
          <w:divBdr>
            <w:top w:val="none" w:sz="0" w:space="0" w:color="auto"/>
            <w:left w:val="none" w:sz="0" w:space="0" w:color="auto"/>
            <w:bottom w:val="none" w:sz="0" w:space="0" w:color="auto"/>
            <w:right w:val="none" w:sz="0" w:space="0" w:color="auto"/>
          </w:divBdr>
        </w:div>
        <w:div w:id="426855062">
          <w:marLeft w:val="1166"/>
          <w:marRight w:val="0"/>
          <w:marTop w:val="0"/>
          <w:marBottom w:val="0"/>
          <w:divBdr>
            <w:top w:val="none" w:sz="0" w:space="0" w:color="auto"/>
            <w:left w:val="none" w:sz="0" w:space="0" w:color="auto"/>
            <w:bottom w:val="none" w:sz="0" w:space="0" w:color="auto"/>
            <w:right w:val="none" w:sz="0" w:space="0" w:color="auto"/>
          </w:divBdr>
        </w:div>
        <w:div w:id="472211422">
          <w:marLeft w:val="1886"/>
          <w:marRight w:val="0"/>
          <w:marTop w:val="0"/>
          <w:marBottom w:val="0"/>
          <w:divBdr>
            <w:top w:val="none" w:sz="0" w:space="0" w:color="auto"/>
            <w:left w:val="none" w:sz="0" w:space="0" w:color="auto"/>
            <w:bottom w:val="none" w:sz="0" w:space="0" w:color="auto"/>
            <w:right w:val="none" w:sz="0" w:space="0" w:color="auto"/>
          </w:divBdr>
        </w:div>
        <w:div w:id="503513183">
          <w:marLeft w:val="1166"/>
          <w:marRight w:val="0"/>
          <w:marTop w:val="0"/>
          <w:marBottom w:val="0"/>
          <w:divBdr>
            <w:top w:val="none" w:sz="0" w:space="0" w:color="auto"/>
            <w:left w:val="none" w:sz="0" w:space="0" w:color="auto"/>
            <w:bottom w:val="none" w:sz="0" w:space="0" w:color="auto"/>
            <w:right w:val="none" w:sz="0" w:space="0" w:color="auto"/>
          </w:divBdr>
        </w:div>
        <w:div w:id="632638592">
          <w:marLeft w:val="1886"/>
          <w:marRight w:val="0"/>
          <w:marTop w:val="0"/>
          <w:marBottom w:val="0"/>
          <w:divBdr>
            <w:top w:val="none" w:sz="0" w:space="0" w:color="auto"/>
            <w:left w:val="none" w:sz="0" w:space="0" w:color="auto"/>
            <w:bottom w:val="none" w:sz="0" w:space="0" w:color="auto"/>
            <w:right w:val="none" w:sz="0" w:space="0" w:color="auto"/>
          </w:divBdr>
        </w:div>
        <w:div w:id="888880231">
          <w:marLeft w:val="446"/>
          <w:marRight w:val="0"/>
          <w:marTop w:val="0"/>
          <w:marBottom w:val="0"/>
          <w:divBdr>
            <w:top w:val="none" w:sz="0" w:space="0" w:color="auto"/>
            <w:left w:val="none" w:sz="0" w:space="0" w:color="auto"/>
            <w:bottom w:val="none" w:sz="0" w:space="0" w:color="auto"/>
            <w:right w:val="none" w:sz="0" w:space="0" w:color="auto"/>
          </w:divBdr>
        </w:div>
        <w:div w:id="918831236">
          <w:marLeft w:val="1166"/>
          <w:marRight w:val="0"/>
          <w:marTop w:val="0"/>
          <w:marBottom w:val="0"/>
          <w:divBdr>
            <w:top w:val="none" w:sz="0" w:space="0" w:color="auto"/>
            <w:left w:val="none" w:sz="0" w:space="0" w:color="auto"/>
            <w:bottom w:val="none" w:sz="0" w:space="0" w:color="auto"/>
            <w:right w:val="none" w:sz="0" w:space="0" w:color="auto"/>
          </w:divBdr>
        </w:div>
        <w:div w:id="932711528">
          <w:marLeft w:val="1166"/>
          <w:marRight w:val="0"/>
          <w:marTop w:val="0"/>
          <w:marBottom w:val="0"/>
          <w:divBdr>
            <w:top w:val="none" w:sz="0" w:space="0" w:color="auto"/>
            <w:left w:val="none" w:sz="0" w:space="0" w:color="auto"/>
            <w:bottom w:val="none" w:sz="0" w:space="0" w:color="auto"/>
            <w:right w:val="none" w:sz="0" w:space="0" w:color="auto"/>
          </w:divBdr>
        </w:div>
        <w:div w:id="973290956">
          <w:marLeft w:val="1886"/>
          <w:marRight w:val="0"/>
          <w:marTop w:val="0"/>
          <w:marBottom w:val="0"/>
          <w:divBdr>
            <w:top w:val="none" w:sz="0" w:space="0" w:color="auto"/>
            <w:left w:val="none" w:sz="0" w:space="0" w:color="auto"/>
            <w:bottom w:val="none" w:sz="0" w:space="0" w:color="auto"/>
            <w:right w:val="none" w:sz="0" w:space="0" w:color="auto"/>
          </w:divBdr>
        </w:div>
        <w:div w:id="1083063605">
          <w:marLeft w:val="446"/>
          <w:marRight w:val="0"/>
          <w:marTop w:val="0"/>
          <w:marBottom w:val="0"/>
          <w:divBdr>
            <w:top w:val="none" w:sz="0" w:space="0" w:color="auto"/>
            <w:left w:val="none" w:sz="0" w:space="0" w:color="auto"/>
            <w:bottom w:val="none" w:sz="0" w:space="0" w:color="auto"/>
            <w:right w:val="none" w:sz="0" w:space="0" w:color="auto"/>
          </w:divBdr>
        </w:div>
        <w:div w:id="1197232516">
          <w:marLeft w:val="446"/>
          <w:marRight w:val="0"/>
          <w:marTop w:val="0"/>
          <w:marBottom w:val="0"/>
          <w:divBdr>
            <w:top w:val="none" w:sz="0" w:space="0" w:color="auto"/>
            <w:left w:val="none" w:sz="0" w:space="0" w:color="auto"/>
            <w:bottom w:val="none" w:sz="0" w:space="0" w:color="auto"/>
            <w:right w:val="none" w:sz="0" w:space="0" w:color="auto"/>
          </w:divBdr>
        </w:div>
        <w:div w:id="1255822711">
          <w:marLeft w:val="1166"/>
          <w:marRight w:val="0"/>
          <w:marTop w:val="0"/>
          <w:marBottom w:val="0"/>
          <w:divBdr>
            <w:top w:val="none" w:sz="0" w:space="0" w:color="auto"/>
            <w:left w:val="none" w:sz="0" w:space="0" w:color="auto"/>
            <w:bottom w:val="none" w:sz="0" w:space="0" w:color="auto"/>
            <w:right w:val="none" w:sz="0" w:space="0" w:color="auto"/>
          </w:divBdr>
        </w:div>
        <w:div w:id="1309869262">
          <w:marLeft w:val="1166"/>
          <w:marRight w:val="0"/>
          <w:marTop w:val="0"/>
          <w:marBottom w:val="0"/>
          <w:divBdr>
            <w:top w:val="none" w:sz="0" w:space="0" w:color="auto"/>
            <w:left w:val="none" w:sz="0" w:space="0" w:color="auto"/>
            <w:bottom w:val="none" w:sz="0" w:space="0" w:color="auto"/>
            <w:right w:val="none" w:sz="0" w:space="0" w:color="auto"/>
          </w:divBdr>
        </w:div>
        <w:div w:id="1476409201">
          <w:marLeft w:val="1166"/>
          <w:marRight w:val="0"/>
          <w:marTop w:val="0"/>
          <w:marBottom w:val="0"/>
          <w:divBdr>
            <w:top w:val="none" w:sz="0" w:space="0" w:color="auto"/>
            <w:left w:val="none" w:sz="0" w:space="0" w:color="auto"/>
            <w:bottom w:val="none" w:sz="0" w:space="0" w:color="auto"/>
            <w:right w:val="none" w:sz="0" w:space="0" w:color="auto"/>
          </w:divBdr>
        </w:div>
        <w:div w:id="1521122214">
          <w:marLeft w:val="1886"/>
          <w:marRight w:val="0"/>
          <w:marTop w:val="0"/>
          <w:marBottom w:val="0"/>
          <w:divBdr>
            <w:top w:val="none" w:sz="0" w:space="0" w:color="auto"/>
            <w:left w:val="none" w:sz="0" w:space="0" w:color="auto"/>
            <w:bottom w:val="none" w:sz="0" w:space="0" w:color="auto"/>
            <w:right w:val="none" w:sz="0" w:space="0" w:color="auto"/>
          </w:divBdr>
        </w:div>
        <w:div w:id="1618103075">
          <w:marLeft w:val="1166"/>
          <w:marRight w:val="0"/>
          <w:marTop w:val="0"/>
          <w:marBottom w:val="0"/>
          <w:divBdr>
            <w:top w:val="none" w:sz="0" w:space="0" w:color="auto"/>
            <w:left w:val="none" w:sz="0" w:space="0" w:color="auto"/>
            <w:bottom w:val="none" w:sz="0" w:space="0" w:color="auto"/>
            <w:right w:val="none" w:sz="0" w:space="0" w:color="auto"/>
          </w:divBdr>
        </w:div>
        <w:div w:id="1677531718">
          <w:marLeft w:val="446"/>
          <w:marRight w:val="0"/>
          <w:marTop w:val="0"/>
          <w:marBottom w:val="0"/>
          <w:divBdr>
            <w:top w:val="none" w:sz="0" w:space="0" w:color="auto"/>
            <w:left w:val="none" w:sz="0" w:space="0" w:color="auto"/>
            <w:bottom w:val="none" w:sz="0" w:space="0" w:color="auto"/>
            <w:right w:val="none" w:sz="0" w:space="0" w:color="auto"/>
          </w:divBdr>
        </w:div>
        <w:div w:id="1726709705">
          <w:marLeft w:val="1886"/>
          <w:marRight w:val="0"/>
          <w:marTop w:val="0"/>
          <w:marBottom w:val="0"/>
          <w:divBdr>
            <w:top w:val="none" w:sz="0" w:space="0" w:color="auto"/>
            <w:left w:val="none" w:sz="0" w:space="0" w:color="auto"/>
            <w:bottom w:val="none" w:sz="0" w:space="0" w:color="auto"/>
            <w:right w:val="none" w:sz="0" w:space="0" w:color="auto"/>
          </w:divBdr>
        </w:div>
        <w:div w:id="1832602547">
          <w:marLeft w:val="1886"/>
          <w:marRight w:val="0"/>
          <w:marTop w:val="0"/>
          <w:marBottom w:val="0"/>
          <w:divBdr>
            <w:top w:val="none" w:sz="0" w:space="0" w:color="auto"/>
            <w:left w:val="none" w:sz="0" w:space="0" w:color="auto"/>
            <w:bottom w:val="none" w:sz="0" w:space="0" w:color="auto"/>
            <w:right w:val="none" w:sz="0" w:space="0" w:color="auto"/>
          </w:divBdr>
        </w:div>
        <w:div w:id="1835996773">
          <w:marLeft w:val="1166"/>
          <w:marRight w:val="0"/>
          <w:marTop w:val="0"/>
          <w:marBottom w:val="0"/>
          <w:divBdr>
            <w:top w:val="none" w:sz="0" w:space="0" w:color="auto"/>
            <w:left w:val="none" w:sz="0" w:space="0" w:color="auto"/>
            <w:bottom w:val="none" w:sz="0" w:space="0" w:color="auto"/>
            <w:right w:val="none" w:sz="0" w:space="0" w:color="auto"/>
          </w:divBdr>
        </w:div>
        <w:div w:id="1907640699">
          <w:marLeft w:val="446"/>
          <w:marRight w:val="0"/>
          <w:marTop w:val="0"/>
          <w:marBottom w:val="0"/>
          <w:divBdr>
            <w:top w:val="none" w:sz="0" w:space="0" w:color="auto"/>
            <w:left w:val="none" w:sz="0" w:space="0" w:color="auto"/>
            <w:bottom w:val="none" w:sz="0" w:space="0" w:color="auto"/>
            <w:right w:val="none" w:sz="0" w:space="0" w:color="auto"/>
          </w:divBdr>
        </w:div>
        <w:div w:id="2007201177">
          <w:marLeft w:val="446"/>
          <w:marRight w:val="0"/>
          <w:marTop w:val="0"/>
          <w:marBottom w:val="0"/>
          <w:divBdr>
            <w:top w:val="none" w:sz="0" w:space="0" w:color="auto"/>
            <w:left w:val="none" w:sz="0" w:space="0" w:color="auto"/>
            <w:bottom w:val="none" w:sz="0" w:space="0" w:color="auto"/>
            <w:right w:val="none" w:sz="0" w:space="0" w:color="auto"/>
          </w:divBdr>
        </w:div>
        <w:div w:id="2035181034">
          <w:marLeft w:val="1166"/>
          <w:marRight w:val="0"/>
          <w:marTop w:val="0"/>
          <w:marBottom w:val="0"/>
          <w:divBdr>
            <w:top w:val="none" w:sz="0" w:space="0" w:color="auto"/>
            <w:left w:val="none" w:sz="0" w:space="0" w:color="auto"/>
            <w:bottom w:val="none" w:sz="0" w:space="0" w:color="auto"/>
            <w:right w:val="none" w:sz="0" w:space="0" w:color="auto"/>
          </w:divBdr>
        </w:div>
        <w:div w:id="2088651279">
          <w:marLeft w:val="1166"/>
          <w:marRight w:val="0"/>
          <w:marTop w:val="0"/>
          <w:marBottom w:val="0"/>
          <w:divBdr>
            <w:top w:val="none" w:sz="0" w:space="0" w:color="auto"/>
            <w:left w:val="none" w:sz="0" w:space="0" w:color="auto"/>
            <w:bottom w:val="none" w:sz="0" w:space="0" w:color="auto"/>
            <w:right w:val="none" w:sz="0" w:space="0" w:color="auto"/>
          </w:divBdr>
        </w:div>
      </w:divsChild>
    </w:div>
    <w:div w:id="665279042">
      <w:bodyDiv w:val="1"/>
      <w:marLeft w:val="0"/>
      <w:marRight w:val="0"/>
      <w:marTop w:val="0"/>
      <w:marBottom w:val="0"/>
      <w:divBdr>
        <w:top w:val="none" w:sz="0" w:space="0" w:color="auto"/>
        <w:left w:val="none" w:sz="0" w:space="0" w:color="auto"/>
        <w:bottom w:val="none" w:sz="0" w:space="0" w:color="auto"/>
        <w:right w:val="none" w:sz="0" w:space="0" w:color="auto"/>
      </w:divBdr>
    </w:div>
    <w:div w:id="674767474">
      <w:bodyDiv w:val="1"/>
      <w:marLeft w:val="0"/>
      <w:marRight w:val="0"/>
      <w:marTop w:val="0"/>
      <w:marBottom w:val="0"/>
      <w:divBdr>
        <w:top w:val="none" w:sz="0" w:space="0" w:color="auto"/>
        <w:left w:val="none" w:sz="0" w:space="0" w:color="auto"/>
        <w:bottom w:val="none" w:sz="0" w:space="0" w:color="auto"/>
        <w:right w:val="none" w:sz="0" w:space="0" w:color="auto"/>
      </w:divBdr>
    </w:div>
    <w:div w:id="695695806">
      <w:bodyDiv w:val="1"/>
      <w:marLeft w:val="0"/>
      <w:marRight w:val="0"/>
      <w:marTop w:val="0"/>
      <w:marBottom w:val="0"/>
      <w:divBdr>
        <w:top w:val="none" w:sz="0" w:space="0" w:color="auto"/>
        <w:left w:val="none" w:sz="0" w:space="0" w:color="auto"/>
        <w:bottom w:val="none" w:sz="0" w:space="0" w:color="auto"/>
        <w:right w:val="none" w:sz="0" w:space="0" w:color="auto"/>
      </w:divBdr>
    </w:div>
    <w:div w:id="865367428">
      <w:bodyDiv w:val="1"/>
      <w:marLeft w:val="0"/>
      <w:marRight w:val="0"/>
      <w:marTop w:val="0"/>
      <w:marBottom w:val="0"/>
      <w:divBdr>
        <w:top w:val="none" w:sz="0" w:space="0" w:color="auto"/>
        <w:left w:val="none" w:sz="0" w:space="0" w:color="auto"/>
        <w:bottom w:val="none" w:sz="0" w:space="0" w:color="auto"/>
        <w:right w:val="none" w:sz="0" w:space="0" w:color="auto"/>
      </w:divBdr>
    </w:div>
    <w:div w:id="877400403">
      <w:bodyDiv w:val="1"/>
      <w:marLeft w:val="0"/>
      <w:marRight w:val="0"/>
      <w:marTop w:val="0"/>
      <w:marBottom w:val="0"/>
      <w:divBdr>
        <w:top w:val="none" w:sz="0" w:space="0" w:color="auto"/>
        <w:left w:val="none" w:sz="0" w:space="0" w:color="auto"/>
        <w:bottom w:val="none" w:sz="0" w:space="0" w:color="auto"/>
        <w:right w:val="none" w:sz="0" w:space="0" w:color="auto"/>
      </w:divBdr>
      <w:divsChild>
        <w:div w:id="66540345">
          <w:marLeft w:val="0"/>
          <w:marRight w:val="0"/>
          <w:marTop w:val="0"/>
          <w:marBottom w:val="0"/>
          <w:divBdr>
            <w:top w:val="none" w:sz="0" w:space="0" w:color="auto"/>
            <w:left w:val="none" w:sz="0" w:space="0" w:color="auto"/>
            <w:bottom w:val="none" w:sz="0" w:space="0" w:color="auto"/>
            <w:right w:val="none" w:sz="0" w:space="0" w:color="auto"/>
          </w:divBdr>
        </w:div>
        <w:div w:id="123961224">
          <w:marLeft w:val="0"/>
          <w:marRight w:val="0"/>
          <w:marTop w:val="0"/>
          <w:marBottom w:val="0"/>
          <w:divBdr>
            <w:top w:val="none" w:sz="0" w:space="0" w:color="auto"/>
            <w:left w:val="none" w:sz="0" w:space="0" w:color="auto"/>
            <w:bottom w:val="none" w:sz="0" w:space="0" w:color="auto"/>
            <w:right w:val="none" w:sz="0" w:space="0" w:color="auto"/>
          </w:divBdr>
        </w:div>
        <w:div w:id="230236876">
          <w:marLeft w:val="0"/>
          <w:marRight w:val="0"/>
          <w:marTop w:val="0"/>
          <w:marBottom w:val="0"/>
          <w:divBdr>
            <w:top w:val="none" w:sz="0" w:space="0" w:color="auto"/>
            <w:left w:val="none" w:sz="0" w:space="0" w:color="auto"/>
            <w:bottom w:val="none" w:sz="0" w:space="0" w:color="auto"/>
            <w:right w:val="none" w:sz="0" w:space="0" w:color="auto"/>
          </w:divBdr>
        </w:div>
        <w:div w:id="267591446">
          <w:marLeft w:val="0"/>
          <w:marRight w:val="0"/>
          <w:marTop w:val="0"/>
          <w:marBottom w:val="0"/>
          <w:divBdr>
            <w:top w:val="none" w:sz="0" w:space="0" w:color="auto"/>
            <w:left w:val="none" w:sz="0" w:space="0" w:color="auto"/>
            <w:bottom w:val="none" w:sz="0" w:space="0" w:color="auto"/>
            <w:right w:val="none" w:sz="0" w:space="0" w:color="auto"/>
          </w:divBdr>
        </w:div>
        <w:div w:id="327170652">
          <w:marLeft w:val="0"/>
          <w:marRight w:val="0"/>
          <w:marTop w:val="0"/>
          <w:marBottom w:val="0"/>
          <w:divBdr>
            <w:top w:val="none" w:sz="0" w:space="0" w:color="auto"/>
            <w:left w:val="none" w:sz="0" w:space="0" w:color="auto"/>
            <w:bottom w:val="none" w:sz="0" w:space="0" w:color="auto"/>
            <w:right w:val="none" w:sz="0" w:space="0" w:color="auto"/>
          </w:divBdr>
        </w:div>
        <w:div w:id="367881461">
          <w:marLeft w:val="0"/>
          <w:marRight w:val="0"/>
          <w:marTop w:val="0"/>
          <w:marBottom w:val="0"/>
          <w:divBdr>
            <w:top w:val="none" w:sz="0" w:space="0" w:color="auto"/>
            <w:left w:val="none" w:sz="0" w:space="0" w:color="auto"/>
            <w:bottom w:val="none" w:sz="0" w:space="0" w:color="auto"/>
            <w:right w:val="none" w:sz="0" w:space="0" w:color="auto"/>
          </w:divBdr>
        </w:div>
        <w:div w:id="395663195">
          <w:marLeft w:val="0"/>
          <w:marRight w:val="0"/>
          <w:marTop w:val="0"/>
          <w:marBottom w:val="0"/>
          <w:divBdr>
            <w:top w:val="none" w:sz="0" w:space="0" w:color="auto"/>
            <w:left w:val="none" w:sz="0" w:space="0" w:color="auto"/>
            <w:bottom w:val="none" w:sz="0" w:space="0" w:color="auto"/>
            <w:right w:val="none" w:sz="0" w:space="0" w:color="auto"/>
          </w:divBdr>
        </w:div>
        <w:div w:id="621225491">
          <w:marLeft w:val="0"/>
          <w:marRight w:val="0"/>
          <w:marTop w:val="0"/>
          <w:marBottom w:val="0"/>
          <w:divBdr>
            <w:top w:val="none" w:sz="0" w:space="0" w:color="auto"/>
            <w:left w:val="none" w:sz="0" w:space="0" w:color="auto"/>
            <w:bottom w:val="none" w:sz="0" w:space="0" w:color="auto"/>
            <w:right w:val="none" w:sz="0" w:space="0" w:color="auto"/>
          </w:divBdr>
        </w:div>
        <w:div w:id="693770446">
          <w:marLeft w:val="0"/>
          <w:marRight w:val="0"/>
          <w:marTop w:val="0"/>
          <w:marBottom w:val="0"/>
          <w:divBdr>
            <w:top w:val="none" w:sz="0" w:space="0" w:color="auto"/>
            <w:left w:val="none" w:sz="0" w:space="0" w:color="auto"/>
            <w:bottom w:val="none" w:sz="0" w:space="0" w:color="auto"/>
            <w:right w:val="none" w:sz="0" w:space="0" w:color="auto"/>
          </w:divBdr>
        </w:div>
        <w:div w:id="716048325">
          <w:marLeft w:val="0"/>
          <w:marRight w:val="0"/>
          <w:marTop w:val="0"/>
          <w:marBottom w:val="0"/>
          <w:divBdr>
            <w:top w:val="none" w:sz="0" w:space="0" w:color="auto"/>
            <w:left w:val="none" w:sz="0" w:space="0" w:color="auto"/>
            <w:bottom w:val="none" w:sz="0" w:space="0" w:color="auto"/>
            <w:right w:val="none" w:sz="0" w:space="0" w:color="auto"/>
          </w:divBdr>
        </w:div>
        <w:div w:id="769004983">
          <w:marLeft w:val="0"/>
          <w:marRight w:val="0"/>
          <w:marTop w:val="0"/>
          <w:marBottom w:val="0"/>
          <w:divBdr>
            <w:top w:val="none" w:sz="0" w:space="0" w:color="auto"/>
            <w:left w:val="none" w:sz="0" w:space="0" w:color="auto"/>
            <w:bottom w:val="none" w:sz="0" w:space="0" w:color="auto"/>
            <w:right w:val="none" w:sz="0" w:space="0" w:color="auto"/>
          </w:divBdr>
        </w:div>
        <w:div w:id="905723504">
          <w:marLeft w:val="0"/>
          <w:marRight w:val="0"/>
          <w:marTop w:val="0"/>
          <w:marBottom w:val="0"/>
          <w:divBdr>
            <w:top w:val="none" w:sz="0" w:space="0" w:color="auto"/>
            <w:left w:val="none" w:sz="0" w:space="0" w:color="auto"/>
            <w:bottom w:val="none" w:sz="0" w:space="0" w:color="auto"/>
            <w:right w:val="none" w:sz="0" w:space="0" w:color="auto"/>
          </w:divBdr>
        </w:div>
        <w:div w:id="946087024">
          <w:marLeft w:val="0"/>
          <w:marRight w:val="0"/>
          <w:marTop w:val="0"/>
          <w:marBottom w:val="0"/>
          <w:divBdr>
            <w:top w:val="none" w:sz="0" w:space="0" w:color="auto"/>
            <w:left w:val="none" w:sz="0" w:space="0" w:color="auto"/>
            <w:bottom w:val="none" w:sz="0" w:space="0" w:color="auto"/>
            <w:right w:val="none" w:sz="0" w:space="0" w:color="auto"/>
          </w:divBdr>
        </w:div>
        <w:div w:id="977607562">
          <w:marLeft w:val="0"/>
          <w:marRight w:val="0"/>
          <w:marTop w:val="0"/>
          <w:marBottom w:val="0"/>
          <w:divBdr>
            <w:top w:val="none" w:sz="0" w:space="0" w:color="auto"/>
            <w:left w:val="none" w:sz="0" w:space="0" w:color="auto"/>
            <w:bottom w:val="none" w:sz="0" w:space="0" w:color="auto"/>
            <w:right w:val="none" w:sz="0" w:space="0" w:color="auto"/>
          </w:divBdr>
        </w:div>
        <w:div w:id="1057127564">
          <w:marLeft w:val="0"/>
          <w:marRight w:val="0"/>
          <w:marTop w:val="0"/>
          <w:marBottom w:val="0"/>
          <w:divBdr>
            <w:top w:val="none" w:sz="0" w:space="0" w:color="auto"/>
            <w:left w:val="none" w:sz="0" w:space="0" w:color="auto"/>
            <w:bottom w:val="none" w:sz="0" w:space="0" w:color="auto"/>
            <w:right w:val="none" w:sz="0" w:space="0" w:color="auto"/>
          </w:divBdr>
        </w:div>
        <w:div w:id="1154301895">
          <w:marLeft w:val="0"/>
          <w:marRight w:val="0"/>
          <w:marTop w:val="0"/>
          <w:marBottom w:val="0"/>
          <w:divBdr>
            <w:top w:val="none" w:sz="0" w:space="0" w:color="auto"/>
            <w:left w:val="none" w:sz="0" w:space="0" w:color="auto"/>
            <w:bottom w:val="none" w:sz="0" w:space="0" w:color="auto"/>
            <w:right w:val="none" w:sz="0" w:space="0" w:color="auto"/>
          </w:divBdr>
        </w:div>
        <w:div w:id="1245216698">
          <w:marLeft w:val="0"/>
          <w:marRight w:val="0"/>
          <w:marTop w:val="0"/>
          <w:marBottom w:val="0"/>
          <w:divBdr>
            <w:top w:val="none" w:sz="0" w:space="0" w:color="auto"/>
            <w:left w:val="none" w:sz="0" w:space="0" w:color="auto"/>
            <w:bottom w:val="none" w:sz="0" w:space="0" w:color="auto"/>
            <w:right w:val="none" w:sz="0" w:space="0" w:color="auto"/>
          </w:divBdr>
        </w:div>
        <w:div w:id="1285189710">
          <w:marLeft w:val="0"/>
          <w:marRight w:val="0"/>
          <w:marTop w:val="0"/>
          <w:marBottom w:val="0"/>
          <w:divBdr>
            <w:top w:val="none" w:sz="0" w:space="0" w:color="auto"/>
            <w:left w:val="none" w:sz="0" w:space="0" w:color="auto"/>
            <w:bottom w:val="none" w:sz="0" w:space="0" w:color="auto"/>
            <w:right w:val="none" w:sz="0" w:space="0" w:color="auto"/>
          </w:divBdr>
        </w:div>
        <w:div w:id="1359890091">
          <w:marLeft w:val="0"/>
          <w:marRight w:val="0"/>
          <w:marTop w:val="0"/>
          <w:marBottom w:val="0"/>
          <w:divBdr>
            <w:top w:val="none" w:sz="0" w:space="0" w:color="auto"/>
            <w:left w:val="none" w:sz="0" w:space="0" w:color="auto"/>
            <w:bottom w:val="none" w:sz="0" w:space="0" w:color="auto"/>
            <w:right w:val="none" w:sz="0" w:space="0" w:color="auto"/>
          </w:divBdr>
        </w:div>
        <w:div w:id="1452237120">
          <w:marLeft w:val="0"/>
          <w:marRight w:val="0"/>
          <w:marTop w:val="0"/>
          <w:marBottom w:val="0"/>
          <w:divBdr>
            <w:top w:val="none" w:sz="0" w:space="0" w:color="auto"/>
            <w:left w:val="none" w:sz="0" w:space="0" w:color="auto"/>
            <w:bottom w:val="none" w:sz="0" w:space="0" w:color="auto"/>
            <w:right w:val="none" w:sz="0" w:space="0" w:color="auto"/>
          </w:divBdr>
          <w:divsChild>
            <w:div w:id="179392263">
              <w:marLeft w:val="0"/>
              <w:marRight w:val="0"/>
              <w:marTop w:val="0"/>
              <w:marBottom w:val="0"/>
              <w:divBdr>
                <w:top w:val="none" w:sz="0" w:space="0" w:color="auto"/>
                <w:left w:val="none" w:sz="0" w:space="0" w:color="auto"/>
                <w:bottom w:val="none" w:sz="0" w:space="0" w:color="auto"/>
                <w:right w:val="none" w:sz="0" w:space="0" w:color="auto"/>
              </w:divBdr>
            </w:div>
            <w:div w:id="1762557451">
              <w:marLeft w:val="0"/>
              <w:marRight w:val="0"/>
              <w:marTop w:val="0"/>
              <w:marBottom w:val="0"/>
              <w:divBdr>
                <w:top w:val="none" w:sz="0" w:space="0" w:color="auto"/>
                <w:left w:val="none" w:sz="0" w:space="0" w:color="auto"/>
                <w:bottom w:val="none" w:sz="0" w:space="0" w:color="auto"/>
                <w:right w:val="none" w:sz="0" w:space="0" w:color="auto"/>
              </w:divBdr>
            </w:div>
            <w:div w:id="1854342745">
              <w:marLeft w:val="0"/>
              <w:marRight w:val="0"/>
              <w:marTop w:val="0"/>
              <w:marBottom w:val="0"/>
              <w:divBdr>
                <w:top w:val="none" w:sz="0" w:space="0" w:color="auto"/>
                <w:left w:val="none" w:sz="0" w:space="0" w:color="auto"/>
                <w:bottom w:val="none" w:sz="0" w:space="0" w:color="auto"/>
                <w:right w:val="none" w:sz="0" w:space="0" w:color="auto"/>
              </w:divBdr>
            </w:div>
            <w:div w:id="1908026973">
              <w:marLeft w:val="0"/>
              <w:marRight w:val="0"/>
              <w:marTop w:val="0"/>
              <w:marBottom w:val="0"/>
              <w:divBdr>
                <w:top w:val="none" w:sz="0" w:space="0" w:color="auto"/>
                <w:left w:val="none" w:sz="0" w:space="0" w:color="auto"/>
                <w:bottom w:val="none" w:sz="0" w:space="0" w:color="auto"/>
                <w:right w:val="none" w:sz="0" w:space="0" w:color="auto"/>
              </w:divBdr>
            </w:div>
            <w:div w:id="2115860103">
              <w:marLeft w:val="0"/>
              <w:marRight w:val="0"/>
              <w:marTop w:val="0"/>
              <w:marBottom w:val="0"/>
              <w:divBdr>
                <w:top w:val="none" w:sz="0" w:space="0" w:color="auto"/>
                <w:left w:val="none" w:sz="0" w:space="0" w:color="auto"/>
                <w:bottom w:val="none" w:sz="0" w:space="0" w:color="auto"/>
                <w:right w:val="none" w:sz="0" w:space="0" w:color="auto"/>
              </w:divBdr>
            </w:div>
          </w:divsChild>
        </w:div>
        <w:div w:id="1455365682">
          <w:marLeft w:val="0"/>
          <w:marRight w:val="0"/>
          <w:marTop w:val="0"/>
          <w:marBottom w:val="0"/>
          <w:divBdr>
            <w:top w:val="none" w:sz="0" w:space="0" w:color="auto"/>
            <w:left w:val="none" w:sz="0" w:space="0" w:color="auto"/>
            <w:bottom w:val="none" w:sz="0" w:space="0" w:color="auto"/>
            <w:right w:val="none" w:sz="0" w:space="0" w:color="auto"/>
          </w:divBdr>
        </w:div>
        <w:div w:id="1545212349">
          <w:marLeft w:val="0"/>
          <w:marRight w:val="0"/>
          <w:marTop w:val="0"/>
          <w:marBottom w:val="0"/>
          <w:divBdr>
            <w:top w:val="none" w:sz="0" w:space="0" w:color="auto"/>
            <w:left w:val="none" w:sz="0" w:space="0" w:color="auto"/>
            <w:bottom w:val="none" w:sz="0" w:space="0" w:color="auto"/>
            <w:right w:val="none" w:sz="0" w:space="0" w:color="auto"/>
          </w:divBdr>
        </w:div>
        <w:div w:id="1547839058">
          <w:marLeft w:val="0"/>
          <w:marRight w:val="0"/>
          <w:marTop w:val="0"/>
          <w:marBottom w:val="0"/>
          <w:divBdr>
            <w:top w:val="none" w:sz="0" w:space="0" w:color="auto"/>
            <w:left w:val="none" w:sz="0" w:space="0" w:color="auto"/>
            <w:bottom w:val="none" w:sz="0" w:space="0" w:color="auto"/>
            <w:right w:val="none" w:sz="0" w:space="0" w:color="auto"/>
          </w:divBdr>
        </w:div>
        <w:div w:id="1576862862">
          <w:marLeft w:val="0"/>
          <w:marRight w:val="0"/>
          <w:marTop w:val="0"/>
          <w:marBottom w:val="0"/>
          <w:divBdr>
            <w:top w:val="none" w:sz="0" w:space="0" w:color="auto"/>
            <w:left w:val="none" w:sz="0" w:space="0" w:color="auto"/>
            <w:bottom w:val="none" w:sz="0" w:space="0" w:color="auto"/>
            <w:right w:val="none" w:sz="0" w:space="0" w:color="auto"/>
          </w:divBdr>
        </w:div>
        <w:div w:id="1729064666">
          <w:marLeft w:val="0"/>
          <w:marRight w:val="0"/>
          <w:marTop w:val="0"/>
          <w:marBottom w:val="0"/>
          <w:divBdr>
            <w:top w:val="none" w:sz="0" w:space="0" w:color="auto"/>
            <w:left w:val="none" w:sz="0" w:space="0" w:color="auto"/>
            <w:bottom w:val="none" w:sz="0" w:space="0" w:color="auto"/>
            <w:right w:val="none" w:sz="0" w:space="0" w:color="auto"/>
          </w:divBdr>
        </w:div>
        <w:div w:id="1836337112">
          <w:marLeft w:val="0"/>
          <w:marRight w:val="0"/>
          <w:marTop w:val="0"/>
          <w:marBottom w:val="0"/>
          <w:divBdr>
            <w:top w:val="none" w:sz="0" w:space="0" w:color="auto"/>
            <w:left w:val="none" w:sz="0" w:space="0" w:color="auto"/>
            <w:bottom w:val="none" w:sz="0" w:space="0" w:color="auto"/>
            <w:right w:val="none" w:sz="0" w:space="0" w:color="auto"/>
          </w:divBdr>
        </w:div>
        <w:div w:id="1851485280">
          <w:marLeft w:val="0"/>
          <w:marRight w:val="0"/>
          <w:marTop w:val="0"/>
          <w:marBottom w:val="0"/>
          <w:divBdr>
            <w:top w:val="none" w:sz="0" w:space="0" w:color="auto"/>
            <w:left w:val="none" w:sz="0" w:space="0" w:color="auto"/>
            <w:bottom w:val="none" w:sz="0" w:space="0" w:color="auto"/>
            <w:right w:val="none" w:sz="0" w:space="0" w:color="auto"/>
          </w:divBdr>
        </w:div>
        <w:div w:id="1862930189">
          <w:marLeft w:val="0"/>
          <w:marRight w:val="0"/>
          <w:marTop w:val="0"/>
          <w:marBottom w:val="0"/>
          <w:divBdr>
            <w:top w:val="none" w:sz="0" w:space="0" w:color="auto"/>
            <w:left w:val="none" w:sz="0" w:space="0" w:color="auto"/>
            <w:bottom w:val="none" w:sz="0" w:space="0" w:color="auto"/>
            <w:right w:val="none" w:sz="0" w:space="0" w:color="auto"/>
          </w:divBdr>
        </w:div>
        <w:div w:id="1904097238">
          <w:marLeft w:val="0"/>
          <w:marRight w:val="0"/>
          <w:marTop w:val="0"/>
          <w:marBottom w:val="0"/>
          <w:divBdr>
            <w:top w:val="none" w:sz="0" w:space="0" w:color="auto"/>
            <w:left w:val="none" w:sz="0" w:space="0" w:color="auto"/>
            <w:bottom w:val="none" w:sz="0" w:space="0" w:color="auto"/>
            <w:right w:val="none" w:sz="0" w:space="0" w:color="auto"/>
          </w:divBdr>
        </w:div>
        <w:div w:id="2096900898">
          <w:marLeft w:val="0"/>
          <w:marRight w:val="0"/>
          <w:marTop w:val="0"/>
          <w:marBottom w:val="0"/>
          <w:divBdr>
            <w:top w:val="none" w:sz="0" w:space="0" w:color="auto"/>
            <w:left w:val="none" w:sz="0" w:space="0" w:color="auto"/>
            <w:bottom w:val="none" w:sz="0" w:space="0" w:color="auto"/>
            <w:right w:val="none" w:sz="0" w:space="0" w:color="auto"/>
          </w:divBdr>
        </w:div>
        <w:div w:id="2098557892">
          <w:marLeft w:val="0"/>
          <w:marRight w:val="0"/>
          <w:marTop w:val="0"/>
          <w:marBottom w:val="0"/>
          <w:divBdr>
            <w:top w:val="none" w:sz="0" w:space="0" w:color="auto"/>
            <w:left w:val="none" w:sz="0" w:space="0" w:color="auto"/>
            <w:bottom w:val="none" w:sz="0" w:space="0" w:color="auto"/>
            <w:right w:val="none" w:sz="0" w:space="0" w:color="auto"/>
          </w:divBdr>
        </w:div>
      </w:divsChild>
    </w:div>
    <w:div w:id="950355803">
      <w:bodyDiv w:val="1"/>
      <w:marLeft w:val="0"/>
      <w:marRight w:val="0"/>
      <w:marTop w:val="0"/>
      <w:marBottom w:val="0"/>
      <w:divBdr>
        <w:top w:val="none" w:sz="0" w:space="0" w:color="auto"/>
        <w:left w:val="none" w:sz="0" w:space="0" w:color="auto"/>
        <w:bottom w:val="none" w:sz="0" w:space="0" w:color="auto"/>
        <w:right w:val="none" w:sz="0" w:space="0" w:color="auto"/>
      </w:divBdr>
    </w:div>
    <w:div w:id="953826134">
      <w:bodyDiv w:val="1"/>
      <w:marLeft w:val="0"/>
      <w:marRight w:val="0"/>
      <w:marTop w:val="0"/>
      <w:marBottom w:val="0"/>
      <w:divBdr>
        <w:top w:val="none" w:sz="0" w:space="0" w:color="auto"/>
        <w:left w:val="none" w:sz="0" w:space="0" w:color="auto"/>
        <w:bottom w:val="none" w:sz="0" w:space="0" w:color="auto"/>
        <w:right w:val="none" w:sz="0" w:space="0" w:color="auto"/>
      </w:divBdr>
    </w:div>
    <w:div w:id="1013727984">
      <w:bodyDiv w:val="1"/>
      <w:marLeft w:val="0"/>
      <w:marRight w:val="0"/>
      <w:marTop w:val="0"/>
      <w:marBottom w:val="0"/>
      <w:divBdr>
        <w:top w:val="none" w:sz="0" w:space="0" w:color="auto"/>
        <w:left w:val="none" w:sz="0" w:space="0" w:color="auto"/>
        <w:bottom w:val="none" w:sz="0" w:space="0" w:color="auto"/>
        <w:right w:val="none" w:sz="0" w:space="0" w:color="auto"/>
      </w:divBdr>
    </w:div>
    <w:div w:id="1024328795">
      <w:bodyDiv w:val="1"/>
      <w:marLeft w:val="0"/>
      <w:marRight w:val="0"/>
      <w:marTop w:val="0"/>
      <w:marBottom w:val="0"/>
      <w:divBdr>
        <w:top w:val="none" w:sz="0" w:space="0" w:color="auto"/>
        <w:left w:val="none" w:sz="0" w:space="0" w:color="auto"/>
        <w:bottom w:val="none" w:sz="0" w:space="0" w:color="auto"/>
        <w:right w:val="none" w:sz="0" w:space="0" w:color="auto"/>
      </w:divBdr>
      <w:divsChild>
        <w:div w:id="125634588">
          <w:marLeft w:val="1166"/>
          <w:marRight w:val="0"/>
          <w:marTop w:val="0"/>
          <w:marBottom w:val="0"/>
          <w:divBdr>
            <w:top w:val="none" w:sz="0" w:space="0" w:color="auto"/>
            <w:left w:val="none" w:sz="0" w:space="0" w:color="auto"/>
            <w:bottom w:val="none" w:sz="0" w:space="0" w:color="auto"/>
            <w:right w:val="none" w:sz="0" w:space="0" w:color="auto"/>
          </w:divBdr>
        </w:div>
        <w:div w:id="161169568">
          <w:marLeft w:val="446"/>
          <w:marRight w:val="0"/>
          <w:marTop w:val="0"/>
          <w:marBottom w:val="0"/>
          <w:divBdr>
            <w:top w:val="none" w:sz="0" w:space="0" w:color="auto"/>
            <w:left w:val="none" w:sz="0" w:space="0" w:color="auto"/>
            <w:bottom w:val="none" w:sz="0" w:space="0" w:color="auto"/>
            <w:right w:val="none" w:sz="0" w:space="0" w:color="auto"/>
          </w:divBdr>
        </w:div>
        <w:div w:id="322663984">
          <w:marLeft w:val="446"/>
          <w:marRight w:val="0"/>
          <w:marTop w:val="0"/>
          <w:marBottom w:val="0"/>
          <w:divBdr>
            <w:top w:val="none" w:sz="0" w:space="0" w:color="auto"/>
            <w:left w:val="none" w:sz="0" w:space="0" w:color="auto"/>
            <w:bottom w:val="none" w:sz="0" w:space="0" w:color="auto"/>
            <w:right w:val="none" w:sz="0" w:space="0" w:color="auto"/>
          </w:divBdr>
        </w:div>
        <w:div w:id="343633496">
          <w:marLeft w:val="1886"/>
          <w:marRight w:val="0"/>
          <w:marTop w:val="0"/>
          <w:marBottom w:val="0"/>
          <w:divBdr>
            <w:top w:val="none" w:sz="0" w:space="0" w:color="auto"/>
            <w:left w:val="none" w:sz="0" w:space="0" w:color="auto"/>
            <w:bottom w:val="none" w:sz="0" w:space="0" w:color="auto"/>
            <w:right w:val="none" w:sz="0" w:space="0" w:color="auto"/>
          </w:divBdr>
        </w:div>
        <w:div w:id="403645065">
          <w:marLeft w:val="1166"/>
          <w:marRight w:val="0"/>
          <w:marTop w:val="0"/>
          <w:marBottom w:val="0"/>
          <w:divBdr>
            <w:top w:val="none" w:sz="0" w:space="0" w:color="auto"/>
            <w:left w:val="none" w:sz="0" w:space="0" w:color="auto"/>
            <w:bottom w:val="none" w:sz="0" w:space="0" w:color="auto"/>
            <w:right w:val="none" w:sz="0" w:space="0" w:color="auto"/>
          </w:divBdr>
        </w:div>
        <w:div w:id="770390405">
          <w:marLeft w:val="1166"/>
          <w:marRight w:val="0"/>
          <w:marTop w:val="0"/>
          <w:marBottom w:val="0"/>
          <w:divBdr>
            <w:top w:val="none" w:sz="0" w:space="0" w:color="auto"/>
            <w:left w:val="none" w:sz="0" w:space="0" w:color="auto"/>
            <w:bottom w:val="none" w:sz="0" w:space="0" w:color="auto"/>
            <w:right w:val="none" w:sz="0" w:space="0" w:color="auto"/>
          </w:divBdr>
        </w:div>
        <w:div w:id="804005517">
          <w:marLeft w:val="446"/>
          <w:marRight w:val="0"/>
          <w:marTop w:val="0"/>
          <w:marBottom w:val="0"/>
          <w:divBdr>
            <w:top w:val="none" w:sz="0" w:space="0" w:color="auto"/>
            <w:left w:val="none" w:sz="0" w:space="0" w:color="auto"/>
            <w:bottom w:val="none" w:sz="0" w:space="0" w:color="auto"/>
            <w:right w:val="none" w:sz="0" w:space="0" w:color="auto"/>
          </w:divBdr>
        </w:div>
        <w:div w:id="945039644">
          <w:marLeft w:val="1166"/>
          <w:marRight w:val="0"/>
          <w:marTop w:val="0"/>
          <w:marBottom w:val="0"/>
          <w:divBdr>
            <w:top w:val="none" w:sz="0" w:space="0" w:color="auto"/>
            <w:left w:val="none" w:sz="0" w:space="0" w:color="auto"/>
            <w:bottom w:val="none" w:sz="0" w:space="0" w:color="auto"/>
            <w:right w:val="none" w:sz="0" w:space="0" w:color="auto"/>
          </w:divBdr>
        </w:div>
        <w:div w:id="966933255">
          <w:marLeft w:val="1886"/>
          <w:marRight w:val="0"/>
          <w:marTop w:val="0"/>
          <w:marBottom w:val="0"/>
          <w:divBdr>
            <w:top w:val="none" w:sz="0" w:space="0" w:color="auto"/>
            <w:left w:val="none" w:sz="0" w:space="0" w:color="auto"/>
            <w:bottom w:val="none" w:sz="0" w:space="0" w:color="auto"/>
            <w:right w:val="none" w:sz="0" w:space="0" w:color="auto"/>
          </w:divBdr>
        </w:div>
        <w:div w:id="1048798724">
          <w:marLeft w:val="1886"/>
          <w:marRight w:val="0"/>
          <w:marTop w:val="0"/>
          <w:marBottom w:val="0"/>
          <w:divBdr>
            <w:top w:val="none" w:sz="0" w:space="0" w:color="auto"/>
            <w:left w:val="none" w:sz="0" w:space="0" w:color="auto"/>
            <w:bottom w:val="none" w:sz="0" w:space="0" w:color="auto"/>
            <w:right w:val="none" w:sz="0" w:space="0" w:color="auto"/>
          </w:divBdr>
        </w:div>
        <w:div w:id="1126507029">
          <w:marLeft w:val="1886"/>
          <w:marRight w:val="0"/>
          <w:marTop w:val="0"/>
          <w:marBottom w:val="0"/>
          <w:divBdr>
            <w:top w:val="none" w:sz="0" w:space="0" w:color="auto"/>
            <w:left w:val="none" w:sz="0" w:space="0" w:color="auto"/>
            <w:bottom w:val="none" w:sz="0" w:space="0" w:color="auto"/>
            <w:right w:val="none" w:sz="0" w:space="0" w:color="auto"/>
          </w:divBdr>
        </w:div>
        <w:div w:id="1228492269">
          <w:marLeft w:val="1166"/>
          <w:marRight w:val="0"/>
          <w:marTop w:val="0"/>
          <w:marBottom w:val="0"/>
          <w:divBdr>
            <w:top w:val="none" w:sz="0" w:space="0" w:color="auto"/>
            <w:left w:val="none" w:sz="0" w:space="0" w:color="auto"/>
            <w:bottom w:val="none" w:sz="0" w:space="0" w:color="auto"/>
            <w:right w:val="none" w:sz="0" w:space="0" w:color="auto"/>
          </w:divBdr>
        </w:div>
        <w:div w:id="1262181492">
          <w:marLeft w:val="1886"/>
          <w:marRight w:val="0"/>
          <w:marTop w:val="0"/>
          <w:marBottom w:val="0"/>
          <w:divBdr>
            <w:top w:val="none" w:sz="0" w:space="0" w:color="auto"/>
            <w:left w:val="none" w:sz="0" w:space="0" w:color="auto"/>
            <w:bottom w:val="none" w:sz="0" w:space="0" w:color="auto"/>
            <w:right w:val="none" w:sz="0" w:space="0" w:color="auto"/>
          </w:divBdr>
        </w:div>
        <w:div w:id="1331561889">
          <w:marLeft w:val="1886"/>
          <w:marRight w:val="0"/>
          <w:marTop w:val="0"/>
          <w:marBottom w:val="0"/>
          <w:divBdr>
            <w:top w:val="none" w:sz="0" w:space="0" w:color="auto"/>
            <w:left w:val="none" w:sz="0" w:space="0" w:color="auto"/>
            <w:bottom w:val="none" w:sz="0" w:space="0" w:color="auto"/>
            <w:right w:val="none" w:sz="0" w:space="0" w:color="auto"/>
          </w:divBdr>
        </w:div>
        <w:div w:id="1350571919">
          <w:marLeft w:val="1166"/>
          <w:marRight w:val="0"/>
          <w:marTop w:val="0"/>
          <w:marBottom w:val="0"/>
          <w:divBdr>
            <w:top w:val="none" w:sz="0" w:space="0" w:color="auto"/>
            <w:left w:val="none" w:sz="0" w:space="0" w:color="auto"/>
            <w:bottom w:val="none" w:sz="0" w:space="0" w:color="auto"/>
            <w:right w:val="none" w:sz="0" w:space="0" w:color="auto"/>
          </w:divBdr>
        </w:div>
        <w:div w:id="1378117224">
          <w:marLeft w:val="446"/>
          <w:marRight w:val="0"/>
          <w:marTop w:val="0"/>
          <w:marBottom w:val="0"/>
          <w:divBdr>
            <w:top w:val="none" w:sz="0" w:space="0" w:color="auto"/>
            <w:left w:val="none" w:sz="0" w:space="0" w:color="auto"/>
            <w:bottom w:val="none" w:sz="0" w:space="0" w:color="auto"/>
            <w:right w:val="none" w:sz="0" w:space="0" w:color="auto"/>
          </w:divBdr>
        </w:div>
        <w:div w:id="1398434623">
          <w:marLeft w:val="1166"/>
          <w:marRight w:val="0"/>
          <w:marTop w:val="0"/>
          <w:marBottom w:val="0"/>
          <w:divBdr>
            <w:top w:val="none" w:sz="0" w:space="0" w:color="auto"/>
            <w:left w:val="none" w:sz="0" w:space="0" w:color="auto"/>
            <w:bottom w:val="none" w:sz="0" w:space="0" w:color="auto"/>
            <w:right w:val="none" w:sz="0" w:space="0" w:color="auto"/>
          </w:divBdr>
        </w:div>
        <w:div w:id="1484925620">
          <w:marLeft w:val="446"/>
          <w:marRight w:val="0"/>
          <w:marTop w:val="0"/>
          <w:marBottom w:val="0"/>
          <w:divBdr>
            <w:top w:val="none" w:sz="0" w:space="0" w:color="auto"/>
            <w:left w:val="none" w:sz="0" w:space="0" w:color="auto"/>
            <w:bottom w:val="none" w:sz="0" w:space="0" w:color="auto"/>
            <w:right w:val="none" w:sz="0" w:space="0" w:color="auto"/>
          </w:divBdr>
        </w:div>
        <w:div w:id="1523784914">
          <w:marLeft w:val="1166"/>
          <w:marRight w:val="0"/>
          <w:marTop w:val="0"/>
          <w:marBottom w:val="0"/>
          <w:divBdr>
            <w:top w:val="none" w:sz="0" w:space="0" w:color="auto"/>
            <w:left w:val="none" w:sz="0" w:space="0" w:color="auto"/>
            <w:bottom w:val="none" w:sz="0" w:space="0" w:color="auto"/>
            <w:right w:val="none" w:sz="0" w:space="0" w:color="auto"/>
          </w:divBdr>
        </w:div>
        <w:div w:id="1662542832">
          <w:marLeft w:val="1166"/>
          <w:marRight w:val="0"/>
          <w:marTop w:val="0"/>
          <w:marBottom w:val="0"/>
          <w:divBdr>
            <w:top w:val="none" w:sz="0" w:space="0" w:color="auto"/>
            <w:left w:val="none" w:sz="0" w:space="0" w:color="auto"/>
            <w:bottom w:val="none" w:sz="0" w:space="0" w:color="auto"/>
            <w:right w:val="none" w:sz="0" w:space="0" w:color="auto"/>
          </w:divBdr>
        </w:div>
        <w:div w:id="1697540488">
          <w:marLeft w:val="1166"/>
          <w:marRight w:val="0"/>
          <w:marTop w:val="0"/>
          <w:marBottom w:val="0"/>
          <w:divBdr>
            <w:top w:val="none" w:sz="0" w:space="0" w:color="auto"/>
            <w:left w:val="none" w:sz="0" w:space="0" w:color="auto"/>
            <w:bottom w:val="none" w:sz="0" w:space="0" w:color="auto"/>
            <w:right w:val="none" w:sz="0" w:space="0" w:color="auto"/>
          </w:divBdr>
        </w:div>
        <w:div w:id="1734348290">
          <w:marLeft w:val="1166"/>
          <w:marRight w:val="0"/>
          <w:marTop w:val="0"/>
          <w:marBottom w:val="0"/>
          <w:divBdr>
            <w:top w:val="none" w:sz="0" w:space="0" w:color="auto"/>
            <w:left w:val="none" w:sz="0" w:space="0" w:color="auto"/>
            <w:bottom w:val="none" w:sz="0" w:space="0" w:color="auto"/>
            <w:right w:val="none" w:sz="0" w:space="0" w:color="auto"/>
          </w:divBdr>
        </w:div>
        <w:div w:id="1753769794">
          <w:marLeft w:val="446"/>
          <w:marRight w:val="0"/>
          <w:marTop w:val="0"/>
          <w:marBottom w:val="0"/>
          <w:divBdr>
            <w:top w:val="none" w:sz="0" w:space="0" w:color="auto"/>
            <w:left w:val="none" w:sz="0" w:space="0" w:color="auto"/>
            <w:bottom w:val="none" w:sz="0" w:space="0" w:color="auto"/>
            <w:right w:val="none" w:sz="0" w:space="0" w:color="auto"/>
          </w:divBdr>
        </w:div>
        <w:div w:id="1809665675">
          <w:marLeft w:val="1166"/>
          <w:marRight w:val="0"/>
          <w:marTop w:val="0"/>
          <w:marBottom w:val="0"/>
          <w:divBdr>
            <w:top w:val="none" w:sz="0" w:space="0" w:color="auto"/>
            <w:left w:val="none" w:sz="0" w:space="0" w:color="auto"/>
            <w:bottom w:val="none" w:sz="0" w:space="0" w:color="auto"/>
            <w:right w:val="none" w:sz="0" w:space="0" w:color="auto"/>
          </w:divBdr>
        </w:div>
        <w:div w:id="1880318603">
          <w:marLeft w:val="1886"/>
          <w:marRight w:val="0"/>
          <w:marTop w:val="0"/>
          <w:marBottom w:val="0"/>
          <w:divBdr>
            <w:top w:val="none" w:sz="0" w:space="0" w:color="auto"/>
            <w:left w:val="none" w:sz="0" w:space="0" w:color="auto"/>
            <w:bottom w:val="none" w:sz="0" w:space="0" w:color="auto"/>
            <w:right w:val="none" w:sz="0" w:space="0" w:color="auto"/>
          </w:divBdr>
        </w:div>
        <w:div w:id="1919437552">
          <w:marLeft w:val="1166"/>
          <w:marRight w:val="0"/>
          <w:marTop w:val="0"/>
          <w:marBottom w:val="0"/>
          <w:divBdr>
            <w:top w:val="none" w:sz="0" w:space="0" w:color="auto"/>
            <w:left w:val="none" w:sz="0" w:space="0" w:color="auto"/>
            <w:bottom w:val="none" w:sz="0" w:space="0" w:color="auto"/>
            <w:right w:val="none" w:sz="0" w:space="0" w:color="auto"/>
          </w:divBdr>
        </w:div>
        <w:div w:id="1960407666">
          <w:marLeft w:val="1166"/>
          <w:marRight w:val="0"/>
          <w:marTop w:val="0"/>
          <w:marBottom w:val="0"/>
          <w:divBdr>
            <w:top w:val="none" w:sz="0" w:space="0" w:color="auto"/>
            <w:left w:val="none" w:sz="0" w:space="0" w:color="auto"/>
            <w:bottom w:val="none" w:sz="0" w:space="0" w:color="auto"/>
            <w:right w:val="none" w:sz="0" w:space="0" w:color="auto"/>
          </w:divBdr>
        </w:div>
        <w:div w:id="1990788604">
          <w:marLeft w:val="446"/>
          <w:marRight w:val="0"/>
          <w:marTop w:val="0"/>
          <w:marBottom w:val="0"/>
          <w:divBdr>
            <w:top w:val="none" w:sz="0" w:space="0" w:color="auto"/>
            <w:left w:val="none" w:sz="0" w:space="0" w:color="auto"/>
            <w:bottom w:val="none" w:sz="0" w:space="0" w:color="auto"/>
            <w:right w:val="none" w:sz="0" w:space="0" w:color="auto"/>
          </w:divBdr>
        </w:div>
        <w:div w:id="2104453128">
          <w:marLeft w:val="1886"/>
          <w:marRight w:val="0"/>
          <w:marTop w:val="0"/>
          <w:marBottom w:val="0"/>
          <w:divBdr>
            <w:top w:val="none" w:sz="0" w:space="0" w:color="auto"/>
            <w:left w:val="none" w:sz="0" w:space="0" w:color="auto"/>
            <w:bottom w:val="none" w:sz="0" w:space="0" w:color="auto"/>
            <w:right w:val="none" w:sz="0" w:space="0" w:color="auto"/>
          </w:divBdr>
        </w:div>
      </w:divsChild>
    </w:div>
    <w:div w:id="1036811755">
      <w:bodyDiv w:val="1"/>
      <w:marLeft w:val="0"/>
      <w:marRight w:val="0"/>
      <w:marTop w:val="0"/>
      <w:marBottom w:val="0"/>
      <w:divBdr>
        <w:top w:val="none" w:sz="0" w:space="0" w:color="auto"/>
        <w:left w:val="none" w:sz="0" w:space="0" w:color="auto"/>
        <w:bottom w:val="none" w:sz="0" w:space="0" w:color="auto"/>
        <w:right w:val="none" w:sz="0" w:space="0" w:color="auto"/>
      </w:divBdr>
    </w:div>
    <w:div w:id="1265922803">
      <w:bodyDiv w:val="1"/>
      <w:marLeft w:val="0"/>
      <w:marRight w:val="0"/>
      <w:marTop w:val="0"/>
      <w:marBottom w:val="0"/>
      <w:divBdr>
        <w:top w:val="none" w:sz="0" w:space="0" w:color="auto"/>
        <w:left w:val="none" w:sz="0" w:space="0" w:color="auto"/>
        <w:bottom w:val="none" w:sz="0" w:space="0" w:color="auto"/>
        <w:right w:val="none" w:sz="0" w:space="0" w:color="auto"/>
      </w:divBdr>
    </w:div>
    <w:div w:id="1313171217">
      <w:bodyDiv w:val="1"/>
      <w:marLeft w:val="0"/>
      <w:marRight w:val="0"/>
      <w:marTop w:val="0"/>
      <w:marBottom w:val="0"/>
      <w:divBdr>
        <w:top w:val="none" w:sz="0" w:space="0" w:color="auto"/>
        <w:left w:val="none" w:sz="0" w:space="0" w:color="auto"/>
        <w:bottom w:val="none" w:sz="0" w:space="0" w:color="auto"/>
        <w:right w:val="none" w:sz="0" w:space="0" w:color="auto"/>
      </w:divBdr>
    </w:div>
    <w:div w:id="1426800482">
      <w:bodyDiv w:val="1"/>
      <w:marLeft w:val="0"/>
      <w:marRight w:val="0"/>
      <w:marTop w:val="0"/>
      <w:marBottom w:val="0"/>
      <w:divBdr>
        <w:top w:val="none" w:sz="0" w:space="0" w:color="auto"/>
        <w:left w:val="none" w:sz="0" w:space="0" w:color="auto"/>
        <w:bottom w:val="none" w:sz="0" w:space="0" w:color="auto"/>
        <w:right w:val="none" w:sz="0" w:space="0" w:color="auto"/>
      </w:divBdr>
    </w:div>
    <w:div w:id="1498568424">
      <w:bodyDiv w:val="1"/>
      <w:marLeft w:val="0"/>
      <w:marRight w:val="0"/>
      <w:marTop w:val="0"/>
      <w:marBottom w:val="0"/>
      <w:divBdr>
        <w:top w:val="none" w:sz="0" w:space="0" w:color="auto"/>
        <w:left w:val="none" w:sz="0" w:space="0" w:color="auto"/>
        <w:bottom w:val="none" w:sz="0" w:space="0" w:color="auto"/>
        <w:right w:val="none" w:sz="0" w:space="0" w:color="auto"/>
      </w:divBdr>
    </w:div>
    <w:div w:id="1637221991">
      <w:bodyDiv w:val="1"/>
      <w:marLeft w:val="0"/>
      <w:marRight w:val="0"/>
      <w:marTop w:val="0"/>
      <w:marBottom w:val="0"/>
      <w:divBdr>
        <w:top w:val="none" w:sz="0" w:space="0" w:color="auto"/>
        <w:left w:val="none" w:sz="0" w:space="0" w:color="auto"/>
        <w:bottom w:val="none" w:sz="0" w:space="0" w:color="auto"/>
        <w:right w:val="none" w:sz="0" w:space="0" w:color="auto"/>
      </w:divBdr>
    </w:div>
    <w:div w:id="1641574744">
      <w:bodyDiv w:val="1"/>
      <w:marLeft w:val="0"/>
      <w:marRight w:val="0"/>
      <w:marTop w:val="0"/>
      <w:marBottom w:val="0"/>
      <w:divBdr>
        <w:top w:val="none" w:sz="0" w:space="0" w:color="auto"/>
        <w:left w:val="none" w:sz="0" w:space="0" w:color="auto"/>
        <w:bottom w:val="none" w:sz="0" w:space="0" w:color="auto"/>
        <w:right w:val="none" w:sz="0" w:space="0" w:color="auto"/>
      </w:divBdr>
    </w:div>
    <w:div w:id="1666863838">
      <w:bodyDiv w:val="1"/>
      <w:marLeft w:val="0"/>
      <w:marRight w:val="0"/>
      <w:marTop w:val="0"/>
      <w:marBottom w:val="0"/>
      <w:divBdr>
        <w:top w:val="none" w:sz="0" w:space="0" w:color="auto"/>
        <w:left w:val="none" w:sz="0" w:space="0" w:color="auto"/>
        <w:bottom w:val="none" w:sz="0" w:space="0" w:color="auto"/>
        <w:right w:val="none" w:sz="0" w:space="0" w:color="auto"/>
      </w:divBdr>
    </w:div>
    <w:div w:id="1671055742">
      <w:bodyDiv w:val="1"/>
      <w:marLeft w:val="0"/>
      <w:marRight w:val="0"/>
      <w:marTop w:val="0"/>
      <w:marBottom w:val="0"/>
      <w:divBdr>
        <w:top w:val="none" w:sz="0" w:space="0" w:color="auto"/>
        <w:left w:val="none" w:sz="0" w:space="0" w:color="auto"/>
        <w:bottom w:val="none" w:sz="0" w:space="0" w:color="auto"/>
        <w:right w:val="none" w:sz="0" w:space="0" w:color="auto"/>
      </w:divBdr>
    </w:div>
    <w:div w:id="1692953988">
      <w:bodyDiv w:val="1"/>
      <w:marLeft w:val="0"/>
      <w:marRight w:val="0"/>
      <w:marTop w:val="0"/>
      <w:marBottom w:val="0"/>
      <w:divBdr>
        <w:top w:val="none" w:sz="0" w:space="0" w:color="auto"/>
        <w:left w:val="none" w:sz="0" w:space="0" w:color="auto"/>
        <w:bottom w:val="none" w:sz="0" w:space="0" w:color="auto"/>
        <w:right w:val="none" w:sz="0" w:space="0" w:color="auto"/>
      </w:divBdr>
    </w:div>
    <w:div w:id="1730956586">
      <w:bodyDiv w:val="1"/>
      <w:marLeft w:val="0"/>
      <w:marRight w:val="0"/>
      <w:marTop w:val="0"/>
      <w:marBottom w:val="0"/>
      <w:divBdr>
        <w:top w:val="none" w:sz="0" w:space="0" w:color="auto"/>
        <w:left w:val="none" w:sz="0" w:space="0" w:color="auto"/>
        <w:bottom w:val="none" w:sz="0" w:space="0" w:color="auto"/>
        <w:right w:val="none" w:sz="0" w:space="0" w:color="auto"/>
      </w:divBdr>
    </w:div>
    <w:div w:id="1822312883">
      <w:bodyDiv w:val="1"/>
      <w:marLeft w:val="0"/>
      <w:marRight w:val="0"/>
      <w:marTop w:val="0"/>
      <w:marBottom w:val="0"/>
      <w:divBdr>
        <w:top w:val="none" w:sz="0" w:space="0" w:color="auto"/>
        <w:left w:val="none" w:sz="0" w:space="0" w:color="auto"/>
        <w:bottom w:val="none" w:sz="0" w:space="0" w:color="auto"/>
        <w:right w:val="none" w:sz="0" w:space="0" w:color="auto"/>
      </w:divBdr>
    </w:div>
    <w:div w:id="1881746312">
      <w:bodyDiv w:val="1"/>
      <w:marLeft w:val="0"/>
      <w:marRight w:val="0"/>
      <w:marTop w:val="0"/>
      <w:marBottom w:val="0"/>
      <w:divBdr>
        <w:top w:val="none" w:sz="0" w:space="0" w:color="auto"/>
        <w:left w:val="none" w:sz="0" w:space="0" w:color="auto"/>
        <w:bottom w:val="none" w:sz="0" w:space="0" w:color="auto"/>
        <w:right w:val="none" w:sz="0" w:space="0" w:color="auto"/>
      </w:divBdr>
      <w:divsChild>
        <w:div w:id="9836224">
          <w:marLeft w:val="547"/>
          <w:marRight w:val="0"/>
          <w:marTop w:val="0"/>
          <w:marBottom w:val="0"/>
          <w:divBdr>
            <w:top w:val="none" w:sz="0" w:space="0" w:color="auto"/>
            <w:left w:val="none" w:sz="0" w:space="0" w:color="auto"/>
            <w:bottom w:val="none" w:sz="0" w:space="0" w:color="auto"/>
            <w:right w:val="none" w:sz="0" w:space="0" w:color="auto"/>
          </w:divBdr>
        </w:div>
        <w:div w:id="443573824">
          <w:marLeft w:val="547"/>
          <w:marRight w:val="0"/>
          <w:marTop w:val="0"/>
          <w:marBottom w:val="0"/>
          <w:divBdr>
            <w:top w:val="none" w:sz="0" w:space="0" w:color="auto"/>
            <w:left w:val="none" w:sz="0" w:space="0" w:color="auto"/>
            <w:bottom w:val="none" w:sz="0" w:space="0" w:color="auto"/>
            <w:right w:val="none" w:sz="0" w:space="0" w:color="auto"/>
          </w:divBdr>
        </w:div>
        <w:div w:id="594633406">
          <w:marLeft w:val="547"/>
          <w:marRight w:val="0"/>
          <w:marTop w:val="0"/>
          <w:marBottom w:val="0"/>
          <w:divBdr>
            <w:top w:val="none" w:sz="0" w:space="0" w:color="auto"/>
            <w:left w:val="none" w:sz="0" w:space="0" w:color="auto"/>
            <w:bottom w:val="none" w:sz="0" w:space="0" w:color="auto"/>
            <w:right w:val="none" w:sz="0" w:space="0" w:color="auto"/>
          </w:divBdr>
        </w:div>
        <w:div w:id="912545074">
          <w:marLeft w:val="547"/>
          <w:marRight w:val="0"/>
          <w:marTop w:val="0"/>
          <w:marBottom w:val="0"/>
          <w:divBdr>
            <w:top w:val="none" w:sz="0" w:space="0" w:color="auto"/>
            <w:left w:val="none" w:sz="0" w:space="0" w:color="auto"/>
            <w:bottom w:val="none" w:sz="0" w:space="0" w:color="auto"/>
            <w:right w:val="none" w:sz="0" w:space="0" w:color="auto"/>
          </w:divBdr>
        </w:div>
        <w:div w:id="1151369043">
          <w:marLeft w:val="547"/>
          <w:marRight w:val="0"/>
          <w:marTop w:val="0"/>
          <w:marBottom w:val="0"/>
          <w:divBdr>
            <w:top w:val="none" w:sz="0" w:space="0" w:color="auto"/>
            <w:left w:val="none" w:sz="0" w:space="0" w:color="auto"/>
            <w:bottom w:val="none" w:sz="0" w:space="0" w:color="auto"/>
            <w:right w:val="none" w:sz="0" w:space="0" w:color="auto"/>
          </w:divBdr>
        </w:div>
        <w:div w:id="1170868145">
          <w:marLeft w:val="547"/>
          <w:marRight w:val="0"/>
          <w:marTop w:val="0"/>
          <w:marBottom w:val="0"/>
          <w:divBdr>
            <w:top w:val="none" w:sz="0" w:space="0" w:color="auto"/>
            <w:left w:val="none" w:sz="0" w:space="0" w:color="auto"/>
            <w:bottom w:val="none" w:sz="0" w:space="0" w:color="auto"/>
            <w:right w:val="none" w:sz="0" w:space="0" w:color="auto"/>
          </w:divBdr>
        </w:div>
        <w:div w:id="1375740014">
          <w:marLeft w:val="547"/>
          <w:marRight w:val="0"/>
          <w:marTop w:val="0"/>
          <w:marBottom w:val="0"/>
          <w:divBdr>
            <w:top w:val="none" w:sz="0" w:space="0" w:color="auto"/>
            <w:left w:val="none" w:sz="0" w:space="0" w:color="auto"/>
            <w:bottom w:val="none" w:sz="0" w:space="0" w:color="auto"/>
            <w:right w:val="none" w:sz="0" w:space="0" w:color="auto"/>
          </w:divBdr>
        </w:div>
      </w:divsChild>
    </w:div>
    <w:div w:id="1893230121">
      <w:bodyDiv w:val="1"/>
      <w:marLeft w:val="0"/>
      <w:marRight w:val="0"/>
      <w:marTop w:val="0"/>
      <w:marBottom w:val="0"/>
      <w:divBdr>
        <w:top w:val="none" w:sz="0" w:space="0" w:color="auto"/>
        <w:left w:val="none" w:sz="0" w:space="0" w:color="auto"/>
        <w:bottom w:val="none" w:sz="0" w:space="0" w:color="auto"/>
        <w:right w:val="none" w:sz="0" w:space="0" w:color="auto"/>
      </w:divBdr>
    </w:div>
    <w:div w:id="1912301468">
      <w:bodyDiv w:val="1"/>
      <w:marLeft w:val="0"/>
      <w:marRight w:val="0"/>
      <w:marTop w:val="0"/>
      <w:marBottom w:val="0"/>
      <w:divBdr>
        <w:top w:val="none" w:sz="0" w:space="0" w:color="auto"/>
        <w:left w:val="none" w:sz="0" w:space="0" w:color="auto"/>
        <w:bottom w:val="none" w:sz="0" w:space="0" w:color="auto"/>
        <w:right w:val="none" w:sz="0" w:space="0" w:color="auto"/>
      </w:divBdr>
    </w:div>
    <w:div w:id="1976107563">
      <w:bodyDiv w:val="1"/>
      <w:marLeft w:val="0"/>
      <w:marRight w:val="0"/>
      <w:marTop w:val="0"/>
      <w:marBottom w:val="0"/>
      <w:divBdr>
        <w:top w:val="none" w:sz="0" w:space="0" w:color="auto"/>
        <w:left w:val="none" w:sz="0" w:space="0" w:color="auto"/>
        <w:bottom w:val="none" w:sz="0" w:space="0" w:color="auto"/>
        <w:right w:val="none" w:sz="0" w:space="0" w:color="auto"/>
      </w:divBdr>
    </w:div>
    <w:div w:id="2048482991">
      <w:bodyDiv w:val="1"/>
      <w:marLeft w:val="0"/>
      <w:marRight w:val="0"/>
      <w:marTop w:val="0"/>
      <w:marBottom w:val="0"/>
      <w:divBdr>
        <w:top w:val="none" w:sz="0" w:space="0" w:color="auto"/>
        <w:left w:val="none" w:sz="0" w:space="0" w:color="auto"/>
        <w:bottom w:val="none" w:sz="0" w:space="0" w:color="auto"/>
        <w:right w:val="none" w:sz="0" w:space="0" w:color="auto"/>
      </w:divBdr>
      <w:divsChild>
        <w:div w:id="6952042">
          <w:marLeft w:val="1166"/>
          <w:marRight w:val="0"/>
          <w:marTop w:val="0"/>
          <w:marBottom w:val="0"/>
          <w:divBdr>
            <w:top w:val="none" w:sz="0" w:space="0" w:color="auto"/>
            <w:left w:val="none" w:sz="0" w:space="0" w:color="auto"/>
            <w:bottom w:val="none" w:sz="0" w:space="0" w:color="auto"/>
            <w:right w:val="none" w:sz="0" w:space="0" w:color="auto"/>
          </w:divBdr>
        </w:div>
        <w:div w:id="30885619">
          <w:marLeft w:val="1800"/>
          <w:marRight w:val="0"/>
          <w:marTop w:val="0"/>
          <w:marBottom w:val="0"/>
          <w:divBdr>
            <w:top w:val="none" w:sz="0" w:space="0" w:color="auto"/>
            <w:left w:val="none" w:sz="0" w:space="0" w:color="auto"/>
            <w:bottom w:val="none" w:sz="0" w:space="0" w:color="auto"/>
            <w:right w:val="none" w:sz="0" w:space="0" w:color="auto"/>
          </w:divBdr>
        </w:div>
        <w:div w:id="39326856">
          <w:marLeft w:val="1166"/>
          <w:marRight w:val="0"/>
          <w:marTop w:val="0"/>
          <w:marBottom w:val="0"/>
          <w:divBdr>
            <w:top w:val="none" w:sz="0" w:space="0" w:color="auto"/>
            <w:left w:val="none" w:sz="0" w:space="0" w:color="auto"/>
            <w:bottom w:val="none" w:sz="0" w:space="0" w:color="auto"/>
            <w:right w:val="none" w:sz="0" w:space="0" w:color="auto"/>
          </w:divBdr>
        </w:div>
        <w:div w:id="43019285">
          <w:marLeft w:val="1166"/>
          <w:marRight w:val="0"/>
          <w:marTop w:val="0"/>
          <w:marBottom w:val="0"/>
          <w:divBdr>
            <w:top w:val="none" w:sz="0" w:space="0" w:color="auto"/>
            <w:left w:val="none" w:sz="0" w:space="0" w:color="auto"/>
            <w:bottom w:val="none" w:sz="0" w:space="0" w:color="auto"/>
            <w:right w:val="none" w:sz="0" w:space="0" w:color="auto"/>
          </w:divBdr>
        </w:div>
        <w:div w:id="73364087">
          <w:marLeft w:val="1166"/>
          <w:marRight w:val="0"/>
          <w:marTop w:val="0"/>
          <w:marBottom w:val="0"/>
          <w:divBdr>
            <w:top w:val="none" w:sz="0" w:space="0" w:color="auto"/>
            <w:left w:val="none" w:sz="0" w:space="0" w:color="auto"/>
            <w:bottom w:val="none" w:sz="0" w:space="0" w:color="auto"/>
            <w:right w:val="none" w:sz="0" w:space="0" w:color="auto"/>
          </w:divBdr>
        </w:div>
        <w:div w:id="159737625">
          <w:marLeft w:val="547"/>
          <w:marRight w:val="0"/>
          <w:marTop w:val="0"/>
          <w:marBottom w:val="0"/>
          <w:divBdr>
            <w:top w:val="none" w:sz="0" w:space="0" w:color="auto"/>
            <w:left w:val="none" w:sz="0" w:space="0" w:color="auto"/>
            <w:bottom w:val="none" w:sz="0" w:space="0" w:color="auto"/>
            <w:right w:val="none" w:sz="0" w:space="0" w:color="auto"/>
          </w:divBdr>
        </w:div>
        <w:div w:id="218787082">
          <w:marLeft w:val="547"/>
          <w:marRight w:val="0"/>
          <w:marTop w:val="0"/>
          <w:marBottom w:val="0"/>
          <w:divBdr>
            <w:top w:val="none" w:sz="0" w:space="0" w:color="auto"/>
            <w:left w:val="none" w:sz="0" w:space="0" w:color="auto"/>
            <w:bottom w:val="none" w:sz="0" w:space="0" w:color="auto"/>
            <w:right w:val="none" w:sz="0" w:space="0" w:color="auto"/>
          </w:divBdr>
        </w:div>
        <w:div w:id="352807239">
          <w:marLeft w:val="1166"/>
          <w:marRight w:val="0"/>
          <w:marTop w:val="0"/>
          <w:marBottom w:val="0"/>
          <w:divBdr>
            <w:top w:val="none" w:sz="0" w:space="0" w:color="auto"/>
            <w:left w:val="none" w:sz="0" w:space="0" w:color="auto"/>
            <w:bottom w:val="none" w:sz="0" w:space="0" w:color="auto"/>
            <w:right w:val="none" w:sz="0" w:space="0" w:color="auto"/>
          </w:divBdr>
        </w:div>
        <w:div w:id="451632034">
          <w:marLeft w:val="547"/>
          <w:marRight w:val="0"/>
          <w:marTop w:val="0"/>
          <w:marBottom w:val="0"/>
          <w:divBdr>
            <w:top w:val="none" w:sz="0" w:space="0" w:color="auto"/>
            <w:left w:val="none" w:sz="0" w:space="0" w:color="auto"/>
            <w:bottom w:val="none" w:sz="0" w:space="0" w:color="auto"/>
            <w:right w:val="none" w:sz="0" w:space="0" w:color="auto"/>
          </w:divBdr>
        </w:div>
        <w:div w:id="551885396">
          <w:marLeft w:val="1800"/>
          <w:marRight w:val="0"/>
          <w:marTop w:val="0"/>
          <w:marBottom w:val="0"/>
          <w:divBdr>
            <w:top w:val="none" w:sz="0" w:space="0" w:color="auto"/>
            <w:left w:val="none" w:sz="0" w:space="0" w:color="auto"/>
            <w:bottom w:val="none" w:sz="0" w:space="0" w:color="auto"/>
            <w:right w:val="none" w:sz="0" w:space="0" w:color="auto"/>
          </w:divBdr>
        </w:div>
        <w:div w:id="564461792">
          <w:marLeft w:val="547"/>
          <w:marRight w:val="0"/>
          <w:marTop w:val="0"/>
          <w:marBottom w:val="0"/>
          <w:divBdr>
            <w:top w:val="none" w:sz="0" w:space="0" w:color="auto"/>
            <w:left w:val="none" w:sz="0" w:space="0" w:color="auto"/>
            <w:bottom w:val="none" w:sz="0" w:space="0" w:color="auto"/>
            <w:right w:val="none" w:sz="0" w:space="0" w:color="auto"/>
          </w:divBdr>
        </w:div>
        <w:div w:id="580526481">
          <w:marLeft w:val="274"/>
          <w:marRight w:val="0"/>
          <w:marTop w:val="0"/>
          <w:marBottom w:val="0"/>
          <w:divBdr>
            <w:top w:val="none" w:sz="0" w:space="0" w:color="auto"/>
            <w:left w:val="none" w:sz="0" w:space="0" w:color="auto"/>
            <w:bottom w:val="none" w:sz="0" w:space="0" w:color="auto"/>
            <w:right w:val="none" w:sz="0" w:space="0" w:color="auto"/>
          </w:divBdr>
        </w:div>
        <w:div w:id="596911669">
          <w:marLeft w:val="1800"/>
          <w:marRight w:val="0"/>
          <w:marTop w:val="0"/>
          <w:marBottom w:val="0"/>
          <w:divBdr>
            <w:top w:val="none" w:sz="0" w:space="0" w:color="auto"/>
            <w:left w:val="none" w:sz="0" w:space="0" w:color="auto"/>
            <w:bottom w:val="none" w:sz="0" w:space="0" w:color="auto"/>
            <w:right w:val="none" w:sz="0" w:space="0" w:color="auto"/>
          </w:divBdr>
        </w:div>
        <w:div w:id="628512400">
          <w:marLeft w:val="1166"/>
          <w:marRight w:val="0"/>
          <w:marTop w:val="0"/>
          <w:marBottom w:val="0"/>
          <w:divBdr>
            <w:top w:val="none" w:sz="0" w:space="0" w:color="auto"/>
            <w:left w:val="none" w:sz="0" w:space="0" w:color="auto"/>
            <w:bottom w:val="none" w:sz="0" w:space="0" w:color="auto"/>
            <w:right w:val="none" w:sz="0" w:space="0" w:color="auto"/>
          </w:divBdr>
        </w:div>
        <w:div w:id="645548800">
          <w:marLeft w:val="1166"/>
          <w:marRight w:val="0"/>
          <w:marTop w:val="0"/>
          <w:marBottom w:val="0"/>
          <w:divBdr>
            <w:top w:val="none" w:sz="0" w:space="0" w:color="auto"/>
            <w:left w:val="none" w:sz="0" w:space="0" w:color="auto"/>
            <w:bottom w:val="none" w:sz="0" w:space="0" w:color="auto"/>
            <w:right w:val="none" w:sz="0" w:space="0" w:color="auto"/>
          </w:divBdr>
        </w:div>
        <w:div w:id="657462511">
          <w:marLeft w:val="1800"/>
          <w:marRight w:val="0"/>
          <w:marTop w:val="0"/>
          <w:marBottom w:val="0"/>
          <w:divBdr>
            <w:top w:val="none" w:sz="0" w:space="0" w:color="auto"/>
            <w:left w:val="none" w:sz="0" w:space="0" w:color="auto"/>
            <w:bottom w:val="none" w:sz="0" w:space="0" w:color="auto"/>
            <w:right w:val="none" w:sz="0" w:space="0" w:color="auto"/>
          </w:divBdr>
        </w:div>
        <w:div w:id="785461781">
          <w:marLeft w:val="1800"/>
          <w:marRight w:val="0"/>
          <w:marTop w:val="0"/>
          <w:marBottom w:val="0"/>
          <w:divBdr>
            <w:top w:val="none" w:sz="0" w:space="0" w:color="auto"/>
            <w:left w:val="none" w:sz="0" w:space="0" w:color="auto"/>
            <w:bottom w:val="none" w:sz="0" w:space="0" w:color="auto"/>
            <w:right w:val="none" w:sz="0" w:space="0" w:color="auto"/>
          </w:divBdr>
        </w:div>
        <w:div w:id="889683096">
          <w:marLeft w:val="994"/>
          <w:marRight w:val="0"/>
          <w:marTop w:val="0"/>
          <w:marBottom w:val="0"/>
          <w:divBdr>
            <w:top w:val="none" w:sz="0" w:space="0" w:color="auto"/>
            <w:left w:val="none" w:sz="0" w:space="0" w:color="auto"/>
            <w:bottom w:val="none" w:sz="0" w:space="0" w:color="auto"/>
            <w:right w:val="none" w:sz="0" w:space="0" w:color="auto"/>
          </w:divBdr>
        </w:div>
        <w:div w:id="923683945">
          <w:marLeft w:val="1800"/>
          <w:marRight w:val="0"/>
          <w:marTop w:val="0"/>
          <w:marBottom w:val="0"/>
          <w:divBdr>
            <w:top w:val="none" w:sz="0" w:space="0" w:color="auto"/>
            <w:left w:val="none" w:sz="0" w:space="0" w:color="auto"/>
            <w:bottom w:val="none" w:sz="0" w:space="0" w:color="auto"/>
            <w:right w:val="none" w:sz="0" w:space="0" w:color="auto"/>
          </w:divBdr>
        </w:div>
        <w:div w:id="954794396">
          <w:marLeft w:val="547"/>
          <w:marRight w:val="0"/>
          <w:marTop w:val="0"/>
          <w:marBottom w:val="0"/>
          <w:divBdr>
            <w:top w:val="none" w:sz="0" w:space="0" w:color="auto"/>
            <w:left w:val="none" w:sz="0" w:space="0" w:color="auto"/>
            <w:bottom w:val="none" w:sz="0" w:space="0" w:color="auto"/>
            <w:right w:val="none" w:sz="0" w:space="0" w:color="auto"/>
          </w:divBdr>
        </w:div>
        <w:div w:id="1064792341">
          <w:marLeft w:val="1800"/>
          <w:marRight w:val="0"/>
          <w:marTop w:val="0"/>
          <w:marBottom w:val="0"/>
          <w:divBdr>
            <w:top w:val="none" w:sz="0" w:space="0" w:color="auto"/>
            <w:left w:val="none" w:sz="0" w:space="0" w:color="auto"/>
            <w:bottom w:val="none" w:sz="0" w:space="0" w:color="auto"/>
            <w:right w:val="none" w:sz="0" w:space="0" w:color="auto"/>
          </w:divBdr>
        </w:div>
        <w:div w:id="1091006425">
          <w:marLeft w:val="547"/>
          <w:marRight w:val="0"/>
          <w:marTop w:val="0"/>
          <w:marBottom w:val="0"/>
          <w:divBdr>
            <w:top w:val="none" w:sz="0" w:space="0" w:color="auto"/>
            <w:left w:val="none" w:sz="0" w:space="0" w:color="auto"/>
            <w:bottom w:val="none" w:sz="0" w:space="0" w:color="auto"/>
            <w:right w:val="none" w:sz="0" w:space="0" w:color="auto"/>
          </w:divBdr>
        </w:div>
        <w:div w:id="1134254575">
          <w:marLeft w:val="547"/>
          <w:marRight w:val="0"/>
          <w:marTop w:val="0"/>
          <w:marBottom w:val="0"/>
          <w:divBdr>
            <w:top w:val="none" w:sz="0" w:space="0" w:color="auto"/>
            <w:left w:val="none" w:sz="0" w:space="0" w:color="auto"/>
            <w:bottom w:val="none" w:sz="0" w:space="0" w:color="auto"/>
            <w:right w:val="none" w:sz="0" w:space="0" w:color="auto"/>
          </w:divBdr>
        </w:div>
        <w:div w:id="1286038664">
          <w:marLeft w:val="1800"/>
          <w:marRight w:val="0"/>
          <w:marTop w:val="0"/>
          <w:marBottom w:val="0"/>
          <w:divBdr>
            <w:top w:val="none" w:sz="0" w:space="0" w:color="auto"/>
            <w:left w:val="none" w:sz="0" w:space="0" w:color="auto"/>
            <w:bottom w:val="none" w:sz="0" w:space="0" w:color="auto"/>
            <w:right w:val="none" w:sz="0" w:space="0" w:color="auto"/>
          </w:divBdr>
        </w:div>
        <w:div w:id="1305551356">
          <w:marLeft w:val="994"/>
          <w:marRight w:val="0"/>
          <w:marTop w:val="0"/>
          <w:marBottom w:val="0"/>
          <w:divBdr>
            <w:top w:val="none" w:sz="0" w:space="0" w:color="auto"/>
            <w:left w:val="none" w:sz="0" w:space="0" w:color="auto"/>
            <w:bottom w:val="none" w:sz="0" w:space="0" w:color="auto"/>
            <w:right w:val="none" w:sz="0" w:space="0" w:color="auto"/>
          </w:divBdr>
        </w:div>
        <w:div w:id="1338845285">
          <w:marLeft w:val="1166"/>
          <w:marRight w:val="0"/>
          <w:marTop w:val="0"/>
          <w:marBottom w:val="0"/>
          <w:divBdr>
            <w:top w:val="none" w:sz="0" w:space="0" w:color="auto"/>
            <w:left w:val="none" w:sz="0" w:space="0" w:color="auto"/>
            <w:bottom w:val="none" w:sz="0" w:space="0" w:color="auto"/>
            <w:right w:val="none" w:sz="0" w:space="0" w:color="auto"/>
          </w:divBdr>
        </w:div>
        <w:div w:id="1366637760">
          <w:marLeft w:val="1800"/>
          <w:marRight w:val="0"/>
          <w:marTop w:val="0"/>
          <w:marBottom w:val="0"/>
          <w:divBdr>
            <w:top w:val="none" w:sz="0" w:space="0" w:color="auto"/>
            <w:left w:val="none" w:sz="0" w:space="0" w:color="auto"/>
            <w:bottom w:val="none" w:sz="0" w:space="0" w:color="auto"/>
            <w:right w:val="none" w:sz="0" w:space="0" w:color="auto"/>
          </w:divBdr>
        </w:div>
        <w:div w:id="1374692125">
          <w:marLeft w:val="994"/>
          <w:marRight w:val="0"/>
          <w:marTop w:val="0"/>
          <w:marBottom w:val="0"/>
          <w:divBdr>
            <w:top w:val="none" w:sz="0" w:space="0" w:color="auto"/>
            <w:left w:val="none" w:sz="0" w:space="0" w:color="auto"/>
            <w:bottom w:val="none" w:sz="0" w:space="0" w:color="auto"/>
            <w:right w:val="none" w:sz="0" w:space="0" w:color="auto"/>
          </w:divBdr>
        </w:div>
        <w:div w:id="1410806605">
          <w:marLeft w:val="1166"/>
          <w:marRight w:val="0"/>
          <w:marTop w:val="0"/>
          <w:marBottom w:val="0"/>
          <w:divBdr>
            <w:top w:val="none" w:sz="0" w:space="0" w:color="auto"/>
            <w:left w:val="none" w:sz="0" w:space="0" w:color="auto"/>
            <w:bottom w:val="none" w:sz="0" w:space="0" w:color="auto"/>
            <w:right w:val="none" w:sz="0" w:space="0" w:color="auto"/>
          </w:divBdr>
        </w:div>
        <w:div w:id="1479568915">
          <w:marLeft w:val="274"/>
          <w:marRight w:val="0"/>
          <w:marTop w:val="0"/>
          <w:marBottom w:val="0"/>
          <w:divBdr>
            <w:top w:val="none" w:sz="0" w:space="0" w:color="auto"/>
            <w:left w:val="none" w:sz="0" w:space="0" w:color="auto"/>
            <w:bottom w:val="none" w:sz="0" w:space="0" w:color="auto"/>
            <w:right w:val="none" w:sz="0" w:space="0" w:color="auto"/>
          </w:divBdr>
        </w:div>
        <w:div w:id="1644461294">
          <w:marLeft w:val="1166"/>
          <w:marRight w:val="0"/>
          <w:marTop w:val="0"/>
          <w:marBottom w:val="0"/>
          <w:divBdr>
            <w:top w:val="none" w:sz="0" w:space="0" w:color="auto"/>
            <w:left w:val="none" w:sz="0" w:space="0" w:color="auto"/>
            <w:bottom w:val="none" w:sz="0" w:space="0" w:color="auto"/>
            <w:right w:val="none" w:sz="0" w:space="0" w:color="auto"/>
          </w:divBdr>
        </w:div>
        <w:div w:id="1666393384">
          <w:marLeft w:val="1800"/>
          <w:marRight w:val="0"/>
          <w:marTop w:val="0"/>
          <w:marBottom w:val="0"/>
          <w:divBdr>
            <w:top w:val="none" w:sz="0" w:space="0" w:color="auto"/>
            <w:left w:val="none" w:sz="0" w:space="0" w:color="auto"/>
            <w:bottom w:val="none" w:sz="0" w:space="0" w:color="auto"/>
            <w:right w:val="none" w:sz="0" w:space="0" w:color="auto"/>
          </w:divBdr>
        </w:div>
        <w:div w:id="1685669171">
          <w:marLeft w:val="547"/>
          <w:marRight w:val="0"/>
          <w:marTop w:val="0"/>
          <w:marBottom w:val="0"/>
          <w:divBdr>
            <w:top w:val="none" w:sz="0" w:space="0" w:color="auto"/>
            <w:left w:val="none" w:sz="0" w:space="0" w:color="auto"/>
            <w:bottom w:val="none" w:sz="0" w:space="0" w:color="auto"/>
            <w:right w:val="none" w:sz="0" w:space="0" w:color="auto"/>
          </w:divBdr>
        </w:div>
        <w:div w:id="1901285763">
          <w:marLeft w:val="1800"/>
          <w:marRight w:val="0"/>
          <w:marTop w:val="0"/>
          <w:marBottom w:val="0"/>
          <w:divBdr>
            <w:top w:val="none" w:sz="0" w:space="0" w:color="auto"/>
            <w:left w:val="none" w:sz="0" w:space="0" w:color="auto"/>
            <w:bottom w:val="none" w:sz="0" w:space="0" w:color="auto"/>
            <w:right w:val="none" w:sz="0" w:space="0" w:color="auto"/>
          </w:divBdr>
        </w:div>
        <w:div w:id="1952273552">
          <w:marLeft w:val="1166"/>
          <w:marRight w:val="0"/>
          <w:marTop w:val="0"/>
          <w:marBottom w:val="0"/>
          <w:divBdr>
            <w:top w:val="none" w:sz="0" w:space="0" w:color="auto"/>
            <w:left w:val="none" w:sz="0" w:space="0" w:color="auto"/>
            <w:bottom w:val="none" w:sz="0" w:space="0" w:color="auto"/>
            <w:right w:val="none" w:sz="0" w:space="0" w:color="auto"/>
          </w:divBdr>
        </w:div>
        <w:div w:id="2112823352">
          <w:marLeft w:val="18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pepocstorage.blob.core.windows.net/hpebackup" TargetMode="External"/><Relationship Id="rId18" Type="http://schemas.openxmlformats.org/officeDocument/2006/relationships/hyperlink" Target="https://hpepocstorage.blob.core.windows.net/hpebackup"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hpepocstorage.blob.core.windows.net/hpebackup" TargetMode="External"/><Relationship Id="rId7" Type="http://schemas.openxmlformats.org/officeDocument/2006/relationships/settings" Target="settings.xml"/><Relationship Id="rId12" Type="http://schemas.openxmlformats.org/officeDocument/2006/relationships/hyperlink" Target="https://hpepocstorage.blob.core.windows.net/hpebackup" TargetMode="External"/><Relationship Id="rId17" Type="http://schemas.openxmlformats.org/officeDocument/2006/relationships/image" Target="media/image3.png"/><Relationship Id="rId25" Type="http://schemas.openxmlformats.org/officeDocument/2006/relationships/hyperlink" Target="https://learn.microsoft.com/en-us/sql/relational-databases/tutorial-sql-server-backup-and-restore-to-azure-blob-storage-service?view=sql-server-ver16&amp;tabs=SSMS"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hpepocstorage.blob.core.windows.net/hpebackup"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hpepocstorage.blob.core.windows.net/hpebackup"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hpepocstorage.blob.core.windows.net/hpebackup"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pepocstorage.blob.core.windows.net/hpebackup" TargetMode="Externa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fontTable" Target="fontTab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310.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4" Type="http://schemas.openxmlformats.org/officeDocument/2006/relationships/image" Target="media/image1330.png"/></Relationships>
</file>

<file path=word/_rels/settings.xml.rels><?xml version="1.0" encoding="UTF-8" standalone="yes"?>
<Relationships xmlns="http://schemas.openxmlformats.org/package/2006/relationships"><Relationship Id="rId1" Type="http://schemas.openxmlformats.org/officeDocument/2006/relationships/attachedTemplate" Target="https://odessatechnologies.sharepoint.com/sites/OdessaMStemplates/Templates/Odessa_2020_Template_2.dotx" TargetMode="External"/></Relationships>
</file>

<file path=word/documenttasks/documenttasks1.xml><?xml version="1.0" encoding="utf-8"?>
<t:Tasks xmlns:t="http://schemas.microsoft.com/office/tasks/2019/documenttasks" xmlns:oel="http://schemas.microsoft.com/office/2019/extlst">
  <t:Task id="{0CAFDD4D-DE01-4194-9650-7092141B4E33}">
    <t:Anchor>
      <t:Comment id="583589992"/>
    </t:Anchor>
    <t:History>
      <t:Event id="{69D393DE-4188-4BEC-A8EA-9524E78C32C6}" time="2023-05-18T09:40:38.715Z">
        <t:Attribution userId="S::Avinesh.Gupta@odessainc.com::c57471e8-4b7d-4668-b335-7e0b21147805" userProvider="AD" userName="Avinesh Kumar Gupta"/>
        <t:Anchor>
          <t:Comment id="583589992"/>
        </t:Anchor>
        <t:Create/>
      </t:Event>
      <t:Event id="{CE5C823C-3647-43B0-B210-7515C3C44FC7}" time="2023-05-18T09:40:38.715Z">
        <t:Attribution userId="S::Avinesh.Gupta@odessainc.com::c57471e8-4b7d-4668-b335-7e0b21147805" userProvider="AD" userName="Avinesh Kumar Gupta"/>
        <t:Anchor>
          <t:Comment id="583589992"/>
        </t:Anchor>
        <t:Assign userId="S::Satyabrata.Swain@odessainc.com::a88b1079-51dc-4805-bf44-713ca8267d31" userProvider="AD" userName="Satyabrata Swain"/>
      </t:Event>
      <t:Event id="{F56EBC0C-3490-423F-9D94-168E9A1E2985}" time="2023-05-18T09:40:38.715Z">
        <t:Attribution userId="S::Avinesh.Gupta@odessainc.com::c57471e8-4b7d-4668-b335-7e0b21147805" userProvider="AD" userName="Avinesh Kumar Gupta"/>
        <t:Anchor>
          <t:Comment id="583589992"/>
        </t:Anchor>
        <t:SetTitle title="@Satyabrata Swain please update details here."/>
      </t:Event>
      <t:Event id="{DC0F956E-99B7-4289-8262-F28FBDDA4F0A}" time="2023-05-18T12:27:44.314Z">
        <t:Attribution userId="S::Satyabrata.Swain@odessainc.com::a88b1079-51dc-4805-bf44-713ca8267d31" userProvider="AD" userName="Satyabrata Swain"/>
        <t:Progress percentComplete="100"/>
      </t:Event>
    </t:History>
  </t:Task>
  <t:Task id="{A9E68C58-A9F3-481D-BA32-642CBAD91FDE}">
    <t:Anchor>
      <t:Comment id="1343800817"/>
    </t:Anchor>
    <t:History>
      <t:Event id="{94AAB047-2CD6-47BB-89C8-F158409C9B7B}" time="2023-05-18T09:40:38.715Z">
        <t:Attribution userId="S::Avinesh.Gupta@odessainc.com::c57471e8-4b7d-4668-b335-7e0b21147805" userProvider="AD" userName="Avinesh Kumar Gupta"/>
        <t:Anchor>
          <t:Comment id="1343800817"/>
        </t:Anchor>
        <t:Create/>
      </t:Event>
      <t:Event id="{347DC44C-90E6-43EE-A4B2-5A9B95E1FC89}" time="2023-05-18T09:40:38.715Z">
        <t:Attribution userId="S::Avinesh.Gupta@odessainc.com::c57471e8-4b7d-4668-b335-7e0b21147805" userProvider="AD" userName="Avinesh Kumar Gupta"/>
        <t:Anchor>
          <t:Comment id="1343800817"/>
        </t:Anchor>
        <t:Assign userId="S::Satyabrata.Swain@odessainc.com::a88b1079-51dc-4805-bf44-713ca8267d31" userProvider="AD" userName="Satyabrata Swain"/>
      </t:Event>
      <t:Event id="{3BE8CEB0-4231-4C42-835A-D7AC51B9F8D7}" time="2023-05-18T09:40:38.715Z">
        <t:Attribution userId="S::Avinesh.Gupta@odessainc.com::c57471e8-4b7d-4668-b335-7e0b21147805" userProvider="AD" userName="Avinesh Kumar Gupta"/>
        <t:Anchor>
          <t:Comment id="1343800817"/>
        </t:Anchor>
        <t:SetTitle title="@Satyabrata Swain please update details here."/>
      </t:Event>
      <t:Event id="{477969F3-2C18-48A2-A2DB-C7401D7D0A93}" time="2023-05-18T12:27:44.314Z">
        <t:Attribution userId="S::Satyabrata.Swain@odessainc.com::a88b1079-51dc-4805-bf44-713ca8267d31" userProvider="AD" userName="Satyabrata Swain"/>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693F0AC1BD4927AD37123A6749F49F"/>
        <w:category>
          <w:name w:val="General"/>
          <w:gallery w:val="placeholder"/>
        </w:category>
        <w:types>
          <w:type w:val="bbPlcHdr"/>
        </w:types>
        <w:behaviors>
          <w:behavior w:val="content"/>
        </w:behaviors>
        <w:guid w:val="{80751EBF-9EB5-4934-82A7-350B9D3978C4}"/>
      </w:docPartPr>
      <w:docPartBody>
        <w:p w:rsidR="00CB3785" w:rsidRDefault="00CB3785">
          <w:pPr>
            <w:pStyle w:val="89693F0AC1BD4927AD37123A6749F49F"/>
          </w:pPr>
          <w:r w:rsidRPr="00F355CE">
            <w:rPr>
              <w:rFonts w:ascii="Maison Neue Book" w:hAnsi="Maison Neue Book"/>
              <w:color w:val="FFFFFF" w:themeColor="background1"/>
              <w:sz w:val="92"/>
              <w:szCs w:val="92"/>
            </w:rPr>
            <w:t>[Document title]</w:t>
          </w:r>
        </w:p>
      </w:docPartBody>
    </w:docPart>
    <w:docPart>
      <w:docPartPr>
        <w:name w:val="8578E5F50B7444E3AD2B30F9B1CE7C5E"/>
        <w:category>
          <w:name w:val="General"/>
          <w:gallery w:val="placeholder"/>
        </w:category>
        <w:types>
          <w:type w:val="bbPlcHdr"/>
        </w:types>
        <w:behaviors>
          <w:behavior w:val="content"/>
        </w:behaviors>
        <w:guid w:val="{ABCED309-D1F0-4827-A231-3923B38B0F42}"/>
      </w:docPartPr>
      <w:docPartBody>
        <w:p w:rsidR="00CB3785" w:rsidRDefault="00CB3785">
          <w:pPr>
            <w:pStyle w:val="8578E5F50B7444E3AD2B30F9B1CE7C5E"/>
          </w:pPr>
          <w:r w:rsidRPr="00F355CE">
            <w:rPr>
              <w:rFonts w:ascii="Maison Neue Book" w:hAnsi="Maison Neue Book"/>
              <w:color w:val="FFFFFF" w:themeColor="background1"/>
              <w:sz w:val="36"/>
              <w:szCs w:val="36"/>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son Neue Book">
    <w:altName w:val="Calibri"/>
    <w:panose1 w:val="020B0504040000000000"/>
    <w:charset w:val="00"/>
    <w:family w:val="swiss"/>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E8"/>
    <w:rsid w:val="0000311C"/>
    <w:rsid w:val="00060E93"/>
    <w:rsid w:val="001563B7"/>
    <w:rsid w:val="002B2184"/>
    <w:rsid w:val="002D3FC5"/>
    <w:rsid w:val="002D7D4C"/>
    <w:rsid w:val="004D11E4"/>
    <w:rsid w:val="00542CD8"/>
    <w:rsid w:val="00546431"/>
    <w:rsid w:val="005912FE"/>
    <w:rsid w:val="0063612F"/>
    <w:rsid w:val="0075521D"/>
    <w:rsid w:val="008A46E8"/>
    <w:rsid w:val="008D16B2"/>
    <w:rsid w:val="009F318F"/>
    <w:rsid w:val="00A67FE8"/>
    <w:rsid w:val="00AC1079"/>
    <w:rsid w:val="00AE0A2E"/>
    <w:rsid w:val="00B347E6"/>
    <w:rsid w:val="00CB3785"/>
    <w:rsid w:val="00CC695F"/>
    <w:rsid w:val="00D77B9A"/>
    <w:rsid w:val="00E041D3"/>
    <w:rsid w:val="00FB2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693F0AC1BD4927AD37123A6749F49F">
    <w:name w:val="89693F0AC1BD4927AD37123A6749F49F"/>
  </w:style>
  <w:style w:type="paragraph" w:customStyle="1" w:styleId="8578E5F50B7444E3AD2B30F9B1CE7C5E">
    <w:name w:val="8578E5F50B7444E3AD2B30F9B1CE7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dessa_Brand_Standard">
      <a:dk1>
        <a:srgbClr val="3F3F3F"/>
      </a:dk1>
      <a:lt1>
        <a:sysClr val="window" lastClr="FFFFFF"/>
      </a:lt1>
      <a:dk2>
        <a:srgbClr val="263746"/>
      </a:dk2>
      <a:lt2>
        <a:srgbClr val="D8D1CA"/>
      </a:lt2>
      <a:accent1>
        <a:srgbClr val="00ACC8"/>
      </a:accent1>
      <a:accent2>
        <a:srgbClr val="007F7F"/>
      </a:accent2>
      <a:accent3>
        <a:srgbClr val="FF495C"/>
      </a:accent3>
      <a:accent4>
        <a:srgbClr val="D83554"/>
      </a:accent4>
      <a:accent5>
        <a:srgbClr val="344F60"/>
      </a:accent5>
      <a:accent6>
        <a:srgbClr val="A49F9A"/>
      </a:accent6>
      <a:hlink>
        <a:srgbClr val="00ACC8"/>
      </a:hlink>
      <a:folHlink>
        <a:srgbClr val="00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CF0ACF23BD7D4380635FA024F4BFEF" ma:contentTypeVersion="22" ma:contentTypeDescription="Create a new document." ma:contentTypeScope="" ma:versionID="296e182cb450538e19f88f27a64fc78a">
  <xsd:schema xmlns:xsd="http://www.w3.org/2001/XMLSchema" xmlns:xs="http://www.w3.org/2001/XMLSchema" xmlns:p="http://schemas.microsoft.com/office/2006/metadata/properties" xmlns:ns2="9b481373-4723-4f10-861f-bcb74cda5474" xmlns:ns3="f298f05e-96f0-4e06-9230-90426041c31d" targetNamespace="http://schemas.microsoft.com/office/2006/metadata/properties" ma:root="true" ma:fieldsID="c3f78b9a10f5be77ca1ce5da1fbfb8c7" ns2:_="" ns3:_="">
    <xsd:import namespace="9b481373-4723-4f10-861f-bcb74cda5474"/>
    <xsd:import namespace="f298f05e-96f0-4e06-9230-90426041c31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Not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81373-4723-4f10-861f-bcb74cda5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b168c7-a83d-43da-8b28-fecc2072f27d" ma:termSetId="09814cd3-568e-fe90-9814-8d621ff8fb84" ma:anchorId="fba54fb3-c3e1-fe81-a776-ca4b69148c4d" ma:open="true" ma:isKeyword="false">
      <xsd:complexType>
        <xsd:sequence>
          <xsd:element ref="pc:Terms" minOccurs="0" maxOccurs="1"/>
        </xsd:sequence>
      </xsd:complexType>
    </xsd:element>
    <xsd:element name="Note" ma:index="23" nillable="true" ma:displayName="Note" ma:format="Dropdown" ma:internalName="Note">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98f05e-96f0-4e06-9230-90426041c3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93d3ec5-3cab-4779-a97e-cccecb5be1cb}" ma:internalName="TaxCatchAll" ma:showField="CatchAllData" ma:web="f298f05e-96f0-4e06-9230-90426041c3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298f05e-96f0-4e06-9230-90426041c31d" xsi:nil="true"/>
    <Note xmlns="9b481373-4723-4f10-861f-bcb74cda5474" xsi:nil="true"/>
    <lcf76f155ced4ddcb4097134ff3c332f xmlns="9b481373-4723-4f10-861f-bcb74cda54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998C13-B1F1-4E5C-BF39-AA75389FF6CA}">
  <ds:schemaRefs>
    <ds:schemaRef ds:uri="http://schemas.openxmlformats.org/officeDocument/2006/bibliography"/>
  </ds:schemaRefs>
</ds:datastoreItem>
</file>

<file path=customXml/itemProps2.xml><?xml version="1.0" encoding="utf-8"?>
<ds:datastoreItem xmlns:ds="http://schemas.openxmlformats.org/officeDocument/2006/customXml" ds:itemID="{492F1707-4253-4D7E-A814-BBD30CEE492F}">
  <ds:schemaRefs>
    <ds:schemaRef ds:uri="http://schemas.microsoft.com/sharepoint/v3/contenttype/forms"/>
  </ds:schemaRefs>
</ds:datastoreItem>
</file>

<file path=customXml/itemProps3.xml><?xml version="1.0" encoding="utf-8"?>
<ds:datastoreItem xmlns:ds="http://schemas.openxmlformats.org/officeDocument/2006/customXml" ds:itemID="{47CBCE68-8C97-44A0-A6F4-B372BBD20682}"/>
</file>

<file path=customXml/itemProps4.xml><?xml version="1.0" encoding="utf-8"?>
<ds:datastoreItem xmlns:ds="http://schemas.openxmlformats.org/officeDocument/2006/customXml" ds:itemID="{76F55971-0B33-4842-8314-67B769013062}">
  <ds:schemaRefs>
    <ds:schemaRef ds:uri="http://schemas.microsoft.com/office/2006/metadata/properties"/>
    <ds:schemaRef ds:uri="http://schemas.microsoft.com/office/infopath/2007/PartnerControls"/>
    <ds:schemaRef ds:uri="528dc42b-a8a9-4871-b1aa-61453096122c"/>
    <ds:schemaRef ds:uri="7bd39572-1f1f-4c97-a828-e96086271b7f"/>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Odessa_2020_Template_2.dotx</Template>
  <TotalTime>11859</TotalTime>
  <Pages>9</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HPE-Odessa DevOps</vt:lpstr>
    </vt:vector>
  </TitlesOfParts>
  <Company/>
  <LinksUpToDate>false</LinksUpToDate>
  <CharactersWithSpaces>5155</CharactersWithSpaces>
  <SharedDoc>false</SharedDoc>
  <HLinks>
    <vt:vector size="1824" baseType="variant">
      <vt:variant>
        <vt:i4>7995397</vt:i4>
      </vt:variant>
      <vt:variant>
        <vt:i4>1488</vt:i4>
      </vt:variant>
      <vt:variant>
        <vt:i4>0</vt:i4>
      </vt:variant>
      <vt:variant>
        <vt:i4>5</vt:i4>
      </vt:variant>
      <vt:variant>
        <vt:lpwstr>https://hpe.sharepoint.com/:f:/r/sites/msteams_a09baa/Shared Documents/Technology/Infra and Environments/Environment Transition Recordings?csf=1&amp;web=1&amp;e=1UsjnH</vt:lpwstr>
      </vt:variant>
      <vt:variant>
        <vt:lpwstr/>
      </vt:variant>
      <vt:variant>
        <vt:i4>7864330</vt:i4>
      </vt:variant>
      <vt:variant>
        <vt:i4>1485</vt:i4>
      </vt:variant>
      <vt:variant>
        <vt:i4>0</vt:i4>
      </vt:variant>
      <vt:variant>
        <vt:i4>5</vt:i4>
      </vt:variant>
      <vt:variant>
        <vt:lpwstr>https://hpe.sharepoint.com/:x:/r/sites/msteams_a09baa/Shared Documents/Technology/Infra and Environments/Environment Transition Recordings/DevOps Odessa and HPE POC.xlsx?d=w8ae83229fa6b4153b8adff246be07225&amp;csf=1&amp;web=1&amp;e=4xG0c4</vt:lpwstr>
      </vt:variant>
      <vt:variant>
        <vt:lpwstr/>
      </vt:variant>
      <vt:variant>
        <vt:i4>3407890</vt:i4>
      </vt:variant>
      <vt:variant>
        <vt:i4>1482</vt:i4>
      </vt:variant>
      <vt:variant>
        <vt:i4>0</vt:i4>
      </vt:variant>
      <vt:variant>
        <vt:i4>5</vt:i4>
      </vt:variant>
      <vt:variant>
        <vt:lpwstr>https://hpe.sharepoint.com/:f:/r/sites/msteams_a09baa/Shared Documents/Reporting/Documents?csf=1&amp;web=1&amp;e=muB3c7</vt:lpwstr>
      </vt:variant>
      <vt:variant>
        <vt:lpwstr/>
      </vt:variant>
      <vt:variant>
        <vt:i4>4980827</vt:i4>
      </vt:variant>
      <vt:variant>
        <vt:i4>1479</vt:i4>
      </vt:variant>
      <vt:variant>
        <vt:i4>0</vt:i4>
      </vt:variant>
      <vt:variant>
        <vt:i4>5</vt:i4>
      </vt:variant>
      <vt:variant>
        <vt:lpwstr>https://odessatechnologies.sharepoint.com/:x:/r/sites/HPE/Shared Documents/Technical/Sizing %26 Environments/Deployment Guide/HPEF-Odessa Applications - Resource List.xlsx?d=wd33be1590dcf4fedb7d2863a9b02970b&amp;csf=1&amp;web=1&amp;e=gUtj48</vt:lpwstr>
      </vt:variant>
      <vt:variant>
        <vt:lpwstr/>
      </vt:variant>
      <vt:variant>
        <vt:i4>4980827</vt:i4>
      </vt:variant>
      <vt:variant>
        <vt:i4>1476</vt:i4>
      </vt:variant>
      <vt:variant>
        <vt:i4>0</vt:i4>
      </vt:variant>
      <vt:variant>
        <vt:i4>5</vt:i4>
      </vt:variant>
      <vt:variant>
        <vt:lpwstr>https://odessatechnologies.sharepoint.com/:x:/r/sites/HPE/Shared Documents/Technical/Sizing %26 Environments/Deployment Guide/HPEF-Odessa Applications - Resource List.xlsx?d=wd33be1590dcf4fedb7d2863a9b02970b&amp;csf=1&amp;web=1&amp;e=gUtj48</vt:lpwstr>
      </vt:variant>
      <vt:variant>
        <vt:lpwstr/>
      </vt:variant>
      <vt:variant>
        <vt:i4>3473466</vt:i4>
      </vt:variant>
      <vt:variant>
        <vt:i4>1473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1470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1467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1464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1461</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1458</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1455</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1452</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1449</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1446</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1443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1440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1437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1434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1431</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1428</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1425</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1422</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1419</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1416</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1413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1410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1407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1404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1401</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1398</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1395</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1392</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1389</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1386</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1383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1380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1377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1374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1371</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1368</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1365</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1362</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1359</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1356</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1353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1350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1347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1344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1341</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1338</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1335</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1332</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1329</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1326</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1323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1320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1317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1314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1311</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1308</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1305</vt:i4>
      </vt:variant>
      <vt:variant>
        <vt:i4>0</vt:i4>
      </vt:variant>
      <vt:variant>
        <vt:i4>5</vt:i4>
      </vt:variant>
      <vt:variant>
        <vt:lpwstr>https://www.microsoft.com/en-gb/industry/blog/technetuk/2016/02/11/configuring-winrm-over-https-to-enable-powershell-remoting/</vt:lpwstr>
      </vt:variant>
      <vt:variant>
        <vt:lpwstr/>
      </vt:variant>
      <vt:variant>
        <vt:i4>3407890</vt:i4>
      </vt:variant>
      <vt:variant>
        <vt:i4>1302</vt:i4>
      </vt:variant>
      <vt:variant>
        <vt:i4>0</vt:i4>
      </vt:variant>
      <vt:variant>
        <vt:i4>5</vt:i4>
      </vt:variant>
      <vt:variant>
        <vt:lpwstr>https://hpe.sharepoint.com/:f:/r/sites/msteams_a09baa/Shared Documents/Reporting/Documents?csf=1&amp;web=1&amp;e=muB3c7</vt:lpwstr>
      </vt:variant>
      <vt:variant>
        <vt:lpwstr/>
      </vt:variant>
      <vt:variant>
        <vt:i4>3473466</vt:i4>
      </vt:variant>
      <vt:variant>
        <vt:i4>1299</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1296</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1293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1290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1287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1284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1281</vt:i4>
      </vt:variant>
      <vt:variant>
        <vt:i4>0</vt:i4>
      </vt:variant>
      <vt:variant>
        <vt:i4>5</vt:i4>
      </vt:variant>
      <vt:variant>
        <vt:lpwstr>https://www.microsoft.com/en-gb/industry/blog/technetuk/2016/02/11/configuring-winrm-over-https-to-enable-powershell-remoting/</vt:lpwstr>
      </vt:variant>
      <vt:variant>
        <vt:lpwstr/>
      </vt:variant>
      <vt:variant>
        <vt:i4>720996</vt:i4>
      </vt:variant>
      <vt:variant>
        <vt:i4>1278</vt:i4>
      </vt:variant>
      <vt:variant>
        <vt:i4>0</vt:i4>
      </vt:variant>
      <vt:variant>
        <vt:i4>5</vt:i4>
      </vt:variant>
      <vt:variant>
        <vt:lpwstr>https://portal.azure.com/</vt:lpwstr>
      </vt:variant>
      <vt:variant>
        <vt:lpwstr>@hpe.onmicrosoft.com/resource/subscriptions/c32ddae0-5074-46c5-a4a6-b103fe0592d0/resourceGroups/rg-app/providers/Microsoft.Web/sites/app-hpefs-odessa-reportgeneration-appservice-dev</vt:lpwstr>
      </vt:variant>
      <vt:variant>
        <vt:i4>5701675</vt:i4>
      </vt:variant>
      <vt:variant>
        <vt:i4>1275</vt:i4>
      </vt:variant>
      <vt:variant>
        <vt:i4>0</vt:i4>
      </vt:variant>
      <vt:variant>
        <vt:i4>5</vt:i4>
      </vt:variant>
      <vt:variant>
        <vt:lpwstr>https://portal.azure.com/</vt:lpwstr>
      </vt:variant>
      <vt:variant>
        <vt:lpwstr>@hpe.onmicrosoft.com/resource/subscriptions/c32ddae0-5074-46c5-a4a6-b103fe0592d0/resourceGroups/rg-app/providers/Microsoft.Web/sites/app-hpefs-odessa-reportbuilder-batchjobs-dev</vt:lpwstr>
      </vt:variant>
      <vt:variant>
        <vt:i4>4784185</vt:i4>
      </vt:variant>
      <vt:variant>
        <vt:i4>1272</vt:i4>
      </vt:variant>
      <vt:variant>
        <vt:i4>0</vt:i4>
      </vt:variant>
      <vt:variant>
        <vt:i4>5</vt:i4>
      </vt:variant>
      <vt:variant>
        <vt:lpwstr>https://portal.azure.com/</vt:lpwstr>
      </vt:variant>
      <vt:variant>
        <vt:lpwstr>@hpe.onmicrosoft.com/resource/subscriptions/c32ddae0-5074-46c5-a4a6-b103fe0592d0/resourceGroups/rg-app/providers/Microsoft.Web/sites/app-hpefs-odessa-reportbuilder-appserver-dev</vt:lpwstr>
      </vt:variant>
      <vt:variant>
        <vt:i4>3473466</vt:i4>
      </vt:variant>
      <vt:variant>
        <vt:i4>1269</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1266</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1263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1260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1257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1254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1251</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1248</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1245</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1242</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1239</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1236</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1233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1230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1227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1224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1221</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1218</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1215</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1212</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1209</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1206</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1203</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1200</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1197</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1194</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1191</vt:i4>
      </vt:variant>
      <vt:variant>
        <vt:i4>0</vt:i4>
      </vt:variant>
      <vt:variant>
        <vt:i4>5</vt:i4>
      </vt:variant>
      <vt:variant>
        <vt:lpwstr>https://www.microsoft.com/en-gb/industry/blog/technetuk/2016/02/11/configuring-winrm-over-https-to-enable-powershell-remoting/</vt:lpwstr>
      </vt:variant>
      <vt:variant>
        <vt:lpwstr/>
      </vt:variant>
      <vt:variant>
        <vt:i4>3473466</vt:i4>
      </vt:variant>
      <vt:variant>
        <vt:i4>1188</vt:i4>
      </vt:variant>
      <vt:variant>
        <vt:i4>0</vt:i4>
      </vt:variant>
      <vt:variant>
        <vt:i4>5</vt:i4>
      </vt:variant>
      <vt:variant>
        <vt:lpwstr>https://www.microsoft.com/en-gb/industry/blog/technetuk/2016/02/11/configuring-winrm-over-https-to-enable-powershell-remoting/</vt:lpwstr>
      </vt:variant>
      <vt:variant>
        <vt:lpwstr/>
      </vt:variant>
      <vt:variant>
        <vt:i4>1769496</vt:i4>
      </vt:variant>
      <vt:variant>
        <vt:i4>1185</vt:i4>
      </vt:variant>
      <vt:variant>
        <vt:i4>0</vt:i4>
      </vt:variant>
      <vt:variant>
        <vt:i4>5</vt:i4>
      </vt:variant>
      <vt:variant>
        <vt:lpwstr>https://hpefsam.visualstudio.com/HPEFS_Odessa_Core</vt:lpwstr>
      </vt:variant>
      <vt:variant>
        <vt:lpwstr/>
      </vt:variant>
      <vt:variant>
        <vt:i4>852085</vt:i4>
      </vt:variant>
      <vt:variant>
        <vt:i4>1182</vt:i4>
      </vt:variant>
      <vt:variant>
        <vt:i4>0</vt:i4>
      </vt:variant>
      <vt:variant>
        <vt:i4>5</vt:i4>
      </vt:variant>
      <vt:variant>
        <vt:lpwstr>https://hpe.sharepoint.com/:x:/r/sites/msteams_a09baa/Shared Documents/MOC - Management Of Change/Support/IT Support/DevOps/Odessa Azure Resource List.xlsx?d=we457407f7e834889861b2be29b0bdb2c&amp;csf=1&amp;web=1&amp;e=nJSaMk</vt:lpwstr>
      </vt:variant>
      <vt:variant>
        <vt:lpwstr/>
      </vt:variant>
      <vt:variant>
        <vt:i4>1048625</vt:i4>
      </vt:variant>
      <vt:variant>
        <vt:i4>1175</vt:i4>
      </vt:variant>
      <vt:variant>
        <vt:i4>0</vt:i4>
      </vt:variant>
      <vt:variant>
        <vt:i4>5</vt:i4>
      </vt:variant>
      <vt:variant>
        <vt:lpwstr/>
      </vt:variant>
      <vt:variant>
        <vt:lpwstr>_Toc137050245</vt:lpwstr>
      </vt:variant>
      <vt:variant>
        <vt:i4>1048625</vt:i4>
      </vt:variant>
      <vt:variant>
        <vt:i4>1169</vt:i4>
      </vt:variant>
      <vt:variant>
        <vt:i4>0</vt:i4>
      </vt:variant>
      <vt:variant>
        <vt:i4>5</vt:i4>
      </vt:variant>
      <vt:variant>
        <vt:lpwstr/>
      </vt:variant>
      <vt:variant>
        <vt:lpwstr>_Toc137050244</vt:lpwstr>
      </vt:variant>
      <vt:variant>
        <vt:i4>1048625</vt:i4>
      </vt:variant>
      <vt:variant>
        <vt:i4>1163</vt:i4>
      </vt:variant>
      <vt:variant>
        <vt:i4>0</vt:i4>
      </vt:variant>
      <vt:variant>
        <vt:i4>5</vt:i4>
      </vt:variant>
      <vt:variant>
        <vt:lpwstr/>
      </vt:variant>
      <vt:variant>
        <vt:lpwstr>_Toc137050243</vt:lpwstr>
      </vt:variant>
      <vt:variant>
        <vt:i4>1048625</vt:i4>
      </vt:variant>
      <vt:variant>
        <vt:i4>1157</vt:i4>
      </vt:variant>
      <vt:variant>
        <vt:i4>0</vt:i4>
      </vt:variant>
      <vt:variant>
        <vt:i4>5</vt:i4>
      </vt:variant>
      <vt:variant>
        <vt:lpwstr/>
      </vt:variant>
      <vt:variant>
        <vt:lpwstr>_Toc137050242</vt:lpwstr>
      </vt:variant>
      <vt:variant>
        <vt:i4>1048625</vt:i4>
      </vt:variant>
      <vt:variant>
        <vt:i4>1151</vt:i4>
      </vt:variant>
      <vt:variant>
        <vt:i4>0</vt:i4>
      </vt:variant>
      <vt:variant>
        <vt:i4>5</vt:i4>
      </vt:variant>
      <vt:variant>
        <vt:lpwstr/>
      </vt:variant>
      <vt:variant>
        <vt:lpwstr>_Toc137050241</vt:lpwstr>
      </vt:variant>
      <vt:variant>
        <vt:i4>1048625</vt:i4>
      </vt:variant>
      <vt:variant>
        <vt:i4>1145</vt:i4>
      </vt:variant>
      <vt:variant>
        <vt:i4>0</vt:i4>
      </vt:variant>
      <vt:variant>
        <vt:i4>5</vt:i4>
      </vt:variant>
      <vt:variant>
        <vt:lpwstr/>
      </vt:variant>
      <vt:variant>
        <vt:lpwstr>_Toc137050240</vt:lpwstr>
      </vt:variant>
      <vt:variant>
        <vt:i4>1507377</vt:i4>
      </vt:variant>
      <vt:variant>
        <vt:i4>1139</vt:i4>
      </vt:variant>
      <vt:variant>
        <vt:i4>0</vt:i4>
      </vt:variant>
      <vt:variant>
        <vt:i4>5</vt:i4>
      </vt:variant>
      <vt:variant>
        <vt:lpwstr/>
      </vt:variant>
      <vt:variant>
        <vt:lpwstr>_Toc137050239</vt:lpwstr>
      </vt:variant>
      <vt:variant>
        <vt:i4>1507377</vt:i4>
      </vt:variant>
      <vt:variant>
        <vt:i4>1133</vt:i4>
      </vt:variant>
      <vt:variant>
        <vt:i4>0</vt:i4>
      </vt:variant>
      <vt:variant>
        <vt:i4>5</vt:i4>
      </vt:variant>
      <vt:variant>
        <vt:lpwstr/>
      </vt:variant>
      <vt:variant>
        <vt:lpwstr>_Toc137050238</vt:lpwstr>
      </vt:variant>
      <vt:variant>
        <vt:i4>1507377</vt:i4>
      </vt:variant>
      <vt:variant>
        <vt:i4>1127</vt:i4>
      </vt:variant>
      <vt:variant>
        <vt:i4>0</vt:i4>
      </vt:variant>
      <vt:variant>
        <vt:i4>5</vt:i4>
      </vt:variant>
      <vt:variant>
        <vt:lpwstr/>
      </vt:variant>
      <vt:variant>
        <vt:lpwstr>_Toc137050237</vt:lpwstr>
      </vt:variant>
      <vt:variant>
        <vt:i4>1507377</vt:i4>
      </vt:variant>
      <vt:variant>
        <vt:i4>1121</vt:i4>
      </vt:variant>
      <vt:variant>
        <vt:i4>0</vt:i4>
      </vt:variant>
      <vt:variant>
        <vt:i4>5</vt:i4>
      </vt:variant>
      <vt:variant>
        <vt:lpwstr/>
      </vt:variant>
      <vt:variant>
        <vt:lpwstr>_Toc137050236</vt:lpwstr>
      </vt:variant>
      <vt:variant>
        <vt:i4>1507377</vt:i4>
      </vt:variant>
      <vt:variant>
        <vt:i4>1115</vt:i4>
      </vt:variant>
      <vt:variant>
        <vt:i4>0</vt:i4>
      </vt:variant>
      <vt:variant>
        <vt:i4>5</vt:i4>
      </vt:variant>
      <vt:variant>
        <vt:lpwstr/>
      </vt:variant>
      <vt:variant>
        <vt:lpwstr>_Toc137050235</vt:lpwstr>
      </vt:variant>
      <vt:variant>
        <vt:i4>1507377</vt:i4>
      </vt:variant>
      <vt:variant>
        <vt:i4>1109</vt:i4>
      </vt:variant>
      <vt:variant>
        <vt:i4>0</vt:i4>
      </vt:variant>
      <vt:variant>
        <vt:i4>5</vt:i4>
      </vt:variant>
      <vt:variant>
        <vt:lpwstr/>
      </vt:variant>
      <vt:variant>
        <vt:lpwstr>_Toc137050234</vt:lpwstr>
      </vt:variant>
      <vt:variant>
        <vt:i4>1507377</vt:i4>
      </vt:variant>
      <vt:variant>
        <vt:i4>1103</vt:i4>
      </vt:variant>
      <vt:variant>
        <vt:i4>0</vt:i4>
      </vt:variant>
      <vt:variant>
        <vt:i4>5</vt:i4>
      </vt:variant>
      <vt:variant>
        <vt:lpwstr/>
      </vt:variant>
      <vt:variant>
        <vt:lpwstr>_Toc137050233</vt:lpwstr>
      </vt:variant>
      <vt:variant>
        <vt:i4>1507377</vt:i4>
      </vt:variant>
      <vt:variant>
        <vt:i4>1097</vt:i4>
      </vt:variant>
      <vt:variant>
        <vt:i4>0</vt:i4>
      </vt:variant>
      <vt:variant>
        <vt:i4>5</vt:i4>
      </vt:variant>
      <vt:variant>
        <vt:lpwstr/>
      </vt:variant>
      <vt:variant>
        <vt:lpwstr>_Toc137050232</vt:lpwstr>
      </vt:variant>
      <vt:variant>
        <vt:i4>1507377</vt:i4>
      </vt:variant>
      <vt:variant>
        <vt:i4>1091</vt:i4>
      </vt:variant>
      <vt:variant>
        <vt:i4>0</vt:i4>
      </vt:variant>
      <vt:variant>
        <vt:i4>5</vt:i4>
      </vt:variant>
      <vt:variant>
        <vt:lpwstr/>
      </vt:variant>
      <vt:variant>
        <vt:lpwstr>_Toc137050231</vt:lpwstr>
      </vt:variant>
      <vt:variant>
        <vt:i4>1507377</vt:i4>
      </vt:variant>
      <vt:variant>
        <vt:i4>1085</vt:i4>
      </vt:variant>
      <vt:variant>
        <vt:i4>0</vt:i4>
      </vt:variant>
      <vt:variant>
        <vt:i4>5</vt:i4>
      </vt:variant>
      <vt:variant>
        <vt:lpwstr/>
      </vt:variant>
      <vt:variant>
        <vt:lpwstr>_Toc137050230</vt:lpwstr>
      </vt:variant>
      <vt:variant>
        <vt:i4>1441841</vt:i4>
      </vt:variant>
      <vt:variant>
        <vt:i4>1079</vt:i4>
      </vt:variant>
      <vt:variant>
        <vt:i4>0</vt:i4>
      </vt:variant>
      <vt:variant>
        <vt:i4>5</vt:i4>
      </vt:variant>
      <vt:variant>
        <vt:lpwstr/>
      </vt:variant>
      <vt:variant>
        <vt:lpwstr>_Toc137050229</vt:lpwstr>
      </vt:variant>
      <vt:variant>
        <vt:i4>1441841</vt:i4>
      </vt:variant>
      <vt:variant>
        <vt:i4>1073</vt:i4>
      </vt:variant>
      <vt:variant>
        <vt:i4>0</vt:i4>
      </vt:variant>
      <vt:variant>
        <vt:i4>5</vt:i4>
      </vt:variant>
      <vt:variant>
        <vt:lpwstr/>
      </vt:variant>
      <vt:variant>
        <vt:lpwstr>_Toc137050228</vt:lpwstr>
      </vt:variant>
      <vt:variant>
        <vt:i4>1441841</vt:i4>
      </vt:variant>
      <vt:variant>
        <vt:i4>1067</vt:i4>
      </vt:variant>
      <vt:variant>
        <vt:i4>0</vt:i4>
      </vt:variant>
      <vt:variant>
        <vt:i4>5</vt:i4>
      </vt:variant>
      <vt:variant>
        <vt:lpwstr/>
      </vt:variant>
      <vt:variant>
        <vt:lpwstr>_Toc137050227</vt:lpwstr>
      </vt:variant>
      <vt:variant>
        <vt:i4>1441841</vt:i4>
      </vt:variant>
      <vt:variant>
        <vt:i4>1061</vt:i4>
      </vt:variant>
      <vt:variant>
        <vt:i4>0</vt:i4>
      </vt:variant>
      <vt:variant>
        <vt:i4>5</vt:i4>
      </vt:variant>
      <vt:variant>
        <vt:lpwstr/>
      </vt:variant>
      <vt:variant>
        <vt:lpwstr>_Toc137050226</vt:lpwstr>
      </vt:variant>
      <vt:variant>
        <vt:i4>1441841</vt:i4>
      </vt:variant>
      <vt:variant>
        <vt:i4>1055</vt:i4>
      </vt:variant>
      <vt:variant>
        <vt:i4>0</vt:i4>
      </vt:variant>
      <vt:variant>
        <vt:i4>5</vt:i4>
      </vt:variant>
      <vt:variant>
        <vt:lpwstr/>
      </vt:variant>
      <vt:variant>
        <vt:lpwstr>_Toc137050225</vt:lpwstr>
      </vt:variant>
      <vt:variant>
        <vt:i4>1441841</vt:i4>
      </vt:variant>
      <vt:variant>
        <vt:i4>1049</vt:i4>
      </vt:variant>
      <vt:variant>
        <vt:i4>0</vt:i4>
      </vt:variant>
      <vt:variant>
        <vt:i4>5</vt:i4>
      </vt:variant>
      <vt:variant>
        <vt:lpwstr/>
      </vt:variant>
      <vt:variant>
        <vt:lpwstr>_Toc137050224</vt:lpwstr>
      </vt:variant>
      <vt:variant>
        <vt:i4>1441841</vt:i4>
      </vt:variant>
      <vt:variant>
        <vt:i4>1043</vt:i4>
      </vt:variant>
      <vt:variant>
        <vt:i4>0</vt:i4>
      </vt:variant>
      <vt:variant>
        <vt:i4>5</vt:i4>
      </vt:variant>
      <vt:variant>
        <vt:lpwstr/>
      </vt:variant>
      <vt:variant>
        <vt:lpwstr>_Toc137050223</vt:lpwstr>
      </vt:variant>
      <vt:variant>
        <vt:i4>1441841</vt:i4>
      </vt:variant>
      <vt:variant>
        <vt:i4>1037</vt:i4>
      </vt:variant>
      <vt:variant>
        <vt:i4>0</vt:i4>
      </vt:variant>
      <vt:variant>
        <vt:i4>5</vt:i4>
      </vt:variant>
      <vt:variant>
        <vt:lpwstr/>
      </vt:variant>
      <vt:variant>
        <vt:lpwstr>_Toc137050222</vt:lpwstr>
      </vt:variant>
      <vt:variant>
        <vt:i4>1441841</vt:i4>
      </vt:variant>
      <vt:variant>
        <vt:i4>1031</vt:i4>
      </vt:variant>
      <vt:variant>
        <vt:i4>0</vt:i4>
      </vt:variant>
      <vt:variant>
        <vt:i4>5</vt:i4>
      </vt:variant>
      <vt:variant>
        <vt:lpwstr/>
      </vt:variant>
      <vt:variant>
        <vt:lpwstr>_Toc137050221</vt:lpwstr>
      </vt:variant>
      <vt:variant>
        <vt:i4>1441841</vt:i4>
      </vt:variant>
      <vt:variant>
        <vt:i4>1025</vt:i4>
      </vt:variant>
      <vt:variant>
        <vt:i4>0</vt:i4>
      </vt:variant>
      <vt:variant>
        <vt:i4>5</vt:i4>
      </vt:variant>
      <vt:variant>
        <vt:lpwstr/>
      </vt:variant>
      <vt:variant>
        <vt:lpwstr>_Toc137050220</vt:lpwstr>
      </vt:variant>
      <vt:variant>
        <vt:i4>1376305</vt:i4>
      </vt:variant>
      <vt:variant>
        <vt:i4>1019</vt:i4>
      </vt:variant>
      <vt:variant>
        <vt:i4>0</vt:i4>
      </vt:variant>
      <vt:variant>
        <vt:i4>5</vt:i4>
      </vt:variant>
      <vt:variant>
        <vt:lpwstr/>
      </vt:variant>
      <vt:variant>
        <vt:lpwstr>_Toc137050219</vt:lpwstr>
      </vt:variant>
      <vt:variant>
        <vt:i4>1376305</vt:i4>
      </vt:variant>
      <vt:variant>
        <vt:i4>1013</vt:i4>
      </vt:variant>
      <vt:variant>
        <vt:i4>0</vt:i4>
      </vt:variant>
      <vt:variant>
        <vt:i4>5</vt:i4>
      </vt:variant>
      <vt:variant>
        <vt:lpwstr/>
      </vt:variant>
      <vt:variant>
        <vt:lpwstr>_Toc137050218</vt:lpwstr>
      </vt:variant>
      <vt:variant>
        <vt:i4>1376305</vt:i4>
      </vt:variant>
      <vt:variant>
        <vt:i4>1007</vt:i4>
      </vt:variant>
      <vt:variant>
        <vt:i4>0</vt:i4>
      </vt:variant>
      <vt:variant>
        <vt:i4>5</vt:i4>
      </vt:variant>
      <vt:variant>
        <vt:lpwstr/>
      </vt:variant>
      <vt:variant>
        <vt:lpwstr>_Toc137050217</vt:lpwstr>
      </vt:variant>
      <vt:variant>
        <vt:i4>1376305</vt:i4>
      </vt:variant>
      <vt:variant>
        <vt:i4>1001</vt:i4>
      </vt:variant>
      <vt:variant>
        <vt:i4>0</vt:i4>
      </vt:variant>
      <vt:variant>
        <vt:i4>5</vt:i4>
      </vt:variant>
      <vt:variant>
        <vt:lpwstr/>
      </vt:variant>
      <vt:variant>
        <vt:lpwstr>_Toc137050216</vt:lpwstr>
      </vt:variant>
      <vt:variant>
        <vt:i4>1376305</vt:i4>
      </vt:variant>
      <vt:variant>
        <vt:i4>995</vt:i4>
      </vt:variant>
      <vt:variant>
        <vt:i4>0</vt:i4>
      </vt:variant>
      <vt:variant>
        <vt:i4>5</vt:i4>
      </vt:variant>
      <vt:variant>
        <vt:lpwstr/>
      </vt:variant>
      <vt:variant>
        <vt:lpwstr>_Toc137050215</vt:lpwstr>
      </vt:variant>
      <vt:variant>
        <vt:i4>1376305</vt:i4>
      </vt:variant>
      <vt:variant>
        <vt:i4>989</vt:i4>
      </vt:variant>
      <vt:variant>
        <vt:i4>0</vt:i4>
      </vt:variant>
      <vt:variant>
        <vt:i4>5</vt:i4>
      </vt:variant>
      <vt:variant>
        <vt:lpwstr/>
      </vt:variant>
      <vt:variant>
        <vt:lpwstr>_Toc137050214</vt:lpwstr>
      </vt:variant>
      <vt:variant>
        <vt:i4>1376305</vt:i4>
      </vt:variant>
      <vt:variant>
        <vt:i4>983</vt:i4>
      </vt:variant>
      <vt:variant>
        <vt:i4>0</vt:i4>
      </vt:variant>
      <vt:variant>
        <vt:i4>5</vt:i4>
      </vt:variant>
      <vt:variant>
        <vt:lpwstr/>
      </vt:variant>
      <vt:variant>
        <vt:lpwstr>_Toc137050213</vt:lpwstr>
      </vt:variant>
      <vt:variant>
        <vt:i4>1376305</vt:i4>
      </vt:variant>
      <vt:variant>
        <vt:i4>977</vt:i4>
      </vt:variant>
      <vt:variant>
        <vt:i4>0</vt:i4>
      </vt:variant>
      <vt:variant>
        <vt:i4>5</vt:i4>
      </vt:variant>
      <vt:variant>
        <vt:lpwstr/>
      </vt:variant>
      <vt:variant>
        <vt:lpwstr>_Toc137050212</vt:lpwstr>
      </vt:variant>
      <vt:variant>
        <vt:i4>1376305</vt:i4>
      </vt:variant>
      <vt:variant>
        <vt:i4>971</vt:i4>
      </vt:variant>
      <vt:variant>
        <vt:i4>0</vt:i4>
      </vt:variant>
      <vt:variant>
        <vt:i4>5</vt:i4>
      </vt:variant>
      <vt:variant>
        <vt:lpwstr/>
      </vt:variant>
      <vt:variant>
        <vt:lpwstr>_Toc137050211</vt:lpwstr>
      </vt:variant>
      <vt:variant>
        <vt:i4>1376305</vt:i4>
      </vt:variant>
      <vt:variant>
        <vt:i4>965</vt:i4>
      </vt:variant>
      <vt:variant>
        <vt:i4>0</vt:i4>
      </vt:variant>
      <vt:variant>
        <vt:i4>5</vt:i4>
      </vt:variant>
      <vt:variant>
        <vt:lpwstr/>
      </vt:variant>
      <vt:variant>
        <vt:lpwstr>_Toc137050210</vt:lpwstr>
      </vt:variant>
      <vt:variant>
        <vt:i4>1310769</vt:i4>
      </vt:variant>
      <vt:variant>
        <vt:i4>959</vt:i4>
      </vt:variant>
      <vt:variant>
        <vt:i4>0</vt:i4>
      </vt:variant>
      <vt:variant>
        <vt:i4>5</vt:i4>
      </vt:variant>
      <vt:variant>
        <vt:lpwstr/>
      </vt:variant>
      <vt:variant>
        <vt:lpwstr>_Toc137050209</vt:lpwstr>
      </vt:variant>
      <vt:variant>
        <vt:i4>1310769</vt:i4>
      </vt:variant>
      <vt:variant>
        <vt:i4>953</vt:i4>
      </vt:variant>
      <vt:variant>
        <vt:i4>0</vt:i4>
      </vt:variant>
      <vt:variant>
        <vt:i4>5</vt:i4>
      </vt:variant>
      <vt:variant>
        <vt:lpwstr/>
      </vt:variant>
      <vt:variant>
        <vt:lpwstr>_Toc137050208</vt:lpwstr>
      </vt:variant>
      <vt:variant>
        <vt:i4>1310769</vt:i4>
      </vt:variant>
      <vt:variant>
        <vt:i4>947</vt:i4>
      </vt:variant>
      <vt:variant>
        <vt:i4>0</vt:i4>
      </vt:variant>
      <vt:variant>
        <vt:i4>5</vt:i4>
      </vt:variant>
      <vt:variant>
        <vt:lpwstr/>
      </vt:variant>
      <vt:variant>
        <vt:lpwstr>_Toc137050207</vt:lpwstr>
      </vt:variant>
      <vt:variant>
        <vt:i4>1310769</vt:i4>
      </vt:variant>
      <vt:variant>
        <vt:i4>941</vt:i4>
      </vt:variant>
      <vt:variant>
        <vt:i4>0</vt:i4>
      </vt:variant>
      <vt:variant>
        <vt:i4>5</vt:i4>
      </vt:variant>
      <vt:variant>
        <vt:lpwstr/>
      </vt:variant>
      <vt:variant>
        <vt:lpwstr>_Toc137050206</vt:lpwstr>
      </vt:variant>
      <vt:variant>
        <vt:i4>1310769</vt:i4>
      </vt:variant>
      <vt:variant>
        <vt:i4>935</vt:i4>
      </vt:variant>
      <vt:variant>
        <vt:i4>0</vt:i4>
      </vt:variant>
      <vt:variant>
        <vt:i4>5</vt:i4>
      </vt:variant>
      <vt:variant>
        <vt:lpwstr/>
      </vt:variant>
      <vt:variant>
        <vt:lpwstr>_Toc137050205</vt:lpwstr>
      </vt:variant>
      <vt:variant>
        <vt:i4>1310769</vt:i4>
      </vt:variant>
      <vt:variant>
        <vt:i4>929</vt:i4>
      </vt:variant>
      <vt:variant>
        <vt:i4>0</vt:i4>
      </vt:variant>
      <vt:variant>
        <vt:i4>5</vt:i4>
      </vt:variant>
      <vt:variant>
        <vt:lpwstr/>
      </vt:variant>
      <vt:variant>
        <vt:lpwstr>_Toc137050204</vt:lpwstr>
      </vt:variant>
      <vt:variant>
        <vt:i4>1310769</vt:i4>
      </vt:variant>
      <vt:variant>
        <vt:i4>923</vt:i4>
      </vt:variant>
      <vt:variant>
        <vt:i4>0</vt:i4>
      </vt:variant>
      <vt:variant>
        <vt:i4>5</vt:i4>
      </vt:variant>
      <vt:variant>
        <vt:lpwstr/>
      </vt:variant>
      <vt:variant>
        <vt:lpwstr>_Toc137050203</vt:lpwstr>
      </vt:variant>
      <vt:variant>
        <vt:i4>1310769</vt:i4>
      </vt:variant>
      <vt:variant>
        <vt:i4>917</vt:i4>
      </vt:variant>
      <vt:variant>
        <vt:i4>0</vt:i4>
      </vt:variant>
      <vt:variant>
        <vt:i4>5</vt:i4>
      </vt:variant>
      <vt:variant>
        <vt:lpwstr/>
      </vt:variant>
      <vt:variant>
        <vt:lpwstr>_Toc137050202</vt:lpwstr>
      </vt:variant>
      <vt:variant>
        <vt:i4>1310769</vt:i4>
      </vt:variant>
      <vt:variant>
        <vt:i4>911</vt:i4>
      </vt:variant>
      <vt:variant>
        <vt:i4>0</vt:i4>
      </vt:variant>
      <vt:variant>
        <vt:i4>5</vt:i4>
      </vt:variant>
      <vt:variant>
        <vt:lpwstr/>
      </vt:variant>
      <vt:variant>
        <vt:lpwstr>_Toc137050201</vt:lpwstr>
      </vt:variant>
      <vt:variant>
        <vt:i4>1310769</vt:i4>
      </vt:variant>
      <vt:variant>
        <vt:i4>905</vt:i4>
      </vt:variant>
      <vt:variant>
        <vt:i4>0</vt:i4>
      </vt:variant>
      <vt:variant>
        <vt:i4>5</vt:i4>
      </vt:variant>
      <vt:variant>
        <vt:lpwstr/>
      </vt:variant>
      <vt:variant>
        <vt:lpwstr>_Toc137050200</vt:lpwstr>
      </vt:variant>
      <vt:variant>
        <vt:i4>1900594</vt:i4>
      </vt:variant>
      <vt:variant>
        <vt:i4>899</vt:i4>
      </vt:variant>
      <vt:variant>
        <vt:i4>0</vt:i4>
      </vt:variant>
      <vt:variant>
        <vt:i4>5</vt:i4>
      </vt:variant>
      <vt:variant>
        <vt:lpwstr/>
      </vt:variant>
      <vt:variant>
        <vt:lpwstr>_Toc137050199</vt:lpwstr>
      </vt:variant>
      <vt:variant>
        <vt:i4>1900594</vt:i4>
      </vt:variant>
      <vt:variant>
        <vt:i4>893</vt:i4>
      </vt:variant>
      <vt:variant>
        <vt:i4>0</vt:i4>
      </vt:variant>
      <vt:variant>
        <vt:i4>5</vt:i4>
      </vt:variant>
      <vt:variant>
        <vt:lpwstr/>
      </vt:variant>
      <vt:variant>
        <vt:lpwstr>_Toc137050198</vt:lpwstr>
      </vt:variant>
      <vt:variant>
        <vt:i4>1900594</vt:i4>
      </vt:variant>
      <vt:variant>
        <vt:i4>887</vt:i4>
      </vt:variant>
      <vt:variant>
        <vt:i4>0</vt:i4>
      </vt:variant>
      <vt:variant>
        <vt:i4>5</vt:i4>
      </vt:variant>
      <vt:variant>
        <vt:lpwstr/>
      </vt:variant>
      <vt:variant>
        <vt:lpwstr>_Toc137050197</vt:lpwstr>
      </vt:variant>
      <vt:variant>
        <vt:i4>1900594</vt:i4>
      </vt:variant>
      <vt:variant>
        <vt:i4>881</vt:i4>
      </vt:variant>
      <vt:variant>
        <vt:i4>0</vt:i4>
      </vt:variant>
      <vt:variant>
        <vt:i4>5</vt:i4>
      </vt:variant>
      <vt:variant>
        <vt:lpwstr/>
      </vt:variant>
      <vt:variant>
        <vt:lpwstr>_Toc137050196</vt:lpwstr>
      </vt:variant>
      <vt:variant>
        <vt:i4>1900594</vt:i4>
      </vt:variant>
      <vt:variant>
        <vt:i4>875</vt:i4>
      </vt:variant>
      <vt:variant>
        <vt:i4>0</vt:i4>
      </vt:variant>
      <vt:variant>
        <vt:i4>5</vt:i4>
      </vt:variant>
      <vt:variant>
        <vt:lpwstr/>
      </vt:variant>
      <vt:variant>
        <vt:lpwstr>_Toc137050195</vt:lpwstr>
      </vt:variant>
      <vt:variant>
        <vt:i4>1900594</vt:i4>
      </vt:variant>
      <vt:variant>
        <vt:i4>869</vt:i4>
      </vt:variant>
      <vt:variant>
        <vt:i4>0</vt:i4>
      </vt:variant>
      <vt:variant>
        <vt:i4>5</vt:i4>
      </vt:variant>
      <vt:variant>
        <vt:lpwstr/>
      </vt:variant>
      <vt:variant>
        <vt:lpwstr>_Toc137050194</vt:lpwstr>
      </vt:variant>
      <vt:variant>
        <vt:i4>1900594</vt:i4>
      </vt:variant>
      <vt:variant>
        <vt:i4>863</vt:i4>
      </vt:variant>
      <vt:variant>
        <vt:i4>0</vt:i4>
      </vt:variant>
      <vt:variant>
        <vt:i4>5</vt:i4>
      </vt:variant>
      <vt:variant>
        <vt:lpwstr/>
      </vt:variant>
      <vt:variant>
        <vt:lpwstr>_Toc137050193</vt:lpwstr>
      </vt:variant>
      <vt:variant>
        <vt:i4>1900594</vt:i4>
      </vt:variant>
      <vt:variant>
        <vt:i4>857</vt:i4>
      </vt:variant>
      <vt:variant>
        <vt:i4>0</vt:i4>
      </vt:variant>
      <vt:variant>
        <vt:i4>5</vt:i4>
      </vt:variant>
      <vt:variant>
        <vt:lpwstr/>
      </vt:variant>
      <vt:variant>
        <vt:lpwstr>_Toc137050192</vt:lpwstr>
      </vt:variant>
      <vt:variant>
        <vt:i4>1900594</vt:i4>
      </vt:variant>
      <vt:variant>
        <vt:i4>851</vt:i4>
      </vt:variant>
      <vt:variant>
        <vt:i4>0</vt:i4>
      </vt:variant>
      <vt:variant>
        <vt:i4>5</vt:i4>
      </vt:variant>
      <vt:variant>
        <vt:lpwstr/>
      </vt:variant>
      <vt:variant>
        <vt:lpwstr>_Toc137050191</vt:lpwstr>
      </vt:variant>
      <vt:variant>
        <vt:i4>1900594</vt:i4>
      </vt:variant>
      <vt:variant>
        <vt:i4>845</vt:i4>
      </vt:variant>
      <vt:variant>
        <vt:i4>0</vt:i4>
      </vt:variant>
      <vt:variant>
        <vt:i4>5</vt:i4>
      </vt:variant>
      <vt:variant>
        <vt:lpwstr/>
      </vt:variant>
      <vt:variant>
        <vt:lpwstr>_Toc137050190</vt:lpwstr>
      </vt:variant>
      <vt:variant>
        <vt:i4>1835058</vt:i4>
      </vt:variant>
      <vt:variant>
        <vt:i4>839</vt:i4>
      </vt:variant>
      <vt:variant>
        <vt:i4>0</vt:i4>
      </vt:variant>
      <vt:variant>
        <vt:i4>5</vt:i4>
      </vt:variant>
      <vt:variant>
        <vt:lpwstr/>
      </vt:variant>
      <vt:variant>
        <vt:lpwstr>_Toc137050189</vt:lpwstr>
      </vt:variant>
      <vt:variant>
        <vt:i4>1835058</vt:i4>
      </vt:variant>
      <vt:variant>
        <vt:i4>833</vt:i4>
      </vt:variant>
      <vt:variant>
        <vt:i4>0</vt:i4>
      </vt:variant>
      <vt:variant>
        <vt:i4>5</vt:i4>
      </vt:variant>
      <vt:variant>
        <vt:lpwstr/>
      </vt:variant>
      <vt:variant>
        <vt:lpwstr>_Toc137050188</vt:lpwstr>
      </vt:variant>
      <vt:variant>
        <vt:i4>1835058</vt:i4>
      </vt:variant>
      <vt:variant>
        <vt:i4>827</vt:i4>
      </vt:variant>
      <vt:variant>
        <vt:i4>0</vt:i4>
      </vt:variant>
      <vt:variant>
        <vt:i4>5</vt:i4>
      </vt:variant>
      <vt:variant>
        <vt:lpwstr/>
      </vt:variant>
      <vt:variant>
        <vt:lpwstr>_Toc137050187</vt:lpwstr>
      </vt:variant>
      <vt:variant>
        <vt:i4>1835058</vt:i4>
      </vt:variant>
      <vt:variant>
        <vt:i4>821</vt:i4>
      </vt:variant>
      <vt:variant>
        <vt:i4>0</vt:i4>
      </vt:variant>
      <vt:variant>
        <vt:i4>5</vt:i4>
      </vt:variant>
      <vt:variant>
        <vt:lpwstr/>
      </vt:variant>
      <vt:variant>
        <vt:lpwstr>_Toc137050186</vt:lpwstr>
      </vt:variant>
      <vt:variant>
        <vt:i4>1835058</vt:i4>
      </vt:variant>
      <vt:variant>
        <vt:i4>815</vt:i4>
      </vt:variant>
      <vt:variant>
        <vt:i4>0</vt:i4>
      </vt:variant>
      <vt:variant>
        <vt:i4>5</vt:i4>
      </vt:variant>
      <vt:variant>
        <vt:lpwstr/>
      </vt:variant>
      <vt:variant>
        <vt:lpwstr>_Toc137050185</vt:lpwstr>
      </vt:variant>
      <vt:variant>
        <vt:i4>1835058</vt:i4>
      </vt:variant>
      <vt:variant>
        <vt:i4>809</vt:i4>
      </vt:variant>
      <vt:variant>
        <vt:i4>0</vt:i4>
      </vt:variant>
      <vt:variant>
        <vt:i4>5</vt:i4>
      </vt:variant>
      <vt:variant>
        <vt:lpwstr/>
      </vt:variant>
      <vt:variant>
        <vt:lpwstr>_Toc137050184</vt:lpwstr>
      </vt:variant>
      <vt:variant>
        <vt:i4>1835058</vt:i4>
      </vt:variant>
      <vt:variant>
        <vt:i4>803</vt:i4>
      </vt:variant>
      <vt:variant>
        <vt:i4>0</vt:i4>
      </vt:variant>
      <vt:variant>
        <vt:i4>5</vt:i4>
      </vt:variant>
      <vt:variant>
        <vt:lpwstr/>
      </vt:variant>
      <vt:variant>
        <vt:lpwstr>_Toc137050183</vt:lpwstr>
      </vt:variant>
      <vt:variant>
        <vt:i4>1835058</vt:i4>
      </vt:variant>
      <vt:variant>
        <vt:i4>797</vt:i4>
      </vt:variant>
      <vt:variant>
        <vt:i4>0</vt:i4>
      </vt:variant>
      <vt:variant>
        <vt:i4>5</vt:i4>
      </vt:variant>
      <vt:variant>
        <vt:lpwstr/>
      </vt:variant>
      <vt:variant>
        <vt:lpwstr>_Toc137050182</vt:lpwstr>
      </vt:variant>
      <vt:variant>
        <vt:i4>1835058</vt:i4>
      </vt:variant>
      <vt:variant>
        <vt:i4>791</vt:i4>
      </vt:variant>
      <vt:variant>
        <vt:i4>0</vt:i4>
      </vt:variant>
      <vt:variant>
        <vt:i4>5</vt:i4>
      </vt:variant>
      <vt:variant>
        <vt:lpwstr/>
      </vt:variant>
      <vt:variant>
        <vt:lpwstr>_Toc137050181</vt:lpwstr>
      </vt:variant>
      <vt:variant>
        <vt:i4>1835058</vt:i4>
      </vt:variant>
      <vt:variant>
        <vt:i4>785</vt:i4>
      </vt:variant>
      <vt:variant>
        <vt:i4>0</vt:i4>
      </vt:variant>
      <vt:variant>
        <vt:i4>5</vt:i4>
      </vt:variant>
      <vt:variant>
        <vt:lpwstr/>
      </vt:variant>
      <vt:variant>
        <vt:lpwstr>_Toc137050180</vt:lpwstr>
      </vt:variant>
      <vt:variant>
        <vt:i4>1245234</vt:i4>
      </vt:variant>
      <vt:variant>
        <vt:i4>779</vt:i4>
      </vt:variant>
      <vt:variant>
        <vt:i4>0</vt:i4>
      </vt:variant>
      <vt:variant>
        <vt:i4>5</vt:i4>
      </vt:variant>
      <vt:variant>
        <vt:lpwstr/>
      </vt:variant>
      <vt:variant>
        <vt:lpwstr>_Toc137050179</vt:lpwstr>
      </vt:variant>
      <vt:variant>
        <vt:i4>1245234</vt:i4>
      </vt:variant>
      <vt:variant>
        <vt:i4>773</vt:i4>
      </vt:variant>
      <vt:variant>
        <vt:i4>0</vt:i4>
      </vt:variant>
      <vt:variant>
        <vt:i4>5</vt:i4>
      </vt:variant>
      <vt:variant>
        <vt:lpwstr/>
      </vt:variant>
      <vt:variant>
        <vt:lpwstr>_Toc137050178</vt:lpwstr>
      </vt:variant>
      <vt:variant>
        <vt:i4>1245234</vt:i4>
      </vt:variant>
      <vt:variant>
        <vt:i4>767</vt:i4>
      </vt:variant>
      <vt:variant>
        <vt:i4>0</vt:i4>
      </vt:variant>
      <vt:variant>
        <vt:i4>5</vt:i4>
      </vt:variant>
      <vt:variant>
        <vt:lpwstr/>
      </vt:variant>
      <vt:variant>
        <vt:lpwstr>_Toc137050177</vt:lpwstr>
      </vt:variant>
      <vt:variant>
        <vt:i4>1245234</vt:i4>
      </vt:variant>
      <vt:variant>
        <vt:i4>761</vt:i4>
      </vt:variant>
      <vt:variant>
        <vt:i4>0</vt:i4>
      </vt:variant>
      <vt:variant>
        <vt:i4>5</vt:i4>
      </vt:variant>
      <vt:variant>
        <vt:lpwstr/>
      </vt:variant>
      <vt:variant>
        <vt:lpwstr>_Toc137050176</vt:lpwstr>
      </vt:variant>
      <vt:variant>
        <vt:i4>1245234</vt:i4>
      </vt:variant>
      <vt:variant>
        <vt:i4>755</vt:i4>
      </vt:variant>
      <vt:variant>
        <vt:i4>0</vt:i4>
      </vt:variant>
      <vt:variant>
        <vt:i4>5</vt:i4>
      </vt:variant>
      <vt:variant>
        <vt:lpwstr/>
      </vt:variant>
      <vt:variant>
        <vt:lpwstr>_Toc137050175</vt:lpwstr>
      </vt:variant>
      <vt:variant>
        <vt:i4>1245234</vt:i4>
      </vt:variant>
      <vt:variant>
        <vt:i4>749</vt:i4>
      </vt:variant>
      <vt:variant>
        <vt:i4>0</vt:i4>
      </vt:variant>
      <vt:variant>
        <vt:i4>5</vt:i4>
      </vt:variant>
      <vt:variant>
        <vt:lpwstr/>
      </vt:variant>
      <vt:variant>
        <vt:lpwstr>_Toc137050174</vt:lpwstr>
      </vt:variant>
      <vt:variant>
        <vt:i4>1245234</vt:i4>
      </vt:variant>
      <vt:variant>
        <vt:i4>743</vt:i4>
      </vt:variant>
      <vt:variant>
        <vt:i4>0</vt:i4>
      </vt:variant>
      <vt:variant>
        <vt:i4>5</vt:i4>
      </vt:variant>
      <vt:variant>
        <vt:lpwstr/>
      </vt:variant>
      <vt:variant>
        <vt:lpwstr>_Toc137050173</vt:lpwstr>
      </vt:variant>
      <vt:variant>
        <vt:i4>1245234</vt:i4>
      </vt:variant>
      <vt:variant>
        <vt:i4>737</vt:i4>
      </vt:variant>
      <vt:variant>
        <vt:i4>0</vt:i4>
      </vt:variant>
      <vt:variant>
        <vt:i4>5</vt:i4>
      </vt:variant>
      <vt:variant>
        <vt:lpwstr/>
      </vt:variant>
      <vt:variant>
        <vt:lpwstr>_Toc137050172</vt:lpwstr>
      </vt:variant>
      <vt:variant>
        <vt:i4>1245234</vt:i4>
      </vt:variant>
      <vt:variant>
        <vt:i4>731</vt:i4>
      </vt:variant>
      <vt:variant>
        <vt:i4>0</vt:i4>
      </vt:variant>
      <vt:variant>
        <vt:i4>5</vt:i4>
      </vt:variant>
      <vt:variant>
        <vt:lpwstr/>
      </vt:variant>
      <vt:variant>
        <vt:lpwstr>_Toc137050171</vt:lpwstr>
      </vt:variant>
      <vt:variant>
        <vt:i4>1245234</vt:i4>
      </vt:variant>
      <vt:variant>
        <vt:i4>725</vt:i4>
      </vt:variant>
      <vt:variant>
        <vt:i4>0</vt:i4>
      </vt:variant>
      <vt:variant>
        <vt:i4>5</vt:i4>
      </vt:variant>
      <vt:variant>
        <vt:lpwstr/>
      </vt:variant>
      <vt:variant>
        <vt:lpwstr>_Toc137050170</vt:lpwstr>
      </vt:variant>
      <vt:variant>
        <vt:i4>1179698</vt:i4>
      </vt:variant>
      <vt:variant>
        <vt:i4>719</vt:i4>
      </vt:variant>
      <vt:variant>
        <vt:i4>0</vt:i4>
      </vt:variant>
      <vt:variant>
        <vt:i4>5</vt:i4>
      </vt:variant>
      <vt:variant>
        <vt:lpwstr/>
      </vt:variant>
      <vt:variant>
        <vt:lpwstr>_Toc137050169</vt:lpwstr>
      </vt:variant>
      <vt:variant>
        <vt:i4>1179698</vt:i4>
      </vt:variant>
      <vt:variant>
        <vt:i4>713</vt:i4>
      </vt:variant>
      <vt:variant>
        <vt:i4>0</vt:i4>
      </vt:variant>
      <vt:variant>
        <vt:i4>5</vt:i4>
      </vt:variant>
      <vt:variant>
        <vt:lpwstr/>
      </vt:variant>
      <vt:variant>
        <vt:lpwstr>_Toc137050168</vt:lpwstr>
      </vt:variant>
      <vt:variant>
        <vt:i4>1179698</vt:i4>
      </vt:variant>
      <vt:variant>
        <vt:i4>707</vt:i4>
      </vt:variant>
      <vt:variant>
        <vt:i4>0</vt:i4>
      </vt:variant>
      <vt:variant>
        <vt:i4>5</vt:i4>
      </vt:variant>
      <vt:variant>
        <vt:lpwstr/>
      </vt:variant>
      <vt:variant>
        <vt:lpwstr>_Toc137050167</vt:lpwstr>
      </vt:variant>
      <vt:variant>
        <vt:i4>1179698</vt:i4>
      </vt:variant>
      <vt:variant>
        <vt:i4>701</vt:i4>
      </vt:variant>
      <vt:variant>
        <vt:i4>0</vt:i4>
      </vt:variant>
      <vt:variant>
        <vt:i4>5</vt:i4>
      </vt:variant>
      <vt:variant>
        <vt:lpwstr/>
      </vt:variant>
      <vt:variant>
        <vt:lpwstr>_Toc137050166</vt:lpwstr>
      </vt:variant>
      <vt:variant>
        <vt:i4>1179698</vt:i4>
      </vt:variant>
      <vt:variant>
        <vt:i4>695</vt:i4>
      </vt:variant>
      <vt:variant>
        <vt:i4>0</vt:i4>
      </vt:variant>
      <vt:variant>
        <vt:i4>5</vt:i4>
      </vt:variant>
      <vt:variant>
        <vt:lpwstr/>
      </vt:variant>
      <vt:variant>
        <vt:lpwstr>_Toc137050165</vt:lpwstr>
      </vt:variant>
      <vt:variant>
        <vt:i4>1179698</vt:i4>
      </vt:variant>
      <vt:variant>
        <vt:i4>689</vt:i4>
      </vt:variant>
      <vt:variant>
        <vt:i4>0</vt:i4>
      </vt:variant>
      <vt:variant>
        <vt:i4>5</vt:i4>
      </vt:variant>
      <vt:variant>
        <vt:lpwstr/>
      </vt:variant>
      <vt:variant>
        <vt:lpwstr>_Toc137050164</vt:lpwstr>
      </vt:variant>
      <vt:variant>
        <vt:i4>1179698</vt:i4>
      </vt:variant>
      <vt:variant>
        <vt:i4>683</vt:i4>
      </vt:variant>
      <vt:variant>
        <vt:i4>0</vt:i4>
      </vt:variant>
      <vt:variant>
        <vt:i4>5</vt:i4>
      </vt:variant>
      <vt:variant>
        <vt:lpwstr/>
      </vt:variant>
      <vt:variant>
        <vt:lpwstr>_Toc137050163</vt:lpwstr>
      </vt:variant>
      <vt:variant>
        <vt:i4>1179698</vt:i4>
      </vt:variant>
      <vt:variant>
        <vt:i4>677</vt:i4>
      </vt:variant>
      <vt:variant>
        <vt:i4>0</vt:i4>
      </vt:variant>
      <vt:variant>
        <vt:i4>5</vt:i4>
      </vt:variant>
      <vt:variant>
        <vt:lpwstr/>
      </vt:variant>
      <vt:variant>
        <vt:lpwstr>_Toc137050162</vt:lpwstr>
      </vt:variant>
      <vt:variant>
        <vt:i4>1179698</vt:i4>
      </vt:variant>
      <vt:variant>
        <vt:i4>671</vt:i4>
      </vt:variant>
      <vt:variant>
        <vt:i4>0</vt:i4>
      </vt:variant>
      <vt:variant>
        <vt:i4>5</vt:i4>
      </vt:variant>
      <vt:variant>
        <vt:lpwstr/>
      </vt:variant>
      <vt:variant>
        <vt:lpwstr>_Toc137050161</vt:lpwstr>
      </vt:variant>
      <vt:variant>
        <vt:i4>1179698</vt:i4>
      </vt:variant>
      <vt:variant>
        <vt:i4>665</vt:i4>
      </vt:variant>
      <vt:variant>
        <vt:i4>0</vt:i4>
      </vt:variant>
      <vt:variant>
        <vt:i4>5</vt:i4>
      </vt:variant>
      <vt:variant>
        <vt:lpwstr/>
      </vt:variant>
      <vt:variant>
        <vt:lpwstr>_Toc137050160</vt:lpwstr>
      </vt:variant>
      <vt:variant>
        <vt:i4>1114162</vt:i4>
      </vt:variant>
      <vt:variant>
        <vt:i4>659</vt:i4>
      </vt:variant>
      <vt:variant>
        <vt:i4>0</vt:i4>
      </vt:variant>
      <vt:variant>
        <vt:i4>5</vt:i4>
      </vt:variant>
      <vt:variant>
        <vt:lpwstr/>
      </vt:variant>
      <vt:variant>
        <vt:lpwstr>_Toc137050159</vt:lpwstr>
      </vt:variant>
      <vt:variant>
        <vt:i4>1114162</vt:i4>
      </vt:variant>
      <vt:variant>
        <vt:i4>653</vt:i4>
      </vt:variant>
      <vt:variant>
        <vt:i4>0</vt:i4>
      </vt:variant>
      <vt:variant>
        <vt:i4>5</vt:i4>
      </vt:variant>
      <vt:variant>
        <vt:lpwstr/>
      </vt:variant>
      <vt:variant>
        <vt:lpwstr>_Toc137050158</vt:lpwstr>
      </vt:variant>
      <vt:variant>
        <vt:i4>1114162</vt:i4>
      </vt:variant>
      <vt:variant>
        <vt:i4>647</vt:i4>
      </vt:variant>
      <vt:variant>
        <vt:i4>0</vt:i4>
      </vt:variant>
      <vt:variant>
        <vt:i4>5</vt:i4>
      </vt:variant>
      <vt:variant>
        <vt:lpwstr/>
      </vt:variant>
      <vt:variant>
        <vt:lpwstr>_Toc137050157</vt:lpwstr>
      </vt:variant>
      <vt:variant>
        <vt:i4>1114162</vt:i4>
      </vt:variant>
      <vt:variant>
        <vt:i4>641</vt:i4>
      </vt:variant>
      <vt:variant>
        <vt:i4>0</vt:i4>
      </vt:variant>
      <vt:variant>
        <vt:i4>5</vt:i4>
      </vt:variant>
      <vt:variant>
        <vt:lpwstr/>
      </vt:variant>
      <vt:variant>
        <vt:lpwstr>_Toc137050156</vt:lpwstr>
      </vt:variant>
      <vt:variant>
        <vt:i4>1114162</vt:i4>
      </vt:variant>
      <vt:variant>
        <vt:i4>635</vt:i4>
      </vt:variant>
      <vt:variant>
        <vt:i4>0</vt:i4>
      </vt:variant>
      <vt:variant>
        <vt:i4>5</vt:i4>
      </vt:variant>
      <vt:variant>
        <vt:lpwstr/>
      </vt:variant>
      <vt:variant>
        <vt:lpwstr>_Toc137050155</vt:lpwstr>
      </vt:variant>
      <vt:variant>
        <vt:i4>1114162</vt:i4>
      </vt:variant>
      <vt:variant>
        <vt:i4>629</vt:i4>
      </vt:variant>
      <vt:variant>
        <vt:i4>0</vt:i4>
      </vt:variant>
      <vt:variant>
        <vt:i4>5</vt:i4>
      </vt:variant>
      <vt:variant>
        <vt:lpwstr/>
      </vt:variant>
      <vt:variant>
        <vt:lpwstr>_Toc137050154</vt:lpwstr>
      </vt:variant>
      <vt:variant>
        <vt:i4>1114162</vt:i4>
      </vt:variant>
      <vt:variant>
        <vt:i4>623</vt:i4>
      </vt:variant>
      <vt:variant>
        <vt:i4>0</vt:i4>
      </vt:variant>
      <vt:variant>
        <vt:i4>5</vt:i4>
      </vt:variant>
      <vt:variant>
        <vt:lpwstr/>
      </vt:variant>
      <vt:variant>
        <vt:lpwstr>_Toc137050153</vt:lpwstr>
      </vt:variant>
      <vt:variant>
        <vt:i4>1114162</vt:i4>
      </vt:variant>
      <vt:variant>
        <vt:i4>617</vt:i4>
      </vt:variant>
      <vt:variant>
        <vt:i4>0</vt:i4>
      </vt:variant>
      <vt:variant>
        <vt:i4>5</vt:i4>
      </vt:variant>
      <vt:variant>
        <vt:lpwstr/>
      </vt:variant>
      <vt:variant>
        <vt:lpwstr>_Toc137050152</vt:lpwstr>
      </vt:variant>
      <vt:variant>
        <vt:i4>1114162</vt:i4>
      </vt:variant>
      <vt:variant>
        <vt:i4>611</vt:i4>
      </vt:variant>
      <vt:variant>
        <vt:i4>0</vt:i4>
      </vt:variant>
      <vt:variant>
        <vt:i4>5</vt:i4>
      </vt:variant>
      <vt:variant>
        <vt:lpwstr/>
      </vt:variant>
      <vt:variant>
        <vt:lpwstr>_Toc137050151</vt:lpwstr>
      </vt:variant>
      <vt:variant>
        <vt:i4>1114162</vt:i4>
      </vt:variant>
      <vt:variant>
        <vt:i4>605</vt:i4>
      </vt:variant>
      <vt:variant>
        <vt:i4>0</vt:i4>
      </vt:variant>
      <vt:variant>
        <vt:i4>5</vt:i4>
      </vt:variant>
      <vt:variant>
        <vt:lpwstr/>
      </vt:variant>
      <vt:variant>
        <vt:lpwstr>_Toc137050150</vt:lpwstr>
      </vt:variant>
      <vt:variant>
        <vt:i4>1048626</vt:i4>
      </vt:variant>
      <vt:variant>
        <vt:i4>599</vt:i4>
      </vt:variant>
      <vt:variant>
        <vt:i4>0</vt:i4>
      </vt:variant>
      <vt:variant>
        <vt:i4>5</vt:i4>
      </vt:variant>
      <vt:variant>
        <vt:lpwstr/>
      </vt:variant>
      <vt:variant>
        <vt:lpwstr>_Toc137050149</vt:lpwstr>
      </vt:variant>
      <vt:variant>
        <vt:i4>1048626</vt:i4>
      </vt:variant>
      <vt:variant>
        <vt:i4>593</vt:i4>
      </vt:variant>
      <vt:variant>
        <vt:i4>0</vt:i4>
      </vt:variant>
      <vt:variant>
        <vt:i4>5</vt:i4>
      </vt:variant>
      <vt:variant>
        <vt:lpwstr/>
      </vt:variant>
      <vt:variant>
        <vt:lpwstr>_Toc137050148</vt:lpwstr>
      </vt:variant>
      <vt:variant>
        <vt:i4>1048626</vt:i4>
      </vt:variant>
      <vt:variant>
        <vt:i4>587</vt:i4>
      </vt:variant>
      <vt:variant>
        <vt:i4>0</vt:i4>
      </vt:variant>
      <vt:variant>
        <vt:i4>5</vt:i4>
      </vt:variant>
      <vt:variant>
        <vt:lpwstr/>
      </vt:variant>
      <vt:variant>
        <vt:lpwstr>_Toc137050147</vt:lpwstr>
      </vt:variant>
      <vt:variant>
        <vt:i4>1048626</vt:i4>
      </vt:variant>
      <vt:variant>
        <vt:i4>581</vt:i4>
      </vt:variant>
      <vt:variant>
        <vt:i4>0</vt:i4>
      </vt:variant>
      <vt:variant>
        <vt:i4>5</vt:i4>
      </vt:variant>
      <vt:variant>
        <vt:lpwstr/>
      </vt:variant>
      <vt:variant>
        <vt:lpwstr>_Toc137050146</vt:lpwstr>
      </vt:variant>
      <vt:variant>
        <vt:i4>1048626</vt:i4>
      </vt:variant>
      <vt:variant>
        <vt:i4>575</vt:i4>
      </vt:variant>
      <vt:variant>
        <vt:i4>0</vt:i4>
      </vt:variant>
      <vt:variant>
        <vt:i4>5</vt:i4>
      </vt:variant>
      <vt:variant>
        <vt:lpwstr/>
      </vt:variant>
      <vt:variant>
        <vt:lpwstr>_Toc137050145</vt:lpwstr>
      </vt:variant>
      <vt:variant>
        <vt:i4>1048626</vt:i4>
      </vt:variant>
      <vt:variant>
        <vt:i4>569</vt:i4>
      </vt:variant>
      <vt:variant>
        <vt:i4>0</vt:i4>
      </vt:variant>
      <vt:variant>
        <vt:i4>5</vt:i4>
      </vt:variant>
      <vt:variant>
        <vt:lpwstr/>
      </vt:variant>
      <vt:variant>
        <vt:lpwstr>_Toc137050144</vt:lpwstr>
      </vt:variant>
      <vt:variant>
        <vt:i4>1048626</vt:i4>
      </vt:variant>
      <vt:variant>
        <vt:i4>563</vt:i4>
      </vt:variant>
      <vt:variant>
        <vt:i4>0</vt:i4>
      </vt:variant>
      <vt:variant>
        <vt:i4>5</vt:i4>
      </vt:variant>
      <vt:variant>
        <vt:lpwstr/>
      </vt:variant>
      <vt:variant>
        <vt:lpwstr>_Toc137050143</vt:lpwstr>
      </vt:variant>
      <vt:variant>
        <vt:i4>1048626</vt:i4>
      </vt:variant>
      <vt:variant>
        <vt:i4>557</vt:i4>
      </vt:variant>
      <vt:variant>
        <vt:i4>0</vt:i4>
      </vt:variant>
      <vt:variant>
        <vt:i4>5</vt:i4>
      </vt:variant>
      <vt:variant>
        <vt:lpwstr/>
      </vt:variant>
      <vt:variant>
        <vt:lpwstr>_Toc137050142</vt:lpwstr>
      </vt:variant>
      <vt:variant>
        <vt:i4>1048626</vt:i4>
      </vt:variant>
      <vt:variant>
        <vt:i4>551</vt:i4>
      </vt:variant>
      <vt:variant>
        <vt:i4>0</vt:i4>
      </vt:variant>
      <vt:variant>
        <vt:i4>5</vt:i4>
      </vt:variant>
      <vt:variant>
        <vt:lpwstr/>
      </vt:variant>
      <vt:variant>
        <vt:lpwstr>_Toc137050141</vt:lpwstr>
      </vt:variant>
      <vt:variant>
        <vt:i4>1048626</vt:i4>
      </vt:variant>
      <vt:variant>
        <vt:i4>545</vt:i4>
      </vt:variant>
      <vt:variant>
        <vt:i4>0</vt:i4>
      </vt:variant>
      <vt:variant>
        <vt:i4>5</vt:i4>
      </vt:variant>
      <vt:variant>
        <vt:lpwstr/>
      </vt:variant>
      <vt:variant>
        <vt:lpwstr>_Toc137050140</vt:lpwstr>
      </vt:variant>
      <vt:variant>
        <vt:i4>1507378</vt:i4>
      </vt:variant>
      <vt:variant>
        <vt:i4>539</vt:i4>
      </vt:variant>
      <vt:variant>
        <vt:i4>0</vt:i4>
      </vt:variant>
      <vt:variant>
        <vt:i4>5</vt:i4>
      </vt:variant>
      <vt:variant>
        <vt:lpwstr/>
      </vt:variant>
      <vt:variant>
        <vt:lpwstr>_Toc137050139</vt:lpwstr>
      </vt:variant>
      <vt:variant>
        <vt:i4>1507378</vt:i4>
      </vt:variant>
      <vt:variant>
        <vt:i4>533</vt:i4>
      </vt:variant>
      <vt:variant>
        <vt:i4>0</vt:i4>
      </vt:variant>
      <vt:variant>
        <vt:i4>5</vt:i4>
      </vt:variant>
      <vt:variant>
        <vt:lpwstr/>
      </vt:variant>
      <vt:variant>
        <vt:lpwstr>_Toc137050138</vt:lpwstr>
      </vt:variant>
      <vt:variant>
        <vt:i4>1507378</vt:i4>
      </vt:variant>
      <vt:variant>
        <vt:i4>527</vt:i4>
      </vt:variant>
      <vt:variant>
        <vt:i4>0</vt:i4>
      </vt:variant>
      <vt:variant>
        <vt:i4>5</vt:i4>
      </vt:variant>
      <vt:variant>
        <vt:lpwstr/>
      </vt:variant>
      <vt:variant>
        <vt:lpwstr>_Toc137050137</vt:lpwstr>
      </vt:variant>
      <vt:variant>
        <vt:i4>1507378</vt:i4>
      </vt:variant>
      <vt:variant>
        <vt:i4>521</vt:i4>
      </vt:variant>
      <vt:variant>
        <vt:i4>0</vt:i4>
      </vt:variant>
      <vt:variant>
        <vt:i4>5</vt:i4>
      </vt:variant>
      <vt:variant>
        <vt:lpwstr/>
      </vt:variant>
      <vt:variant>
        <vt:lpwstr>_Toc137050136</vt:lpwstr>
      </vt:variant>
      <vt:variant>
        <vt:i4>1507378</vt:i4>
      </vt:variant>
      <vt:variant>
        <vt:i4>515</vt:i4>
      </vt:variant>
      <vt:variant>
        <vt:i4>0</vt:i4>
      </vt:variant>
      <vt:variant>
        <vt:i4>5</vt:i4>
      </vt:variant>
      <vt:variant>
        <vt:lpwstr/>
      </vt:variant>
      <vt:variant>
        <vt:lpwstr>_Toc137050135</vt:lpwstr>
      </vt:variant>
      <vt:variant>
        <vt:i4>1507378</vt:i4>
      </vt:variant>
      <vt:variant>
        <vt:i4>509</vt:i4>
      </vt:variant>
      <vt:variant>
        <vt:i4>0</vt:i4>
      </vt:variant>
      <vt:variant>
        <vt:i4>5</vt:i4>
      </vt:variant>
      <vt:variant>
        <vt:lpwstr/>
      </vt:variant>
      <vt:variant>
        <vt:lpwstr>_Toc137050134</vt:lpwstr>
      </vt:variant>
      <vt:variant>
        <vt:i4>1507378</vt:i4>
      </vt:variant>
      <vt:variant>
        <vt:i4>503</vt:i4>
      </vt:variant>
      <vt:variant>
        <vt:i4>0</vt:i4>
      </vt:variant>
      <vt:variant>
        <vt:i4>5</vt:i4>
      </vt:variant>
      <vt:variant>
        <vt:lpwstr/>
      </vt:variant>
      <vt:variant>
        <vt:lpwstr>_Toc137050133</vt:lpwstr>
      </vt:variant>
      <vt:variant>
        <vt:i4>1507378</vt:i4>
      </vt:variant>
      <vt:variant>
        <vt:i4>497</vt:i4>
      </vt:variant>
      <vt:variant>
        <vt:i4>0</vt:i4>
      </vt:variant>
      <vt:variant>
        <vt:i4>5</vt:i4>
      </vt:variant>
      <vt:variant>
        <vt:lpwstr/>
      </vt:variant>
      <vt:variant>
        <vt:lpwstr>_Toc137050132</vt:lpwstr>
      </vt:variant>
      <vt:variant>
        <vt:i4>1507378</vt:i4>
      </vt:variant>
      <vt:variant>
        <vt:i4>491</vt:i4>
      </vt:variant>
      <vt:variant>
        <vt:i4>0</vt:i4>
      </vt:variant>
      <vt:variant>
        <vt:i4>5</vt:i4>
      </vt:variant>
      <vt:variant>
        <vt:lpwstr/>
      </vt:variant>
      <vt:variant>
        <vt:lpwstr>_Toc137050131</vt:lpwstr>
      </vt:variant>
      <vt:variant>
        <vt:i4>1507378</vt:i4>
      </vt:variant>
      <vt:variant>
        <vt:i4>485</vt:i4>
      </vt:variant>
      <vt:variant>
        <vt:i4>0</vt:i4>
      </vt:variant>
      <vt:variant>
        <vt:i4>5</vt:i4>
      </vt:variant>
      <vt:variant>
        <vt:lpwstr/>
      </vt:variant>
      <vt:variant>
        <vt:lpwstr>_Toc137050130</vt:lpwstr>
      </vt:variant>
      <vt:variant>
        <vt:i4>1441842</vt:i4>
      </vt:variant>
      <vt:variant>
        <vt:i4>479</vt:i4>
      </vt:variant>
      <vt:variant>
        <vt:i4>0</vt:i4>
      </vt:variant>
      <vt:variant>
        <vt:i4>5</vt:i4>
      </vt:variant>
      <vt:variant>
        <vt:lpwstr/>
      </vt:variant>
      <vt:variant>
        <vt:lpwstr>_Toc137050129</vt:lpwstr>
      </vt:variant>
      <vt:variant>
        <vt:i4>1441842</vt:i4>
      </vt:variant>
      <vt:variant>
        <vt:i4>473</vt:i4>
      </vt:variant>
      <vt:variant>
        <vt:i4>0</vt:i4>
      </vt:variant>
      <vt:variant>
        <vt:i4>5</vt:i4>
      </vt:variant>
      <vt:variant>
        <vt:lpwstr/>
      </vt:variant>
      <vt:variant>
        <vt:lpwstr>_Toc137050128</vt:lpwstr>
      </vt:variant>
      <vt:variant>
        <vt:i4>1441842</vt:i4>
      </vt:variant>
      <vt:variant>
        <vt:i4>467</vt:i4>
      </vt:variant>
      <vt:variant>
        <vt:i4>0</vt:i4>
      </vt:variant>
      <vt:variant>
        <vt:i4>5</vt:i4>
      </vt:variant>
      <vt:variant>
        <vt:lpwstr/>
      </vt:variant>
      <vt:variant>
        <vt:lpwstr>_Toc137050127</vt:lpwstr>
      </vt:variant>
      <vt:variant>
        <vt:i4>1441842</vt:i4>
      </vt:variant>
      <vt:variant>
        <vt:i4>461</vt:i4>
      </vt:variant>
      <vt:variant>
        <vt:i4>0</vt:i4>
      </vt:variant>
      <vt:variant>
        <vt:i4>5</vt:i4>
      </vt:variant>
      <vt:variant>
        <vt:lpwstr/>
      </vt:variant>
      <vt:variant>
        <vt:lpwstr>_Toc137050126</vt:lpwstr>
      </vt:variant>
      <vt:variant>
        <vt:i4>1441842</vt:i4>
      </vt:variant>
      <vt:variant>
        <vt:i4>455</vt:i4>
      </vt:variant>
      <vt:variant>
        <vt:i4>0</vt:i4>
      </vt:variant>
      <vt:variant>
        <vt:i4>5</vt:i4>
      </vt:variant>
      <vt:variant>
        <vt:lpwstr/>
      </vt:variant>
      <vt:variant>
        <vt:lpwstr>_Toc137050125</vt:lpwstr>
      </vt:variant>
      <vt:variant>
        <vt:i4>1441842</vt:i4>
      </vt:variant>
      <vt:variant>
        <vt:i4>449</vt:i4>
      </vt:variant>
      <vt:variant>
        <vt:i4>0</vt:i4>
      </vt:variant>
      <vt:variant>
        <vt:i4>5</vt:i4>
      </vt:variant>
      <vt:variant>
        <vt:lpwstr/>
      </vt:variant>
      <vt:variant>
        <vt:lpwstr>_Toc137050124</vt:lpwstr>
      </vt:variant>
      <vt:variant>
        <vt:i4>1441842</vt:i4>
      </vt:variant>
      <vt:variant>
        <vt:i4>443</vt:i4>
      </vt:variant>
      <vt:variant>
        <vt:i4>0</vt:i4>
      </vt:variant>
      <vt:variant>
        <vt:i4>5</vt:i4>
      </vt:variant>
      <vt:variant>
        <vt:lpwstr/>
      </vt:variant>
      <vt:variant>
        <vt:lpwstr>_Toc137050123</vt:lpwstr>
      </vt:variant>
      <vt:variant>
        <vt:i4>1441842</vt:i4>
      </vt:variant>
      <vt:variant>
        <vt:i4>437</vt:i4>
      </vt:variant>
      <vt:variant>
        <vt:i4>0</vt:i4>
      </vt:variant>
      <vt:variant>
        <vt:i4>5</vt:i4>
      </vt:variant>
      <vt:variant>
        <vt:lpwstr/>
      </vt:variant>
      <vt:variant>
        <vt:lpwstr>_Toc137050122</vt:lpwstr>
      </vt:variant>
      <vt:variant>
        <vt:i4>1441842</vt:i4>
      </vt:variant>
      <vt:variant>
        <vt:i4>431</vt:i4>
      </vt:variant>
      <vt:variant>
        <vt:i4>0</vt:i4>
      </vt:variant>
      <vt:variant>
        <vt:i4>5</vt:i4>
      </vt:variant>
      <vt:variant>
        <vt:lpwstr/>
      </vt:variant>
      <vt:variant>
        <vt:lpwstr>_Toc137050121</vt:lpwstr>
      </vt:variant>
      <vt:variant>
        <vt:i4>1441842</vt:i4>
      </vt:variant>
      <vt:variant>
        <vt:i4>425</vt:i4>
      </vt:variant>
      <vt:variant>
        <vt:i4>0</vt:i4>
      </vt:variant>
      <vt:variant>
        <vt:i4>5</vt:i4>
      </vt:variant>
      <vt:variant>
        <vt:lpwstr/>
      </vt:variant>
      <vt:variant>
        <vt:lpwstr>_Toc137050120</vt:lpwstr>
      </vt:variant>
      <vt:variant>
        <vt:i4>1376306</vt:i4>
      </vt:variant>
      <vt:variant>
        <vt:i4>419</vt:i4>
      </vt:variant>
      <vt:variant>
        <vt:i4>0</vt:i4>
      </vt:variant>
      <vt:variant>
        <vt:i4>5</vt:i4>
      </vt:variant>
      <vt:variant>
        <vt:lpwstr/>
      </vt:variant>
      <vt:variant>
        <vt:lpwstr>_Toc137050119</vt:lpwstr>
      </vt:variant>
      <vt:variant>
        <vt:i4>1376306</vt:i4>
      </vt:variant>
      <vt:variant>
        <vt:i4>413</vt:i4>
      </vt:variant>
      <vt:variant>
        <vt:i4>0</vt:i4>
      </vt:variant>
      <vt:variant>
        <vt:i4>5</vt:i4>
      </vt:variant>
      <vt:variant>
        <vt:lpwstr/>
      </vt:variant>
      <vt:variant>
        <vt:lpwstr>_Toc137050118</vt:lpwstr>
      </vt:variant>
      <vt:variant>
        <vt:i4>1376306</vt:i4>
      </vt:variant>
      <vt:variant>
        <vt:i4>407</vt:i4>
      </vt:variant>
      <vt:variant>
        <vt:i4>0</vt:i4>
      </vt:variant>
      <vt:variant>
        <vt:i4>5</vt:i4>
      </vt:variant>
      <vt:variant>
        <vt:lpwstr/>
      </vt:variant>
      <vt:variant>
        <vt:lpwstr>_Toc137050117</vt:lpwstr>
      </vt:variant>
      <vt:variant>
        <vt:i4>1376306</vt:i4>
      </vt:variant>
      <vt:variant>
        <vt:i4>401</vt:i4>
      </vt:variant>
      <vt:variant>
        <vt:i4>0</vt:i4>
      </vt:variant>
      <vt:variant>
        <vt:i4>5</vt:i4>
      </vt:variant>
      <vt:variant>
        <vt:lpwstr/>
      </vt:variant>
      <vt:variant>
        <vt:lpwstr>_Toc137050116</vt:lpwstr>
      </vt:variant>
      <vt:variant>
        <vt:i4>1376306</vt:i4>
      </vt:variant>
      <vt:variant>
        <vt:i4>395</vt:i4>
      </vt:variant>
      <vt:variant>
        <vt:i4>0</vt:i4>
      </vt:variant>
      <vt:variant>
        <vt:i4>5</vt:i4>
      </vt:variant>
      <vt:variant>
        <vt:lpwstr/>
      </vt:variant>
      <vt:variant>
        <vt:lpwstr>_Toc137050115</vt:lpwstr>
      </vt:variant>
      <vt:variant>
        <vt:i4>1376306</vt:i4>
      </vt:variant>
      <vt:variant>
        <vt:i4>389</vt:i4>
      </vt:variant>
      <vt:variant>
        <vt:i4>0</vt:i4>
      </vt:variant>
      <vt:variant>
        <vt:i4>5</vt:i4>
      </vt:variant>
      <vt:variant>
        <vt:lpwstr/>
      </vt:variant>
      <vt:variant>
        <vt:lpwstr>_Toc137050114</vt:lpwstr>
      </vt:variant>
      <vt:variant>
        <vt:i4>1376306</vt:i4>
      </vt:variant>
      <vt:variant>
        <vt:i4>383</vt:i4>
      </vt:variant>
      <vt:variant>
        <vt:i4>0</vt:i4>
      </vt:variant>
      <vt:variant>
        <vt:i4>5</vt:i4>
      </vt:variant>
      <vt:variant>
        <vt:lpwstr/>
      </vt:variant>
      <vt:variant>
        <vt:lpwstr>_Toc137050113</vt:lpwstr>
      </vt:variant>
      <vt:variant>
        <vt:i4>1376306</vt:i4>
      </vt:variant>
      <vt:variant>
        <vt:i4>377</vt:i4>
      </vt:variant>
      <vt:variant>
        <vt:i4>0</vt:i4>
      </vt:variant>
      <vt:variant>
        <vt:i4>5</vt:i4>
      </vt:variant>
      <vt:variant>
        <vt:lpwstr/>
      </vt:variant>
      <vt:variant>
        <vt:lpwstr>_Toc137050112</vt:lpwstr>
      </vt:variant>
      <vt:variant>
        <vt:i4>1376306</vt:i4>
      </vt:variant>
      <vt:variant>
        <vt:i4>371</vt:i4>
      </vt:variant>
      <vt:variant>
        <vt:i4>0</vt:i4>
      </vt:variant>
      <vt:variant>
        <vt:i4>5</vt:i4>
      </vt:variant>
      <vt:variant>
        <vt:lpwstr/>
      </vt:variant>
      <vt:variant>
        <vt:lpwstr>_Toc137050111</vt:lpwstr>
      </vt:variant>
      <vt:variant>
        <vt:i4>1376306</vt:i4>
      </vt:variant>
      <vt:variant>
        <vt:i4>365</vt:i4>
      </vt:variant>
      <vt:variant>
        <vt:i4>0</vt:i4>
      </vt:variant>
      <vt:variant>
        <vt:i4>5</vt:i4>
      </vt:variant>
      <vt:variant>
        <vt:lpwstr/>
      </vt:variant>
      <vt:variant>
        <vt:lpwstr>_Toc137050110</vt:lpwstr>
      </vt:variant>
      <vt:variant>
        <vt:i4>1310770</vt:i4>
      </vt:variant>
      <vt:variant>
        <vt:i4>359</vt:i4>
      </vt:variant>
      <vt:variant>
        <vt:i4>0</vt:i4>
      </vt:variant>
      <vt:variant>
        <vt:i4>5</vt:i4>
      </vt:variant>
      <vt:variant>
        <vt:lpwstr/>
      </vt:variant>
      <vt:variant>
        <vt:lpwstr>_Toc137050109</vt:lpwstr>
      </vt:variant>
      <vt:variant>
        <vt:i4>1310770</vt:i4>
      </vt:variant>
      <vt:variant>
        <vt:i4>353</vt:i4>
      </vt:variant>
      <vt:variant>
        <vt:i4>0</vt:i4>
      </vt:variant>
      <vt:variant>
        <vt:i4>5</vt:i4>
      </vt:variant>
      <vt:variant>
        <vt:lpwstr/>
      </vt:variant>
      <vt:variant>
        <vt:lpwstr>_Toc137050108</vt:lpwstr>
      </vt:variant>
      <vt:variant>
        <vt:i4>1310770</vt:i4>
      </vt:variant>
      <vt:variant>
        <vt:i4>347</vt:i4>
      </vt:variant>
      <vt:variant>
        <vt:i4>0</vt:i4>
      </vt:variant>
      <vt:variant>
        <vt:i4>5</vt:i4>
      </vt:variant>
      <vt:variant>
        <vt:lpwstr/>
      </vt:variant>
      <vt:variant>
        <vt:lpwstr>_Toc137050107</vt:lpwstr>
      </vt:variant>
      <vt:variant>
        <vt:i4>1310770</vt:i4>
      </vt:variant>
      <vt:variant>
        <vt:i4>341</vt:i4>
      </vt:variant>
      <vt:variant>
        <vt:i4>0</vt:i4>
      </vt:variant>
      <vt:variant>
        <vt:i4>5</vt:i4>
      </vt:variant>
      <vt:variant>
        <vt:lpwstr/>
      </vt:variant>
      <vt:variant>
        <vt:lpwstr>_Toc137050106</vt:lpwstr>
      </vt:variant>
      <vt:variant>
        <vt:i4>1310770</vt:i4>
      </vt:variant>
      <vt:variant>
        <vt:i4>335</vt:i4>
      </vt:variant>
      <vt:variant>
        <vt:i4>0</vt:i4>
      </vt:variant>
      <vt:variant>
        <vt:i4>5</vt:i4>
      </vt:variant>
      <vt:variant>
        <vt:lpwstr/>
      </vt:variant>
      <vt:variant>
        <vt:lpwstr>_Toc137050105</vt:lpwstr>
      </vt:variant>
      <vt:variant>
        <vt:i4>1310770</vt:i4>
      </vt:variant>
      <vt:variant>
        <vt:i4>329</vt:i4>
      </vt:variant>
      <vt:variant>
        <vt:i4>0</vt:i4>
      </vt:variant>
      <vt:variant>
        <vt:i4>5</vt:i4>
      </vt:variant>
      <vt:variant>
        <vt:lpwstr/>
      </vt:variant>
      <vt:variant>
        <vt:lpwstr>_Toc137050104</vt:lpwstr>
      </vt:variant>
      <vt:variant>
        <vt:i4>1310770</vt:i4>
      </vt:variant>
      <vt:variant>
        <vt:i4>323</vt:i4>
      </vt:variant>
      <vt:variant>
        <vt:i4>0</vt:i4>
      </vt:variant>
      <vt:variant>
        <vt:i4>5</vt:i4>
      </vt:variant>
      <vt:variant>
        <vt:lpwstr/>
      </vt:variant>
      <vt:variant>
        <vt:lpwstr>_Toc137050103</vt:lpwstr>
      </vt:variant>
      <vt:variant>
        <vt:i4>1310770</vt:i4>
      </vt:variant>
      <vt:variant>
        <vt:i4>317</vt:i4>
      </vt:variant>
      <vt:variant>
        <vt:i4>0</vt:i4>
      </vt:variant>
      <vt:variant>
        <vt:i4>5</vt:i4>
      </vt:variant>
      <vt:variant>
        <vt:lpwstr/>
      </vt:variant>
      <vt:variant>
        <vt:lpwstr>_Toc137050102</vt:lpwstr>
      </vt:variant>
      <vt:variant>
        <vt:i4>1310770</vt:i4>
      </vt:variant>
      <vt:variant>
        <vt:i4>311</vt:i4>
      </vt:variant>
      <vt:variant>
        <vt:i4>0</vt:i4>
      </vt:variant>
      <vt:variant>
        <vt:i4>5</vt:i4>
      </vt:variant>
      <vt:variant>
        <vt:lpwstr/>
      </vt:variant>
      <vt:variant>
        <vt:lpwstr>_Toc137050101</vt:lpwstr>
      </vt:variant>
      <vt:variant>
        <vt:i4>1310770</vt:i4>
      </vt:variant>
      <vt:variant>
        <vt:i4>305</vt:i4>
      </vt:variant>
      <vt:variant>
        <vt:i4>0</vt:i4>
      </vt:variant>
      <vt:variant>
        <vt:i4>5</vt:i4>
      </vt:variant>
      <vt:variant>
        <vt:lpwstr/>
      </vt:variant>
      <vt:variant>
        <vt:lpwstr>_Toc137050100</vt:lpwstr>
      </vt:variant>
      <vt:variant>
        <vt:i4>1900595</vt:i4>
      </vt:variant>
      <vt:variant>
        <vt:i4>299</vt:i4>
      </vt:variant>
      <vt:variant>
        <vt:i4>0</vt:i4>
      </vt:variant>
      <vt:variant>
        <vt:i4>5</vt:i4>
      </vt:variant>
      <vt:variant>
        <vt:lpwstr/>
      </vt:variant>
      <vt:variant>
        <vt:lpwstr>_Toc137050099</vt:lpwstr>
      </vt:variant>
      <vt:variant>
        <vt:i4>1900595</vt:i4>
      </vt:variant>
      <vt:variant>
        <vt:i4>293</vt:i4>
      </vt:variant>
      <vt:variant>
        <vt:i4>0</vt:i4>
      </vt:variant>
      <vt:variant>
        <vt:i4>5</vt:i4>
      </vt:variant>
      <vt:variant>
        <vt:lpwstr/>
      </vt:variant>
      <vt:variant>
        <vt:lpwstr>_Toc137050098</vt:lpwstr>
      </vt:variant>
      <vt:variant>
        <vt:i4>1900595</vt:i4>
      </vt:variant>
      <vt:variant>
        <vt:i4>287</vt:i4>
      </vt:variant>
      <vt:variant>
        <vt:i4>0</vt:i4>
      </vt:variant>
      <vt:variant>
        <vt:i4>5</vt:i4>
      </vt:variant>
      <vt:variant>
        <vt:lpwstr/>
      </vt:variant>
      <vt:variant>
        <vt:lpwstr>_Toc137050097</vt:lpwstr>
      </vt:variant>
      <vt:variant>
        <vt:i4>1900595</vt:i4>
      </vt:variant>
      <vt:variant>
        <vt:i4>281</vt:i4>
      </vt:variant>
      <vt:variant>
        <vt:i4>0</vt:i4>
      </vt:variant>
      <vt:variant>
        <vt:i4>5</vt:i4>
      </vt:variant>
      <vt:variant>
        <vt:lpwstr/>
      </vt:variant>
      <vt:variant>
        <vt:lpwstr>_Toc137050096</vt:lpwstr>
      </vt:variant>
      <vt:variant>
        <vt:i4>1900595</vt:i4>
      </vt:variant>
      <vt:variant>
        <vt:i4>275</vt:i4>
      </vt:variant>
      <vt:variant>
        <vt:i4>0</vt:i4>
      </vt:variant>
      <vt:variant>
        <vt:i4>5</vt:i4>
      </vt:variant>
      <vt:variant>
        <vt:lpwstr/>
      </vt:variant>
      <vt:variant>
        <vt:lpwstr>_Toc137050095</vt:lpwstr>
      </vt:variant>
      <vt:variant>
        <vt:i4>1900595</vt:i4>
      </vt:variant>
      <vt:variant>
        <vt:i4>269</vt:i4>
      </vt:variant>
      <vt:variant>
        <vt:i4>0</vt:i4>
      </vt:variant>
      <vt:variant>
        <vt:i4>5</vt:i4>
      </vt:variant>
      <vt:variant>
        <vt:lpwstr/>
      </vt:variant>
      <vt:variant>
        <vt:lpwstr>_Toc137050094</vt:lpwstr>
      </vt:variant>
      <vt:variant>
        <vt:i4>1900595</vt:i4>
      </vt:variant>
      <vt:variant>
        <vt:i4>263</vt:i4>
      </vt:variant>
      <vt:variant>
        <vt:i4>0</vt:i4>
      </vt:variant>
      <vt:variant>
        <vt:i4>5</vt:i4>
      </vt:variant>
      <vt:variant>
        <vt:lpwstr/>
      </vt:variant>
      <vt:variant>
        <vt:lpwstr>_Toc137050093</vt:lpwstr>
      </vt:variant>
      <vt:variant>
        <vt:i4>1900595</vt:i4>
      </vt:variant>
      <vt:variant>
        <vt:i4>257</vt:i4>
      </vt:variant>
      <vt:variant>
        <vt:i4>0</vt:i4>
      </vt:variant>
      <vt:variant>
        <vt:i4>5</vt:i4>
      </vt:variant>
      <vt:variant>
        <vt:lpwstr/>
      </vt:variant>
      <vt:variant>
        <vt:lpwstr>_Toc137050092</vt:lpwstr>
      </vt:variant>
      <vt:variant>
        <vt:i4>1900595</vt:i4>
      </vt:variant>
      <vt:variant>
        <vt:i4>251</vt:i4>
      </vt:variant>
      <vt:variant>
        <vt:i4>0</vt:i4>
      </vt:variant>
      <vt:variant>
        <vt:i4>5</vt:i4>
      </vt:variant>
      <vt:variant>
        <vt:lpwstr/>
      </vt:variant>
      <vt:variant>
        <vt:lpwstr>_Toc137050091</vt:lpwstr>
      </vt:variant>
      <vt:variant>
        <vt:i4>1900595</vt:i4>
      </vt:variant>
      <vt:variant>
        <vt:i4>245</vt:i4>
      </vt:variant>
      <vt:variant>
        <vt:i4>0</vt:i4>
      </vt:variant>
      <vt:variant>
        <vt:i4>5</vt:i4>
      </vt:variant>
      <vt:variant>
        <vt:lpwstr/>
      </vt:variant>
      <vt:variant>
        <vt:lpwstr>_Toc137050090</vt:lpwstr>
      </vt:variant>
      <vt:variant>
        <vt:i4>1835059</vt:i4>
      </vt:variant>
      <vt:variant>
        <vt:i4>239</vt:i4>
      </vt:variant>
      <vt:variant>
        <vt:i4>0</vt:i4>
      </vt:variant>
      <vt:variant>
        <vt:i4>5</vt:i4>
      </vt:variant>
      <vt:variant>
        <vt:lpwstr/>
      </vt:variant>
      <vt:variant>
        <vt:lpwstr>_Toc137050089</vt:lpwstr>
      </vt:variant>
      <vt:variant>
        <vt:i4>1835059</vt:i4>
      </vt:variant>
      <vt:variant>
        <vt:i4>233</vt:i4>
      </vt:variant>
      <vt:variant>
        <vt:i4>0</vt:i4>
      </vt:variant>
      <vt:variant>
        <vt:i4>5</vt:i4>
      </vt:variant>
      <vt:variant>
        <vt:lpwstr/>
      </vt:variant>
      <vt:variant>
        <vt:lpwstr>_Toc137050088</vt:lpwstr>
      </vt:variant>
      <vt:variant>
        <vt:i4>1835059</vt:i4>
      </vt:variant>
      <vt:variant>
        <vt:i4>227</vt:i4>
      </vt:variant>
      <vt:variant>
        <vt:i4>0</vt:i4>
      </vt:variant>
      <vt:variant>
        <vt:i4>5</vt:i4>
      </vt:variant>
      <vt:variant>
        <vt:lpwstr/>
      </vt:variant>
      <vt:variant>
        <vt:lpwstr>_Toc137050087</vt:lpwstr>
      </vt:variant>
      <vt:variant>
        <vt:i4>1835059</vt:i4>
      </vt:variant>
      <vt:variant>
        <vt:i4>221</vt:i4>
      </vt:variant>
      <vt:variant>
        <vt:i4>0</vt:i4>
      </vt:variant>
      <vt:variant>
        <vt:i4>5</vt:i4>
      </vt:variant>
      <vt:variant>
        <vt:lpwstr/>
      </vt:variant>
      <vt:variant>
        <vt:lpwstr>_Toc137050086</vt:lpwstr>
      </vt:variant>
      <vt:variant>
        <vt:i4>1835059</vt:i4>
      </vt:variant>
      <vt:variant>
        <vt:i4>215</vt:i4>
      </vt:variant>
      <vt:variant>
        <vt:i4>0</vt:i4>
      </vt:variant>
      <vt:variant>
        <vt:i4>5</vt:i4>
      </vt:variant>
      <vt:variant>
        <vt:lpwstr/>
      </vt:variant>
      <vt:variant>
        <vt:lpwstr>_Toc137050085</vt:lpwstr>
      </vt:variant>
      <vt:variant>
        <vt:i4>1835059</vt:i4>
      </vt:variant>
      <vt:variant>
        <vt:i4>209</vt:i4>
      </vt:variant>
      <vt:variant>
        <vt:i4>0</vt:i4>
      </vt:variant>
      <vt:variant>
        <vt:i4>5</vt:i4>
      </vt:variant>
      <vt:variant>
        <vt:lpwstr/>
      </vt:variant>
      <vt:variant>
        <vt:lpwstr>_Toc137050084</vt:lpwstr>
      </vt:variant>
      <vt:variant>
        <vt:i4>1835059</vt:i4>
      </vt:variant>
      <vt:variant>
        <vt:i4>203</vt:i4>
      </vt:variant>
      <vt:variant>
        <vt:i4>0</vt:i4>
      </vt:variant>
      <vt:variant>
        <vt:i4>5</vt:i4>
      </vt:variant>
      <vt:variant>
        <vt:lpwstr/>
      </vt:variant>
      <vt:variant>
        <vt:lpwstr>_Toc137050083</vt:lpwstr>
      </vt:variant>
      <vt:variant>
        <vt:i4>1835059</vt:i4>
      </vt:variant>
      <vt:variant>
        <vt:i4>197</vt:i4>
      </vt:variant>
      <vt:variant>
        <vt:i4>0</vt:i4>
      </vt:variant>
      <vt:variant>
        <vt:i4>5</vt:i4>
      </vt:variant>
      <vt:variant>
        <vt:lpwstr/>
      </vt:variant>
      <vt:variant>
        <vt:lpwstr>_Toc137050082</vt:lpwstr>
      </vt:variant>
      <vt:variant>
        <vt:i4>1835059</vt:i4>
      </vt:variant>
      <vt:variant>
        <vt:i4>191</vt:i4>
      </vt:variant>
      <vt:variant>
        <vt:i4>0</vt:i4>
      </vt:variant>
      <vt:variant>
        <vt:i4>5</vt:i4>
      </vt:variant>
      <vt:variant>
        <vt:lpwstr/>
      </vt:variant>
      <vt:variant>
        <vt:lpwstr>_Toc137050081</vt:lpwstr>
      </vt:variant>
      <vt:variant>
        <vt:i4>1835059</vt:i4>
      </vt:variant>
      <vt:variant>
        <vt:i4>185</vt:i4>
      </vt:variant>
      <vt:variant>
        <vt:i4>0</vt:i4>
      </vt:variant>
      <vt:variant>
        <vt:i4>5</vt:i4>
      </vt:variant>
      <vt:variant>
        <vt:lpwstr/>
      </vt:variant>
      <vt:variant>
        <vt:lpwstr>_Toc137050080</vt:lpwstr>
      </vt:variant>
      <vt:variant>
        <vt:i4>1245235</vt:i4>
      </vt:variant>
      <vt:variant>
        <vt:i4>179</vt:i4>
      </vt:variant>
      <vt:variant>
        <vt:i4>0</vt:i4>
      </vt:variant>
      <vt:variant>
        <vt:i4>5</vt:i4>
      </vt:variant>
      <vt:variant>
        <vt:lpwstr/>
      </vt:variant>
      <vt:variant>
        <vt:lpwstr>_Toc137050079</vt:lpwstr>
      </vt:variant>
      <vt:variant>
        <vt:i4>1245235</vt:i4>
      </vt:variant>
      <vt:variant>
        <vt:i4>173</vt:i4>
      </vt:variant>
      <vt:variant>
        <vt:i4>0</vt:i4>
      </vt:variant>
      <vt:variant>
        <vt:i4>5</vt:i4>
      </vt:variant>
      <vt:variant>
        <vt:lpwstr/>
      </vt:variant>
      <vt:variant>
        <vt:lpwstr>_Toc137050078</vt:lpwstr>
      </vt:variant>
      <vt:variant>
        <vt:i4>1245235</vt:i4>
      </vt:variant>
      <vt:variant>
        <vt:i4>167</vt:i4>
      </vt:variant>
      <vt:variant>
        <vt:i4>0</vt:i4>
      </vt:variant>
      <vt:variant>
        <vt:i4>5</vt:i4>
      </vt:variant>
      <vt:variant>
        <vt:lpwstr/>
      </vt:variant>
      <vt:variant>
        <vt:lpwstr>_Toc137050077</vt:lpwstr>
      </vt:variant>
      <vt:variant>
        <vt:i4>1245235</vt:i4>
      </vt:variant>
      <vt:variant>
        <vt:i4>161</vt:i4>
      </vt:variant>
      <vt:variant>
        <vt:i4>0</vt:i4>
      </vt:variant>
      <vt:variant>
        <vt:i4>5</vt:i4>
      </vt:variant>
      <vt:variant>
        <vt:lpwstr/>
      </vt:variant>
      <vt:variant>
        <vt:lpwstr>_Toc137050076</vt:lpwstr>
      </vt:variant>
      <vt:variant>
        <vt:i4>1245235</vt:i4>
      </vt:variant>
      <vt:variant>
        <vt:i4>155</vt:i4>
      </vt:variant>
      <vt:variant>
        <vt:i4>0</vt:i4>
      </vt:variant>
      <vt:variant>
        <vt:i4>5</vt:i4>
      </vt:variant>
      <vt:variant>
        <vt:lpwstr/>
      </vt:variant>
      <vt:variant>
        <vt:lpwstr>_Toc137050075</vt:lpwstr>
      </vt:variant>
      <vt:variant>
        <vt:i4>1245235</vt:i4>
      </vt:variant>
      <vt:variant>
        <vt:i4>149</vt:i4>
      </vt:variant>
      <vt:variant>
        <vt:i4>0</vt:i4>
      </vt:variant>
      <vt:variant>
        <vt:i4>5</vt:i4>
      </vt:variant>
      <vt:variant>
        <vt:lpwstr/>
      </vt:variant>
      <vt:variant>
        <vt:lpwstr>_Toc137050074</vt:lpwstr>
      </vt:variant>
      <vt:variant>
        <vt:i4>1245235</vt:i4>
      </vt:variant>
      <vt:variant>
        <vt:i4>143</vt:i4>
      </vt:variant>
      <vt:variant>
        <vt:i4>0</vt:i4>
      </vt:variant>
      <vt:variant>
        <vt:i4>5</vt:i4>
      </vt:variant>
      <vt:variant>
        <vt:lpwstr/>
      </vt:variant>
      <vt:variant>
        <vt:lpwstr>_Toc137050073</vt:lpwstr>
      </vt:variant>
      <vt:variant>
        <vt:i4>1245235</vt:i4>
      </vt:variant>
      <vt:variant>
        <vt:i4>137</vt:i4>
      </vt:variant>
      <vt:variant>
        <vt:i4>0</vt:i4>
      </vt:variant>
      <vt:variant>
        <vt:i4>5</vt:i4>
      </vt:variant>
      <vt:variant>
        <vt:lpwstr/>
      </vt:variant>
      <vt:variant>
        <vt:lpwstr>_Toc137050072</vt:lpwstr>
      </vt:variant>
      <vt:variant>
        <vt:i4>1245235</vt:i4>
      </vt:variant>
      <vt:variant>
        <vt:i4>131</vt:i4>
      </vt:variant>
      <vt:variant>
        <vt:i4>0</vt:i4>
      </vt:variant>
      <vt:variant>
        <vt:i4>5</vt:i4>
      </vt:variant>
      <vt:variant>
        <vt:lpwstr/>
      </vt:variant>
      <vt:variant>
        <vt:lpwstr>_Toc137050071</vt:lpwstr>
      </vt:variant>
      <vt:variant>
        <vt:i4>1245235</vt:i4>
      </vt:variant>
      <vt:variant>
        <vt:i4>125</vt:i4>
      </vt:variant>
      <vt:variant>
        <vt:i4>0</vt:i4>
      </vt:variant>
      <vt:variant>
        <vt:i4>5</vt:i4>
      </vt:variant>
      <vt:variant>
        <vt:lpwstr/>
      </vt:variant>
      <vt:variant>
        <vt:lpwstr>_Toc137050070</vt:lpwstr>
      </vt:variant>
      <vt:variant>
        <vt:i4>1179699</vt:i4>
      </vt:variant>
      <vt:variant>
        <vt:i4>119</vt:i4>
      </vt:variant>
      <vt:variant>
        <vt:i4>0</vt:i4>
      </vt:variant>
      <vt:variant>
        <vt:i4>5</vt:i4>
      </vt:variant>
      <vt:variant>
        <vt:lpwstr/>
      </vt:variant>
      <vt:variant>
        <vt:lpwstr>_Toc137050069</vt:lpwstr>
      </vt:variant>
      <vt:variant>
        <vt:i4>1179699</vt:i4>
      </vt:variant>
      <vt:variant>
        <vt:i4>113</vt:i4>
      </vt:variant>
      <vt:variant>
        <vt:i4>0</vt:i4>
      </vt:variant>
      <vt:variant>
        <vt:i4>5</vt:i4>
      </vt:variant>
      <vt:variant>
        <vt:lpwstr/>
      </vt:variant>
      <vt:variant>
        <vt:lpwstr>_Toc137050068</vt:lpwstr>
      </vt:variant>
      <vt:variant>
        <vt:i4>1179699</vt:i4>
      </vt:variant>
      <vt:variant>
        <vt:i4>107</vt:i4>
      </vt:variant>
      <vt:variant>
        <vt:i4>0</vt:i4>
      </vt:variant>
      <vt:variant>
        <vt:i4>5</vt:i4>
      </vt:variant>
      <vt:variant>
        <vt:lpwstr/>
      </vt:variant>
      <vt:variant>
        <vt:lpwstr>_Toc137050067</vt:lpwstr>
      </vt:variant>
      <vt:variant>
        <vt:i4>1179699</vt:i4>
      </vt:variant>
      <vt:variant>
        <vt:i4>101</vt:i4>
      </vt:variant>
      <vt:variant>
        <vt:i4>0</vt:i4>
      </vt:variant>
      <vt:variant>
        <vt:i4>5</vt:i4>
      </vt:variant>
      <vt:variant>
        <vt:lpwstr/>
      </vt:variant>
      <vt:variant>
        <vt:lpwstr>_Toc137050066</vt:lpwstr>
      </vt:variant>
      <vt:variant>
        <vt:i4>1179699</vt:i4>
      </vt:variant>
      <vt:variant>
        <vt:i4>95</vt:i4>
      </vt:variant>
      <vt:variant>
        <vt:i4>0</vt:i4>
      </vt:variant>
      <vt:variant>
        <vt:i4>5</vt:i4>
      </vt:variant>
      <vt:variant>
        <vt:lpwstr/>
      </vt:variant>
      <vt:variant>
        <vt:lpwstr>_Toc137050065</vt:lpwstr>
      </vt:variant>
      <vt:variant>
        <vt:i4>1179699</vt:i4>
      </vt:variant>
      <vt:variant>
        <vt:i4>89</vt:i4>
      </vt:variant>
      <vt:variant>
        <vt:i4>0</vt:i4>
      </vt:variant>
      <vt:variant>
        <vt:i4>5</vt:i4>
      </vt:variant>
      <vt:variant>
        <vt:lpwstr/>
      </vt:variant>
      <vt:variant>
        <vt:lpwstr>_Toc137050064</vt:lpwstr>
      </vt:variant>
      <vt:variant>
        <vt:i4>1179699</vt:i4>
      </vt:variant>
      <vt:variant>
        <vt:i4>83</vt:i4>
      </vt:variant>
      <vt:variant>
        <vt:i4>0</vt:i4>
      </vt:variant>
      <vt:variant>
        <vt:i4>5</vt:i4>
      </vt:variant>
      <vt:variant>
        <vt:lpwstr/>
      </vt:variant>
      <vt:variant>
        <vt:lpwstr>_Toc137050063</vt:lpwstr>
      </vt:variant>
      <vt:variant>
        <vt:i4>1179699</vt:i4>
      </vt:variant>
      <vt:variant>
        <vt:i4>77</vt:i4>
      </vt:variant>
      <vt:variant>
        <vt:i4>0</vt:i4>
      </vt:variant>
      <vt:variant>
        <vt:i4>5</vt:i4>
      </vt:variant>
      <vt:variant>
        <vt:lpwstr/>
      </vt:variant>
      <vt:variant>
        <vt:lpwstr>_Toc137050062</vt:lpwstr>
      </vt:variant>
      <vt:variant>
        <vt:i4>1179699</vt:i4>
      </vt:variant>
      <vt:variant>
        <vt:i4>71</vt:i4>
      </vt:variant>
      <vt:variant>
        <vt:i4>0</vt:i4>
      </vt:variant>
      <vt:variant>
        <vt:i4>5</vt:i4>
      </vt:variant>
      <vt:variant>
        <vt:lpwstr/>
      </vt:variant>
      <vt:variant>
        <vt:lpwstr>_Toc137050061</vt:lpwstr>
      </vt:variant>
      <vt:variant>
        <vt:i4>1179699</vt:i4>
      </vt:variant>
      <vt:variant>
        <vt:i4>65</vt:i4>
      </vt:variant>
      <vt:variant>
        <vt:i4>0</vt:i4>
      </vt:variant>
      <vt:variant>
        <vt:i4>5</vt:i4>
      </vt:variant>
      <vt:variant>
        <vt:lpwstr/>
      </vt:variant>
      <vt:variant>
        <vt:lpwstr>_Toc137050060</vt:lpwstr>
      </vt:variant>
      <vt:variant>
        <vt:i4>1114163</vt:i4>
      </vt:variant>
      <vt:variant>
        <vt:i4>59</vt:i4>
      </vt:variant>
      <vt:variant>
        <vt:i4>0</vt:i4>
      </vt:variant>
      <vt:variant>
        <vt:i4>5</vt:i4>
      </vt:variant>
      <vt:variant>
        <vt:lpwstr/>
      </vt:variant>
      <vt:variant>
        <vt:lpwstr>_Toc137050059</vt:lpwstr>
      </vt:variant>
      <vt:variant>
        <vt:i4>1114163</vt:i4>
      </vt:variant>
      <vt:variant>
        <vt:i4>53</vt:i4>
      </vt:variant>
      <vt:variant>
        <vt:i4>0</vt:i4>
      </vt:variant>
      <vt:variant>
        <vt:i4>5</vt:i4>
      </vt:variant>
      <vt:variant>
        <vt:lpwstr/>
      </vt:variant>
      <vt:variant>
        <vt:lpwstr>_Toc137050058</vt:lpwstr>
      </vt:variant>
      <vt:variant>
        <vt:i4>1114163</vt:i4>
      </vt:variant>
      <vt:variant>
        <vt:i4>47</vt:i4>
      </vt:variant>
      <vt:variant>
        <vt:i4>0</vt:i4>
      </vt:variant>
      <vt:variant>
        <vt:i4>5</vt:i4>
      </vt:variant>
      <vt:variant>
        <vt:lpwstr/>
      </vt:variant>
      <vt:variant>
        <vt:lpwstr>_Toc137050057</vt:lpwstr>
      </vt:variant>
      <vt:variant>
        <vt:i4>1114163</vt:i4>
      </vt:variant>
      <vt:variant>
        <vt:i4>41</vt:i4>
      </vt:variant>
      <vt:variant>
        <vt:i4>0</vt:i4>
      </vt:variant>
      <vt:variant>
        <vt:i4>5</vt:i4>
      </vt:variant>
      <vt:variant>
        <vt:lpwstr/>
      </vt:variant>
      <vt:variant>
        <vt:lpwstr>_Toc137050056</vt:lpwstr>
      </vt:variant>
      <vt:variant>
        <vt:i4>1114163</vt:i4>
      </vt:variant>
      <vt:variant>
        <vt:i4>35</vt:i4>
      </vt:variant>
      <vt:variant>
        <vt:i4>0</vt:i4>
      </vt:variant>
      <vt:variant>
        <vt:i4>5</vt:i4>
      </vt:variant>
      <vt:variant>
        <vt:lpwstr/>
      </vt:variant>
      <vt:variant>
        <vt:lpwstr>_Toc137050055</vt:lpwstr>
      </vt:variant>
      <vt:variant>
        <vt:i4>1114163</vt:i4>
      </vt:variant>
      <vt:variant>
        <vt:i4>29</vt:i4>
      </vt:variant>
      <vt:variant>
        <vt:i4>0</vt:i4>
      </vt:variant>
      <vt:variant>
        <vt:i4>5</vt:i4>
      </vt:variant>
      <vt:variant>
        <vt:lpwstr/>
      </vt:variant>
      <vt:variant>
        <vt:lpwstr>_Toc137050054</vt:lpwstr>
      </vt:variant>
      <vt:variant>
        <vt:i4>1114163</vt:i4>
      </vt:variant>
      <vt:variant>
        <vt:i4>23</vt:i4>
      </vt:variant>
      <vt:variant>
        <vt:i4>0</vt:i4>
      </vt:variant>
      <vt:variant>
        <vt:i4>5</vt:i4>
      </vt:variant>
      <vt:variant>
        <vt:lpwstr/>
      </vt:variant>
      <vt:variant>
        <vt:lpwstr>_Toc137050053</vt:lpwstr>
      </vt:variant>
      <vt:variant>
        <vt:i4>1114163</vt:i4>
      </vt:variant>
      <vt:variant>
        <vt:i4>17</vt:i4>
      </vt:variant>
      <vt:variant>
        <vt:i4>0</vt:i4>
      </vt:variant>
      <vt:variant>
        <vt:i4>5</vt:i4>
      </vt:variant>
      <vt:variant>
        <vt:lpwstr/>
      </vt:variant>
      <vt:variant>
        <vt:lpwstr>_Toc137050052</vt:lpwstr>
      </vt:variant>
      <vt:variant>
        <vt:i4>1114163</vt:i4>
      </vt:variant>
      <vt:variant>
        <vt:i4>11</vt:i4>
      </vt:variant>
      <vt:variant>
        <vt:i4>0</vt:i4>
      </vt:variant>
      <vt:variant>
        <vt:i4>5</vt:i4>
      </vt:variant>
      <vt:variant>
        <vt:lpwstr/>
      </vt:variant>
      <vt:variant>
        <vt:lpwstr>_Toc137050051</vt:lpwstr>
      </vt:variant>
      <vt:variant>
        <vt:i4>1114163</vt:i4>
      </vt:variant>
      <vt:variant>
        <vt:i4>5</vt:i4>
      </vt:variant>
      <vt:variant>
        <vt:i4>0</vt:i4>
      </vt:variant>
      <vt:variant>
        <vt:i4>5</vt:i4>
      </vt:variant>
      <vt:variant>
        <vt:lpwstr/>
      </vt:variant>
      <vt:variant>
        <vt:lpwstr>_Toc137050050</vt:lpwstr>
      </vt:variant>
      <vt:variant>
        <vt:i4>2818140</vt:i4>
      </vt:variant>
      <vt:variant>
        <vt:i4>12</vt:i4>
      </vt:variant>
      <vt:variant>
        <vt:i4>0</vt:i4>
      </vt:variant>
      <vt:variant>
        <vt:i4>5</vt:i4>
      </vt:variant>
      <vt:variant>
        <vt:lpwstr>mailto:Satyabrata.Swain@odessainc.com</vt:lpwstr>
      </vt:variant>
      <vt:variant>
        <vt:lpwstr/>
      </vt:variant>
      <vt:variant>
        <vt:i4>65644</vt:i4>
      </vt:variant>
      <vt:variant>
        <vt:i4>9</vt:i4>
      </vt:variant>
      <vt:variant>
        <vt:i4>0</vt:i4>
      </vt:variant>
      <vt:variant>
        <vt:i4>5</vt:i4>
      </vt:variant>
      <vt:variant>
        <vt:lpwstr>mailto:Pappu.Yadav@odessainc.com</vt:lpwstr>
      </vt:variant>
      <vt:variant>
        <vt:lpwstr/>
      </vt:variant>
      <vt:variant>
        <vt:i4>2818140</vt:i4>
      </vt:variant>
      <vt:variant>
        <vt:i4>6</vt:i4>
      </vt:variant>
      <vt:variant>
        <vt:i4>0</vt:i4>
      </vt:variant>
      <vt:variant>
        <vt:i4>5</vt:i4>
      </vt:variant>
      <vt:variant>
        <vt:lpwstr>mailto:Satyabrata.Swain@odessainc.com</vt:lpwstr>
      </vt:variant>
      <vt:variant>
        <vt:lpwstr/>
      </vt:variant>
      <vt:variant>
        <vt:i4>6815758</vt:i4>
      </vt:variant>
      <vt:variant>
        <vt:i4>3</vt:i4>
      </vt:variant>
      <vt:variant>
        <vt:i4>0</vt:i4>
      </vt:variant>
      <vt:variant>
        <vt:i4>5</vt:i4>
      </vt:variant>
      <vt:variant>
        <vt:lpwstr>mailto:Kishore.E@odessainc.com</vt:lpwstr>
      </vt:variant>
      <vt:variant>
        <vt:lpwstr/>
      </vt:variant>
      <vt:variant>
        <vt:i4>6815758</vt:i4>
      </vt:variant>
      <vt:variant>
        <vt:i4>0</vt:i4>
      </vt:variant>
      <vt:variant>
        <vt:i4>0</vt:i4>
      </vt:variant>
      <vt:variant>
        <vt:i4>5</vt:i4>
      </vt:variant>
      <vt:variant>
        <vt:lpwstr>mailto:Kishore.E@odessainc.com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HPE-Odessa DevOps</dc:title>
  <dc:subject>Database backup and restore guidelines</dc:subject>
  <dc:creator>Avinesh Gupta</dc:creator>
  <cp:keywords/>
  <cp:lastModifiedBy>Pappu Yadav</cp:lastModifiedBy>
  <cp:revision>1371</cp:revision>
  <dcterms:created xsi:type="dcterms:W3CDTF">2023-04-26T09:32:00Z</dcterms:created>
  <dcterms:modified xsi:type="dcterms:W3CDTF">2023-08-04T06:43:00Z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2017-12-01T00:00:00Z</vt:filetime>
  </property>
  <property fmtid="{D5CDD505-2E9C-101B-9397-08002B2CF9AE}" pid="3" name="Creator">
    <vt:lpwstr>Adobe InDesign CC 13.0 (Windows)</vt:lpwstr>
  </property>
  <property fmtid="{D5CDD505-2E9C-101B-9397-08002B2CF9AE}" pid="4" name="LastSaved">
    <vt:filetime>2017-12-01T00:00:00Z</vt:filetime>
  </property>
  <property fmtid="{D5CDD505-2E9C-101B-9397-08002B2CF9AE}" pid="5" name="ContentTypeId">
    <vt:lpwstr>0x010100AFCF0ACF23BD7D4380635FA024F4BFEF</vt:lpwstr>
  </property>
  <property fmtid="{D5CDD505-2E9C-101B-9397-08002B2CF9AE}" pid="6" name="MediaServiceImageTags">
    <vt:lpwstr/>
  </property>
</Properties>
</file>